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6951" w:rsidRPr="009129C2" w:rsidRDefault="00066951" w:rsidP="00066951">
      <w:r w:rsidRPr="009129C2">
        <w:pict>
          <v:shapetype id="_x0000_t202" coordsize="21600,21600" o:spt="202" path="m,l,21600r21600,l21600,xe">
            <v:stroke joinstyle="miter"/>
            <v:path gradientshapeok="t" o:connecttype="rect"/>
          </v:shapetype>
          <v:shape id="_x0000_s1098" type="#_x0000_t202" style="position:absolute;margin-left:0;margin-top:18pt;width:458.1pt;height:117pt;z-index:251657216" fillcolor="#afafff" stroked="f">
            <v:textbox style="mso-next-textbox:#_x0000_s1098" inset=",7.2pt,39.6pt,7.2pt">
              <w:txbxContent>
                <w:p w:rsidR="004913A0" w:rsidRDefault="004913A0" w:rsidP="00066951">
                  <w:pPr>
                    <w:pStyle w:val="CoverTitle"/>
                  </w:pPr>
                  <w:r>
                    <w:t>caTissue Suite v1.2</w:t>
                  </w:r>
                </w:p>
              </w:txbxContent>
            </v:textbox>
            <w10:wrap type="square"/>
          </v:shape>
        </w:pict>
      </w:r>
    </w:p>
    <w:p w:rsidR="00066951" w:rsidRPr="009129C2" w:rsidRDefault="00066951" w:rsidP="00066951">
      <w:pPr>
        <w:pStyle w:val="CoverSubtitle"/>
      </w:pPr>
      <w:r w:rsidRPr="009129C2">
        <w:t>User’s Guide</w:t>
      </w:r>
    </w:p>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pPr>
        <w:pStyle w:val="CoverDocChangeHistory"/>
      </w:pPr>
      <w:r w:rsidRPr="009129C2">
        <w:t>Document Change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81"/>
        <w:gridCol w:w="1592"/>
        <w:gridCol w:w="2428"/>
        <w:gridCol w:w="2857"/>
      </w:tblGrid>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E0E0E0"/>
            <w:tcMar>
              <w:top w:w="72" w:type="dxa"/>
              <w:left w:w="115" w:type="dxa"/>
              <w:bottom w:w="72" w:type="dxa"/>
              <w:right w:w="115" w:type="dxa"/>
            </w:tcMar>
          </w:tcPr>
          <w:p w:rsidR="00066951" w:rsidRPr="009129C2" w:rsidRDefault="00066951">
            <w:pPr>
              <w:pStyle w:val="TableHeader"/>
            </w:pPr>
            <w:r w:rsidRPr="009129C2">
              <w:t>Version Number</w:t>
            </w:r>
          </w:p>
        </w:tc>
        <w:tc>
          <w:tcPr>
            <w:tcW w:w="1592" w:type="dxa"/>
            <w:tcBorders>
              <w:top w:val="single" w:sz="4" w:space="0" w:color="auto"/>
              <w:left w:val="single" w:sz="4" w:space="0" w:color="auto"/>
              <w:bottom w:val="single" w:sz="4" w:space="0" w:color="auto"/>
              <w:right w:val="single" w:sz="4" w:space="0" w:color="auto"/>
            </w:tcBorders>
            <w:shd w:val="clear" w:color="auto" w:fill="E0E0E0"/>
            <w:tcMar>
              <w:top w:w="72" w:type="dxa"/>
              <w:left w:w="115" w:type="dxa"/>
              <w:bottom w:w="72" w:type="dxa"/>
              <w:right w:w="115" w:type="dxa"/>
            </w:tcMar>
          </w:tcPr>
          <w:p w:rsidR="00066951" w:rsidRPr="009129C2" w:rsidRDefault="00066951">
            <w:pPr>
              <w:pStyle w:val="TableHeader"/>
            </w:pPr>
            <w:r w:rsidRPr="009129C2">
              <w:t>Date</w:t>
            </w:r>
          </w:p>
        </w:tc>
        <w:tc>
          <w:tcPr>
            <w:tcW w:w="2428" w:type="dxa"/>
            <w:tcBorders>
              <w:top w:val="single" w:sz="4" w:space="0" w:color="auto"/>
              <w:left w:val="single" w:sz="4" w:space="0" w:color="auto"/>
              <w:bottom w:val="single" w:sz="4" w:space="0" w:color="auto"/>
              <w:right w:val="single" w:sz="4" w:space="0" w:color="auto"/>
            </w:tcBorders>
            <w:shd w:val="clear" w:color="auto" w:fill="E0E0E0"/>
            <w:tcMar>
              <w:top w:w="72" w:type="dxa"/>
              <w:left w:w="115" w:type="dxa"/>
              <w:bottom w:w="72" w:type="dxa"/>
              <w:right w:w="115" w:type="dxa"/>
            </w:tcMar>
          </w:tcPr>
          <w:p w:rsidR="00066951" w:rsidRPr="009129C2" w:rsidRDefault="00066951">
            <w:pPr>
              <w:pStyle w:val="TableHeader"/>
            </w:pPr>
            <w:r w:rsidRPr="009129C2">
              <w:t>Description</w:t>
            </w:r>
          </w:p>
        </w:tc>
        <w:tc>
          <w:tcPr>
            <w:tcW w:w="2857" w:type="dxa"/>
            <w:tcBorders>
              <w:top w:val="single" w:sz="4" w:space="0" w:color="auto"/>
              <w:left w:val="single" w:sz="4" w:space="0" w:color="auto"/>
              <w:bottom w:val="single" w:sz="4" w:space="0" w:color="auto"/>
              <w:right w:val="single" w:sz="4" w:space="0" w:color="auto"/>
            </w:tcBorders>
            <w:shd w:val="clear" w:color="auto" w:fill="E0E0E0"/>
            <w:tcMar>
              <w:top w:w="72" w:type="dxa"/>
              <w:left w:w="115" w:type="dxa"/>
              <w:bottom w:w="72" w:type="dxa"/>
              <w:right w:w="115" w:type="dxa"/>
            </w:tcMar>
          </w:tcPr>
          <w:p w:rsidR="00066951" w:rsidRPr="009129C2" w:rsidRDefault="00066951">
            <w:pPr>
              <w:pStyle w:val="TableHeader"/>
            </w:pPr>
            <w:r w:rsidRPr="009129C2">
              <w:t>Contributor</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1.0</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8/27/10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 xml:space="preserve">Incorporated all new functionalities and enhancements. </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 xml:space="preserve">caTissue Release 1.2 Development Team   </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1.1</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9/1/10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Biospecimen summary page and Query chapter updates</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Dave Mulvihill</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1.2</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9/1/10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 xml:space="preserve">Consents, specimen operations, bulk operations </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Amy Brink</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rPr>
                <w:szCs w:val="22"/>
              </w:rPr>
              <w:t>1.3</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10/2010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pPr>
              <w:rPr>
                <w:szCs w:val="22"/>
              </w:rPr>
            </w:pPr>
            <w:r w:rsidRPr="009129C2">
              <w:t>Convert to caBIG template</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t>Laura Jackel</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rPr>
                <w:szCs w:val="22"/>
              </w:rPr>
              <w:t>1.4</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11/8/2010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rsidRPr="009129C2">
              <w:t>Edits/clarifications to Chapter 4.</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Dave Mulvihill</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rPr>
                <w:szCs w:val="22"/>
              </w:rPr>
              <w:t xml:space="preserve">1.5 </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11/16/2010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rsidRPr="009129C2">
              <w:t>Updates to Chapter 14.</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Dave Mulvihill</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rPr>
                <w:szCs w:val="22"/>
              </w:rPr>
              <w:t>1.6</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11/18/2010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rsidRPr="009129C2">
              <w:t>Updates to Chapter 1</w:t>
            </w:r>
          </w:p>
          <w:p w:rsidR="00066951" w:rsidRPr="009129C2" w:rsidRDefault="00066951" w:rsidP="00066951">
            <w:r w:rsidRPr="009129C2">
              <w:t>(What’s new in 1.2 added)</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Dave Mulvihill</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rPr>
                <w:szCs w:val="22"/>
              </w:rPr>
              <w:t>1.7</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11/23/2010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rsidRPr="009129C2">
              <w:t>Updates to Chapter 13</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Dave Mulvihill</w:t>
            </w:r>
          </w:p>
          <w:p w:rsidR="00066951" w:rsidRPr="009129C2" w:rsidRDefault="00066951"/>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rPr>
                <w:szCs w:val="22"/>
              </w:rPr>
              <w:t>1.8</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11/29/2010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rsidRPr="009129C2">
              <w:t>Updates to Chapter 1 and Chapter 2</w:t>
            </w:r>
          </w:p>
          <w:p w:rsidR="00066951" w:rsidRPr="009129C2" w:rsidRDefault="00066951" w:rsidP="00066951"/>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Dave Mulvihill</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rPr>
                <w:szCs w:val="22"/>
              </w:rPr>
              <w:lastRenderedPageBreak/>
              <w:t>1.9</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rsidRPr="009129C2">
              <w:t>11/29/2010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rsidRPr="009129C2">
              <w:t>Updates to Chapter 3 IdP</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Dave Mulvihill</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rPr>
                <w:szCs w:val="22"/>
              </w:rPr>
            </w:pPr>
            <w:r w:rsidRPr="009129C2">
              <w:rPr>
                <w:szCs w:val="22"/>
              </w:rPr>
              <w:t>2.0</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rsidRPr="009129C2">
              <w:t>12/1/2010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rsidRPr="009129C2">
              <w:t>Final review</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rsidRPr="009129C2">
              <w:t>Dave Mulvihill</w:t>
            </w:r>
          </w:p>
        </w:tc>
      </w:tr>
      <w:tr w:rsidR="00066951"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FF34B2">
            <w:pPr>
              <w:rPr>
                <w:szCs w:val="22"/>
              </w:rPr>
            </w:pPr>
            <w:r>
              <w:rPr>
                <w:szCs w:val="22"/>
              </w:rPr>
              <w:t>2.1</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t>12/7/2010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sidP="00066951">
            <w:r>
              <w:t>Final formatting</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r>
              <w:t>Laura Jackel</w:t>
            </w:r>
          </w:p>
        </w:tc>
      </w:tr>
      <w:tr w:rsidR="00FF34B2"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FF34B2" w:rsidRDefault="00FF34B2">
            <w:pPr>
              <w:rPr>
                <w:szCs w:val="22"/>
              </w:rPr>
            </w:pPr>
            <w:r>
              <w:rPr>
                <w:szCs w:val="22"/>
              </w:rPr>
              <w:t>2.2</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FF34B2" w:rsidRDefault="00FF34B2" w:rsidP="00066951">
            <w:r>
              <w:t>12/27/2010</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FF34B2" w:rsidRDefault="00632509" w:rsidP="00632509">
            <w:r>
              <w:t>Updated license details and c</w:t>
            </w:r>
            <w:r w:rsidR="00FF34B2">
              <w:t>orrected references to 1.0 in Chapter 2</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FF34B2" w:rsidRDefault="00FF34B2">
            <w:r>
              <w:t>Dave Mulvihill</w:t>
            </w:r>
          </w:p>
        </w:tc>
      </w:tr>
      <w:tr w:rsidR="00A527AE" w:rsidRPr="009129C2">
        <w:tc>
          <w:tcPr>
            <w:tcW w:w="2281" w:type="dxa"/>
            <w:tcBorders>
              <w:top w:val="single" w:sz="4" w:space="0" w:color="auto"/>
              <w:left w:val="single" w:sz="4" w:space="0" w:color="auto"/>
              <w:bottom w:val="single" w:sz="4" w:space="0" w:color="auto"/>
              <w:right w:val="single" w:sz="4" w:space="0" w:color="auto"/>
            </w:tcBorders>
            <w:shd w:val="clear" w:color="auto" w:fill="auto"/>
          </w:tcPr>
          <w:p w:rsidR="00A527AE" w:rsidRDefault="00A527AE">
            <w:pPr>
              <w:rPr>
                <w:szCs w:val="22"/>
              </w:rPr>
            </w:pPr>
            <w:r>
              <w:rPr>
                <w:szCs w:val="22"/>
              </w:rPr>
              <w:t>2.3</w:t>
            </w:r>
          </w:p>
        </w:tc>
        <w:tc>
          <w:tcPr>
            <w:tcW w:w="1592" w:type="dxa"/>
            <w:tcBorders>
              <w:top w:val="single" w:sz="4" w:space="0" w:color="auto"/>
              <w:left w:val="single" w:sz="4" w:space="0" w:color="auto"/>
              <w:bottom w:val="single" w:sz="4" w:space="0" w:color="auto"/>
              <w:right w:val="single" w:sz="4" w:space="0" w:color="auto"/>
            </w:tcBorders>
            <w:shd w:val="clear" w:color="auto" w:fill="auto"/>
          </w:tcPr>
          <w:p w:rsidR="00A527AE" w:rsidRDefault="00A527AE" w:rsidP="00066951">
            <w:r>
              <w:t>3/16/2011</w:t>
            </w:r>
          </w:p>
        </w:tc>
        <w:tc>
          <w:tcPr>
            <w:tcW w:w="2428" w:type="dxa"/>
            <w:tcBorders>
              <w:top w:val="single" w:sz="4" w:space="0" w:color="auto"/>
              <w:left w:val="single" w:sz="4" w:space="0" w:color="auto"/>
              <w:bottom w:val="single" w:sz="4" w:space="0" w:color="auto"/>
              <w:right w:val="single" w:sz="4" w:space="0" w:color="auto"/>
            </w:tcBorders>
            <w:shd w:val="clear" w:color="auto" w:fill="auto"/>
          </w:tcPr>
          <w:p w:rsidR="00A527AE" w:rsidRDefault="00A527AE" w:rsidP="00632509">
            <w:r>
              <w:t>Updated ant command syntax</w:t>
            </w:r>
          </w:p>
        </w:tc>
        <w:tc>
          <w:tcPr>
            <w:tcW w:w="2857" w:type="dxa"/>
            <w:tcBorders>
              <w:top w:val="single" w:sz="4" w:space="0" w:color="auto"/>
              <w:left w:val="single" w:sz="4" w:space="0" w:color="auto"/>
              <w:bottom w:val="single" w:sz="4" w:space="0" w:color="auto"/>
              <w:right w:val="single" w:sz="4" w:space="0" w:color="auto"/>
            </w:tcBorders>
            <w:shd w:val="clear" w:color="auto" w:fill="auto"/>
          </w:tcPr>
          <w:p w:rsidR="00A527AE" w:rsidRDefault="00A527AE">
            <w:r>
              <w:t>caTissue Dev</w:t>
            </w:r>
          </w:p>
        </w:tc>
      </w:tr>
    </w:tbl>
    <w:p w:rsidR="00066951" w:rsidRPr="009129C2" w:rsidRDefault="00066951" w:rsidP="00066951">
      <w:pPr>
        <w:rPr>
          <w:szCs w:val="22"/>
        </w:rPr>
      </w:pPr>
    </w:p>
    <w:p w:rsidR="00066951" w:rsidRPr="009129C2" w:rsidRDefault="00066951" w:rsidP="00066951"/>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Pr="009129C2" w:rsidRDefault="00066951" w:rsidP="00066951">
      <w:pPr>
        <w:pStyle w:val="CoverGraphicRight"/>
      </w:pPr>
    </w:p>
    <w:p w:rsidR="00066951" w:rsidRDefault="00066951" w:rsidP="00066951">
      <w:pPr>
        <w:pStyle w:val="CoverGraphicRight"/>
      </w:pPr>
    </w:p>
    <w:p w:rsidR="00F37981" w:rsidRDefault="00F37981" w:rsidP="00066951">
      <w:pPr>
        <w:pStyle w:val="CoverGraphicRight"/>
      </w:pPr>
    </w:p>
    <w:p w:rsidR="00F37981" w:rsidRDefault="00F37981" w:rsidP="00066951">
      <w:pPr>
        <w:pStyle w:val="CoverGraphicRight"/>
      </w:pPr>
    </w:p>
    <w:p w:rsidR="00F37981" w:rsidRDefault="00F37981" w:rsidP="00066951">
      <w:pPr>
        <w:pStyle w:val="CoverGraphicRight"/>
      </w:pPr>
    </w:p>
    <w:p w:rsidR="00F37981" w:rsidRDefault="00F37981" w:rsidP="00066951">
      <w:pPr>
        <w:pStyle w:val="CoverGraphicRight"/>
      </w:pPr>
    </w:p>
    <w:p w:rsidR="00F37981" w:rsidRPr="009129C2" w:rsidRDefault="00F37981" w:rsidP="00066951">
      <w:pPr>
        <w:pStyle w:val="CoverGraphicRight"/>
      </w:pPr>
    </w:p>
    <w:p w:rsidR="00066951" w:rsidRPr="009129C2" w:rsidRDefault="00066951" w:rsidP="00066951"/>
    <w:p w:rsidR="00066951" w:rsidRPr="009129C2" w:rsidRDefault="00066951" w:rsidP="00066951">
      <w:pPr>
        <w:pStyle w:val="CoverDateSaved"/>
      </w:pPr>
      <w:r w:rsidRPr="009129C2">
        <w:pict>
          <v:rect id="_x0000_s1099" alt="Graphic block for the bottom of the page." style="position:absolute;margin-left:-11.55pt;margin-top:20.65pt;width:465.75pt;height:22.9pt;z-index:251658240" fillcolor="#339" stroked="f">
            <w10:wrap type="square"/>
          </v:rect>
        </w:pict>
      </w:r>
      <w:r w:rsidRPr="009129C2">
        <w:t>This is a U.S. Government work.</w:t>
      </w:r>
      <w:r w:rsidRPr="009129C2">
        <w:tab/>
      </w:r>
      <w:fldSimple w:instr=" SAVEDATE  \@ &quot;MMMM d, yyyy&quot;  \* MERGEFORMAT ">
        <w:r w:rsidR="007A0E2C">
          <w:rPr>
            <w:noProof/>
          </w:rPr>
          <w:t>March 17, 2011</w:t>
        </w:r>
      </w:fldSimple>
    </w:p>
    <w:p w:rsidR="00066951" w:rsidRPr="009129C2" w:rsidRDefault="00066951" w:rsidP="00066951">
      <w:pPr>
        <w:pStyle w:val="TitleCopyright"/>
      </w:pPr>
      <w:r w:rsidRPr="009129C2">
        <w:lastRenderedPageBreak/>
        <w:t>Copyright and License Information</w:t>
      </w:r>
    </w:p>
    <w:p w:rsidR="00066951" w:rsidRPr="009129C2" w:rsidRDefault="00066951" w:rsidP="00066951">
      <w:pPr>
        <w:pStyle w:val="CopyrightText"/>
      </w:pPr>
      <w:r w:rsidRPr="009129C2">
        <w:rPr>
          <w:b/>
          <w:bCs/>
        </w:rPr>
        <w:t>Copyright Notice.</w:t>
      </w:r>
      <w:r w:rsidRPr="009129C2">
        <w:t xml:space="preserve"> Copyright 2010 Washington University in </w:t>
      </w:r>
      <w:smartTag w:uri="urn:schemas-microsoft-com:office:smarttags" w:element="City">
        <w:smartTag w:uri="urn:schemas-microsoft-com:office:smarttags" w:element="place">
          <w:r w:rsidRPr="009129C2">
            <w:t>St. Louis</w:t>
          </w:r>
        </w:smartTag>
      </w:smartTag>
      <w:r w:rsidRPr="009129C2">
        <w:t xml:space="preserve"> (“caBIG</w:t>
      </w:r>
      <w:r w:rsidR="00510261">
        <w:rPr>
          <w:rFonts w:cs="Arial"/>
        </w:rPr>
        <w:t>®</w:t>
      </w:r>
      <w:r w:rsidR="00510261">
        <w:t xml:space="preserve"> </w:t>
      </w:r>
      <w:r w:rsidRPr="009129C2">
        <w:t>Participant”). caTissue was created with NCI funding and is part of the caBIG</w:t>
      </w:r>
      <w:r w:rsidR="00510261">
        <w:rPr>
          <w:rFonts w:cs="Arial"/>
        </w:rPr>
        <w:t>®</w:t>
      </w:r>
      <w:r w:rsidR="00510261">
        <w:t xml:space="preserve"> </w:t>
      </w:r>
      <w:r w:rsidRPr="009129C2">
        <w:t>initiative. The software subject to this notice and license includes both human readable source code form and machine readable, binary, object code form (the “</w:t>
      </w:r>
      <w:r w:rsidR="00510261">
        <w:t>caBIG®</w:t>
      </w:r>
      <w:r w:rsidRPr="009129C2">
        <w:t xml:space="preserve"> Software”). </w:t>
      </w:r>
    </w:p>
    <w:p w:rsidR="00066951" w:rsidRPr="009129C2" w:rsidRDefault="00066951" w:rsidP="00066951">
      <w:pPr>
        <w:pStyle w:val="CopyrightText"/>
      </w:pPr>
      <w:r w:rsidRPr="009129C2">
        <w:t xml:space="preserve">This </w:t>
      </w:r>
      <w:r w:rsidR="00510261">
        <w:t>caBIG®</w:t>
      </w:r>
      <w:r w:rsidRPr="009129C2">
        <w:t xml:space="preserve"> Software License (the “License”) is between </w:t>
      </w:r>
      <w:r w:rsidR="00510261">
        <w:t>caBIG®</w:t>
      </w:r>
      <w:r w:rsidRPr="009129C2">
        <w:t xml:space="preserve"> Participant and You. “You (or “Your”) shall mean a person or an entity, and all other entities that control, are controlled by, or are under common control with the entity. “Control” for purposes of this definition means (i) the direct or indirect power to cause the direction or management of such entity, whether by contract or otherwise, or (ii) ownership of fifty percent (50%) or more of the outstanding shares, or (iii) beneficial ownership of such entity. </w:t>
      </w:r>
    </w:p>
    <w:p w:rsidR="00066951" w:rsidRPr="009129C2" w:rsidRDefault="00066951" w:rsidP="00066951">
      <w:pPr>
        <w:pStyle w:val="CopyrightText"/>
      </w:pPr>
      <w:r w:rsidRPr="009129C2">
        <w:rPr>
          <w:b/>
          <w:bCs/>
        </w:rPr>
        <w:t>License.</w:t>
      </w:r>
      <w:r w:rsidRPr="009129C2">
        <w:t xml:space="preserve"> Provided that You agree to the conditions described below, </w:t>
      </w:r>
      <w:r w:rsidR="00510261">
        <w:t>caBIG®</w:t>
      </w:r>
      <w:r w:rsidRPr="009129C2">
        <w:t xml:space="preserve"> Participant grants You a non-exclusive, worldwide, perpetual, fully-paid-up, no-charge, irrevocable, transferable and royalty-free right and license in its rights in the </w:t>
      </w:r>
      <w:r w:rsidR="00510261">
        <w:t>caBIG®</w:t>
      </w:r>
      <w:r w:rsidRPr="009129C2">
        <w:t xml:space="preserve"> Software, including any copyright or patent rights therein, to (i) use, install, disclose, access, operate, execute, reproduce, copy, modify, translate, market, publicly display, publicly perform, and prepare derivative works of the </w:t>
      </w:r>
      <w:r w:rsidR="00510261">
        <w:t>caBIG®</w:t>
      </w:r>
      <w:r w:rsidRPr="009129C2">
        <w:t xml:space="preserve"> Software in any manner and for any purpose, and to have or permit others to do so; (ii) make, have made, use, practice, sell, and offer for sale, import, and/or otherwise dispose of </w:t>
      </w:r>
      <w:r w:rsidR="00510261">
        <w:t>caBIG®</w:t>
      </w:r>
      <w:r w:rsidRPr="009129C2">
        <w:t xml:space="preserve"> Software (or portions thereof); (iii) distribute and have distributed to and by third parties the </w:t>
      </w:r>
      <w:r w:rsidR="00510261">
        <w:t>caBIG®</w:t>
      </w:r>
      <w:r w:rsidRPr="009129C2">
        <w:t xml:space="preserve"> Software and any modifications and derivative works thereof; and (iv) sublicense the foregoing rights set out in (i), (ii) and (iii) to third parties, including the right to license such rights to further third parties. For sake of clarity, and not by way of limitation, </w:t>
      </w:r>
      <w:r w:rsidR="00510261">
        <w:t>caBIG®</w:t>
      </w:r>
      <w:r w:rsidRPr="009129C2">
        <w:t xml:space="preserve"> Participant shall have no right of accounting or right of payment from You or Your sublicensees for the rights granted under this License. This License is granted at no charge to You. Your downloading, copying, modifying, displaying, distributing or use of </w:t>
      </w:r>
      <w:r w:rsidR="00510261">
        <w:t>caBIG®</w:t>
      </w:r>
      <w:r w:rsidRPr="009129C2">
        <w:t xml:space="preserve"> Software constitutes acceptance of all of the terms and conditions of this Agreement. If you do not agree to such terms and conditions, you have no right to download, copy, modify, display, distribute or use the </w:t>
      </w:r>
      <w:r w:rsidR="00510261">
        <w:t>caBIG®</w:t>
      </w:r>
      <w:r w:rsidRPr="009129C2">
        <w:t xml:space="preserve"> Software. </w:t>
      </w:r>
    </w:p>
    <w:p w:rsidR="00066951" w:rsidRPr="009129C2" w:rsidRDefault="00066951" w:rsidP="00066951">
      <w:pPr>
        <w:pStyle w:val="CopyrightText"/>
      </w:pPr>
      <w:r w:rsidRPr="009129C2">
        <w:t xml:space="preserve">Your redistributions of the source code for the </w:t>
      </w:r>
      <w:r w:rsidR="00510261">
        <w:t>caBIG®</w:t>
      </w:r>
      <w:r w:rsidRPr="009129C2">
        <w:t xml:space="preserve"> Software must retain the above copyright notice, this list of conditions and the disclaimer and limitation of liability of Article 6 below. Your redistributions in object code form must reproduce the above copyright notice, this list of conditions and the disclaimer of Article 6 in the documentation and/or other materials provided with the distribution, if any. </w:t>
      </w:r>
    </w:p>
    <w:p w:rsidR="00066951" w:rsidRPr="009129C2" w:rsidRDefault="00066951" w:rsidP="00066951">
      <w:pPr>
        <w:pStyle w:val="CopyrightText"/>
      </w:pPr>
      <w:r w:rsidRPr="009129C2">
        <w:t xml:space="preserve">Your end-user documentation included with the redistribution, if any, must include the following acknowledgment: “This product includes software developed by </w:t>
      </w:r>
      <w:smartTag w:uri="urn:schemas-microsoft-com:office:smarttags" w:element="PlaceName">
        <w:r w:rsidRPr="009129C2">
          <w:t>Washington</w:t>
        </w:r>
      </w:smartTag>
      <w:r w:rsidRPr="009129C2">
        <w:t xml:space="preserve"> </w:t>
      </w:r>
      <w:smartTag w:uri="urn:schemas-microsoft-com:office:smarttags" w:element="PlaceType">
        <w:r w:rsidRPr="009129C2">
          <w:t>University</w:t>
        </w:r>
      </w:smartTag>
      <w:r w:rsidRPr="009129C2">
        <w:t xml:space="preserve"> in </w:t>
      </w:r>
      <w:smartTag w:uri="urn:schemas-microsoft-com:office:smarttags" w:element="place">
        <w:smartTag w:uri="urn:schemas-microsoft-com:office:smarttags" w:element="City">
          <w:r w:rsidRPr="009129C2">
            <w:t>St. Louis</w:t>
          </w:r>
        </w:smartTag>
      </w:smartTag>
      <w:r w:rsidRPr="009129C2">
        <w:t xml:space="preserve">.” If You do not include such end-user documentation, You shall include this acknowledgment in the </w:t>
      </w:r>
      <w:r w:rsidR="00510261">
        <w:t>caBIG®</w:t>
      </w:r>
      <w:r w:rsidRPr="009129C2">
        <w:t xml:space="preserve"> Software itself, wherever such third-party acknowledgments normally appear. </w:t>
      </w:r>
    </w:p>
    <w:p w:rsidR="00066951" w:rsidRPr="009129C2" w:rsidRDefault="00066951" w:rsidP="00066951">
      <w:pPr>
        <w:pStyle w:val="CopyrightText"/>
      </w:pPr>
      <w:r w:rsidRPr="009129C2">
        <w:t>You may not use the names ”Washington University in St. Louis”, “The National Cancer Institute”, “NCI”, “Cancer Bioinformatics Grid</w:t>
      </w:r>
      <w:r w:rsidR="00FF34B2">
        <w:rPr>
          <w:rFonts w:cs="Arial"/>
        </w:rPr>
        <w:t>®</w:t>
      </w:r>
      <w:r w:rsidRPr="009129C2">
        <w:t>” or “</w:t>
      </w:r>
      <w:r w:rsidR="00510261">
        <w:t>caBIG®</w:t>
      </w:r>
      <w:r w:rsidRPr="009129C2">
        <w:t xml:space="preserve">” to endorse or promote products derived from this </w:t>
      </w:r>
      <w:r w:rsidR="00510261">
        <w:t>caBIG®</w:t>
      </w:r>
      <w:r w:rsidRPr="009129C2">
        <w:t xml:space="preserve"> Software. This License does not authorize You to use any trademarks, service marks, trade names, logos or product names of either </w:t>
      </w:r>
      <w:r w:rsidR="00510261">
        <w:t>caBIG®</w:t>
      </w:r>
      <w:r w:rsidRPr="009129C2">
        <w:t xml:space="preserve"> Participant, NCI or </w:t>
      </w:r>
      <w:r w:rsidR="00510261">
        <w:t>caBIG®</w:t>
      </w:r>
      <w:r w:rsidRPr="009129C2">
        <w:t xml:space="preserve">, except as required to comply with the terms of this License. </w:t>
      </w:r>
    </w:p>
    <w:p w:rsidR="00066951" w:rsidRPr="009129C2" w:rsidRDefault="00066951" w:rsidP="00066951">
      <w:pPr>
        <w:pStyle w:val="CopyrightText"/>
      </w:pPr>
      <w:r w:rsidRPr="009129C2">
        <w:t xml:space="preserve">For sake of clarity, and not by way of limitation, You may incorporate this </w:t>
      </w:r>
      <w:r w:rsidR="00510261">
        <w:t>caBIG®</w:t>
      </w:r>
      <w:r w:rsidRPr="009129C2">
        <w:t xml:space="preserve"> Software into Your proprietary programs and into any third party proprietary programs. However, if </w:t>
      </w:r>
      <w:r w:rsidRPr="009129C2">
        <w:lastRenderedPageBreak/>
        <w:t xml:space="preserve">You incorporate the </w:t>
      </w:r>
      <w:r w:rsidR="00510261">
        <w:t>caBIG®</w:t>
      </w:r>
      <w:r w:rsidRPr="009129C2">
        <w:t xml:space="preserve"> Software into third party proprietary programs, You agree that You are solely responsible for obtaining any permission from such third parties required to incorporate the </w:t>
      </w:r>
      <w:r w:rsidR="00510261">
        <w:t>caBIG®</w:t>
      </w:r>
      <w:r w:rsidRPr="009129C2">
        <w:t xml:space="preserve"> Software into such third party proprietary programs and for informing Your sublicensees, including without limitation Your end-users, of their obligation to secure any required permissions from such third parties before incorporating the </w:t>
      </w:r>
      <w:r w:rsidR="00510261">
        <w:t>caBIG®</w:t>
      </w:r>
      <w:r w:rsidRPr="009129C2">
        <w:t xml:space="preserve"> Software into such third party proprietary software programs. In the event that You fail to obtain such permissions, You agree to indemnify </w:t>
      </w:r>
      <w:r w:rsidR="00510261">
        <w:t>caBIG®</w:t>
      </w:r>
      <w:r w:rsidRPr="009129C2">
        <w:t xml:space="preserve"> Participant for any claims against </w:t>
      </w:r>
      <w:r w:rsidR="00510261">
        <w:t>caBIG®</w:t>
      </w:r>
      <w:r w:rsidRPr="009129C2">
        <w:t xml:space="preserve"> Participant by such third parties, except to the extent prohibited by law, resulting from Your failure to obtain such permissions. </w:t>
      </w:r>
    </w:p>
    <w:p w:rsidR="00066951" w:rsidRPr="009129C2" w:rsidRDefault="00066951" w:rsidP="00066951">
      <w:pPr>
        <w:pStyle w:val="CopyrightText"/>
      </w:pPr>
      <w:r w:rsidRPr="009129C2">
        <w:t xml:space="preserve">For sake of clarity, and not by way of limitation, You may add Your own copyright statement to Your modifications and to the derivative works, and You may provide additional or different license terms and conditions in Your sublicenses of modifications of the </w:t>
      </w:r>
      <w:r w:rsidR="00510261">
        <w:t>caBIG®</w:t>
      </w:r>
      <w:r w:rsidRPr="009129C2">
        <w:t xml:space="preserve"> Software, or any derivative works of the </w:t>
      </w:r>
      <w:r w:rsidR="00510261">
        <w:t>caBIG®</w:t>
      </w:r>
      <w:r w:rsidRPr="009129C2">
        <w:t xml:space="preserve"> Software as a whole, provided Your use, reproduction, and distribution of the Work otherwise complies with the conditions stated in this License. </w:t>
      </w:r>
    </w:p>
    <w:p w:rsidR="00066951" w:rsidRPr="009129C2" w:rsidRDefault="00066951" w:rsidP="00066951">
      <w:pPr>
        <w:pStyle w:val="CopyrightText"/>
      </w:pPr>
      <w:r w:rsidRPr="009129C2">
        <w:t xml:space="preserve">THIS </w:t>
      </w:r>
      <w:r w:rsidR="00510261">
        <w:t>caBIG®</w:t>
      </w:r>
      <w:r w:rsidRPr="009129C2">
        <w:t xml:space="preserve"> SOFTWARE IS PROVIDED "AS IS" AND ANY EXPRESSED OR IMPLIED WARRANTIES (INCLUDING, BUT NOT LIMITED TO, THE IMPLIED WARRANTIES OF MERCHANTABILITY, NON-INFRINGEMENT AND FITNESS FOR A PARTICULAR PURPOSE) ARE DISCLAIMED. IN NO EVENT SHALL WASHINGTON UNIVERSITY IN ST. LOUIS OR ITS AFFILIATES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w:t>
      </w:r>
      <w:r w:rsidR="00510261">
        <w:t>caBIG®</w:t>
      </w:r>
      <w:r w:rsidRPr="009129C2">
        <w:t xml:space="preserve"> SOFTWARE, EVEN IF ADVISED OF THE POSSIBILITY OF SUCH DAMAGE. </w:t>
      </w:r>
    </w:p>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r w:rsidRPr="009129C2">
        <w:br w:type="page"/>
      </w:r>
    </w:p>
    <w:p w:rsidR="00066951" w:rsidRPr="009129C2" w:rsidRDefault="00066951" w:rsidP="0006695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BF"/>
      </w:tblPr>
      <w:tblGrid>
        <w:gridCol w:w="2815"/>
        <w:gridCol w:w="2520"/>
        <w:gridCol w:w="3510"/>
      </w:tblGrid>
      <w:tr w:rsidR="00066951" w:rsidRPr="009129C2">
        <w:tc>
          <w:tcPr>
            <w:tcW w:w="8845" w:type="dxa"/>
            <w:gridSpan w:val="3"/>
            <w:tcBorders>
              <w:top w:val="single" w:sz="4" w:space="0" w:color="auto"/>
              <w:left w:val="single" w:sz="4" w:space="0" w:color="auto"/>
              <w:bottom w:val="single" w:sz="4" w:space="0" w:color="auto"/>
              <w:right w:val="single" w:sz="4" w:space="0" w:color="auto"/>
            </w:tcBorders>
            <w:shd w:val="clear" w:color="auto" w:fill="D9D9D9"/>
            <w:tcMar>
              <w:top w:w="72" w:type="dxa"/>
              <w:left w:w="115" w:type="dxa"/>
              <w:bottom w:w="72" w:type="dxa"/>
              <w:right w:w="115" w:type="dxa"/>
            </w:tcMar>
            <w:vAlign w:val="center"/>
          </w:tcPr>
          <w:p w:rsidR="00066951" w:rsidRPr="009129C2" w:rsidRDefault="00066951">
            <w:pPr>
              <w:pStyle w:val="TableHeaderCenter"/>
            </w:pPr>
            <w:r w:rsidRPr="009129C2">
              <w:t>Names of Development Team(s) here</w:t>
            </w:r>
          </w:p>
        </w:tc>
      </w:tr>
      <w:tr w:rsidR="00066951" w:rsidRPr="009129C2">
        <w:tc>
          <w:tcPr>
            <w:tcW w:w="2815" w:type="dxa"/>
            <w:tcBorders>
              <w:top w:val="single" w:sz="4" w:space="0" w:color="auto"/>
              <w:left w:val="single" w:sz="4" w:space="0" w:color="auto"/>
              <w:bottom w:val="single" w:sz="4" w:space="0" w:color="auto"/>
              <w:right w:val="single" w:sz="4" w:space="0" w:color="auto"/>
            </w:tcBorders>
            <w:shd w:val="clear" w:color="auto" w:fill="D9D9D9"/>
            <w:tcMar>
              <w:top w:w="72" w:type="dxa"/>
              <w:left w:w="115" w:type="dxa"/>
              <w:bottom w:w="72" w:type="dxa"/>
              <w:right w:w="115" w:type="dxa"/>
            </w:tcMar>
            <w:vAlign w:val="center"/>
          </w:tcPr>
          <w:p w:rsidR="00066951" w:rsidRPr="009129C2" w:rsidRDefault="00066951">
            <w:pPr>
              <w:pStyle w:val="TableHeader"/>
            </w:pPr>
            <w:r w:rsidRPr="009129C2">
              <w:t>Development</w:t>
            </w:r>
          </w:p>
        </w:tc>
        <w:tc>
          <w:tcPr>
            <w:tcW w:w="2520" w:type="dxa"/>
            <w:tcBorders>
              <w:top w:val="single" w:sz="4" w:space="0" w:color="auto"/>
              <w:left w:val="single" w:sz="4" w:space="0" w:color="auto"/>
              <w:bottom w:val="single" w:sz="4" w:space="0" w:color="auto"/>
              <w:right w:val="single" w:sz="4" w:space="0" w:color="auto"/>
            </w:tcBorders>
            <w:shd w:val="clear" w:color="auto" w:fill="D9D9D9"/>
            <w:tcMar>
              <w:top w:w="72" w:type="dxa"/>
              <w:left w:w="115" w:type="dxa"/>
              <w:bottom w:w="72" w:type="dxa"/>
              <w:right w:w="115" w:type="dxa"/>
            </w:tcMar>
            <w:vAlign w:val="center"/>
          </w:tcPr>
          <w:p w:rsidR="00066951" w:rsidRPr="009129C2" w:rsidRDefault="00066951">
            <w:pPr>
              <w:pStyle w:val="TableHeader"/>
            </w:pPr>
            <w:r w:rsidRPr="009129C2">
              <w:t>User’s Guide</w:t>
            </w:r>
          </w:p>
        </w:tc>
        <w:tc>
          <w:tcPr>
            <w:tcW w:w="3510" w:type="dxa"/>
            <w:tcBorders>
              <w:top w:val="single" w:sz="4" w:space="0" w:color="auto"/>
              <w:left w:val="single" w:sz="4" w:space="0" w:color="auto"/>
              <w:bottom w:val="single" w:sz="4" w:space="0" w:color="auto"/>
              <w:right w:val="single" w:sz="4" w:space="0" w:color="auto"/>
            </w:tcBorders>
            <w:shd w:val="clear" w:color="auto" w:fill="D9D9D9"/>
            <w:tcMar>
              <w:top w:w="72" w:type="dxa"/>
              <w:left w:w="115" w:type="dxa"/>
              <w:bottom w:w="72" w:type="dxa"/>
              <w:right w:w="115" w:type="dxa"/>
            </w:tcMar>
            <w:vAlign w:val="center"/>
          </w:tcPr>
          <w:p w:rsidR="00066951" w:rsidRPr="009129C2" w:rsidRDefault="00066951">
            <w:pPr>
              <w:pStyle w:val="TableHeader"/>
            </w:pPr>
            <w:r w:rsidRPr="009129C2">
              <w:t>Program Management</w:t>
            </w:r>
          </w:p>
        </w:tc>
      </w:tr>
      <w:tr w:rsidR="00066951" w:rsidRPr="009129C2">
        <w:tc>
          <w:tcPr>
            <w:tcW w:w="2815" w:type="dxa"/>
            <w:tcBorders>
              <w:top w:val="single" w:sz="4" w:space="0" w:color="auto"/>
              <w:left w:val="single" w:sz="4" w:space="0" w:color="auto"/>
              <w:bottom w:val="single" w:sz="4" w:space="0" w:color="auto"/>
              <w:right w:val="single" w:sz="4" w:space="0" w:color="auto"/>
            </w:tcBorders>
            <w:shd w:val="clear" w:color="auto" w:fill="auto"/>
            <w:vAlign w:val="center"/>
          </w:tcPr>
          <w:p w:rsidR="00066951" w:rsidRPr="009129C2" w:rsidRDefault="00066951" w:rsidP="00066951">
            <w:pPr>
              <w:pStyle w:val="TableText"/>
              <w:rPr>
                <w:rStyle w:val="AuthorNoteRed"/>
                <w:sz w:val="22"/>
              </w:rPr>
            </w:pPr>
            <w:r w:rsidRPr="009129C2">
              <w:rPr>
                <w:rFonts w:cs="Arial"/>
                <w:sz w:val="22"/>
                <w:szCs w:val="22"/>
              </w:rPr>
              <w:t>Vishvesh Mulay</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066951" w:rsidRPr="00F972F6" w:rsidRDefault="00066951" w:rsidP="00066951">
            <w:pPr>
              <w:pStyle w:val="TableText"/>
              <w:rPr>
                <w:rFonts w:cs="Arial"/>
                <w:color w:val="000000"/>
                <w:sz w:val="22"/>
                <w:szCs w:val="22"/>
              </w:rPr>
            </w:pPr>
            <w:r w:rsidRPr="00F972F6">
              <w:rPr>
                <w:rStyle w:val="AuthorNoteRed"/>
                <w:color w:val="000000"/>
                <w:sz w:val="22"/>
                <w:szCs w:val="22"/>
              </w:rPr>
              <w:t>Amy Brink</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tcPr>
          <w:p w:rsidR="00066951" w:rsidRPr="009129C2" w:rsidRDefault="00066951" w:rsidP="00066951">
            <w:pPr>
              <w:pStyle w:val="TableText"/>
              <w:rPr>
                <w:rStyle w:val="AuthorNoteRed"/>
              </w:rPr>
            </w:pPr>
            <w:r w:rsidRPr="009129C2">
              <w:rPr>
                <w:rFonts w:cs="Arial"/>
                <w:sz w:val="22"/>
                <w:szCs w:val="22"/>
              </w:rPr>
              <w:t>Srikanth Adiga</w:t>
            </w:r>
          </w:p>
        </w:tc>
      </w:tr>
      <w:tr w:rsidR="00066951" w:rsidRPr="009129C2">
        <w:tc>
          <w:tcPr>
            <w:tcW w:w="2815" w:type="dxa"/>
            <w:tcBorders>
              <w:top w:val="single" w:sz="4" w:space="0" w:color="auto"/>
              <w:left w:val="single" w:sz="4" w:space="0" w:color="auto"/>
              <w:bottom w:val="single" w:sz="4" w:space="0" w:color="auto"/>
              <w:right w:val="single" w:sz="4" w:space="0" w:color="auto"/>
            </w:tcBorders>
            <w:shd w:val="clear" w:color="auto" w:fill="auto"/>
            <w:vAlign w:val="center"/>
          </w:tcPr>
          <w:p w:rsidR="00066951" w:rsidRPr="009129C2" w:rsidRDefault="00066951" w:rsidP="00066951">
            <w:pPr>
              <w:pStyle w:val="TableText"/>
              <w:rPr>
                <w:rFonts w:cs="Arial"/>
                <w:color w:val="000000"/>
              </w:rPr>
            </w:pPr>
            <w:r w:rsidRPr="009129C2">
              <w:rPr>
                <w:rFonts w:cs="Arial"/>
                <w:sz w:val="22"/>
                <w:szCs w:val="22"/>
              </w:rPr>
              <w:t>Sagar Baldwa</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066951" w:rsidRPr="00F972F6" w:rsidRDefault="00066951" w:rsidP="00066951">
            <w:pPr>
              <w:pStyle w:val="TableText"/>
              <w:rPr>
                <w:rFonts w:cs="Arial"/>
                <w:color w:val="000000"/>
                <w:sz w:val="22"/>
                <w:szCs w:val="22"/>
              </w:rPr>
            </w:pPr>
            <w:r w:rsidRPr="00F972F6">
              <w:rPr>
                <w:rStyle w:val="AuthorNoteRed"/>
                <w:color w:val="000000"/>
                <w:sz w:val="22"/>
                <w:szCs w:val="22"/>
              </w:rPr>
              <w:t>Dave Mulvihill</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tcPr>
          <w:p w:rsidR="00066951" w:rsidRPr="00007D0C" w:rsidRDefault="00F972F6" w:rsidP="00F972F6">
            <w:r w:rsidRPr="00007D0C">
              <w:t xml:space="preserve">Bijoy George </w:t>
            </w:r>
          </w:p>
        </w:tc>
      </w:tr>
      <w:tr w:rsidR="00066951" w:rsidRPr="009129C2">
        <w:tc>
          <w:tcPr>
            <w:tcW w:w="2815" w:type="dxa"/>
            <w:tcBorders>
              <w:top w:val="single" w:sz="4" w:space="0" w:color="auto"/>
              <w:left w:val="single" w:sz="4" w:space="0" w:color="auto"/>
              <w:bottom w:val="single" w:sz="4" w:space="0" w:color="auto"/>
              <w:right w:val="single" w:sz="4" w:space="0" w:color="auto"/>
            </w:tcBorders>
            <w:shd w:val="clear" w:color="auto" w:fill="auto"/>
            <w:vAlign w:val="center"/>
          </w:tcPr>
          <w:p w:rsidR="00066951" w:rsidRPr="009129C2" w:rsidRDefault="00066951" w:rsidP="00066951">
            <w:pPr>
              <w:pStyle w:val="TableText"/>
              <w:rPr>
                <w:rFonts w:cs="Arial"/>
                <w:color w:val="000000"/>
              </w:rPr>
            </w:pPr>
            <w:r w:rsidRPr="009129C2">
              <w:rPr>
                <w:rFonts w:cs="Arial"/>
                <w:sz w:val="22"/>
                <w:szCs w:val="22"/>
              </w:rPr>
              <w:t>Poornima Govindrao</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066951" w:rsidRPr="00F972F6" w:rsidRDefault="00066951" w:rsidP="00066951">
            <w:pPr>
              <w:pStyle w:val="TableText"/>
              <w:rPr>
                <w:rFonts w:cs="Arial"/>
                <w:color w:val="000000"/>
                <w:sz w:val="22"/>
                <w:szCs w:val="22"/>
              </w:rPr>
            </w:pPr>
            <w:r w:rsidRPr="00F972F6">
              <w:rPr>
                <w:rStyle w:val="AuthorNoteRed"/>
                <w:color w:val="000000"/>
                <w:sz w:val="22"/>
                <w:szCs w:val="22"/>
              </w:rPr>
              <w:t>Laura Jackel</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tcPr>
          <w:p w:rsidR="00066951" w:rsidRPr="00007D0C" w:rsidRDefault="00F972F6" w:rsidP="00F972F6">
            <w:r w:rsidRPr="00007D0C">
              <w:t xml:space="preserve">Mark Watson </w:t>
            </w: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vAlign w:val="center"/>
          </w:tcPr>
          <w:p w:rsidR="00F972F6" w:rsidRPr="009129C2" w:rsidRDefault="00F972F6" w:rsidP="00066951">
            <w:pPr>
              <w:pStyle w:val="TableText"/>
              <w:rPr>
                <w:rFonts w:cs="Arial"/>
                <w:color w:val="000000"/>
              </w:rPr>
            </w:pPr>
            <w:r w:rsidRPr="009129C2">
              <w:rPr>
                <w:rFonts w:cs="Arial"/>
                <w:sz w:val="22"/>
                <w:szCs w:val="22"/>
              </w:rPr>
              <w:t xml:space="preserve">Deepti Shelar </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F972F6" w:rsidRPr="00F972F6" w:rsidRDefault="00F972F6" w:rsidP="00066951">
            <w:pPr>
              <w:pStyle w:val="TableText"/>
              <w:rPr>
                <w:rFonts w:cs="Arial"/>
                <w:color w:val="000000"/>
                <w:sz w:val="22"/>
                <w:szCs w:val="22"/>
              </w:rPr>
            </w:pPr>
            <w:r w:rsidRPr="00F972F6">
              <w:rPr>
                <w:rFonts w:cs="Arial"/>
                <w:color w:val="000000"/>
                <w:sz w:val="22"/>
                <w:szCs w:val="22"/>
              </w:rPr>
              <w:t>Rashmi Dixit</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tcPr>
          <w:p w:rsidR="00F972F6" w:rsidRPr="00007D0C" w:rsidRDefault="00F972F6" w:rsidP="005E0A4B">
            <w:pPr>
              <w:pStyle w:val="TableText"/>
              <w:rPr>
                <w:rFonts w:cs="Arial"/>
              </w:rPr>
            </w:pPr>
            <w:r w:rsidRPr="00007D0C">
              <w:rPr>
                <w:rFonts w:cs="Arial"/>
                <w:sz w:val="22"/>
                <w:szCs w:val="22"/>
              </w:rPr>
              <w:t>Rakesh Nagarajan</w:t>
            </w: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vAlign w:val="center"/>
          </w:tcPr>
          <w:p w:rsidR="00F972F6" w:rsidRPr="009129C2" w:rsidRDefault="00F972F6" w:rsidP="00066951">
            <w:pPr>
              <w:pStyle w:val="TableText"/>
              <w:rPr>
                <w:rFonts w:cs="Arial"/>
                <w:color w:val="000000"/>
              </w:rPr>
            </w:pPr>
            <w:r w:rsidRPr="009129C2">
              <w:rPr>
                <w:rFonts w:cs="Arial"/>
                <w:sz w:val="22"/>
                <w:szCs w:val="22"/>
              </w:rPr>
              <w:t>Niharika Sharma</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center"/>
          </w:tcPr>
          <w:p w:rsidR="00F972F6" w:rsidRPr="009129C2" w:rsidRDefault="00F972F6" w:rsidP="00066951">
            <w:pPr>
              <w:pStyle w:val="TableText"/>
              <w:rPr>
                <w:rFonts w:cs="Arial"/>
                <w:color w:val="000000"/>
              </w:rPr>
            </w:pP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tcPr>
          <w:p w:rsidR="00F972F6" w:rsidRPr="009129C2" w:rsidRDefault="00F972F6" w:rsidP="005E0A4B">
            <w:pPr>
              <w:pStyle w:val="TableText"/>
              <w:rPr>
                <w:rFonts w:cs="Arial"/>
                <w:color w:val="000000"/>
              </w:rPr>
            </w:pP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CompanyNamePara"/>
              <w:numPr>
                <w:ilvl w:val="0"/>
                <w:numId w:val="0"/>
              </w:numPr>
              <w:spacing w:after="0"/>
              <w:ind w:left="216" w:hanging="216"/>
              <w:rPr>
                <w:rStyle w:val="AuthorNoteBlue"/>
                <w:sz w:val="22"/>
              </w:rPr>
            </w:pPr>
            <w:r w:rsidRPr="009129C2">
              <w:rPr>
                <w:rFonts w:cs="Arial"/>
                <w:sz w:val="22"/>
                <w:szCs w:val="22"/>
              </w:rPr>
              <w:t>Ketaki Pujari</w:t>
            </w:r>
          </w:p>
        </w:tc>
        <w:tc>
          <w:tcPr>
            <w:tcW w:w="2520" w:type="dxa"/>
            <w:tcBorders>
              <w:top w:val="single" w:sz="4" w:space="0" w:color="auto"/>
              <w:left w:val="single" w:sz="4" w:space="0" w:color="auto"/>
              <w:bottom w:val="single" w:sz="4" w:space="0" w:color="auto"/>
              <w:right w:val="single" w:sz="4" w:space="0" w:color="auto"/>
            </w:tcBorders>
            <w:vAlign w:val="center"/>
          </w:tcPr>
          <w:p w:rsidR="00F972F6" w:rsidRPr="009129C2" w:rsidRDefault="00F972F6" w:rsidP="00066951">
            <w:pPr>
              <w:pStyle w:val="TableText"/>
              <w:rPr>
                <w:rStyle w:val="AuthorNoteBlue"/>
              </w:rPr>
            </w:pPr>
          </w:p>
        </w:tc>
        <w:tc>
          <w:tcPr>
            <w:tcW w:w="351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TableText"/>
              <w:rPr>
                <w:rStyle w:val="AuthorNoteBlue"/>
              </w:rPr>
            </w:pP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CompanyNamePara"/>
              <w:numPr>
                <w:ilvl w:val="0"/>
                <w:numId w:val="0"/>
              </w:numPr>
              <w:spacing w:after="0"/>
              <w:ind w:left="216" w:hanging="216"/>
              <w:rPr>
                <w:rFonts w:cs="Arial"/>
                <w:sz w:val="22"/>
                <w:szCs w:val="22"/>
              </w:rPr>
            </w:pPr>
            <w:r w:rsidRPr="009129C2">
              <w:rPr>
                <w:rFonts w:cs="Arial"/>
                <w:sz w:val="22"/>
                <w:szCs w:val="22"/>
              </w:rPr>
              <w:t>Supriya Dankh</w:t>
            </w:r>
          </w:p>
        </w:tc>
        <w:tc>
          <w:tcPr>
            <w:tcW w:w="2520" w:type="dxa"/>
            <w:tcBorders>
              <w:top w:val="single" w:sz="4" w:space="0" w:color="auto"/>
              <w:left w:val="single" w:sz="4" w:space="0" w:color="auto"/>
              <w:bottom w:val="single" w:sz="4" w:space="0" w:color="auto"/>
              <w:right w:val="single" w:sz="4" w:space="0" w:color="auto"/>
            </w:tcBorders>
            <w:vAlign w:val="center"/>
          </w:tcPr>
          <w:p w:rsidR="00F972F6" w:rsidRPr="009129C2" w:rsidRDefault="00F972F6" w:rsidP="00066951">
            <w:pPr>
              <w:pStyle w:val="TableText"/>
              <w:rPr>
                <w:rStyle w:val="AuthorNoteBlue"/>
              </w:rPr>
            </w:pPr>
          </w:p>
        </w:tc>
        <w:tc>
          <w:tcPr>
            <w:tcW w:w="351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TableText"/>
              <w:rPr>
                <w:rStyle w:val="AuthorNoteBlue"/>
              </w:rPr>
            </w:pP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CompanyNamePara"/>
              <w:numPr>
                <w:ilvl w:val="0"/>
                <w:numId w:val="0"/>
              </w:numPr>
              <w:spacing w:after="0"/>
              <w:ind w:left="216" w:hanging="216"/>
              <w:rPr>
                <w:rFonts w:cs="Arial"/>
                <w:sz w:val="22"/>
                <w:szCs w:val="22"/>
              </w:rPr>
            </w:pPr>
            <w:r w:rsidRPr="009129C2">
              <w:rPr>
                <w:rFonts w:cs="Arial"/>
                <w:sz w:val="22"/>
                <w:szCs w:val="22"/>
              </w:rPr>
              <w:t>Nitesh Marwaha</w:t>
            </w:r>
          </w:p>
        </w:tc>
        <w:tc>
          <w:tcPr>
            <w:tcW w:w="2520" w:type="dxa"/>
            <w:tcBorders>
              <w:top w:val="single" w:sz="4" w:space="0" w:color="auto"/>
              <w:left w:val="single" w:sz="4" w:space="0" w:color="auto"/>
              <w:bottom w:val="single" w:sz="4" w:space="0" w:color="auto"/>
              <w:right w:val="single" w:sz="4" w:space="0" w:color="auto"/>
            </w:tcBorders>
            <w:vAlign w:val="center"/>
          </w:tcPr>
          <w:p w:rsidR="00F972F6" w:rsidRPr="009129C2" w:rsidRDefault="00F972F6" w:rsidP="00066951">
            <w:pPr>
              <w:pStyle w:val="TableText"/>
              <w:rPr>
                <w:rStyle w:val="AuthorNoteBlue"/>
              </w:rPr>
            </w:pPr>
          </w:p>
        </w:tc>
        <w:tc>
          <w:tcPr>
            <w:tcW w:w="351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TableText"/>
              <w:rPr>
                <w:rStyle w:val="AuthorNoteBlue"/>
              </w:rPr>
            </w:pP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CompanyNamePara"/>
              <w:numPr>
                <w:ilvl w:val="0"/>
                <w:numId w:val="0"/>
              </w:numPr>
              <w:spacing w:after="0"/>
              <w:ind w:left="216" w:hanging="216"/>
              <w:rPr>
                <w:rFonts w:cs="Arial"/>
                <w:sz w:val="22"/>
                <w:szCs w:val="22"/>
              </w:rPr>
            </w:pPr>
            <w:r w:rsidRPr="009129C2">
              <w:rPr>
                <w:rFonts w:cs="Arial"/>
                <w:sz w:val="22"/>
                <w:szCs w:val="22"/>
              </w:rPr>
              <w:t>Pooja Deshpande</w:t>
            </w:r>
          </w:p>
        </w:tc>
        <w:tc>
          <w:tcPr>
            <w:tcW w:w="2520" w:type="dxa"/>
            <w:tcBorders>
              <w:top w:val="single" w:sz="4" w:space="0" w:color="auto"/>
              <w:left w:val="single" w:sz="4" w:space="0" w:color="auto"/>
              <w:bottom w:val="single" w:sz="4" w:space="0" w:color="auto"/>
              <w:right w:val="single" w:sz="4" w:space="0" w:color="auto"/>
            </w:tcBorders>
            <w:vAlign w:val="center"/>
          </w:tcPr>
          <w:p w:rsidR="00F972F6" w:rsidRPr="009129C2" w:rsidRDefault="00F972F6" w:rsidP="00066951">
            <w:pPr>
              <w:pStyle w:val="TableText"/>
              <w:rPr>
                <w:rStyle w:val="AuthorNoteBlue"/>
              </w:rPr>
            </w:pPr>
          </w:p>
        </w:tc>
        <w:tc>
          <w:tcPr>
            <w:tcW w:w="351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TableText"/>
              <w:rPr>
                <w:rStyle w:val="AuthorNoteBlue"/>
              </w:rPr>
            </w:pP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CompanyNamePara"/>
              <w:numPr>
                <w:ilvl w:val="0"/>
                <w:numId w:val="0"/>
              </w:numPr>
              <w:spacing w:after="0"/>
              <w:ind w:left="216" w:hanging="216"/>
              <w:rPr>
                <w:rFonts w:cs="Arial"/>
                <w:sz w:val="22"/>
                <w:szCs w:val="22"/>
              </w:rPr>
            </w:pPr>
            <w:r w:rsidRPr="009129C2">
              <w:rPr>
                <w:rFonts w:cs="Arial"/>
                <w:sz w:val="22"/>
                <w:szCs w:val="22"/>
              </w:rPr>
              <w:t>Chitra Garg</w:t>
            </w:r>
          </w:p>
        </w:tc>
        <w:tc>
          <w:tcPr>
            <w:tcW w:w="2520" w:type="dxa"/>
            <w:tcBorders>
              <w:top w:val="single" w:sz="4" w:space="0" w:color="auto"/>
              <w:left w:val="single" w:sz="4" w:space="0" w:color="auto"/>
              <w:bottom w:val="single" w:sz="4" w:space="0" w:color="auto"/>
              <w:right w:val="single" w:sz="4" w:space="0" w:color="auto"/>
            </w:tcBorders>
            <w:vAlign w:val="center"/>
          </w:tcPr>
          <w:p w:rsidR="00F972F6" w:rsidRPr="009129C2" w:rsidRDefault="00F972F6" w:rsidP="00066951">
            <w:pPr>
              <w:pStyle w:val="TableText"/>
              <w:rPr>
                <w:rStyle w:val="AuthorNoteBlue"/>
              </w:rPr>
            </w:pPr>
          </w:p>
        </w:tc>
        <w:tc>
          <w:tcPr>
            <w:tcW w:w="351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TableText"/>
              <w:rPr>
                <w:rStyle w:val="AuthorNoteBlue"/>
              </w:rPr>
            </w:pP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CompanyNamePara"/>
              <w:numPr>
                <w:ilvl w:val="0"/>
                <w:numId w:val="0"/>
              </w:numPr>
              <w:spacing w:after="0"/>
              <w:ind w:left="216" w:hanging="216"/>
              <w:rPr>
                <w:rFonts w:cs="Arial"/>
                <w:sz w:val="22"/>
                <w:szCs w:val="22"/>
              </w:rPr>
            </w:pPr>
            <w:r w:rsidRPr="009129C2">
              <w:rPr>
                <w:rFonts w:cs="Arial"/>
                <w:sz w:val="22"/>
                <w:szCs w:val="22"/>
              </w:rPr>
              <w:t>Santosh Ganacharya</w:t>
            </w:r>
          </w:p>
        </w:tc>
        <w:tc>
          <w:tcPr>
            <w:tcW w:w="2520" w:type="dxa"/>
            <w:tcBorders>
              <w:top w:val="single" w:sz="4" w:space="0" w:color="auto"/>
              <w:left w:val="single" w:sz="4" w:space="0" w:color="auto"/>
              <w:bottom w:val="single" w:sz="4" w:space="0" w:color="auto"/>
              <w:right w:val="single" w:sz="4" w:space="0" w:color="auto"/>
            </w:tcBorders>
            <w:vAlign w:val="center"/>
          </w:tcPr>
          <w:p w:rsidR="00F972F6" w:rsidRPr="009129C2" w:rsidRDefault="00F972F6" w:rsidP="00066951">
            <w:pPr>
              <w:pStyle w:val="TableText"/>
              <w:rPr>
                <w:rStyle w:val="AuthorNoteBlue"/>
              </w:rPr>
            </w:pPr>
          </w:p>
        </w:tc>
        <w:tc>
          <w:tcPr>
            <w:tcW w:w="351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TableText"/>
              <w:rPr>
                <w:rStyle w:val="AuthorNoteBlue"/>
              </w:rPr>
            </w:pP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CompanyNamePara"/>
              <w:numPr>
                <w:ilvl w:val="0"/>
                <w:numId w:val="0"/>
              </w:numPr>
              <w:spacing w:after="0"/>
              <w:ind w:left="216" w:hanging="216"/>
              <w:rPr>
                <w:rFonts w:cs="Arial"/>
                <w:sz w:val="22"/>
                <w:szCs w:val="22"/>
              </w:rPr>
            </w:pPr>
            <w:r w:rsidRPr="009129C2">
              <w:rPr>
                <w:rFonts w:cs="Arial"/>
                <w:sz w:val="22"/>
                <w:szCs w:val="22"/>
              </w:rPr>
              <w:t>Ketaki Pujari</w:t>
            </w:r>
          </w:p>
        </w:tc>
        <w:tc>
          <w:tcPr>
            <w:tcW w:w="2520" w:type="dxa"/>
            <w:tcBorders>
              <w:top w:val="single" w:sz="4" w:space="0" w:color="auto"/>
              <w:left w:val="single" w:sz="4" w:space="0" w:color="auto"/>
              <w:bottom w:val="single" w:sz="4" w:space="0" w:color="auto"/>
              <w:right w:val="single" w:sz="4" w:space="0" w:color="auto"/>
            </w:tcBorders>
            <w:vAlign w:val="center"/>
          </w:tcPr>
          <w:p w:rsidR="00F972F6" w:rsidRPr="009129C2" w:rsidRDefault="00F972F6" w:rsidP="00066951">
            <w:pPr>
              <w:pStyle w:val="TableText"/>
              <w:rPr>
                <w:rStyle w:val="AuthorNoteBlue"/>
              </w:rPr>
            </w:pPr>
          </w:p>
        </w:tc>
        <w:tc>
          <w:tcPr>
            <w:tcW w:w="351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TableText"/>
              <w:rPr>
                <w:rStyle w:val="AuthorNoteBlue"/>
              </w:rPr>
            </w:pPr>
          </w:p>
        </w:tc>
      </w:tr>
      <w:tr w:rsidR="00F972F6" w:rsidRPr="009129C2">
        <w:tc>
          <w:tcPr>
            <w:tcW w:w="281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CompanyNamePara"/>
              <w:numPr>
                <w:ilvl w:val="0"/>
                <w:numId w:val="0"/>
              </w:numPr>
              <w:spacing w:after="0"/>
              <w:ind w:left="216" w:hanging="216"/>
              <w:rPr>
                <w:rFonts w:cs="Arial"/>
                <w:sz w:val="22"/>
                <w:szCs w:val="22"/>
              </w:rPr>
            </w:pPr>
            <w:r w:rsidRPr="009129C2">
              <w:rPr>
                <w:rFonts w:cs="Arial"/>
                <w:sz w:val="22"/>
                <w:szCs w:val="22"/>
              </w:rPr>
              <w:t>Prachi Sharma</w:t>
            </w:r>
          </w:p>
        </w:tc>
        <w:tc>
          <w:tcPr>
            <w:tcW w:w="2520" w:type="dxa"/>
            <w:tcBorders>
              <w:top w:val="single" w:sz="4" w:space="0" w:color="auto"/>
              <w:left w:val="single" w:sz="4" w:space="0" w:color="auto"/>
              <w:bottom w:val="single" w:sz="4" w:space="0" w:color="auto"/>
              <w:right w:val="single" w:sz="4" w:space="0" w:color="auto"/>
            </w:tcBorders>
            <w:vAlign w:val="center"/>
          </w:tcPr>
          <w:p w:rsidR="00F972F6" w:rsidRPr="009129C2" w:rsidRDefault="00F972F6" w:rsidP="00066951">
            <w:pPr>
              <w:pStyle w:val="TableText"/>
              <w:rPr>
                <w:rStyle w:val="AuthorNoteBlue"/>
              </w:rPr>
            </w:pPr>
          </w:p>
        </w:tc>
        <w:tc>
          <w:tcPr>
            <w:tcW w:w="351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F972F6" w:rsidRPr="009129C2" w:rsidRDefault="00F972F6" w:rsidP="00066951">
            <w:pPr>
              <w:pStyle w:val="TableText"/>
              <w:rPr>
                <w:rStyle w:val="AuthorNoteBlue"/>
              </w:rPr>
            </w:pPr>
          </w:p>
        </w:tc>
      </w:tr>
    </w:tbl>
    <w:p w:rsidR="00066951" w:rsidRPr="009129C2" w:rsidRDefault="00066951" w:rsidP="00066951">
      <w:pPr>
        <w:pStyle w:val="BodyText"/>
        <w:rPr>
          <w:szCs w:val="22"/>
        </w:rPr>
      </w:pPr>
    </w:p>
    <w:p w:rsidR="00066951" w:rsidRPr="009129C2" w:rsidRDefault="00066951" w:rsidP="00066951"/>
    <w:tbl>
      <w:tblPr>
        <w:tblW w:w="8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
        <w:gridCol w:w="3348"/>
        <w:gridCol w:w="5490"/>
      </w:tblGrid>
      <w:tr w:rsidR="00066951" w:rsidRPr="009129C2">
        <w:tc>
          <w:tcPr>
            <w:tcW w:w="8845" w:type="dxa"/>
            <w:gridSpan w:val="3"/>
            <w:tcBorders>
              <w:top w:val="single" w:sz="4" w:space="0" w:color="auto"/>
              <w:left w:val="single" w:sz="4" w:space="0" w:color="auto"/>
              <w:bottom w:val="single" w:sz="4" w:space="0" w:color="auto"/>
              <w:right w:val="single" w:sz="4" w:space="0" w:color="auto"/>
            </w:tcBorders>
            <w:shd w:val="clear" w:color="auto" w:fill="D9D9D9"/>
            <w:tcMar>
              <w:top w:w="72" w:type="dxa"/>
              <w:left w:w="115" w:type="dxa"/>
              <w:bottom w:w="72" w:type="dxa"/>
              <w:right w:w="115" w:type="dxa"/>
            </w:tcMar>
            <w:vAlign w:val="center"/>
          </w:tcPr>
          <w:p w:rsidR="00066951" w:rsidRPr="009129C2" w:rsidRDefault="00066951">
            <w:pPr>
              <w:pStyle w:val="TableHeaderCenter"/>
              <w:rPr>
                <w:rStyle w:val="Strong"/>
                <w:b w:val="0"/>
                <w:i w:val="0"/>
              </w:rPr>
            </w:pPr>
            <w:r w:rsidRPr="009129C2">
              <w:rPr>
                <w:rStyle w:val="Strong"/>
                <w:bCs w:val="0"/>
              </w:rPr>
              <w:t>Contacts and Support</w:t>
            </w:r>
          </w:p>
        </w:tc>
      </w:tr>
      <w:tr w:rsidR="00066951" w:rsidRPr="009129C2">
        <w:trPr>
          <w:gridBefore w:val="1"/>
          <w:wBefore w:w="7" w:type="dxa"/>
        </w:trPr>
        <w:tc>
          <w:tcPr>
            <w:tcW w:w="334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pStyle w:val="TableText"/>
              <w:rPr>
                <w:rStyle w:val="Strong"/>
                <w:sz w:val="22"/>
              </w:rPr>
            </w:pPr>
            <w:smartTag w:uri="urn:schemas-microsoft-com:office:smarttags" w:element="place">
              <w:smartTag w:uri="urn:schemas-microsoft-com:office:smarttags" w:element="PlaceName">
                <w:r w:rsidRPr="009129C2">
                  <w:t>Knowledge</w:t>
                </w:r>
              </w:smartTag>
              <w:r w:rsidRPr="009129C2">
                <w:t xml:space="preserve"> </w:t>
              </w:r>
              <w:smartTag w:uri="urn:schemas-microsoft-com:office:smarttags" w:element="PlaceType">
                <w:r w:rsidRPr="009129C2">
                  <w:t>Center</w:t>
                </w:r>
              </w:smartTag>
            </w:smartTag>
            <w:r w:rsidRPr="009129C2">
              <w:t xml:space="preserve"> Main Page</w:t>
            </w:r>
          </w:p>
        </w:tc>
        <w:tc>
          <w:tcPr>
            <w:tcW w:w="5490"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pStyle w:val="TableText"/>
              <w:rPr>
                <w:rStyle w:val="Strong"/>
              </w:rPr>
            </w:pPr>
            <w:hyperlink r:id="rId8" w:history="1">
              <w:r w:rsidRPr="009129C2">
                <w:rPr>
                  <w:rStyle w:val="Hyperlink"/>
                  <w:rFonts w:cs="Arial"/>
                </w:rPr>
                <w:t>https://cabig-kc.nci.nih.gov/Biospecimen/KC/index.php/Main_Page</w:t>
              </w:r>
            </w:hyperlink>
          </w:p>
        </w:tc>
      </w:tr>
      <w:tr w:rsidR="00066951" w:rsidRPr="009129C2">
        <w:trPr>
          <w:gridBefore w:val="1"/>
          <w:wBefore w:w="7" w:type="dxa"/>
        </w:trPr>
        <w:tc>
          <w:tcPr>
            <w:tcW w:w="334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pStyle w:val="TableText"/>
              <w:rPr>
                <w:rStyle w:val="Strong"/>
                <w:sz w:val="22"/>
              </w:rPr>
            </w:pPr>
            <w:smartTag w:uri="urn:schemas-microsoft-com:office:smarttags" w:element="place">
              <w:smartTag w:uri="urn:schemas-microsoft-com:office:smarttags" w:element="PlaceName">
                <w:r w:rsidRPr="009129C2">
                  <w:t>Knowledge</w:t>
                </w:r>
              </w:smartTag>
              <w:r w:rsidRPr="009129C2">
                <w:t xml:space="preserve"> </w:t>
              </w:r>
              <w:smartTag w:uri="urn:schemas-microsoft-com:office:smarttags" w:element="PlaceType">
                <w:r w:rsidRPr="009129C2">
                  <w:t>Center</w:t>
                </w:r>
              </w:smartTag>
            </w:smartTag>
            <w:r w:rsidRPr="009129C2">
              <w:t xml:space="preserve"> Discussion Forum</w:t>
            </w:r>
          </w:p>
        </w:tc>
        <w:tc>
          <w:tcPr>
            <w:tcW w:w="5490"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pStyle w:val="TableText"/>
              <w:rPr>
                <w:rStyle w:val="Strong"/>
              </w:rPr>
            </w:pPr>
            <w:hyperlink r:id="rId9" w:history="1">
              <w:r w:rsidRPr="009129C2">
                <w:rPr>
                  <w:rStyle w:val="Hyperlink"/>
                </w:rPr>
                <w:t>https://cabig-kc.nci.nih.gov/Biospecimen/forums/</w:t>
              </w:r>
            </w:hyperlink>
            <w:r w:rsidRPr="009129C2">
              <w:t xml:space="preserve">   </w:t>
            </w:r>
          </w:p>
        </w:tc>
      </w:tr>
      <w:tr w:rsidR="00066951" w:rsidRPr="009129C2">
        <w:trPr>
          <w:gridBefore w:val="1"/>
          <w:wBefore w:w="7" w:type="dxa"/>
        </w:trPr>
        <w:tc>
          <w:tcPr>
            <w:tcW w:w="3348"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pStyle w:val="TableText"/>
            </w:pPr>
            <w:smartTag w:uri="urn:schemas-microsoft-com:office:smarttags" w:element="place">
              <w:smartTag w:uri="urn:schemas-microsoft-com:office:smarttags" w:element="PlaceName">
                <w:r w:rsidRPr="009129C2">
                  <w:t>Knowledge</w:t>
                </w:r>
              </w:smartTag>
              <w:r w:rsidRPr="009129C2">
                <w:t xml:space="preserve"> </w:t>
              </w:r>
              <w:smartTag w:uri="urn:schemas-microsoft-com:office:smarttags" w:element="PlaceType">
                <w:r w:rsidRPr="009129C2">
                  <w:t>Center</w:t>
                </w:r>
              </w:smartTag>
            </w:smartTag>
            <w:r w:rsidRPr="009129C2">
              <w:t xml:space="preserve"> Contact</w:t>
            </w:r>
          </w:p>
        </w:tc>
        <w:tc>
          <w:tcPr>
            <w:tcW w:w="5490" w:type="dxa"/>
            <w:tcBorders>
              <w:top w:val="single" w:sz="4" w:space="0" w:color="auto"/>
              <w:left w:val="single" w:sz="4" w:space="0" w:color="auto"/>
              <w:bottom w:val="single" w:sz="4" w:space="0" w:color="auto"/>
              <w:right w:val="single" w:sz="4" w:space="0" w:color="auto"/>
            </w:tcBorders>
            <w:shd w:val="clear" w:color="auto" w:fill="auto"/>
          </w:tcPr>
          <w:p w:rsidR="00066951" w:rsidRPr="009129C2" w:rsidRDefault="00066951">
            <w:pPr>
              <w:pStyle w:val="TableText"/>
              <w:rPr>
                <w:rFonts w:cs="Arial"/>
              </w:rPr>
            </w:pPr>
            <w:hyperlink r:id="rId10" w:history="1">
              <w:r w:rsidRPr="009129C2">
                <w:rPr>
                  <w:rStyle w:val="Hyperlink"/>
                </w:rPr>
                <w:t>tbpt_kc_support@mga.wustl.edu</w:t>
              </w:r>
            </w:hyperlink>
            <w:r w:rsidRPr="009129C2">
              <w:t xml:space="preserve"> </w:t>
            </w:r>
          </w:p>
        </w:tc>
      </w:tr>
    </w:tbl>
    <w:p w:rsidR="00066951" w:rsidRPr="009129C2" w:rsidRDefault="00066951" w:rsidP="00066951"/>
    <w:p w:rsidR="00066951" w:rsidRPr="009129C2" w:rsidRDefault="00066951" w:rsidP="00066951"/>
    <w:p w:rsidR="00066951" w:rsidRPr="009129C2" w:rsidRDefault="00066951" w:rsidP="00066951">
      <w:pPr>
        <w:sectPr w:rsidR="00066951" w:rsidRPr="009129C2">
          <w:pgSz w:w="12240" w:h="15840"/>
          <w:pgMar w:top="1440" w:right="1440" w:bottom="1440" w:left="1440" w:header="720" w:footer="720" w:gutter="432"/>
          <w:cols w:space="720"/>
        </w:sectPr>
      </w:pPr>
    </w:p>
    <w:p w:rsidR="00066951" w:rsidRPr="009129C2" w:rsidRDefault="00066951" w:rsidP="00066951">
      <w:pPr>
        <w:pStyle w:val="TitleTOC"/>
      </w:pPr>
      <w:r w:rsidRPr="009129C2">
        <w:lastRenderedPageBreak/>
        <w:t>Contents</w:t>
      </w:r>
    </w:p>
    <w:p w:rsidR="004913A0" w:rsidRDefault="00066951">
      <w:pPr>
        <w:pStyle w:val="TOC1"/>
        <w:tabs>
          <w:tab w:val="right" w:leader="dot" w:pos="8918"/>
        </w:tabs>
        <w:rPr>
          <w:rFonts w:ascii="Calibri" w:hAnsi="Calibri"/>
          <w:b w:val="0"/>
          <w:noProof/>
          <w:sz w:val="22"/>
          <w:szCs w:val="22"/>
        </w:rPr>
      </w:pPr>
      <w:r w:rsidRPr="009129C2">
        <w:fldChar w:fldCharType="begin"/>
      </w:r>
      <w:r w:rsidRPr="009129C2">
        <w:instrText xml:space="preserve"> TOC \o "1-3" \h \z \t "Heading 9,1" </w:instrText>
      </w:r>
      <w:r w:rsidRPr="009129C2">
        <w:fldChar w:fldCharType="separate"/>
      </w:r>
      <w:hyperlink w:anchor="_Toc288121160" w:history="1">
        <w:r w:rsidR="004913A0" w:rsidRPr="00AF22C7">
          <w:rPr>
            <w:rStyle w:val="Hyperlink"/>
            <w:noProof/>
          </w:rPr>
          <w:t>About This Guide</w:t>
        </w:r>
        <w:r w:rsidR="004913A0">
          <w:rPr>
            <w:noProof/>
            <w:webHidden/>
          </w:rPr>
          <w:tab/>
        </w:r>
        <w:r w:rsidR="004913A0">
          <w:rPr>
            <w:noProof/>
            <w:webHidden/>
          </w:rPr>
          <w:fldChar w:fldCharType="begin"/>
        </w:r>
        <w:r w:rsidR="004913A0">
          <w:rPr>
            <w:noProof/>
            <w:webHidden/>
          </w:rPr>
          <w:instrText xml:space="preserve"> PAGEREF _Toc288121160 \h </w:instrText>
        </w:r>
        <w:r w:rsidR="004913A0">
          <w:rPr>
            <w:noProof/>
            <w:webHidden/>
          </w:rPr>
        </w:r>
        <w:r w:rsidR="004913A0">
          <w:rPr>
            <w:noProof/>
            <w:webHidden/>
          </w:rPr>
          <w:fldChar w:fldCharType="separate"/>
        </w:r>
        <w:r w:rsidR="004913A0">
          <w:rPr>
            <w:noProof/>
            <w:webHidden/>
          </w:rPr>
          <w:t>1</w:t>
        </w:r>
        <w:r w:rsidR="004913A0">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61" w:history="1">
        <w:r w:rsidRPr="00AF22C7">
          <w:rPr>
            <w:rStyle w:val="Hyperlink"/>
            <w:noProof/>
          </w:rPr>
          <w:t>Purpose</w:t>
        </w:r>
        <w:r>
          <w:rPr>
            <w:noProof/>
            <w:webHidden/>
          </w:rPr>
          <w:tab/>
        </w:r>
        <w:r>
          <w:rPr>
            <w:noProof/>
            <w:webHidden/>
          </w:rPr>
          <w:fldChar w:fldCharType="begin"/>
        </w:r>
        <w:r>
          <w:rPr>
            <w:noProof/>
            <w:webHidden/>
          </w:rPr>
          <w:instrText xml:space="preserve"> PAGEREF _Toc288121161 \h </w:instrText>
        </w:r>
        <w:r>
          <w:rPr>
            <w:noProof/>
            <w:webHidden/>
          </w:rPr>
        </w:r>
        <w:r>
          <w:rPr>
            <w:noProof/>
            <w:webHidden/>
          </w:rPr>
          <w:fldChar w:fldCharType="separate"/>
        </w:r>
        <w:r>
          <w:rPr>
            <w:noProof/>
            <w:webHidden/>
          </w:rPr>
          <w:t>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62" w:history="1">
        <w:r w:rsidRPr="00AF22C7">
          <w:rPr>
            <w:rStyle w:val="Hyperlink"/>
            <w:noProof/>
          </w:rPr>
          <w:t>Typical User</w:t>
        </w:r>
        <w:r>
          <w:rPr>
            <w:noProof/>
            <w:webHidden/>
          </w:rPr>
          <w:tab/>
        </w:r>
        <w:r>
          <w:rPr>
            <w:noProof/>
            <w:webHidden/>
          </w:rPr>
          <w:fldChar w:fldCharType="begin"/>
        </w:r>
        <w:r>
          <w:rPr>
            <w:noProof/>
            <w:webHidden/>
          </w:rPr>
          <w:instrText xml:space="preserve"> PAGEREF _Toc288121162 \h </w:instrText>
        </w:r>
        <w:r>
          <w:rPr>
            <w:noProof/>
            <w:webHidden/>
          </w:rPr>
        </w:r>
        <w:r>
          <w:rPr>
            <w:noProof/>
            <w:webHidden/>
          </w:rPr>
          <w:fldChar w:fldCharType="separate"/>
        </w:r>
        <w:r>
          <w:rPr>
            <w:noProof/>
            <w:webHidden/>
          </w:rPr>
          <w:t>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63" w:history="1">
        <w:r w:rsidRPr="00AF22C7">
          <w:rPr>
            <w:rStyle w:val="Hyperlink"/>
            <w:noProof/>
          </w:rPr>
          <w:t>Topics Covered</w:t>
        </w:r>
        <w:r>
          <w:rPr>
            <w:noProof/>
            <w:webHidden/>
          </w:rPr>
          <w:tab/>
        </w:r>
        <w:r>
          <w:rPr>
            <w:noProof/>
            <w:webHidden/>
          </w:rPr>
          <w:fldChar w:fldCharType="begin"/>
        </w:r>
        <w:r>
          <w:rPr>
            <w:noProof/>
            <w:webHidden/>
          </w:rPr>
          <w:instrText xml:space="preserve"> PAGEREF _Toc288121163 \h </w:instrText>
        </w:r>
        <w:r>
          <w:rPr>
            <w:noProof/>
            <w:webHidden/>
          </w:rPr>
        </w:r>
        <w:r>
          <w:rPr>
            <w:noProof/>
            <w:webHidden/>
          </w:rPr>
          <w:fldChar w:fldCharType="separate"/>
        </w:r>
        <w:r>
          <w:rPr>
            <w:noProof/>
            <w:webHidden/>
          </w:rPr>
          <w:t>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64" w:history="1">
        <w:r w:rsidRPr="00AF22C7">
          <w:rPr>
            <w:rStyle w:val="Hyperlink"/>
            <w:noProof/>
          </w:rPr>
          <w:t>Related Documentation</w:t>
        </w:r>
        <w:r>
          <w:rPr>
            <w:noProof/>
            <w:webHidden/>
          </w:rPr>
          <w:tab/>
        </w:r>
        <w:r>
          <w:rPr>
            <w:noProof/>
            <w:webHidden/>
          </w:rPr>
          <w:fldChar w:fldCharType="begin"/>
        </w:r>
        <w:r>
          <w:rPr>
            <w:noProof/>
            <w:webHidden/>
          </w:rPr>
          <w:instrText xml:space="preserve"> PAGEREF _Toc288121164 \h </w:instrText>
        </w:r>
        <w:r>
          <w:rPr>
            <w:noProof/>
            <w:webHidden/>
          </w:rPr>
        </w:r>
        <w:r>
          <w:rPr>
            <w:noProof/>
            <w:webHidden/>
          </w:rPr>
          <w:fldChar w:fldCharType="separate"/>
        </w:r>
        <w:r>
          <w:rPr>
            <w:noProof/>
            <w:webHidden/>
          </w:rPr>
          <w:t>2</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65" w:history="1">
        <w:r w:rsidRPr="00AF22C7">
          <w:rPr>
            <w:rStyle w:val="Hyperlink"/>
            <w:noProof/>
          </w:rPr>
          <w:t>Text Conventions Used</w:t>
        </w:r>
        <w:r>
          <w:rPr>
            <w:noProof/>
            <w:webHidden/>
          </w:rPr>
          <w:tab/>
        </w:r>
        <w:r>
          <w:rPr>
            <w:noProof/>
            <w:webHidden/>
          </w:rPr>
          <w:fldChar w:fldCharType="begin"/>
        </w:r>
        <w:r>
          <w:rPr>
            <w:noProof/>
            <w:webHidden/>
          </w:rPr>
          <w:instrText xml:space="preserve"> PAGEREF _Toc288121165 \h </w:instrText>
        </w:r>
        <w:r>
          <w:rPr>
            <w:noProof/>
            <w:webHidden/>
          </w:rPr>
        </w:r>
        <w:r>
          <w:rPr>
            <w:noProof/>
            <w:webHidden/>
          </w:rPr>
          <w:fldChar w:fldCharType="separate"/>
        </w:r>
        <w:r>
          <w:rPr>
            <w:noProof/>
            <w:webHidden/>
          </w:rPr>
          <w:t>2</w:t>
        </w:r>
        <w:r>
          <w:rPr>
            <w:noProof/>
            <w:webHidden/>
          </w:rPr>
          <w:fldChar w:fldCharType="end"/>
        </w:r>
      </w:hyperlink>
    </w:p>
    <w:p w:rsidR="004913A0" w:rsidRDefault="004913A0">
      <w:pPr>
        <w:pStyle w:val="TOC1"/>
        <w:tabs>
          <w:tab w:val="left" w:pos="1320"/>
          <w:tab w:val="right" w:leader="dot" w:pos="8918"/>
        </w:tabs>
        <w:rPr>
          <w:rFonts w:ascii="Calibri" w:hAnsi="Calibri"/>
          <w:b w:val="0"/>
          <w:noProof/>
          <w:sz w:val="22"/>
          <w:szCs w:val="22"/>
        </w:rPr>
      </w:pPr>
      <w:hyperlink w:anchor="_Toc288121166" w:history="1">
        <w:r w:rsidRPr="00AF22C7">
          <w:rPr>
            <w:rStyle w:val="Hyperlink"/>
            <w:noProof/>
          </w:rPr>
          <w:t>Chapter 1</w:t>
        </w:r>
        <w:r>
          <w:rPr>
            <w:rFonts w:ascii="Calibri" w:hAnsi="Calibri"/>
            <w:b w:val="0"/>
            <w:noProof/>
            <w:sz w:val="22"/>
            <w:szCs w:val="22"/>
          </w:rPr>
          <w:tab/>
        </w:r>
        <w:r w:rsidRPr="00AF22C7">
          <w:rPr>
            <w:rStyle w:val="Hyperlink"/>
            <w:noProof/>
          </w:rPr>
          <w:t>Overview of caTissue Suite</w:t>
        </w:r>
        <w:r>
          <w:rPr>
            <w:noProof/>
            <w:webHidden/>
          </w:rPr>
          <w:tab/>
        </w:r>
        <w:r>
          <w:rPr>
            <w:noProof/>
            <w:webHidden/>
          </w:rPr>
          <w:fldChar w:fldCharType="begin"/>
        </w:r>
        <w:r>
          <w:rPr>
            <w:noProof/>
            <w:webHidden/>
          </w:rPr>
          <w:instrText xml:space="preserve"> PAGEREF _Toc288121166 \h </w:instrText>
        </w:r>
        <w:r>
          <w:rPr>
            <w:noProof/>
            <w:webHidden/>
          </w:rPr>
        </w:r>
        <w:r>
          <w:rPr>
            <w:noProof/>
            <w:webHidden/>
          </w:rPr>
          <w:fldChar w:fldCharType="separate"/>
        </w:r>
        <w:r>
          <w:rPr>
            <w:noProof/>
            <w:webHidden/>
          </w:rPr>
          <w:t>5</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67" w:history="1">
        <w:r w:rsidRPr="00AF22C7">
          <w:rPr>
            <w:rStyle w:val="Hyperlink"/>
            <w:noProof/>
          </w:rPr>
          <w:t>Background of Biospecimen Banks</w:t>
        </w:r>
        <w:r>
          <w:rPr>
            <w:noProof/>
            <w:webHidden/>
          </w:rPr>
          <w:tab/>
        </w:r>
        <w:r>
          <w:rPr>
            <w:noProof/>
            <w:webHidden/>
          </w:rPr>
          <w:fldChar w:fldCharType="begin"/>
        </w:r>
        <w:r>
          <w:rPr>
            <w:noProof/>
            <w:webHidden/>
          </w:rPr>
          <w:instrText xml:space="preserve"> PAGEREF _Toc288121167 \h </w:instrText>
        </w:r>
        <w:r>
          <w:rPr>
            <w:noProof/>
            <w:webHidden/>
          </w:rPr>
        </w:r>
        <w:r>
          <w:rPr>
            <w:noProof/>
            <w:webHidden/>
          </w:rPr>
          <w:fldChar w:fldCharType="separate"/>
        </w:r>
        <w:r>
          <w:rPr>
            <w:noProof/>
            <w:webHidden/>
          </w:rPr>
          <w:t>5</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68" w:history="1">
        <w:r w:rsidRPr="00AF22C7">
          <w:rPr>
            <w:rStyle w:val="Hyperlink"/>
            <w:noProof/>
          </w:rPr>
          <w:t>caTissue Suite Overview</w:t>
        </w:r>
        <w:r>
          <w:rPr>
            <w:noProof/>
            <w:webHidden/>
          </w:rPr>
          <w:tab/>
        </w:r>
        <w:r>
          <w:rPr>
            <w:noProof/>
            <w:webHidden/>
          </w:rPr>
          <w:fldChar w:fldCharType="begin"/>
        </w:r>
        <w:r>
          <w:rPr>
            <w:noProof/>
            <w:webHidden/>
          </w:rPr>
          <w:instrText xml:space="preserve"> PAGEREF _Toc288121168 \h </w:instrText>
        </w:r>
        <w:r>
          <w:rPr>
            <w:noProof/>
            <w:webHidden/>
          </w:rPr>
        </w:r>
        <w:r>
          <w:rPr>
            <w:noProof/>
            <w:webHidden/>
          </w:rPr>
          <w:fldChar w:fldCharType="separate"/>
        </w:r>
        <w:r>
          <w:rPr>
            <w:noProof/>
            <w:webHidden/>
          </w:rPr>
          <w:t>5</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69" w:history="1">
        <w:r w:rsidRPr="00AF22C7">
          <w:rPr>
            <w:rStyle w:val="Hyperlink"/>
            <w:noProof/>
          </w:rPr>
          <w:t>What’s New in caTissue Suite 1.2</w:t>
        </w:r>
        <w:r>
          <w:rPr>
            <w:noProof/>
            <w:webHidden/>
          </w:rPr>
          <w:tab/>
        </w:r>
        <w:r>
          <w:rPr>
            <w:noProof/>
            <w:webHidden/>
          </w:rPr>
          <w:fldChar w:fldCharType="begin"/>
        </w:r>
        <w:r>
          <w:rPr>
            <w:noProof/>
            <w:webHidden/>
          </w:rPr>
          <w:instrText xml:space="preserve"> PAGEREF _Toc288121169 \h </w:instrText>
        </w:r>
        <w:r>
          <w:rPr>
            <w:noProof/>
            <w:webHidden/>
          </w:rPr>
        </w:r>
        <w:r>
          <w:rPr>
            <w:noProof/>
            <w:webHidden/>
          </w:rPr>
          <w:fldChar w:fldCharType="separate"/>
        </w:r>
        <w:r>
          <w:rPr>
            <w:noProof/>
            <w:webHidden/>
          </w:rPr>
          <w:t>6</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70" w:history="1">
        <w:r w:rsidRPr="00AF22C7">
          <w:rPr>
            <w:rStyle w:val="Hyperlink"/>
            <w:noProof/>
          </w:rPr>
          <w:t>caTissue Suite Demos</w:t>
        </w:r>
        <w:r>
          <w:rPr>
            <w:noProof/>
            <w:webHidden/>
          </w:rPr>
          <w:tab/>
        </w:r>
        <w:r>
          <w:rPr>
            <w:noProof/>
            <w:webHidden/>
          </w:rPr>
          <w:fldChar w:fldCharType="begin"/>
        </w:r>
        <w:r>
          <w:rPr>
            <w:noProof/>
            <w:webHidden/>
          </w:rPr>
          <w:instrText xml:space="preserve"> PAGEREF _Toc288121170 \h </w:instrText>
        </w:r>
        <w:r>
          <w:rPr>
            <w:noProof/>
            <w:webHidden/>
          </w:rPr>
        </w:r>
        <w:r>
          <w:rPr>
            <w:noProof/>
            <w:webHidden/>
          </w:rPr>
          <w:fldChar w:fldCharType="separate"/>
        </w:r>
        <w:r>
          <w:rPr>
            <w:noProof/>
            <w:webHidden/>
          </w:rPr>
          <w:t>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71" w:history="1">
        <w:r w:rsidRPr="00AF22C7">
          <w:rPr>
            <w:rStyle w:val="Hyperlink"/>
            <w:noProof/>
          </w:rPr>
          <w:t>Viewing the Public Demo Site</w:t>
        </w:r>
        <w:r>
          <w:rPr>
            <w:noProof/>
            <w:webHidden/>
          </w:rPr>
          <w:tab/>
        </w:r>
        <w:r>
          <w:rPr>
            <w:noProof/>
            <w:webHidden/>
          </w:rPr>
          <w:fldChar w:fldCharType="begin"/>
        </w:r>
        <w:r>
          <w:rPr>
            <w:noProof/>
            <w:webHidden/>
          </w:rPr>
          <w:instrText xml:space="preserve"> PAGEREF _Toc288121171 \h </w:instrText>
        </w:r>
        <w:r>
          <w:rPr>
            <w:noProof/>
            <w:webHidden/>
          </w:rPr>
        </w:r>
        <w:r>
          <w:rPr>
            <w:noProof/>
            <w:webHidden/>
          </w:rPr>
          <w:fldChar w:fldCharType="separate"/>
        </w:r>
        <w:r>
          <w:rPr>
            <w:noProof/>
            <w:webHidden/>
          </w:rPr>
          <w:t>6</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72" w:history="1">
        <w:r w:rsidRPr="00AF22C7">
          <w:rPr>
            <w:rStyle w:val="Hyperlink"/>
            <w:noProof/>
          </w:rPr>
          <w:t>Installing caTissue Suite Locally</w:t>
        </w:r>
        <w:r>
          <w:rPr>
            <w:noProof/>
            <w:webHidden/>
          </w:rPr>
          <w:tab/>
        </w:r>
        <w:r>
          <w:rPr>
            <w:noProof/>
            <w:webHidden/>
          </w:rPr>
          <w:fldChar w:fldCharType="begin"/>
        </w:r>
        <w:r>
          <w:rPr>
            <w:noProof/>
            <w:webHidden/>
          </w:rPr>
          <w:instrText xml:space="preserve"> PAGEREF _Toc288121172 \h </w:instrText>
        </w:r>
        <w:r>
          <w:rPr>
            <w:noProof/>
            <w:webHidden/>
          </w:rPr>
        </w:r>
        <w:r>
          <w:rPr>
            <w:noProof/>
            <w:webHidden/>
          </w:rPr>
          <w:fldChar w:fldCharType="separate"/>
        </w:r>
        <w:r>
          <w:rPr>
            <w:noProof/>
            <w:webHidden/>
          </w:rPr>
          <w:t>7</w:t>
        </w:r>
        <w:r>
          <w:rPr>
            <w:noProof/>
            <w:webHidden/>
          </w:rPr>
          <w:fldChar w:fldCharType="end"/>
        </w:r>
      </w:hyperlink>
    </w:p>
    <w:p w:rsidR="004913A0" w:rsidRDefault="004913A0">
      <w:pPr>
        <w:pStyle w:val="TOC1"/>
        <w:tabs>
          <w:tab w:val="left" w:pos="1320"/>
          <w:tab w:val="right" w:leader="dot" w:pos="8918"/>
        </w:tabs>
        <w:rPr>
          <w:rFonts w:ascii="Calibri" w:hAnsi="Calibri"/>
          <w:b w:val="0"/>
          <w:noProof/>
          <w:sz w:val="22"/>
          <w:szCs w:val="22"/>
        </w:rPr>
      </w:pPr>
      <w:hyperlink w:anchor="_Toc288121173" w:history="1">
        <w:r w:rsidRPr="00AF22C7">
          <w:rPr>
            <w:rStyle w:val="Hyperlink"/>
            <w:noProof/>
          </w:rPr>
          <w:t>Chapter 2</w:t>
        </w:r>
        <w:r>
          <w:rPr>
            <w:rFonts w:ascii="Calibri" w:hAnsi="Calibri"/>
            <w:b w:val="0"/>
            <w:noProof/>
            <w:sz w:val="22"/>
            <w:szCs w:val="22"/>
          </w:rPr>
          <w:tab/>
        </w:r>
        <w:r w:rsidRPr="00AF22C7">
          <w:rPr>
            <w:rStyle w:val="Hyperlink"/>
            <w:noProof/>
          </w:rPr>
          <w:t>Getting Started with caTissue Suite</w:t>
        </w:r>
        <w:r>
          <w:rPr>
            <w:noProof/>
            <w:webHidden/>
          </w:rPr>
          <w:tab/>
        </w:r>
        <w:r>
          <w:rPr>
            <w:noProof/>
            <w:webHidden/>
          </w:rPr>
          <w:fldChar w:fldCharType="begin"/>
        </w:r>
        <w:r>
          <w:rPr>
            <w:noProof/>
            <w:webHidden/>
          </w:rPr>
          <w:instrText xml:space="preserve"> PAGEREF _Toc288121173 \h </w:instrText>
        </w:r>
        <w:r>
          <w:rPr>
            <w:noProof/>
            <w:webHidden/>
          </w:rPr>
        </w:r>
        <w:r>
          <w:rPr>
            <w:noProof/>
            <w:webHidden/>
          </w:rPr>
          <w:fldChar w:fldCharType="separate"/>
        </w:r>
        <w:r>
          <w:rPr>
            <w:noProof/>
            <w:webHidden/>
          </w:rPr>
          <w:t>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74" w:history="1">
        <w:r w:rsidRPr="00AF22C7">
          <w:rPr>
            <w:rStyle w:val="Hyperlink"/>
            <w:noProof/>
          </w:rPr>
          <w:t>Migration from Suite v1.1.x to Suite v1.2</w:t>
        </w:r>
        <w:r>
          <w:rPr>
            <w:noProof/>
            <w:webHidden/>
          </w:rPr>
          <w:tab/>
        </w:r>
        <w:r>
          <w:rPr>
            <w:noProof/>
            <w:webHidden/>
          </w:rPr>
          <w:fldChar w:fldCharType="begin"/>
        </w:r>
        <w:r>
          <w:rPr>
            <w:noProof/>
            <w:webHidden/>
          </w:rPr>
          <w:instrText xml:space="preserve"> PAGEREF _Toc288121174 \h </w:instrText>
        </w:r>
        <w:r>
          <w:rPr>
            <w:noProof/>
            <w:webHidden/>
          </w:rPr>
        </w:r>
        <w:r>
          <w:rPr>
            <w:noProof/>
            <w:webHidden/>
          </w:rPr>
          <w:fldChar w:fldCharType="separate"/>
        </w:r>
        <w:r>
          <w:rPr>
            <w:noProof/>
            <w:webHidden/>
          </w:rPr>
          <w:t>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75" w:history="1">
        <w:r w:rsidRPr="00AF22C7">
          <w:rPr>
            <w:rStyle w:val="Hyperlink"/>
            <w:noProof/>
          </w:rPr>
          <w:t>Self Registration</w:t>
        </w:r>
        <w:r>
          <w:rPr>
            <w:noProof/>
            <w:webHidden/>
          </w:rPr>
          <w:tab/>
        </w:r>
        <w:r>
          <w:rPr>
            <w:noProof/>
            <w:webHidden/>
          </w:rPr>
          <w:fldChar w:fldCharType="begin"/>
        </w:r>
        <w:r>
          <w:rPr>
            <w:noProof/>
            <w:webHidden/>
          </w:rPr>
          <w:instrText xml:space="preserve"> PAGEREF _Toc288121175 \h </w:instrText>
        </w:r>
        <w:r>
          <w:rPr>
            <w:noProof/>
            <w:webHidden/>
          </w:rPr>
        </w:r>
        <w:r>
          <w:rPr>
            <w:noProof/>
            <w:webHidden/>
          </w:rPr>
          <w:fldChar w:fldCharType="separate"/>
        </w:r>
        <w:r>
          <w:rPr>
            <w:noProof/>
            <w:webHidden/>
          </w:rPr>
          <w:t>10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76" w:history="1">
        <w:r w:rsidRPr="00AF22C7">
          <w:rPr>
            <w:rStyle w:val="Hyperlink"/>
            <w:noProof/>
          </w:rPr>
          <w:t>caTissue Suite User Roles</w:t>
        </w:r>
        <w:r>
          <w:rPr>
            <w:noProof/>
            <w:webHidden/>
          </w:rPr>
          <w:tab/>
        </w:r>
        <w:r>
          <w:rPr>
            <w:noProof/>
            <w:webHidden/>
          </w:rPr>
          <w:fldChar w:fldCharType="begin"/>
        </w:r>
        <w:r>
          <w:rPr>
            <w:noProof/>
            <w:webHidden/>
          </w:rPr>
          <w:instrText xml:space="preserve"> PAGEREF _Toc288121176 \h </w:instrText>
        </w:r>
        <w:r>
          <w:rPr>
            <w:noProof/>
            <w:webHidden/>
          </w:rPr>
        </w:r>
        <w:r>
          <w:rPr>
            <w:noProof/>
            <w:webHidden/>
          </w:rPr>
          <w:fldChar w:fldCharType="separate"/>
        </w:r>
        <w:r>
          <w:rPr>
            <w:noProof/>
            <w:webHidden/>
          </w:rPr>
          <w:t>10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77" w:history="1">
        <w:r w:rsidRPr="00AF22C7">
          <w:rPr>
            <w:rStyle w:val="Hyperlink"/>
            <w:noProof/>
          </w:rPr>
          <w:t>Logging into caTissue Suite</w:t>
        </w:r>
        <w:r>
          <w:rPr>
            <w:noProof/>
            <w:webHidden/>
          </w:rPr>
          <w:tab/>
        </w:r>
        <w:r>
          <w:rPr>
            <w:noProof/>
            <w:webHidden/>
          </w:rPr>
          <w:fldChar w:fldCharType="begin"/>
        </w:r>
        <w:r>
          <w:rPr>
            <w:noProof/>
            <w:webHidden/>
          </w:rPr>
          <w:instrText xml:space="preserve"> PAGEREF _Toc288121177 \h </w:instrText>
        </w:r>
        <w:r>
          <w:rPr>
            <w:noProof/>
            <w:webHidden/>
          </w:rPr>
        </w:r>
        <w:r>
          <w:rPr>
            <w:noProof/>
            <w:webHidden/>
          </w:rPr>
          <w:fldChar w:fldCharType="separate"/>
        </w:r>
        <w:r>
          <w:rPr>
            <w:noProof/>
            <w:webHidden/>
          </w:rPr>
          <w:t>11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78" w:history="1">
        <w:r w:rsidRPr="00AF22C7">
          <w:rPr>
            <w:rStyle w:val="Hyperlink"/>
            <w:noProof/>
          </w:rPr>
          <w:t>Reporting Problems</w:t>
        </w:r>
        <w:r>
          <w:rPr>
            <w:noProof/>
            <w:webHidden/>
          </w:rPr>
          <w:tab/>
        </w:r>
        <w:r>
          <w:rPr>
            <w:noProof/>
            <w:webHidden/>
          </w:rPr>
          <w:fldChar w:fldCharType="begin"/>
        </w:r>
        <w:r>
          <w:rPr>
            <w:noProof/>
            <w:webHidden/>
          </w:rPr>
          <w:instrText xml:space="preserve"> PAGEREF _Toc288121178 \h </w:instrText>
        </w:r>
        <w:r>
          <w:rPr>
            <w:noProof/>
            <w:webHidden/>
          </w:rPr>
        </w:r>
        <w:r>
          <w:rPr>
            <w:noProof/>
            <w:webHidden/>
          </w:rPr>
          <w:fldChar w:fldCharType="separate"/>
        </w:r>
        <w:r>
          <w:rPr>
            <w:noProof/>
            <w:webHidden/>
          </w:rPr>
          <w:t>11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79" w:history="1">
        <w:r w:rsidRPr="00AF22C7">
          <w:rPr>
            <w:rStyle w:val="Hyperlink"/>
            <w:noProof/>
          </w:rPr>
          <w:t>caTissue Suite Application Workspace</w:t>
        </w:r>
        <w:r>
          <w:rPr>
            <w:noProof/>
            <w:webHidden/>
          </w:rPr>
          <w:tab/>
        </w:r>
        <w:r>
          <w:rPr>
            <w:noProof/>
            <w:webHidden/>
          </w:rPr>
          <w:fldChar w:fldCharType="begin"/>
        </w:r>
        <w:r>
          <w:rPr>
            <w:noProof/>
            <w:webHidden/>
          </w:rPr>
          <w:instrText xml:space="preserve"> PAGEREF _Toc288121179 \h </w:instrText>
        </w:r>
        <w:r>
          <w:rPr>
            <w:noProof/>
            <w:webHidden/>
          </w:rPr>
        </w:r>
        <w:r>
          <w:rPr>
            <w:noProof/>
            <w:webHidden/>
          </w:rPr>
          <w:fldChar w:fldCharType="separate"/>
        </w:r>
        <w:r>
          <w:rPr>
            <w:noProof/>
            <w:webHidden/>
          </w:rPr>
          <w:t>11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80" w:history="1">
        <w:r w:rsidRPr="00AF22C7">
          <w:rPr>
            <w:rStyle w:val="Hyperlink"/>
            <w:noProof/>
          </w:rPr>
          <w:t>caTissue Suite General Workflow</w:t>
        </w:r>
        <w:r>
          <w:rPr>
            <w:noProof/>
            <w:webHidden/>
          </w:rPr>
          <w:tab/>
        </w:r>
        <w:r>
          <w:rPr>
            <w:noProof/>
            <w:webHidden/>
          </w:rPr>
          <w:fldChar w:fldCharType="begin"/>
        </w:r>
        <w:r>
          <w:rPr>
            <w:noProof/>
            <w:webHidden/>
          </w:rPr>
          <w:instrText xml:space="preserve"> PAGEREF _Toc288121180 \h </w:instrText>
        </w:r>
        <w:r>
          <w:rPr>
            <w:noProof/>
            <w:webHidden/>
          </w:rPr>
        </w:r>
        <w:r>
          <w:rPr>
            <w:noProof/>
            <w:webHidden/>
          </w:rPr>
          <w:fldChar w:fldCharType="separate"/>
        </w:r>
        <w:r>
          <w:rPr>
            <w:noProof/>
            <w:webHidden/>
          </w:rPr>
          <w:t>12</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81" w:history="1">
        <w:r w:rsidRPr="00AF22C7">
          <w:rPr>
            <w:rStyle w:val="Hyperlink"/>
            <w:noProof/>
          </w:rPr>
          <w:t>Using caTissue Suite</w:t>
        </w:r>
        <w:r>
          <w:rPr>
            <w:noProof/>
            <w:webHidden/>
          </w:rPr>
          <w:tab/>
        </w:r>
        <w:r>
          <w:rPr>
            <w:noProof/>
            <w:webHidden/>
          </w:rPr>
          <w:fldChar w:fldCharType="begin"/>
        </w:r>
        <w:r>
          <w:rPr>
            <w:noProof/>
            <w:webHidden/>
          </w:rPr>
          <w:instrText xml:space="preserve"> PAGEREF _Toc288121181 \h </w:instrText>
        </w:r>
        <w:r>
          <w:rPr>
            <w:noProof/>
            <w:webHidden/>
          </w:rPr>
        </w:r>
        <w:r>
          <w:rPr>
            <w:noProof/>
            <w:webHidden/>
          </w:rPr>
          <w:fldChar w:fldCharType="separate"/>
        </w:r>
        <w:r>
          <w:rPr>
            <w:noProof/>
            <w:webHidden/>
          </w:rPr>
          <w:t>13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82" w:history="1">
        <w:r w:rsidRPr="00AF22C7">
          <w:rPr>
            <w:rStyle w:val="Hyperlink"/>
            <w:noProof/>
          </w:rPr>
          <w:t>Your Profile</w:t>
        </w:r>
        <w:r>
          <w:rPr>
            <w:noProof/>
            <w:webHidden/>
          </w:rPr>
          <w:tab/>
        </w:r>
        <w:r>
          <w:rPr>
            <w:noProof/>
            <w:webHidden/>
          </w:rPr>
          <w:fldChar w:fldCharType="begin"/>
        </w:r>
        <w:r>
          <w:rPr>
            <w:noProof/>
            <w:webHidden/>
          </w:rPr>
          <w:instrText xml:space="preserve"> PAGEREF _Toc288121182 \h </w:instrText>
        </w:r>
        <w:r>
          <w:rPr>
            <w:noProof/>
            <w:webHidden/>
          </w:rPr>
        </w:r>
        <w:r>
          <w:rPr>
            <w:noProof/>
            <w:webHidden/>
          </w:rPr>
          <w:fldChar w:fldCharType="separate"/>
        </w:r>
        <w:r>
          <w:rPr>
            <w:noProof/>
            <w:webHidden/>
          </w:rPr>
          <w:t>13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83" w:history="1">
        <w:r w:rsidRPr="00AF22C7">
          <w:rPr>
            <w:rStyle w:val="Hyperlink"/>
            <w:noProof/>
          </w:rPr>
          <w:t>Performing Administrator Duties</w:t>
        </w:r>
        <w:r>
          <w:rPr>
            <w:noProof/>
            <w:webHidden/>
          </w:rPr>
          <w:tab/>
        </w:r>
        <w:r>
          <w:rPr>
            <w:noProof/>
            <w:webHidden/>
          </w:rPr>
          <w:fldChar w:fldCharType="begin"/>
        </w:r>
        <w:r>
          <w:rPr>
            <w:noProof/>
            <w:webHidden/>
          </w:rPr>
          <w:instrText xml:space="preserve"> PAGEREF _Toc288121183 \h </w:instrText>
        </w:r>
        <w:r>
          <w:rPr>
            <w:noProof/>
            <w:webHidden/>
          </w:rPr>
        </w:r>
        <w:r>
          <w:rPr>
            <w:noProof/>
            <w:webHidden/>
          </w:rPr>
          <w:fldChar w:fldCharType="separate"/>
        </w:r>
        <w:r>
          <w:rPr>
            <w:noProof/>
            <w:webHidden/>
          </w:rPr>
          <w:t>14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84" w:history="1">
        <w:r w:rsidRPr="00AF22C7">
          <w:rPr>
            <w:rStyle w:val="Hyperlink"/>
            <w:noProof/>
          </w:rPr>
          <w:t>Managing Biospecimen Data</w:t>
        </w:r>
        <w:r>
          <w:rPr>
            <w:noProof/>
            <w:webHidden/>
          </w:rPr>
          <w:tab/>
        </w:r>
        <w:r>
          <w:rPr>
            <w:noProof/>
            <w:webHidden/>
          </w:rPr>
          <w:fldChar w:fldCharType="begin"/>
        </w:r>
        <w:r>
          <w:rPr>
            <w:noProof/>
            <w:webHidden/>
          </w:rPr>
          <w:instrText xml:space="preserve"> PAGEREF _Toc288121184 \h </w:instrText>
        </w:r>
        <w:r>
          <w:rPr>
            <w:noProof/>
            <w:webHidden/>
          </w:rPr>
        </w:r>
        <w:r>
          <w:rPr>
            <w:noProof/>
            <w:webHidden/>
          </w:rPr>
          <w:fldChar w:fldCharType="separate"/>
        </w:r>
        <w:r>
          <w:rPr>
            <w:noProof/>
            <w:webHidden/>
          </w:rPr>
          <w:t>14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85" w:history="1">
        <w:r w:rsidRPr="00AF22C7">
          <w:rPr>
            <w:rStyle w:val="Hyperlink"/>
            <w:noProof/>
          </w:rPr>
          <w:t>Searching in caTissue Suite</w:t>
        </w:r>
        <w:r>
          <w:rPr>
            <w:noProof/>
            <w:webHidden/>
          </w:rPr>
          <w:tab/>
        </w:r>
        <w:r>
          <w:rPr>
            <w:noProof/>
            <w:webHidden/>
          </w:rPr>
          <w:fldChar w:fldCharType="begin"/>
        </w:r>
        <w:r>
          <w:rPr>
            <w:noProof/>
            <w:webHidden/>
          </w:rPr>
          <w:instrText xml:space="preserve"> PAGEREF _Toc288121185 \h </w:instrText>
        </w:r>
        <w:r>
          <w:rPr>
            <w:noProof/>
            <w:webHidden/>
          </w:rPr>
        </w:r>
        <w:r>
          <w:rPr>
            <w:noProof/>
            <w:webHidden/>
          </w:rPr>
          <w:fldChar w:fldCharType="separate"/>
        </w:r>
        <w:r>
          <w:rPr>
            <w:noProof/>
            <w:webHidden/>
          </w:rPr>
          <w:t>15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86" w:history="1">
        <w:r w:rsidRPr="00AF22C7">
          <w:rPr>
            <w:rStyle w:val="Hyperlink"/>
            <w:noProof/>
          </w:rPr>
          <w:t>Getting Help in caTissue Suite</w:t>
        </w:r>
        <w:r>
          <w:rPr>
            <w:noProof/>
            <w:webHidden/>
          </w:rPr>
          <w:tab/>
        </w:r>
        <w:r>
          <w:rPr>
            <w:noProof/>
            <w:webHidden/>
          </w:rPr>
          <w:fldChar w:fldCharType="begin"/>
        </w:r>
        <w:r>
          <w:rPr>
            <w:noProof/>
            <w:webHidden/>
          </w:rPr>
          <w:instrText xml:space="preserve"> PAGEREF _Toc288121186 \h </w:instrText>
        </w:r>
        <w:r>
          <w:rPr>
            <w:noProof/>
            <w:webHidden/>
          </w:rPr>
        </w:r>
        <w:r>
          <w:rPr>
            <w:noProof/>
            <w:webHidden/>
          </w:rPr>
          <w:fldChar w:fldCharType="separate"/>
        </w:r>
        <w:r>
          <w:rPr>
            <w:noProof/>
            <w:webHidden/>
          </w:rPr>
          <w:t>15</w:t>
        </w:r>
        <w:r>
          <w:rPr>
            <w:noProof/>
            <w:webHidden/>
          </w:rPr>
          <w:fldChar w:fldCharType="end"/>
        </w:r>
      </w:hyperlink>
    </w:p>
    <w:p w:rsidR="004913A0" w:rsidRDefault="004913A0">
      <w:pPr>
        <w:pStyle w:val="TOC1"/>
        <w:tabs>
          <w:tab w:val="left" w:pos="1320"/>
          <w:tab w:val="right" w:leader="dot" w:pos="8918"/>
        </w:tabs>
        <w:rPr>
          <w:rFonts w:ascii="Calibri" w:hAnsi="Calibri"/>
          <w:b w:val="0"/>
          <w:noProof/>
          <w:sz w:val="22"/>
          <w:szCs w:val="22"/>
        </w:rPr>
      </w:pPr>
      <w:hyperlink w:anchor="_Toc288121187" w:history="1">
        <w:r w:rsidRPr="00AF22C7">
          <w:rPr>
            <w:rStyle w:val="Hyperlink"/>
            <w:noProof/>
          </w:rPr>
          <w:t>Chapter 3</w:t>
        </w:r>
        <w:r>
          <w:rPr>
            <w:rFonts w:ascii="Calibri" w:hAnsi="Calibri"/>
            <w:b w:val="0"/>
            <w:noProof/>
            <w:sz w:val="22"/>
            <w:szCs w:val="22"/>
          </w:rPr>
          <w:tab/>
        </w:r>
        <w:r w:rsidRPr="00AF22C7">
          <w:rPr>
            <w:rStyle w:val="Hyperlink"/>
            <w:noProof/>
          </w:rPr>
          <w:t>Setting Up caTissue Suite (Administrative Data)</w:t>
        </w:r>
        <w:r>
          <w:rPr>
            <w:noProof/>
            <w:webHidden/>
          </w:rPr>
          <w:tab/>
        </w:r>
        <w:r>
          <w:rPr>
            <w:noProof/>
            <w:webHidden/>
          </w:rPr>
          <w:fldChar w:fldCharType="begin"/>
        </w:r>
        <w:r>
          <w:rPr>
            <w:noProof/>
            <w:webHidden/>
          </w:rPr>
          <w:instrText xml:space="preserve"> PAGEREF _Toc288121187 \h </w:instrText>
        </w:r>
        <w:r>
          <w:rPr>
            <w:noProof/>
            <w:webHidden/>
          </w:rPr>
        </w:r>
        <w:r>
          <w:rPr>
            <w:noProof/>
            <w:webHidden/>
          </w:rPr>
          <w:fldChar w:fldCharType="separate"/>
        </w:r>
        <w:r>
          <w:rPr>
            <w:noProof/>
            <w:webHidden/>
          </w:rPr>
          <w:t>17</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88" w:history="1">
        <w:r w:rsidRPr="00AF22C7">
          <w:rPr>
            <w:rStyle w:val="Hyperlink"/>
            <w:noProof/>
          </w:rPr>
          <w:t>Setting up caTissue Suite for Biospecimen Bank – System Administrator Tasks</w:t>
        </w:r>
        <w:r>
          <w:rPr>
            <w:noProof/>
            <w:webHidden/>
          </w:rPr>
          <w:tab/>
        </w:r>
        <w:r>
          <w:rPr>
            <w:noProof/>
            <w:webHidden/>
          </w:rPr>
          <w:fldChar w:fldCharType="begin"/>
        </w:r>
        <w:r>
          <w:rPr>
            <w:noProof/>
            <w:webHidden/>
          </w:rPr>
          <w:instrText xml:space="preserve"> PAGEREF _Toc288121188 \h </w:instrText>
        </w:r>
        <w:r>
          <w:rPr>
            <w:noProof/>
            <w:webHidden/>
          </w:rPr>
        </w:r>
        <w:r>
          <w:rPr>
            <w:noProof/>
            <w:webHidden/>
          </w:rPr>
          <w:fldChar w:fldCharType="separate"/>
        </w:r>
        <w:r>
          <w:rPr>
            <w:noProof/>
            <w:webHidden/>
          </w:rPr>
          <w:t>17</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89" w:history="1">
        <w:r w:rsidRPr="00AF22C7">
          <w:rPr>
            <w:rStyle w:val="Hyperlink"/>
            <w:noProof/>
          </w:rPr>
          <w:t>Setting Up Institutes</w:t>
        </w:r>
        <w:r>
          <w:rPr>
            <w:noProof/>
            <w:webHidden/>
          </w:rPr>
          <w:tab/>
        </w:r>
        <w:r>
          <w:rPr>
            <w:noProof/>
            <w:webHidden/>
          </w:rPr>
          <w:fldChar w:fldCharType="begin"/>
        </w:r>
        <w:r>
          <w:rPr>
            <w:noProof/>
            <w:webHidden/>
          </w:rPr>
          <w:instrText xml:space="preserve"> PAGEREF _Toc288121189 \h </w:instrText>
        </w:r>
        <w:r>
          <w:rPr>
            <w:noProof/>
            <w:webHidden/>
          </w:rPr>
        </w:r>
        <w:r>
          <w:rPr>
            <w:noProof/>
            <w:webHidden/>
          </w:rPr>
          <w:fldChar w:fldCharType="separate"/>
        </w:r>
        <w:r>
          <w:rPr>
            <w:noProof/>
            <w:webHidden/>
          </w:rPr>
          <w:t>18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90" w:history="1">
        <w:r w:rsidRPr="00AF22C7">
          <w:rPr>
            <w:rStyle w:val="Hyperlink"/>
            <w:noProof/>
          </w:rPr>
          <w:t>Adding an Institute</w:t>
        </w:r>
        <w:r>
          <w:rPr>
            <w:noProof/>
            <w:webHidden/>
          </w:rPr>
          <w:tab/>
        </w:r>
        <w:r>
          <w:rPr>
            <w:noProof/>
            <w:webHidden/>
          </w:rPr>
          <w:fldChar w:fldCharType="begin"/>
        </w:r>
        <w:r>
          <w:rPr>
            <w:noProof/>
            <w:webHidden/>
          </w:rPr>
          <w:instrText xml:space="preserve"> PAGEREF _Toc288121190 \h </w:instrText>
        </w:r>
        <w:r>
          <w:rPr>
            <w:noProof/>
            <w:webHidden/>
          </w:rPr>
        </w:r>
        <w:r>
          <w:rPr>
            <w:noProof/>
            <w:webHidden/>
          </w:rPr>
          <w:fldChar w:fldCharType="separate"/>
        </w:r>
        <w:r>
          <w:rPr>
            <w:noProof/>
            <w:webHidden/>
          </w:rPr>
          <w:t>18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91" w:history="1">
        <w:r w:rsidRPr="00AF22C7">
          <w:rPr>
            <w:rStyle w:val="Hyperlink"/>
            <w:noProof/>
          </w:rPr>
          <w:t>Searching for and Editing an Institute</w:t>
        </w:r>
        <w:r>
          <w:rPr>
            <w:noProof/>
            <w:webHidden/>
          </w:rPr>
          <w:tab/>
        </w:r>
        <w:r>
          <w:rPr>
            <w:noProof/>
            <w:webHidden/>
          </w:rPr>
          <w:fldChar w:fldCharType="begin"/>
        </w:r>
        <w:r>
          <w:rPr>
            <w:noProof/>
            <w:webHidden/>
          </w:rPr>
          <w:instrText xml:space="preserve"> PAGEREF _Toc288121191 \h </w:instrText>
        </w:r>
        <w:r>
          <w:rPr>
            <w:noProof/>
            <w:webHidden/>
          </w:rPr>
        </w:r>
        <w:r>
          <w:rPr>
            <w:noProof/>
            <w:webHidden/>
          </w:rPr>
          <w:fldChar w:fldCharType="separate"/>
        </w:r>
        <w:r>
          <w:rPr>
            <w:noProof/>
            <w:webHidden/>
          </w:rPr>
          <w:t>18</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92" w:history="1">
        <w:r w:rsidRPr="00AF22C7">
          <w:rPr>
            <w:rStyle w:val="Hyperlink"/>
            <w:noProof/>
          </w:rPr>
          <w:t>Setting Up Departments</w:t>
        </w:r>
        <w:r>
          <w:rPr>
            <w:noProof/>
            <w:webHidden/>
          </w:rPr>
          <w:tab/>
        </w:r>
        <w:r>
          <w:rPr>
            <w:noProof/>
            <w:webHidden/>
          </w:rPr>
          <w:fldChar w:fldCharType="begin"/>
        </w:r>
        <w:r>
          <w:rPr>
            <w:noProof/>
            <w:webHidden/>
          </w:rPr>
          <w:instrText xml:space="preserve"> PAGEREF _Toc288121192 \h </w:instrText>
        </w:r>
        <w:r>
          <w:rPr>
            <w:noProof/>
            <w:webHidden/>
          </w:rPr>
        </w:r>
        <w:r>
          <w:rPr>
            <w:noProof/>
            <w:webHidden/>
          </w:rPr>
          <w:fldChar w:fldCharType="separate"/>
        </w:r>
        <w:r>
          <w:rPr>
            <w:noProof/>
            <w:webHidden/>
          </w:rPr>
          <w:t>19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93" w:history="1">
        <w:r w:rsidRPr="00AF22C7">
          <w:rPr>
            <w:rStyle w:val="Hyperlink"/>
            <w:noProof/>
          </w:rPr>
          <w:t>Adding a Department</w:t>
        </w:r>
        <w:r>
          <w:rPr>
            <w:noProof/>
            <w:webHidden/>
          </w:rPr>
          <w:tab/>
        </w:r>
        <w:r>
          <w:rPr>
            <w:noProof/>
            <w:webHidden/>
          </w:rPr>
          <w:fldChar w:fldCharType="begin"/>
        </w:r>
        <w:r>
          <w:rPr>
            <w:noProof/>
            <w:webHidden/>
          </w:rPr>
          <w:instrText xml:space="preserve"> PAGEREF _Toc288121193 \h </w:instrText>
        </w:r>
        <w:r>
          <w:rPr>
            <w:noProof/>
            <w:webHidden/>
          </w:rPr>
        </w:r>
        <w:r>
          <w:rPr>
            <w:noProof/>
            <w:webHidden/>
          </w:rPr>
          <w:fldChar w:fldCharType="separate"/>
        </w:r>
        <w:r>
          <w:rPr>
            <w:noProof/>
            <w:webHidden/>
          </w:rPr>
          <w:t>19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94" w:history="1">
        <w:r w:rsidRPr="00AF22C7">
          <w:rPr>
            <w:rStyle w:val="Hyperlink"/>
            <w:noProof/>
          </w:rPr>
          <w:t>Searching for and Editing a Department</w:t>
        </w:r>
        <w:r>
          <w:rPr>
            <w:noProof/>
            <w:webHidden/>
          </w:rPr>
          <w:tab/>
        </w:r>
        <w:r>
          <w:rPr>
            <w:noProof/>
            <w:webHidden/>
          </w:rPr>
          <w:fldChar w:fldCharType="begin"/>
        </w:r>
        <w:r>
          <w:rPr>
            <w:noProof/>
            <w:webHidden/>
          </w:rPr>
          <w:instrText xml:space="preserve"> PAGEREF _Toc288121194 \h </w:instrText>
        </w:r>
        <w:r>
          <w:rPr>
            <w:noProof/>
            <w:webHidden/>
          </w:rPr>
        </w:r>
        <w:r>
          <w:rPr>
            <w:noProof/>
            <w:webHidden/>
          </w:rPr>
          <w:fldChar w:fldCharType="separate"/>
        </w:r>
        <w:r>
          <w:rPr>
            <w:noProof/>
            <w:webHidden/>
          </w:rPr>
          <w:t>19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95" w:history="1">
        <w:r w:rsidRPr="00AF22C7">
          <w:rPr>
            <w:rStyle w:val="Hyperlink"/>
            <w:noProof/>
          </w:rPr>
          <w:t>Setting Up Cancer Research Groups (CRGs)</w:t>
        </w:r>
        <w:r>
          <w:rPr>
            <w:noProof/>
            <w:webHidden/>
          </w:rPr>
          <w:tab/>
        </w:r>
        <w:r>
          <w:rPr>
            <w:noProof/>
            <w:webHidden/>
          </w:rPr>
          <w:fldChar w:fldCharType="begin"/>
        </w:r>
        <w:r>
          <w:rPr>
            <w:noProof/>
            <w:webHidden/>
          </w:rPr>
          <w:instrText xml:space="preserve"> PAGEREF _Toc288121195 \h </w:instrText>
        </w:r>
        <w:r>
          <w:rPr>
            <w:noProof/>
            <w:webHidden/>
          </w:rPr>
        </w:r>
        <w:r>
          <w:rPr>
            <w:noProof/>
            <w:webHidden/>
          </w:rPr>
          <w:fldChar w:fldCharType="separate"/>
        </w:r>
        <w:r>
          <w:rPr>
            <w:noProof/>
            <w:webHidden/>
          </w:rPr>
          <w:t>20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96" w:history="1">
        <w:r w:rsidRPr="00AF22C7">
          <w:rPr>
            <w:rStyle w:val="Hyperlink"/>
            <w:noProof/>
          </w:rPr>
          <w:t>Adding a Cancer Research Group (CRG)</w:t>
        </w:r>
        <w:r>
          <w:rPr>
            <w:noProof/>
            <w:webHidden/>
          </w:rPr>
          <w:tab/>
        </w:r>
        <w:r>
          <w:rPr>
            <w:noProof/>
            <w:webHidden/>
          </w:rPr>
          <w:fldChar w:fldCharType="begin"/>
        </w:r>
        <w:r>
          <w:rPr>
            <w:noProof/>
            <w:webHidden/>
          </w:rPr>
          <w:instrText xml:space="preserve"> PAGEREF _Toc288121196 \h </w:instrText>
        </w:r>
        <w:r>
          <w:rPr>
            <w:noProof/>
            <w:webHidden/>
          </w:rPr>
        </w:r>
        <w:r>
          <w:rPr>
            <w:noProof/>
            <w:webHidden/>
          </w:rPr>
          <w:fldChar w:fldCharType="separate"/>
        </w:r>
        <w:r>
          <w:rPr>
            <w:noProof/>
            <w:webHidden/>
          </w:rPr>
          <w:t>20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97" w:history="1">
        <w:r w:rsidRPr="00AF22C7">
          <w:rPr>
            <w:rStyle w:val="Hyperlink"/>
            <w:noProof/>
          </w:rPr>
          <w:t>Searching for and Editing a Cancer Research Group (CRG)</w:t>
        </w:r>
        <w:r>
          <w:rPr>
            <w:noProof/>
            <w:webHidden/>
          </w:rPr>
          <w:tab/>
        </w:r>
        <w:r>
          <w:rPr>
            <w:noProof/>
            <w:webHidden/>
          </w:rPr>
          <w:fldChar w:fldCharType="begin"/>
        </w:r>
        <w:r>
          <w:rPr>
            <w:noProof/>
            <w:webHidden/>
          </w:rPr>
          <w:instrText xml:space="preserve"> PAGEREF _Toc288121197 \h </w:instrText>
        </w:r>
        <w:r>
          <w:rPr>
            <w:noProof/>
            <w:webHidden/>
          </w:rPr>
        </w:r>
        <w:r>
          <w:rPr>
            <w:noProof/>
            <w:webHidden/>
          </w:rPr>
          <w:fldChar w:fldCharType="separate"/>
        </w:r>
        <w:r>
          <w:rPr>
            <w:noProof/>
            <w:webHidden/>
          </w:rPr>
          <w:t>20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198" w:history="1">
        <w:r w:rsidRPr="00AF22C7">
          <w:rPr>
            <w:rStyle w:val="Hyperlink"/>
            <w:noProof/>
          </w:rPr>
          <w:t>Provisioning caTissue Suite Users</w:t>
        </w:r>
        <w:r>
          <w:rPr>
            <w:noProof/>
            <w:webHidden/>
          </w:rPr>
          <w:tab/>
        </w:r>
        <w:r>
          <w:rPr>
            <w:noProof/>
            <w:webHidden/>
          </w:rPr>
          <w:fldChar w:fldCharType="begin"/>
        </w:r>
        <w:r>
          <w:rPr>
            <w:noProof/>
            <w:webHidden/>
          </w:rPr>
          <w:instrText xml:space="preserve"> PAGEREF _Toc288121198 \h </w:instrText>
        </w:r>
        <w:r>
          <w:rPr>
            <w:noProof/>
            <w:webHidden/>
          </w:rPr>
        </w:r>
        <w:r>
          <w:rPr>
            <w:noProof/>
            <w:webHidden/>
          </w:rPr>
          <w:fldChar w:fldCharType="separate"/>
        </w:r>
        <w:r>
          <w:rPr>
            <w:noProof/>
            <w:webHidden/>
          </w:rPr>
          <w:t>21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199" w:history="1">
        <w:r w:rsidRPr="00AF22C7">
          <w:rPr>
            <w:rStyle w:val="Hyperlink"/>
            <w:noProof/>
          </w:rPr>
          <w:t>Adding and Editing a User</w:t>
        </w:r>
        <w:r>
          <w:rPr>
            <w:noProof/>
            <w:webHidden/>
          </w:rPr>
          <w:tab/>
        </w:r>
        <w:r>
          <w:rPr>
            <w:noProof/>
            <w:webHidden/>
          </w:rPr>
          <w:fldChar w:fldCharType="begin"/>
        </w:r>
        <w:r>
          <w:rPr>
            <w:noProof/>
            <w:webHidden/>
          </w:rPr>
          <w:instrText xml:space="preserve"> PAGEREF _Toc288121199 \h </w:instrText>
        </w:r>
        <w:r>
          <w:rPr>
            <w:noProof/>
            <w:webHidden/>
          </w:rPr>
        </w:r>
        <w:r>
          <w:rPr>
            <w:noProof/>
            <w:webHidden/>
          </w:rPr>
          <w:fldChar w:fldCharType="separate"/>
        </w:r>
        <w:r>
          <w:rPr>
            <w:noProof/>
            <w:webHidden/>
          </w:rPr>
          <w:t>23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00" w:history="1">
        <w:r w:rsidRPr="00AF22C7">
          <w:rPr>
            <w:rStyle w:val="Hyperlink"/>
            <w:noProof/>
          </w:rPr>
          <w:t>Reviewing and Approving/Rejecting New Users</w:t>
        </w:r>
        <w:r>
          <w:rPr>
            <w:noProof/>
            <w:webHidden/>
          </w:rPr>
          <w:tab/>
        </w:r>
        <w:r>
          <w:rPr>
            <w:noProof/>
            <w:webHidden/>
          </w:rPr>
          <w:fldChar w:fldCharType="begin"/>
        </w:r>
        <w:r>
          <w:rPr>
            <w:noProof/>
            <w:webHidden/>
          </w:rPr>
          <w:instrText xml:space="preserve"> PAGEREF _Toc288121200 \h </w:instrText>
        </w:r>
        <w:r>
          <w:rPr>
            <w:noProof/>
            <w:webHidden/>
          </w:rPr>
        </w:r>
        <w:r>
          <w:rPr>
            <w:noProof/>
            <w:webHidden/>
          </w:rPr>
          <w:fldChar w:fldCharType="separate"/>
        </w:r>
        <w:r>
          <w:rPr>
            <w:noProof/>
            <w:webHidden/>
          </w:rPr>
          <w:t>23</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01" w:history="1">
        <w:r w:rsidRPr="00AF22C7">
          <w:rPr>
            <w:rStyle w:val="Hyperlink"/>
            <w:noProof/>
          </w:rPr>
          <w:t>Assigning Privileges at User Level</w:t>
        </w:r>
        <w:r>
          <w:rPr>
            <w:noProof/>
            <w:webHidden/>
          </w:rPr>
          <w:tab/>
        </w:r>
        <w:r>
          <w:rPr>
            <w:noProof/>
            <w:webHidden/>
          </w:rPr>
          <w:fldChar w:fldCharType="begin"/>
        </w:r>
        <w:r>
          <w:rPr>
            <w:noProof/>
            <w:webHidden/>
          </w:rPr>
          <w:instrText xml:space="preserve"> PAGEREF _Toc288121201 \h </w:instrText>
        </w:r>
        <w:r>
          <w:rPr>
            <w:noProof/>
            <w:webHidden/>
          </w:rPr>
        </w:r>
        <w:r>
          <w:rPr>
            <w:noProof/>
            <w:webHidden/>
          </w:rPr>
          <w:fldChar w:fldCharType="separate"/>
        </w:r>
        <w:r>
          <w:rPr>
            <w:noProof/>
            <w:webHidden/>
          </w:rPr>
          <w:t>24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02" w:history="1">
        <w:r w:rsidRPr="00AF22C7">
          <w:rPr>
            <w:rStyle w:val="Hyperlink"/>
            <w:noProof/>
          </w:rPr>
          <w:t>Searching for and Editing a User</w:t>
        </w:r>
        <w:r>
          <w:rPr>
            <w:noProof/>
            <w:webHidden/>
          </w:rPr>
          <w:tab/>
        </w:r>
        <w:r>
          <w:rPr>
            <w:noProof/>
            <w:webHidden/>
          </w:rPr>
          <w:fldChar w:fldCharType="begin"/>
        </w:r>
        <w:r>
          <w:rPr>
            <w:noProof/>
            <w:webHidden/>
          </w:rPr>
          <w:instrText xml:space="preserve"> PAGEREF _Toc288121202 \h </w:instrText>
        </w:r>
        <w:r>
          <w:rPr>
            <w:noProof/>
            <w:webHidden/>
          </w:rPr>
        </w:r>
        <w:r>
          <w:rPr>
            <w:noProof/>
            <w:webHidden/>
          </w:rPr>
          <w:fldChar w:fldCharType="separate"/>
        </w:r>
        <w:r>
          <w:rPr>
            <w:noProof/>
            <w:webHidden/>
          </w:rPr>
          <w:t>26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03" w:history="1">
        <w:r w:rsidRPr="00AF22C7">
          <w:rPr>
            <w:rStyle w:val="Hyperlink"/>
            <w:noProof/>
          </w:rPr>
          <w:t>Migrating Existing Users to Existing Identity Providers</w:t>
        </w:r>
        <w:r>
          <w:rPr>
            <w:noProof/>
            <w:webHidden/>
          </w:rPr>
          <w:tab/>
        </w:r>
        <w:r>
          <w:rPr>
            <w:noProof/>
            <w:webHidden/>
          </w:rPr>
          <w:fldChar w:fldCharType="begin"/>
        </w:r>
        <w:r>
          <w:rPr>
            <w:noProof/>
            <w:webHidden/>
          </w:rPr>
          <w:instrText xml:space="preserve"> PAGEREF _Toc288121203 \h </w:instrText>
        </w:r>
        <w:r>
          <w:rPr>
            <w:noProof/>
            <w:webHidden/>
          </w:rPr>
        </w:r>
        <w:r>
          <w:rPr>
            <w:noProof/>
            <w:webHidden/>
          </w:rPr>
          <w:fldChar w:fldCharType="separate"/>
        </w:r>
        <w:r>
          <w:rPr>
            <w:noProof/>
            <w:webHidden/>
          </w:rPr>
          <w:t>26</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04" w:history="1">
        <w:r w:rsidRPr="00AF22C7">
          <w:rPr>
            <w:rStyle w:val="Hyperlink"/>
            <w:noProof/>
          </w:rPr>
          <w:t>Setting Up Sites</w:t>
        </w:r>
        <w:r>
          <w:rPr>
            <w:noProof/>
            <w:webHidden/>
          </w:rPr>
          <w:tab/>
        </w:r>
        <w:r>
          <w:rPr>
            <w:noProof/>
            <w:webHidden/>
          </w:rPr>
          <w:fldChar w:fldCharType="begin"/>
        </w:r>
        <w:r>
          <w:rPr>
            <w:noProof/>
            <w:webHidden/>
          </w:rPr>
          <w:instrText xml:space="preserve"> PAGEREF _Toc288121204 \h </w:instrText>
        </w:r>
        <w:r>
          <w:rPr>
            <w:noProof/>
            <w:webHidden/>
          </w:rPr>
        </w:r>
        <w:r>
          <w:rPr>
            <w:noProof/>
            <w:webHidden/>
          </w:rPr>
          <w:fldChar w:fldCharType="separate"/>
        </w:r>
        <w:r>
          <w:rPr>
            <w:noProof/>
            <w:webHidden/>
          </w:rPr>
          <w:t>27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05" w:history="1">
        <w:r w:rsidRPr="00AF22C7">
          <w:rPr>
            <w:rStyle w:val="Hyperlink"/>
            <w:noProof/>
          </w:rPr>
          <w:t>Adding a Site</w:t>
        </w:r>
        <w:r>
          <w:rPr>
            <w:noProof/>
            <w:webHidden/>
          </w:rPr>
          <w:tab/>
        </w:r>
        <w:r>
          <w:rPr>
            <w:noProof/>
            <w:webHidden/>
          </w:rPr>
          <w:fldChar w:fldCharType="begin"/>
        </w:r>
        <w:r>
          <w:rPr>
            <w:noProof/>
            <w:webHidden/>
          </w:rPr>
          <w:instrText xml:space="preserve"> PAGEREF _Toc288121205 \h </w:instrText>
        </w:r>
        <w:r>
          <w:rPr>
            <w:noProof/>
            <w:webHidden/>
          </w:rPr>
        </w:r>
        <w:r>
          <w:rPr>
            <w:noProof/>
            <w:webHidden/>
          </w:rPr>
          <w:fldChar w:fldCharType="separate"/>
        </w:r>
        <w:r>
          <w:rPr>
            <w:noProof/>
            <w:webHidden/>
          </w:rPr>
          <w:t>27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06" w:history="1">
        <w:r w:rsidRPr="00AF22C7">
          <w:rPr>
            <w:rStyle w:val="Hyperlink"/>
            <w:noProof/>
          </w:rPr>
          <w:t>Searching for and Editing a Site</w:t>
        </w:r>
        <w:r>
          <w:rPr>
            <w:noProof/>
            <w:webHidden/>
          </w:rPr>
          <w:tab/>
        </w:r>
        <w:r>
          <w:rPr>
            <w:noProof/>
            <w:webHidden/>
          </w:rPr>
          <w:fldChar w:fldCharType="begin"/>
        </w:r>
        <w:r>
          <w:rPr>
            <w:noProof/>
            <w:webHidden/>
          </w:rPr>
          <w:instrText xml:space="preserve"> PAGEREF _Toc288121206 \h </w:instrText>
        </w:r>
        <w:r>
          <w:rPr>
            <w:noProof/>
            <w:webHidden/>
          </w:rPr>
        </w:r>
        <w:r>
          <w:rPr>
            <w:noProof/>
            <w:webHidden/>
          </w:rPr>
          <w:fldChar w:fldCharType="separate"/>
        </w:r>
        <w:r>
          <w:rPr>
            <w:noProof/>
            <w:webHidden/>
          </w:rPr>
          <w:t>28</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07" w:history="1">
        <w:r w:rsidRPr="00AF22C7">
          <w:rPr>
            <w:rStyle w:val="Hyperlink"/>
            <w:noProof/>
          </w:rPr>
          <w:t>Setting Up Storage Containers</w:t>
        </w:r>
        <w:r>
          <w:rPr>
            <w:noProof/>
            <w:webHidden/>
          </w:rPr>
          <w:tab/>
        </w:r>
        <w:r>
          <w:rPr>
            <w:noProof/>
            <w:webHidden/>
          </w:rPr>
          <w:fldChar w:fldCharType="begin"/>
        </w:r>
        <w:r>
          <w:rPr>
            <w:noProof/>
            <w:webHidden/>
          </w:rPr>
          <w:instrText xml:space="preserve"> PAGEREF _Toc288121207 \h </w:instrText>
        </w:r>
        <w:r>
          <w:rPr>
            <w:noProof/>
            <w:webHidden/>
          </w:rPr>
        </w:r>
        <w:r>
          <w:rPr>
            <w:noProof/>
            <w:webHidden/>
          </w:rPr>
          <w:fldChar w:fldCharType="separate"/>
        </w:r>
        <w:r>
          <w:rPr>
            <w:noProof/>
            <w:webHidden/>
          </w:rPr>
          <w:t>29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08" w:history="1">
        <w:r w:rsidRPr="00AF22C7">
          <w:rPr>
            <w:rStyle w:val="Hyperlink"/>
            <w:noProof/>
          </w:rPr>
          <w:t>Storage Types and Storage Containers</w:t>
        </w:r>
        <w:r>
          <w:rPr>
            <w:noProof/>
            <w:webHidden/>
          </w:rPr>
          <w:tab/>
        </w:r>
        <w:r>
          <w:rPr>
            <w:noProof/>
            <w:webHidden/>
          </w:rPr>
          <w:fldChar w:fldCharType="begin"/>
        </w:r>
        <w:r>
          <w:rPr>
            <w:noProof/>
            <w:webHidden/>
          </w:rPr>
          <w:instrText xml:space="preserve"> PAGEREF _Toc288121208 \h </w:instrText>
        </w:r>
        <w:r>
          <w:rPr>
            <w:noProof/>
            <w:webHidden/>
          </w:rPr>
        </w:r>
        <w:r>
          <w:rPr>
            <w:noProof/>
            <w:webHidden/>
          </w:rPr>
          <w:fldChar w:fldCharType="separate"/>
        </w:r>
        <w:r>
          <w:rPr>
            <w:noProof/>
            <w:webHidden/>
          </w:rPr>
          <w:t>29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09" w:history="1">
        <w:r w:rsidRPr="00AF22C7">
          <w:rPr>
            <w:rStyle w:val="Hyperlink"/>
            <w:noProof/>
          </w:rPr>
          <w:t>Container Restrictions</w:t>
        </w:r>
        <w:r>
          <w:rPr>
            <w:noProof/>
            <w:webHidden/>
          </w:rPr>
          <w:tab/>
        </w:r>
        <w:r>
          <w:rPr>
            <w:noProof/>
            <w:webHidden/>
          </w:rPr>
          <w:fldChar w:fldCharType="begin"/>
        </w:r>
        <w:r>
          <w:rPr>
            <w:noProof/>
            <w:webHidden/>
          </w:rPr>
          <w:instrText xml:space="preserve"> PAGEREF _Toc288121209 \h </w:instrText>
        </w:r>
        <w:r>
          <w:rPr>
            <w:noProof/>
            <w:webHidden/>
          </w:rPr>
        </w:r>
        <w:r>
          <w:rPr>
            <w:noProof/>
            <w:webHidden/>
          </w:rPr>
          <w:fldChar w:fldCharType="separate"/>
        </w:r>
        <w:r>
          <w:rPr>
            <w:noProof/>
            <w:webHidden/>
          </w:rPr>
          <w:t>29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10" w:history="1">
        <w:r w:rsidRPr="00AF22C7">
          <w:rPr>
            <w:rStyle w:val="Hyperlink"/>
            <w:noProof/>
          </w:rPr>
          <w:t>Creating Storage Types</w:t>
        </w:r>
        <w:r>
          <w:rPr>
            <w:noProof/>
            <w:webHidden/>
          </w:rPr>
          <w:tab/>
        </w:r>
        <w:r>
          <w:rPr>
            <w:noProof/>
            <w:webHidden/>
          </w:rPr>
          <w:fldChar w:fldCharType="begin"/>
        </w:r>
        <w:r>
          <w:rPr>
            <w:noProof/>
            <w:webHidden/>
          </w:rPr>
          <w:instrText xml:space="preserve"> PAGEREF _Toc288121210 \h </w:instrText>
        </w:r>
        <w:r>
          <w:rPr>
            <w:noProof/>
            <w:webHidden/>
          </w:rPr>
        </w:r>
        <w:r>
          <w:rPr>
            <w:noProof/>
            <w:webHidden/>
          </w:rPr>
          <w:fldChar w:fldCharType="separate"/>
        </w:r>
        <w:r>
          <w:rPr>
            <w:noProof/>
            <w:webHidden/>
          </w:rPr>
          <w:t>30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11" w:history="1">
        <w:r w:rsidRPr="00AF22C7">
          <w:rPr>
            <w:rStyle w:val="Hyperlink"/>
            <w:noProof/>
          </w:rPr>
          <w:t>Adding a Storage Type</w:t>
        </w:r>
        <w:r>
          <w:rPr>
            <w:noProof/>
            <w:webHidden/>
          </w:rPr>
          <w:tab/>
        </w:r>
        <w:r>
          <w:rPr>
            <w:noProof/>
            <w:webHidden/>
          </w:rPr>
          <w:fldChar w:fldCharType="begin"/>
        </w:r>
        <w:r>
          <w:rPr>
            <w:noProof/>
            <w:webHidden/>
          </w:rPr>
          <w:instrText xml:space="preserve"> PAGEREF _Toc288121211 \h </w:instrText>
        </w:r>
        <w:r>
          <w:rPr>
            <w:noProof/>
            <w:webHidden/>
          </w:rPr>
        </w:r>
        <w:r>
          <w:rPr>
            <w:noProof/>
            <w:webHidden/>
          </w:rPr>
          <w:fldChar w:fldCharType="separate"/>
        </w:r>
        <w:r>
          <w:rPr>
            <w:noProof/>
            <w:webHidden/>
          </w:rPr>
          <w:t>30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12" w:history="1">
        <w:r w:rsidRPr="00AF22C7">
          <w:rPr>
            <w:rStyle w:val="Hyperlink"/>
            <w:noProof/>
          </w:rPr>
          <w:t>Searching for and Editing a Storage Type</w:t>
        </w:r>
        <w:r>
          <w:rPr>
            <w:noProof/>
            <w:webHidden/>
          </w:rPr>
          <w:tab/>
        </w:r>
        <w:r>
          <w:rPr>
            <w:noProof/>
            <w:webHidden/>
          </w:rPr>
          <w:fldChar w:fldCharType="begin"/>
        </w:r>
        <w:r>
          <w:rPr>
            <w:noProof/>
            <w:webHidden/>
          </w:rPr>
          <w:instrText xml:space="preserve"> PAGEREF _Toc288121212 \h </w:instrText>
        </w:r>
        <w:r>
          <w:rPr>
            <w:noProof/>
            <w:webHidden/>
          </w:rPr>
        </w:r>
        <w:r>
          <w:rPr>
            <w:noProof/>
            <w:webHidden/>
          </w:rPr>
          <w:fldChar w:fldCharType="separate"/>
        </w:r>
        <w:r>
          <w:rPr>
            <w:noProof/>
            <w:webHidden/>
          </w:rPr>
          <w:t>32</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13" w:history="1">
        <w:r w:rsidRPr="00AF22C7">
          <w:rPr>
            <w:rStyle w:val="Hyperlink"/>
            <w:noProof/>
          </w:rPr>
          <w:t>Creating Storage Containers</w:t>
        </w:r>
        <w:r>
          <w:rPr>
            <w:noProof/>
            <w:webHidden/>
          </w:rPr>
          <w:tab/>
        </w:r>
        <w:r>
          <w:rPr>
            <w:noProof/>
            <w:webHidden/>
          </w:rPr>
          <w:fldChar w:fldCharType="begin"/>
        </w:r>
        <w:r>
          <w:rPr>
            <w:noProof/>
            <w:webHidden/>
          </w:rPr>
          <w:instrText xml:space="preserve"> PAGEREF _Toc288121213 \h </w:instrText>
        </w:r>
        <w:r>
          <w:rPr>
            <w:noProof/>
            <w:webHidden/>
          </w:rPr>
        </w:r>
        <w:r>
          <w:rPr>
            <w:noProof/>
            <w:webHidden/>
          </w:rPr>
          <w:fldChar w:fldCharType="separate"/>
        </w:r>
        <w:r>
          <w:rPr>
            <w:noProof/>
            <w:webHidden/>
          </w:rPr>
          <w:t>32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14" w:history="1">
        <w:r w:rsidRPr="00AF22C7">
          <w:rPr>
            <w:rStyle w:val="Hyperlink"/>
            <w:noProof/>
          </w:rPr>
          <w:t>Adding a Storage Container</w:t>
        </w:r>
        <w:r>
          <w:rPr>
            <w:noProof/>
            <w:webHidden/>
          </w:rPr>
          <w:tab/>
        </w:r>
        <w:r>
          <w:rPr>
            <w:noProof/>
            <w:webHidden/>
          </w:rPr>
          <w:fldChar w:fldCharType="begin"/>
        </w:r>
        <w:r>
          <w:rPr>
            <w:noProof/>
            <w:webHidden/>
          </w:rPr>
          <w:instrText xml:space="preserve"> PAGEREF _Toc288121214 \h </w:instrText>
        </w:r>
        <w:r>
          <w:rPr>
            <w:noProof/>
            <w:webHidden/>
          </w:rPr>
        </w:r>
        <w:r>
          <w:rPr>
            <w:noProof/>
            <w:webHidden/>
          </w:rPr>
          <w:fldChar w:fldCharType="separate"/>
        </w:r>
        <w:r>
          <w:rPr>
            <w:noProof/>
            <w:webHidden/>
          </w:rPr>
          <w:t>32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15" w:history="1">
        <w:r w:rsidRPr="00AF22C7">
          <w:rPr>
            <w:rStyle w:val="Hyperlink"/>
            <w:noProof/>
          </w:rPr>
          <w:t>Viewing the Storage Container Hierarchy</w:t>
        </w:r>
        <w:r>
          <w:rPr>
            <w:noProof/>
            <w:webHidden/>
          </w:rPr>
          <w:tab/>
        </w:r>
        <w:r>
          <w:rPr>
            <w:noProof/>
            <w:webHidden/>
          </w:rPr>
          <w:fldChar w:fldCharType="begin"/>
        </w:r>
        <w:r>
          <w:rPr>
            <w:noProof/>
            <w:webHidden/>
          </w:rPr>
          <w:instrText xml:space="preserve"> PAGEREF _Toc288121215 \h </w:instrText>
        </w:r>
        <w:r>
          <w:rPr>
            <w:noProof/>
            <w:webHidden/>
          </w:rPr>
        </w:r>
        <w:r>
          <w:rPr>
            <w:noProof/>
            <w:webHidden/>
          </w:rPr>
          <w:fldChar w:fldCharType="separate"/>
        </w:r>
        <w:r>
          <w:rPr>
            <w:noProof/>
            <w:webHidden/>
          </w:rPr>
          <w:t>34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16" w:history="1">
        <w:r w:rsidRPr="00AF22C7">
          <w:rPr>
            <w:rStyle w:val="Hyperlink"/>
            <w:noProof/>
          </w:rPr>
          <w:t>Searching For and Editing a Storage Container</w:t>
        </w:r>
        <w:r>
          <w:rPr>
            <w:noProof/>
            <w:webHidden/>
          </w:rPr>
          <w:tab/>
        </w:r>
        <w:r>
          <w:rPr>
            <w:noProof/>
            <w:webHidden/>
          </w:rPr>
          <w:fldChar w:fldCharType="begin"/>
        </w:r>
        <w:r>
          <w:rPr>
            <w:noProof/>
            <w:webHidden/>
          </w:rPr>
          <w:instrText xml:space="preserve"> PAGEREF _Toc288121216 \h </w:instrText>
        </w:r>
        <w:r>
          <w:rPr>
            <w:noProof/>
            <w:webHidden/>
          </w:rPr>
        </w:r>
        <w:r>
          <w:rPr>
            <w:noProof/>
            <w:webHidden/>
          </w:rPr>
          <w:fldChar w:fldCharType="separate"/>
        </w:r>
        <w:r>
          <w:rPr>
            <w:noProof/>
            <w:webHidden/>
          </w:rPr>
          <w:t>35</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17" w:history="1">
        <w:r w:rsidRPr="00AF22C7">
          <w:rPr>
            <w:rStyle w:val="Hyperlink"/>
            <w:noProof/>
          </w:rPr>
          <w:t>Setting Up Biohazards</w:t>
        </w:r>
        <w:r>
          <w:rPr>
            <w:noProof/>
            <w:webHidden/>
          </w:rPr>
          <w:tab/>
        </w:r>
        <w:r>
          <w:rPr>
            <w:noProof/>
            <w:webHidden/>
          </w:rPr>
          <w:fldChar w:fldCharType="begin"/>
        </w:r>
        <w:r>
          <w:rPr>
            <w:noProof/>
            <w:webHidden/>
          </w:rPr>
          <w:instrText xml:space="preserve"> PAGEREF _Toc288121217 \h </w:instrText>
        </w:r>
        <w:r>
          <w:rPr>
            <w:noProof/>
            <w:webHidden/>
          </w:rPr>
        </w:r>
        <w:r>
          <w:rPr>
            <w:noProof/>
            <w:webHidden/>
          </w:rPr>
          <w:fldChar w:fldCharType="separate"/>
        </w:r>
        <w:r>
          <w:rPr>
            <w:noProof/>
            <w:webHidden/>
          </w:rPr>
          <w:t>36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18" w:history="1">
        <w:r w:rsidRPr="00AF22C7">
          <w:rPr>
            <w:rStyle w:val="Hyperlink"/>
            <w:noProof/>
          </w:rPr>
          <w:t>Adding a Biohazard</w:t>
        </w:r>
        <w:r>
          <w:rPr>
            <w:noProof/>
            <w:webHidden/>
          </w:rPr>
          <w:tab/>
        </w:r>
        <w:r>
          <w:rPr>
            <w:noProof/>
            <w:webHidden/>
          </w:rPr>
          <w:fldChar w:fldCharType="begin"/>
        </w:r>
        <w:r>
          <w:rPr>
            <w:noProof/>
            <w:webHidden/>
          </w:rPr>
          <w:instrText xml:space="preserve"> PAGEREF _Toc288121218 \h </w:instrText>
        </w:r>
        <w:r>
          <w:rPr>
            <w:noProof/>
            <w:webHidden/>
          </w:rPr>
        </w:r>
        <w:r>
          <w:rPr>
            <w:noProof/>
            <w:webHidden/>
          </w:rPr>
          <w:fldChar w:fldCharType="separate"/>
        </w:r>
        <w:r>
          <w:rPr>
            <w:noProof/>
            <w:webHidden/>
          </w:rPr>
          <w:t>36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19" w:history="1">
        <w:r w:rsidRPr="00AF22C7">
          <w:rPr>
            <w:rStyle w:val="Hyperlink"/>
            <w:noProof/>
          </w:rPr>
          <w:t>Searching for and Editing a Biohazard</w:t>
        </w:r>
        <w:r>
          <w:rPr>
            <w:noProof/>
            <w:webHidden/>
          </w:rPr>
          <w:tab/>
        </w:r>
        <w:r>
          <w:rPr>
            <w:noProof/>
            <w:webHidden/>
          </w:rPr>
          <w:fldChar w:fldCharType="begin"/>
        </w:r>
        <w:r>
          <w:rPr>
            <w:noProof/>
            <w:webHidden/>
          </w:rPr>
          <w:instrText xml:space="preserve"> PAGEREF _Toc288121219 \h </w:instrText>
        </w:r>
        <w:r>
          <w:rPr>
            <w:noProof/>
            <w:webHidden/>
          </w:rPr>
        </w:r>
        <w:r>
          <w:rPr>
            <w:noProof/>
            <w:webHidden/>
          </w:rPr>
          <w:fldChar w:fldCharType="separate"/>
        </w:r>
        <w:r>
          <w:rPr>
            <w:noProof/>
            <w:webHidden/>
          </w:rPr>
          <w:t>36</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20" w:history="1">
        <w:r w:rsidRPr="00AF22C7">
          <w:rPr>
            <w:rStyle w:val="Hyperlink"/>
            <w:noProof/>
          </w:rPr>
          <w:t>Setting Up Specimen Arrays</w:t>
        </w:r>
        <w:r>
          <w:rPr>
            <w:noProof/>
            <w:webHidden/>
          </w:rPr>
          <w:tab/>
        </w:r>
        <w:r>
          <w:rPr>
            <w:noProof/>
            <w:webHidden/>
          </w:rPr>
          <w:fldChar w:fldCharType="begin"/>
        </w:r>
        <w:r>
          <w:rPr>
            <w:noProof/>
            <w:webHidden/>
          </w:rPr>
          <w:instrText xml:space="preserve"> PAGEREF _Toc288121220 \h </w:instrText>
        </w:r>
        <w:r>
          <w:rPr>
            <w:noProof/>
            <w:webHidden/>
          </w:rPr>
        </w:r>
        <w:r>
          <w:rPr>
            <w:noProof/>
            <w:webHidden/>
          </w:rPr>
          <w:fldChar w:fldCharType="separate"/>
        </w:r>
        <w:r>
          <w:rPr>
            <w:noProof/>
            <w:webHidden/>
          </w:rPr>
          <w:t>37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21" w:history="1">
        <w:r w:rsidRPr="00AF22C7">
          <w:rPr>
            <w:rStyle w:val="Hyperlink"/>
            <w:noProof/>
          </w:rPr>
          <w:t>Adding a Specimen</w:t>
        </w:r>
        <w:r w:rsidRPr="00AF22C7">
          <w:rPr>
            <w:rStyle w:val="Hyperlink"/>
            <w:b/>
            <w:noProof/>
          </w:rPr>
          <w:t xml:space="preserve"> </w:t>
        </w:r>
        <w:r w:rsidRPr="00AF22C7">
          <w:rPr>
            <w:rStyle w:val="Hyperlink"/>
            <w:noProof/>
          </w:rPr>
          <w:t>Array Type</w:t>
        </w:r>
        <w:r>
          <w:rPr>
            <w:noProof/>
            <w:webHidden/>
          </w:rPr>
          <w:tab/>
        </w:r>
        <w:r>
          <w:rPr>
            <w:noProof/>
            <w:webHidden/>
          </w:rPr>
          <w:fldChar w:fldCharType="begin"/>
        </w:r>
        <w:r>
          <w:rPr>
            <w:noProof/>
            <w:webHidden/>
          </w:rPr>
          <w:instrText xml:space="preserve"> PAGEREF _Toc288121221 \h </w:instrText>
        </w:r>
        <w:r>
          <w:rPr>
            <w:noProof/>
            <w:webHidden/>
          </w:rPr>
        </w:r>
        <w:r>
          <w:rPr>
            <w:noProof/>
            <w:webHidden/>
          </w:rPr>
          <w:fldChar w:fldCharType="separate"/>
        </w:r>
        <w:r>
          <w:rPr>
            <w:noProof/>
            <w:webHidden/>
          </w:rPr>
          <w:t>37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22" w:history="1">
        <w:r w:rsidRPr="00AF22C7">
          <w:rPr>
            <w:rStyle w:val="Hyperlink"/>
            <w:noProof/>
          </w:rPr>
          <w:t>Searching for and Editing a Specimen Array</w:t>
        </w:r>
        <w:r>
          <w:rPr>
            <w:noProof/>
            <w:webHidden/>
          </w:rPr>
          <w:tab/>
        </w:r>
        <w:r>
          <w:rPr>
            <w:noProof/>
            <w:webHidden/>
          </w:rPr>
          <w:fldChar w:fldCharType="begin"/>
        </w:r>
        <w:r>
          <w:rPr>
            <w:noProof/>
            <w:webHidden/>
          </w:rPr>
          <w:instrText xml:space="preserve"> PAGEREF _Toc288121222 \h </w:instrText>
        </w:r>
        <w:r>
          <w:rPr>
            <w:noProof/>
            <w:webHidden/>
          </w:rPr>
        </w:r>
        <w:r>
          <w:rPr>
            <w:noProof/>
            <w:webHidden/>
          </w:rPr>
          <w:fldChar w:fldCharType="separate"/>
        </w:r>
        <w:r>
          <w:rPr>
            <w:noProof/>
            <w:webHidden/>
          </w:rPr>
          <w:t>39</w:t>
        </w:r>
        <w:r>
          <w:rPr>
            <w:noProof/>
            <w:webHidden/>
          </w:rPr>
          <w:fldChar w:fldCharType="end"/>
        </w:r>
      </w:hyperlink>
    </w:p>
    <w:p w:rsidR="004913A0" w:rsidRDefault="004913A0">
      <w:pPr>
        <w:pStyle w:val="TOC1"/>
        <w:tabs>
          <w:tab w:val="left" w:pos="1320"/>
          <w:tab w:val="right" w:leader="dot" w:pos="8918"/>
        </w:tabs>
        <w:rPr>
          <w:rFonts w:ascii="Calibri" w:hAnsi="Calibri"/>
          <w:b w:val="0"/>
          <w:noProof/>
          <w:sz w:val="22"/>
          <w:szCs w:val="22"/>
        </w:rPr>
      </w:pPr>
      <w:hyperlink w:anchor="_Toc288121223" w:history="1">
        <w:r w:rsidRPr="00AF22C7">
          <w:rPr>
            <w:rStyle w:val="Hyperlink"/>
            <w:noProof/>
          </w:rPr>
          <w:t>Chapter 4</w:t>
        </w:r>
        <w:r>
          <w:rPr>
            <w:rFonts w:ascii="Calibri" w:hAnsi="Calibri"/>
            <w:b w:val="0"/>
            <w:noProof/>
            <w:sz w:val="22"/>
            <w:szCs w:val="22"/>
          </w:rPr>
          <w:tab/>
        </w:r>
        <w:r w:rsidRPr="00AF22C7">
          <w:rPr>
            <w:rStyle w:val="Hyperlink"/>
            <w:noProof/>
          </w:rPr>
          <w:t>Setting Up Protocols (Administrative Data)</w:t>
        </w:r>
        <w:r>
          <w:rPr>
            <w:noProof/>
            <w:webHidden/>
          </w:rPr>
          <w:tab/>
        </w:r>
        <w:r>
          <w:rPr>
            <w:noProof/>
            <w:webHidden/>
          </w:rPr>
          <w:fldChar w:fldCharType="begin"/>
        </w:r>
        <w:r>
          <w:rPr>
            <w:noProof/>
            <w:webHidden/>
          </w:rPr>
          <w:instrText xml:space="preserve"> PAGEREF _Toc288121223 \h </w:instrText>
        </w:r>
        <w:r>
          <w:rPr>
            <w:noProof/>
            <w:webHidden/>
          </w:rPr>
        </w:r>
        <w:r>
          <w:rPr>
            <w:noProof/>
            <w:webHidden/>
          </w:rPr>
          <w:fldChar w:fldCharType="separate"/>
        </w:r>
        <w:r>
          <w:rPr>
            <w:noProof/>
            <w:webHidden/>
          </w:rPr>
          <w:t>41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24" w:history="1">
        <w:r w:rsidRPr="00AF22C7">
          <w:rPr>
            <w:rStyle w:val="Hyperlink"/>
            <w:noProof/>
          </w:rPr>
          <w:t>Setting Up Collection Protocols</w:t>
        </w:r>
        <w:r>
          <w:rPr>
            <w:noProof/>
            <w:webHidden/>
          </w:rPr>
          <w:tab/>
        </w:r>
        <w:r>
          <w:rPr>
            <w:noProof/>
            <w:webHidden/>
          </w:rPr>
          <w:fldChar w:fldCharType="begin"/>
        </w:r>
        <w:r>
          <w:rPr>
            <w:noProof/>
            <w:webHidden/>
          </w:rPr>
          <w:instrText xml:space="preserve"> PAGEREF _Toc288121224 \h </w:instrText>
        </w:r>
        <w:r>
          <w:rPr>
            <w:noProof/>
            <w:webHidden/>
          </w:rPr>
        </w:r>
        <w:r>
          <w:rPr>
            <w:noProof/>
            <w:webHidden/>
          </w:rPr>
          <w:fldChar w:fldCharType="separate"/>
        </w:r>
        <w:r>
          <w:rPr>
            <w:noProof/>
            <w:webHidden/>
          </w:rPr>
          <w:t>41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25" w:history="1">
        <w:r w:rsidRPr="00AF22C7">
          <w:rPr>
            <w:rStyle w:val="Hyperlink"/>
            <w:noProof/>
          </w:rPr>
          <w:t>Setting Up a Planned Collection Protocol (CP)</w:t>
        </w:r>
        <w:r>
          <w:rPr>
            <w:noProof/>
            <w:webHidden/>
          </w:rPr>
          <w:tab/>
        </w:r>
        <w:r>
          <w:rPr>
            <w:noProof/>
            <w:webHidden/>
          </w:rPr>
          <w:fldChar w:fldCharType="begin"/>
        </w:r>
        <w:r>
          <w:rPr>
            <w:noProof/>
            <w:webHidden/>
          </w:rPr>
          <w:instrText xml:space="preserve"> PAGEREF _Toc288121225 \h </w:instrText>
        </w:r>
        <w:r>
          <w:rPr>
            <w:noProof/>
            <w:webHidden/>
          </w:rPr>
        </w:r>
        <w:r>
          <w:rPr>
            <w:noProof/>
            <w:webHidden/>
          </w:rPr>
          <w:fldChar w:fldCharType="separate"/>
        </w:r>
        <w:r>
          <w:rPr>
            <w:noProof/>
            <w:webHidden/>
          </w:rPr>
          <w:t>42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26" w:history="1">
        <w:r w:rsidRPr="00AF22C7">
          <w:rPr>
            <w:rStyle w:val="Hyperlink"/>
            <w:noProof/>
          </w:rPr>
          <w:t>Adding a Collection Protocol</w:t>
        </w:r>
        <w:r>
          <w:rPr>
            <w:noProof/>
            <w:webHidden/>
          </w:rPr>
          <w:tab/>
        </w:r>
        <w:r>
          <w:rPr>
            <w:noProof/>
            <w:webHidden/>
          </w:rPr>
          <w:fldChar w:fldCharType="begin"/>
        </w:r>
        <w:r>
          <w:rPr>
            <w:noProof/>
            <w:webHidden/>
          </w:rPr>
          <w:instrText xml:space="preserve"> PAGEREF _Toc288121226 \h </w:instrText>
        </w:r>
        <w:r>
          <w:rPr>
            <w:noProof/>
            <w:webHidden/>
          </w:rPr>
        </w:r>
        <w:r>
          <w:rPr>
            <w:noProof/>
            <w:webHidden/>
          </w:rPr>
          <w:fldChar w:fldCharType="separate"/>
        </w:r>
        <w:r>
          <w:rPr>
            <w:noProof/>
            <w:webHidden/>
          </w:rPr>
          <w:t>43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27" w:history="1">
        <w:r w:rsidRPr="00AF22C7">
          <w:rPr>
            <w:rStyle w:val="Hyperlink"/>
            <w:noProof/>
          </w:rPr>
          <w:t>Understanding the Specimen Events Tree and Saving the CP</w:t>
        </w:r>
        <w:r>
          <w:rPr>
            <w:noProof/>
            <w:webHidden/>
          </w:rPr>
          <w:tab/>
        </w:r>
        <w:r>
          <w:rPr>
            <w:noProof/>
            <w:webHidden/>
          </w:rPr>
          <w:fldChar w:fldCharType="begin"/>
        </w:r>
        <w:r>
          <w:rPr>
            <w:noProof/>
            <w:webHidden/>
          </w:rPr>
          <w:instrText xml:space="preserve"> PAGEREF _Toc288121227 \h </w:instrText>
        </w:r>
        <w:r>
          <w:rPr>
            <w:noProof/>
            <w:webHidden/>
          </w:rPr>
        </w:r>
        <w:r>
          <w:rPr>
            <w:noProof/>
            <w:webHidden/>
          </w:rPr>
          <w:fldChar w:fldCharType="separate"/>
        </w:r>
        <w:r>
          <w:rPr>
            <w:noProof/>
            <w:webHidden/>
          </w:rPr>
          <w:t>52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28" w:history="1">
        <w:r w:rsidRPr="00AF22C7">
          <w:rPr>
            <w:rStyle w:val="Hyperlink"/>
            <w:noProof/>
          </w:rPr>
          <w:t>Setting Up an Unplanned Specimen Collection Protocol or General Tissue Banking Protocol</w:t>
        </w:r>
        <w:r>
          <w:rPr>
            <w:noProof/>
            <w:webHidden/>
          </w:rPr>
          <w:tab/>
        </w:r>
        <w:r>
          <w:rPr>
            <w:noProof/>
            <w:webHidden/>
          </w:rPr>
          <w:fldChar w:fldCharType="begin"/>
        </w:r>
        <w:r>
          <w:rPr>
            <w:noProof/>
            <w:webHidden/>
          </w:rPr>
          <w:instrText xml:space="preserve"> PAGEREF _Toc288121228 \h </w:instrText>
        </w:r>
        <w:r>
          <w:rPr>
            <w:noProof/>
            <w:webHidden/>
          </w:rPr>
        </w:r>
        <w:r>
          <w:rPr>
            <w:noProof/>
            <w:webHidden/>
          </w:rPr>
          <w:fldChar w:fldCharType="separate"/>
        </w:r>
        <w:r>
          <w:rPr>
            <w:noProof/>
            <w:webHidden/>
          </w:rPr>
          <w:t>53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29" w:history="1">
        <w:r w:rsidRPr="00AF22C7">
          <w:rPr>
            <w:rStyle w:val="Hyperlink"/>
            <w:noProof/>
          </w:rPr>
          <w:t>Setting Up a Complex Longitudinal Collection Protocols</w:t>
        </w:r>
        <w:r>
          <w:rPr>
            <w:noProof/>
            <w:webHidden/>
          </w:rPr>
          <w:tab/>
        </w:r>
        <w:r>
          <w:rPr>
            <w:noProof/>
            <w:webHidden/>
          </w:rPr>
          <w:fldChar w:fldCharType="begin"/>
        </w:r>
        <w:r>
          <w:rPr>
            <w:noProof/>
            <w:webHidden/>
          </w:rPr>
          <w:instrText xml:space="preserve"> PAGEREF _Toc288121229 \h </w:instrText>
        </w:r>
        <w:r>
          <w:rPr>
            <w:noProof/>
            <w:webHidden/>
          </w:rPr>
        </w:r>
        <w:r>
          <w:rPr>
            <w:noProof/>
            <w:webHidden/>
          </w:rPr>
          <w:fldChar w:fldCharType="separate"/>
        </w:r>
        <w:r>
          <w:rPr>
            <w:noProof/>
            <w:webHidden/>
          </w:rPr>
          <w:t>54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30" w:history="1">
        <w:r w:rsidRPr="00AF22C7">
          <w:rPr>
            <w:rStyle w:val="Hyperlink"/>
            <w:noProof/>
          </w:rPr>
          <w:t>Editing a Collection Protocol</w:t>
        </w:r>
        <w:r>
          <w:rPr>
            <w:noProof/>
            <w:webHidden/>
          </w:rPr>
          <w:tab/>
        </w:r>
        <w:r>
          <w:rPr>
            <w:noProof/>
            <w:webHidden/>
          </w:rPr>
          <w:fldChar w:fldCharType="begin"/>
        </w:r>
        <w:r>
          <w:rPr>
            <w:noProof/>
            <w:webHidden/>
          </w:rPr>
          <w:instrText xml:space="preserve"> PAGEREF _Toc288121230 \h </w:instrText>
        </w:r>
        <w:r>
          <w:rPr>
            <w:noProof/>
            <w:webHidden/>
          </w:rPr>
        </w:r>
        <w:r>
          <w:rPr>
            <w:noProof/>
            <w:webHidden/>
          </w:rPr>
          <w:fldChar w:fldCharType="separate"/>
        </w:r>
        <w:r>
          <w:rPr>
            <w:noProof/>
            <w:webHidden/>
          </w:rPr>
          <w:t>57</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31" w:history="1">
        <w:r w:rsidRPr="00AF22C7">
          <w:rPr>
            <w:rStyle w:val="Hyperlink"/>
            <w:noProof/>
          </w:rPr>
          <w:t>Setting Up Distribution Protocols</w:t>
        </w:r>
        <w:r>
          <w:rPr>
            <w:noProof/>
            <w:webHidden/>
          </w:rPr>
          <w:tab/>
        </w:r>
        <w:r>
          <w:rPr>
            <w:noProof/>
            <w:webHidden/>
          </w:rPr>
          <w:fldChar w:fldCharType="begin"/>
        </w:r>
        <w:r>
          <w:rPr>
            <w:noProof/>
            <w:webHidden/>
          </w:rPr>
          <w:instrText xml:space="preserve"> PAGEREF _Toc288121231 \h </w:instrText>
        </w:r>
        <w:r>
          <w:rPr>
            <w:noProof/>
            <w:webHidden/>
          </w:rPr>
        </w:r>
        <w:r>
          <w:rPr>
            <w:noProof/>
            <w:webHidden/>
          </w:rPr>
          <w:fldChar w:fldCharType="separate"/>
        </w:r>
        <w:r>
          <w:rPr>
            <w:noProof/>
            <w:webHidden/>
          </w:rPr>
          <w:t>58</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32" w:history="1">
        <w:r w:rsidRPr="00AF22C7">
          <w:rPr>
            <w:rStyle w:val="Hyperlink"/>
            <w:noProof/>
          </w:rPr>
          <w:t>Editing Administrative Objects</w:t>
        </w:r>
        <w:r>
          <w:rPr>
            <w:noProof/>
            <w:webHidden/>
          </w:rPr>
          <w:tab/>
        </w:r>
        <w:r>
          <w:rPr>
            <w:noProof/>
            <w:webHidden/>
          </w:rPr>
          <w:fldChar w:fldCharType="begin"/>
        </w:r>
        <w:r>
          <w:rPr>
            <w:noProof/>
            <w:webHidden/>
          </w:rPr>
          <w:instrText xml:space="preserve"> PAGEREF _Toc288121232 \h </w:instrText>
        </w:r>
        <w:r>
          <w:rPr>
            <w:noProof/>
            <w:webHidden/>
          </w:rPr>
        </w:r>
        <w:r>
          <w:rPr>
            <w:noProof/>
            <w:webHidden/>
          </w:rPr>
          <w:fldChar w:fldCharType="separate"/>
        </w:r>
        <w:r>
          <w:rPr>
            <w:noProof/>
            <w:webHidden/>
          </w:rPr>
          <w:t>59</w:t>
        </w:r>
        <w:r>
          <w:rPr>
            <w:noProof/>
            <w:webHidden/>
          </w:rPr>
          <w:fldChar w:fldCharType="end"/>
        </w:r>
      </w:hyperlink>
    </w:p>
    <w:p w:rsidR="004913A0" w:rsidRDefault="004913A0">
      <w:pPr>
        <w:pStyle w:val="TOC1"/>
        <w:tabs>
          <w:tab w:val="left" w:pos="1320"/>
          <w:tab w:val="right" w:leader="dot" w:pos="8918"/>
        </w:tabs>
        <w:rPr>
          <w:rFonts w:ascii="Calibri" w:hAnsi="Calibri"/>
          <w:b w:val="0"/>
          <w:noProof/>
          <w:sz w:val="22"/>
          <w:szCs w:val="22"/>
        </w:rPr>
      </w:pPr>
      <w:hyperlink w:anchor="_Toc288121233" w:history="1">
        <w:r w:rsidRPr="00AF22C7">
          <w:rPr>
            <w:rStyle w:val="Hyperlink"/>
            <w:noProof/>
          </w:rPr>
          <w:t>Chapter 5</w:t>
        </w:r>
        <w:r>
          <w:rPr>
            <w:rFonts w:ascii="Calibri" w:hAnsi="Calibri"/>
            <w:b w:val="0"/>
            <w:noProof/>
            <w:sz w:val="22"/>
            <w:szCs w:val="22"/>
          </w:rPr>
          <w:tab/>
        </w:r>
        <w:r w:rsidRPr="00AF22C7">
          <w:rPr>
            <w:rStyle w:val="Hyperlink"/>
            <w:noProof/>
          </w:rPr>
          <w:t>Creating Dynamic Extensions in the caTissue Suite User Interface (Administrative Data)</w:t>
        </w:r>
        <w:r>
          <w:rPr>
            <w:noProof/>
            <w:webHidden/>
          </w:rPr>
          <w:tab/>
        </w:r>
        <w:r>
          <w:rPr>
            <w:noProof/>
            <w:webHidden/>
          </w:rPr>
          <w:fldChar w:fldCharType="begin"/>
        </w:r>
        <w:r>
          <w:rPr>
            <w:noProof/>
            <w:webHidden/>
          </w:rPr>
          <w:instrText xml:space="preserve"> PAGEREF _Toc288121233 \h </w:instrText>
        </w:r>
        <w:r>
          <w:rPr>
            <w:noProof/>
            <w:webHidden/>
          </w:rPr>
        </w:r>
        <w:r>
          <w:rPr>
            <w:noProof/>
            <w:webHidden/>
          </w:rPr>
          <w:fldChar w:fldCharType="separate"/>
        </w:r>
        <w:r>
          <w:rPr>
            <w:noProof/>
            <w:webHidden/>
          </w:rPr>
          <w:t>61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34" w:history="1">
        <w:r w:rsidRPr="00AF22C7">
          <w:rPr>
            <w:rStyle w:val="Hyperlink"/>
            <w:noProof/>
          </w:rPr>
          <w:t>Dynamic Extensions Overview</w:t>
        </w:r>
        <w:r>
          <w:rPr>
            <w:noProof/>
            <w:webHidden/>
          </w:rPr>
          <w:tab/>
        </w:r>
        <w:r>
          <w:rPr>
            <w:noProof/>
            <w:webHidden/>
          </w:rPr>
          <w:fldChar w:fldCharType="begin"/>
        </w:r>
        <w:r>
          <w:rPr>
            <w:noProof/>
            <w:webHidden/>
          </w:rPr>
          <w:instrText xml:space="preserve"> PAGEREF _Toc288121234 \h </w:instrText>
        </w:r>
        <w:r>
          <w:rPr>
            <w:noProof/>
            <w:webHidden/>
          </w:rPr>
        </w:r>
        <w:r>
          <w:rPr>
            <w:noProof/>
            <w:webHidden/>
          </w:rPr>
          <w:fldChar w:fldCharType="separate"/>
        </w:r>
        <w:r>
          <w:rPr>
            <w:noProof/>
            <w:webHidden/>
          </w:rPr>
          <w:t>61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35" w:history="1">
        <w:r w:rsidRPr="00AF22C7">
          <w:rPr>
            <w:rStyle w:val="Hyperlink"/>
            <w:noProof/>
          </w:rPr>
          <w:t>Creating a Form</w:t>
        </w:r>
        <w:r>
          <w:rPr>
            <w:noProof/>
            <w:webHidden/>
          </w:rPr>
          <w:tab/>
        </w:r>
        <w:r>
          <w:rPr>
            <w:noProof/>
            <w:webHidden/>
          </w:rPr>
          <w:fldChar w:fldCharType="begin"/>
        </w:r>
        <w:r>
          <w:rPr>
            <w:noProof/>
            <w:webHidden/>
          </w:rPr>
          <w:instrText xml:space="preserve"> PAGEREF _Toc288121235 \h </w:instrText>
        </w:r>
        <w:r>
          <w:rPr>
            <w:noProof/>
            <w:webHidden/>
          </w:rPr>
        </w:r>
        <w:r>
          <w:rPr>
            <w:noProof/>
            <w:webHidden/>
          </w:rPr>
          <w:fldChar w:fldCharType="separate"/>
        </w:r>
        <w:r>
          <w:rPr>
            <w:noProof/>
            <w:webHidden/>
          </w:rPr>
          <w:t>61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36" w:history="1">
        <w:r w:rsidRPr="00AF22C7">
          <w:rPr>
            <w:rStyle w:val="Hyperlink"/>
            <w:noProof/>
          </w:rPr>
          <w:t>Creating a Sub-Form (Containment)</w:t>
        </w:r>
        <w:r>
          <w:rPr>
            <w:noProof/>
            <w:webHidden/>
          </w:rPr>
          <w:tab/>
        </w:r>
        <w:r>
          <w:rPr>
            <w:noProof/>
            <w:webHidden/>
          </w:rPr>
          <w:fldChar w:fldCharType="begin"/>
        </w:r>
        <w:r>
          <w:rPr>
            <w:noProof/>
            <w:webHidden/>
          </w:rPr>
          <w:instrText xml:space="preserve"> PAGEREF _Toc288121236 \h </w:instrText>
        </w:r>
        <w:r>
          <w:rPr>
            <w:noProof/>
            <w:webHidden/>
          </w:rPr>
        </w:r>
        <w:r>
          <w:rPr>
            <w:noProof/>
            <w:webHidden/>
          </w:rPr>
          <w:fldChar w:fldCharType="separate"/>
        </w:r>
        <w:r>
          <w:rPr>
            <w:noProof/>
            <w:webHidden/>
          </w:rPr>
          <w:t>72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37" w:history="1">
        <w:r w:rsidRPr="00AF22C7">
          <w:rPr>
            <w:rStyle w:val="Hyperlink"/>
            <w:noProof/>
          </w:rPr>
          <w:t>Using</w:t>
        </w:r>
        <w:r w:rsidRPr="00AF22C7">
          <w:rPr>
            <w:rStyle w:val="Hyperlink"/>
            <w:i/>
            <w:noProof/>
          </w:rPr>
          <w:t xml:space="preserve"> n</w:t>
        </w:r>
        <w:r w:rsidRPr="00AF22C7">
          <w:rPr>
            <w:rStyle w:val="Hyperlink"/>
            <w:noProof/>
          </w:rPr>
          <w:t xml:space="preserve"> Level Form Containment</w:t>
        </w:r>
        <w:r>
          <w:rPr>
            <w:noProof/>
            <w:webHidden/>
          </w:rPr>
          <w:tab/>
        </w:r>
        <w:r>
          <w:rPr>
            <w:noProof/>
            <w:webHidden/>
          </w:rPr>
          <w:fldChar w:fldCharType="begin"/>
        </w:r>
        <w:r>
          <w:rPr>
            <w:noProof/>
            <w:webHidden/>
          </w:rPr>
          <w:instrText xml:space="preserve"> PAGEREF _Toc288121237 \h </w:instrText>
        </w:r>
        <w:r>
          <w:rPr>
            <w:noProof/>
            <w:webHidden/>
          </w:rPr>
        </w:r>
        <w:r>
          <w:rPr>
            <w:noProof/>
            <w:webHidden/>
          </w:rPr>
          <w:fldChar w:fldCharType="separate"/>
        </w:r>
        <w:r>
          <w:rPr>
            <w:noProof/>
            <w:webHidden/>
          </w:rPr>
          <w:t>73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38" w:history="1">
        <w:r w:rsidRPr="00AF22C7">
          <w:rPr>
            <w:rStyle w:val="Hyperlink"/>
            <w:noProof/>
          </w:rPr>
          <w:t>Creating Lookup Associations</w:t>
        </w:r>
        <w:r>
          <w:rPr>
            <w:noProof/>
            <w:webHidden/>
          </w:rPr>
          <w:tab/>
        </w:r>
        <w:r>
          <w:rPr>
            <w:noProof/>
            <w:webHidden/>
          </w:rPr>
          <w:fldChar w:fldCharType="begin"/>
        </w:r>
        <w:r>
          <w:rPr>
            <w:noProof/>
            <w:webHidden/>
          </w:rPr>
          <w:instrText xml:space="preserve"> PAGEREF _Toc288121238 \h </w:instrText>
        </w:r>
        <w:r>
          <w:rPr>
            <w:noProof/>
            <w:webHidden/>
          </w:rPr>
        </w:r>
        <w:r>
          <w:rPr>
            <w:noProof/>
            <w:webHidden/>
          </w:rPr>
          <w:fldChar w:fldCharType="separate"/>
        </w:r>
        <w:r>
          <w:rPr>
            <w:noProof/>
            <w:webHidden/>
          </w:rPr>
          <w:t>74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39" w:history="1">
        <w:r w:rsidRPr="00AF22C7">
          <w:rPr>
            <w:rStyle w:val="Hyperlink"/>
            <w:noProof/>
          </w:rPr>
          <w:t>Inheriting Attributes from a Common Form</w:t>
        </w:r>
        <w:r>
          <w:rPr>
            <w:noProof/>
            <w:webHidden/>
          </w:rPr>
          <w:tab/>
        </w:r>
        <w:r>
          <w:rPr>
            <w:noProof/>
            <w:webHidden/>
          </w:rPr>
          <w:fldChar w:fldCharType="begin"/>
        </w:r>
        <w:r>
          <w:rPr>
            <w:noProof/>
            <w:webHidden/>
          </w:rPr>
          <w:instrText xml:space="preserve"> PAGEREF _Toc288121239 \h </w:instrText>
        </w:r>
        <w:r>
          <w:rPr>
            <w:noProof/>
            <w:webHidden/>
          </w:rPr>
        </w:r>
        <w:r>
          <w:rPr>
            <w:noProof/>
            <w:webHidden/>
          </w:rPr>
          <w:fldChar w:fldCharType="separate"/>
        </w:r>
        <w:r>
          <w:rPr>
            <w:noProof/>
            <w:webHidden/>
          </w:rPr>
          <w:t>76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40" w:history="1">
        <w:r w:rsidRPr="00AF22C7">
          <w:rPr>
            <w:rStyle w:val="Hyperlink"/>
            <w:noProof/>
          </w:rPr>
          <w:t>Editing the Conditions for a Collection Protocol</w:t>
        </w:r>
        <w:r>
          <w:rPr>
            <w:noProof/>
            <w:webHidden/>
          </w:rPr>
          <w:tab/>
        </w:r>
        <w:r>
          <w:rPr>
            <w:noProof/>
            <w:webHidden/>
          </w:rPr>
          <w:fldChar w:fldCharType="begin"/>
        </w:r>
        <w:r>
          <w:rPr>
            <w:noProof/>
            <w:webHidden/>
          </w:rPr>
          <w:instrText xml:space="preserve"> PAGEREF _Toc288121240 \h </w:instrText>
        </w:r>
        <w:r>
          <w:rPr>
            <w:noProof/>
            <w:webHidden/>
          </w:rPr>
        </w:r>
        <w:r>
          <w:rPr>
            <w:noProof/>
            <w:webHidden/>
          </w:rPr>
          <w:fldChar w:fldCharType="separate"/>
        </w:r>
        <w:r>
          <w:rPr>
            <w:noProof/>
            <w:webHidden/>
          </w:rPr>
          <w:t>79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41" w:history="1">
        <w:r w:rsidRPr="00AF22C7">
          <w:rPr>
            <w:rStyle w:val="Hyperlink"/>
            <w:noProof/>
          </w:rPr>
          <w:t>Editing a Form</w:t>
        </w:r>
        <w:r>
          <w:rPr>
            <w:noProof/>
            <w:webHidden/>
          </w:rPr>
          <w:tab/>
        </w:r>
        <w:r>
          <w:rPr>
            <w:noProof/>
            <w:webHidden/>
          </w:rPr>
          <w:fldChar w:fldCharType="begin"/>
        </w:r>
        <w:r>
          <w:rPr>
            <w:noProof/>
            <w:webHidden/>
          </w:rPr>
          <w:instrText xml:space="preserve"> PAGEREF _Toc288121241 \h </w:instrText>
        </w:r>
        <w:r>
          <w:rPr>
            <w:noProof/>
            <w:webHidden/>
          </w:rPr>
        </w:r>
        <w:r>
          <w:rPr>
            <w:noProof/>
            <w:webHidden/>
          </w:rPr>
          <w:fldChar w:fldCharType="separate"/>
        </w:r>
        <w:r>
          <w:rPr>
            <w:noProof/>
            <w:webHidden/>
          </w:rPr>
          <w:t>80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42" w:history="1">
        <w:r w:rsidRPr="00AF22C7">
          <w:rPr>
            <w:rStyle w:val="Hyperlink"/>
            <w:noProof/>
          </w:rPr>
          <w:t>Editing an Attribute</w:t>
        </w:r>
        <w:r>
          <w:rPr>
            <w:noProof/>
            <w:webHidden/>
          </w:rPr>
          <w:tab/>
        </w:r>
        <w:r>
          <w:rPr>
            <w:noProof/>
            <w:webHidden/>
          </w:rPr>
          <w:fldChar w:fldCharType="begin"/>
        </w:r>
        <w:r>
          <w:rPr>
            <w:noProof/>
            <w:webHidden/>
          </w:rPr>
          <w:instrText xml:space="preserve"> PAGEREF _Toc288121242 \h </w:instrText>
        </w:r>
        <w:r>
          <w:rPr>
            <w:noProof/>
            <w:webHidden/>
          </w:rPr>
        </w:r>
        <w:r>
          <w:rPr>
            <w:noProof/>
            <w:webHidden/>
          </w:rPr>
          <w:fldChar w:fldCharType="separate"/>
        </w:r>
        <w:r>
          <w:rPr>
            <w:noProof/>
            <w:webHidden/>
          </w:rPr>
          <w:t>82</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43" w:history="1">
        <w:r w:rsidRPr="00AF22C7">
          <w:rPr>
            <w:rStyle w:val="Hyperlink"/>
            <w:noProof/>
          </w:rPr>
          <w:t>Entering Data for Dynamic Extensions</w:t>
        </w:r>
        <w:r>
          <w:rPr>
            <w:noProof/>
            <w:webHidden/>
          </w:rPr>
          <w:tab/>
        </w:r>
        <w:r>
          <w:rPr>
            <w:noProof/>
            <w:webHidden/>
          </w:rPr>
          <w:fldChar w:fldCharType="begin"/>
        </w:r>
        <w:r>
          <w:rPr>
            <w:noProof/>
            <w:webHidden/>
          </w:rPr>
          <w:instrText xml:space="preserve"> PAGEREF _Toc288121243 \h </w:instrText>
        </w:r>
        <w:r>
          <w:rPr>
            <w:noProof/>
            <w:webHidden/>
          </w:rPr>
        </w:r>
        <w:r>
          <w:rPr>
            <w:noProof/>
            <w:webHidden/>
          </w:rPr>
          <w:fldChar w:fldCharType="separate"/>
        </w:r>
        <w:r>
          <w:rPr>
            <w:noProof/>
            <w:webHidden/>
          </w:rPr>
          <w:t>83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44" w:history="1">
        <w:r w:rsidRPr="00AF22C7">
          <w:rPr>
            <w:rStyle w:val="Hyperlink"/>
            <w:noProof/>
          </w:rPr>
          <w:t>Additional Enhancements in Dynamic Extensions</w:t>
        </w:r>
        <w:r>
          <w:rPr>
            <w:noProof/>
            <w:webHidden/>
          </w:rPr>
          <w:tab/>
        </w:r>
        <w:r>
          <w:rPr>
            <w:noProof/>
            <w:webHidden/>
          </w:rPr>
          <w:fldChar w:fldCharType="begin"/>
        </w:r>
        <w:r>
          <w:rPr>
            <w:noProof/>
            <w:webHidden/>
          </w:rPr>
          <w:instrText xml:space="preserve"> PAGEREF _Toc288121244 \h </w:instrText>
        </w:r>
        <w:r>
          <w:rPr>
            <w:noProof/>
            <w:webHidden/>
          </w:rPr>
        </w:r>
        <w:r>
          <w:rPr>
            <w:noProof/>
            <w:webHidden/>
          </w:rPr>
          <w:fldChar w:fldCharType="separate"/>
        </w:r>
        <w:r>
          <w:rPr>
            <w:noProof/>
            <w:webHidden/>
          </w:rPr>
          <w:t>85</w:t>
        </w:r>
        <w:r>
          <w:rPr>
            <w:noProof/>
            <w:webHidden/>
          </w:rPr>
          <w:fldChar w:fldCharType="end"/>
        </w:r>
      </w:hyperlink>
    </w:p>
    <w:p w:rsidR="004913A0" w:rsidRDefault="004913A0">
      <w:pPr>
        <w:pStyle w:val="TOC1"/>
        <w:tabs>
          <w:tab w:val="left" w:pos="1320"/>
          <w:tab w:val="right" w:leader="dot" w:pos="8918"/>
        </w:tabs>
        <w:rPr>
          <w:rFonts w:ascii="Calibri" w:hAnsi="Calibri"/>
          <w:b w:val="0"/>
          <w:noProof/>
          <w:sz w:val="22"/>
          <w:szCs w:val="22"/>
        </w:rPr>
      </w:pPr>
      <w:hyperlink w:anchor="_Toc288121245" w:history="1">
        <w:r w:rsidRPr="00AF22C7">
          <w:rPr>
            <w:rStyle w:val="Hyperlink"/>
            <w:noProof/>
          </w:rPr>
          <w:t>Chapter 6</w:t>
        </w:r>
        <w:r>
          <w:rPr>
            <w:rFonts w:ascii="Calibri" w:hAnsi="Calibri"/>
            <w:b w:val="0"/>
            <w:noProof/>
            <w:sz w:val="22"/>
            <w:szCs w:val="22"/>
          </w:rPr>
          <w:tab/>
        </w:r>
        <w:r w:rsidRPr="00AF22C7">
          <w:rPr>
            <w:rStyle w:val="Hyperlink"/>
            <w:noProof/>
          </w:rPr>
          <w:t>Setting Up Consent Tracking (Administrative Data)</w:t>
        </w:r>
        <w:r>
          <w:rPr>
            <w:noProof/>
            <w:webHidden/>
          </w:rPr>
          <w:tab/>
        </w:r>
        <w:r>
          <w:rPr>
            <w:noProof/>
            <w:webHidden/>
          </w:rPr>
          <w:fldChar w:fldCharType="begin"/>
        </w:r>
        <w:r>
          <w:rPr>
            <w:noProof/>
            <w:webHidden/>
          </w:rPr>
          <w:instrText xml:space="preserve"> PAGEREF _Toc288121245 \h </w:instrText>
        </w:r>
        <w:r>
          <w:rPr>
            <w:noProof/>
            <w:webHidden/>
          </w:rPr>
        </w:r>
        <w:r>
          <w:rPr>
            <w:noProof/>
            <w:webHidden/>
          </w:rPr>
          <w:fldChar w:fldCharType="separate"/>
        </w:r>
        <w:r>
          <w:rPr>
            <w:noProof/>
            <w:webHidden/>
          </w:rPr>
          <w:t>87</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46" w:history="1">
        <w:r w:rsidRPr="00AF22C7">
          <w:rPr>
            <w:rStyle w:val="Hyperlink"/>
            <w:noProof/>
          </w:rPr>
          <w:t>Information Consent and Consent Tiers</w:t>
        </w:r>
        <w:r>
          <w:rPr>
            <w:noProof/>
            <w:webHidden/>
          </w:rPr>
          <w:tab/>
        </w:r>
        <w:r>
          <w:rPr>
            <w:noProof/>
            <w:webHidden/>
          </w:rPr>
          <w:fldChar w:fldCharType="begin"/>
        </w:r>
        <w:r>
          <w:rPr>
            <w:noProof/>
            <w:webHidden/>
          </w:rPr>
          <w:instrText xml:space="preserve"> PAGEREF _Toc288121246 \h </w:instrText>
        </w:r>
        <w:r>
          <w:rPr>
            <w:noProof/>
            <w:webHidden/>
          </w:rPr>
        </w:r>
        <w:r>
          <w:rPr>
            <w:noProof/>
            <w:webHidden/>
          </w:rPr>
          <w:fldChar w:fldCharType="separate"/>
        </w:r>
        <w:r>
          <w:rPr>
            <w:noProof/>
            <w:webHidden/>
          </w:rPr>
          <w:t>87</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47" w:history="1">
        <w:r w:rsidRPr="00AF22C7">
          <w:rPr>
            <w:rStyle w:val="Hyperlink"/>
            <w:noProof/>
          </w:rPr>
          <w:t>Setting Up Consent Tracking</w:t>
        </w:r>
        <w:r>
          <w:rPr>
            <w:noProof/>
            <w:webHidden/>
          </w:rPr>
          <w:tab/>
        </w:r>
        <w:r>
          <w:rPr>
            <w:noProof/>
            <w:webHidden/>
          </w:rPr>
          <w:fldChar w:fldCharType="begin"/>
        </w:r>
        <w:r>
          <w:rPr>
            <w:noProof/>
            <w:webHidden/>
          </w:rPr>
          <w:instrText xml:space="preserve"> PAGEREF _Toc288121247 \h </w:instrText>
        </w:r>
        <w:r>
          <w:rPr>
            <w:noProof/>
            <w:webHidden/>
          </w:rPr>
        </w:r>
        <w:r>
          <w:rPr>
            <w:noProof/>
            <w:webHidden/>
          </w:rPr>
          <w:fldChar w:fldCharType="separate"/>
        </w:r>
        <w:r>
          <w:rPr>
            <w:noProof/>
            <w:webHidden/>
          </w:rPr>
          <w:t>88</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48" w:history="1">
        <w:r w:rsidRPr="00AF22C7">
          <w:rPr>
            <w:rStyle w:val="Hyperlink"/>
            <w:noProof/>
          </w:rPr>
          <w:t>Recording Participant Responses During Registration</w:t>
        </w:r>
        <w:r>
          <w:rPr>
            <w:noProof/>
            <w:webHidden/>
          </w:rPr>
          <w:tab/>
        </w:r>
        <w:r>
          <w:rPr>
            <w:noProof/>
            <w:webHidden/>
          </w:rPr>
          <w:fldChar w:fldCharType="begin"/>
        </w:r>
        <w:r>
          <w:rPr>
            <w:noProof/>
            <w:webHidden/>
          </w:rPr>
          <w:instrText xml:space="preserve"> PAGEREF _Toc288121248 \h </w:instrText>
        </w:r>
        <w:r>
          <w:rPr>
            <w:noProof/>
            <w:webHidden/>
          </w:rPr>
        </w:r>
        <w:r>
          <w:rPr>
            <w:noProof/>
            <w:webHidden/>
          </w:rPr>
          <w:fldChar w:fldCharType="separate"/>
        </w:r>
        <w:r>
          <w:rPr>
            <w:noProof/>
            <w:webHidden/>
          </w:rPr>
          <w:t>89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49" w:history="1">
        <w:r w:rsidRPr="00AF22C7">
          <w:rPr>
            <w:rStyle w:val="Hyperlink"/>
            <w:noProof/>
          </w:rPr>
          <w:t>Registration Level</w:t>
        </w:r>
        <w:r>
          <w:rPr>
            <w:noProof/>
            <w:webHidden/>
          </w:rPr>
          <w:tab/>
        </w:r>
        <w:r>
          <w:rPr>
            <w:noProof/>
            <w:webHidden/>
          </w:rPr>
          <w:fldChar w:fldCharType="begin"/>
        </w:r>
        <w:r>
          <w:rPr>
            <w:noProof/>
            <w:webHidden/>
          </w:rPr>
          <w:instrText xml:space="preserve"> PAGEREF _Toc288121249 \h </w:instrText>
        </w:r>
        <w:r>
          <w:rPr>
            <w:noProof/>
            <w:webHidden/>
          </w:rPr>
        </w:r>
        <w:r>
          <w:rPr>
            <w:noProof/>
            <w:webHidden/>
          </w:rPr>
          <w:fldChar w:fldCharType="separate"/>
        </w:r>
        <w:r>
          <w:rPr>
            <w:noProof/>
            <w:webHidden/>
          </w:rPr>
          <w:t>89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50" w:history="1">
        <w:r w:rsidRPr="00AF22C7">
          <w:rPr>
            <w:rStyle w:val="Hyperlink"/>
            <w:noProof/>
          </w:rPr>
          <w:t>Specimen Collection Group (SCG) Level</w:t>
        </w:r>
        <w:r>
          <w:rPr>
            <w:noProof/>
            <w:webHidden/>
          </w:rPr>
          <w:tab/>
        </w:r>
        <w:r>
          <w:rPr>
            <w:noProof/>
            <w:webHidden/>
          </w:rPr>
          <w:fldChar w:fldCharType="begin"/>
        </w:r>
        <w:r>
          <w:rPr>
            <w:noProof/>
            <w:webHidden/>
          </w:rPr>
          <w:instrText xml:space="preserve"> PAGEREF _Toc288121250 \h </w:instrText>
        </w:r>
        <w:r>
          <w:rPr>
            <w:noProof/>
            <w:webHidden/>
          </w:rPr>
        </w:r>
        <w:r>
          <w:rPr>
            <w:noProof/>
            <w:webHidden/>
          </w:rPr>
          <w:fldChar w:fldCharType="separate"/>
        </w:r>
        <w:r>
          <w:rPr>
            <w:noProof/>
            <w:webHidden/>
          </w:rPr>
          <w:t>90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51" w:history="1">
        <w:r w:rsidRPr="00AF22C7">
          <w:rPr>
            <w:rStyle w:val="Hyperlink"/>
            <w:noProof/>
          </w:rPr>
          <w:t>Specimen Level</w:t>
        </w:r>
        <w:r>
          <w:rPr>
            <w:noProof/>
            <w:webHidden/>
          </w:rPr>
          <w:tab/>
        </w:r>
        <w:r>
          <w:rPr>
            <w:noProof/>
            <w:webHidden/>
          </w:rPr>
          <w:fldChar w:fldCharType="begin"/>
        </w:r>
        <w:r>
          <w:rPr>
            <w:noProof/>
            <w:webHidden/>
          </w:rPr>
          <w:instrText xml:space="preserve"> PAGEREF _Toc288121251 \h </w:instrText>
        </w:r>
        <w:r>
          <w:rPr>
            <w:noProof/>
            <w:webHidden/>
          </w:rPr>
        </w:r>
        <w:r>
          <w:rPr>
            <w:noProof/>
            <w:webHidden/>
          </w:rPr>
          <w:fldChar w:fldCharType="separate"/>
        </w:r>
        <w:r>
          <w:rPr>
            <w:noProof/>
            <w:webHidden/>
          </w:rPr>
          <w:t>91</w:t>
        </w:r>
        <w:r>
          <w:rPr>
            <w:noProof/>
            <w:webHidden/>
          </w:rPr>
          <w:fldChar w:fldCharType="end"/>
        </w:r>
      </w:hyperlink>
    </w:p>
    <w:p w:rsidR="004913A0" w:rsidRDefault="004913A0">
      <w:pPr>
        <w:pStyle w:val="TOC1"/>
        <w:tabs>
          <w:tab w:val="left" w:pos="1320"/>
          <w:tab w:val="right" w:leader="dot" w:pos="8918"/>
        </w:tabs>
        <w:rPr>
          <w:rFonts w:ascii="Calibri" w:hAnsi="Calibri"/>
          <w:b w:val="0"/>
          <w:noProof/>
          <w:sz w:val="22"/>
          <w:szCs w:val="22"/>
        </w:rPr>
      </w:pPr>
      <w:hyperlink w:anchor="_Toc288121252" w:history="1">
        <w:r w:rsidRPr="00AF22C7">
          <w:rPr>
            <w:rStyle w:val="Hyperlink"/>
            <w:noProof/>
          </w:rPr>
          <w:t>Chapter 7</w:t>
        </w:r>
        <w:r>
          <w:rPr>
            <w:rFonts w:ascii="Calibri" w:hAnsi="Calibri"/>
            <w:b w:val="0"/>
            <w:noProof/>
            <w:sz w:val="22"/>
            <w:szCs w:val="22"/>
          </w:rPr>
          <w:tab/>
        </w:r>
        <w:r w:rsidRPr="00AF22C7">
          <w:rPr>
            <w:rStyle w:val="Hyperlink"/>
            <w:noProof/>
          </w:rPr>
          <w:t>Handling Biospecimens for Technicians and Supervisors (Biospecimen Data)</w:t>
        </w:r>
        <w:r>
          <w:rPr>
            <w:noProof/>
            <w:webHidden/>
          </w:rPr>
          <w:tab/>
        </w:r>
        <w:r>
          <w:rPr>
            <w:noProof/>
            <w:webHidden/>
          </w:rPr>
          <w:fldChar w:fldCharType="begin"/>
        </w:r>
        <w:r>
          <w:rPr>
            <w:noProof/>
            <w:webHidden/>
          </w:rPr>
          <w:instrText xml:space="preserve"> PAGEREF _Toc288121252 \h </w:instrText>
        </w:r>
        <w:r>
          <w:rPr>
            <w:noProof/>
            <w:webHidden/>
          </w:rPr>
        </w:r>
        <w:r>
          <w:rPr>
            <w:noProof/>
            <w:webHidden/>
          </w:rPr>
          <w:fldChar w:fldCharType="separate"/>
        </w:r>
        <w:r>
          <w:rPr>
            <w:noProof/>
            <w:webHidden/>
          </w:rPr>
          <w:t>95</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53" w:history="1">
        <w:r w:rsidRPr="00AF22C7">
          <w:rPr>
            <w:rStyle w:val="Hyperlink"/>
            <w:noProof/>
          </w:rPr>
          <w:t>Registering Participants and Collecting Biospecimens</w:t>
        </w:r>
        <w:r>
          <w:rPr>
            <w:noProof/>
            <w:webHidden/>
          </w:rPr>
          <w:tab/>
        </w:r>
        <w:r>
          <w:rPr>
            <w:noProof/>
            <w:webHidden/>
          </w:rPr>
          <w:fldChar w:fldCharType="begin"/>
        </w:r>
        <w:r>
          <w:rPr>
            <w:noProof/>
            <w:webHidden/>
          </w:rPr>
          <w:instrText xml:space="preserve"> PAGEREF _Toc288121253 \h </w:instrText>
        </w:r>
        <w:r>
          <w:rPr>
            <w:noProof/>
            <w:webHidden/>
          </w:rPr>
        </w:r>
        <w:r>
          <w:rPr>
            <w:noProof/>
            <w:webHidden/>
          </w:rPr>
          <w:fldChar w:fldCharType="separate"/>
        </w:r>
        <w:r>
          <w:rPr>
            <w:noProof/>
            <w:webHidden/>
          </w:rPr>
          <w:t>95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54" w:history="1">
        <w:r w:rsidRPr="00AF22C7">
          <w:rPr>
            <w:rStyle w:val="Hyperlink"/>
            <w:noProof/>
          </w:rPr>
          <w:t>Collection Protocol (CP) Based View</w:t>
        </w:r>
        <w:r>
          <w:rPr>
            <w:noProof/>
            <w:webHidden/>
          </w:rPr>
          <w:tab/>
        </w:r>
        <w:r>
          <w:rPr>
            <w:noProof/>
            <w:webHidden/>
          </w:rPr>
          <w:fldChar w:fldCharType="begin"/>
        </w:r>
        <w:r>
          <w:rPr>
            <w:noProof/>
            <w:webHidden/>
          </w:rPr>
          <w:instrText xml:space="preserve"> PAGEREF _Toc288121254 \h </w:instrText>
        </w:r>
        <w:r>
          <w:rPr>
            <w:noProof/>
            <w:webHidden/>
          </w:rPr>
        </w:r>
        <w:r>
          <w:rPr>
            <w:noProof/>
            <w:webHidden/>
          </w:rPr>
          <w:fldChar w:fldCharType="separate"/>
        </w:r>
        <w:r>
          <w:rPr>
            <w:noProof/>
            <w:webHidden/>
          </w:rPr>
          <w:t>96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55" w:history="1">
        <w:r w:rsidRPr="00AF22C7">
          <w:rPr>
            <w:rStyle w:val="Hyperlink"/>
            <w:noProof/>
          </w:rPr>
          <w:t>Registering a Participant to a Collection Protocol</w:t>
        </w:r>
        <w:r>
          <w:rPr>
            <w:noProof/>
            <w:webHidden/>
          </w:rPr>
          <w:tab/>
        </w:r>
        <w:r>
          <w:rPr>
            <w:noProof/>
            <w:webHidden/>
          </w:rPr>
          <w:fldChar w:fldCharType="begin"/>
        </w:r>
        <w:r>
          <w:rPr>
            <w:noProof/>
            <w:webHidden/>
          </w:rPr>
          <w:instrText xml:space="preserve"> PAGEREF _Toc288121255 \h </w:instrText>
        </w:r>
        <w:r>
          <w:rPr>
            <w:noProof/>
            <w:webHidden/>
          </w:rPr>
        </w:r>
        <w:r>
          <w:rPr>
            <w:noProof/>
            <w:webHidden/>
          </w:rPr>
          <w:fldChar w:fldCharType="separate"/>
        </w:r>
        <w:r>
          <w:rPr>
            <w:noProof/>
            <w:webHidden/>
          </w:rPr>
          <w:t>97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56" w:history="1">
        <w:r w:rsidRPr="00AF22C7">
          <w:rPr>
            <w:rStyle w:val="Hyperlink"/>
            <w:noProof/>
          </w:rPr>
          <w:t>CP Based Data Entry</w:t>
        </w:r>
        <w:r>
          <w:rPr>
            <w:noProof/>
            <w:webHidden/>
          </w:rPr>
          <w:tab/>
        </w:r>
        <w:r>
          <w:rPr>
            <w:noProof/>
            <w:webHidden/>
          </w:rPr>
          <w:fldChar w:fldCharType="begin"/>
        </w:r>
        <w:r>
          <w:rPr>
            <w:noProof/>
            <w:webHidden/>
          </w:rPr>
          <w:instrText xml:space="preserve"> PAGEREF _Toc288121256 \h </w:instrText>
        </w:r>
        <w:r>
          <w:rPr>
            <w:noProof/>
            <w:webHidden/>
          </w:rPr>
        </w:r>
        <w:r>
          <w:rPr>
            <w:noProof/>
            <w:webHidden/>
          </w:rPr>
          <w:fldChar w:fldCharType="separate"/>
        </w:r>
        <w:r>
          <w:rPr>
            <w:noProof/>
            <w:webHidden/>
          </w:rPr>
          <w:t>104</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57" w:history="1">
        <w:r w:rsidRPr="00AF22C7">
          <w:rPr>
            <w:rStyle w:val="Hyperlink"/>
            <w:noProof/>
          </w:rPr>
          <w:t>Specimen Operations</w:t>
        </w:r>
        <w:r>
          <w:rPr>
            <w:noProof/>
            <w:webHidden/>
          </w:rPr>
          <w:tab/>
        </w:r>
        <w:r>
          <w:rPr>
            <w:noProof/>
            <w:webHidden/>
          </w:rPr>
          <w:fldChar w:fldCharType="begin"/>
        </w:r>
        <w:r>
          <w:rPr>
            <w:noProof/>
            <w:webHidden/>
          </w:rPr>
          <w:instrText xml:space="preserve"> PAGEREF _Toc288121257 \h </w:instrText>
        </w:r>
        <w:r>
          <w:rPr>
            <w:noProof/>
            <w:webHidden/>
          </w:rPr>
        </w:r>
        <w:r>
          <w:rPr>
            <w:noProof/>
            <w:webHidden/>
          </w:rPr>
          <w:fldChar w:fldCharType="separate"/>
        </w:r>
        <w:r>
          <w:rPr>
            <w:noProof/>
            <w:webHidden/>
          </w:rPr>
          <w:t>112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58" w:history="1">
        <w:r w:rsidRPr="00AF22C7">
          <w:rPr>
            <w:rStyle w:val="Hyperlink"/>
            <w:noProof/>
          </w:rPr>
          <w:t>What is the Difference Between an Aliquot and a Derivative?</w:t>
        </w:r>
        <w:r>
          <w:rPr>
            <w:noProof/>
            <w:webHidden/>
          </w:rPr>
          <w:tab/>
        </w:r>
        <w:r>
          <w:rPr>
            <w:noProof/>
            <w:webHidden/>
          </w:rPr>
          <w:fldChar w:fldCharType="begin"/>
        </w:r>
        <w:r>
          <w:rPr>
            <w:noProof/>
            <w:webHidden/>
          </w:rPr>
          <w:instrText xml:space="preserve"> PAGEREF _Toc288121258 \h </w:instrText>
        </w:r>
        <w:r>
          <w:rPr>
            <w:noProof/>
            <w:webHidden/>
          </w:rPr>
        </w:r>
        <w:r>
          <w:rPr>
            <w:noProof/>
            <w:webHidden/>
          </w:rPr>
          <w:fldChar w:fldCharType="separate"/>
        </w:r>
        <w:r>
          <w:rPr>
            <w:noProof/>
            <w:webHidden/>
          </w:rPr>
          <w:t>115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59" w:history="1">
        <w:r w:rsidRPr="00AF22C7">
          <w:rPr>
            <w:rStyle w:val="Hyperlink"/>
            <w:noProof/>
          </w:rPr>
          <w:t>Aliquoting a Biospecimen</w:t>
        </w:r>
        <w:r>
          <w:rPr>
            <w:noProof/>
            <w:webHidden/>
          </w:rPr>
          <w:tab/>
        </w:r>
        <w:r>
          <w:rPr>
            <w:noProof/>
            <w:webHidden/>
          </w:rPr>
          <w:fldChar w:fldCharType="begin"/>
        </w:r>
        <w:r>
          <w:rPr>
            <w:noProof/>
            <w:webHidden/>
          </w:rPr>
          <w:instrText xml:space="preserve"> PAGEREF _Toc288121259 \h </w:instrText>
        </w:r>
        <w:r>
          <w:rPr>
            <w:noProof/>
            <w:webHidden/>
          </w:rPr>
        </w:r>
        <w:r>
          <w:rPr>
            <w:noProof/>
            <w:webHidden/>
          </w:rPr>
          <w:fldChar w:fldCharType="separate"/>
        </w:r>
        <w:r>
          <w:rPr>
            <w:noProof/>
            <w:webHidden/>
          </w:rPr>
          <w:t>115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60" w:history="1">
        <w:r w:rsidRPr="00AF22C7">
          <w:rPr>
            <w:rStyle w:val="Hyperlink"/>
            <w:noProof/>
          </w:rPr>
          <w:t>Creating Biospecimen Derivative</w:t>
        </w:r>
        <w:r>
          <w:rPr>
            <w:noProof/>
            <w:webHidden/>
          </w:rPr>
          <w:tab/>
        </w:r>
        <w:r>
          <w:rPr>
            <w:noProof/>
            <w:webHidden/>
          </w:rPr>
          <w:fldChar w:fldCharType="begin"/>
        </w:r>
        <w:r>
          <w:rPr>
            <w:noProof/>
            <w:webHidden/>
          </w:rPr>
          <w:instrText xml:space="preserve"> PAGEREF _Toc288121260 \h </w:instrText>
        </w:r>
        <w:r>
          <w:rPr>
            <w:noProof/>
            <w:webHidden/>
          </w:rPr>
        </w:r>
        <w:r>
          <w:rPr>
            <w:noProof/>
            <w:webHidden/>
          </w:rPr>
          <w:fldChar w:fldCharType="separate"/>
        </w:r>
        <w:r>
          <w:rPr>
            <w:noProof/>
            <w:webHidden/>
          </w:rPr>
          <w:t>116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61" w:history="1">
        <w:r w:rsidRPr="00AF22C7">
          <w:rPr>
            <w:rStyle w:val="Hyperlink"/>
            <w:noProof/>
          </w:rPr>
          <w:t>Adding Multiple Specimens</w:t>
        </w:r>
        <w:r>
          <w:rPr>
            <w:noProof/>
            <w:webHidden/>
          </w:rPr>
          <w:tab/>
        </w:r>
        <w:r>
          <w:rPr>
            <w:noProof/>
            <w:webHidden/>
          </w:rPr>
          <w:fldChar w:fldCharType="begin"/>
        </w:r>
        <w:r>
          <w:rPr>
            <w:noProof/>
            <w:webHidden/>
          </w:rPr>
          <w:instrText xml:space="preserve"> PAGEREF _Toc288121261 \h </w:instrText>
        </w:r>
        <w:r>
          <w:rPr>
            <w:noProof/>
            <w:webHidden/>
          </w:rPr>
        </w:r>
        <w:r>
          <w:rPr>
            <w:noProof/>
            <w:webHidden/>
          </w:rPr>
          <w:fldChar w:fldCharType="separate"/>
        </w:r>
        <w:r>
          <w:rPr>
            <w:noProof/>
            <w:webHidden/>
          </w:rPr>
          <w:t>117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62" w:history="1">
        <w:r w:rsidRPr="00AF22C7">
          <w:rPr>
            <w:rStyle w:val="Hyperlink"/>
            <w:noProof/>
          </w:rPr>
          <w:t>Adding a Biospecimen Event</w:t>
        </w:r>
        <w:r>
          <w:rPr>
            <w:noProof/>
            <w:webHidden/>
          </w:rPr>
          <w:tab/>
        </w:r>
        <w:r>
          <w:rPr>
            <w:noProof/>
            <w:webHidden/>
          </w:rPr>
          <w:fldChar w:fldCharType="begin"/>
        </w:r>
        <w:r>
          <w:rPr>
            <w:noProof/>
            <w:webHidden/>
          </w:rPr>
          <w:instrText xml:space="preserve"> PAGEREF _Toc288121262 \h </w:instrText>
        </w:r>
        <w:r>
          <w:rPr>
            <w:noProof/>
            <w:webHidden/>
          </w:rPr>
        </w:r>
        <w:r>
          <w:rPr>
            <w:noProof/>
            <w:webHidden/>
          </w:rPr>
          <w:fldChar w:fldCharType="separate"/>
        </w:r>
        <w:r>
          <w:rPr>
            <w:noProof/>
            <w:webHidden/>
          </w:rPr>
          <w:t>119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63" w:history="1">
        <w:r w:rsidRPr="00AF22C7">
          <w:rPr>
            <w:rStyle w:val="Hyperlink"/>
            <w:noProof/>
          </w:rPr>
          <w:t>Performing Bulk Operations for Specimens</w:t>
        </w:r>
        <w:r>
          <w:rPr>
            <w:noProof/>
            <w:webHidden/>
          </w:rPr>
          <w:tab/>
        </w:r>
        <w:r>
          <w:rPr>
            <w:noProof/>
            <w:webHidden/>
          </w:rPr>
          <w:fldChar w:fldCharType="begin"/>
        </w:r>
        <w:r>
          <w:rPr>
            <w:noProof/>
            <w:webHidden/>
          </w:rPr>
          <w:instrText xml:space="preserve"> PAGEREF _Toc288121263 \h </w:instrText>
        </w:r>
        <w:r>
          <w:rPr>
            <w:noProof/>
            <w:webHidden/>
          </w:rPr>
        </w:r>
        <w:r>
          <w:rPr>
            <w:noProof/>
            <w:webHidden/>
          </w:rPr>
          <w:fldChar w:fldCharType="separate"/>
        </w:r>
        <w:r>
          <w:rPr>
            <w:noProof/>
            <w:webHidden/>
          </w:rPr>
          <w:t>122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64" w:history="1">
        <w:r w:rsidRPr="00AF22C7">
          <w:rPr>
            <w:rStyle w:val="Hyperlink"/>
            <w:noProof/>
          </w:rPr>
          <w:t>Adding a Specimen Array</w:t>
        </w:r>
        <w:r>
          <w:rPr>
            <w:noProof/>
            <w:webHidden/>
          </w:rPr>
          <w:tab/>
        </w:r>
        <w:r>
          <w:rPr>
            <w:noProof/>
            <w:webHidden/>
          </w:rPr>
          <w:fldChar w:fldCharType="begin"/>
        </w:r>
        <w:r>
          <w:rPr>
            <w:noProof/>
            <w:webHidden/>
          </w:rPr>
          <w:instrText xml:space="preserve"> PAGEREF _Toc288121264 \h </w:instrText>
        </w:r>
        <w:r>
          <w:rPr>
            <w:noProof/>
            <w:webHidden/>
          </w:rPr>
        </w:r>
        <w:r>
          <w:rPr>
            <w:noProof/>
            <w:webHidden/>
          </w:rPr>
          <w:fldChar w:fldCharType="separate"/>
        </w:r>
        <w:r>
          <w:rPr>
            <w:noProof/>
            <w:webHidden/>
          </w:rPr>
          <w:t>125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65" w:history="1">
        <w:r w:rsidRPr="00AF22C7">
          <w:rPr>
            <w:rStyle w:val="Hyperlink"/>
            <w:noProof/>
          </w:rPr>
          <w:t>Editing Biospecimen Objects</w:t>
        </w:r>
        <w:r>
          <w:rPr>
            <w:noProof/>
            <w:webHidden/>
          </w:rPr>
          <w:tab/>
        </w:r>
        <w:r>
          <w:rPr>
            <w:noProof/>
            <w:webHidden/>
          </w:rPr>
          <w:fldChar w:fldCharType="begin"/>
        </w:r>
        <w:r>
          <w:rPr>
            <w:noProof/>
            <w:webHidden/>
          </w:rPr>
          <w:instrText xml:space="preserve"> PAGEREF _Toc288121265 \h </w:instrText>
        </w:r>
        <w:r>
          <w:rPr>
            <w:noProof/>
            <w:webHidden/>
          </w:rPr>
        </w:r>
        <w:r>
          <w:rPr>
            <w:noProof/>
            <w:webHidden/>
          </w:rPr>
          <w:fldChar w:fldCharType="separate"/>
        </w:r>
        <w:r>
          <w:rPr>
            <w:noProof/>
            <w:webHidden/>
          </w:rPr>
          <w:t>129</w:t>
        </w:r>
        <w:r>
          <w:rPr>
            <w:noProof/>
            <w:webHidden/>
          </w:rPr>
          <w:fldChar w:fldCharType="end"/>
        </w:r>
      </w:hyperlink>
    </w:p>
    <w:p w:rsidR="004913A0" w:rsidRDefault="004913A0">
      <w:pPr>
        <w:pStyle w:val="TOC1"/>
        <w:tabs>
          <w:tab w:val="left" w:pos="1320"/>
          <w:tab w:val="right" w:leader="dot" w:pos="8918"/>
        </w:tabs>
        <w:rPr>
          <w:rFonts w:ascii="Calibri" w:hAnsi="Calibri"/>
          <w:b w:val="0"/>
          <w:noProof/>
          <w:sz w:val="22"/>
          <w:szCs w:val="22"/>
        </w:rPr>
      </w:pPr>
      <w:hyperlink w:anchor="_Toc288121266" w:history="1">
        <w:r w:rsidRPr="00AF22C7">
          <w:rPr>
            <w:rStyle w:val="Hyperlink"/>
            <w:noProof/>
          </w:rPr>
          <w:t>Chapter 8</w:t>
        </w:r>
        <w:r>
          <w:rPr>
            <w:rFonts w:ascii="Calibri" w:hAnsi="Calibri"/>
            <w:b w:val="0"/>
            <w:noProof/>
            <w:sz w:val="22"/>
            <w:szCs w:val="22"/>
          </w:rPr>
          <w:tab/>
        </w:r>
        <w:r w:rsidRPr="00AF22C7">
          <w:rPr>
            <w:rStyle w:val="Hyperlink"/>
            <w:noProof/>
          </w:rPr>
          <w:t>Surgical Pathology Report (SPR) (Biospecimen Data)</w:t>
        </w:r>
        <w:r>
          <w:rPr>
            <w:noProof/>
            <w:webHidden/>
          </w:rPr>
          <w:tab/>
        </w:r>
        <w:r>
          <w:rPr>
            <w:noProof/>
            <w:webHidden/>
          </w:rPr>
          <w:fldChar w:fldCharType="begin"/>
        </w:r>
        <w:r>
          <w:rPr>
            <w:noProof/>
            <w:webHidden/>
          </w:rPr>
          <w:instrText xml:space="preserve"> PAGEREF _Toc288121266 \h </w:instrText>
        </w:r>
        <w:r>
          <w:rPr>
            <w:noProof/>
            <w:webHidden/>
          </w:rPr>
        </w:r>
        <w:r>
          <w:rPr>
            <w:noProof/>
            <w:webHidden/>
          </w:rPr>
          <w:fldChar w:fldCharType="separate"/>
        </w:r>
        <w:r>
          <w:rPr>
            <w:noProof/>
            <w:webHidden/>
          </w:rPr>
          <w:t>133</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67" w:history="1">
        <w:r w:rsidRPr="00AF22C7">
          <w:rPr>
            <w:rStyle w:val="Hyperlink"/>
            <w:noProof/>
          </w:rPr>
          <w:t>Surgical Pathology Report (SPR) Overview</w:t>
        </w:r>
        <w:r>
          <w:rPr>
            <w:noProof/>
            <w:webHidden/>
          </w:rPr>
          <w:tab/>
        </w:r>
        <w:r>
          <w:rPr>
            <w:noProof/>
            <w:webHidden/>
          </w:rPr>
          <w:fldChar w:fldCharType="begin"/>
        </w:r>
        <w:r>
          <w:rPr>
            <w:noProof/>
            <w:webHidden/>
          </w:rPr>
          <w:instrText xml:space="preserve"> PAGEREF _Toc288121267 \h </w:instrText>
        </w:r>
        <w:r>
          <w:rPr>
            <w:noProof/>
            <w:webHidden/>
          </w:rPr>
        </w:r>
        <w:r>
          <w:rPr>
            <w:noProof/>
            <w:webHidden/>
          </w:rPr>
          <w:fldChar w:fldCharType="separate"/>
        </w:r>
        <w:r>
          <w:rPr>
            <w:noProof/>
            <w:webHidden/>
          </w:rPr>
          <w:t>133</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68" w:history="1">
        <w:r w:rsidRPr="00AF22C7">
          <w:rPr>
            <w:rStyle w:val="Hyperlink"/>
            <w:noProof/>
          </w:rPr>
          <w:t>What You Can Do With the Surgical Pathology Report</w:t>
        </w:r>
        <w:r>
          <w:rPr>
            <w:noProof/>
            <w:webHidden/>
          </w:rPr>
          <w:tab/>
        </w:r>
        <w:r>
          <w:rPr>
            <w:noProof/>
            <w:webHidden/>
          </w:rPr>
          <w:fldChar w:fldCharType="begin"/>
        </w:r>
        <w:r>
          <w:rPr>
            <w:noProof/>
            <w:webHidden/>
          </w:rPr>
          <w:instrText xml:space="preserve"> PAGEREF _Toc288121268 \h </w:instrText>
        </w:r>
        <w:r>
          <w:rPr>
            <w:noProof/>
            <w:webHidden/>
          </w:rPr>
        </w:r>
        <w:r>
          <w:rPr>
            <w:noProof/>
            <w:webHidden/>
          </w:rPr>
          <w:fldChar w:fldCharType="separate"/>
        </w:r>
        <w:r>
          <w:rPr>
            <w:noProof/>
            <w:webHidden/>
          </w:rPr>
          <w:t>134</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69" w:history="1">
        <w:r w:rsidRPr="00AF22C7">
          <w:rPr>
            <w:rStyle w:val="Hyperlink"/>
            <w:noProof/>
          </w:rPr>
          <w:t>Conflicting SPRs</w:t>
        </w:r>
        <w:r>
          <w:rPr>
            <w:noProof/>
            <w:webHidden/>
          </w:rPr>
          <w:tab/>
        </w:r>
        <w:r>
          <w:rPr>
            <w:noProof/>
            <w:webHidden/>
          </w:rPr>
          <w:fldChar w:fldCharType="begin"/>
        </w:r>
        <w:r>
          <w:rPr>
            <w:noProof/>
            <w:webHidden/>
          </w:rPr>
          <w:instrText xml:space="preserve"> PAGEREF _Toc288121269 \h </w:instrText>
        </w:r>
        <w:r>
          <w:rPr>
            <w:noProof/>
            <w:webHidden/>
          </w:rPr>
        </w:r>
        <w:r>
          <w:rPr>
            <w:noProof/>
            <w:webHidden/>
          </w:rPr>
          <w:fldChar w:fldCharType="separate"/>
        </w:r>
        <w:r>
          <w:rPr>
            <w:noProof/>
            <w:webHidden/>
          </w:rPr>
          <w:t>136</w:t>
        </w:r>
        <w:r>
          <w:rPr>
            <w:noProof/>
            <w:webHidden/>
          </w:rPr>
          <w:fldChar w:fldCharType="end"/>
        </w:r>
      </w:hyperlink>
    </w:p>
    <w:p w:rsidR="004913A0" w:rsidRDefault="004913A0">
      <w:pPr>
        <w:pStyle w:val="TOC1"/>
        <w:tabs>
          <w:tab w:val="left" w:pos="1320"/>
          <w:tab w:val="right" w:leader="dot" w:pos="8918"/>
        </w:tabs>
        <w:rPr>
          <w:rFonts w:ascii="Calibri" w:hAnsi="Calibri"/>
          <w:b w:val="0"/>
          <w:noProof/>
          <w:sz w:val="22"/>
          <w:szCs w:val="22"/>
        </w:rPr>
      </w:pPr>
      <w:hyperlink w:anchor="_Toc288121270" w:history="1">
        <w:r w:rsidRPr="00AF22C7">
          <w:rPr>
            <w:rStyle w:val="Hyperlink"/>
            <w:noProof/>
          </w:rPr>
          <w:t>Chapter 9</w:t>
        </w:r>
        <w:r>
          <w:rPr>
            <w:rFonts w:ascii="Calibri" w:hAnsi="Calibri"/>
            <w:b w:val="0"/>
            <w:noProof/>
            <w:sz w:val="22"/>
            <w:szCs w:val="22"/>
          </w:rPr>
          <w:tab/>
        </w:r>
        <w:r w:rsidRPr="00AF22C7">
          <w:rPr>
            <w:rStyle w:val="Hyperlink"/>
            <w:noProof/>
          </w:rPr>
          <w:t>Biorepository Summary Page</w:t>
        </w:r>
        <w:r>
          <w:rPr>
            <w:noProof/>
            <w:webHidden/>
          </w:rPr>
          <w:tab/>
        </w:r>
        <w:r>
          <w:rPr>
            <w:noProof/>
            <w:webHidden/>
          </w:rPr>
          <w:fldChar w:fldCharType="begin"/>
        </w:r>
        <w:r>
          <w:rPr>
            <w:noProof/>
            <w:webHidden/>
          </w:rPr>
          <w:instrText xml:space="preserve"> PAGEREF _Toc288121270 \h </w:instrText>
        </w:r>
        <w:r>
          <w:rPr>
            <w:noProof/>
            <w:webHidden/>
          </w:rPr>
        </w:r>
        <w:r>
          <w:rPr>
            <w:noProof/>
            <w:webHidden/>
          </w:rPr>
          <w:fldChar w:fldCharType="separate"/>
        </w:r>
        <w:r>
          <w:rPr>
            <w:noProof/>
            <w:webHidden/>
          </w:rPr>
          <w:t>137</w:t>
        </w:r>
        <w:r>
          <w:rPr>
            <w:noProof/>
            <w:webHidden/>
          </w:rPr>
          <w:fldChar w:fldCharType="end"/>
        </w:r>
      </w:hyperlink>
    </w:p>
    <w:p w:rsidR="004913A0" w:rsidRDefault="004913A0">
      <w:pPr>
        <w:pStyle w:val="TOC1"/>
        <w:tabs>
          <w:tab w:val="left" w:pos="1540"/>
          <w:tab w:val="right" w:leader="dot" w:pos="8918"/>
        </w:tabs>
        <w:rPr>
          <w:rFonts w:ascii="Calibri" w:hAnsi="Calibri"/>
          <w:b w:val="0"/>
          <w:noProof/>
          <w:sz w:val="22"/>
          <w:szCs w:val="22"/>
        </w:rPr>
      </w:pPr>
      <w:hyperlink w:anchor="_Toc288121271" w:history="1">
        <w:r w:rsidRPr="00AF22C7">
          <w:rPr>
            <w:rStyle w:val="Hyperlink"/>
            <w:noProof/>
          </w:rPr>
          <w:t>Chapter 10</w:t>
        </w:r>
        <w:r>
          <w:rPr>
            <w:rFonts w:ascii="Calibri" w:hAnsi="Calibri"/>
            <w:b w:val="0"/>
            <w:noProof/>
            <w:sz w:val="22"/>
            <w:szCs w:val="22"/>
          </w:rPr>
          <w:tab/>
        </w:r>
        <w:r w:rsidRPr="00AF22C7">
          <w:rPr>
            <w:rStyle w:val="Hyperlink"/>
            <w:noProof/>
          </w:rPr>
          <w:t>Introduction to Clinical Annotations</w:t>
        </w:r>
        <w:r>
          <w:rPr>
            <w:noProof/>
            <w:webHidden/>
          </w:rPr>
          <w:tab/>
        </w:r>
        <w:r>
          <w:rPr>
            <w:noProof/>
            <w:webHidden/>
          </w:rPr>
          <w:fldChar w:fldCharType="begin"/>
        </w:r>
        <w:r>
          <w:rPr>
            <w:noProof/>
            <w:webHidden/>
          </w:rPr>
          <w:instrText xml:space="preserve"> PAGEREF _Toc288121271 \h </w:instrText>
        </w:r>
        <w:r>
          <w:rPr>
            <w:noProof/>
            <w:webHidden/>
          </w:rPr>
        </w:r>
        <w:r>
          <w:rPr>
            <w:noProof/>
            <w:webHidden/>
          </w:rPr>
          <w:fldChar w:fldCharType="separate"/>
        </w:r>
        <w:r>
          <w:rPr>
            <w:noProof/>
            <w:webHidden/>
          </w:rPr>
          <w:t>139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72" w:history="1">
        <w:r w:rsidRPr="00AF22C7">
          <w:rPr>
            <w:rStyle w:val="Hyperlink"/>
            <w:noProof/>
          </w:rPr>
          <w:t>Pathology Information</w:t>
        </w:r>
        <w:r>
          <w:rPr>
            <w:noProof/>
            <w:webHidden/>
          </w:rPr>
          <w:tab/>
        </w:r>
        <w:r>
          <w:rPr>
            <w:noProof/>
            <w:webHidden/>
          </w:rPr>
          <w:fldChar w:fldCharType="begin"/>
        </w:r>
        <w:r>
          <w:rPr>
            <w:noProof/>
            <w:webHidden/>
          </w:rPr>
          <w:instrText xml:space="preserve"> PAGEREF _Toc288121272 \h </w:instrText>
        </w:r>
        <w:r>
          <w:rPr>
            <w:noProof/>
            <w:webHidden/>
          </w:rPr>
        </w:r>
        <w:r>
          <w:rPr>
            <w:noProof/>
            <w:webHidden/>
          </w:rPr>
          <w:fldChar w:fldCharType="separate"/>
        </w:r>
        <w:r>
          <w:rPr>
            <w:noProof/>
            <w:webHidden/>
          </w:rPr>
          <w:t>139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73" w:history="1">
        <w:r w:rsidRPr="00AF22C7">
          <w:rPr>
            <w:rStyle w:val="Hyperlink"/>
            <w:noProof/>
          </w:rPr>
          <w:t>Clinical and Health Information</w:t>
        </w:r>
        <w:r>
          <w:rPr>
            <w:noProof/>
            <w:webHidden/>
          </w:rPr>
          <w:tab/>
        </w:r>
        <w:r>
          <w:rPr>
            <w:noProof/>
            <w:webHidden/>
          </w:rPr>
          <w:fldChar w:fldCharType="begin"/>
        </w:r>
        <w:r>
          <w:rPr>
            <w:noProof/>
            <w:webHidden/>
          </w:rPr>
          <w:instrText xml:space="preserve"> PAGEREF _Toc288121273 \h </w:instrText>
        </w:r>
        <w:r>
          <w:rPr>
            <w:noProof/>
            <w:webHidden/>
          </w:rPr>
        </w:r>
        <w:r>
          <w:rPr>
            <w:noProof/>
            <w:webHidden/>
          </w:rPr>
          <w:fldChar w:fldCharType="separate"/>
        </w:r>
        <w:r>
          <w:rPr>
            <w:noProof/>
            <w:webHidden/>
          </w:rPr>
          <w:t>140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74" w:history="1">
        <w:r w:rsidRPr="00AF22C7">
          <w:rPr>
            <w:rStyle w:val="Hyperlink"/>
            <w:noProof/>
          </w:rPr>
          <w:t>Features of Clinical Annotations (CA)</w:t>
        </w:r>
        <w:r>
          <w:rPr>
            <w:noProof/>
            <w:webHidden/>
          </w:rPr>
          <w:tab/>
        </w:r>
        <w:r>
          <w:rPr>
            <w:noProof/>
            <w:webHidden/>
          </w:rPr>
          <w:fldChar w:fldCharType="begin"/>
        </w:r>
        <w:r>
          <w:rPr>
            <w:noProof/>
            <w:webHidden/>
          </w:rPr>
          <w:instrText xml:space="preserve"> PAGEREF _Toc288121274 \h </w:instrText>
        </w:r>
        <w:r>
          <w:rPr>
            <w:noProof/>
            <w:webHidden/>
          </w:rPr>
        </w:r>
        <w:r>
          <w:rPr>
            <w:noProof/>
            <w:webHidden/>
          </w:rPr>
          <w:fldChar w:fldCharType="separate"/>
        </w:r>
        <w:r>
          <w:rPr>
            <w:noProof/>
            <w:webHidden/>
          </w:rPr>
          <w:t>141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75" w:history="1">
        <w:r w:rsidRPr="00AF22C7">
          <w:rPr>
            <w:rStyle w:val="Hyperlink"/>
            <w:noProof/>
          </w:rPr>
          <w:t>Clinical Annotations Workflow</w:t>
        </w:r>
        <w:r>
          <w:rPr>
            <w:noProof/>
            <w:webHidden/>
          </w:rPr>
          <w:tab/>
        </w:r>
        <w:r>
          <w:rPr>
            <w:noProof/>
            <w:webHidden/>
          </w:rPr>
          <w:fldChar w:fldCharType="begin"/>
        </w:r>
        <w:r>
          <w:rPr>
            <w:noProof/>
            <w:webHidden/>
          </w:rPr>
          <w:instrText xml:space="preserve"> PAGEREF _Toc288121275 \h </w:instrText>
        </w:r>
        <w:r>
          <w:rPr>
            <w:noProof/>
            <w:webHidden/>
          </w:rPr>
        </w:r>
        <w:r>
          <w:rPr>
            <w:noProof/>
            <w:webHidden/>
          </w:rPr>
          <w:fldChar w:fldCharType="separate"/>
        </w:r>
        <w:r>
          <w:rPr>
            <w:noProof/>
            <w:webHidden/>
          </w:rPr>
          <w:t>141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76" w:history="1">
        <w:r w:rsidRPr="00AF22C7">
          <w:rPr>
            <w:rStyle w:val="Hyperlink"/>
            <w:noProof/>
          </w:rPr>
          <w:t>Assigning Annotations to a Collection Protocol</w:t>
        </w:r>
        <w:r>
          <w:rPr>
            <w:noProof/>
            <w:webHidden/>
          </w:rPr>
          <w:tab/>
        </w:r>
        <w:r>
          <w:rPr>
            <w:noProof/>
            <w:webHidden/>
          </w:rPr>
          <w:fldChar w:fldCharType="begin"/>
        </w:r>
        <w:r>
          <w:rPr>
            <w:noProof/>
            <w:webHidden/>
          </w:rPr>
          <w:instrText xml:space="preserve"> PAGEREF _Toc288121276 \h </w:instrText>
        </w:r>
        <w:r>
          <w:rPr>
            <w:noProof/>
            <w:webHidden/>
          </w:rPr>
        </w:r>
        <w:r>
          <w:rPr>
            <w:noProof/>
            <w:webHidden/>
          </w:rPr>
          <w:fldChar w:fldCharType="separate"/>
        </w:r>
        <w:r>
          <w:rPr>
            <w:noProof/>
            <w:webHidden/>
          </w:rPr>
          <w:t>141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77" w:history="1">
        <w:r w:rsidRPr="00AF22C7">
          <w:rPr>
            <w:rStyle w:val="Hyperlink"/>
            <w:noProof/>
          </w:rPr>
          <w:t>Adding Clinical and Pathological Data to an Annotation</w:t>
        </w:r>
        <w:r>
          <w:rPr>
            <w:noProof/>
            <w:webHidden/>
          </w:rPr>
          <w:tab/>
        </w:r>
        <w:r>
          <w:rPr>
            <w:noProof/>
            <w:webHidden/>
          </w:rPr>
          <w:fldChar w:fldCharType="begin"/>
        </w:r>
        <w:r>
          <w:rPr>
            <w:noProof/>
            <w:webHidden/>
          </w:rPr>
          <w:instrText xml:space="preserve"> PAGEREF _Toc288121277 \h </w:instrText>
        </w:r>
        <w:r>
          <w:rPr>
            <w:noProof/>
            <w:webHidden/>
          </w:rPr>
        </w:r>
        <w:r>
          <w:rPr>
            <w:noProof/>
            <w:webHidden/>
          </w:rPr>
          <w:fldChar w:fldCharType="separate"/>
        </w:r>
        <w:r>
          <w:rPr>
            <w:noProof/>
            <w:webHidden/>
          </w:rPr>
          <w:t>143</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78" w:history="1">
        <w:r w:rsidRPr="00AF22C7">
          <w:rPr>
            <w:rStyle w:val="Hyperlink"/>
            <w:noProof/>
          </w:rPr>
          <w:t>Querying on Annotations</w:t>
        </w:r>
        <w:r>
          <w:rPr>
            <w:noProof/>
            <w:webHidden/>
          </w:rPr>
          <w:tab/>
        </w:r>
        <w:r>
          <w:rPr>
            <w:noProof/>
            <w:webHidden/>
          </w:rPr>
          <w:fldChar w:fldCharType="begin"/>
        </w:r>
        <w:r>
          <w:rPr>
            <w:noProof/>
            <w:webHidden/>
          </w:rPr>
          <w:instrText xml:space="preserve"> PAGEREF _Toc288121278 \h </w:instrText>
        </w:r>
        <w:r>
          <w:rPr>
            <w:noProof/>
            <w:webHidden/>
          </w:rPr>
        </w:r>
        <w:r>
          <w:rPr>
            <w:noProof/>
            <w:webHidden/>
          </w:rPr>
          <w:fldChar w:fldCharType="separate"/>
        </w:r>
        <w:r>
          <w:rPr>
            <w:noProof/>
            <w:webHidden/>
          </w:rPr>
          <w:t>145</w:t>
        </w:r>
        <w:r>
          <w:rPr>
            <w:noProof/>
            <w:webHidden/>
          </w:rPr>
          <w:fldChar w:fldCharType="end"/>
        </w:r>
      </w:hyperlink>
    </w:p>
    <w:p w:rsidR="004913A0" w:rsidRDefault="004913A0">
      <w:pPr>
        <w:pStyle w:val="TOC1"/>
        <w:tabs>
          <w:tab w:val="left" w:pos="1540"/>
          <w:tab w:val="right" w:leader="dot" w:pos="8918"/>
        </w:tabs>
        <w:rPr>
          <w:rFonts w:ascii="Calibri" w:hAnsi="Calibri"/>
          <w:b w:val="0"/>
          <w:noProof/>
          <w:sz w:val="22"/>
          <w:szCs w:val="22"/>
        </w:rPr>
      </w:pPr>
      <w:hyperlink w:anchor="_Toc288121279" w:history="1">
        <w:r w:rsidRPr="00AF22C7">
          <w:rPr>
            <w:rStyle w:val="Hyperlink"/>
            <w:noProof/>
          </w:rPr>
          <w:t>Chapter 11</w:t>
        </w:r>
        <w:r>
          <w:rPr>
            <w:rFonts w:ascii="Calibri" w:hAnsi="Calibri"/>
            <w:b w:val="0"/>
            <w:noProof/>
            <w:sz w:val="22"/>
            <w:szCs w:val="22"/>
          </w:rPr>
          <w:tab/>
        </w:r>
        <w:r w:rsidRPr="00AF22C7">
          <w:rPr>
            <w:rStyle w:val="Hyperlink"/>
            <w:noProof/>
          </w:rPr>
          <w:t>Ordering Biospecimens (Biospecimen Data)</w:t>
        </w:r>
        <w:r>
          <w:rPr>
            <w:noProof/>
            <w:webHidden/>
          </w:rPr>
          <w:tab/>
        </w:r>
        <w:r>
          <w:rPr>
            <w:noProof/>
            <w:webHidden/>
          </w:rPr>
          <w:fldChar w:fldCharType="begin"/>
        </w:r>
        <w:r>
          <w:rPr>
            <w:noProof/>
            <w:webHidden/>
          </w:rPr>
          <w:instrText xml:space="preserve"> PAGEREF _Toc288121279 \h </w:instrText>
        </w:r>
        <w:r>
          <w:rPr>
            <w:noProof/>
            <w:webHidden/>
          </w:rPr>
        </w:r>
        <w:r>
          <w:rPr>
            <w:noProof/>
            <w:webHidden/>
          </w:rPr>
          <w:fldChar w:fldCharType="separate"/>
        </w:r>
        <w:r>
          <w:rPr>
            <w:noProof/>
            <w:webHidden/>
          </w:rPr>
          <w:t>147</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80" w:history="1">
        <w:r w:rsidRPr="00AF22C7">
          <w:rPr>
            <w:rStyle w:val="Hyperlink"/>
            <w:noProof/>
          </w:rPr>
          <w:t>Biospecimen Distribution and Ordering Overview</w:t>
        </w:r>
        <w:r>
          <w:rPr>
            <w:noProof/>
            <w:webHidden/>
          </w:rPr>
          <w:tab/>
        </w:r>
        <w:r>
          <w:rPr>
            <w:noProof/>
            <w:webHidden/>
          </w:rPr>
          <w:fldChar w:fldCharType="begin"/>
        </w:r>
        <w:r>
          <w:rPr>
            <w:noProof/>
            <w:webHidden/>
          </w:rPr>
          <w:instrText xml:space="preserve"> PAGEREF _Toc288121280 \h </w:instrText>
        </w:r>
        <w:r>
          <w:rPr>
            <w:noProof/>
            <w:webHidden/>
          </w:rPr>
        </w:r>
        <w:r>
          <w:rPr>
            <w:noProof/>
            <w:webHidden/>
          </w:rPr>
          <w:fldChar w:fldCharType="separate"/>
        </w:r>
        <w:r>
          <w:rPr>
            <w:noProof/>
            <w:webHidden/>
          </w:rPr>
          <w:t>147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81" w:history="1">
        <w:r w:rsidRPr="00AF22C7">
          <w:rPr>
            <w:rStyle w:val="Hyperlink"/>
            <w:noProof/>
          </w:rPr>
          <w:t>Displaying Specimen Distribution Reports</w:t>
        </w:r>
        <w:r>
          <w:rPr>
            <w:noProof/>
            <w:webHidden/>
          </w:rPr>
          <w:tab/>
        </w:r>
        <w:r>
          <w:rPr>
            <w:noProof/>
            <w:webHidden/>
          </w:rPr>
          <w:fldChar w:fldCharType="begin"/>
        </w:r>
        <w:r>
          <w:rPr>
            <w:noProof/>
            <w:webHidden/>
          </w:rPr>
          <w:instrText xml:space="preserve"> PAGEREF _Toc288121281 \h </w:instrText>
        </w:r>
        <w:r>
          <w:rPr>
            <w:noProof/>
            <w:webHidden/>
          </w:rPr>
        </w:r>
        <w:r>
          <w:rPr>
            <w:noProof/>
            <w:webHidden/>
          </w:rPr>
          <w:fldChar w:fldCharType="separate"/>
        </w:r>
        <w:r>
          <w:rPr>
            <w:noProof/>
            <w:webHidden/>
          </w:rPr>
          <w:t>149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82" w:history="1">
        <w:r w:rsidRPr="00AF22C7">
          <w:rPr>
            <w:rStyle w:val="Hyperlink"/>
            <w:noProof/>
          </w:rPr>
          <w:t>Displaying Array Distribution Reports</w:t>
        </w:r>
        <w:r>
          <w:rPr>
            <w:noProof/>
            <w:webHidden/>
          </w:rPr>
          <w:tab/>
        </w:r>
        <w:r>
          <w:rPr>
            <w:noProof/>
            <w:webHidden/>
          </w:rPr>
          <w:fldChar w:fldCharType="begin"/>
        </w:r>
        <w:r>
          <w:rPr>
            <w:noProof/>
            <w:webHidden/>
          </w:rPr>
          <w:instrText xml:space="preserve"> PAGEREF _Toc288121282 \h </w:instrText>
        </w:r>
        <w:r>
          <w:rPr>
            <w:noProof/>
            <w:webHidden/>
          </w:rPr>
        </w:r>
        <w:r>
          <w:rPr>
            <w:noProof/>
            <w:webHidden/>
          </w:rPr>
          <w:fldChar w:fldCharType="separate"/>
        </w:r>
        <w:r>
          <w:rPr>
            <w:noProof/>
            <w:webHidden/>
          </w:rPr>
          <w:t>149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83" w:history="1">
        <w:r w:rsidRPr="00AF22C7">
          <w:rPr>
            <w:rStyle w:val="Hyperlink"/>
            <w:noProof/>
          </w:rPr>
          <w:t>Ordering Workflow</w:t>
        </w:r>
        <w:r>
          <w:rPr>
            <w:noProof/>
            <w:webHidden/>
          </w:rPr>
          <w:tab/>
        </w:r>
        <w:r>
          <w:rPr>
            <w:noProof/>
            <w:webHidden/>
          </w:rPr>
          <w:fldChar w:fldCharType="begin"/>
        </w:r>
        <w:r>
          <w:rPr>
            <w:noProof/>
            <w:webHidden/>
          </w:rPr>
          <w:instrText xml:space="preserve"> PAGEREF _Toc288121283 \h </w:instrText>
        </w:r>
        <w:r>
          <w:rPr>
            <w:noProof/>
            <w:webHidden/>
          </w:rPr>
        </w:r>
        <w:r>
          <w:rPr>
            <w:noProof/>
            <w:webHidden/>
          </w:rPr>
          <w:fldChar w:fldCharType="separate"/>
        </w:r>
        <w:r>
          <w:rPr>
            <w:noProof/>
            <w:webHidden/>
          </w:rPr>
          <w:t>150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84" w:history="1">
        <w:r w:rsidRPr="00AF22C7">
          <w:rPr>
            <w:rStyle w:val="Hyperlink"/>
            <w:noProof/>
          </w:rPr>
          <w:t>Step 1: Add Specimens of Interest to My List</w:t>
        </w:r>
        <w:r>
          <w:rPr>
            <w:noProof/>
            <w:webHidden/>
          </w:rPr>
          <w:tab/>
        </w:r>
        <w:r>
          <w:rPr>
            <w:noProof/>
            <w:webHidden/>
          </w:rPr>
          <w:fldChar w:fldCharType="begin"/>
        </w:r>
        <w:r>
          <w:rPr>
            <w:noProof/>
            <w:webHidden/>
          </w:rPr>
          <w:instrText xml:space="preserve"> PAGEREF _Toc288121284 \h </w:instrText>
        </w:r>
        <w:r>
          <w:rPr>
            <w:noProof/>
            <w:webHidden/>
          </w:rPr>
        </w:r>
        <w:r>
          <w:rPr>
            <w:noProof/>
            <w:webHidden/>
          </w:rPr>
          <w:fldChar w:fldCharType="separate"/>
        </w:r>
        <w:r>
          <w:rPr>
            <w:noProof/>
            <w:webHidden/>
          </w:rPr>
          <w:t>152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85" w:history="1">
        <w:r w:rsidRPr="00AF22C7">
          <w:rPr>
            <w:rStyle w:val="Hyperlink"/>
            <w:noProof/>
          </w:rPr>
          <w:t>Step 2: Order Biospecimens from My List</w:t>
        </w:r>
        <w:r>
          <w:rPr>
            <w:noProof/>
            <w:webHidden/>
          </w:rPr>
          <w:tab/>
        </w:r>
        <w:r>
          <w:rPr>
            <w:noProof/>
            <w:webHidden/>
          </w:rPr>
          <w:fldChar w:fldCharType="begin"/>
        </w:r>
        <w:r>
          <w:rPr>
            <w:noProof/>
            <w:webHidden/>
          </w:rPr>
          <w:instrText xml:space="preserve"> PAGEREF _Toc288121285 \h </w:instrText>
        </w:r>
        <w:r>
          <w:rPr>
            <w:noProof/>
            <w:webHidden/>
          </w:rPr>
        </w:r>
        <w:r>
          <w:rPr>
            <w:noProof/>
            <w:webHidden/>
          </w:rPr>
          <w:fldChar w:fldCharType="separate"/>
        </w:r>
        <w:r>
          <w:rPr>
            <w:noProof/>
            <w:webHidden/>
          </w:rPr>
          <w:t>152</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86" w:history="1">
        <w:r w:rsidRPr="00AF22C7">
          <w:rPr>
            <w:rStyle w:val="Hyperlink"/>
            <w:noProof/>
          </w:rPr>
          <w:t>Ordering a Specimen and Specimen Derivatives from an Existing Derivative</w:t>
        </w:r>
        <w:r>
          <w:rPr>
            <w:noProof/>
            <w:webHidden/>
          </w:rPr>
          <w:tab/>
        </w:r>
        <w:r>
          <w:rPr>
            <w:noProof/>
            <w:webHidden/>
          </w:rPr>
          <w:fldChar w:fldCharType="begin"/>
        </w:r>
        <w:r>
          <w:rPr>
            <w:noProof/>
            <w:webHidden/>
          </w:rPr>
          <w:instrText xml:space="preserve"> PAGEREF _Toc288121286 \h </w:instrText>
        </w:r>
        <w:r>
          <w:rPr>
            <w:noProof/>
            <w:webHidden/>
          </w:rPr>
        </w:r>
        <w:r>
          <w:rPr>
            <w:noProof/>
            <w:webHidden/>
          </w:rPr>
          <w:fldChar w:fldCharType="separate"/>
        </w:r>
        <w:r>
          <w:rPr>
            <w:noProof/>
            <w:webHidden/>
          </w:rPr>
          <w:t>154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87" w:history="1">
        <w:r w:rsidRPr="00AF22C7">
          <w:rPr>
            <w:rStyle w:val="Hyperlink"/>
            <w:noProof/>
          </w:rPr>
          <w:t>Ordering an Existing Specimen</w:t>
        </w:r>
        <w:r>
          <w:rPr>
            <w:noProof/>
            <w:webHidden/>
          </w:rPr>
          <w:tab/>
        </w:r>
        <w:r>
          <w:rPr>
            <w:noProof/>
            <w:webHidden/>
          </w:rPr>
          <w:fldChar w:fldCharType="begin"/>
        </w:r>
        <w:r>
          <w:rPr>
            <w:noProof/>
            <w:webHidden/>
          </w:rPr>
          <w:instrText xml:space="preserve"> PAGEREF _Toc288121287 \h </w:instrText>
        </w:r>
        <w:r>
          <w:rPr>
            <w:noProof/>
            <w:webHidden/>
          </w:rPr>
        </w:r>
        <w:r>
          <w:rPr>
            <w:noProof/>
            <w:webHidden/>
          </w:rPr>
          <w:fldChar w:fldCharType="separate"/>
        </w:r>
        <w:r>
          <w:rPr>
            <w:noProof/>
            <w:webHidden/>
          </w:rPr>
          <w:t>154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88" w:history="1">
        <w:r w:rsidRPr="00AF22C7">
          <w:rPr>
            <w:rStyle w:val="Hyperlink"/>
            <w:noProof/>
          </w:rPr>
          <w:t>Ordering a Derivative From an Existing Specimen</w:t>
        </w:r>
        <w:r>
          <w:rPr>
            <w:noProof/>
            <w:webHidden/>
          </w:rPr>
          <w:tab/>
        </w:r>
        <w:r>
          <w:rPr>
            <w:noProof/>
            <w:webHidden/>
          </w:rPr>
          <w:fldChar w:fldCharType="begin"/>
        </w:r>
        <w:r>
          <w:rPr>
            <w:noProof/>
            <w:webHidden/>
          </w:rPr>
          <w:instrText xml:space="preserve"> PAGEREF _Toc288121288 \h </w:instrText>
        </w:r>
        <w:r>
          <w:rPr>
            <w:noProof/>
            <w:webHidden/>
          </w:rPr>
        </w:r>
        <w:r>
          <w:rPr>
            <w:noProof/>
            <w:webHidden/>
          </w:rPr>
          <w:fldChar w:fldCharType="separate"/>
        </w:r>
        <w:r>
          <w:rPr>
            <w:noProof/>
            <w:webHidden/>
          </w:rPr>
          <w:t>155</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89" w:history="1">
        <w:r w:rsidRPr="00AF22C7">
          <w:rPr>
            <w:rStyle w:val="Hyperlink"/>
            <w:noProof/>
          </w:rPr>
          <w:t>Ordering Specimens Associated with a Surgical Pathology Report (SPR)</w:t>
        </w:r>
        <w:r>
          <w:rPr>
            <w:noProof/>
            <w:webHidden/>
          </w:rPr>
          <w:tab/>
        </w:r>
        <w:r>
          <w:rPr>
            <w:noProof/>
            <w:webHidden/>
          </w:rPr>
          <w:fldChar w:fldCharType="begin"/>
        </w:r>
        <w:r>
          <w:rPr>
            <w:noProof/>
            <w:webHidden/>
          </w:rPr>
          <w:instrText xml:space="preserve"> PAGEREF _Toc288121289 \h </w:instrText>
        </w:r>
        <w:r>
          <w:rPr>
            <w:noProof/>
            <w:webHidden/>
          </w:rPr>
        </w:r>
        <w:r>
          <w:rPr>
            <w:noProof/>
            <w:webHidden/>
          </w:rPr>
          <w:fldChar w:fldCharType="separate"/>
        </w:r>
        <w:r>
          <w:rPr>
            <w:noProof/>
            <w:webHidden/>
          </w:rPr>
          <w:t>156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90" w:history="1">
        <w:r w:rsidRPr="00AF22C7">
          <w:rPr>
            <w:rStyle w:val="Hyperlink"/>
            <w:noProof/>
          </w:rPr>
          <w:t>Ordering a Specimen Associated with an Surgical Pathology Report</w:t>
        </w:r>
        <w:r>
          <w:rPr>
            <w:noProof/>
            <w:webHidden/>
          </w:rPr>
          <w:tab/>
        </w:r>
        <w:r>
          <w:rPr>
            <w:noProof/>
            <w:webHidden/>
          </w:rPr>
          <w:fldChar w:fldCharType="begin"/>
        </w:r>
        <w:r>
          <w:rPr>
            <w:noProof/>
            <w:webHidden/>
          </w:rPr>
          <w:instrText xml:space="preserve"> PAGEREF _Toc288121290 \h </w:instrText>
        </w:r>
        <w:r>
          <w:rPr>
            <w:noProof/>
            <w:webHidden/>
          </w:rPr>
        </w:r>
        <w:r>
          <w:rPr>
            <w:noProof/>
            <w:webHidden/>
          </w:rPr>
          <w:fldChar w:fldCharType="separate"/>
        </w:r>
        <w:r>
          <w:rPr>
            <w:noProof/>
            <w:webHidden/>
          </w:rPr>
          <w:t>157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91" w:history="1">
        <w:r w:rsidRPr="00AF22C7">
          <w:rPr>
            <w:rStyle w:val="Hyperlink"/>
            <w:noProof/>
          </w:rPr>
          <w:t>Ordering a Specimen Associated with an SPR Not Collected</w:t>
        </w:r>
        <w:r>
          <w:rPr>
            <w:noProof/>
            <w:webHidden/>
          </w:rPr>
          <w:tab/>
        </w:r>
        <w:r>
          <w:rPr>
            <w:noProof/>
            <w:webHidden/>
          </w:rPr>
          <w:fldChar w:fldCharType="begin"/>
        </w:r>
        <w:r>
          <w:rPr>
            <w:noProof/>
            <w:webHidden/>
          </w:rPr>
          <w:instrText xml:space="preserve"> PAGEREF _Toc288121291 \h </w:instrText>
        </w:r>
        <w:r>
          <w:rPr>
            <w:noProof/>
            <w:webHidden/>
          </w:rPr>
        </w:r>
        <w:r>
          <w:rPr>
            <w:noProof/>
            <w:webHidden/>
          </w:rPr>
          <w:fldChar w:fldCharType="separate"/>
        </w:r>
        <w:r>
          <w:rPr>
            <w:noProof/>
            <w:webHidden/>
          </w:rPr>
          <w:t>157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92" w:history="1">
        <w:r w:rsidRPr="00AF22C7">
          <w:rPr>
            <w:rStyle w:val="Hyperlink"/>
            <w:noProof/>
          </w:rPr>
          <w:t>Ordering a User-Defined Specimen Arrant Associated with an SPR</w:t>
        </w:r>
        <w:r>
          <w:rPr>
            <w:noProof/>
            <w:webHidden/>
          </w:rPr>
          <w:tab/>
        </w:r>
        <w:r>
          <w:rPr>
            <w:noProof/>
            <w:webHidden/>
          </w:rPr>
          <w:fldChar w:fldCharType="begin"/>
        </w:r>
        <w:r>
          <w:rPr>
            <w:noProof/>
            <w:webHidden/>
          </w:rPr>
          <w:instrText xml:space="preserve"> PAGEREF _Toc288121292 \h </w:instrText>
        </w:r>
        <w:r>
          <w:rPr>
            <w:noProof/>
            <w:webHidden/>
          </w:rPr>
        </w:r>
        <w:r>
          <w:rPr>
            <w:noProof/>
            <w:webHidden/>
          </w:rPr>
          <w:fldChar w:fldCharType="separate"/>
        </w:r>
        <w:r>
          <w:rPr>
            <w:noProof/>
            <w:webHidden/>
          </w:rPr>
          <w:t>158</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93" w:history="1">
        <w:r w:rsidRPr="00AF22C7">
          <w:rPr>
            <w:rStyle w:val="Hyperlink"/>
            <w:noProof/>
          </w:rPr>
          <w:t>Ordering Biospecimen Arrays</w:t>
        </w:r>
        <w:r>
          <w:rPr>
            <w:noProof/>
            <w:webHidden/>
          </w:rPr>
          <w:tab/>
        </w:r>
        <w:r>
          <w:rPr>
            <w:noProof/>
            <w:webHidden/>
          </w:rPr>
          <w:fldChar w:fldCharType="begin"/>
        </w:r>
        <w:r>
          <w:rPr>
            <w:noProof/>
            <w:webHidden/>
          </w:rPr>
          <w:instrText xml:space="preserve"> PAGEREF _Toc288121293 \h </w:instrText>
        </w:r>
        <w:r>
          <w:rPr>
            <w:noProof/>
            <w:webHidden/>
          </w:rPr>
        </w:r>
        <w:r>
          <w:rPr>
            <w:noProof/>
            <w:webHidden/>
          </w:rPr>
          <w:fldChar w:fldCharType="separate"/>
        </w:r>
        <w:r>
          <w:rPr>
            <w:noProof/>
            <w:webHidden/>
          </w:rPr>
          <w:t>159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94" w:history="1">
        <w:r w:rsidRPr="00AF22C7">
          <w:rPr>
            <w:rStyle w:val="Hyperlink"/>
            <w:noProof/>
          </w:rPr>
          <w:t>Ordering Existing Biospecimen Array</w:t>
        </w:r>
        <w:r>
          <w:rPr>
            <w:noProof/>
            <w:webHidden/>
          </w:rPr>
          <w:tab/>
        </w:r>
        <w:r>
          <w:rPr>
            <w:noProof/>
            <w:webHidden/>
          </w:rPr>
          <w:fldChar w:fldCharType="begin"/>
        </w:r>
        <w:r>
          <w:rPr>
            <w:noProof/>
            <w:webHidden/>
          </w:rPr>
          <w:instrText xml:space="preserve"> PAGEREF _Toc288121294 \h </w:instrText>
        </w:r>
        <w:r>
          <w:rPr>
            <w:noProof/>
            <w:webHidden/>
          </w:rPr>
        </w:r>
        <w:r>
          <w:rPr>
            <w:noProof/>
            <w:webHidden/>
          </w:rPr>
          <w:fldChar w:fldCharType="separate"/>
        </w:r>
        <w:r>
          <w:rPr>
            <w:noProof/>
            <w:webHidden/>
          </w:rPr>
          <w:t>159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95" w:history="1">
        <w:r w:rsidRPr="00AF22C7">
          <w:rPr>
            <w:rStyle w:val="Hyperlink"/>
            <w:noProof/>
          </w:rPr>
          <w:t>Ordering a User-Defined Array</w:t>
        </w:r>
        <w:r>
          <w:rPr>
            <w:noProof/>
            <w:webHidden/>
          </w:rPr>
          <w:tab/>
        </w:r>
        <w:r>
          <w:rPr>
            <w:noProof/>
            <w:webHidden/>
          </w:rPr>
          <w:fldChar w:fldCharType="begin"/>
        </w:r>
        <w:r>
          <w:rPr>
            <w:noProof/>
            <w:webHidden/>
          </w:rPr>
          <w:instrText xml:space="preserve"> PAGEREF _Toc288121295 \h </w:instrText>
        </w:r>
        <w:r>
          <w:rPr>
            <w:noProof/>
            <w:webHidden/>
          </w:rPr>
        </w:r>
        <w:r>
          <w:rPr>
            <w:noProof/>
            <w:webHidden/>
          </w:rPr>
          <w:fldChar w:fldCharType="separate"/>
        </w:r>
        <w:r>
          <w:rPr>
            <w:noProof/>
            <w:webHidden/>
          </w:rPr>
          <w:t>160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296" w:history="1">
        <w:r w:rsidRPr="00AF22C7">
          <w:rPr>
            <w:rStyle w:val="Hyperlink"/>
            <w:noProof/>
          </w:rPr>
          <w:t>Distributing Ordered Items</w:t>
        </w:r>
        <w:r>
          <w:rPr>
            <w:noProof/>
            <w:webHidden/>
          </w:rPr>
          <w:tab/>
        </w:r>
        <w:r>
          <w:rPr>
            <w:noProof/>
            <w:webHidden/>
          </w:rPr>
          <w:fldChar w:fldCharType="begin"/>
        </w:r>
        <w:r>
          <w:rPr>
            <w:noProof/>
            <w:webHidden/>
          </w:rPr>
          <w:instrText xml:space="preserve"> PAGEREF _Toc288121296 \h </w:instrText>
        </w:r>
        <w:r>
          <w:rPr>
            <w:noProof/>
            <w:webHidden/>
          </w:rPr>
        </w:r>
        <w:r>
          <w:rPr>
            <w:noProof/>
            <w:webHidden/>
          </w:rPr>
          <w:fldChar w:fldCharType="separate"/>
        </w:r>
        <w:r>
          <w:rPr>
            <w:noProof/>
            <w:webHidden/>
          </w:rPr>
          <w:t>161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97" w:history="1">
        <w:r w:rsidRPr="00AF22C7">
          <w:rPr>
            <w:rStyle w:val="Hyperlink"/>
            <w:noProof/>
          </w:rPr>
          <w:t>Distributing a Parent and Derived Specimen</w:t>
        </w:r>
        <w:r>
          <w:rPr>
            <w:noProof/>
            <w:webHidden/>
          </w:rPr>
          <w:tab/>
        </w:r>
        <w:r>
          <w:rPr>
            <w:noProof/>
            <w:webHidden/>
          </w:rPr>
          <w:fldChar w:fldCharType="begin"/>
        </w:r>
        <w:r>
          <w:rPr>
            <w:noProof/>
            <w:webHidden/>
          </w:rPr>
          <w:instrText xml:space="preserve"> PAGEREF _Toc288121297 \h </w:instrText>
        </w:r>
        <w:r>
          <w:rPr>
            <w:noProof/>
            <w:webHidden/>
          </w:rPr>
        </w:r>
        <w:r>
          <w:rPr>
            <w:noProof/>
            <w:webHidden/>
          </w:rPr>
          <w:fldChar w:fldCharType="separate"/>
        </w:r>
        <w:r>
          <w:rPr>
            <w:noProof/>
            <w:webHidden/>
          </w:rPr>
          <w:t>162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98" w:history="1">
        <w:r w:rsidRPr="00AF22C7">
          <w:rPr>
            <w:rStyle w:val="Hyperlink"/>
            <w:noProof/>
          </w:rPr>
          <w:t>Distributing an Existing Array and a User-Defined Array</w:t>
        </w:r>
        <w:r>
          <w:rPr>
            <w:noProof/>
            <w:webHidden/>
          </w:rPr>
          <w:tab/>
        </w:r>
        <w:r>
          <w:rPr>
            <w:noProof/>
            <w:webHidden/>
          </w:rPr>
          <w:fldChar w:fldCharType="begin"/>
        </w:r>
        <w:r>
          <w:rPr>
            <w:noProof/>
            <w:webHidden/>
          </w:rPr>
          <w:instrText xml:space="preserve"> PAGEREF _Toc288121298 \h </w:instrText>
        </w:r>
        <w:r>
          <w:rPr>
            <w:noProof/>
            <w:webHidden/>
          </w:rPr>
        </w:r>
        <w:r>
          <w:rPr>
            <w:noProof/>
            <w:webHidden/>
          </w:rPr>
          <w:fldChar w:fldCharType="separate"/>
        </w:r>
        <w:r>
          <w:rPr>
            <w:noProof/>
            <w:webHidden/>
          </w:rPr>
          <w:t>164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299" w:history="1">
        <w:r w:rsidRPr="00AF22C7">
          <w:rPr>
            <w:rStyle w:val="Hyperlink"/>
            <w:noProof/>
          </w:rPr>
          <w:t>Distributing a Specimen and Arrays Associated with an SPR</w:t>
        </w:r>
        <w:r>
          <w:rPr>
            <w:noProof/>
            <w:webHidden/>
          </w:rPr>
          <w:tab/>
        </w:r>
        <w:r>
          <w:rPr>
            <w:noProof/>
            <w:webHidden/>
          </w:rPr>
          <w:fldChar w:fldCharType="begin"/>
        </w:r>
        <w:r>
          <w:rPr>
            <w:noProof/>
            <w:webHidden/>
          </w:rPr>
          <w:instrText xml:space="preserve"> PAGEREF _Toc288121299 \h </w:instrText>
        </w:r>
        <w:r>
          <w:rPr>
            <w:noProof/>
            <w:webHidden/>
          </w:rPr>
        </w:r>
        <w:r>
          <w:rPr>
            <w:noProof/>
            <w:webHidden/>
          </w:rPr>
          <w:fldChar w:fldCharType="separate"/>
        </w:r>
        <w:r>
          <w:rPr>
            <w:noProof/>
            <w:webHidden/>
          </w:rPr>
          <w:t>166</w:t>
        </w:r>
        <w:r>
          <w:rPr>
            <w:noProof/>
            <w:webHidden/>
          </w:rPr>
          <w:fldChar w:fldCharType="end"/>
        </w:r>
      </w:hyperlink>
    </w:p>
    <w:p w:rsidR="004913A0" w:rsidRDefault="004913A0">
      <w:pPr>
        <w:pStyle w:val="TOC1"/>
        <w:tabs>
          <w:tab w:val="left" w:pos="1540"/>
          <w:tab w:val="right" w:leader="dot" w:pos="8918"/>
        </w:tabs>
        <w:rPr>
          <w:rFonts w:ascii="Calibri" w:hAnsi="Calibri"/>
          <w:b w:val="0"/>
          <w:noProof/>
          <w:sz w:val="22"/>
          <w:szCs w:val="22"/>
        </w:rPr>
      </w:pPr>
      <w:hyperlink w:anchor="_Toc288121300" w:history="1">
        <w:r w:rsidRPr="00AF22C7">
          <w:rPr>
            <w:rStyle w:val="Hyperlink"/>
            <w:noProof/>
          </w:rPr>
          <w:t>Chapter 12</w:t>
        </w:r>
        <w:r>
          <w:rPr>
            <w:rFonts w:ascii="Calibri" w:hAnsi="Calibri"/>
            <w:b w:val="0"/>
            <w:noProof/>
            <w:sz w:val="22"/>
            <w:szCs w:val="22"/>
          </w:rPr>
          <w:tab/>
        </w:r>
        <w:r w:rsidRPr="00AF22C7">
          <w:rPr>
            <w:rStyle w:val="Hyperlink"/>
            <w:noProof/>
          </w:rPr>
          <w:t>Shipping and Tracking (Biospecimen Data)</w:t>
        </w:r>
        <w:r>
          <w:rPr>
            <w:noProof/>
            <w:webHidden/>
          </w:rPr>
          <w:tab/>
        </w:r>
        <w:r>
          <w:rPr>
            <w:noProof/>
            <w:webHidden/>
          </w:rPr>
          <w:fldChar w:fldCharType="begin"/>
        </w:r>
        <w:r>
          <w:rPr>
            <w:noProof/>
            <w:webHidden/>
          </w:rPr>
          <w:instrText xml:space="preserve"> PAGEREF _Toc288121300 \h </w:instrText>
        </w:r>
        <w:r>
          <w:rPr>
            <w:noProof/>
            <w:webHidden/>
          </w:rPr>
        </w:r>
        <w:r>
          <w:rPr>
            <w:noProof/>
            <w:webHidden/>
          </w:rPr>
          <w:fldChar w:fldCharType="separate"/>
        </w:r>
        <w:r>
          <w:rPr>
            <w:noProof/>
            <w:webHidden/>
          </w:rPr>
          <w:t>169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01" w:history="1">
        <w:r w:rsidRPr="00AF22C7">
          <w:rPr>
            <w:rStyle w:val="Hyperlink"/>
            <w:noProof/>
          </w:rPr>
          <w:t>Introduction to Shipping and Tracking</w:t>
        </w:r>
        <w:r>
          <w:rPr>
            <w:noProof/>
            <w:webHidden/>
          </w:rPr>
          <w:tab/>
        </w:r>
        <w:r>
          <w:rPr>
            <w:noProof/>
            <w:webHidden/>
          </w:rPr>
          <w:fldChar w:fldCharType="begin"/>
        </w:r>
        <w:r>
          <w:rPr>
            <w:noProof/>
            <w:webHidden/>
          </w:rPr>
          <w:instrText xml:space="preserve"> PAGEREF _Toc288121301 \h </w:instrText>
        </w:r>
        <w:r>
          <w:rPr>
            <w:noProof/>
            <w:webHidden/>
          </w:rPr>
        </w:r>
        <w:r>
          <w:rPr>
            <w:noProof/>
            <w:webHidden/>
          </w:rPr>
          <w:fldChar w:fldCharType="separate"/>
        </w:r>
        <w:r>
          <w:rPr>
            <w:noProof/>
            <w:webHidden/>
          </w:rPr>
          <w:t>169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02" w:history="1">
        <w:r w:rsidRPr="00AF22C7">
          <w:rPr>
            <w:rStyle w:val="Hyperlink"/>
            <w:noProof/>
          </w:rPr>
          <w:t>Viewing the Dashboard</w:t>
        </w:r>
        <w:r>
          <w:rPr>
            <w:noProof/>
            <w:webHidden/>
          </w:rPr>
          <w:tab/>
        </w:r>
        <w:r>
          <w:rPr>
            <w:noProof/>
            <w:webHidden/>
          </w:rPr>
          <w:fldChar w:fldCharType="begin"/>
        </w:r>
        <w:r>
          <w:rPr>
            <w:noProof/>
            <w:webHidden/>
          </w:rPr>
          <w:instrText xml:space="preserve"> PAGEREF _Toc288121302 \h </w:instrText>
        </w:r>
        <w:r>
          <w:rPr>
            <w:noProof/>
            <w:webHidden/>
          </w:rPr>
        </w:r>
        <w:r>
          <w:rPr>
            <w:noProof/>
            <w:webHidden/>
          </w:rPr>
          <w:fldChar w:fldCharType="separate"/>
        </w:r>
        <w:r>
          <w:rPr>
            <w:noProof/>
            <w:webHidden/>
          </w:rPr>
          <w:t>170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03" w:history="1">
        <w:r w:rsidRPr="00AF22C7">
          <w:rPr>
            <w:rStyle w:val="Hyperlink"/>
            <w:noProof/>
          </w:rPr>
          <w:t>Creating a New Shipment</w:t>
        </w:r>
        <w:r>
          <w:rPr>
            <w:noProof/>
            <w:webHidden/>
          </w:rPr>
          <w:tab/>
        </w:r>
        <w:r>
          <w:rPr>
            <w:noProof/>
            <w:webHidden/>
          </w:rPr>
          <w:fldChar w:fldCharType="begin"/>
        </w:r>
        <w:r>
          <w:rPr>
            <w:noProof/>
            <w:webHidden/>
          </w:rPr>
          <w:instrText xml:space="preserve"> PAGEREF _Toc288121303 \h </w:instrText>
        </w:r>
        <w:r>
          <w:rPr>
            <w:noProof/>
            <w:webHidden/>
          </w:rPr>
        </w:r>
        <w:r>
          <w:rPr>
            <w:noProof/>
            <w:webHidden/>
          </w:rPr>
          <w:fldChar w:fldCharType="separate"/>
        </w:r>
        <w:r>
          <w:rPr>
            <w:noProof/>
            <w:webHidden/>
          </w:rPr>
          <w:t>172</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04" w:history="1">
        <w:r w:rsidRPr="00AF22C7">
          <w:rPr>
            <w:rStyle w:val="Hyperlink"/>
            <w:noProof/>
          </w:rPr>
          <w:t>Requesting a Shipment</w:t>
        </w:r>
        <w:r>
          <w:rPr>
            <w:noProof/>
            <w:webHidden/>
          </w:rPr>
          <w:tab/>
        </w:r>
        <w:r>
          <w:rPr>
            <w:noProof/>
            <w:webHidden/>
          </w:rPr>
          <w:fldChar w:fldCharType="begin"/>
        </w:r>
        <w:r>
          <w:rPr>
            <w:noProof/>
            <w:webHidden/>
          </w:rPr>
          <w:instrText xml:space="preserve"> PAGEREF _Toc288121304 \h </w:instrText>
        </w:r>
        <w:r>
          <w:rPr>
            <w:noProof/>
            <w:webHidden/>
          </w:rPr>
        </w:r>
        <w:r>
          <w:rPr>
            <w:noProof/>
            <w:webHidden/>
          </w:rPr>
          <w:fldChar w:fldCharType="separate"/>
        </w:r>
        <w:r>
          <w:rPr>
            <w:noProof/>
            <w:webHidden/>
          </w:rPr>
          <w:t>174</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05" w:history="1">
        <w:r w:rsidRPr="00AF22C7">
          <w:rPr>
            <w:rStyle w:val="Hyperlink"/>
            <w:noProof/>
          </w:rPr>
          <w:t>Processing the Shipment or Shipment Request</w:t>
        </w:r>
        <w:r>
          <w:rPr>
            <w:noProof/>
            <w:webHidden/>
          </w:rPr>
          <w:tab/>
        </w:r>
        <w:r>
          <w:rPr>
            <w:noProof/>
            <w:webHidden/>
          </w:rPr>
          <w:fldChar w:fldCharType="begin"/>
        </w:r>
        <w:r>
          <w:rPr>
            <w:noProof/>
            <w:webHidden/>
          </w:rPr>
          <w:instrText xml:space="preserve"> PAGEREF _Toc288121305 \h </w:instrText>
        </w:r>
        <w:r>
          <w:rPr>
            <w:noProof/>
            <w:webHidden/>
          </w:rPr>
        </w:r>
        <w:r>
          <w:rPr>
            <w:noProof/>
            <w:webHidden/>
          </w:rPr>
          <w:fldChar w:fldCharType="separate"/>
        </w:r>
        <w:r>
          <w:rPr>
            <w:noProof/>
            <w:webHidden/>
          </w:rPr>
          <w:t>177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06" w:history="1">
        <w:r w:rsidRPr="00AF22C7">
          <w:rPr>
            <w:rStyle w:val="Hyperlink"/>
            <w:noProof/>
          </w:rPr>
          <w:t>Processing a Shipment Request</w:t>
        </w:r>
        <w:r>
          <w:rPr>
            <w:noProof/>
            <w:webHidden/>
          </w:rPr>
          <w:tab/>
        </w:r>
        <w:r>
          <w:rPr>
            <w:noProof/>
            <w:webHidden/>
          </w:rPr>
          <w:fldChar w:fldCharType="begin"/>
        </w:r>
        <w:r>
          <w:rPr>
            <w:noProof/>
            <w:webHidden/>
          </w:rPr>
          <w:instrText xml:space="preserve"> PAGEREF _Toc288121306 \h </w:instrText>
        </w:r>
        <w:r>
          <w:rPr>
            <w:noProof/>
            <w:webHidden/>
          </w:rPr>
        </w:r>
        <w:r>
          <w:rPr>
            <w:noProof/>
            <w:webHidden/>
          </w:rPr>
          <w:fldChar w:fldCharType="separate"/>
        </w:r>
        <w:r>
          <w:rPr>
            <w:noProof/>
            <w:webHidden/>
          </w:rPr>
          <w:t>177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07" w:history="1">
        <w:r w:rsidRPr="00AF22C7">
          <w:rPr>
            <w:rStyle w:val="Hyperlink"/>
            <w:noProof/>
          </w:rPr>
          <w:t>Processing a Received Shipment</w:t>
        </w:r>
        <w:r>
          <w:rPr>
            <w:noProof/>
            <w:webHidden/>
          </w:rPr>
          <w:tab/>
        </w:r>
        <w:r>
          <w:rPr>
            <w:noProof/>
            <w:webHidden/>
          </w:rPr>
          <w:fldChar w:fldCharType="begin"/>
        </w:r>
        <w:r>
          <w:rPr>
            <w:noProof/>
            <w:webHidden/>
          </w:rPr>
          <w:instrText xml:space="preserve"> PAGEREF _Toc288121307 \h </w:instrText>
        </w:r>
        <w:r>
          <w:rPr>
            <w:noProof/>
            <w:webHidden/>
          </w:rPr>
        </w:r>
        <w:r>
          <w:rPr>
            <w:noProof/>
            <w:webHidden/>
          </w:rPr>
          <w:fldChar w:fldCharType="separate"/>
        </w:r>
        <w:r>
          <w:rPr>
            <w:noProof/>
            <w:webHidden/>
          </w:rPr>
          <w:t>178</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08" w:history="1">
        <w:r w:rsidRPr="00AF22C7">
          <w:rPr>
            <w:rStyle w:val="Hyperlink"/>
            <w:noProof/>
          </w:rPr>
          <w:t>Creating a Shipment or a Shipment Request</w:t>
        </w:r>
        <w:r>
          <w:rPr>
            <w:noProof/>
            <w:webHidden/>
          </w:rPr>
          <w:tab/>
        </w:r>
        <w:r>
          <w:rPr>
            <w:noProof/>
            <w:webHidden/>
          </w:rPr>
          <w:fldChar w:fldCharType="begin"/>
        </w:r>
        <w:r>
          <w:rPr>
            <w:noProof/>
            <w:webHidden/>
          </w:rPr>
          <w:instrText xml:space="preserve"> PAGEREF _Toc288121308 \h </w:instrText>
        </w:r>
        <w:r>
          <w:rPr>
            <w:noProof/>
            <w:webHidden/>
          </w:rPr>
        </w:r>
        <w:r>
          <w:rPr>
            <w:noProof/>
            <w:webHidden/>
          </w:rPr>
          <w:fldChar w:fldCharType="separate"/>
        </w:r>
        <w:r>
          <w:rPr>
            <w:noProof/>
            <w:webHidden/>
          </w:rPr>
          <w:t>180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09" w:history="1">
        <w:r w:rsidRPr="00AF22C7">
          <w:rPr>
            <w:rStyle w:val="Hyperlink"/>
            <w:noProof/>
          </w:rPr>
          <w:t>Editing a Shipment and Shipment Request</w:t>
        </w:r>
        <w:r>
          <w:rPr>
            <w:noProof/>
            <w:webHidden/>
          </w:rPr>
          <w:tab/>
        </w:r>
        <w:r>
          <w:rPr>
            <w:noProof/>
            <w:webHidden/>
          </w:rPr>
          <w:fldChar w:fldCharType="begin"/>
        </w:r>
        <w:r>
          <w:rPr>
            <w:noProof/>
            <w:webHidden/>
          </w:rPr>
          <w:instrText xml:space="preserve"> PAGEREF _Toc288121309 \h </w:instrText>
        </w:r>
        <w:r>
          <w:rPr>
            <w:noProof/>
            <w:webHidden/>
          </w:rPr>
        </w:r>
        <w:r>
          <w:rPr>
            <w:noProof/>
            <w:webHidden/>
          </w:rPr>
          <w:fldChar w:fldCharType="separate"/>
        </w:r>
        <w:r>
          <w:rPr>
            <w:noProof/>
            <w:webHidden/>
          </w:rPr>
          <w:t>181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10" w:history="1">
        <w:r w:rsidRPr="00AF22C7">
          <w:rPr>
            <w:rStyle w:val="Hyperlink"/>
            <w:noProof/>
          </w:rPr>
          <w:t>Editing a Shipment Request</w:t>
        </w:r>
        <w:r>
          <w:rPr>
            <w:noProof/>
            <w:webHidden/>
          </w:rPr>
          <w:tab/>
        </w:r>
        <w:r>
          <w:rPr>
            <w:noProof/>
            <w:webHidden/>
          </w:rPr>
          <w:fldChar w:fldCharType="begin"/>
        </w:r>
        <w:r>
          <w:rPr>
            <w:noProof/>
            <w:webHidden/>
          </w:rPr>
          <w:instrText xml:space="preserve"> PAGEREF _Toc288121310 \h </w:instrText>
        </w:r>
        <w:r>
          <w:rPr>
            <w:noProof/>
            <w:webHidden/>
          </w:rPr>
        </w:r>
        <w:r>
          <w:rPr>
            <w:noProof/>
            <w:webHidden/>
          </w:rPr>
          <w:fldChar w:fldCharType="separate"/>
        </w:r>
        <w:r>
          <w:rPr>
            <w:noProof/>
            <w:webHidden/>
          </w:rPr>
          <w:t>181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11" w:history="1">
        <w:r w:rsidRPr="00AF22C7">
          <w:rPr>
            <w:rStyle w:val="Hyperlink"/>
            <w:noProof/>
          </w:rPr>
          <w:t>Editing a Shipment</w:t>
        </w:r>
        <w:r>
          <w:rPr>
            <w:noProof/>
            <w:webHidden/>
          </w:rPr>
          <w:tab/>
        </w:r>
        <w:r>
          <w:rPr>
            <w:noProof/>
            <w:webHidden/>
          </w:rPr>
          <w:fldChar w:fldCharType="begin"/>
        </w:r>
        <w:r>
          <w:rPr>
            <w:noProof/>
            <w:webHidden/>
          </w:rPr>
          <w:instrText xml:space="preserve"> PAGEREF _Toc288121311 \h </w:instrText>
        </w:r>
        <w:r>
          <w:rPr>
            <w:noProof/>
            <w:webHidden/>
          </w:rPr>
        </w:r>
        <w:r>
          <w:rPr>
            <w:noProof/>
            <w:webHidden/>
          </w:rPr>
          <w:fldChar w:fldCharType="separate"/>
        </w:r>
        <w:r>
          <w:rPr>
            <w:noProof/>
            <w:webHidden/>
          </w:rPr>
          <w:t>181</w:t>
        </w:r>
        <w:r>
          <w:rPr>
            <w:noProof/>
            <w:webHidden/>
          </w:rPr>
          <w:fldChar w:fldCharType="end"/>
        </w:r>
      </w:hyperlink>
    </w:p>
    <w:p w:rsidR="004913A0" w:rsidRDefault="004913A0">
      <w:pPr>
        <w:pStyle w:val="TOC1"/>
        <w:tabs>
          <w:tab w:val="left" w:pos="1540"/>
          <w:tab w:val="right" w:leader="dot" w:pos="8918"/>
        </w:tabs>
        <w:rPr>
          <w:rFonts w:ascii="Calibri" w:hAnsi="Calibri"/>
          <w:b w:val="0"/>
          <w:noProof/>
          <w:sz w:val="22"/>
          <w:szCs w:val="22"/>
        </w:rPr>
      </w:pPr>
      <w:hyperlink w:anchor="_Toc288121312" w:history="1">
        <w:r w:rsidRPr="00AF22C7">
          <w:rPr>
            <w:rStyle w:val="Hyperlink"/>
            <w:noProof/>
          </w:rPr>
          <w:t>Chapter 13</w:t>
        </w:r>
        <w:r>
          <w:rPr>
            <w:rFonts w:ascii="Calibri" w:hAnsi="Calibri"/>
            <w:b w:val="0"/>
            <w:noProof/>
            <w:sz w:val="22"/>
            <w:szCs w:val="22"/>
          </w:rPr>
          <w:tab/>
        </w:r>
        <w:r w:rsidRPr="00AF22C7">
          <w:rPr>
            <w:rStyle w:val="Hyperlink"/>
            <w:noProof/>
          </w:rPr>
          <w:t>Performing Searches</w:t>
        </w:r>
        <w:r>
          <w:rPr>
            <w:noProof/>
            <w:webHidden/>
          </w:rPr>
          <w:tab/>
        </w:r>
        <w:r>
          <w:rPr>
            <w:noProof/>
            <w:webHidden/>
          </w:rPr>
          <w:fldChar w:fldCharType="begin"/>
        </w:r>
        <w:r>
          <w:rPr>
            <w:noProof/>
            <w:webHidden/>
          </w:rPr>
          <w:instrText xml:space="preserve"> PAGEREF _Toc288121312 \h </w:instrText>
        </w:r>
        <w:r>
          <w:rPr>
            <w:noProof/>
            <w:webHidden/>
          </w:rPr>
        </w:r>
        <w:r>
          <w:rPr>
            <w:noProof/>
            <w:webHidden/>
          </w:rPr>
          <w:fldChar w:fldCharType="separate"/>
        </w:r>
        <w:r>
          <w:rPr>
            <w:noProof/>
            <w:webHidden/>
          </w:rPr>
          <w:t>183</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13" w:history="1">
        <w:r w:rsidRPr="00AF22C7">
          <w:rPr>
            <w:rStyle w:val="Hyperlink"/>
            <w:noProof/>
          </w:rPr>
          <w:t>Performing a Simple Search</w:t>
        </w:r>
        <w:r>
          <w:rPr>
            <w:noProof/>
            <w:webHidden/>
          </w:rPr>
          <w:tab/>
        </w:r>
        <w:r>
          <w:rPr>
            <w:noProof/>
            <w:webHidden/>
          </w:rPr>
          <w:fldChar w:fldCharType="begin"/>
        </w:r>
        <w:r>
          <w:rPr>
            <w:noProof/>
            <w:webHidden/>
          </w:rPr>
          <w:instrText xml:space="preserve"> PAGEREF _Toc288121313 \h </w:instrText>
        </w:r>
        <w:r>
          <w:rPr>
            <w:noProof/>
            <w:webHidden/>
          </w:rPr>
        </w:r>
        <w:r>
          <w:rPr>
            <w:noProof/>
            <w:webHidden/>
          </w:rPr>
          <w:fldChar w:fldCharType="separate"/>
        </w:r>
        <w:r>
          <w:rPr>
            <w:noProof/>
            <w:webHidden/>
          </w:rPr>
          <w:t>183</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14" w:history="1">
        <w:r w:rsidRPr="00AF22C7">
          <w:rPr>
            <w:rStyle w:val="Hyperlink"/>
            <w:noProof/>
          </w:rPr>
          <w:t>Using the Advanced Query Wizard</w:t>
        </w:r>
        <w:r>
          <w:rPr>
            <w:noProof/>
            <w:webHidden/>
          </w:rPr>
          <w:tab/>
        </w:r>
        <w:r>
          <w:rPr>
            <w:noProof/>
            <w:webHidden/>
          </w:rPr>
          <w:fldChar w:fldCharType="begin"/>
        </w:r>
        <w:r>
          <w:rPr>
            <w:noProof/>
            <w:webHidden/>
          </w:rPr>
          <w:instrText xml:space="preserve"> PAGEREF _Toc288121314 \h </w:instrText>
        </w:r>
        <w:r>
          <w:rPr>
            <w:noProof/>
            <w:webHidden/>
          </w:rPr>
        </w:r>
        <w:r>
          <w:rPr>
            <w:noProof/>
            <w:webHidden/>
          </w:rPr>
          <w:fldChar w:fldCharType="separate"/>
        </w:r>
        <w:r>
          <w:rPr>
            <w:noProof/>
            <w:webHidden/>
          </w:rPr>
          <w:t>184</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15" w:history="1">
        <w:r w:rsidRPr="00AF22C7">
          <w:rPr>
            <w:rStyle w:val="Hyperlink"/>
            <w:noProof/>
          </w:rPr>
          <w:t>Defining Limits</w:t>
        </w:r>
        <w:r>
          <w:rPr>
            <w:noProof/>
            <w:webHidden/>
          </w:rPr>
          <w:tab/>
        </w:r>
        <w:r>
          <w:rPr>
            <w:noProof/>
            <w:webHidden/>
          </w:rPr>
          <w:fldChar w:fldCharType="begin"/>
        </w:r>
        <w:r>
          <w:rPr>
            <w:noProof/>
            <w:webHidden/>
          </w:rPr>
          <w:instrText xml:space="preserve"> PAGEREF _Toc288121315 \h </w:instrText>
        </w:r>
        <w:r>
          <w:rPr>
            <w:noProof/>
            <w:webHidden/>
          </w:rPr>
        </w:r>
        <w:r>
          <w:rPr>
            <w:noProof/>
            <w:webHidden/>
          </w:rPr>
          <w:fldChar w:fldCharType="separate"/>
        </w:r>
        <w:r>
          <w:rPr>
            <w:noProof/>
            <w:webHidden/>
          </w:rPr>
          <w:t>186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16" w:history="1">
        <w:r w:rsidRPr="00AF22C7">
          <w:rPr>
            <w:rStyle w:val="Hyperlink"/>
            <w:noProof/>
          </w:rPr>
          <w:t>Advanced Options</w:t>
        </w:r>
        <w:r>
          <w:rPr>
            <w:noProof/>
            <w:webHidden/>
          </w:rPr>
          <w:tab/>
        </w:r>
        <w:r>
          <w:rPr>
            <w:noProof/>
            <w:webHidden/>
          </w:rPr>
          <w:fldChar w:fldCharType="begin"/>
        </w:r>
        <w:r>
          <w:rPr>
            <w:noProof/>
            <w:webHidden/>
          </w:rPr>
          <w:instrText xml:space="preserve"> PAGEREF _Toc288121316 \h </w:instrText>
        </w:r>
        <w:r>
          <w:rPr>
            <w:noProof/>
            <w:webHidden/>
          </w:rPr>
        </w:r>
        <w:r>
          <w:rPr>
            <w:noProof/>
            <w:webHidden/>
          </w:rPr>
          <w:fldChar w:fldCharType="separate"/>
        </w:r>
        <w:r>
          <w:rPr>
            <w:noProof/>
            <w:webHidden/>
          </w:rPr>
          <w:t>186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17" w:history="1">
        <w:r w:rsidRPr="00AF22C7">
          <w:rPr>
            <w:rStyle w:val="Hyperlink"/>
            <w:noProof/>
          </w:rPr>
          <w:t>Connecting the Limits</w:t>
        </w:r>
        <w:r>
          <w:rPr>
            <w:noProof/>
            <w:webHidden/>
          </w:rPr>
          <w:tab/>
        </w:r>
        <w:r>
          <w:rPr>
            <w:noProof/>
            <w:webHidden/>
          </w:rPr>
          <w:fldChar w:fldCharType="begin"/>
        </w:r>
        <w:r>
          <w:rPr>
            <w:noProof/>
            <w:webHidden/>
          </w:rPr>
          <w:instrText xml:space="preserve"> PAGEREF _Toc288121317 \h </w:instrText>
        </w:r>
        <w:r>
          <w:rPr>
            <w:noProof/>
            <w:webHidden/>
          </w:rPr>
        </w:r>
        <w:r>
          <w:rPr>
            <w:noProof/>
            <w:webHidden/>
          </w:rPr>
          <w:fldChar w:fldCharType="separate"/>
        </w:r>
        <w:r>
          <w:rPr>
            <w:noProof/>
            <w:webHidden/>
          </w:rPr>
          <w:t>189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18" w:history="1">
        <w:r w:rsidRPr="00AF22C7">
          <w:rPr>
            <w:rStyle w:val="Hyperlink"/>
            <w:noProof/>
          </w:rPr>
          <w:t>Information Panel</w:t>
        </w:r>
        <w:r>
          <w:rPr>
            <w:noProof/>
            <w:webHidden/>
          </w:rPr>
          <w:tab/>
        </w:r>
        <w:r>
          <w:rPr>
            <w:noProof/>
            <w:webHidden/>
          </w:rPr>
          <w:fldChar w:fldCharType="begin"/>
        </w:r>
        <w:r>
          <w:rPr>
            <w:noProof/>
            <w:webHidden/>
          </w:rPr>
          <w:instrText xml:space="preserve"> PAGEREF _Toc288121318 \h </w:instrText>
        </w:r>
        <w:r>
          <w:rPr>
            <w:noProof/>
            <w:webHidden/>
          </w:rPr>
        </w:r>
        <w:r>
          <w:rPr>
            <w:noProof/>
            <w:webHidden/>
          </w:rPr>
          <w:fldChar w:fldCharType="separate"/>
        </w:r>
        <w:r>
          <w:rPr>
            <w:noProof/>
            <w:webHidden/>
          </w:rPr>
          <w:t>190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19" w:history="1">
        <w:r w:rsidRPr="00AF22C7">
          <w:rPr>
            <w:rStyle w:val="Hyperlink"/>
            <w:noProof/>
          </w:rPr>
          <w:t>Defining the Results View</w:t>
        </w:r>
        <w:r>
          <w:rPr>
            <w:noProof/>
            <w:webHidden/>
          </w:rPr>
          <w:tab/>
        </w:r>
        <w:r>
          <w:rPr>
            <w:noProof/>
            <w:webHidden/>
          </w:rPr>
          <w:fldChar w:fldCharType="begin"/>
        </w:r>
        <w:r>
          <w:rPr>
            <w:noProof/>
            <w:webHidden/>
          </w:rPr>
          <w:instrText xml:space="preserve"> PAGEREF _Toc288121319 \h </w:instrText>
        </w:r>
        <w:r>
          <w:rPr>
            <w:noProof/>
            <w:webHidden/>
          </w:rPr>
        </w:r>
        <w:r>
          <w:rPr>
            <w:noProof/>
            <w:webHidden/>
          </w:rPr>
          <w:fldChar w:fldCharType="separate"/>
        </w:r>
        <w:r>
          <w:rPr>
            <w:noProof/>
            <w:webHidden/>
          </w:rPr>
          <w:t>190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20" w:history="1">
        <w:r w:rsidRPr="00AF22C7">
          <w:rPr>
            <w:rStyle w:val="Hyperlink"/>
            <w:noProof/>
          </w:rPr>
          <w:t>Reviewing the Results View</w:t>
        </w:r>
        <w:r>
          <w:rPr>
            <w:noProof/>
            <w:webHidden/>
          </w:rPr>
          <w:tab/>
        </w:r>
        <w:r>
          <w:rPr>
            <w:noProof/>
            <w:webHidden/>
          </w:rPr>
          <w:fldChar w:fldCharType="begin"/>
        </w:r>
        <w:r>
          <w:rPr>
            <w:noProof/>
            <w:webHidden/>
          </w:rPr>
          <w:instrText xml:space="preserve"> PAGEREF _Toc288121320 \h </w:instrText>
        </w:r>
        <w:r>
          <w:rPr>
            <w:noProof/>
            <w:webHidden/>
          </w:rPr>
        </w:r>
        <w:r>
          <w:rPr>
            <w:noProof/>
            <w:webHidden/>
          </w:rPr>
          <w:fldChar w:fldCharType="separate"/>
        </w:r>
        <w:r>
          <w:rPr>
            <w:noProof/>
            <w:webHidden/>
          </w:rPr>
          <w:t>191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21" w:history="1">
        <w:r w:rsidRPr="00AF22C7">
          <w:rPr>
            <w:rStyle w:val="Hyperlink"/>
            <w:noProof/>
          </w:rPr>
          <w:t>Hierarchical Data Representation</w:t>
        </w:r>
        <w:r>
          <w:rPr>
            <w:noProof/>
            <w:webHidden/>
          </w:rPr>
          <w:tab/>
        </w:r>
        <w:r>
          <w:rPr>
            <w:noProof/>
            <w:webHidden/>
          </w:rPr>
          <w:fldChar w:fldCharType="begin"/>
        </w:r>
        <w:r>
          <w:rPr>
            <w:noProof/>
            <w:webHidden/>
          </w:rPr>
          <w:instrText xml:space="preserve"> PAGEREF _Toc288121321 \h </w:instrText>
        </w:r>
        <w:r>
          <w:rPr>
            <w:noProof/>
            <w:webHidden/>
          </w:rPr>
        </w:r>
        <w:r>
          <w:rPr>
            <w:noProof/>
            <w:webHidden/>
          </w:rPr>
          <w:fldChar w:fldCharType="separate"/>
        </w:r>
        <w:r>
          <w:rPr>
            <w:noProof/>
            <w:webHidden/>
          </w:rPr>
          <w:t>192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22" w:history="1">
        <w:r w:rsidRPr="00AF22C7">
          <w:rPr>
            <w:rStyle w:val="Hyperlink"/>
            <w:noProof/>
          </w:rPr>
          <w:t>Spreadsheet Data Representation</w:t>
        </w:r>
        <w:r>
          <w:rPr>
            <w:noProof/>
            <w:webHidden/>
          </w:rPr>
          <w:tab/>
        </w:r>
        <w:r>
          <w:rPr>
            <w:noProof/>
            <w:webHidden/>
          </w:rPr>
          <w:fldChar w:fldCharType="begin"/>
        </w:r>
        <w:r>
          <w:rPr>
            <w:noProof/>
            <w:webHidden/>
          </w:rPr>
          <w:instrText xml:space="preserve"> PAGEREF _Toc288121322 \h </w:instrText>
        </w:r>
        <w:r>
          <w:rPr>
            <w:noProof/>
            <w:webHidden/>
          </w:rPr>
        </w:r>
        <w:r>
          <w:rPr>
            <w:noProof/>
            <w:webHidden/>
          </w:rPr>
          <w:fldChar w:fldCharType="separate"/>
        </w:r>
        <w:r>
          <w:rPr>
            <w:noProof/>
            <w:webHidden/>
          </w:rPr>
          <w:t>192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23" w:history="1">
        <w:r w:rsidRPr="00AF22C7">
          <w:rPr>
            <w:rStyle w:val="Hyperlink"/>
            <w:noProof/>
          </w:rPr>
          <w:t>Defining Attributes in a Spreadsheet</w:t>
        </w:r>
        <w:r>
          <w:rPr>
            <w:noProof/>
            <w:webHidden/>
          </w:rPr>
          <w:tab/>
        </w:r>
        <w:r>
          <w:rPr>
            <w:noProof/>
            <w:webHidden/>
          </w:rPr>
          <w:fldChar w:fldCharType="begin"/>
        </w:r>
        <w:r>
          <w:rPr>
            <w:noProof/>
            <w:webHidden/>
          </w:rPr>
          <w:instrText xml:space="preserve"> PAGEREF _Toc288121323 \h </w:instrText>
        </w:r>
        <w:r>
          <w:rPr>
            <w:noProof/>
            <w:webHidden/>
          </w:rPr>
        </w:r>
        <w:r>
          <w:rPr>
            <w:noProof/>
            <w:webHidden/>
          </w:rPr>
          <w:fldChar w:fldCharType="separate"/>
        </w:r>
        <w:r>
          <w:rPr>
            <w:noProof/>
            <w:webHidden/>
          </w:rPr>
          <w:t>192</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24" w:history="1">
        <w:r w:rsidRPr="00AF22C7">
          <w:rPr>
            <w:rStyle w:val="Hyperlink"/>
            <w:noProof/>
          </w:rPr>
          <w:t>Saving the Query</w:t>
        </w:r>
        <w:r>
          <w:rPr>
            <w:noProof/>
            <w:webHidden/>
          </w:rPr>
          <w:tab/>
        </w:r>
        <w:r>
          <w:rPr>
            <w:noProof/>
            <w:webHidden/>
          </w:rPr>
          <w:fldChar w:fldCharType="begin"/>
        </w:r>
        <w:r>
          <w:rPr>
            <w:noProof/>
            <w:webHidden/>
          </w:rPr>
          <w:instrText xml:space="preserve"> PAGEREF _Toc288121324 \h </w:instrText>
        </w:r>
        <w:r>
          <w:rPr>
            <w:noProof/>
            <w:webHidden/>
          </w:rPr>
        </w:r>
        <w:r>
          <w:rPr>
            <w:noProof/>
            <w:webHidden/>
          </w:rPr>
          <w:fldChar w:fldCharType="separate"/>
        </w:r>
        <w:r>
          <w:rPr>
            <w:noProof/>
            <w:webHidden/>
          </w:rPr>
          <w:t>193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25" w:history="1">
        <w:r w:rsidRPr="00AF22C7">
          <w:rPr>
            <w:rStyle w:val="Hyperlink"/>
            <w:noProof/>
          </w:rPr>
          <w:t>Managing Regularly-Scheduled (Canned) Queries</w:t>
        </w:r>
        <w:r>
          <w:rPr>
            <w:noProof/>
            <w:webHidden/>
          </w:rPr>
          <w:tab/>
        </w:r>
        <w:r>
          <w:rPr>
            <w:noProof/>
            <w:webHidden/>
          </w:rPr>
          <w:fldChar w:fldCharType="begin"/>
        </w:r>
        <w:r>
          <w:rPr>
            <w:noProof/>
            <w:webHidden/>
          </w:rPr>
          <w:instrText xml:space="preserve"> PAGEREF _Toc288121325 \h </w:instrText>
        </w:r>
        <w:r>
          <w:rPr>
            <w:noProof/>
            <w:webHidden/>
          </w:rPr>
        </w:r>
        <w:r>
          <w:rPr>
            <w:noProof/>
            <w:webHidden/>
          </w:rPr>
          <w:fldChar w:fldCharType="separate"/>
        </w:r>
        <w:r>
          <w:rPr>
            <w:noProof/>
            <w:webHidden/>
          </w:rPr>
          <w:t>193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26" w:history="1">
        <w:r w:rsidRPr="00AF22C7">
          <w:rPr>
            <w:rStyle w:val="Hyperlink"/>
            <w:noProof/>
          </w:rPr>
          <w:t>Managing Parameterized or Saved Queries</w:t>
        </w:r>
        <w:r>
          <w:rPr>
            <w:noProof/>
            <w:webHidden/>
          </w:rPr>
          <w:tab/>
        </w:r>
        <w:r>
          <w:rPr>
            <w:noProof/>
            <w:webHidden/>
          </w:rPr>
          <w:fldChar w:fldCharType="begin"/>
        </w:r>
        <w:r>
          <w:rPr>
            <w:noProof/>
            <w:webHidden/>
          </w:rPr>
          <w:instrText xml:space="preserve"> PAGEREF _Toc288121326 \h </w:instrText>
        </w:r>
        <w:r>
          <w:rPr>
            <w:noProof/>
            <w:webHidden/>
          </w:rPr>
        </w:r>
        <w:r>
          <w:rPr>
            <w:noProof/>
            <w:webHidden/>
          </w:rPr>
          <w:fldChar w:fldCharType="separate"/>
        </w:r>
        <w:r>
          <w:rPr>
            <w:noProof/>
            <w:webHidden/>
          </w:rPr>
          <w:t>195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27" w:history="1">
        <w:r w:rsidRPr="00AF22C7">
          <w:rPr>
            <w:rStyle w:val="Hyperlink"/>
            <w:noProof/>
          </w:rPr>
          <w:t>Sharing the Saved Queries</w:t>
        </w:r>
        <w:r>
          <w:rPr>
            <w:noProof/>
            <w:webHidden/>
          </w:rPr>
          <w:tab/>
        </w:r>
        <w:r>
          <w:rPr>
            <w:noProof/>
            <w:webHidden/>
          </w:rPr>
          <w:fldChar w:fldCharType="begin"/>
        </w:r>
        <w:r>
          <w:rPr>
            <w:noProof/>
            <w:webHidden/>
          </w:rPr>
          <w:instrText xml:space="preserve"> PAGEREF _Toc288121327 \h </w:instrText>
        </w:r>
        <w:r>
          <w:rPr>
            <w:noProof/>
            <w:webHidden/>
          </w:rPr>
        </w:r>
        <w:r>
          <w:rPr>
            <w:noProof/>
            <w:webHidden/>
          </w:rPr>
          <w:fldChar w:fldCharType="separate"/>
        </w:r>
        <w:r>
          <w:rPr>
            <w:noProof/>
            <w:webHidden/>
          </w:rPr>
          <w:t>197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28" w:history="1">
        <w:r w:rsidRPr="00AF22C7">
          <w:rPr>
            <w:rStyle w:val="Hyperlink"/>
            <w:noProof/>
          </w:rPr>
          <w:t>Accessing the Saved Queries</w:t>
        </w:r>
        <w:r>
          <w:rPr>
            <w:noProof/>
            <w:webHidden/>
          </w:rPr>
          <w:tab/>
        </w:r>
        <w:r>
          <w:rPr>
            <w:noProof/>
            <w:webHidden/>
          </w:rPr>
          <w:fldChar w:fldCharType="begin"/>
        </w:r>
        <w:r>
          <w:rPr>
            <w:noProof/>
            <w:webHidden/>
          </w:rPr>
          <w:instrText xml:space="preserve"> PAGEREF _Toc288121328 \h </w:instrText>
        </w:r>
        <w:r>
          <w:rPr>
            <w:noProof/>
            <w:webHidden/>
          </w:rPr>
        </w:r>
        <w:r>
          <w:rPr>
            <w:noProof/>
            <w:webHidden/>
          </w:rPr>
          <w:fldChar w:fldCharType="separate"/>
        </w:r>
        <w:r>
          <w:rPr>
            <w:noProof/>
            <w:webHidden/>
          </w:rPr>
          <w:t>197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29" w:history="1">
        <w:r w:rsidRPr="00AF22C7">
          <w:rPr>
            <w:rStyle w:val="Hyperlink"/>
            <w:noProof/>
          </w:rPr>
          <w:t>Executing the Saved Queries</w:t>
        </w:r>
        <w:r>
          <w:rPr>
            <w:noProof/>
            <w:webHidden/>
          </w:rPr>
          <w:tab/>
        </w:r>
        <w:r>
          <w:rPr>
            <w:noProof/>
            <w:webHidden/>
          </w:rPr>
          <w:fldChar w:fldCharType="begin"/>
        </w:r>
        <w:r>
          <w:rPr>
            <w:noProof/>
            <w:webHidden/>
          </w:rPr>
          <w:instrText xml:space="preserve"> PAGEREF _Toc288121329 \h </w:instrText>
        </w:r>
        <w:r>
          <w:rPr>
            <w:noProof/>
            <w:webHidden/>
          </w:rPr>
        </w:r>
        <w:r>
          <w:rPr>
            <w:noProof/>
            <w:webHidden/>
          </w:rPr>
          <w:fldChar w:fldCharType="separate"/>
        </w:r>
        <w:r>
          <w:rPr>
            <w:noProof/>
            <w:webHidden/>
          </w:rPr>
          <w:t>198</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30" w:history="1">
        <w:r w:rsidRPr="00AF22C7">
          <w:rPr>
            <w:rStyle w:val="Hyperlink"/>
            <w:noProof/>
          </w:rPr>
          <w:t>Performing a Temporal Query</w:t>
        </w:r>
        <w:r>
          <w:rPr>
            <w:noProof/>
            <w:webHidden/>
          </w:rPr>
          <w:tab/>
        </w:r>
        <w:r>
          <w:rPr>
            <w:noProof/>
            <w:webHidden/>
          </w:rPr>
          <w:fldChar w:fldCharType="begin"/>
        </w:r>
        <w:r>
          <w:rPr>
            <w:noProof/>
            <w:webHidden/>
          </w:rPr>
          <w:instrText xml:space="preserve"> PAGEREF _Toc288121330 \h </w:instrText>
        </w:r>
        <w:r>
          <w:rPr>
            <w:noProof/>
            <w:webHidden/>
          </w:rPr>
        </w:r>
        <w:r>
          <w:rPr>
            <w:noProof/>
            <w:webHidden/>
          </w:rPr>
          <w:fldChar w:fldCharType="separate"/>
        </w:r>
        <w:r>
          <w:rPr>
            <w:noProof/>
            <w:webHidden/>
          </w:rPr>
          <w:t>199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31" w:history="1">
        <w:r w:rsidRPr="00AF22C7">
          <w:rPr>
            <w:rStyle w:val="Hyperlink"/>
            <w:noProof/>
          </w:rPr>
          <w:t>Creating a Temporal Query</w:t>
        </w:r>
        <w:r>
          <w:rPr>
            <w:noProof/>
            <w:webHidden/>
          </w:rPr>
          <w:tab/>
        </w:r>
        <w:r>
          <w:rPr>
            <w:noProof/>
            <w:webHidden/>
          </w:rPr>
          <w:fldChar w:fldCharType="begin"/>
        </w:r>
        <w:r>
          <w:rPr>
            <w:noProof/>
            <w:webHidden/>
          </w:rPr>
          <w:instrText xml:space="preserve"> PAGEREF _Toc288121331 \h </w:instrText>
        </w:r>
        <w:r>
          <w:rPr>
            <w:noProof/>
            <w:webHidden/>
          </w:rPr>
        </w:r>
        <w:r>
          <w:rPr>
            <w:noProof/>
            <w:webHidden/>
          </w:rPr>
          <w:fldChar w:fldCharType="separate"/>
        </w:r>
        <w:r>
          <w:rPr>
            <w:noProof/>
            <w:webHidden/>
          </w:rPr>
          <w:t>200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32" w:history="1">
        <w:r w:rsidRPr="00AF22C7">
          <w:rPr>
            <w:rStyle w:val="Hyperlink"/>
            <w:noProof/>
          </w:rPr>
          <w:t>Editing and Deleting a Temporal Query</w:t>
        </w:r>
        <w:r>
          <w:rPr>
            <w:noProof/>
            <w:webHidden/>
          </w:rPr>
          <w:tab/>
        </w:r>
        <w:r>
          <w:rPr>
            <w:noProof/>
            <w:webHidden/>
          </w:rPr>
          <w:fldChar w:fldCharType="begin"/>
        </w:r>
        <w:r>
          <w:rPr>
            <w:noProof/>
            <w:webHidden/>
          </w:rPr>
          <w:instrText xml:space="preserve"> PAGEREF _Toc288121332 \h </w:instrText>
        </w:r>
        <w:r>
          <w:rPr>
            <w:noProof/>
            <w:webHidden/>
          </w:rPr>
        </w:r>
        <w:r>
          <w:rPr>
            <w:noProof/>
            <w:webHidden/>
          </w:rPr>
          <w:fldChar w:fldCharType="separate"/>
        </w:r>
        <w:r>
          <w:rPr>
            <w:noProof/>
            <w:webHidden/>
          </w:rPr>
          <w:t>202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33" w:history="1">
        <w:r w:rsidRPr="00AF22C7">
          <w:rPr>
            <w:rStyle w:val="Hyperlink"/>
            <w:noProof/>
          </w:rPr>
          <w:t>Viewing Search Results</w:t>
        </w:r>
        <w:r>
          <w:rPr>
            <w:noProof/>
            <w:webHidden/>
          </w:rPr>
          <w:tab/>
        </w:r>
        <w:r>
          <w:rPr>
            <w:noProof/>
            <w:webHidden/>
          </w:rPr>
          <w:fldChar w:fldCharType="begin"/>
        </w:r>
        <w:r>
          <w:rPr>
            <w:noProof/>
            <w:webHidden/>
          </w:rPr>
          <w:instrText xml:space="preserve"> PAGEREF _Toc288121333 \h </w:instrText>
        </w:r>
        <w:r>
          <w:rPr>
            <w:noProof/>
            <w:webHidden/>
          </w:rPr>
        </w:r>
        <w:r>
          <w:rPr>
            <w:noProof/>
            <w:webHidden/>
          </w:rPr>
          <w:fldChar w:fldCharType="separate"/>
        </w:r>
        <w:r>
          <w:rPr>
            <w:noProof/>
            <w:webHidden/>
          </w:rPr>
          <w:t>203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34" w:history="1">
        <w:r w:rsidRPr="00AF22C7">
          <w:rPr>
            <w:rStyle w:val="Hyperlink"/>
            <w:noProof/>
          </w:rPr>
          <w:t>Saving and Executing a Temporal Query with User-Defined Values</w:t>
        </w:r>
        <w:r>
          <w:rPr>
            <w:noProof/>
            <w:webHidden/>
          </w:rPr>
          <w:tab/>
        </w:r>
        <w:r>
          <w:rPr>
            <w:noProof/>
            <w:webHidden/>
          </w:rPr>
          <w:fldChar w:fldCharType="begin"/>
        </w:r>
        <w:r>
          <w:rPr>
            <w:noProof/>
            <w:webHidden/>
          </w:rPr>
          <w:instrText xml:space="preserve"> PAGEREF _Toc288121334 \h </w:instrText>
        </w:r>
        <w:r>
          <w:rPr>
            <w:noProof/>
            <w:webHidden/>
          </w:rPr>
        </w:r>
        <w:r>
          <w:rPr>
            <w:noProof/>
            <w:webHidden/>
          </w:rPr>
          <w:fldChar w:fldCharType="separate"/>
        </w:r>
        <w:r>
          <w:rPr>
            <w:noProof/>
            <w:webHidden/>
          </w:rPr>
          <w:t>204</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35" w:history="1">
        <w:r w:rsidRPr="00AF22C7">
          <w:rPr>
            <w:rStyle w:val="Hyperlink"/>
            <w:noProof/>
          </w:rPr>
          <w:t>Performing a Keyword Search</w:t>
        </w:r>
        <w:r>
          <w:rPr>
            <w:noProof/>
            <w:webHidden/>
          </w:rPr>
          <w:tab/>
        </w:r>
        <w:r>
          <w:rPr>
            <w:noProof/>
            <w:webHidden/>
          </w:rPr>
          <w:fldChar w:fldCharType="begin"/>
        </w:r>
        <w:r>
          <w:rPr>
            <w:noProof/>
            <w:webHidden/>
          </w:rPr>
          <w:instrText xml:space="preserve"> PAGEREF _Toc288121335 \h </w:instrText>
        </w:r>
        <w:r>
          <w:rPr>
            <w:noProof/>
            <w:webHidden/>
          </w:rPr>
        </w:r>
        <w:r>
          <w:rPr>
            <w:noProof/>
            <w:webHidden/>
          </w:rPr>
          <w:fldChar w:fldCharType="separate"/>
        </w:r>
        <w:r>
          <w:rPr>
            <w:noProof/>
            <w:webHidden/>
          </w:rPr>
          <w:t>206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36" w:history="1">
        <w:r w:rsidRPr="00AF22C7">
          <w:rPr>
            <w:rStyle w:val="Hyperlink"/>
            <w:noProof/>
          </w:rPr>
          <w:t>Searching for Labels and Barcodes using Keyword Search</w:t>
        </w:r>
        <w:r>
          <w:rPr>
            <w:noProof/>
            <w:webHidden/>
          </w:rPr>
          <w:tab/>
        </w:r>
        <w:r>
          <w:rPr>
            <w:noProof/>
            <w:webHidden/>
          </w:rPr>
          <w:fldChar w:fldCharType="begin"/>
        </w:r>
        <w:r>
          <w:rPr>
            <w:noProof/>
            <w:webHidden/>
          </w:rPr>
          <w:instrText xml:space="preserve"> PAGEREF _Toc288121336 \h </w:instrText>
        </w:r>
        <w:r>
          <w:rPr>
            <w:noProof/>
            <w:webHidden/>
          </w:rPr>
        </w:r>
        <w:r>
          <w:rPr>
            <w:noProof/>
            <w:webHidden/>
          </w:rPr>
          <w:fldChar w:fldCharType="separate"/>
        </w:r>
        <w:r>
          <w:rPr>
            <w:noProof/>
            <w:webHidden/>
          </w:rPr>
          <w:t>207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37" w:history="1">
        <w:r w:rsidRPr="00AF22C7">
          <w:rPr>
            <w:rStyle w:val="Hyperlink"/>
            <w:noProof/>
          </w:rPr>
          <w:t>Searching by Attributes</w:t>
        </w:r>
        <w:r>
          <w:rPr>
            <w:noProof/>
            <w:webHidden/>
          </w:rPr>
          <w:tab/>
        </w:r>
        <w:r>
          <w:rPr>
            <w:noProof/>
            <w:webHidden/>
          </w:rPr>
          <w:fldChar w:fldCharType="begin"/>
        </w:r>
        <w:r>
          <w:rPr>
            <w:noProof/>
            <w:webHidden/>
          </w:rPr>
          <w:instrText xml:space="preserve"> PAGEREF _Toc288121337 \h </w:instrText>
        </w:r>
        <w:r>
          <w:rPr>
            <w:noProof/>
            <w:webHidden/>
          </w:rPr>
        </w:r>
        <w:r>
          <w:rPr>
            <w:noProof/>
            <w:webHidden/>
          </w:rPr>
          <w:fldChar w:fldCharType="separate"/>
        </w:r>
        <w:r>
          <w:rPr>
            <w:noProof/>
            <w:webHidden/>
          </w:rPr>
          <w:t>207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38" w:history="1">
        <w:r w:rsidRPr="00AF22C7">
          <w:rPr>
            <w:rStyle w:val="Hyperlink"/>
            <w:noProof/>
          </w:rPr>
          <w:t>Searching by Type Serum</w:t>
        </w:r>
        <w:r>
          <w:rPr>
            <w:noProof/>
            <w:webHidden/>
          </w:rPr>
          <w:tab/>
        </w:r>
        <w:r>
          <w:rPr>
            <w:noProof/>
            <w:webHidden/>
          </w:rPr>
          <w:fldChar w:fldCharType="begin"/>
        </w:r>
        <w:r>
          <w:rPr>
            <w:noProof/>
            <w:webHidden/>
          </w:rPr>
          <w:instrText xml:space="preserve"> PAGEREF _Toc288121338 \h </w:instrText>
        </w:r>
        <w:r>
          <w:rPr>
            <w:noProof/>
            <w:webHidden/>
          </w:rPr>
        </w:r>
        <w:r>
          <w:rPr>
            <w:noProof/>
            <w:webHidden/>
          </w:rPr>
          <w:fldChar w:fldCharType="separate"/>
        </w:r>
        <w:r>
          <w:rPr>
            <w:noProof/>
            <w:webHidden/>
          </w:rPr>
          <w:t>208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39" w:history="1">
        <w:r w:rsidRPr="00AF22C7">
          <w:rPr>
            <w:rStyle w:val="Hyperlink"/>
            <w:noProof/>
          </w:rPr>
          <w:t>Searching with “AND” and “OR” Operators</w:t>
        </w:r>
        <w:r>
          <w:rPr>
            <w:noProof/>
            <w:webHidden/>
          </w:rPr>
          <w:tab/>
        </w:r>
        <w:r>
          <w:rPr>
            <w:noProof/>
            <w:webHidden/>
          </w:rPr>
          <w:fldChar w:fldCharType="begin"/>
        </w:r>
        <w:r>
          <w:rPr>
            <w:noProof/>
            <w:webHidden/>
          </w:rPr>
          <w:instrText xml:space="preserve"> PAGEREF _Toc288121339 \h </w:instrText>
        </w:r>
        <w:r>
          <w:rPr>
            <w:noProof/>
            <w:webHidden/>
          </w:rPr>
        </w:r>
        <w:r>
          <w:rPr>
            <w:noProof/>
            <w:webHidden/>
          </w:rPr>
          <w:fldChar w:fldCharType="separate"/>
        </w:r>
        <w:r>
          <w:rPr>
            <w:noProof/>
            <w:webHidden/>
          </w:rPr>
          <w:t>208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40" w:history="1">
        <w:r w:rsidRPr="00AF22C7">
          <w:rPr>
            <w:rStyle w:val="Hyperlink"/>
            <w:noProof/>
          </w:rPr>
          <w:t>Search Using Wild Card Character</w:t>
        </w:r>
        <w:r>
          <w:rPr>
            <w:noProof/>
            <w:webHidden/>
          </w:rPr>
          <w:tab/>
        </w:r>
        <w:r>
          <w:rPr>
            <w:noProof/>
            <w:webHidden/>
          </w:rPr>
          <w:fldChar w:fldCharType="begin"/>
        </w:r>
        <w:r>
          <w:rPr>
            <w:noProof/>
            <w:webHidden/>
          </w:rPr>
          <w:instrText xml:space="preserve"> PAGEREF _Toc288121340 \h </w:instrText>
        </w:r>
        <w:r>
          <w:rPr>
            <w:noProof/>
            <w:webHidden/>
          </w:rPr>
        </w:r>
        <w:r>
          <w:rPr>
            <w:noProof/>
            <w:webHidden/>
          </w:rPr>
          <w:fldChar w:fldCharType="separate"/>
        </w:r>
        <w:r>
          <w:rPr>
            <w:noProof/>
            <w:webHidden/>
          </w:rPr>
          <w:t>208</w:t>
        </w:r>
        <w:r>
          <w:rPr>
            <w:noProof/>
            <w:webHidden/>
          </w:rPr>
          <w:fldChar w:fldCharType="end"/>
        </w:r>
      </w:hyperlink>
    </w:p>
    <w:p w:rsidR="004913A0" w:rsidRDefault="004913A0">
      <w:pPr>
        <w:pStyle w:val="TOC1"/>
        <w:tabs>
          <w:tab w:val="left" w:pos="1540"/>
          <w:tab w:val="right" w:leader="dot" w:pos="8918"/>
        </w:tabs>
        <w:rPr>
          <w:rFonts w:ascii="Calibri" w:hAnsi="Calibri"/>
          <w:b w:val="0"/>
          <w:noProof/>
          <w:sz w:val="22"/>
          <w:szCs w:val="22"/>
        </w:rPr>
      </w:pPr>
      <w:hyperlink w:anchor="_Toc288121341" w:history="1">
        <w:r w:rsidRPr="00AF22C7">
          <w:rPr>
            <w:rStyle w:val="Hyperlink"/>
            <w:noProof/>
          </w:rPr>
          <w:t>Chapter 14</w:t>
        </w:r>
        <w:r>
          <w:rPr>
            <w:rFonts w:ascii="Calibri" w:hAnsi="Calibri"/>
            <w:b w:val="0"/>
            <w:noProof/>
            <w:sz w:val="22"/>
            <w:szCs w:val="22"/>
          </w:rPr>
          <w:tab/>
        </w:r>
        <w:r w:rsidRPr="00AF22C7">
          <w:rPr>
            <w:rStyle w:val="Hyperlink"/>
            <w:noProof/>
          </w:rPr>
          <w:t>Bulk Operations</w:t>
        </w:r>
        <w:r>
          <w:rPr>
            <w:noProof/>
            <w:webHidden/>
          </w:rPr>
          <w:tab/>
        </w:r>
        <w:r>
          <w:rPr>
            <w:noProof/>
            <w:webHidden/>
          </w:rPr>
          <w:fldChar w:fldCharType="begin"/>
        </w:r>
        <w:r>
          <w:rPr>
            <w:noProof/>
            <w:webHidden/>
          </w:rPr>
          <w:instrText xml:space="preserve"> PAGEREF _Toc288121341 \h </w:instrText>
        </w:r>
        <w:r>
          <w:rPr>
            <w:noProof/>
            <w:webHidden/>
          </w:rPr>
        </w:r>
        <w:r>
          <w:rPr>
            <w:noProof/>
            <w:webHidden/>
          </w:rPr>
          <w:fldChar w:fldCharType="separate"/>
        </w:r>
        <w:r>
          <w:rPr>
            <w:noProof/>
            <w:webHidden/>
          </w:rPr>
          <w:t>209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42" w:history="1">
        <w:r w:rsidRPr="00AF22C7">
          <w:rPr>
            <w:rStyle w:val="Hyperlink"/>
            <w:noProof/>
          </w:rPr>
          <w:t>About Bulk Operations CSV File and XML Template</w:t>
        </w:r>
        <w:r>
          <w:rPr>
            <w:noProof/>
            <w:webHidden/>
          </w:rPr>
          <w:tab/>
        </w:r>
        <w:r>
          <w:rPr>
            <w:noProof/>
            <w:webHidden/>
          </w:rPr>
          <w:fldChar w:fldCharType="begin"/>
        </w:r>
        <w:r>
          <w:rPr>
            <w:noProof/>
            <w:webHidden/>
          </w:rPr>
          <w:instrText xml:space="preserve"> PAGEREF _Toc288121342 \h </w:instrText>
        </w:r>
        <w:r>
          <w:rPr>
            <w:noProof/>
            <w:webHidden/>
          </w:rPr>
        </w:r>
        <w:r>
          <w:rPr>
            <w:noProof/>
            <w:webHidden/>
          </w:rPr>
          <w:fldChar w:fldCharType="separate"/>
        </w:r>
        <w:r>
          <w:rPr>
            <w:noProof/>
            <w:webHidden/>
          </w:rPr>
          <w:t>209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43" w:history="1">
        <w:r w:rsidRPr="00AF22C7">
          <w:rPr>
            <w:rStyle w:val="Hyperlink"/>
            <w:noProof/>
          </w:rPr>
          <w:t>Using Bulk Operations</w:t>
        </w:r>
        <w:r>
          <w:rPr>
            <w:noProof/>
            <w:webHidden/>
          </w:rPr>
          <w:tab/>
        </w:r>
        <w:r>
          <w:rPr>
            <w:noProof/>
            <w:webHidden/>
          </w:rPr>
          <w:fldChar w:fldCharType="begin"/>
        </w:r>
        <w:r>
          <w:rPr>
            <w:noProof/>
            <w:webHidden/>
          </w:rPr>
          <w:instrText xml:space="preserve"> PAGEREF _Toc288121343 \h </w:instrText>
        </w:r>
        <w:r>
          <w:rPr>
            <w:noProof/>
            <w:webHidden/>
          </w:rPr>
        </w:r>
        <w:r>
          <w:rPr>
            <w:noProof/>
            <w:webHidden/>
          </w:rPr>
          <w:fldChar w:fldCharType="separate"/>
        </w:r>
        <w:r>
          <w:rPr>
            <w:noProof/>
            <w:webHidden/>
          </w:rPr>
          <w:t>209</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44" w:history="1">
        <w:r w:rsidRPr="00AF22C7">
          <w:rPr>
            <w:rStyle w:val="Hyperlink"/>
            <w:noProof/>
          </w:rPr>
          <w:t>Running Bulk Operations from caTissue Suite</w:t>
        </w:r>
        <w:r>
          <w:rPr>
            <w:noProof/>
            <w:webHidden/>
          </w:rPr>
          <w:tab/>
        </w:r>
        <w:r>
          <w:rPr>
            <w:noProof/>
            <w:webHidden/>
          </w:rPr>
          <w:fldChar w:fldCharType="begin"/>
        </w:r>
        <w:r>
          <w:rPr>
            <w:noProof/>
            <w:webHidden/>
          </w:rPr>
          <w:instrText xml:space="preserve"> PAGEREF _Toc288121344 \h </w:instrText>
        </w:r>
        <w:r>
          <w:rPr>
            <w:noProof/>
            <w:webHidden/>
          </w:rPr>
        </w:r>
        <w:r>
          <w:rPr>
            <w:noProof/>
            <w:webHidden/>
          </w:rPr>
          <w:fldChar w:fldCharType="separate"/>
        </w:r>
        <w:r>
          <w:rPr>
            <w:noProof/>
            <w:webHidden/>
          </w:rPr>
          <w:t>209</w:t>
        </w:r>
        <w:r>
          <w:rPr>
            <w:noProof/>
            <w:webHidden/>
          </w:rPr>
          <w:fldChar w:fldCharType="end"/>
        </w:r>
      </w:hyperlink>
    </w:p>
    <w:p w:rsidR="004913A0" w:rsidRDefault="004913A0">
      <w:pPr>
        <w:pStyle w:val="TOC1"/>
        <w:tabs>
          <w:tab w:val="left" w:pos="1540"/>
          <w:tab w:val="right" w:leader="dot" w:pos="8918"/>
        </w:tabs>
        <w:rPr>
          <w:rFonts w:ascii="Calibri" w:hAnsi="Calibri"/>
          <w:b w:val="0"/>
          <w:noProof/>
          <w:sz w:val="22"/>
          <w:szCs w:val="22"/>
        </w:rPr>
      </w:pPr>
      <w:hyperlink w:anchor="_Toc288121345" w:history="1">
        <w:r w:rsidRPr="00AF22C7">
          <w:rPr>
            <w:rStyle w:val="Hyperlink"/>
            <w:noProof/>
          </w:rPr>
          <w:t>Chapter 15</w:t>
        </w:r>
        <w:r>
          <w:rPr>
            <w:rFonts w:ascii="Calibri" w:hAnsi="Calibri"/>
            <w:b w:val="0"/>
            <w:noProof/>
            <w:sz w:val="22"/>
            <w:szCs w:val="22"/>
          </w:rPr>
          <w:tab/>
        </w:r>
        <w:r w:rsidRPr="00AF22C7">
          <w:rPr>
            <w:rStyle w:val="Hyperlink"/>
            <w:noProof/>
          </w:rPr>
          <w:t>Deriving Plasma and Serum and RNA and DNA</w:t>
        </w:r>
        <w:r>
          <w:rPr>
            <w:noProof/>
            <w:webHidden/>
          </w:rPr>
          <w:tab/>
        </w:r>
        <w:r>
          <w:rPr>
            <w:noProof/>
            <w:webHidden/>
          </w:rPr>
          <w:fldChar w:fldCharType="begin"/>
        </w:r>
        <w:r>
          <w:rPr>
            <w:noProof/>
            <w:webHidden/>
          </w:rPr>
          <w:instrText xml:space="preserve"> PAGEREF _Toc288121345 \h </w:instrText>
        </w:r>
        <w:r>
          <w:rPr>
            <w:noProof/>
            <w:webHidden/>
          </w:rPr>
        </w:r>
        <w:r>
          <w:rPr>
            <w:noProof/>
            <w:webHidden/>
          </w:rPr>
          <w:fldChar w:fldCharType="separate"/>
        </w:r>
        <w:r>
          <w:rPr>
            <w:noProof/>
            <w:webHidden/>
          </w:rPr>
          <w:t>213</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46" w:history="1">
        <w:r w:rsidRPr="00AF22C7">
          <w:rPr>
            <w:rStyle w:val="Hyperlink"/>
            <w:noProof/>
          </w:rPr>
          <w:t>Deriving Plasma and Serum</w:t>
        </w:r>
        <w:r>
          <w:rPr>
            <w:noProof/>
            <w:webHidden/>
          </w:rPr>
          <w:tab/>
        </w:r>
        <w:r>
          <w:rPr>
            <w:noProof/>
            <w:webHidden/>
          </w:rPr>
          <w:fldChar w:fldCharType="begin"/>
        </w:r>
        <w:r>
          <w:rPr>
            <w:noProof/>
            <w:webHidden/>
          </w:rPr>
          <w:instrText xml:space="preserve"> PAGEREF _Toc288121346 \h </w:instrText>
        </w:r>
        <w:r>
          <w:rPr>
            <w:noProof/>
            <w:webHidden/>
          </w:rPr>
        </w:r>
        <w:r>
          <w:rPr>
            <w:noProof/>
            <w:webHidden/>
          </w:rPr>
          <w:fldChar w:fldCharType="separate"/>
        </w:r>
        <w:r>
          <w:rPr>
            <w:noProof/>
            <w:webHidden/>
          </w:rPr>
          <w:t>213</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47" w:history="1">
        <w:r w:rsidRPr="00AF22C7">
          <w:rPr>
            <w:rStyle w:val="Hyperlink"/>
            <w:noProof/>
          </w:rPr>
          <w:t>Deriving RNA and DNA</w:t>
        </w:r>
        <w:r>
          <w:rPr>
            <w:noProof/>
            <w:webHidden/>
          </w:rPr>
          <w:tab/>
        </w:r>
        <w:r>
          <w:rPr>
            <w:noProof/>
            <w:webHidden/>
          </w:rPr>
          <w:fldChar w:fldCharType="begin"/>
        </w:r>
        <w:r>
          <w:rPr>
            <w:noProof/>
            <w:webHidden/>
          </w:rPr>
          <w:instrText xml:space="preserve"> PAGEREF _Toc288121347 \h </w:instrText>
        </w:r>
        <w:r>
          <w:rPr>
            <w:noProof/>
            <w:webHidden/>
          </w:rPr>
        </w:r>
        <w:r>
          <w:rPr>
            <w:noProof/>
            <w:webHidden/>
          </w:rPr>
          <w:fldChar w:fldCharType="separate"/>
        </w:r>
        <w:r>
          <w:rPr>
            <w:noProof/>
            <w:webHidden/>
          </w:rPr>
          <w:t>214</w:t>
        </w:r>
        <w:r>
          <w:rPr>
            <w:noProof/>
            <w:webHidden/>
          </w:rPr>
          <w:fldChar w:fldCharType="end"/>
        </w:r>
      </w:hyperlink>
    </w:p>
    <w:p w:rsidR="004913A0" w:rsidRDefault="004913A0">
      <w:pPr>
        <w:pStyle w:val="TOC1"/>
        <w:tabs>
          <w:tab w:val="left" w:pos="1760"/>
          <w:tab w:val="right" w:leader="dot" w:pos="8918"/>
        </w:tabs>
        <w:rPr>
          <w:rFonts w:ascii="Calibri" w:hAnsi="Calibri"/>
          <w:b w:val="0"/>
          <w:noProof/>
          <w:sz w:val="22"/>
          <w:szCs w:val="22"/>
        </w:rPr>
      </w:pPr>
      <w:hyperlink w:anchor="_Toc288121348" w:history="1">
        <w:r w:rsidRPr="00AF22C7">
          <w:rPr>
            <w:rStyle w:val="Hyperlink"/>
            <w:noProof/>
          </w:rPr>
          <w:t>Appendix A</w:t>
        </w:r>
        <w:r>
          <w:rPr>
            <w:rFonts w:ascii="Calibri" w:hAnsi="Calibri"/>
            <w:b w:val="0"/>
            <w:noProof/>
            <w:sz w:val="22"/>
            <w:szCs w:val="22"/>
          </w:rPr>
          <w:tab/>
        </w:r>
        <w:r w:rsidRPr="00AF22C7">
          <w:rPr>
            <w:rStyle w:val="Hyperlink"/>
            <w:noProof/>
          </w:rPr>
          <w:t>Clinical Annotations</w:t>
        </w:r>
        <w:r>
          <w:rPr>
            <w:noProof/>
            <w:webHidden/>
          </w:rPr>
          <w:tab/>
        </w:r>
        <w:r>
          <w:rPr>
            <w:noProof/>
            <w:webHidden/>
          </w:rPr>
          <w:fldChar w:fldCharType="begin"/>
        </w:r>
        <w:r>
          <w:rPr>
            <w:noProof/>
            <w:webHidden/>
          </w:rPr>
          <w:instrText xml:space="preserve"> PAGEREF _Toc288121348 \h </w:instrText>
        </w:r>
        <w:r>
          <w:rPr>
            <w:noProof/>
            <w:webHidden/>
          </w:rPr>
        </w:r>
        <w:r>
          <w:rPr>
            <w:noProof/>
            <w:webHidden/>
          </w:rPr>
          <w:fldChar w:fldCharType="separate"/>
        </w:r>
        <w:r>
          <w:rPr>
            <w:noProof/>
            <w:webHidden/>
          </w:rPr>
          <w:t>215</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49" w:history="1">
        <w:r w:rsidRPr="00AF22C7">
          <w:rPr>
            <w:rStyle w:val="Hyperlink"/>
            <w:noProof/>
          </w:rPr>
          <w:t>Data Entry for Clinical Information Annotation</w:t>
        </w:r>
        <w:r>
          <w:rPr>
            <w:noProof/>
            <w:webHidden/>
          </w:rPr>
          <w:tab/>
        </w:r>
        <w:r>
          <w:rPr>
            <w:noProof/>
            <w:webHidden/>
          </w:rPr>
          <w:fldChar w:fldCharType="begin"/>
        </w:r>
        <w:r>
          <w:rPr>
            <w:noProof/>
            <w:webHidden/>
          </w:rPr>
          <w:instrText xml:space="preserve"> PAGEREF _Toc288121349 \h </w:instrText>
        </w:r>
        <w:r>
          <w:rPr>
            <w:noProof/>
            <w:webHidden/>
          </w:rPr>
        </w:r>
        <w:r>
          <w:rPr>
            <w:noProof/>
            <w:webHidden/>
          </w:rPr>
          <w:fldChar w:fldCharType="separate"/>
        </w:r>
        <w:r>
          <w:rPr>
            <w:noProof/>
            <w:webHidden/>
          </w:rPr>
          <w:t>215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50" w:history="1">
        <w:r w:rsidRPr="00AF22C7">
          <w:rPr>
            <w:rStyle w:val="Hyperlink"/>
            <w:noProof/>
          </w:rPr>
          <w:t>Lab Annotation</w:t>
        </w:r>
        <w:r>
          <w:rPr>
            <w:noProof/>
            <w:webHidden/>
          </w:rPr>
          <w:tab/>
        </w:r>
        <w:r>
          <w:rPr>
            <w:noProof/>
            <w:webHidden/>
          </w:rPr>
          <w:fldChar w:fldCharType="begin"/>
        </w:r>
        <w:r>
          <w:rPr>
            <w:noProof/>
            <w:webHidden/>
          </w:rPr>
          <w:instrText xml:space="preserve"> PAGEREF _Toc288121350 \h </w:instrText>
        </w:r>
        <w:r>
          <w:rPr>
            <w:noProof/>
            <w:webHidden/>
          </w:rPr>
        </w:r>
        <w:r>
          <w:rPr>
            <w:noProof/>
            <w:webHidden/>
          </w:rPr>
          <w:fldChar w:fldCharType="separate"/>
        </w:r>
        <w:r>
          <w:rPr>
            <w:noProof/>
            <w:webHidden/>
          </w:rPr>
          <w:t>215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51" w:history="1">
        <w:r w:rsidRPr="00AF22C7">
          <w:rPr>
            <w:rStyle w:val="Hyperlink"/>
            <w:noProof/>
          </w:rPr>
          <w:t>Family History Annotation</w:t>
        </w:r>
        <w:r>
          <w:rPr>
            <w:noProof/>
            <w:webHidden/>
          </w:rPr>
          <w:tab/>
        </w:r>
        <w:r>
          <w:rPr>
            <w:noProof/>
            <w:webHidden/>
          </w:rPr>
          <w:fldChar w:fldCharType="begin"/>
        </w:r>
        <w:r>
          <w:rPr>
            <w:noProof/>
            <w:webHidden/>
          </w:rPr>
          <w:instrText xml:space="preserve"> PAGEREF _Toc288121351 \h </w:instrText>
        </w:r>
        <w:r>
          <w:rPr>
            <w:noProof/>
            <w:webHidden/>
          </w:rPr>
        </w:r>
        <w:r>
          <w:rPr>
            <w:noProof/>
            <w:webHidden/>
          </w:rPr>
          <w:fldChar w:fldCharType="separate"/>
        </w:r>
        <w:r>
          <w:rPr>
            <w:noProof/>
            <w:webHidden/>
          </w:rPr>
          <w:t>216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52" w:history="1">
        <w:r w:rsidRPr="00AF22C7">
          <w:rPr>
            <w:rStyle w:val="Hyperlink"/>
            <w:noProof/>
          </w:rPr>
          <w:t>Treatment Annotation</w:t>
        </w:r>
        <w:r>
          <w:rPr>
            <w:noProof/>
            <w:webHidden/>
          </w:rPr>
          <w:tab/>
        </w:r>
        <w:r>
          <w:rPr>
            <w:noProof/>
            <w:webHidden/>
          </w:rPr>
          <w:fldChar w:fldCharType="begin"/>
        </w:r>
        <w:r>
          <w:rPr>
            <w:noProof/>
            <w:webHidden/>
          </w:rPr>
          <w:instrText xml:space="preserve"> PAGEREF _Toc288121352 \h </w:instrText>
        </w:r>
        <w:r>
          <w:rPr>
            <w:noProof/>
            <w:webHidden/>
          </w:rPr>
        </w:r>
        <w:r>
          <w:rPr>
            <w:noProof/>
            <w:webHidden/>
          </w:rPr>
          <w:fldChar w:fldCharType="separate"/>
        </w:r>
        <w:r>
          <w:rPr>
            <w:noProof/>
            <w:webHidden/>
          </w:rPr>
          <w:t>216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53" w:history="1">
        <w:r w:rsidRPr="00AF22C7">
          <w:rPr>
            <w:rStyle w:val="Hyperlink"/>
            <w:noProof/>
          </w:rPr>
          <w:t>Rad RX Annotation</w:t>
        </w:r>
        <w:r>
          <w:rPr>
            <w:noProof/>
            <w:webHidden/>
          </w:rPr>
          <w:tab/>
        </w:r>
        <w:r>
          <w:rPr>
            <w:noProof/>
            <w:webHidden/>
          </w:rPr>
          <w:fldChar w:fldCharType="begin"/>
        </w:r>
        <w:r>
          <w:rPr>
            <w:noProof/>
            <w:webHidden/>
          </w:rPr>
          <w:instrText xml:space="preserve"> PAGEREF _Toc288121353 \h </w:instrText>
        </w:r>
        <w:r>
          <w:rPr>
            <w:noProof/>
            <w:webHidden/>
          </w:rPr>
        </w:r>
        <w:r>
          <w:rPr>
            <w:noProof/>
            <w:webHidden/>
          </w:rPr>
          <w:fldChar w:fldCharType="separate"/>
        </w:r>
        <w:r>
          <w:rPr>
            <w:noProof/>
            <w:webHidden/>
          </w:rPr>
          <w:t>217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54" w:history="1">
        <w:r w:rsidRPr="00AF22C7">
          <w:rPr>
            <w:rStyle w:val="Hyperlink"/>
            <w:noProof/>
          </w:rPr>
          <w:t>Chemo RX Annotation</w:t>
        </w:r>
        <w:r>
          <w:rPr>
            <w:noProof/>
            <w:webHidden/>
          </w:rPr>
          <w:tab/>
        </w:r>
        <w:r>
          <w:rPr>
            <w:noProof/>
            <w:webHidden/>
          </w:rPr>
          <w:fldChar w:fldCharType="begin"/>
        </w:r>
        <w:r>
          <w:rPr>
            <w:noProof/>
            <w:webHidden/>
          </w:rPr>
          <w:instrText xml:space="preserve"> PAGEREF _Toc288121354 \h </w:instrText>
        </w:r>
        <w:r>
          <w:rPr>
            <w:noProof/>
            <w:webHidden/>
          </w:rPr>
        </w:r>
        <w:r>
          <w:rPr>
            <w:noProof/>
            <w:webHidden/>
          </w:rPr>
          <w:fldChar w:fldCharType="separate"/>
        </w:r>
        <w:r>
          <w:rPr>
            <w:noProof/>
            <w:webHidden/>
          </w:rPr>
          <w:t>217</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55" w:history="1">
        <w:r w:rsidRPr="00AF22C7">
          <w:rPr>
            <w:rStyle w:val="Hyperlink"/>
            <w:noProof/>
          </w:rPr>
          <w:t>Treatment Regimen</w:t>
        </w:r>
        <w:r>
          <w:rPr>
            <w:noProof/>
            <w:webHidden/>
          </w:rPr>
          <w:tab/>
        </w:r>
        <w:r>
          <w:rPr>
            <w:noProof/>
            <w:webHidden/>
          </w:rPr>
          <w:fldChar w:fldCharType="begin"/>
        </w:r>
        <w:r>
          <w:rPr>
            <w:noProof/>
            <w:webHidden/>
          </w:rPr>
          <w:instrText xml:space="preserve"> PAGEREF _Toc288121355 \h </w:instrText>
        </w:r>
        <w:r>
          <w:rPr>
            <w:noProof/>
            <w:webHidden/>
          </w:rPr>
        </w:r>
        <w:r>
          <w:rPr>
            <w:noProof/>
            <w:webHidden/>
          </w:rPr>
          <w:fldChar w:fldCharType="separate"/>
        </w:r>
        <w:r>
          <w:rPr>
            <w:noProof/>
            <w:webHidden/>
          </w:rPr>
          <w:t>218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56" w:history="1">
        <w:r w:rsidRPr="00AF22C7">
          <w:rPr>
            <w:rStyle w:val="Hyperlink"/>
            <w:noProof/>
          </w:rPr>
          <w:t>Environmental Exposure Health Annotation</w:t>
        </w:r>
        <w:r>
          <w:rPr>
            <w:noProof/>
            <w:webHidden/>
          </w:rPr>
          <w:tab/>
        </w:r>
        <w:r>
          <w:rPr>
            <w:noProof/>
            <w:webHidden/>
          </w:rPr>
          <w:fldChar w:fldCharType="begin"/>
        </w:r>
        <w:r>
          <w:rPr>
            <w:noProof/>
            <w:webHidden/>
          </w:rPr>
          <w:instrText xml:space="preserve"> PAGEREF _Toc288121356 \h </w:instrText>
        </w:r>
        <w:r>
          <w:rPr>
            <w:noProof/>
            <w:webHidden/>
          </w:rPr>
        </w:r>
        <w:r>
          <w:rPr>
            <w:noProof/>
            <w:webHidden/>
          </w:rPr>
          <w:fldChar w:fldCharType="separate"/>
        </w:r>
        <w:r>
          <w:rPr>
            <w:noProof/>
            <w:webHidden/>
          </w:rPr>
          <w:t>219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57" w:history="1">
        <w:r w:rsidRPr="00AF22C7">
          <w:rPr>
            <w:rStyle w:val="Hyperlink"/>
            <w:noProof/>
          </w:rPr>
          <w:t>Alcohol Health Annotation</w:t>
        </w:r>
        <w:r>
          <w:rPr>
            <w:noProof/>
            <w:webHidden/>
          </w:rPr>
          <w:tab/>
        </w:r>
        <w:r>
          <w:rPr>
            <w:noProof/>
            <w:webHidden/>
          </w:rPr>
          <w:fldChar w:fldCharType="begin"/>
        </w:r>
        <w:r>
          <w:rPr>
            <w:noProof/>
            <w:webHidden/>
          </w:rPr>
          <w:instrText xml:space="preserve"> PAGEREF _Toc288121357 \h </w:instrText>
        </w:r>
        <w:r>
          <w:rPr>
            <w:noProof/>
            <w:webHidden/>
          </w:rPr>
        </w:r>
        <w:r>
          <w:rPr>
            <w:noProof/>
            <w:webHidden/>
          </w:rPr>
          <w:fldChar w:fldCharType="separate"/>
        </w:r>
        <w:r>
          <w:rPr>
            <w:noProof/>
            <w:webHidden/>
          </w:rPr>
          <w:t>219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58" w:history="1">
        <w:r w:rsidRPr="00AF22C7">
          <w:rPr>
            <w:rStyle w:val="Hyperlink"/>
            <w:noProof/>
          </w:rPr>
          <w:t>Smoking Health Annotation</w:t>
        </w:r>
        <w:r>
          <w:rPr>
            <w:noProof/>
            <w:webHidden/>
          </w:rPr>
          <w:tab/>
        </w:r>
        <w:r>
          <w:rPr>
            <w:noProof/>
            <w:webHidden/>
          </w:rPr>
          <w:fldChar w:fldCharType="begin"/>
        </w:r>
        <w:r>
          <w:rPr>
            <w:noProof/>
            <w:webHidden/>
          </w:rPr>
          <w:instrText xml:space="preserve"> PAGEREF _Toc288121358 \h </w:instrText>
        </w:r>
        <w:r>
          <w:rPr>
            <w:noProof/>
            <w:webHidden/>
          </w:rPr>
        </w:r>
        <w:r>
          <w:rPr>
            <w:noProof/>
            <w:webHidden/>
          </w:rPr>
          <w:fldChar w:fldCharType="separate"/>
        </w:r>
        <w:r>
          <w:rPr>
            <w:noProof/>
            <w:webHidden/>
          </w:rPr>
          <w:t>220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59" w:history="1">
        <w:r w:rsidRPr="00AF22C7">
          <w:rPr>
            <w:rStyle w:val="Hyperlink"/>
            <w:noProof/>
          </w:rPr>
          <w:t>Health Examination Annotation</w:t>
        </w:r>
        <w:r>
          <w:rPr>
            <w:noProof/>
            <w:webHidden/>
          </w:rPr>
          <w:tab/>
        </w:r>
        <w:r>
          <w:rPr>
            <w:noProof/>
            <w:webHidden/>
          </w:rPr>
          <w:fldChar w:fldCharType="begin"/>
        </w:r>
        <w:r>
          <w:rPr>
            <w:noProof/>
            <w:webHidden/>
          </w:rPr>
          <w:instrText xml:space="preserve"> PAGEREF _Toc288121359 \h </w:instrText>
        </w:r>
        <w:r>
          <w:rPr>
            <w:noProof/>
            <w:webHidden/>
          </w:rPr>
        </w:r>
        <w:r>
          <w:rPr>
            <w:noProof/>
            <w:webHidden/>
          </w:rPr>
          <w:fldChar w:fldCharType="separate"/>
        </w:r>
        <w:r>
          <w:rPr>
            <w:noProof/>
            <w:webHidden/>
          </w:rPr>
          <w:t>220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60" w:history="1">
        <w:r w:rsidRPr="00AF22C7">
          <w:rPr>
            <w:rStyle w:val="Hyperlink"/>
            <w:noProof/>
          </w:rPr>
          <w:t>New Diagnosis Health Annotation</w:t>
        </w:r>
        <w:r>
          <w:rPr>
            <w:noProof/>
            <w:webHidden/>
          </w:rPr>
          <w:tab/>
        </w:r>
        <w:r>
          <w:rPr>
            <w:noProof/>
            <w:webHidden/>
          </w:rPr>
          <w:fldChar w:fldCharType="begin"/>
        </w:r>
        <w:r>
          <w:rPr>
            <w:noProof/>
            <w:webHidden/>
          </w:rPr>
          <w:instrText xml:space="preserve"> PAGEREF _Toc288121360 \h </w:instrText>
        </w:r>
        <w:r>
          <w:rPr>
            <w:noProof/>
            <w:webHidden/>
          </w:rPr>
        </w:r>
        <w:r>
          <w:rPr>
            <w:noProof/>
            <w:webHidden/>
          </w:rPr>
          <w:fldChar w:fldCharType="separate"/>
        </w:r>
        <w:r>
          <w:rPr>
            <w:noProof/>
            <w:webHidden/>
          </w:rPr>
          <w:t>220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61" w:history="1">
        <w:r w:rsidRPr="00AF22C7">
          <w:rPr>
            <w:rStyle w:val="Hyperlink"/>
            <w:noProof/>
          </w:rPr>
          <w:t>No Evident Disease Health Annotation</w:t>
        </w:r>
        <w:r>
          <w:rPr>
            <w:noProof/>
            <w:webHidden/>
          </w:rPr>
          <w:tab/>
        </w:r>
        <w:r>
          <w:rPr>
            <w:noProof/>
            <w:webHidden/>
          </w:rPr>
          <w:fldChar w:fldCharType="begin"/>
        </w:r>
        <w:r>
          <w:rPr>
            <w:noProof/>
            <w:webHidden/>
          </w:rPr>
          <w:instrText xml:space="preserve"> PAGEREF _Toc288121361 \h </w:instrText>
        </w:r>
        <w:r>
          <w:rPr>
            <w:noProof/>
            <w:webHidden/>
          </w:rPr>
        </w:r>
        <w:r>
          <w:rPr>
            <w:noProof/>
            <w:webHidden/>
          </w:rPr>
          <w:fldChar w:fldCharType="separate"/>
        </w:r>
        <w:r>
          <w:rPr>
            <w:noProof/>
            <w:webHidden/>
          </w:rPr>
          <w:t>221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62" w:history="1">
        <w:r w:rsidRPr="00AF22C7">
          <w:rPr>
            <w:rStyle w:val="Hyperlink"/>
            <w:noProof/>
          </w:rPr>
          <w:t>Recurrence Health Examination Annotation</w:t>
        </w:r>
        <w:r>
          <w:rPr>
            <w:noProof/>
            <w:webHidden/>
          </w:rPr>
          <w:tab/>
        </w:r>
        <w:r>
          <w:rPr>
            <w:noProof/>
            <w:webHidden/>
          </w:rPr>
          <w:fldChar w:fldCharType="begin"/>
        </w:r>
        <w:r>
          <w:rPr>
            <w:noProof/>
            <w:webHidden/>
          </w:rPr>
          <w:instrText xml:space="preserve"> PAGEREF _Toc288121362 \h </w:instrText>
        </w:r>
        <w:r>
          <w:rPr>
            <w:noProof/>
            <w:webHidden/>
          </w:rPr>
        </w:r>
        <w:r>
          <w:rPr>
            <w:noProof/>
            <w:webHidden/>
          </w:rPr>
          <w:fldChar w:fldCharType="separate"/>
        </w:r>
        <w:r>
          <w:rPr>
            <w:noProof/>
            <w:webHidden/>
          </w:rPr>
          <w:t>221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63" w:history="1">
        <w:r w:rsidRPr="00AF22C7">
          <w:rPr>
            <w:rStyle w:val="Hyperlink"/>
            <w:noProof/>
          </w:rPr>
          <w:t>Local Recurrence Health Examination Annotation</w:t>
        </w:r>
        <w:r>
          <w:rPr>
            <w:noProof/>
            <w:webHidden/>
          </w:rPr>
          <w:tab/>
        </w:r>
        <w:r>
          <w:rPr>
            <w:noProof/>
            <w:webHidden/>
          </w:rPr>
          <w:fldChar w:fldCharType="begin"/>
        </w:r>
        <w:r>
          <w:rPr>
            <w:noProof/>
            <w:webHidden/>
          </w:rPr>
          <w:instrText xml:space="preserve"> PAGEREF _Toc288121363 \h </w:instrText>
        </w:r>
        <w:r>
          <w:rPr>
            <w:noProof/>
            <w:webHidden/>
          </w:rPr>
        </w:r>
        <w:r>
          <w:rPr>
            <w:noProof/>
            <w:webHidden/>
          </w:rPr>
          <w:fldChar w:fldCharType="separate"/>
        </w:r>
        <w:r>
          <w:rPr>
            <w:noProof/>
            <w:webHidden/>
          </w:rPr>
          <w:t>221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64" w:history="1">
        <w:r w:rsidRPr="00AF22C7">
          <w:rPr>
            <w:rStyle w:val="Hyperlink"/>
            <w:noProof/>
          </w:rPr>
          <w:t>Distant Recurrence Health Examination Annotation</w:t>
        </w:r>
        <w:r>
          <w:rPr>
            <w:noProof/>
            <w:webHidden/>
          </w:rPr>
          <w:tab/>
        </w:r>
        <w:r>
          <w:rPr>
            <w:noProof/>
            <w:webHidden/>
          </w:rPr>
          <w:fldChar w:fldCharType="begin"/>
        </w:r>
        <w:r>
          <w:rPr>
            <w:noProof/>
            <w:webHidden/>
          </w:rPr>
          <w:instrText xml:space="preserve"> PAGEREF _Toc288121364 \h </w:instrText>
        </w:r>
        <w:r>
          <w:rPr>
            <w:noProof/>
            <w:webHidden/>
          </w:rPr>
        </w:r>
        <w:r>
          <w:rPr>
            <w:noProof/>
            <w:webHidden/>
          </w:rPr>
          <w:fldChar w:fldCharType="separate"/>
        </w:r>
        <w:r>
          <w:rPr>
            <w:noProof/>
            <w:webHidden/>
          </w:rPr>
          <w:t>222</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65" w:history="1">
        <w:r w:rsidRPr="00AF22C7">
          <w:rPr>
            <w:rStyle w:val="Hyperlink"/>
            <w:noProof/>
          </w:rPr>
          <w:t>Pathology-Specimen Collection Group Clinical Annotation</w:t>
        </w:r>
        <w:r>
          <w:rPr>
            <w:noProof/>
            <w:webHidden/>
          </w:rPr>
          <w:tab/>
        </w:r>
        <w:r>
          <w:rPr>
            <w:noProof/>
            <w:webHidden/>
          </w:rPr>
          <w:fldChar w:fldCharType="begin"/>
        </w:r>
        <w:r>
          <w:rPr>
            <w:noProof/>
            <w:webHidden/>
          </w:rPr>
          <w:instrText xml:space="preserve"> PAGEREF _Toc288121365 \h </w:instrText>
        </w:r>
        <w:r>
          <w:rPr>
            <w:noProof/>
            <w:webHidden/>
          </w:rPr>
        </w:r>
        <w:r>
          <w:rPr>
            <w:noProof/>
            <w:webHidden/>
          </w:rPr>
          <w:fldChar w:fldCharType="separate"/>
        </w:r>
        <w:r>
          <w:rPr>
            <w:noProof/>
            <w:webHidden/>
          </w:rPr>
          <w:t>222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66" w:history="1">
        <w:r w:rsidRPr="00AF22C7">
          <w:rPr>
            <w:rStyle w:val="Hyperlink"/>
            <w:noProof/>
          </w:rPr>
          <w:t>Base Solid Tissue Pathology Annotation</w:t>
        </w:r>
        <w:r>
          <w:rPr>
            <w:noProof/>
            <w:webHidden/>
          </w:rPr>
          <w:tab/>
        </w:r>
        <w:r>
          <w:rPr>
            <w:noProof/>
            <w:webHidden/>
          </w:rPr>
          <w:fldChar w:fldCharType="begin"/>
        </w:r>
        <w:r>
          <w:rPr>
            <w:noProof/>
            <w:webHidden/>
          </w:rPr>
          <w:instrText xml:space="preserve"> PAGEREF _Toc288121366 \h </w:instrText>
        </w:r>
        <w:r>
          <w:rPr>
            <w:noProof/>
            <w:webHidden/>
          </w:rPr>
        </w:r>
        <w:r>
          <w:rPr>
            <w:noProof/>
            <w:webHidden/>
          </w:rPr>
          <w:fldChar w:fldCharType="separate"/>
        </w:r>
        <w:r>
          <w:rPr>
            <w:noProof/>
            <w:webHidden/>
          </w:rPr>
          <w:t>223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67" w:history="1">
        <w:r w:rsidRPr="00AF22C7">
          <w:rPr>
            <w:rStyle w:val="Hyperlink"/>
            <w:noProof/>
          </w:rPr>
          <w:t>Base Hematology Tissue Pathology Annotation</w:t>
        </w:r>
        <w:r>
          <w:rPr>
            <w:noProof/>
            <w:webHidden/>
          </w:rPr>
          <w:tab/>
        </w:r>
        <w:r>
          <w:rPr>
            <w:noProof/>
            <w:webHidden/>
          </w:rPr>
          <w:fldChar w:fldCharType="begin"/>
        </w:r>
        <w:r>
          <w:rPr>
            <w:noProof/>
            <w:webHidden/>
          </w:rPr>
          <w:instrText xml:space="preserve"> PAGEREF _Toc288121367 \h </w:instrText>
        </w:r>
        <w:r>
          <w:rPr>
            <w:noProof/>
            <w:webHidden/>
          </w:rPr>
        </w:r>
        <w:r>
          <w:rPr>
            <w:noProof/>
            <w:webHidden/>
          </w:rPr>
          <w:fldChar w:fldCharType="separate"/>
        </w:r>
        <w:r>
          <w:rPr>
            <w:noProof/>
            <w:webHidden/>
          </w:rPr>
          <w:t>225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68" w:history="1">
        <w:r w:rsidRPr="00AF22C7">
          <w:rPr>
            <w:rStyle w:val="Hyperlink"/>
            <w:noProof/>
          </w:rPr>
          <w:t>Radical Prostatectomy Pathology Annotation</w:t>
        </w:r>
        <w:r>
          <w:rPr>
            <w:noProof/>
            <w:webHidden/>
          </w:rPr>
          <w:tab/>
        </w:r>
        <w:r>
          <w:rPr>
            <w:noProof/>
            <w:webHidden/>
          </w:rPr>
          <w:fldChar w:fldCharType="begin"/>
        </w:r>
        <w:r>
          <w:rPr>
            <w:noProof/>
            <w:webHidden/>
          </w:rPr>
          <w:instrText xml:space="preserve"> PAGEREF _Toc288121368 \h </w:instrText>
        </w:r>
        <w:r>
          <w:rPr>
            <w:noProof/>
            <w:webHidden/>
          </w:rPr>
        </w:r>
        <w:r>
          <w:rPr>
            <w:noProof/>
            <w:webHidden/>
          </w:rPr>
          <w:fldChar w:fldCharType="separate"/>
        </w:r>
        <w:r>
          <w:rPr>
            <w:noProof/>
            <w:webHidden/>
          </w:rPr>
          <w:t>226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69" w:history="1">
        <w:r w:rsidRPr="00AF22C7">
          <w:rPr>
            <w:rStyle w:val="Hyperlink"/>
            <w:noProof/>
          </w:rPr>
          <w:t>Needle Biopsy Prostate Pathology Annotation</w:t>
        </w:r>
        <w:r>
          <w:rPr>
            <w:noProof/>
            <w:webHidden/>
          </w:rPr>
          <w:tab/>
        </w:r>
        <w:r>
          <w:rPr>
            <w:noProof/>
            <w:webHidden/>
          </w:rPr>
          <w:fldChar w:fldCharType="begin"/>
        </w:r>
        <w:r>
          <w:rPr>
            <w:noProof/>
            <w:webHidden/>
          </w:rPr>
          <w:instrText xml:space="preserve"> PAGEREF _Toc288121369 \h </w:instrText>
        </w:r>
        <w:r>
          <w:rPr>
            <w:noProof/>
            <w:webHidden/>
          </w:rPr>
        </w:r>
        <w:r>
          <w:rPr>
            <w:noProof/>
            <w:webHidden/>
          </w:rPr>
          <w:fldChar w:fldCharType="separate"/>
        </w:r>
        <w:r>
          <w:rPr>
            <w:noProof/>
            <w:webHidden/>
          </w:rPr>
          <w:t>229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0" w:history="1">
        <w:r w:rsidRPr="00AF22C7">
          <w:rPr>
            <w:rStyle w:val="Hyperlink"/>
            <w:noProof/>
          </w:rPr>
          <w:t>Retropubic Enucleation Pathology Annotation</w:t>
        </w:r>
        <w:r>
          <w:rPr>
            <w:noProof/>
            <w:webHidden/>
          </w:rPr>
          <w:tab/>
        </w:r>
        <w:r>
          <w:rPr>
            <w:noProof/>
            <w:webHidden/>
          </w:rPr>
          <w:fldChar w:fldCharType="begin"/>
        </w:r>
        <w:r>
          <w:rPr>
            <w:noProof/>
            <w:webHidden/>
          </w:rPr>
          <w:instrText xml:space="preserve"> PAGEREF _Toc288121370 \h </w:instrText>
        </w:r>
        <w:r>
          <w:rPr>
            <w:noProof/>
            <w:webHidden/>
          </w:rPr>
        </w:r>
        <w:r>
          <w:rPr>
            <w:noProof/>
            <w:webHidden/>
          </w:rPr>
          <w:fldChar w:fldCharType="separate"/>
        </w:r>
        <w:r>
          <w:rPr>
            <w:noProof/>
            <w:webHidden/>
          </w:rPr>
          <w:t>231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1" w:history="1">
        <w:r w:rsidRPr="00AF22C7">
          <w:rPr>
            <w:rStyle w:val="Hyperlink"/>
            <w:noProof/>
          </w:rPr>
          <w:t>Transurethral Prostatic Resection Pathology Annotation</w:t>
        </w:r>
        <w:r>
          <w:rPr>
            <w:noProof/>
            <w:webHidden/>
          </w:rPr>
          <w:tab/>
        </w:r>
        <w:r>
          <w:rPr>
            <w:noProof/>
            <w:webHidden/>
          </w:rPr>
          <w:fldChar w:fldCharType="begin"/>
        </w:r>
        <w:r>
          <w:rPr>
            <w:noProof/>
            <w:webHidden/>
          </w:rPr>
          <w:instrText xml:space="preserve"> PAGEREF _Toc288121371 \h </w:instrText>
        </w:r>
        <w:r>
          <w:rPr>
            <w:noProof/>
            <w:webHidden/>
          </w:rPr>
        </w:r>
        <w:r>
          <w:rPr>
            <w:noProof/>
            <w:webHidden/>
          </w:rPr>
          <w:fldChar w:fldCharType="separate"/>
        </w:r>
        <w:r>
          <w:rPr>
            <w:noProof/>
            <w:webHidden/>
          </w:rPr>
          <w:t>233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2" w:history="1">
        <w:r w:rsidRPr="00AF22C7">
          <w:rPr>
            <w:rStyle w:val="Hyperlink"/>
            <w:noProof/>
          </w:rPr>
          <w:t>Pancreas Pathology Annotation</w:t>
        </w:r>
        <w:r>
          <w:rPr>
            <w:noProof/>
            <w:webHidden/>
          </w:rPr>
          <w:tab/>
        </w:r>
        <w:r>
          <w:rPr>
            <w:noProof/>
            <w:webHidden/>
          </w:rPr>
          <w:fldChar w:fldCharType="begin"/>
        </w:r>
        <w:r>
          <w:rPr>
            <w:noProof/>
            <w:webHidden/>
          </w:rPr>
          <w:instrText xml:space="preserve"> PAGEREF _Toc288121372 \h </w:instrText>
        </w:r>
        <w:r>
          <w:rPr>
            <w:noProof/>
            <w:webHidden/>
          </w:rPr>
        </w:r>
        <w:r>
          <w:rPr>
            <w:noProof/>
            <w:webHidden/>
          </w:rPr>
          <w:fldChar w:fldCharType="separate"/>
        </w:r>
        <w:r>
          <w:rPr>
            <w:noProof/>
            <w:webHidden/>
          </w:rPr>
          <w:t>236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3" w:history="1">
        <w:r w:rsidRPr="00AF22C7">
          <w:rPr>
            <w:rStyle w:val="Hyperlink"/>
            <w:noProof/>
          </w:rPr>
          <w:t>Lung Biopsy Pathology Annotation</w:t>
        </w:r>
        <w:r>
          <w:rPr>
            <w:noProof/>
            <w:webHidden/>
          </w:rPr>
          <w:tab/>
        </w:r>
        <w:r>
          <w:rPr>
            <w:noProof/>
            <w:webHidden/>
          </w:rPr>
          <w:fldChar w:fldCharType="begin"/>
        </w:r>
        <w:r>
          <w:rPr>
            <w:noProof/>
            <w:webHidden/>
          </w:rPr>
          <w:instrText xml:space="preserve"> PAGEREF _Toc288121373 \h </w:instrText>
        </w:r>
        <w:r>
          <w:rPr>
            <w:noProof/>
            <w:webHidden/>
          </w:rPr>
        </w:r>
        <w:r>
          <w:rPr>
            <w:noProof/>
            <w:webHidden/>
          </w:rPr>
          <w:fldChar w:fldCharType="separate"/>
        </w:r>
        <w:r>
          <w:rPr>
            <w:noProof/>
            <w:webHidden/>
          </w:rPr>
          <w:t>238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4" w:history="1">
        <w:r w:rsidRPr="00AF22C7">
          <w:rPr>
            <w:rStyle w:val="Hyperlink"/>
            <w:noProof/>
          </w:rPr>
          <w:t>Lung Resection Based Pathology Annotation</w:t>
        </w:r>
        <w:r>
          <w:rPr>
            <w:noProof/>
            <w:webHidden/>
          </w:rPr>
          <w:tab/>
        </w:r>
        <w:r>
          <w:rPr>
            <w:noProof/>
            <w:webHidden/>
          </w:rPr>
          <w:fldChar w:fldCharType="begin"/>
        </w:r>
        <w:r>
          <w:rPr>
            <w:noProof/>
            <w:webHidden/>
          </w:rPr>
          <w:instrText xml:space="preserve"> PAGEREF _Toc288121374 \h </w:instrText>
        </w:r>
        <w:r>
          <w:rPr>
            <w:noProof/>
            <w:webHidden/>
          </w:rPr>
        </w:r>
        <w:r>
          <w:rPr>
            <w:noProof/>
            <w:webHidden/>
          </w:rPr>
          <w:fldChar w:fldCharType="separate"/>
        </w:r>
        <w:r>
          <w:rPr>
            <w:noProof/>
            <w:webHidden/>
          </w:rPr>
          <w:t>240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5" w:history="1">
        <w:r w:rsidRPr="00AF22C7">
          <w:rPr>
            <w:rStyle w:val="Hyperlink"/>
            <w:noProof/>
          </w:rPr>
          <w:t>Kidney Biopsy Based Pathology Annotation</w:t>
        </w:r>
        <w:r>
          <w:rPr>
            <w:noProof/>
            <w:webHidden/>
          </w:rPr>
          <w:tab/>
        </w:r>
        <w:r>
          <w:rPr>
            <w:noProof/>
            <w:webHidden/>
          </w:rPr>
          <w:fldChar w:fldCharType="begin"/>
        </w:r>
        <w:r>
          <w:rPr>
            <w:noProof/>
            <w:webHidden/>
          </w:rPr>
          <w:instrText xml:space="preserve"> PAGEREF _Toc288121375 \h </w:instrText>
        </w:r>
        <w:r>
          <w:rPr>
            <w:noProof/>
            <w:webHidden/>
          </w:rPr>
        </w:r>
        <w:r>
          <w:rPr>
            <w:noProof/>
            <w:webHidden/>
          </w:rPr>
          <w:fldChar w:fldCharType="separate"/>
        </w:r>
        <w:r>
          <w:rPr>
            <w:noProof/>
            <w:webHidden/>
          </w:rPr>
          <w:t>242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6" w:history="1">
        <w:r w:rsidRPr="00AF22C7">
          <w:rPr>
            <w:rStyle w:val="Hyperlink"/>
            <w:noProof/>
          </w:rPr>
          <w:t>Kidney Nephrectomy Pathology Annotation</w:t>
        </w:r>
        <w:r>
          <w:rPr>
            <w:noProof/>
            <w:webHidden/>
          </w:rPr>
          <w:tab/>
        </w:r>
        <w:r>
          <w:rPr>
            <w:noProof/>
            <w:webHidden/>
          </w:rPr>
          <w:fldChar w:fldCharType="begin"/>
        </w:r>
        <w:r>
          <w:rPr>
            <w:noProof/>
            <w:webHidden/>
          </w:rPr>
          <w:instrText xml:space="preserve"> PAGEREF _Toc288121376 \h </w:instrText>
        </w:r>
        <w:r>
          <w:rPr>
            <w:noProof/>
            <w:webHidden/>
          </w:rPr>
        </w:r>
        <w:r>
          <w:rPr>
            <w:noProof/>
            <w:webHidden/>
          </w:rPr>
          <w:fldChar w:fldCharType="separate"/>
        </w:r>
        <w:r>
          <w:rPr>
            <w:noProof/>
            <w:webHidden/>
          </w:rPr>
          <w:t>244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7" w:history="1">
        <w:r w:rsidRPr="00AF22C7">
          <w:rPr>
            <w:rStyle w:val="Hyperlink"/>
            <w:noProof/>
          </w:rPr>
          <w:t>Melanoma Pathology Annotation</w:t>
        </w:r>
        <w:r>
          <w:rPr>
            <w:noProof/>
            <w:webHidden/>
          </w:rPr>
          <w:tab/>
        </w:r>
        <w:r>
          <w:rPr>
            <w:noProof/>
            <w:webHidden/>
          </w:rPr>
          <w:fldChar w:fldCharType="begin"/>
        </w:r>
        <w:r>
          <w:rPr>
            <w:noProof/>
            <w:webHidden/>
          </w:rPr>
          <w:instrText xml:space="preserve"> PAGEREF _Toc288121377 \h </w:instrText>
        </w:r>
        <w:r>
          <w:rPr>
            <w:noProof/>
            <w:webHidden/>
          </w:rPr>
        </w:r>
        <w:r>
          <w:rPr>
            <w:noProof/>
            <w:webHidden/>
          </w:rPr>
          <w:fldChar w:fldCharType="separate"/>
        </w:r>
        <w:r>
          <w:rPr>
            <w:noProof/>
            <w:webHidden/>
          </w:rPr>
          <w:t>247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8" w:history="1">
        <w:r w:rsidRPr="00AF22C7">
          <w:rPr>
            <w:rStyle w:val="Hyperlink"/>
            <w:noProof/>
          </w:rPr>
          <w:t>CNS Pathology Annotation</w:t>
        </w:r>
        <w:r>
          <w:rPr>
            <w:noProof/>
            <w:webHidden/>
          </w:rPr>
          <w:tab/>
        </w:r>
        <w:r>
          <w:rPr>
            <w:noProof/>
            <w:webHidden/>
          </w:rPr>
          <w:fldChar w:fldCharType="begin"/>
        </w:r>
        <w:r>
          <w:rPr>
            <w:noProof/>
            <w:webHidden/>
          </w:rPr>
          <w:instrText xml:space="preserve"> PAGEREF _Toc288121378 \h </w:instrText>
        </w:r>
        <w:r>
          <w:rPr>
            <w:noProof/>
            <w:webHidden/>
          </w:rPr>
        </w:r>
        <w:r>
          <w:rPr>
            <w:noProof/>
            <w:webHidden/>
          </w:rPr>
          <w:fldChar w:fldCharType="separate"/>
        </w:r>
        <w:r>
          <w:rPr>
            <w:noProof/>
            <w:webHidden/>
          </w:rPr>
          <w:t>250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79" w:history="1">
        <w:r w:rsidRPr="00AF22C7">
          <w:rPr>
            <w:rStyle w:val="Hyperlink"/>
            <w:noProof/>
          </w:rPr>
          <w:t>Breast Pathology Annotation</w:t>
        </w:r>
        <w:r>
          <w:rPr>
            <w:noProof/>
            <w:webHidden/>
          </w:rPr>
          <w:tab/>
        </w:r>
        <w:r>
          <w:rPr>
            <w:noProof/>
            <w:webHidden/>
          </w:rPr>
          <w:fldChar w:fldCharType="begin"/>
        </w:r>
        <w:r>
          <w:rPr>
            <w:noProof/>
            <w:webHidden/>
          </w:rPr>
          <w:instrText xml:space="preserve"> PAGEREF _Toc288121379 \h </w:instrText>
        </w:r>
        <w:r>
          <w:rPr>
            <w:noProof/>
            <w:webHidden/>
          </w:rPr>
        </w:r>
        <w:r>
          <w:rPr>
            <w:noProof/>
            <w:webHidden/>
          </w:rPr>
          <w:fldChar w:fldCharType="separate"/>
        </w:r>
        <w:r>
          <w:rPr>
            <w:noProof/>
            <w:webHidden/>
          </w:rPr>
          <w:t>252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80" w:history="1">
        <w:r w:rsidRPr="00AF22C7">
          <w:rPr>
            <w:rStyle w:val="Hyperlink"/>
            <w:noProof/>
          </w:rPr>
          <w:t>Local Excision Baseds Pathology Annotation</w:t>
        </w:r>
        <w:r>
          <w:rPr>
            <w:noProof/>
            <w:webHidden/>
          </w:rPr>
          <w:tab/>
        </w:r>
        <w:r>
          <w:rPr>
            <w:noProof/>
            <w:webHidden/>
          </w:rPr>
          <w:fldChar w:fldCharType="begin"/>
        </w:r>
        <w:r>
          <w:rPr>
            <w:noProof/>
            <w:webHidden/>
          </w:rPr>
          <w:instrText xml:space="preserve"> PAGEREF _Toc288121380 \h </w:instrText>
        </w:r>
        <w:r>
          <w:rPr>
            <w:noProof/>
            <w:webHidden/>
          </w:rPr>
        </w:r>
        <w:r>
          <w:rPr>
            <w:noProof/>
            <w:webHidden/>
          </w:rPr>
          <w:fldChar w:fldCharType="separate"/>
        </w:r>
        <w:r>
          <w:rPr>
            <w:noProof/>
            <w:webHidden/>
          </w:rPr>
          <w:t>255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81" w:history="1">
        <w:r w:rsidRPr="00AF22C7">
          <w:rPr>
            <w:rStyle w:val="Hyperlink"/>
            <w:noProof/>
          </w:rPr>
          <w:t>Excisional Biopsy Based Colorectal Pathology Annotation</w:t>
        </w:r>
        <w:r>
          <w:rPr>
            <w:noProof/>
            <w:webHidden/>
          </w:rPr>
          <w:tab/>
        </w:r>
        <w:r>
          <w:rPr>
            <w:noProof/>
            <w:webHidden/>
          </w:rPr>
          <w:fldChar w:fldCharType="begin"/>
        </w:r>
        <w:r>
          <w:rPr>
            <w:noProof/>
            <w:webHidden/>
          </w:rPr>
          <w:instrText xml:space="preserve"> PAGEREF _Toc288121381 \h </w:instrText>
        </w:r>
        <w:r>
          <w:rPr>
            <w:noProof/>
            <w:webHidden/>
          </w:rPr>
        </w:r>
        <w:r>
          <w:rPr>
            <w:noProof/>
            <w:webHidden/>
          </w:rPr>
          <w:fldChar w:fldCharType="separate"/>
        </w:r>
        <w:r>
          <w:rPr>
            <w:noProof/>
            <w:webHidden/>
          </w:rPr>
          <w:t>258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82" w:history="1">
        <w:r w:rsidRPr="00AF22C7">
          <w:rPr>
            <w:rStyle w:val="Hyperlink"/>
            <w:noProof/>
          </w:rPr>
          <w:t>Resection Based Colorectal Pathology Annotation</w:t>
        </w:r>
        <w:r>
          <w:rPr>
            <w:noProof/>
            <w:webHidden/>
          </w:rPr>
          <w:tab/>
        </w:r>
        <w:r>
          <w:rPr>
            <w:noProof/>
            <w:webHidden/>
          </w:rPr>
          <w:fldChar w:fldCharType="begin"/>
        </w:r>
        <w:r>
          <w:rPr>
            <w:noProof/>
            <w:webHidden/>
          </w:rPr>
          <w:instrText xml:space="preserve"> PAGEREF _Toc288121382 \h </w:instrText>
        </w:r>
        <w:r>
          <w:rPr>
            <w:noProof/>
            <w:webHidden/>
          </w:rPr>
        </w:r>
        <w:r>
          <w:rPr>
            <w:noProof/>
            <w:webHidden/>
          </w:rPr>
          <w:fldChar w:fldCharType="separate"/>
        </w:r>
        <w:r>
          <w:rPr>
            <w:noProof/>
            <w:webHidden/>
          </w:rPr>
          <w:t>261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83" w:history="1">
        <w:r w:rsidRPr="00AF22C7">
          <w:rPr>
            <w:rStyle w:val="Hyperlink"/>
            <w:noProof/>
          </w:rPr>
          <w:t>Pathology-Specimen Clinical Annotation</w:t>
        </w:r>
        <w:r>
          <w:rPr>
            <w:noProof/>
            <w:webHidden/>
          </w:rPr>
          <w:tab/>
        </w:r>
        <w:r>
          <w:rPr>
            <w:noProof/>
            <w:webHidden/>
          </w:rPr>
          <w:fldChar w:fldCharType="begin"/>
        </w:r>
        <w:r>
          <w:rPr>
            <w:noProof/>
            <w:webHidden/>
          </w:rPr>
          <w:instrText xml:space="preserve"> PAGEREF _Toc288121383 \h </w:instrText>
        </w:r>
        <w:r>
          <w:rPr>
            <w:noProof/>
            <w:webHidden/>
          </w:rPr>
        </w:r>
        <w:r>
          <w:rPr>
            <w:noProof/>
            <w:webHidden/>
          </w:rPr>
          <w:fldChar w:fldCharType="separate"/>
        </w:r>
        <w:r>
          <w:rPr>
            <w:noProof/>
            <w:webHidden/>
          </w:rPr>
          <w:t>264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84" w:history="1">
        <w:r w:rsidRPr="00AF22C7">
          <w:rPr>
            <w:rStyle w:val="Hyperlink"/>
            <w:noProof/>
          </w:rPr>
          <w:t>Specimen Based Solid Tissue Pathology Annotation</w:t>
        </w:r>
        <w:r>
          <w:rPr>
            <w:noProof/>
            <w:webHidden/>
          </w:rPr>
          <w:tab/>
        </w:r>
        <w:r>
          <w:rPr>
            <w:noProof/>
            <w:webHidden/>
          </w:rPr>
          <w:fldChar w:fldCharType="begin"/>
        </w:r>
        <w:r>
          <w:rPr>
            <w:noProof/>
            <w:webHidden/>
          </w:rPr>
          <w:instrText xml:space="preserve"> PAGEREF _Toc288121384 \h </w:instrText>
        </w:r>
        <w:r>
          <w:rPr>
            <w:noProof/>
            <w:webHidden/>
          </w:rPr>
        </w:r>
        <w:r>
          <w:rPr>
            <w:noProof/>
            <w:webHidden/>
          </w:rPr>
          <w:fldChar w:fldCharType="separate"/>
        </w:r>
        <w:r>
          <w:rPr>
            <w:noProof/>
            <w:webHidden/>
          </w:rPr>
          <w:t>265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85" w:history="1">
        <w:r w:rsidRPr="00AF22C7">
          <w:rPr>
            <w:rStyle w:val="Hyperlink"/>
            <w:noProof/>
          </w:rPr>
          <w:t>Colorectal Specimen Pathology Annotation</w:t>
        </w:r>
        <w:r>
          <w:rPr>
            <w:noProof/>
            <w:webHidden/>
          </w:rPr>
          <w:tab/>
        </w:r>
        <w:r>
          <w:rPr>
            <w:noProof/>
            <w:webHidden/>
          </w:rPr>
          <w:fldChar w:fldCharType="begin"/>
        </w:r>
        <w:r>
          <w:rPr>
            <w:noProof/>
            <w:webHidden/>
          </w:rPr>
          <w:instrText xml:space="preserve"> PAGEREF _Toc288121385 \h </w:instrText>
        </w:r>
        <w:r>
          <w:rPr>
            <w:noProof/>
            <w:webHidden/>
          </w:rPr>
        </w:r>
        <w:r>
          <w:rPr>
            <w:noProof/>
            <w:webHidden/>
          </w:rPr>
          <w:fldChar w:fldCharType="separate"/>
        </w:r>
        <w:r>
          <w:rPr>
            <w:noProof/>
            <w:webHidden/>
          </w:rPr>
          <w:t>265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86" w:history="1">
        <w:r w:rsidRPr="00AF22C7">
          <w:rPr>
            <w:rStyle w:val="Hyperlink"/>
            <w:noProof/>
          </w:rPr>
          <w:t>Specimen Pathology Annotation</w:t>
        </w:r>
        <w:r>
          <w:rPr>
            <w:noProof/>
            <w:webHidden/>
          </w:rPr>
          <w:tab/>
        </w:r>
        <w:r>
          <w:rPr>
            <w:noProof/>
            <w:webHidden/>
          </w:rPr>
          <w:fldChar w:fldCharType="begin"/>
        </w:r>
        <w:r>
          <w:rPr>
            <w:noProof/>
            <w:webHidden/>
          </w:rPr>
          <w:instrText xml:space="preserve"> PAGEREF _Toc288121386 \h </w:instrText>
        </w:r>
        <w:r>
          <w:rPr>
            <w:noProof/>
            <w:webHidden/>
          </w:rPr>
        </w:r>
        <w:r>
          <w:rPr>
            <w:noProof/>
            <w:webHidden/>
          </w:rPr>
          <w:fldChar w:fldCharType="separate"/>
        </w:r>
        <w:r>
          <w:rPr>
            <w:noProof/>
            <w:webHidden/>
          </w:rPr>
          <w:t>266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87" w:history="1">
        <w:r w:rsidRPr="00AF22C7">
          <w:rPr>
            <w:rStyle w:val="Hyperlink"/>
            <w:noProof/>
          </w:rPr>
          <w:t>Melanoma Specimen Pathology Annotation</w:t>
        </w:r>
        <w:r>
          <w:rPr>
            <w:noProof/>
            <w:webHidden/>
          </w:rPr>
          <w:tab/>
        </w:r>
        <w:r>
          <w:rPr>
            <w:noProof/>
            <w:webHidden/>
          </w:rPr>
          <w:fldChar w:fldCharType="begin"/>
        </w:r>
        <w:r>
          <w:rPr>
            <w:noProof/>
            <w:webHidden/>
          </w:rPr>
          <w:instrText xml:space="preserve"> PAGEREF _Toc288121387 \h </w:instrText>
        </w:r>
        <w:r>
          <w:rPr>
            <w:noProof/>
            <w:webHidden/>
          </w:rPr>
        </w:r>
        <w:r>
          <w:rPr>
            <w:noProof/>
            <w:webHidden/>
          </w:rPr>
          <w:fldChar w:fldCharType="separate"/>
        </w:r>
        <w:r>
          <w:rPr>
            <w:noProof/>
            <w:webHidden/>
          </w:rPr>
          <w:t>267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88" w:history="1">
        <w:r w:rsidRPr="00AF22C7">
          <w:rPr>
            <w:rStyle w:val="Hyperlink"/>
            <w:noProof/>
          </w:rPr>
          <w:t>CNS Specimen Pathology Annotation</w:t>
        </w:r>
        <w:r>
          <w:rPr>
            <w:noProof/>
            <w:webHidden/>
          </w:rPr>
          <w:tab/>
        </w:r>
        <w:r>
          <w:rPr>
            <w:noProof/>
            <w:webHidden/>
          </w:rPr>
          <w:fldChar w:fldCharType="begin"/>
        </w:r>
        <w:r>
          <w:rPr>
            <w:noProof/>
            <w:webHidden/>
          </w:rPr>
          <w:instrText xml:space="preserve"> PAGEREF _Toc288121388 \h </w:instrText>
        </w:r>
        <w:r>
          <w:rPr>
            <w:noProof/>
            <w:webHidden/>
          </w:rPr>
        </w:r>
        <w:r>
          <w:rPr>
            <w:noProof/>
            <w:webHidden/>
          </w:rPr>
          <w:fldChar w:fldCharType="separate"/>
        </w:r>
        <w:r>
          <w:rPr>
            <w:noProof/>
            <w:webHidden/>
          </w:rPr>
          <w:t>268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89" w:history="1">
        <w:r w:rsidRPr="00AF22C7">
          <w:rPr>
            <w:rStyle w:val="Hyperlink"/>
            <w:noProof/>
          </w:rPr>
          <w:t>Prostate Specimen Pathology Annotation</w:t>
        </w:r>
        <w:r>
          <w:rPr>
            <w:noProof/>
            <w:webHidden/>
          </w:rPr>
          <w:tab/>
        </w:r>
        <w:r>
          <w:rPr>
            <w:noProof/>
            <w:webHidden/>
          </w:rPr>
          <w:fldChar w:fldCharType="begin"/>
        </w:r>
        <w:r>
          <w:rPr>
            <w:noProof/>
            <w:webHidden/>
          </w:rPr>
          <w:instrText xml:space="preserve"> PAGEREF _Toc288121389 \h </w:instrText>
        </w:r>
        <w:r>
          <w:rPr>
            <w:noProof/>
            <w:webHidden/>
          </w:rPr>
        </w:r>
        <w:r>
          <w:rPr>
            <w:noProof/>
            <w:webHidden/>
          </w:rPr>
          <w:fldChar w:fldCharType="separate"/>
        </w:r>
        <w:r>
          <w:rPr>
            <w:noProof/>
            <w:webHidden/>
          </w:rPr>
          <w:t>269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90" w:history="1">
        <w:r w:rsidRPr="00AF22C7">
          <w:rPr>
            <w:rStyle w:val="Hyperlink"/>
            <w:noProof/>
          </w:rPr>
          <w:t>Kidney Specimen Pathology Annotation</w:t>
        </w:r>
        <w:r>
          <w:rPr>
            <w:noProof/>
            <w:webHidden/>
          </w:rPr>
          <w:tab/>
        </w:r>
        <w:r>
          <w:rPr>
            <w:noProof/>
            <w:webHidden/>
          </w:rPr>
          <w:fldChar w:fldCharType="begin"/>
        </w:r>
        <w:r>
          <w:rPr>
            <w:noProof/>
            <w:webHidden/>
          </w:rPr>
          <w:instrText xml:space="preserve"> PAGEREF _Toc288121390 \h </w:instrText>
        </w:r>
        <w:r>
          <w:rPr>
            <w:noProof/>
            <w:webHidden/>
          </w:rPr>
        </w:r>
        <w:r>
          <w:rPr>
            <w:noProof/>
            <w:webHidden/>
          </w:rPr>
          <w:fldChar w:fldCharType="separate"/>
        </w:r>
        <w:r>
          <w:rPr>
            <w:noProof/>
            <w:webHidden/>
          </w:rPr>
          <w:t>270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91" w:history="1">
        <w:r w:rsidRPr="00AF22C7">
          <w:rPr>
            <w:rStyle w:val="Hyperlink"/>
            <w:noProof/>
          </w:rPr>
          <w:t>Lung Specimen Pathology Annotation</w:t>
        </w:r>
        <w:r>
          <w:rPr>
            <w:noProof/>
            <w:webHidden/>
          </w:rPr>
          <w:tab/>
        </w:r>
        <w:r>
          <w:rPr>
            <w:noProof/>
            <w:webHidden/>
          </w:rPr>
          <w:fldChar w:fldCharType="begin"/>
        </w:r>
        <w:r>
          <w:rPr>
            <w:noProof/>
            <w:webHidden/>
          </w:rPr>
          <w:instrText xml:space="preserve"> PAGEREF _Toc288121391 \h </w:instrText>
        </w:r>
        <w:r>
          <w:rPr>
            <w:noProof/>
            <w:webHidden/>
          </w:rPr>
        </w:r>
        <w:r>
          <w:rPr>
            <w:noProof/>
            <w:webHidden/>
          </w:rPr>
          <w:fldChar w:fldCharType="separate"/>
        </w:r>
        <w:r>
          <w:rPr>
            <w:noProof/>
            <w:webHidden/>
          </w:rPr>
          <w:t>271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92" w:history="1">
        <w:r w:rsidRPr="00AF22C7">
          <w:rPr>
            <w:rStyle w:val="Hyperlink"/>
            <w:noProof/>
          </w:rPr>
          <w:t>Breast Specimen Pathology Annotation</w:t>
        </w:r>
        <w:r>
          <w:rPr>
            <w:noProof/>
            <w:webHidden/>
          </w:rPr>
          <w:tab/>
        </w:r>
        <w:r>
          <w:rPr>
            <w:noProof/>
            <w:webHidden/>
          </w:rPr>
          <w:fldChar w:fldCharType="begin"/>
        </w:r>
        <w:r>
          <w:rPr>
            <w:noProof/>
            <w:webHidden/>
          </w:rPr>
          <w:instrText xml:space="preserve"> PAGEREF _Toc288121392 \h </w:instrText>
        </w:r>
        <w:r>
          <w:rPr>
            <w:noProof/>
            <w:webHidden/>
          </w:rPr>
        </w:r>
        <w:r>
          <w:rPr>
            <w:noProof/>
            <w:webHidden/>
          </w:rPr>
          <w:fldChar w:fldCharType="separate"/>
        </w:r>
        <w:r>
          <w:rPr>
            <w:noProof/>
            <w:webHidden/>
          </w:rPr>
          <w:t>272</w:t>
        </w:r>
        <w:r>
          <w:rPr>
            <w:noProof/>
            <w:webHidden/>
          </w:rPr>
          <w:fldChar w:fldCharType="end"/>
        </w:r>
      </w:hyperlink>
    </w:p>
    <w:p w:rsidR="004913A0" w:rsidRDefault="004913A0">
      <w:pPr>
        <w:pStyle w:val="TOC1"/>
        <w:tabs>
          <w:tab w:val="left" w:pos="1540"/>
          <w:tab w:val="right" w:leader="dot" w:pos="8918"/>
        </w:tabs>
        <w:rPr>
          <w:rFonts w:ascii="Calibri" w:hAnsi="Calibri"/>
          <w:b w:val="0"/>
          <w:noProof/>
          <w:sz w:val="22"/>
          <w:szCs w:val="22"/>
        </w:rPr>
      </w:pPr>
      <w:hyperlink w:anchor="_Toc288121393" w:history="1">
        <w:r w:rsidRPr="00AF22C7">
          <w:rPr>
            <w:rStyle w:val="Hyperlink"/>
            <w:noProof/>
          </w:rPr>
          <w:t>Appendix B</w:t>
        </w:r>
        <w:r>
          <w:rPr>
            <w:rFonts w:ascii="Calibri" w:hAnsi="Calibri"/>
            <w:b w:val="0"/>
            <w:noProof/>
            <w:sz w:val="22"/>
            <w:szCs w:val="22"/>
          </w:rPr>
          <w:tab/>
        </w:r>
        <w:r w:rsidRPr="00AF22C7">
          <w:rPr>
            <w:rStyle w:val="Hyperlink"/>
            <w:noProof/>
          </w:rPr>
          <w:t>Complex Querying</w:t>
        </w:r>
        <w:r>
          <w:rPr>
            <w:noProof/>
            <w:webHidden/>
          </w:rPr>
          <w:tab/>
        </w:r>
        <w:r>
          <w:rPr>
            <w:noProof/>
            <w:webHidden/>
          </w:rPr>
          <w:fldChar w:fldCharType="begin"/>
        </w:r>
        <w:r>
          <w:rPr>
            <w:noProof/>
            <w:webHidden/>
          </w:rPr>
          <w:instrText xml:space="preserve"> PAGEREF _Toc288121393 \h </w:instrText>
        </w:r>
        <w:r>
          <w:rPr>
            <w:noProof/>
            <w:webHidden/>
          </w:rPr>
        </w:r>
        <w:r>
          <w:rPr>
            <w:noProof/>
            <w:webHidden/>
          </w:rPr>
          <w:fldChar w:fldCharType="separate"/>
        </w:r>
        <w:r>
          <w:rPr>
            <w:noProof/>
            <w:webHidden/>
          </w:rPr>
          <w:t>275</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394" w:history="1">
        <w:r w:rsidRPr="00AF22C7">
          <w:rPr>
            <w:rStyle w:val="Hyperlink"/>
            <w:noProof/>
          </w:rPr>
          <w:t>Queries on Participants</w:t>
        </w:r>
        <w:r>
          <w:rPr>
            <w:noProof/>
            <w:webHidden/>
          </w:rPr>
          <w:tab/>
        </w:r>
        <w:r>
          <w:rPr>
            <w:noProof/>
            <w:webHidden/>
          </w:rPr>
          <w:fldChar w:fldCharType="begin"/>
        </w:r>
        <w:r>
          <w:rPr>
            <w:noProof/>
            <w:webHidden/>
          </w:rPr>
          <w:instrText xml:space="preserve"> PAGEREF _Toc288121394 \h </w:instrText>
        </w:r>
        <w:r>
          <w:rPr>
            <w:noProof/>
            <w:webHidden/>
          </w:rPr>
        </w:r>
        <w:r>
          <w:rPr>
            <w:noProof/>
            <w:webHidden/>
          </w:rPr>
          <w:fldChar w:fldCharType="separate"/>
        </w:r>
        <w:r>
          <w:rPr>
            <w:noProof/>
            <w:webHidden/>
          </w:rPr>
          <w:t>275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95" w:history="1">
        <w:r w:rsidRPr="00AF22C7">
          <w:rPr>
            <w:rStyle w:val="Hyperlink"/>
            <w:noProof/>
          </w:rPr>
          <w:t>Sample 1 Participant Query</w:t>
        </w:r>
        <w:r>
          <w:rPr>
            <w:noProof/>
            <w:webHidden/>
          </w:rPr>
          <w:tab/>
        </w:r>
        <w:r>
          <w:rPr>
            <w:noProof/>
            <w:webHidden/>
          </w:rPr>
          <w:fldChar w:fldCharType="begin"/>
        </w:r>
        <w:r>
          <w:rPr>
            <w:noProof/>
            <w:webHidden/>
          </w:rPr>
          <w:instrText xml:space="preserve"> PAGEREF _Toc288121395 \h </w:instrText>
        </w:r>
        <w:r>
          <w:rPr>
            <w:noProof/>
            <w:webHidden/>
          </w:rPr>
        </w:r>
        <w:r>
          <w:rPr>
            <w:noProof/>
            <w:webHidden/>
          </w:rPr>
          <w:fldChar w:fldCharType="separate"/>
        </w:r>
        <w:r>
          <w:rPr>
            <w:noProof/>
            <w:webHidden/>
          </w:rPr>
          <w:t>275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96" w:history="1">
        <w:r w:rsidRPr="00AF22C7">
          <w:rPr>
            <w:rStyle w:val="Hyperlink"/>
            <w:noProof/>
          </w:rPr>
          <w:t>Sample 2 Participant Query</w:t>
        </w:r>
        <w:r>
          <w:rPr>
            <w:noProof/>
            <w:webHidden/>
          </w:rPr>
          <w:tab/>
        </w:r>
        <w:r>
          <w:rPr>
            <w:noProof/>
            <w:webHidden/>
          </w:rPr>
          <w:fldChar w:fldCharType="begin"/>
        </w:r>
        <w:r>
          <w:rPr>
            <w:noProof/>
            <w:webHidden/>
          </w:rPr>
          <w:instrText xml:space="preserve"> PAGEREF _Toc288121396 \h </w:instrText>
        </w:r>
        <w:r>
          <w:rPr>
            <w:noProof/>
            <w:webHidden/>
          </w:rPr>
        </w:r>
        <w:r>
          <w:rPr>
            <w:noProof/>
            <w:webHidden/>
          </w:rPr>
          <w:fldChar w:fldCharType="separate"/>
        </w:r>
        <w:r>
          <w:rPr>
            <w:noProof/>
            <w:webHidden/>
          </w:rPr>
          <w:t>277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97" w:history="1">
        <w:r w:rsidRPr="00AF22C7">
          <w:rPr>
            <w:rStyle w:val="Hyperlink"/>
            <w:noProof/>
          </w:rPr>
          <w:t>Sample 3 Participant Query</w:t>
        </w:r>
        <w:r>
          <w:rPr>
            <w:noProof/>
            <w:webHidden/>
          </w:rPr>
          <w:tab/>
        </w:r>
        <w:r>
          <w:rPr>
            <w:noProof/>
            <w:webHidden/>
          </w:rPr>
          <w:fldChar w:fldCharType="begin"/>
        </w:r>
        <w:r>
          <w:rPr>
            <w:noProof/>
            <w:webHidden/>
          </w:rPr>
          <w:instrText xml:space="preserve"> PAGEREF _Toc288121397 \h </w:instrText>
        </w:r>
        <w:r>
          <w:rPr>
            <w:noProof/>
            <w:webHidden/>
          </w:rPr>
        </w:r>
        <w:r>
          <w:rPr>
            <w:noProof/>
            <w:webHidden/>
          </w:rPr>
          <w:fldChar w:fldCharType="separate"/>
        </w:r>
        <w:r>
          <w:rPr>
            <w:noProof/>
            <w:webHidden/>
          </w:rPr>
          <w:t>278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98" w:history="1">
        <w:r w:rsidRPr="00AF22C7">
          <w:rPr>
            <w:rStyle w:val="Hyperlink"/>
            <w:noProof/>
          </w:rPr>
          <w:t>Sample 4 Participant Query</w:t>
        </w:r>
        <w:r>
          <w:rPr>
            <w:noProof/>
            <w:webHidden/>
          </w:rPr>
          <w:tab/>
        </w:r>
        <w:r>
          <w:rPr>
            <w:noProof/>
            <w:webHidden/>
          </w:rPr>
          <w:fldChar w:fldCharType="begin"/>
        </w:r>
        <w:r>
          <w:rPr>
            <w:noProof/>
            <w:webHidden/>
          </w:rPr>
          <w:instrText xml:space="preserve"> PAGEREF _Toc288121398 \h </w:instrText>
        </w:r>
        <w:r>
          <w:rPr>
            <w:noProof/>
            <w:webHidden/>
          </w:rPr>
        </w:r>
        <w:r>
          <w:rPr>
            <w:noProof/>
            <w:webHidden/>
          </w:rPr>
          <w:fldChar w:fldCharType="separate"/>
        </w:r>
        <w:r>
          <w:rPr>
            <w:noProof/>
            <w:webHidden/>
          </w:rPr>
          <w:t>279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399" w:history="1">
        <w:r w:rsidRPr="00AF22C7">
          <w:rPr>
            <w:rStyle w:val="Hyperlink"/>
            <w:noProof/>
          </w:rPr>
          <w:t>Sample 5 Participant Query</w:t>
        </w:r>
        <w:r>
          <w:rPr>
            <w:noProof/>
            <w:webHidden/>
          </w:rPr>
          <w:tab/>
        </w:r>
        <w:r>
          <w:rPr>
            <w:noProof/>
            <w:webHidden/>
          </w:rPr>
          <w:fldChar w:fldCharType="begin"/>
        </w:r>
        <w:r>
          <w:rPr>
            <w:noProof/>
            <w:webHidden/>
          </w:rPr>
          <w:instrText xml:space="preserve"> PAGEREF _Toc288121399 \h </w:instrText>
        </w:r>
        <w:r>
          <w:rPr>
            <w:noProof/>
            <w:webHidden/>
          </w:rPr>
        </w:r>
        <w:r>
          <w:rPr>
            <w:noProof/>
            <w:webHidden/>
          </w:rPr>
          <w:fldChar w:fldCharType="separate"/>
        </w:r>
        <w:r>
          <w:rPr>
            <w:noProof/>
            <w:webHidden/>
          </w:rPr>
          <w:t>280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00" w:history="1">
        <w:r w:rsidRPr="00AF22C7">
          <w:rPr>
            <w:rStyle w:val="Hyperlink"/>
            <w:noProof/>
          </w:rPr>
          <w:t>Sample 6 Participant Query</w:t>
        </w:r>
        <w:r>
          <w:rPr>
            <w:noProof/>
            <w:webHidden/>
          </w:rPr>
          <w:tab/>
        </w:r>
        <w:r>
          <w:rPr>
            <w:noProof/>
            <w:webHidden/>
          </w:rPr>
          <w:fldChar w:fldCharType="begin"/>
        </w:r>
        <w:r>
          <w:rPr>
            <w:noProof/>
            <w:webHidden/>
          </w:rPr>
          <w:instrText xml:space="preserve"> PAGEREF _Toc288121400 \h </w:instrText>
        </w:r>
        <w:r>
          <w:rPr>
            <w:noProof/>
            <w:webHidden/>
          </w:rPr>
        </w:r>
        <w:r>
          <w:rPr>
            <w:noProof/>
            <w:webHidden/>
          </w:rPr>
          <w:fldChar w:fldCharType="separate"/>
        </w:r>
        <w:r>
          <w:rPr>
            <w:noProof/>
            <w:webHidden/>
          </w:rPr>
          <w:t>281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401" w:history="1">
        <w:r w:rsidRPr="00AF22C7">
          <w:rPr>
            <w:rStyle w:val="Hyperlink"/>
            <w:noProof/>
          </w:rPr>
          <w:t>Queries on Specimen Collection Group (SCG)</w:t>
        </w:r>
        <w:r>
          <w:rPr>
            <w:noProof/>
            <w:webHidden/>
          </w:rPr>
          <w:tab/>
        </w:r>
        <w:r>
          <w:rPr>
            <w:noProof/>
            <w:webHidden/>
          </w:rPr>
          <w:fldChar w:fldCharType="begin"/>
        </w:r>
        <w:r>
          <w:rPr>
            <w:noProof/>
            <w:webHidden/>
          </w:rPr>
          <w:instrText xml:space="preserve"> PAGEREF _Toc288121401 \h </w:instrText>
        </w:r>
        <w:r>
          <w:rPr>
            <w:noProof/>
            <w:webHidden/>
          </w:rPr>
        </w:r>
        <w:r>
          <w:rPr>
            <w:noProof/>
            <w:webHidden/>
          </w:rPr>
          <w:fldChar w:fldCharType="separate"/>
        </w:r>
        <w:r>
          <w:rPr>
            <w:noProof/>
            <w:webHidden/>
          </w:rPr>
          <w:t>282</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02" w:history="1">
        <w:r w:rsidRPr="00AF22C7">
          <w:rPr>
            <w:rStyle w:val="Hyperlink"/>
            <w:noProof/>
          </w:rPr>
          <w:t>Sample Specimen Collection Group Query</w:t>
        </w:r>
        <w:r>
          <w:rPr>
            <w:noProof/>
            <w:webHidden/>
          </w:rPr>
          <w:tab/>
        </w:r>
        <w:r>
          <w:rPr>
            <w:noProof/>
            <w:webHidden/>
          </w:rPr>
          <w:fldChar w:fldCharType="begin"/>
        </w:r>
        <w:r>
          <w:rPr>
            <w:noProof/>
            <w:webHidden/>
          </w:rPr>
          <w:instrText xml:space="preserve"> PAGEREF _Toc288121402 \h </w:instrText>
        </w:r>
        <w:r>
          <w:rPr>
            <w:noProof/>
            <w:webHidden/>
          </w:rPr>
        </w:r>
        <w:r>
          <w:rPr>
            <w:noProof/>
            <w:webHidden/>
          </w:rPr>
          <w:fldChar w:fldCharType="separate"/>
        </w:r>
        <w:r>
          <w:rPr>
            <w:noProof/>
            <w:webHidden/>
          </w:rPr>
          <w:t>282</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403" w:history="1">
        <w:r w:rsidRPr="00AF22C7">
          <w:rPr>
            <w:rStyle w:val="Hyperlink"/>
            <w:noProof/>
          </w:rPr>
          <w:t>Queries on Specimens</w:t>
        </w:r>
        <w:r>
          <w:rPr>
            <w:noProof/>
            <w:webHidden/>
          </w:rPr>
          <w:tab/>
        </w:r>
        <w:r>
          <w:rPr>
            <w:noProof/>
            <w:webHidden/>
          </w:rPr>
          <w:fldChar w:fldCharType="begin"/>
        </w:r>
        <w:r>
          <w:rPr>
            <w:noProof/>
            <w:webHidden/>
          </w:rPr>
          <w:instrText xml:space="preserve"> PAGEREF _Toc288121403 \h </w:instrText>
        </w:r>
        <w:r>
          <w:rPr>
            <w:noProof/>
            <w:webHidden/>
          </w:rPr>
        </w:r>
        <w:r>
          <w:rPr>
            <w:noProof/>
            <w:webHidden/>
          </w:rPr>
          <w:fldChar w:fldCharType="separate"/>
        </w:r>
        <w:r>
          <w:rPr>
            <w:noProof/>
            <w:webHidden/>
          </w:rPr>
          <w:t>283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04" w:history="1">
        <w:r w:rsidRPr="00AF22C7">
          <w:rPr>
            <w:rStyle w:val="Hyperlink"/>
            <w:noProof/>
          </w:rPr>
          <w:t>Sample 1 Specimen Query</w:t>
        </w:r>
        <w:r>
          <w:rPr>
            <w:noProof/>
            <w:webHidden/>
          </w:rPr>
          <w:tab/>
        </w:r>
        <w:r>
          <w:rPr>
            <w:noProof/>
            <w:webHidden/>
          </w:rPr>
          <w:fldChar w:fldCharType="begin"/>
        </w:r>
        <w:r>
          <w:rPr>
            <w:noProof/>
            <w:webHidden/>
          </w:rPr>
          <w:instrText xml:space="preserve"> PAGEREF _Toc288121404 \h </w:instrText>
        </w:r>
        <w:r>
          <w:rPr>
            <w:noProof/>
            <w:webHidden/>
          </w:rPr>
        </w:r>
        <w:r>
          <w:rPr>
            <w:noProof/>
            <w:webHidden/>
          </w:rPr>
          <w:fldChar w:fldCharType="separate"/>
        </w:r>
        <w:r>
          <w:rPr>
            <w:noProof/>
            <w:webHidden/>
          </w:rPr>
          <w:t>283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05" w:history="1">
        <w:r w:rsidRPr="00AF22C7">
          <w:rPr>
            <w:rStyle w:val="Hyperlink"/>
            <w:noProof/>
          </w:rPr>
          <w:t>Sample 2 Specimen Query</w:t>
        </w:r>
        <w:r>
          <w:rPr>
            <w:noProof/>
            <w:webHidden/>
          </w:rPr>
          <w:tab/>
        </w:r>
        <w:r>
          <w:rPr>
            <w:noProof/>
            <w:webHidden/>
          </w:rPr>
          <w:fldChar w:fldCharType="begin"/>
        </w:r>
        <w:r>
          <w:rPr>
            <w:noProof/>
            <w:webHidden/>
          </w:rPr>
          <w:instrText xml:space="preserve"> PAGEREF _Toc288121405 \h </w:instrText>
        </w:r>
        <w:r>
          <w:rPr>
            <w:noProof/>
            <w:webHidden/>
          </w:rPr>
        </w:r>
        <w:r>
          <w:rPr>
            <w:noProof/>
            <w:webHidden/>
          </w:rPr>
          <w:fldChar w:fldCharType="separate"/>
        </w:r>
        <w:r>
          <w:rPr>
            <w:noProof/>
            <w:webHidden/>
          </w:rPr>
          <w:t>284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06" w:history="1">
        <w:r w:rsidRPr="00AF22C7">
          <w:rPr>
            <w:rStyle w:val="Hyperlink"/>
            <w:noProof/>
          </w:rPr>
          <w:t>Sample 3 Specimen Query</w:t>
        </w:r>
        <w:r>
          <w:rPr>
            <w:noProof/>
            <w:webHidden/>
          </w:rPr>
          <w:tab/>
        </w:r>
        <w:r>
          <w:rPr>
            <w:noProof/>
            <w:webHidden/>
          </w:rPr>
          <w:fldChar w:fldCharType="begin"/>
        </w:r>
        <w:r>
          <w:rPr>
            <w:noProof/>
            <w:webHidden/>
          </w:rPr>
          <w:instrText xml:space="preserve"> PAGEREF _Toc288121406 \h </w:instrText>
        </w:r>
        <w:r>
          <w:rPr>
            <w:noProof/>
            <w:webHidden/>
          </w:rPr>
        </w:r>
        <w:r>
          <w:rPr>
            <w:noProof/>
            <w:webHidden/>
          </w:rPr>
          <w:fldChar w:fldCharType="separate"/>
        </w:r>
        <w:r>
          <w:rPr>
            <w:noProof/>
            <w:webHidden/>
          </w:rPr>
          <w:t>285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07" w:history="1">
        <w:r w:rsidRPr="00AF22C7">
          <w:rPr>
            <w:rStyle w:val="Hyperlink"/>
            <w:noProof/>
          </w:rPr>
          <w:t>Sample 4 Specimen Query</w:t>
        </w:r>
        <w:r>
          <w:rPr>
            <w:noProof/>
            <w:webHidden/>
          </w:rPr>
          <w:tab/>
        </w:r>
        <w:r>
          <w:rPr>
            <w:noProof/>
            <w:webHidden/>
          </w:rPr>
          <w:fldChar w:fldCharType="begin"/>
        </w:r>
        <w:r>
          <w:rPr>
            <w:noProof/>
            <w:webHidden/>
          </w:rPr>
          <w:instrText xml:space="preserve"> PAGEREF _Toc288121407 \h </w:instrText>
        </w:r>
        <w:r>
          <w:rPr>
            <w:noProof/>
            <w:webHidden/>
          </w:rPr>
        </w:r>
        <w:r>
          <w:rPr>
            <w:noProof/>
            <w:webHidden/>
          </w:rPr>
          <w:fldChar w:fldCharType="separate"/>
        </w:r>
        <w:r>
          <w:rPr>
            <w:noProof/>
            <w:webHidden/>
          </w:rPr>
          <w:t>286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08" w:history="1">
        <w:r w:rsidRPr="00AF22C7">
          <w:rPr>
            <w:rStyle w:val="Hyperlink"/>
            <w:noProof/>
          </w:rPr>
          <w:t>Sample 5 Specimen Query</w:t>
        </w:r>
        <w:r>
          <w:rPr>
            <w:noProof/>
            <w:webHidden/>
          </w:rPr>
          <w:tab/>
        </w:r>
        <w:r>
          <w:rPr>
            <w:noProof/>
            <w:webHidden/>
          </w:rPr>
          <w:fldChar w:fldCharType="begin"/>
        </w:r>
        <w:r>
          <w:rPr>
            <w:noProof/>
            <w:webHidden/>
          </w:rPr>
          <w:instrText xml:space="preserve"> PAGEREF _Toc288121408 \h </w:instrText>
        </w:r>
        <w:r>
          <w:rPr>
            <w:noProof/>
            <w:webHidden/>
          </w:rPr>
        </w:r>
        <w:r>
          <w:rPr>
            <w:noProof/>
            <w:webHidden/>
          </w:rPr>
          <w:fldChar w:fldCharType="separate"/>
        </w:r>
        <w:r>
          <w:rPr>
            <w:noProof/>
            <w:webHidden/>
          </w:rPr>
          <w:t>286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09" w:history="1">
        <w:r w:rsidRPr="00AF22C7">
          <w:rPr>
            <w:rStyle w:val="Hyperlink"/>
            <w:noProof/>
          </w:rPr>
          <w:t>Sample 6 Specimen Query</w:t>
        </w:r>
        <w:r>
          <w:rPr>
            <w:noProof/>
            <w:webHidden/>
          </w:rPr>
          <w:tab/>
        </w:r>
        <w:r>
          <w:rPr>
            <w:noProof/>
            <w:webHidden/>
          </w:rPr>
          <w:fldChar w:fldCharType="begin"/>
        </w:r>
        <w:r>
          <w:rPr>
            <w:noProof/>
            <w:webHidden/>
          </w:rPr>
          <w:instrText xml:space="preserve"> PAGEREF _Toc288121409 \h </w:instrText>
        </w:r>
        <w:r>
          <w:rPr>
            <w:noProof/>
            <w:webHidden/>
          </w:rPr>
        </w:r>
        <w:r>
          <w:rPr>
            <w:noProof/>
            <w:webHidden/>
          </w:rPr>
          <w:fldChar w:fldCharType="separate"/>
        </w:r>
        <w:r>
          <w:rPr>
            <w:noProof/>
            <w:webHidden/>
          </w:rPr>
          <w:t>287</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410" w:history="1">
        <w:r w:rsidRPr="00AF22C7">
          <w:rPr>
            <w:rStyle w:val="Hyperlink"/>
            <w:noProof/>
          </w:rPr>
          <w:t>Outer Join Query</w:t>
        </w:r>
        <w:r>
          <w:rPr>
            <w:noProof/>
            <w:webHidden/>
          </w:rPr>
          <w:tab/>
        </w:r>
        <w:r>
          <w:rPr>
            <w:noProof/>
            <w:webHidden/>
          </w:rPr>
          <w:fldChar w:fldCharType="begin"/>
        </w:r>
        <w:r>
          <w:rPr>
            <w:noProof/>
            <w:webHidden/>
          </w:rPr>
          <w:instrText xml:space="preserve"> PAGEREF _Toc288121410 \h </w:instrText>
        </w:r>
        <w:r>
          <w:rPr>
            <w:noProof/>
            <w:webHidden/>
          </w:rPr>
        </w:r>
        <w:r>
          <w:rPr>
            <w:noProof/>
            <w:webHidden/>
          </w:rPr>
          <w:fldChar w:fldCharType="separate"/>
        </w:r>
        <w:r>
          <w:rPr>
            <w:noProof/>
            <w:webHidden/>
          </w:rPr>
          <w:t>287</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411" w:history="1">
        <w:r w:rsidRPr="00AF22C7">
          <w:rPr>
            <w:rStyle w:val="Hyperlink"/>
            <w:noProof/>
          </w:rPr>
          <w:t>Queries on Orders</w:t>
        </w:r>
        <w:r>
          <w:rPr>
            <w:noProof/>
            <w:webHidden/>
          </w:rPr>
          <w:tab/>
        </w:r>
        <w:r>
          <w:rPr>
            <w:noProof/>
            <w:webHidden/>
          </w:rPr>
          <w:fldChar w:fldCharType="begin"/>
        </w:r>
        <w:r>
          <w:rPr>
            <w:noProof/>
            <w:webHidden/>
          </w:rPr>
          <w:instrText xml:space="preserve"> PAGEREF _Toc288121411 \h </w:instrText>
        </w:r>
        <w:r>
          <w:rPr>
            <w:noProof/>
            <w:webHidden/>
          </w:rPr>
        </w:r>
        <w:r>
          <w:rPr>
            <w:noProof/>
            <w:webHidden/>
          </w:rPr>
          <w:fldChar w:fldCharType="separate"/>
        </w:r>
        <w:r>
          <w:rPr>
            <w:noProof/>
            <w:webHidden/>
          </w:rPr>
          <w:t>288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12" w:history="1">
        <w:r w:rsidRPr="00AF22C7">
          <w:rPr>
            <w:rStyle w:val="Hyperlink"/>
            <w:noProof/>
          </w:rPr>
          <w:t>Sample 1 Order Query</w:t>
        </w:r>
        <w:r>
          <w:rPr>
            <w:noProof/>
            <w:webHidden/>
          </w:rPr>
          <w:tab/>
        </w:r>
        <w:r>
          <w:rPr>
            <w:noProof/>
            <w:webHidden/>
          </w:rPr>
          <w:fldChar w:fldCharType="begin"/>
        </w:r>
        <w:r>
          <w:rPr>
            <w:noProof/>
            <w:webHidden/>
          </w:rPr>
          <w:instrText xml:space="preserve"> PAGEREF _Toc288121412 \h </w:instrText>
        </w:r>
        <w:r>
          <w:rPr>
            <w:noProof/>
            <w:webHidden/>
          </w:rPr>
        </w:r>
        <w:r>
          <w:rPr>
            <w:noProof/>
            <w:webHidden/>
          </w:rPr>
          <w:fldChar w:fldCharType="separate"/>
        </w:r>
        <w:r>
          <w:rPr>
            <w:noProof/>
            <w:webHidden/>
          </w:rPr>
          <w:t>289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13" w:history="1">
        <w:r w:rsidRPr="00AF22C7">
          <w:rPr>
            <w:rStyle w:val="Hyperlink"/>
            <w:noProof/>
          </w:rPr>
          <w:t>Sample 2 Order Query</w:t>
        </w:r>
        <w:r>
          <w:rPr>
            <w:noProof/>
            <w:webHidden/>
          </w:rPr>
          <w:tab/>
        </w:r>
        <w:r>
          <w:rPr>
            <w:noProof/>
            <w:webHidden/>
          </w:rPr>
          <w:fldChar w:fldCharType="begin"/>
        </w:r>
        <w:r>
          <w:rPr>
            <w:noProof/>
            <w:webHidden/>
          </w:rPr>
          <w:instrText xml:space="preserve"> PAGEREF _Toc288121413 \h </w:instrText>
        </w:r>
        <w:r>
          <w:rPr>
            <w:noProof/>
            <w:webHidden/>
          </w:rPr>
        </w:r>
        <w:r>
          <w:rPr>
            <w:noProof/>
            <w:webHidden/>
          </w:rPr>
          <w:fldChar w:fldCharType="separate"/>
        </w:r>
        <w:r>
          <w:rPr>
            <w:noProof/>
            <w:webHidden/>
          </w:rPr>
          <w:t>289</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14" w:history="1">
        <w:r w:rsidRPr="00AF22C7">
          <w:rPr>
            <w:rStyle w:val="Hyperlink"/>
            <w:noProof/>
          </w:rPr>
          <w:t>Sample 3 Order Query</w:t>
        </w:r>
        <w:r>
          <w:rPr>
            <w:noProof/>
            <w:webHidden/>
          </w:rPr>
          <w:tab/>
        </w:r>
        <w:r>
          <w:rPr>
            <w:noProof/>
            <w:webHidden/>
          </w:rPr>
          <w:fldChar w:fldCharType="begin"/>
        </w:r>
        <w:r>
          <w:rPr>
            <w:noProof/>
            <w:webHidden/>
          </w:rPr>
          <w:instrText xml:space="preserve"> PAGEREF _Toc288121414 \h </w:instrText>
        </w:r>
        <w:r>
          <w:rPr>
            <w:noProof/>
            <w:webHidden/>
          </w:rPr>
        </w:r>
        <w:r>
          <w:rPr>
            <w:noProof/>
            <w:webHidden/>
          </w:rPr>
          <w:fldChar w:fldCharType="separate"/>
        </w:r>
        <w:r>
          <w:rPr>
            <w:noProof/>
            <w:webHidden/>
          </w:rPr>
          <w:t>290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415" w:history="1">
        <w:r w:rsidRPr="00AF22C7">
          <w:rPr>
            <w:rStyle w:val="Hyperlink"/>
            <w:noProof/>
          </w:rPr>
          <w:t>Queries on Surgical Pathology Reports (SPRs)</w:t>
        </w:r>
        <w:r>
          <w:rPr>
            <w:noProof/>
            <w:webHidden/>
          </w:rPr>
          <w:tab/>
        </w:r>
        <w:r>
          <w:rPr>
            <w:noProof/>
            <w:webHidden/>
          </w:rPr>
          <w:fldChar w:fldCharType="begin"/>
        </w:r>
        <w:r>
          <w:rPr>
            <w:noProof/>
            <w:webHidden/>
          </w:rPr>
          <w:instrText xml:space="preserve"> PAGEREF _Toc288121415 \h </w:instrText>
        </w:r>
        <w:r>
          <w:rPr>
            <w:noProof/>
            <w:webHidden/>
          </w:rPr>
        </w:r>
        <w:r>
          <w:rPr>
            <w:noProof/>
            <w:webHidden/>
          </w:rPr>
          <w:fldChar w:fldCharType="separate"/>
        </w:r>
        <w:r>
          <w:rPr>
            <w:noProof/>
            <w:webHidden/>
          </w:rPr>
          <w:t>290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16" w:history="1">
        <w:r w:rsidRPr="00AF22C7">
          <w:rPr>
            <w:rStyle w:val="Hyperlink"/>
            <w:noProof/>
          </w:rPr>
          <w:t>Sample 1 SPR Query</w:t>
        </w:r>
        <w:r>
          <w:rPr>
            <w:noProof/>
            <w:webHidden/>
          </w:rPr>
          <w:tab/>
        </w:r>
        <w:r>
          <w:rPr>
            <w:noProof/>
            <w:webHidden/>
          </w:rPr>
          <w:fldChar w:fldCharType="begin"/>
        </w:r>
        <w:r>
          <w:rPr>
            <w:noProof/>
            <w:webHidden/>
          </w:rPr>
          <w:instrText xml:space="preserve"> PAGEREF _Toc288121416 \h </w:instrText>
        </w:r>
        <w:r>
          <w:rPr>
            <w:noProof/>
            <w:webHidden/>
          </w:rPr>
        </w:r>
        <w:r>
          <w:rPr>
            <w:noProof/>
            <w:webHidden/>
          </w:rPr>
          <w:fldChar w:fldCharType="separate"/>
        </w:r>
        <w:r>
          <w:rPr>
            <w:noProof/>
            <w:webHidden/>
          </w:rPr>
          <w:t>290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17" w:history="1">
        <w:r w:rsidRPr="00AF22C7">
          <w:rPr>
            <w:rStyle w:val="Hyperlink"/>
            <w:noProof/>
          </w:rPr>
          <w:t>Sample 2 SPR Query</w:t>
        </w:r>
        <w:r>
          <w:rPr>
            <w:noProof/>
            <w:webHidden/>
          </w:rPr>
          <w:tab/>
        </w:r>
        <w:r>
          <w:rPr>
            <w:noProof/>
            <w:webHidden/>
          </w:rPr>
          <w:fldChar w:fldCharType="begin"/>
        </w:r>
        <w:r>
          <w:rPr>
            <w:noProof/>
            <w:webHidden/>
          </w:rPr>
          <w:instrText xml:space="preserve"> PAGEREF _Toc288121417 \h </w:instrText>
        </w:r>
        <w:r>
          <w:rPr>
            <w:noProof/>
            <w:webHidden/>
          </w:rPr>
        </w:r>
        <w:r>
          <w:rPr>
            <w:noProof/>
            <w:webHidden/>
          </w:rPr>
          <w:fldChar w:fldCharType="separate"/>
        </w:r>
        <w:r>
          <w:rPr>
            <w:noProof/>
            <w:webHidden/>
          </w:rPr>
          <w:t>291</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418" w:history="1">
        <w:r w:rsidRPr="00AF22C7">
          <w:rPr>
            <w:rStyle w:val="Hyperlink"/>
            <w:noProof/>
          </w:rPr>
          <w:t>Queries on Annotations</w:t>
        </w:r>
        <w:r>
          <w:rPr>
            <w:noProof/>
            <w:webHidden/>
          </w:rPr>
          <w:tab/>
        </w:r>
        <w:r>
          <w:rPr>
            <w:noProof/>
            <w:webHidden/>
          </w:rPr>
          <w:fldChar w:fldCharType="begin"/>
        </w:r>
        <w:r>
          <w:rPr>
            <w:noProof/>
            <w:webHidden/>
          </w:rPr>
          <w:instrText xml:space="preserve"> PAGEREF _Toc288121418 \h </w:instrText>
        </w:r>
        <w:r>
          <w:rPr>
            <w:noProof/>
            <w:webHidden/>
          </w:rPr>
        </w:r>
        <w:r>
          <w:rPr>
            <w:noProof/>
            <w:webHidden/>
          </w:rPr>
          <w:fldChar w:fldCharType="separate"/>
        </w:r>
        <w:r>
          <w:rPr>
            <w:noProof/>
            <w:webHidden/>
          </w:rPr>
          <w:t>293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19" w:history="1">
        <w:r w:rsidRPr="00AF22C7">
          <w:rPr>
            <w:rStyle w:val="Hyperlink"/>
            <w:noProof/>
          </w:rPr>
          <w:t>Sample 1 Annotation Query</w:t>
        </w:r>
        <w:r>
          <w:rPr>
            <w:noProof/>
            <w:webHidden/>
          </w:rPr>
          <w:tab/>
        </w:r>
        <w:r>
          <w:rPr>
            <w:noProof/>
            <w:webHidden/>
          </w:rPr>
          <w:fldChar w:fldCharType="begin"/>
        </w:r>
        <w:r>
          <w:rPr>
            <w:noProof/>
            <w:webHidden/>
          </w:rPr>
          <w:instrText xml:space="preserve"> PAGEREF _Toc288121419 \h </w:instrText>
        </w:r>
        <w:r>
          <w:rPr>
            <w:noProof/>
            <w:webHidden/>
          </w:rPr>
        </w:r>
        <w:r>
          <w:rPr>
            <w:noProof/>
            <w:webHidden/>
          </w:rPr>
          <w:fldChar w:fldCharType="separate"/>
        </w:r>
        <w:r>
          <w:rPr>
            <w:noProof/>
            <w:webHidden/>
          </w:rPr>
          <w:t>293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20" w:history="1">
        <w:r w:rsidRPr="00AF22C7">
          <w:rPr>
            <w:rStyle w:val="Hyperlink"/>
            <w:noProof/>
          </w:rPr>
          <w:t>Sample 2 Annotation Query</w:t>
        </w:r>
        <w:r>
          <w:rPr>
            <w:noProof/>
            <w:webHidden/>
          </w:rPr>
          <w:tab/>
        </w:r>
        <w:r>
          <w:rPr>
            <w:noProof/>
            <w:webHidden/>
          </w:rPr>
          <w:fldChar w:fldCharType="begin"/>
        </w:r>
        <w:r>
          <w:rPr>
            <w:noProof/>
            <w:webHidden/>
          </w:rPr>
          <w:instrText xml:space="preserve"> PAGEREF _Toc288121420 \h </w:instrText>
        </w:r>
        <w:r>
          <w:rPr>
            <w:noProof/>
            <w:webHidden/>
          </w:rPr>
        </w:r>
        <w:r>
          <w:rPr>
            <w:noProof/>
            <w:webHidden/>
          </w:rPr>
          <w:fldChar w:fldCharType="separate"/>
        </w:r>
        <w:r>
          <w:rPr>
            <w:noProof/>
            <w:webHidden/>
          </w:rPr>
          <w:t>293</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421" w:history="1">
        <w:r w:rsidRPr="00AF22C7">
          <w:rPr>
            <w:rStyle w:val="Hyperlink"/>
            <w:noProof/>
          </w:rPr>
          <w:t>Temporal Queries</w:t>
        </w:r>
        <w:r>
          <w:rPr>
            <w:noProof/>
            <w:webHidden/>
          </w:rPr>
          <w:tab/>
        </w:r>
        <w:r>
          <w:rPr>
            <w:noProof/>
            <w:webHidden/>
          </w:rPr>
          <w:fldChar w:fldCharType="begin"/>
        </w:r>
        <w:r>
          <w:rPr>
            <w:noProof/>
            <w:webHidden/>
          </w:rPr>
          <w:instrText xml:space="preserve"> PAGEREF _Toc288121421 \h </w:instrText>
        </w:r>
        <w:r>
          <w:rPr>
            <w:noProof/>
            <w:webHidden/>
          </w:rPr>
        </w:r>
        <w:r>
          <w:rPr>
            <w:noProof/>
            <w:webHidden/>
          </w:rPr>
          <w:fldChar w:fldCharType="separate"/>
        </w:r>
        <w:r>
          <w:rPr>
            <w:noProof/>
            <w:webHidden/>
          </w:rPr>
          <w:t>294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22" w:history="1">
        <w:r w:rsidRPr="00AF22C7">
          <w:rPr>
            <w:rStyle w:val="Hyperlink"/>
            <w:noProof/>
          </w:rPr>
          <w:t>Sample 1 Temporal Query</w:t>
        </w:r>
        <w:r>
          <w:rPr>
            <w:noProof/>
            <w:webHidden/>
          </w:rPr>
          <w:tab/>
        </w:r>
        <w:r>
          <w:rPr>
            <w:noProof/>
            <w:webHidden/>
          </w:rPr>
          <w:fldChar w:fldCharType="begin"/>
        </w:r>
        <w:r>
          <w:rPr>
            <w:noProof/>
            <w:webHidden/>
          </w:rPr>
          <w:instrText xml:space="preserve"> PAGEREF _Toc288121422 \h </w:instrText>
        </w:r>
        <w:r>
          <w:rPr>
            <w:noProof/>
            <w:webHidden/>
          </w:rPr>
        </w:r>
        <w:r>
          <w:rPr>
            <w:noProof/>
            <w:webHidden/>
          </w:rPr>
          <w:fldChar w:fldCharType="separate"/>
        </w:r>
        <w:r>
          <w:rPr>
            <w:noProof/>
            <w:webHidden/>
          </w:rPr>
          <w:t>294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23" w:history="1">
        <w:r w:rsidRPr="00AF22C7">
          <w:rPr>
            <w:rStyle w:val="Hyperlink"/>
            <w:noProof/>
          </w:rPr>
          <w:t>Sample 2 Temporal Query</w:t>
        </w:r>
        <w:r>
          <w:rPr>
            <w:noProof/>
            <w:webHidden/>
          </w:rPr>
          <w:tab/>
        </w:r>
        <w:r>
          <w:rPr>
            <w:noProof/>
            <w:webHidden/>
          </w:rPr>
          <w:fldChar w:fldCharType="begin"/>
        </w:r>
        <w:r>
          <w:rPr>
            <w:noProof/>
            <w:webHidden/>
          </w:rPr>
          <w:instrText xml:space="preserve"> PAGEREF _Toc288121423 \h </w:instrText>
        </w:r>
        <w:r>
          <w:rPr>
            <w:noProof/>
            <w:webHidden/>
          </w:rPr>
        </w:r>
        <w:r>
          <w:rPr>
            <w:noProof/>
            <w:webHidden/>
          </w:rPr>
          <w:fldChar w:fldCharType="separate"/>
        </w:r>
        <w:r>
          <w:rPr>
            <w:noProof/>
            <w:webHidden/>
          </w:rPr>
          <w:t>296</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24" w:history="1">
        <w:r w:rsidRPr="00AF22C7">
          <w:rPr>
            <w:rStyle w:val="Hyperlink"/>
            <w:noProof/>
          </w:rPr>
          <w:t>Sample 3 Temporal Query</w:t>
        </w:r>
        <w:r>
          <w:rPr>
            <w:noProof/>
            <w:webHidden/>
          </w:rPr>
          <w:tab/>
        </w:r>
        <w:r>
          <w:rPr>
            <w:noProof/>
            <w:webHidden/>
          </w:rPr>
          <w:fldChar w:fldCharType="begin"/>
        </w:r>
        <w:r>
          <w:rPr>
            <w:noProof/>
            <w:webHidden/>
          </w:rPr>
          <w:instrText xml:space="preserve"> PAGEREF _Toc288121424 \h </w:instrText>
        </w:r>
        <w:r>
          <w:rPr>
            <w:noProof/>
            <w:webHidden/>
          </w:rPr>
        </w:r>
        <w:r>
          <w:rPr>
            <w:noProof/>
            <w:webHidden/>
          </w:rPr>
          <w:fldChar w:fldCharType="separate"/>
        </w:r>
        <w:r>
          <w:rPr>
            <w:noProof/>
            <w:webHidden/>
          </w:rPr>
          <w:t>297</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25" w:history="1">
        <w:r w:rsidRPr="00AF22C7">
          <w:rPr>
            <w:rStyle w:val="Hyperlink"/>
            <w:noProof/>
          </w:rPr>
          <w:t>Sample 4 Temporal Query</w:t>
        </w:r>
        <w:r>
          <w:rPr>
            <w:noProof/>
            <w:webHidden/>
          </w:rPr>
          <w:tab/>
        </w:r>
        <w:r>
          <w:rPr>
            <w:noProof/>
            <w:webHidden/>
          </w:rPr>
          <w:fldChar w:fldCharType="begin"/>
        </w:r>
        <w:r>
          <w:rPr>
            <w:noProof/>
            <w:webHidden/>
          </w:rPr>
          <w:instrText xml:space="preserve"> PAGEREF _Toc288121425 \h </w:instrText>
        </w:r>
        <w:r>
          <w:rPr>
            <w:noProof/>
            <w:webHidden/>
          </w:rPr>
        </w:r>
        <w:r>
          <w:rPr>
            <w:noProof/>
            <w:webHidden/>
          </w:rPr>
          <w:fldChar w:fldCharType="separate"/>
        </w:r>
        <w:r>
          <w:rPr>
            <w:noProof/>
            <w:webHidden/>
          </w:rPr>
          <w:t>298</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26" w:history="1">
        <w:r w:rsidRPr="00AF22C7">
          <w:rPr>
            <w:rStyle w:val="Hyperlink"/>
            <w:noProof/>
          </w:rPr>
          <w:t>Sample 5 Temporal Query</w:t>
        </w:r>
        <w:r>
          <w:rPr>
            <w:noProof/>
            <w:webHidden/>
          </w:rPr>
          <w:tab/>
        </w:r>
        <w:r>
          <w:rPr>
            <w:noProof/>
            <w:webHidden/>
          </w:rPr>
          <w:fldChar w:fldCharType="begin"/>
        </w:r>
        <w:r>
          <w:rPr>
            <w:noProof/>
            <w:webHidden/>
          </w:rPr>
          <w:instrText xml:space="preserve"> PAGEREF _Toc288121426 \h </w:instrText>
        </w:r>
        <w:r>
          <w:rPr>
            <w:noProof/>
            <w:webHidden/>
          </w:rPr>
        </w:r>
        <w:r>
          <w:rPr>
            <w:noProof/>
            <w:webHidden/>
          </w:rPr>
          <w:fldChar w:fldCharType="separate"/>
        </w:r>
        <w:r>
          <w:rPr>
            <w:noProof/>
            <w:webHidden/>
          </w:rPr>
          <w:t>300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27" w:history="1">
        <w:r w:rsidRPr="00AF22C7">
          <w:rPr>
            <w:rStyle w:val="Hyperlink"/>
            <w:noProof/>
          </w:rPr>
          <w:t>Sample 6 Temporal Query</w:t>
        </w:r>
        <w:r>
          <w:rPr>
            <w:noProof/>
            <w:webHidden/>
          </w:rPr>
          <w:tab/>
        </w:r>
        <w:r>
          <w:rPr>
            <w:noProof/>
            <w:webHidden/>
          </w:rPr>
          <w:fldChar w:fldCharType="begin"/>
        </w:r>
        <w:r>
          <w:rPr>
            <w:noProof/>
            <w:webHidden/>
          </w:rPr>
          <w:instrText xml:space="preserve"> PAGEREF _Toc288121427 \h </w:instrText>
        </w:r>
        <w:r>
          <w:rPr>
            <w:noProof/>
            <w:webHidden/>
          </w:rPr>
        </w:r>
        <w:r>
          <w:rPr>
            <w:noProof/>
            <w:webHidden/>
          </w:rPr>
          <w:fldChar w:fldCharType="separate"/>
        </w:r>
        <w:r>
          <w:rPr>
            <w:noProof/>
            <w:webHidden/>
          </w:rPr>
          <w:t>301</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28" w:history="1">
        <w:r w:rsidRPr="00AF22C7">
          <w:rPr>
            <w:rStyle w:val="Hyperlink"/>
            <w:noProof/>
          </w:rPr>
          <w:t>Sample 7 Temporal Query</w:t>
        </w:r>
        <w:r>
          <w:rPr>
            <w:noProof/>
            <w:webHidden/>
          </w:rPr>
          <w:tab/>
        </w:r>
        <w:r>
          <w:rPr>
            <w:noProof/>
            <w:webHidden/>
          </w:rPr>
          <w:fldChar w:fldCharType="begin"/>
        </w:r>
        <w:r>
          <w:rPr>
            <w:noProof/>
            <w:webHidden/>
          </w:rPr>
          <w:instrText xml:space="preserve"> PAGEREF _Toc288121428 \h </w:instrText>
        </w:r>
        <w:r>
          <w:rPr>
            <w:noProof/>
            <w:webHidden/>
          </w:rPr>
        </w:r>
        <w:r>
          <w:rPr>
            <w:noProof/>
            <w:webHidden/>
          </w:rPr>
          <w:fldChar w:fldCharType="separate"/>
        </w:r>
        <w:r>
          <w:rPr>
            <w:noProof/>
            <w:webHidden/>
          </w:rPr>
          <w:t>303</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29" w:history="1">
        <w:r w:rsidRPr="00AF22C7">
          <w:rPr>
            <w:rStyle w:val="Hyperlink"/>
            <w:noProof/>
          </w:rPr>
          <w:t>Sample 8 Temporal Query</w:t>
        </w:r>
        <w:r>
          <w:rPr>
            <w:noProof/>
            <w:webHidden/>
          </w:rPr>
          <w:tab/>
        </w:r>
        <w:r>
          <w:rPr>
            <w:noProof/>
            <w:webHidden/>
          </w:rPr>
          <w:fldChar w:fldCharType="begin"/>
        </w:r>
        <w:r>
          <w:rPr>
            <w:noProof/>
            <w:webHidden/>
          </w:rPr>
          <w:instrText xml:space="preserve"> PAGEREF _Toc288121429 \h </w:instrText>
        </w:r>
        <w:r>
          <w:rPr>
            <w:noProof/>
            <w:webHidden/>
          </w:rPr>
        </w:r>
        <w:r>
          <w:rPr>
            <w:noProof/>
            <w:webHidden/>
          </w:rPr>
          <w:fldChar w:fldCharType="separate"/>
        </w:r>
        <w:r>
          <w:rPr>
            <w:noProof/>
            <w:webHidden/>
          </w:rPr>
          <w:t>304</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30" w:history="1">
        <w:r w:rsidRPr="00AF22C7">
          <w:rPr>
            <w:rStyle w:val="Hyperlink"/>
            <w:noProof/>
          </w:rPr>
          <w:t>Sample 9 Temporal Query</w:t>
        </w:r>
        <w:r>
          <w:rPr>
            <w:noProof/>
            <w:webHidden/>
          </w:rPr>
          <w:tab/>
        </w:r>
        <w:r>
          <w:rPr>
            <w:noProof/>
            <w:webHidden/>
          </w:rPr>
          <w:fldChar w:fldCharType="begin"/>
        </w:r>
        <w:r>
          <w:rPr>
            <w:noProof/>
            <w:webHidden/>
          </w:rPr>
          <w:instrText xml:space="preserve"> PAGEREF _Toc288121430 \h </w:instrText>
        </w:r>
        <w:r>
          <w:rPr>
            <w:noProof/>
            <w:webHidden/>
          </w:rPr>
        </w:r>
        <w:r>
          <w:rPr>
            <w:noProof/>
            <w:webHidden/>
          </w:rPr>
          <w:fldChar w:fldCharType="separate"/>
        </w:r>
        <w:r>
          <w:rPr>
            <w:noProof/>
            <w:webHidden/>
          </w:rPr>
          <w:t>305</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31" w:history="1">
        <w:r w:rsidRPr="00AF22C7">
          <w:rPr>
            <w:rStyle w:val="Hyperlink"/>
            <w:noProof/>
          </w:rPr>
          <w:t>Sample 10 Temporal Query</w:t>
        </w:r>
        <w:r>
          <w:rPr>
            <w:noProof/>
            <w:webHidden/>
          </w:rPr>
          <w:tab/>
        </w:r>
        <w:r>
          <w:rPr>
            <w:noProof/>
            <w:webHidden/>
          </w:rPr>
          <w:fldChar w:fldCharType="begin"/>
        </w:r>
        <w:r>
          <w:rPr>
            <w:noProof/>
            <w:webHidden/>
          </w:rPr>
          <w:instrText xml:space="preserve"> PAGEREF _Toc288121431 \h </w:instrText>
        </w:r>
        <w:r>
          <w:rPr>
            <w:noProof/>
            <w:webHidden/>
          </w:rPr>
        </w:r>
        <w:r>
          <w:rPr>
            <w:noProof/>
            <w:webHidden/>
          </w:rPr>
          <w:fldChar w:fldCharType="separate"/>
        </w:r>
        <w:r>
          <w:rPr>
            <w:noProof/>
            <w:webHidden/>
          </w:rPr>
          <w:t>307</w:t>
        </w:r>
        <w:r>
          <w:rPr>
            <w:noProof/>
            <w:webHidden/>
          </w:rPr>
          <w:fldChar w:fldCharType="end"/>
        </w:r>
      </w:hyperlink>
    </w:p>
    <w:p w:rsidR="004913A0" w:rsidRDefault="004913A0">
      <w:pPr>
        <w:pStyle w:val="TOC1"/>
        <w:tabs>
          <w:tab w:val="left" w:pos="1760"/>
          <w:tab w:val="right" w:leader="dot" w:pos="8918"/>
        </w:tabs>
        <w:rPr>
          <w:rFonts w:ascii="Calibri" w:hAnsi="Calibri"/>
          <w:b w:val="0"/>
          <w:noProof/>
          <w:sz w:val="22"/>
          <w:szCs w:val="22"/>
        </w:rPr>
      </w:pPr>
      <w:hyperlink w:anchor="_Toc288121432" w:history="1">
        <w:r w:rsidRPr="00AF22C7">
          <w:rPr>
            <w:rStyle w:val="Hyperlink"/>
            <w:noProof/>
          </w:rPr>
          <w:t>Appendix C</w:t>
        </w:r>
        <w:r>
          <w:rPr>
            <w:rFonts w:ascii="Calibri" w:hAnsi="Calibri"/>
            <w:b w:val="0"/>
            <w:noProof/>
            <w:sz w:val="22"/>
            <w:szCs w:val="22"/>
          </w:rPr>
          <w:tab/>
        </w:r>
        <w:r w:rsidRPr="00AF22C7">
          <w:rPr>
            <w:rStyle w:val="Hyperlink"/>
            <w:noProof/>
          </w:rPr>
          <w:t>Error Messages</w:t>
        </w:r>
        <w:r>
          <w:rPr>
            <w:noProof/>
            <w:webHidden/>
          </w:rPr>
          <w:tab/>
        </w:r>
        <w:r>
          <w:rPr>
            <w:noProof/>
            <w:webHidden/>
          </w:rPr>
          <w:fldChar w:fldCharType="begin"/>
        </w:r>
        <w:r>
          <w:rPr>
            <w:noProof/>
            <w:webHidden/>
          </w:rPr>
          <w:instrText xml:space="preserve"> PAGEREF _Toc288121432 \h </w:instrText>
        </w:r>
        <w:r>
          <w:rPr>
            <w:noProof/>
            <w:webHidden/>
          </w:rPr>
        </w:r>
        <w:r>
          <w:rPr>
            <w:noProof/>
            <w:webHidden/>
          </w:rPr>
          <w:fldChar w:fldCharType="separate"/>
        </w:r>
        <w:r>
          <w:rPr>
            <w:noProof/>
            <w:webHidden/>
          </w:rPr>
          <w:t>310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433" w:history="1">
        <w:r w:rsidRPr="00AF22C7">
          <w:rPr>
            <w:rStyle w:val="Hyperlink"/>
            <w:noProof/>
          </w:rPr>
          <w:t>Administrative Data Tab Errors</w:t>
        </w:r>
        <w:r>
          <w:rPr>
            <w:noProof/>
            <w:webHidden/>
          </w:rPr>
          <w:tab/>
        </w:r>
        <w:r>
          <w:rPr>
            <w:noProof/>
            <w:webHidden/>
          </w:rPr>
          <w:fldChar w:fldCharType="begin"/>
        </w:r>
        <w:r>
          <w:rPr>
            <w:noProof/>
            <w:webHidden/>
          </w:rPr>
          <w:instrText xml:space="preserve"> PAGEREF _Toc288121433 \h </w:instrText>
        </w:r>
        <w:r>
          <w:rPr>
            <w:noProof/>
            <w:webHidden/>
          </w:rPr>
        </w:r>
        <w:r>
          <w:rPr>
            <w:noProof/>
            <w:webHidden/>
          </w:rPr>
          <w:fldChar w:fldCharType="separate"/>
        </w:r>
        <w:r>
          <w:rPr>
            <w:noProof/>
            <w:webHidden/>
          </w:rPr>
          <w:t>310</w:t>
        </w:r>
        <w:r>
          <w:rPr>
            <w:noProof/>
            <w:webHidden/>
          </w:rPr>
          <w:fldChar w:fldCharType="end"/>
        </w:r>
      </w:hyperlink>
    </w:p>
    <w:p w:rsidR="004913A0" w:rsidRDefault="004913A0">
      <w:pPr>
        <w:pStyle w:val="TOC2"/>
        <w:tabs>
          <w:tab w:val="right" w:leader="dot" w:pos="8918"/>
        </w:tabs>
        <w:rPr>
          <w:rFonts w:ascii="Calibri" w:hAnsi="Calibri"/>
          <w:noProof/>
          <w:sz w:val="22"/>
          <w:szCs w:val="22"/>
        </w:rPr>
      </w:pPr>
      <w:hyperlink w:anchor="_Toc288121434" w:history="1">
        <w:r w:rsidRPr="00AF22C7">
          <w:rPr>
            <w:rStyle w:val="Hyperlink"/>
            <w:noProof/>
          </w:rPr>
          <w:t>Biospecimen Data Tab Errors</w:t>
        </w:r>
        <w:r>
          <w:rPr>
            <w:noProof/>
            <w:webHidden/>
          </w:rPr>
          <w:tab/>
        </w:r>
        <w:r>
          <w:rPr>
            <w:noProof/>
            <w:webHidden/>
          </w:rPr>
          <w:fldChar w:fldCharType="begin"/>
        </w:r>
        <w:r>
          <w:rPr>
            <w:noProof/>
            <w:webHidden/>
          </w:rPr>
          <w:instrText xml:space="preserve"> PAGEREF _Toc288121434 \h </w:instrText>
        </w:r>
        <w:r>
          <w:rPr>
            <w:noProof/>
            <w:webHidden/>
          </w:rPr>
        </w:r>
        <w:r>
          <w:rPr>
            <w:noProof/>
            <w:webHidden/>
          </w:rPr>
          <w:fldChar w:fldCharType="separate"/>
        </w:r>
        <w:r>
          <w:rPr>
            <w:noProof/>
            <w:webHidden/>
          </w:rPr>
          <w:t>310</w:t>
        </w:r>
        <w:r>
          <w:rPr>
            <w:noProof/>
            <w:webHidden/>
          </w:rPr>
          <w:fldChar w:fldCharType="end"/>
        </w:r>
      </w:hyperlink>
    </w:p>
    <w:p w:rsidR="004913A0" w:rsidRDefault="004913A0">
      <w:pPr>
        <w:pStyle w:val="TOC3"/>
        <w:tabs>
          <w:tab w:val="right" w:leader="dot" w:pos="8918"/>
        </w:tabs>
        <w:rPr>
          <w:rFonts w:ascii="Calibri" w:hAnsi="Calibri"/>
          <w:noProof/>
          <w:sz w:val="22"/>
          <w:szCs w:val="22"/>
        </w:rPr>
      </w:pPr>
      <w:hyperlink w:anchor="_Toc288121435" w:history="1">
        <w:r w:rsidRPr="00AF22C7">
          <w:rPr>
            <w:rStyle w:val="Hyperlink"/>
            <w:noProof/>
          </w:rPr>
          <w:t>Search Tab Error Messages</w:t>
        </w:r>
        <w:r>
          <w:rPr>
            <w:noProof/>
            <w:webHidden/>
          </w:rPr>
          <w:tab/>
        </w:r>
        <w:r>
          <w:rPr>
            <w:noProof/>
            <w:webHidden/>
          </w:rPr>
          <w:fldChar w:fldCharType="begin"/>
        </w:r>
        <w:r>
          <w:rPr>
            <w:noProof/>
            <w:webHidden/>
          </w:rPr>
          <w:instrText xml:space="preserve"> PAGEREF _Toc288121435 \h </w:instrText>
        </w:r>
        <w:r>
          <w:rPr>
            <w:noProof/>
            <w:webHidden/>
          </w:rPr>
        </w:r>
        <w:r>
          <w:rPr>
            <w:noProof/>
            <w:webHidden/>
          </w:rPr>
          <w:fldChar w:fldCharType="separate"/>
        </w:r>
        <w:r>
          <w:rPr>
            <w:noProof/>
            <w:webHidden/>
          </w:rPr>
          <w:t>312</w:t>
        </w:r>
        <w:r>
          <w:rPr>
            <w:noProof/>
            <w:webHidden/>
          </w:rPr>
          <w:fldChar w:fldCharType="end"/>
        </w:r>
      </w:hyperlink>
    </w:p>
    <w:p w:rsidR="004913A0" w:rsidRDefault="004913A0">
      <w:pPr>
        <w:pStyle w:val="TOC1"/>
        <w:tabs>
          <w:tab w:val="left" w:pos="1760"/>
          <w:tab w:val="right" w:leader="dot" w:pos="8918"/>
        </w:tabs>
        <w:rPr>
          <w:rFonts w:ascii="Calibri" w:hAnsi="Calibri"/>
          <w:b w:val="0"/>
          <w:noProof/>
          <w:sz w:val="22"/>
          <w:szCs w:val="22"/>
        </w:rPr>
      </w:pPr>
      <w:hyperlink w:anchor="_Toc288121436" w:history="1">
        <w:r w:rsidRPr="00AF22C7">
          <w:rPr>
            <w:rStyle w:val="Hyperlink"/>
            <w:noProof/>
          </w:rPr>
          <w:t>Appendix D</w:t>
        </w:r>
        <w:r>
          <w:rPr>
            <w:rFonts w:ascii="Calibri" w:hAnsi="Calibri"/>
            <w:b w:val="0"/>
            <w:noProof/>
            <w:sz w:val="22"/>
            <w:szCs w:val="22"/>
          </w:rPr>
          <w:tab/>
        </w:r>
        <w:r w:rsidRPr="00AF22C7">
          <w:rPr>
            <w:rStyle w:val="Hyperlink"/>
            <w:noProof/>
          </w:rPr>
          <w:t>Glossary</w:t>
        </w:r>
        <w:r>
          <w:rPr>
            <w:noProof/>
            <w:webHidden/>
          </w:rPr>
          <w:tab/>
        </w:r>
        <w:r>
          <w:rPr>
            <w:noProof/>
            <w:webHidden/>
          </w:rPr>
          <w:fldChar w:fldCharType="begin"/>
        </w:r>
        <w:r>
          <w:rPr>
            <w:noProof/>
            <w:webHidden/>
          </w:rPr>
          <w:instrText xml:space="preserve"> PAGEREF _Toc288121436 \h </w:instrText>
        </w:r>
        <w:r>
          <w:rPr>
            <w:noProof/>
            <w:webHidden/>
          </w:rPr>
        </w:r>
        <w:r>
          <w:rPr>
            <w:noProof/>
            <w:webHidden/>
          </w:rPr>
          <w:fldChar w:fldCharType="separate"/>
        </w:r>
        <w:r>
          <w:rPr>
            <w:noProof/>
            <w:webHidden/>
          </w:rPr>
          <w:t>314</w:t>
        </w:r>
        <w:r>
          <w:rPr>
            <w:noProof/>
            <w:webHidden/>
          </w:rPr>
          <w:fldChar w:fldCharType="end"/>
        </w:r>
      </w:hyperlink>
    </w:p>
    <w:p w:rsidR="004913A0" w:rsidRDefault="004913A0">
      <w:pPr>
        <w:pStyle w:val="TOC1"/>
        <w:tabs>
          <w:tab w:val="right" w:leader="dot" w:pos="8918"/>
        </w:tabs>
        <w:rPr>
          <w:rFonts w:ascii="Calibri" w:hAnsi="Calibri"/>
          <w:b w:val="0"/>
          <w:noProof/>
          <w:sz w:val="22"/>
          <w:szCs w:val="22"/>
        </w:rPr>
      </w:pPr>
      <w:hyperlink w:anchor="_Toc288121437" w:history="1">
        <w:r w:rsidRPr="00AF22C7">
          <w:rPr>
            <w:rStyle w:val="Hyperlink"/>
            <w:noProof/>
          </w:rPr>
          <w:t>Index</w:t>
        </w:r>
        <w:r>
          <w:rPr>
            <w:noProof/>
            <w:webHidden/>
          </w:rPr>
          <w:tab/>
        </w:r>
        <w:r>
          <w:rPr>
            <w:noProof/>
            <w:webHidden/>
          </w:rPr>
          <w:fldChar w:fldCharType="begin"/>
        </w:r>
        <w:r>
          <w:rPr>
            <w:noProof/>
            <w:webHidden/>
          </w:rPr>
          <w:instrText xml:space="preserve"> PAGEREF _Toc288121437 \h </w:instrText>
        </w:r>
        <w:r>
          <w:rPr>
            <w:noProof/>
            <w:webHidden/>
          </w:rPr>
        </w:r>
        <w:r>
          <w:rPr>
            <w:noProof/>
            <w:webHidden/>
          </w:rPr>
          <w:fldChar w:fldCharType="separate"/>
        </w:r>
        <w:r>
          <w:rPr>
            <w:noProof/>
            <w:webHidden/>
          </w:rPr>
          <w:t>317</w:t>
        </w:r>
        <w:r>
          <w:rPr>
            <w:noProof/>
            <w:webHidden/>
          </w:rPr>
          <w:fldChar w:fldCharType="end"/>
        </w:r>
      </w:hyperlink>
    </w:p>
    <w:p w:rsidR="00066951" w:rsidRPr="009129C2" w:rsidRDefault="00066951" w:rsidP="00066951">
      <w:r w:rsidRPr="009129C2">
        <w:fldChar w:fldCharType="end"/>
      </w:r>
    </w:p>
    <w:p w:rsidR="00066951" w:rsidRPr="009129C2" w:rsidRDefault="00066951" w:rsidP="00066951"/>
    <w:p w:rsidR="00066951" w:rsidRPr="009129C2" w:rsidRDefault="00066951" w:rsidP="00066951"/>
    <w:p w:rsidR="00066951" w:rsidRPr="009129C2" w:rsidRDefault="00066951" w:rsidP="00066951">
      <w:pPr>
        <w:sectPr w:rsidR="00066951" w:rsidRPr="009129C2" w:rsidSect="00066951">
          <w:headerReference w:type="even" r:id="rId11"/>
          <w:headerReference w:type="default" r:id="rId12"/>
          <w:footerReference w:type="even" r:id="rId13"/>
          <w:footerReference w:type="default" r:id="rId14"/>
          <w:headerReference w:type="first" r:id="rId15"/>
          <w:footerReference w:type="first" r:id="rId16"/>
          <w:type w:val="oddPage"/>
          <w:pgSz w:w="12240" w:h="15840" w:code="1"/>
          <w:pgMar w:top="1440" w:right="1440" w:bottom="1440" w:left="1440" w:header="720" w:footer="720" w:gutter="432"/>
          <w:pgNumType w:fmt="lowerRoman" w:start="1"/>
          <w:cols w:space="720"/>
          <w:titlePg/>
          <w:docGrid w:linePitch="360"/>
        </w:sectPr>
      </w:pPr>
    </w:p>
    <w:p w:rsidR="00066951" w:rsidRPr="009129C2" w:rsidRDefault="00066951" w:rsidP="00066951">
      <w:pPr>
        <w:pStyle w:val="Title"/>
      </w:pPr>
      <w:bookmarkStart w:id="0" w:name="AboutThisGuide"/>
      <w:bookmarkStart w:id="1" w:name="_Toc288121160"/>
      <w:bookmarkEnd w:id="0"/>
      <w:r w:rsidRPr="009129C2">
        <w:lastRenderedPageBreak/>
        <w:t>About This Guide</w:t>
      </w:r>
      <w:bookmarkEnd w:id="1"/>
    </w:p>
    <w:p w:rsidR="00066951" w:rsidRPr="009129C2" w:rsidRDefault="00066951" w:rsidP="00066951">
      <w:pPr>
        <w:pStyle w:val="BodyText"/>
      </w:pPr>
      <w:r w:rsidRPr="009129C2">
        <w:t xml:space="preserve">This section introduces you to the </w:t>
      </w:r>
      <w:r w:rsidRPr="009129C2">
        <w:rPr>
          <w:i/>
        </w:rPr>
        <w:fldChar w:fldCharType="begin"/>
      </w:r>
      <w:r w:rsidRPr="009129C2">
        <w:rPr>
          <w:i/>
        </w:rPr>
        <w:instrText xml:space="preserve"> TITLE  </w:instrText>
      </w:r>
      <w:r w:rsidRPr="009129C2">
        <w:rPr>
          <w:i/>
        </w:rPr>
        <w:fldChar w:fldCharType="separate"/>
      </w:r>
      <w:r w:rsidRPr="009129C2">
        <w:rPr>
          <w:i/>
        </w:rPr>
        <w:t>caTissue Suite User's Guide</w:t>
      </w:r>
      <w:r w:rsidRPr="009129C2">
        <w:rPr>
          <w:i/>
        </w:rPr>
        <w:fldChar w:fldCharType="end"/>
      </w:r>
      <w:r w:rsidRPr="009129C2">
        <w:rPr>
          <w:i/>
        </w:rPr>
        <w:t>.</w:t>
      </w:r>
      <w:r w:rsidRPr="009129C2">
        <w:t xml:space="preserve"> caTissue Suite is an integrated biospecimen banking information system.</w:t>
      </w:r>
    </w:p>
    <w:p w:rsidR="00066951" w:rsidRPr="009129C2" w:rsidRDefault="00066951" w:rsidP="00066951">
      <w:pPr>
        <w:pStyle w:val="BodyText"/>
      </w:pPr>
      <w:r w:rsidRPr="009129C2">
        <w:t>Topics in this section include:</w:t>
      </w:r>
    </w:p>
    <w:p w:rsidR="00066951" w:rsidRPr="009129C2" w:rsidRDefault="00066951" w:rsidP="00066951">
      <w:pPr>
        <w:pStyle w:val="ListBullet"/>
      </w:pPr>
      <w:fldSimple w:instr=" REF _Ref185394551 \h  \* MERGEFORMAT ">
        <w:r w:rsidR="00327542" w:rsidRPr="00327542">
          <w:rPr>
            <w:rStyle w:val="Emphasis"/>
          </w:rPr>
          <w:t>Purpose</w:t>
        </w:r>
      </w:fldSimple>
      <w:r w:rsidRPr="009129C2">
        <w:t xml:space="preserve"> on this page</w:t>
      </w:r>
    </w:p>
    <w:p w:rsidR="00066951" w:rsidRPr="009129C2" w:rsidRDefault="00066951" w:rsidP="00066951">
      <w:pPr>
        <w:pStyle w:val="ListBullet"/>
      </w:pPr>
      <w:fldSimple w:instr=" REF _Ref148682388 \h  \* MERGEFORMAT ">
        <w:r w:rsidR="00327542" w:rsidRPr="00327542">
          <w:rPr>
            <w:i/>
          </w:rPr>
          <w:t>Typical User</w:t>
        </w:r>
      </w:fldSimple>
      <w:r w:rsidRPr="009129C2">
        <w:t xml:space="preserve"> on this page</w:t>
      </w:r>
    </w:p>
    <w:p w:rsidR="00066951" w:rsidRPr="009129C2" w:rsidRDefault="00066951" w:rsidP="00066951">
      <w:pPr>
        <w:pStyle w:val="ListBullet"/>
      </w:pPr>
      <w:fldSimple w:instr=" REF _Ref185394587 \h  \* MERGEFORMAT ">
        <w:r w:rsidR="00327542" w:rsidRPr="00327542">
          <w:rPr>
            <w:rStyle w:val="Emphasis"/>
          </w:rPr>
          <w:t>Topics Covered</w:t>
        </w:r>
      </w:fldSimple>
      <w:r w:rsidRPr="009129C2">
        <w:rPr>
          <w:rStyle w:val="Emphasis"/>
        </w:rPr>
        <w:t xml:space="preserve"> </w:t>
      </w:r>
      <w:r w:rsidRPr="009129C2">
        <w:t>on this page</w:t>
      </w:r>
    </w:p>
    <w:p w:rsidR="00066951" w:rsidRPr="009129C2" w:rsidRDefault="00066951" w:rsidP="00066951">
      <w:pPr>
        <w:pStyle w:val="ListBullet"/>
      </w:pPr>
      <w:fldSimple w:instr=" REF _Ref275504017 \h  \* MERGEFORMAT ">
        <w:r w:rsidR="00327542" w:rsidRPr="00327542">
          <w:rPr>
            <w:i/>
          </w:rPr>
          <w:t>Related Documentation</w:t>
        </w:r>
      </w:fldSimple>
      <w:r w:rsidRPr="009129C2">
        <w:t xml:space="preserve"> on page </w:t>
      </w:r>
      <w:r w:rsidRPr="009129C2">
        <w:fldChar w:fldCharType="begin"/>
      </w:r>
      <w:r w:rsidRPr="009129C2">
        <w:instrText xml:space="preserve"> PAGEREF _Ref198602051 \h </w:instrText>
      </w:r>
      <w:r w:rsidRPr="009129C2">
        <w:fldChar w:fldCharType="separate"/>
      </w:r>
      <w:r w:rsidR="00327542">
        <w:rPr>
          <w:noProof/>
        </w:rPr>
        <w:t>2</w:t>
      </w:r>
      <w:r w:rsidRPr="009129C2">
        <w:fldChar w:fldCharType="end"/>
      </w:r>
    </w:p>
    <w:p w:rsidR="00066951" w:rsidRPr="009129C2" w:rsidRDefault="00066951" w:rsidP="00066951">
      <w:pPr>
        <w:pStyle w:val="ListBullet"/>
      </w:pPr>
      <w:fldSimple w:instr=" REF _Ref185394608 \h  \* MERGEFORMAT ">
        <w:r w:rsidR="00327542" w:rsidRPr="00327542">
          <w:rPr>
            <w:rStyle w:val="Emphasis"/>
          </w:rPr>
          <w:t>Text Conventions Used</w:t>
        </w:r>
      </w:fldSimple>
      <w:r w:rsidRPr="009129C2">
        <w:t xml:space="preserve"> on page </w:t>
      </w:r>
      <w:r w:rsidRPr="009129C2">
        <w:fldChar w:fldCharType="begin"/>
      </w:r>
      <w:r w:rsidRPr="009129C2">
        <w:instrText xml:space="preserve"> PAGEREF _Ref185394608 \h </w:instrText>
      </w:r>
      <w:r w:rsidRPr="009129C2">
        <w:fldChar w:fldCharType="separate"/>
      </w:r>
      <w:r w:rsidR="00327542">
        <w:rPr>
          <w:noProof/>
        </w:rPr>
        <w:t>2</w:t>
      </w:r>
      <w:r w:rsidRPr="009129C2">
        <w:fldChar w:fldCharType="end"/>
      </w:r>
    </w:p>
    <w:p w:rsidR="00066951" w:rsidRPr="009129C2" w:rsidRDefault="00066951" w:rsidP="00066951">
      <w:pPr>
        <w:pStyle w:val="Heading2"/>
      </w:pPr>
      <w:bookmarkStart w:id="2" w:name="_Ref185394551"/>
      <w:bookmarkStart w:id="3" w:name="_Toc187026427"/>
      <w:bookmarkStart w:id="4" w:name="_Toc187026487"/>
      <w:bookmarkStart w:id="5" w:name="_Toc187026571"/>
      <w:bookmarkStart w:id="6" w:name="_Toc187026877"/>
      <w:bookmarkStart w:id="7" w:name="_Toc187026968"/>
      <w:bookmarkStart w:id="8" w:name="_Toc187027108"/>
      <w:bookmarkStart w:id="9" w:name="_Toc187027462"/>
      <w:bookmarkStart w:id="10" w:name="_Toc187027616"/>
      <w:bookmarkStart w:id="11" w:name="_Toc187027725"/>
      <w:bookmarkStart w:id="12" w:name="_Toc187027770"/>
      <w:bookmarkStart w:id="13" w:name="_Toc187028099"/>
      <w:bookmarkStart w:id="14" w:name="_Toc187028206"/>
      <w:bookmarkStart w:id="15" w:name="_Toc187028231"/>
      <w:bookmarkStart w:id="16" w:name="_Toc187028620"/>
      <w:bookmarkStart w:id="17" w:name="_Toc187028747"/>
      <w:bookmarkStart w:id="18" w:name="_Toc187028894"/>
      <w:bookmarkStart w:id="19" w:name="_Toc187028920"/>
      <w:bookmarkStart w:id="20" w:name="_Toc187030158"/>
      <w:bookmarkStart w:id="21" w:name="_Toc187030205"/>
      <w:bookmarkStart w:id="22" w:name="_Toc288121161"/>
      <w:r w:rsidRPr="009129C2">
        <w:t>Purpose</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066951" w:rsidRPr="009129C2" w:rsidRDefault="00066951" w:rsidP="00066951">
      <w:pPr>
        <w:pStyle w:val="BodyTextNoSpace"/>
        <w:rPr>
          <w:sz w:val="20"/>
          <w:szCs w:val="20"/>
        </w:rPr>
      </w:pPr>
      <w:bookmarkStart w:id="23" w:name="_Ref185394574"/>
      <w:bookmarkStart w:id="24" w:name="_Ref185394655"/>
      <w:bookmarkStart w:id="25" w:name="_Toc187026429"/>
      <w:bookmarkStart w:id="26" w:name="_Toc187026489"/>
      <w:bookmarkStart w:id="27" w:name="_Toc187026573"/>
      <w:bookmarkStart w:id="28" w:name="_Toc187026879"/>
      <w:bookmarkStart w:id="29" w:name="_Toc187026970"/>
      <w:bookmarkStart w:id="30" w:name="_Toc187027110"/>
      <w:bookmarkStart w:id="31" w:name="_Toc187027464"/>
      <w:bookmarkStart w:id="32" w:name="_Toc187027618"/>
      <w:bookmarkStart w:id="33" w:name="_Toc187027727"/>
      <w:bookmarkStart w:id="34" w:name="_Toc187027772"/>
      <w:bookmarkStart w:id="35" w:name="_Toc187028101"/>
      <w:bookmarkStart w:id="36" w:name="_Toc187028208"/>
      <w:bookmarkStart w:id="37" w:name="_Toc187028233"/>
      <w:bookmarkStart w:id="38" w:name="_Toc187028622"/>
      <w:bookmarkStart w:id="39" w:name="_Toc187028749"/>
      <w:bookmarkStart w:id="40" w:name="_Toc187028896"/>
      <w:bookmarkStart w:id="41" w:name="_Toc187028922"/>
      <w:bookmarkStart w:id="42" w:name="_Toc187030160"/>
      <w:bookmarkStart w:id="43" w:name="_Toc187030207"/>
      <w:r w:rsidRPr="009129C2">
        <w:t xml:space="preserve">The </w:t>
      </w:r>
      <w:r w:rsidRPr="009129C2">
        <w:fldChar w:fldCharType="begin"/>
      </w:r>
      <w:r w:rsidRPr="009129C2">
        <w:instrText xml:space="preserve"> XE "User's Guide:purpose" </w:instrText>
      </w:r>
      <w:r w:rsidRPr="009129C2">
        <w:fldChar w:fldCharType="end"/>
      </w:r>
      <w:r w:rsidRPr="009129C2">
        <w:rPr>
          <w:i/>
          <w:iCs/>
        </w:rPr>
        <w:t>caTissue Suite User’s Guide</w:t>
      </w:r>
      <w:r w:rsidRPr="009129C2">
        <w:rPr>
          <w:iCs/>
        </w:rPr>
        <w:t xml:space="preserve"> </w:t>
      </w:r>
      <w:r w:rsidRPr="009129C2">
        <w:t xml:space="preserve">provides instructions on how to maximize the usefulness of the </w:t>
      </w:r>
      <w:fldSimple w:instr=" DOCPROPERTY  ApplicationName  \* MERGEFORMAT ">
        <w:r w:rsidRPr="009129C2">
          <w:t>caTissue Suite</w:t>
        </w:r>
      </w:fldSimple>
      <w:r w:rsidRPr="009129C2">
        <w:t xml:space="preserve"> application. </w:t>
      </w:r>
    </w:p>
    <w:p w:rsidR="00066951" w:rsidRPr="009129C2" w:rsidRDefault="00066951" w:rsidP="00066951">
      <w:pPr>
        <w:pStyle w:val="Heading2"/>
      </w:pPr>
      <w:bookmarkStart w:id="44" w:name="_Ref148682388"/>
      <w:bookmarkStart w:id="45" w:name="_Toc288121162"/>
      <w:r w:rsidRPr="009129C2">
        <w:t>Typical User</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066951" w:rsidRPr="009129C2" w:rsidRDefault="00066951" w:rsidP="00066951">
      <w:pPr>
        <w:pStyle w:val="BodyTextNoSpace"/>
        <w:rPr>
          <w:sz w:val="20"/>
          <w:szCs w:val="20"/>
        </w:rPr>
      </w:pPr>
      <w:r w:rsidRPr="009129C2">
        <w:t xml:space="preserve">This </w:t>
      </w:r>
      <w:r w:rsidRPr="009129C2">
        <w:fldChar w:fldCharType="begin"/>
      </w:r>
      <w:r w:rsidRPr="009129C2">
        <w:instrText xml:space="preserve"> XE "User's Guide:users" </w:instrText>
      </w:r>
      <w:r w:rsidRPr="009129C2">
        <w:fldChar w:fldCharType="end"/>
      </w:r>
      <w:r w:rsidRPr="009129C2">
        <w:fldChar w:fldCharType="begin"/>
      </w:r>
      <w:r w:rsidRPr="009129C2">
        <w:instrText xml:space="preserve"> XE "User's Guide:chapter descriptions" </w:instrText>
      </w:r>
      <w:r w:rsidRPr="009129C2">
        <w:fldChar w:fldCharType="end"/>
      </w:r>
      <w:r w:rsidRPr="009129C2">
        <w:t>guide is designed for Tissue Bankers, System Administrators, Supervisors, Technicians, and Scientists.</w:t>
      </w:r>
    </w:p>
    <w:p w:rsidR="00066951" w:rsidRPr="009129C2" w:rsidRDefault="00066951" w:rsidP="00066951">
      <w:pPr>
        <w:pStyle w:val="Heading2"/>
      </w:pPr>
      <w:bookmarkStart w:id="46" w:name="_Ref185394587"/>
      <w:bookmarkStart w:id="47" w:name="_Ref185394675"/>
      <w:bookmarkStart w:id="48" w:name="_Toc187026431"/>
      <w:bookmarkStart w:id="49" w:name="_Toc187026491"/>
      <w:bookmarkStart w:id="50" w:name="_Toc187026575"/>
      <w:bookmarkStart w:id="51" w:name="_Toc187026881"/>
      <w:bookmarkStart w:id="52" w:name="_Toc187026972"/>
      <w:bookmarkStart w:id="53" w:name="_Toc187027112"/>
      <w:bookmarkStart w:id="54" w:name="_Toc187027466"/>
      <w:bookmarkStart w:id="55" w:name="_Toc187027620"/>
      <w:bookmarkStart w:id="56" w:name="_Toc187027729"/>
      <w:bookmarkStart w:id="57" w:name="_Toc187027774"/>
      <w:bookmarkStart w:id="58" w:name="_Toc187028103"/>
      <w:bookmarkStart w:id="59" w:name="_Toc187028210"/>
      <w:bookmarkStart w:id="60" w:name="_Toc187028235"/>
      <w:bookmarkStart w:id="61" w:name="_Toc187028624"/>
      <w:bookmarkStart w:id="62" w:name="_Toc187028751"/>
      <w:bookmarkStart w:id="63" w:name="_Toc187028898"/>
      <w:bookmarkStart w:id="64" w:name="_Toc187028924"/>
      <w:bookmarkStart w:id="65" w:name="_Toc187030162"/>
      <w:bookmarkStart w:id="66" w:name="_Toc187030209"/>
      <w:bookmarkStart w:id="67" w:name="_Toc288121163"/>
      <w:r w:rsidRPr="009129C2">
        <w:t>Topics Covered</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066951" w:rsidRPr="009129C2" w:rsidRDefault="00066951" w:rsidP="00066951">
      <w:pPr>
        <w:pStyle w:val="BodyText"/>
      </w:pPr>
      <w:r w:rsidRPr="009129C2">
        <w:t xml:space="preserve">If you are new to </w:t>
      </w:r>
      <w:fldSimple w:instr=" DOCPROPERTY  ApplicationName  \* MERGEFORMAT ">
        <w:r w:rsidRPr="009129C2">
          <w:t>caTissue Suite</w:t>
        </w:r>
      </w:fldSimple>
      <w:r w:rsidRPr="009129C2">
        <w:t>, read this brief overview, which explains what you will find in each chapter and appendix.</w:t>
      </w:r>
    </w:p>
    <w:p w:rsidR="00066951" w:rsidRPr="009129C2" w:rsidRDefault="00066951" w:rsidP="00066951">
      <w:pPr>
        <w:pStyle w:val="ListBullet"/>
        <w:rPr>
          <w:rStyle w:val="AuthorNoteBlue"/>
          <w:color w:val="000000"/>
        </w:rPr>
      </w:pPr>
      <w:fldSimple w:instr=" REF _Ref275502317 \r \h  \* MERGEFORMAT ">
        <w:r w:rsidR="00327542">
          <w:rPr>
            <w:rStyle w:val="Emphasis"/>
          </w:rPr>
          <w:t>Chapter 1</w:t>
        </w:r>
      </w:fldSimple>
      <w:r w:rsidRPr="009129C2">
        <w:rPr>
          <w:rStyle w:val="AuthorNoteBlue"/>
          <w:color w:val="000000"/>
        </w:rPr>
        <w:t xml:space="preserve"> provides</w:t>
      </w:r>
      <w:r w:rsidRPr="009129C2">
        <w:t xml:space="preserve"> a high-level overview of </w:t>
      </w:r>
      <w:fldSimple w:instr=" DOCPROPERTY  ApplicationName  \* MERGEFORMAT ">
        <w:r w:rsidRPr="009129C2">
          <w:t>caTissue Suite</w:t>
        </w:r>
      </w:fldSimple>
      <w:r w:rsidRPr="009129C2">
        <w:t xml:space="preserve"> workflow, data, and features.</w:t>
      </w:r>
    </w:p>
    <w:p w:rsidR="00066951" w:rsidRPr="009129C2" w:rsidRDefault="00066951" w:rsidP="00066951">
      <w:pPr>
        <w:pStyle w:val="ListBullet"/>
        <w:rPr>
          <w:color w:val="000000"/>
        </w:rPr>
      </w:pPr>
      <w:fldSimple w:instr=" REF _Ref275502523 \r \h  \* MERGEFORMAT ">
        <w:r w:rsidR="00327542">
          <w:rPr>
            <w:rStyle w:val="Emphasis"/>
          </w:rPr>
          <w:t>Chapter 2</w:t>
        </w:r>
      </w:fldSimple>
      <w:r w:rsidRPr="009129C2">
        <w:t xml:space="preserve"> provides general information and instructions to start using </w:t>
      </w:r>
      <w:fldSimple w:instr=" DOCPROPERTY  ApplicationName  \* MERGEFORMAT ">
        <w:r w:rsidRPr="009129C2">
          <w:t>caTissue Suite</w:t>
        </w:r>
      </w:fldSimple>
      <w:r w:rsidRPr="009129C2">
        <w:t>.</w:t>
      </w:r>
    </w:p>
    <w:p w:rsidR="00066951" w:rsidRPr="009129C2" w:rsidRDefault="00066951" w:rsidP="00066951">
      <w:pPr>
        <w:pStyle w:val="ListBullet"/>
        <w:rPr>
          <w:rStyle w:val="AuthorNoteBlue"/>
          <w:color w:val="000000"/>
        </w:rPr>
      </w:pPr>
      <w:fldSimple w:instr=" REF _Ref275502528 \r \h  \* MERGEFORMAT ">
        <w:r w:rsidR="00327542">
          <w:rPr>
            <w:rStyle w:val="Emphasis"/>
          </w:rPr>
          <w:t>Chapter 3</w:t>
        </w:r>
      </w:fldSimple>
      <w:r w:rsidRPr="009129C2">
        <w:rPr>
          <w:rStyle w:val="AuthorNoteBlue"/>
          <w:color w:val="000000"/>
        </w:rPr>
        <w:t xml:space="preserve"> provides step-by-step instructions for setting up administrative data.</w:t>
      </w:r>
    </w:p>
    <w:p w:rsidR="00066951" w:rsidRPr="009129C2" w:rsidRDefault="00066951" w:rsidP="00066951">
      <w:pPr>
        <w:pStyle w:val="ListBullet"/>
        <w:rPr>
          <w:rStyle w:val="AuthorNoteBlue"/>
          <w:color w:val="000000"/>
        </w:rPr>
      </w:pPr>
      <w:fldSimple w:instr=" REF _Ref275502537 \r \h  \* MERGEFORMAT ">
        <w:r w:rsidR="00327542">
          <w:rPr>
            <w:rStyle w:val="Emphasis"/>
          </w:rPr>
          <w:t>Chapter 4</w:t>
        </w:r>
      </w:fldSimple>
      <w:r w:rsidRPr="009129C2">
        <w:rPr>
          <w:rStyle w:val="AuthorNoteBlue"/>
          <w:color w:val="000000"/>
        </w:rPr>
        <w:t xml:space="preserve"> provides </w:t>
      </w:r>
      <w:r w:rsidRPr="009129C2">
        <w:t xml:space="preserve">step-by-step instructions for creating collection and distribution protocols in </w:t>
      </w:r>
      <w:fldSimple w:instr=" DOCPROPERTY  ApplicationName  \* MERGEFORMAT ">
        <w:r w:rsidRPr="009129C2">
          <w:t>caTissue Suite</w:t>
        </w:r>
      </w:fldSimple>
      <w:r w:rsidRPr="009129C2">
        <w:t>.</w:t>
      </w:r>
    </w:p>
    <w:p w:rsidR="00066951" w:rsidRPr="009129C2" w:rsidRDefault="00066951" w:rsidP="00066951">
      <w:pPr>
        <w:pStyle w:val="ListBullet"/>
        <w:rPr>
          <w:rStyle w:val="AuthorNoteBlue"/>
          <w:color w:val="000000"/>
        </w:rPr>
      </w:pPr>
      <w:r w:rsidRPr="009129C2">
        <w:rPr>
          <w:rStyle w:val="Emphasis"/>
        </w:rPr>
        <w:t>Chapter 5</w:t>
      </w:r>
      <w:r w:rsidRPr="009129C2">
        <w:rPr>
          <w:rStyle w:val="AuthorNoteBlue"/>
          <w:color w:val="000000"/>
        </w:rPr>
        <w:t xml:space="preserve"> provides </w:t>
      </w:r>
      <w:r w:rsidRPr="009129C2">
        <w:t xml:space="preserve">step-by-step instructions for creating dynamic extensions in </w:t>
      </w:r>
      <w:fldSimple w:instr=" DOCPROPERTY  ApplicationName  \* MERGEFORMAT ">
        <w:r w:rsidRPr="009129C2">
          <w:t>caTissue Suite</w:t>
        </w:r>
      </w:fldSimple>
      <w:r w:rsidRPr="009129C2">
        <w:t>.</w:t>
      </w:r>
    </w:p>
    <w:p w:rsidR="00066951" w:rsidRPr="009129C2" w:rsidRDefault="00066951" w:rsidP="00066951">
      <w:pPr>
        <w:pStyle w:val="ListBullet"/>
        <w:rPr>
          <w:rStyle w:val="AuthorNoteBlue"/>
          <w:color w:val="000000"/>
        </w:rPr>
      </w:pPr>
      <w:fldSimple w:instr=" REF _Ref275502549 \r \h  \* MERGEFORMAT ">
        <w:r w:rsidR="00327542">
          <w:rPr>
            <w:rStyle w:val="Emphasis"/>
          </w:rPr>
          <w:t>Chapter 6</w:t>
        </w:r>
      </w:fldSimple>
      <w:r w:rsidRPr="009129C2">
        <w:rPr>
          <w:rStyle w:val="AuthorNoteBlue"/>
          <w:color w:val="000000"/>
        </w:rPr>
        <w:t xml:space="preserve"> </w:t>
      </w:r>
      <w:r w:rsidRPr="009129C2">
        <w:t>provides step-by-step instructions to set up consent tracking.</w:t>
      </w:r>
    </w:p>
    <w:p w:rsidR="00066951" w:rsidRPr="009129C2" w:rsidRDefault="00066951" w:rsidP="00066951">
      <w:pPr>
        <w:pStyle w:val="ListBullet"/>
        <w:rPr>
          <w:color w:val="000000"/>
        </w:rPr>
      </w:pPr>
      <w:fldSimple w:instr=" REF _Ref275502553 \r \h  \* MERGEFORMAT ">
        <w:r w:rsidR="00327542">
          <w:rPr>
            <w:rStyle w:val="Emphasis"/>
          </w:rPr>
          <w:t>Chapter 7</w:t>
        </w:r>
      </w:fldSimple>
      <w:r w:rsidRPr="009129C2">
        <w:t xml:space="preserve"> provides step-by-step instructions on registering participants and collecting biospecimens.</w:t>
      </w:r>
    </w:p>
    <w:p w:rsidR="00066951" w:rsidRPr="009129C2" w:rsidRDefault="00066951" w:rsidP="00066951">
      <w:pPr>
        <w:pStyle w:val="ListBullet"/>
        <w:rPr>
          <w:color w:val="000000"/>
        </w:rPr>
      </w:pPr>
      <w:fldSimple w:instr=" REF _Ref279505224 \r \h  \* MERGEFORMAT ">
        <w:r w:rsidR="00327542">
          <w:rPr>
            <w:i/>
          </w:rPr>
          <w:t>Chapter 8</w:t>
        </w:r>
      </w:fldSimple>
      <w:r w:rsidRPr="009129C2">
        <w:t xml:space="preserve"> provides information and instructions on using the Surgical Pathology Report (SPR).</w:t>
      </w:r>
    </w:p>
    <w:p w:rsidR="00066951" w:rsidRPr="009129C2" w:rsidRDefault="00066951" w:rsidP="00066951">
      <w:pPr>
        <w:pStyle w:val="ListBullet"/>
        <w:rPr>
          <w:rStyle w:val="AuthorNoteBlue"/>
          <w:color w:val="000000"/>
        </w:rPr>
      </w:pPr>
      <w:r w:rsidRPr="009129C2">
        <w:rPr>
          <w:rStyle w:val="Emphasis"/>
        </w:rPr>
        <w:fldChar w:fldCharType="begin"/>
      </w:r>
      <w:r w:rsidRPr="009129C2">
        <w:instrText xml:space="preserve"> REF _Ref279505225 \r \h </w:instrText>
      </w:r>
      <w:r w:rsidRPr="009129C2">
        <w:rPr>
          <w:rStyle w:val="Emphasis"/>
        </w:rPr>
      </w:r>
      <w:r w:rsidRPr="009129C2">
        <w:rPr>
          <w:rStyle w:val="Emphasis"/>
        </w:rPr>
        <w:fldChar w:fldCharType="separate"/>
      </w:r>
      <w:r w:rsidR="00327542">
        <w:t>Chapter 9</w:t>
      </w:r>
      <w:r w:rsidRPr="009129C2">
        <w:rPr>
          <w:rStyle w:val="Emphasis"/>
        </w:rPr>
        <w:fldChar w:fldCharType="end"/>
      </w:r>
      <w:r w:rsidRPr="009129C2">
        <w:t xml:space="preserve"> outlines the details available in the Biorepository Summary page.</w:t>
      </w:r>
    </w:p>
    <w:p w:rsidR="00066951" w:rsidRPr="009129C2" w:rsidRDefault="00066951" w:rsidP="00066951">
      <w:pPr>
        <w:pStyle w:val="ListBullet"/>
        <w:rPr>
          <w:rStyle w:val="AuthorNoteBlue"/>
          <w:color w:val="000000"/>
        </w:rPr>
      </w:pPr>
      <w:fldSimple w:instr=" REF _Ref275851349 \r \h  \* MERGEFORMAT ">
        <w:r w:rsidR="00327542">
          <w:rPr>
            <w:rStyle w:val="Emphasis"/>
          </w:rPr>
          <w:t>Chapter 10</w:t>
        </w:r>
      </w:fldSimple>
      <w:r w:rsidRPr="009129C2">
        <w:rPr>
          <w:rStyle w:val="AuthorNoteBlue"/>
          <w:color w:val="000000"/>
        </w:rPr>
        <w:t xml:space="preserve"> </w:t>
      </w:r>
      <w:r w:rsidRPr="009129C2">
        <w:t>provides an introduction to clinical annotations.</w:t>
      </w:r>
    </w:p>
    <w:p w:rsidR="00066951" w:rsidRPr="009129C2" w:rsidRDefault="00066951" w:rsidP="00066951">
      <w:pPr>
        <w:pStyle w:val="ListBullet"/>
        <w:rPr>
          <w:rStyle w:val="AuthorNoteBlue"/>
          <w:color w:val="000000"/>
        </w:rPr>
      </w:pPr>
      <w:fldSimple w:instr=" REF _Ref275802271 \r \h  \* MERGEFORMAT ">
        <w:r w:rsidR="00327542">
          <w:rPr>
            <w:rStyle w:val="Emphasis"/>
          </w:rPr>
          <w:t>Chapter 11</w:t>
        </w:r>
      </w:fldSimple>
      <w:r w:rsidRPr="009129C2">
        <w:t xml:space="preserve"> provides step-by-step instructions to order biospecimens.</w:t>
      </w:r>
    </w:p>
    <w:p w:rsidR="00066951" w:rsidRPr="009129C2" w:rsidRDefault="00066951" w:rsidP="00066951">
      <w:pPr>
        <w:pStyle w:val="ListBullet"/>
        <w:rPr>
          <w:rStyle w:val="AuthorNoteBlue"/>
          <w:color w:val="000000"/>
        </w:rPr>
      </w:pPr>
      <w:fldSimple w:instr=" REF _Ref275502577 \r \h  \* MERGEFORMAT ">
        <w:r w:rsidR="00327542">
          <w:rPr>
            <w:rStyle w:val="Emphasis"/>
          </w:rPr>
          <w:t>Chapter 12</w:t>
        </w:r>
      </w:fldSimple>
      <w:r w:rsidRPr="009129C2">
        <w:t xml:space="preserve"> provides step-by-step instructions to perform Shipping and Tracking of biospecimens across repository sites.</w:t>
      </w:r>
    </w:p>
    <w:p w:rsidR="00066951" w:rsidRPr="009129C2" w:rsidRDefault="00066951" w:rsidP="00066951">
      <w:pPr>
        <w:pStyle w:val="ListBullet"/>
        <w:rPr>
          <w:rStyle w:val="AuthorNoteBlue"/>
          <w:color w:val="000000"/>
        </w:rPr>
      </w:pPr>
      <w:fldSimple w:instr=" REF _Ref275802298 \r \h  \* MERGEFORMAT ">
        <w:r w:rsidR="00327542">
          <w:rPr>
            <w:rStyle w:val="Emphasis"/>
          </w:rPr>
          <w:t>Chapter 13</w:t>
        </w:r>
      </w:fldSimple>
      <w:r w:rsidRPr="009129C2">
        <w:t xml:space="preserve"> provides step-by-step instructions to perform simple and advanced </w:t>
      </w:r>
      <w:fldSimple w:instr=" DOCPROPERTY  ApplicationName  \* MERGEFORMAT ">
        <w:r w:rsidRPr="009129C2">
          <w:t>caTissue Suite</w:t>
        </w:r>
      </w:fldSimple>
      <w:r w:rsidRPr="009129C2">
        <w:t xml:space="preserve"> queries.</w:t>
      </w:r>
    </w:p>
    <w:p w:rsidR="00066951" w:rsidRPr="009129C2" w:rsidRDefault="00066951" w:rsidP="00066951">
      <w:pPr>
        <w:pStyle w:val="ListBullet"/>
        <w:rPr>
          <w:rStyle w:val="AuthorNoteBlue"/>
          <w:color w:val="000000"/>
        </w:rPr>
      </w:pPr>
      <w:fldSimple w:instr=" REF _Ref275502599 \r \h  \* MERGEFORMAT ">
        <w:r w:rsidR="00327542">
          <w:rPr>
            <w:rStyle w:val="Emphasis"/>
          </w:rPr>
          <w:t>Chapter 14</w:t>
        </w:r>
      </w:fldSimple>
      <w:r w:rsidRPr="009129C2">
        <w:rPr>
          <w:rStyle w:val="AuthorNoteBlue"/>
          <w:color w:val="000000"/>
        </w:rPr>
        <w:t xml:space="preserve"> provides information about the Bulk Operations.</w:t>
      </w:r>
    </w:p>
    <w:p w:rsidR="00066951" w:rsidRPr="009129C2" w:rsidRDefault="00066951" w:rsidP="00066951">
      <w:pPr>
        <w:pStyle w:val="ListBullet"/>
        <w:rPr>
          <w:rStyle w:val="AuthorNoteBlue"/>
          <w:color w:val="000000"/>
        </w:rPr>
      </w:pPr>
      <w:fldSimple w:instr=" REF _Ref275502603 \r \h  \* MERGEFORMAT ">
        <w:r w:rsidR="00327542">
          <w:rPr>
            <w:rStyle w:val="Emphasis"/>
          </w:rPr>
          <w:t>Chapter 15</w:t>
        </w:r>
      </w:fldSimple>
      <w:r w:rsidRPr="009129C2">
        <w:rPr>
          <w:rStyle w:val="AuthorNoteBlue"/>
          <w:color w:val="000000"/>
        </w:rPr>
        <w:t xml:space="preserve"> provides step-by-step instructions to derive plasma and serum and RNA and DNA.</w:t>
      </w:r>
    </w:p>
    <w:p w:rsidR="00066951" w:rsidRPr="009129C2" w:rsidRDefault="00066951" w:rsidP="00066951">
      <w:pPr>
        <w:pStyle w:val="ListBullet"/>
        <w:rPr>
          <w:rStyle w:val="AuthorNoteBlue"/>
          <w:color w:val="000000"/>
        </w:rPr>
      </w:pPr>
      <w:fldSimple w:instr=" REF _Ref275502614 \r \h  \* MERGEFORMAT ">
        <w:r w:rsidR="00327542">
          <w:rPr>
            <w:rStyle w:val="Emphasis"/>
          </w:rPr>
          <w:t>Appendix A</w:t>
        </w:r>
      </w:fldSimple>
      <w:r w:rsidRPr="009129C2">
        <w:rPr>
          <w:rStyle w:val="AuthorNoteBlue"/>
          <w:color w:val="000000"/>
        </w:rPr>
        <w:t xml:space="preserve"> lists all clinical annotation formats.</w:t>
      </w:r>
    </w:p>
    <w:p w:rsidR="00066951" w:rsidRPr="009129C2" w:rsidRDefault="00066951" w:rsidP="00066951">
      <w:pPr>
        <w:pStyle w:val="ListBullet"/>
        <w:rPr>
          <w:rStyle w:val="AuthorNoteBlue"/>
          <w:color w:val="000000"/>
        </w:rPr>
      </w:pPr>
      <w:fldSimple w:instr=" REF _Ref275502620 \r \h  \* MERGEFORMAT ">
        <w:r w:rsidR="00327542">
          <w:rPr>
            <w:rStyle w:val="Emphasis"/>
          </w:rPr>
          <w:t>Appendix B</w:t>
        </w:r>
      </w:fldSimple>
      <w:r w:rsidRPr="009129C2">
        <w:rPr>
          <w:rStyle w:val="AuthorNoteBlue"/>
          <w:color w:val="000000"/>
        </w:rPr>
        <w:t xml:space="preserve"> provides example queries.</w:t>
      </w:r>
    </w:p>
    <w:p w:rsidR="00066951" w:rsidRPr="009129C2" w:rsidRDefault="00066951" w:rsidP="00066951">
      <w:pPr>
        <w:pStyle w:val="ListBullet"/>
        <w:rPr>
          <w:rStyle w:val="AuthorNoteBlue"/>
          <w:color w:val="000000"/>
        </w:rPr>
      </w:pPr>
      <w:fldSimple w:instr=" REF _Ref275502632 \r \h  \* MERGEFORMAT ">
        <w:r w:rsidR="00327542">
          <w:rPr>
            <w:rStyle w:val="Emphasis"/>
          </w:rPr>
          <w:t>Appendix C</w:t>
        </w:r>
      </w:fldSimple>
      <w:r w:rsidRPr="009129C2">
        <w:rPr>
          <w:rStyle w:val="AuthorNoteBlue"/>
          <w:color w:val="000000"/>
        </w:rPr>
        <w:t xml:space="preserve"> lists </w:t>
      </w:r>
      <w:fldSimple w:instr=" DOCPROPERTY  ApplicationName  \* MERGEFORMAT ">
        <w:r w:rsidRPr="009129C2">
          <w:t>caTissue Suite</w:t>
        </w:r>
      </w:fldSimple>
      <w:r w:rsidRPr="009129C2">
        <w:t xml:space="preserve"> error messages.</w:t>
      </w:r>
    </w:p>
    <w:p w:rsidR="00066951" w:rsidRPr="009129C2" w:rsidRDefault="00066951" w:rsidP="00066951">
      <w:pPr>
        <w:pStyle w:val="ListBullet"/>
        <w:rPr>
          <w:rStyle w:val="AuthorNoteBlue"/>
          <w:color w:val="000000"/>
        </w:rPr>
      </w:pPr>
      <w:fldSimple w:instr=" REF _Ref275502636 \r \h  \* MERGEFORMAT ">
        <w:r w:rsidR="00327542">
          <w:rPr>
            <w:rStyle w:val="Emphasis"/>
          </w:rPr>
          <w:t>Appendix D</w:t>
        </w:r>
      </w:fldSimple>
      <w:r w:rsidRPr="009129C2">
        <w:rPr>
          <w:rStyle w:val="AuthorNoteBlue"/>
          <w:color w:val="000000"/>
        </w:rPr>
        <w:t xml:space="preserve"> provides information to ensure United Kingdom (UK) compatibility.</w:t>
      </w:r>
    </w:p>
    <w:p w:rsidR="00066951" w:rsidRPr="009129C2" w:rsidRDefault="00066951" w:rsidP="00066951">
      <w:pPr>
        <w:pStyle w:val="ListBullet"/>
        <w:rPr>
          <w:rStyle w:val="AuthorNoteBlue"/>
          <w:color w:val="000000"/>
        </w:rPr>
      </w:pPr>
      <w:fldSimple w:instr=" REF _Ref275502638 \r \h  \* MERGEFORMAT ">
        <w:r w:rsidR="00327542">
          <w:rPr>
            <w:rStyle w:val="Emphasis"/>
          </w:rPr>
          <w:t>Appen</w:t>
        </w:r>
        <w:r w:rsidR="00327542">
          <w:rPr>
            <w:rStyle w:val="Emphasis"/>
          </w:rPr>
          <w:t>d</w:t>
        </w:r>
        <w:r w:rsidR="00327542">
          <w:rPr>
            <w:rStyle w:val="Emphasis"/>
          </w:rPr>
          <w:t>ix E</w:t>
        </w:r>
      </w:fldSimple>
      <w:r w:rsidRPr="009129C2">
        <w:rPr>
          <w:rStyle w:val="AuthorNoteBlue"/>
          <w:color w:val="000000"/>
        </w:rPr>
        <w:t xml:space="preserve"> provides a glossary of terms for </w:t>
      </w:r>
      <w:fldSimple w:instr=" DOCPROPERTY  ApplicationName  \* MERGEFORMAT ">
        <w:r w:rsidRPr="009129C2">
          <w:t>caTissue Suite</w:t>
        </w:r>
      </w:fldSimple>
      <w:r w:rsidRPr="009129C2">
        <w:t>.</w:t>
      </w:r>
    </w:p>
    <w:p w:rsidR="00066951" w:rsidRPr="009129C2" w:rsidRDefault="00066951" w:rsidP="00066951">
      <w:pPr>
        <w:pStyle w:val="Heading2"/>
      </w:pPr>
      <w:bookmarkStart w:id="68" w:name="_Ref185037964"/>
      <w:bookmarkStart w:id="69" w:name="_Toc187026432"/>
      <w:bookmarkStart w:id="70" w:name="_Toc187026492"/>
      <w:bookmarkStart w:id="71" w:name="_Toc187026576"/>
      <w:bookmarkStart w:id="72" w:name="_Toc187026882"/>
      <w:bookmarkStart w:id="73" w:name="_Toc187026973"/>
      <w:bookmarkStart w:id="74" w:name="_Toc187027113"/>
      <w:bookmarkStart w:id="75" w:name="_Toc187027467"/>
      <w:bookmarkStart w:id="76" w:name="_Toc187027621"/>
      <w:bookmarkStart w:id="77" w:name="_Toc187027730"/>
      <w:bookmarkStart w:id="78" w:name="_Toc187027775"/>
      <w:bookmarkStart w:id="79" w:name="_Toc187028104"/>
      <w:bookmarkStart w:id="80" w:name="_Toc187028211"/>
      <w:bookmarkStart w:id="81" w:name="_Toc187028236"/>
      <w:bookmarkStart w:id="82" w:name="_Toc187028625"/>
      <w:bookmarkStart w:id="83" w:name="_Toc187028752"/>
      <w:bookmarkStart w:id="84" w:name="_Toc187028899"/>
      <w:bookmarkStart w:id="85" w:name="_Toc187028925"/>
      <w:bookmarkStart w:id="86" w:name="_Toc187030163"/>
      <w:bookmarkStart w:id="87" w:name="_Toc187030210"/>
      <w:bookmarkStart w:id="88" w:name="_Ref198601415"/>
      <w:bookmarkStart w:id="89" w:name="_Ref198601532"/>
      <w:bookmarkStart w:id="90" w:name="_Ref198602051"/>
      <w:bookmarkStart w:id="91" w:name="_Ref275504017"/>
      <w:bookmarkStart w:id="92" w:name="_Toc288121164"/>
      <w:r w:rsidRPr="009129C2">
        <w:t xml:space="preserve">Related </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sidRPr="009129C2">
        <w:t>Documentation</w:t>
      </w:r>
      <w:bookmarkEnd w:id="91"/>
      <w:bookmarkEnd w:id="92"/>
    </w:p>
    <w:p w:rsidR="00066951" w:rsidRPr="009129C2" w:rsidRDefault="00066951" w:rsidP="00066951">
      <w:pPr>
        <w:pStyle w:val="BodyText"/>
      </w:pPr>
      <w:r w:rsidRPr="009129C2">
        <w:t xml:space="preserve">You can access all </w:t>
      </w:r>
      <w:fldSimple w:instr=" DOCPROPERTY  ApplicationName  \* MERGEFORMAT ">
        <w:r w:rsidRPr="009129C2">
          <w:t>caTissue Suite</w:t>
        </w:r>
      </w:fldSimple>
      <w:r w:rsidRPr="009129C2">
        <w:t xml:space="preserve"> documentation and training items by clicking </w:t>
      </w:r>
      <w:r w:rsidRPr="009129C2">
        <w:rPr>
          <w:b/>
        </w:rPr>
        <w:t>Help</w:t>
      </w:r>
      <w:r w:rsidRPr="009129C2">
        <w:t xml:space="preserve">. The </w:t>
      </w:r>
      <w:r w:rsidRPr="009129C2">
        <w:fldChar w:fldCharType="begin"/>
      </w:r>
      <w:r w:rsidRPr="009129C2">
        <w:instrText xml:space="preserve"> XE "User's Guide:related documentation" </w:instrText>
      </w:r>
      <w:r w:rsidRPr="009129C2">
        <w:fldChar w:fldCharType="end"/>
      </w:r>
      <w:r w:rsidRPr="009129C2">
        <w:fldChar w:fldCharType="begin"/>
      </w:r>
      <w:r w:rsidRPr="009129C2">
        <w:instrText xml:space="preserve"> XE "caTissue Suite:related documentation" </w:instrText>
      </w:r>
      <w:r w:rsidRPr="009129C2">
        <w:fldChar w:fldCharType="end"/>
      </w:r>
      <w:r w:rsidRPr="009129C2">
        <w:t xml:space="preserve">following is a list of other </w:t>
      </w:r>
      <w:fldSimple w:instr=" DOCPROPERTY  ApplicationName ">
        <w:r w:rsidRPr="009129C2">
          <w:t>caTissue Suite</w:t>
        </w:r>
      </w:fldSimple>
      <w:r w:rsidRPr="009129C2">
        <w:t xml:space="preserve"> documentation:</w:t>
      </w:r>
    </w:p>
    <w:p w:rsidR="00066951" w:rsidRPr="009129C2" w:rsidRDefault="00066951" w:rsidP="00066951">
      <w:pPr>
        <w:pStyle w:val="ListBullet"/>
        <w:rPr>
          <w:i/>
        </w:rPr>
      </w:pPr>
      <w:fldSimple w:instr=" DOCPROPERTY  ApplicationName  \* MERGEFORMAT ">
        <w:r w:rsidRPr="009129C2">
          <w:rPr>
            <w:i/>
          </w:rPr>
          <w:t>caTissue Suite</w:t>
        </w:r>
      </w:fldSimple>
      <w:r w:rsidRPr="009129C2">
        <w:rPr>
          <w:i/>
        </w:rPr>
        <w:t xml:space="preserve"> Technical Guide</w:t>
      </w:r>
    </w:p>
    <w:p w:rsidR="00066951" w:rsidRPr="009129C2" w:rsidRDefault="00066951" w:rsidP="00066951">
      <w:pPr>
        <w:pStyle w:val="ListBullet"/>
      </w:pPr>
      <w:r w:rsidRPr="009129C2">
        <w:t>Training demonstrations</w:t>
      </w:r>
    </w:p>
    <w:p w:rsidR="00066951" w:rsidRPr="009129C2" w:rsidRDefault="00066951" w:rsidP="00066951">
      <w:pPr>
        <w:pStyle w:val="ListBullet"/>
      </w:pPr>
      <w:r w:rsidRPr="009129C2">
        <w:t>UML Model diagrammatic representation</w:t>
      </w:r>
    </w:p>
    <w:p w:rsidR="00066951" w:rsidRPr="009129C2" w:rsidRDefault="00066951" w:rsidP="00066951">
      <w:pPr>
        <w:pStyle w:val="Heading2"/>
      </w:pPr>
      <w:bookmarkStart w:id="93" w:name="_Ref185394608"/>
      <w:bookmarkStart w:id="94" w:name="_Ref185394695"/>
      <w:bookmarkStart w:id="95" w:name="_Toc187026433"/>
      <w:bookmarkStart w:id="96" w:name="_Toc187026493"/>
      <w:bookmarkStart w:id="97" w:name="_Toc187026577"/>
      <w:bookmarkStart w:id="98" w:name="_Toc187026883"/>
      <w:bookmarkStart w:id="99" w:name="_Toc187026974"/>
      <w:bookmarkStart w:id="100" w:name="_Toc187027114"/>
      <w:bookmarkStart w:id="101" w:name="_Toc187027468"/>
      <w:bookmarkStart w:id="102" w:name="_Toc187027622"/>
      <w:bookmarkStart w:id="103" w:name="_Toc187027731"/>
      <w:bookmarkStart w:id="104" w:name="_Toc187027776"/>
      <w:bookmarkStart w:id="105" w:name="_Toc187028105"/>
      <w:bookmarkStart w:id="106" w:name="_Toc187028212"/>
      <w:bookmarkStart w:id="107" w:name="_Toc187028237"/>
      <w:bookmarkStart w:id="108" w:name="_Toc187028626"/>
      <w:bookmarkStart w:id="109" w:name="_Toc187028753"/>
      <w:bookmarkStart w:id="110" w:name="_Toc187028900"/>
      <w:bookmarkStart w:id="111" w:name="_Toc187028926"/>
      <w:bookmarkStart w:id="112" w:name="_Toc187030164"/>
      <w:bookmarkStart w:id="113" w:name="_Toc187030211"/>
      <w:bookmarkStart w:id="114" w:name="_Toc288121165"/>
      <w:r w:rsidRPr="009129C2">
        <w:t>Text Conventions Used</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066951" w:rsidRPr="009129C2" w:rsidRDefault="00066951" w:rsidP="00066951">
      <w:pPr>
        <w:pStyle w:val="BodyText"/>
      </w:pPr>
      <w:r w:rsidRPr="009129C2">
        <w:t xml:space="preserve">This </w:t>
      </w:r>
      <w:r w:rsidRPr="009129C2">
        <w:fldChar w:fldCharType="begin"/>
      </w:r>
      <w:r w:rsidRPr="009129C2">
        <w:instrText xml:space="preserve"> XE "User's Guide:text conventions" </w:instrText>
      </w:r>
      <w:r w:rsidRPr="009129C2">
        <w:fldChar w:fldCharType="end"/>
      </w:r>
      <w:r w:rsidRPr="009129C2">
        <w:t>section explains conventions used in this guide. The various typefaces represent interface components, keyboard shortcuts, toolbar buttons, dialog box options, and text that you type.</w:t>
      </w:r>
    </w:p>
    <w:tbl>
      <w:tblPr>
        <w:tblW w:w="0" w:type="auto"/>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tblPr>
      <w:tblGrid>
        <w:gridCol w:w="2070"/>
        <w:gridCol w:w="3960"/>
        <w:gridCol w:w="2279"/>
      </w:tblGrid>
      <w:tr w:rsidR="00066951" w:rsidRPr="009129C2">
        <w:trPr>
          <w:cantSplit/>
          <w:tblHeader/>
        </w:trPr>
        <w:tc>
          <w:tcPr>
            <w:tcW w:w="2070" w:type="dxa"/>
            <w:shd w:val="clear" w:color="auto" w:fill="CCCCCC"/>
            <w:tcMar>
              <w:top w:w="72" w:type="dxa"/>
              <w:bottom w:w="72" w:type="dxa"/>
            </w:tcMar>
          </w:tcPr>
          <w:p w:rsidR="00066951" w:rsidRPr="009129C2" w:rsidRDefault="00066951" w:rsidP="00066951">
            <w:pPr>
              <w:pStyle w:val="TableHeader"/>
            </w:pPr>
            <w:r w:rsidRPr="009129C2">
              <w:t>Convention</w:t>
            </w:r>
          </w:p>
        </w:tc>
        <w:tc>
          <w:tcPr>
            <w:tcW w:w="3960" w:type="dxa"/>
            <w:shd w:val="clear" w:color="auto" w:fill="CCCCCC"/>
            <w:tcMar>
              <w:top w:w="72" w:type="dxa"/>
              <w:bottom w:w="72" w:type="dxa"/>
            </w:tcMar>
          </w:tcPr>
          <w:p w:rsidR="00066951" w:rsidRPr="009129C2" w:rsidRDefault="00066951" w:rsidP="00066951">
            <w:pPr>
              <w:pStyle w:val="TableHeader"/>
            </w:pPr>
            <w:r w:rsidRPr="009129C2">
              <w:t>Description</w:t>
            </w:r>
          </w:p>
        </w:tc>
        <w:tc>
          <w:tcPr>
            <w:tcW w:w="2279" w:type="dxa"/>
            <w:shd w:val="clear" w:color="auto" w:fill="CCCCCC"/>
            <w:tcMar>
              <w:top w:w="72" w:type="dxa"/>
              <w:bottom w:w="72" w:type="dxa"/>
            </w:tcMar>
          </w:tcPr>
          <w:p w:rsidR="00066951" w:rsidRPr="009129C2" w:rsidRDefault="00066951" w:rsidP="00066951">
            <w:pPr>
              <w:pStyle w:val="TableHeader"/>
            </w:pPr>
            <w:r w:rsidRPr="009129C2">
              <w:t>Example</w:t>
            </w:r>
          </w:p>
        </w:tc>
      </w:tr>
      <w:tr w:rsidR="00066951" w:rsidRPr="009129C2">
        <w:trPr>
          <w:cantSplit/>
        </w:trPr>
        <w:tc>
          <w:tcPr>
            <w:tcW w:w="2070" w:type="dxa"/>
            <w:tcMar>
              <w:top w:w="72" w:type="dxa"/>
            </w:tcMar>
          </w:tcPr>
          <w:p w:rsidR="00066951" w:rsidRPr="009129C2" w:rsidRDefault="00066951" w:rsidP="00066951">
            <w:pPr>
              <w:pStyle w:val="TableText"/>
              <w:rPr>
                <w:rStyle w:val="Bold"/>
                <w:sz w:val="22"/>
              </w:rPr>
            </w:pPr>
            <w:r w:rsidRPr="009129C2">
              <w:rPr>
                <w:rStyle w:val="Bold"/>
              </w:rPr>
              <w:t>Bold</w:t>
            </w:r>
          </w:p>
        </w:tc>
        <w:tc>
          <w:tcPr>
            <w:tcW w:w="3960" w:type="dxa"/>
            <w:tcMar>
              <w:top w:w="72" w:type="dxa"/>
            </w:tcMar>
          </w:tcPr>
          <w:p w:rsidR="00066951" w:rsidRPr="009129C2" w:rsidRDefault="00066951" w:rsidP="00066951">
            <w:pPr>
              <w:pStyle w:val="TableText"/>
            </w:pPr>
            <w:r w:rsidRPr="009129C2">
              <w:t>Highlights names of option buttons, check boxes, drop-down menus, menu commands, command buttons, or icons.</w:t>
            </w:r>
          </w:p>
        </w:tc>
        <w:tc>
          <w:tcPr>
            <w:tcW w:w="2279" w:type="dxa"/>
            <w:tcMar>
              <w:top w:w="72" w:type="dxa"/>
            </w:tcMar>
          </w:tcPr>
          <w:p w:rsidR="00066951" w:rsidRPr="009129C2" w:rsidRDefault="00066951" w:rsidP="00066951">
            <w:pPr>
              <w:pStyle w:val="TableText"/>
            </w:pPr>
            <w:r w:rsidRPr="009129C2">
              <w:t xml:space="preserve">Click </w:t>
            </w:r>
            <w:r w:rsidRPr="009129C2">
              <w:rPr>
                <w:rStyle w:val="Bold"/>
              </w:rPr>
              <w:t>Search</w:t>
            </w:r>
            <w:r w:rsidRPr="009129C2">
              <w:t>.</w:t>
            </w:r>
          </w:p>
        </w:tc>
      </w:tr>
      <w:tr w:rsidR="00066951" w:rsidRPr="009129C2">
        <w:trPr>
          <w:cantSplit/>
        </w:trPr>
        <w:tc>
          <w:tcPr>
            <w:tcW w:w="2070" w:type="dxa"/>
            <w:tcMar>
              <w:top w:w="72" w:type="dxa"/>
            </w:tcMar>
          </w:tcPr>
          <w:p w:rsidR="00066951" w:rsidRPr="009129C2" w:rsidRDefault="00066951" w:rsidP="00066951">
            <w:pPr>
              <w:pStyle w:val="TableText"/>
              <w:rPr>
                <w:rStyle w:val="Hyperlink"/>
                <w:sz w:val="22"/>
              </w:rPr>
            </w:pPr>
            <w:r w:rsidRPr="009129C2">
              <w:rPr>
                <w:rStyle w:val="Hyperlink"/>
              </w:rPr>
              <w:t>URL</w:t>
            </w:r>
          </w:p>
        </w:tc>
        <w:tc>
          <w:tcPr>
            <w:tcW w:w="3960" w:type="dxa"/>
            <w:tcMar>
              <w:top w:w="72" w:type="dxa"/>
            </w:tcMar>
          </w:tcPr>
          <w:p w:rsidR="00066951" w:rsidRPr="009129C2" w:rsidRDefault="00066951" w:rsidP="00066951">
            <w:pPr>
              <w:pStyle w:val="TableText"/>
            </w:pPr>
            <w:r w:rsidRPr="009129C2">
              <w:t>Indicates a Web address.</w:t>
            </w:r>
          </w:p>
        </w:tc>
        <w:tc>
          <w:tcPr>
            <w:tcW w:w="2279" w:type="dxa"/>
            <w:tcMar>
              <w:top w:w="72" w:type="dxa"/>
            </w:tcMar>
          </w:tcPr>
          <w:p w:rsidR="00066951" w:rsidRPr="009129C2" w:rsidRDefault="00066951" w:rsidP="00066951">
            <w:pPr>
              <w:pStyle w:val="TableText"/>
              <w:rPr>
                <w:rStyle w:val="Hyperlink"/>
              </w:rPr>
            </w:pPr>
            <w:r w:rsidRPr="009129C2">
              <w:rPr>
                <w:rStyle w:val="Hyperlink"/>
              </w:rPr>
              <w:t>http://domain.com</w:t>
            </w:r>
          </w:p>
        </w:tc>
      </w:tr>
      <w:tr w:rsidR="00066951" w:rsidRPr="009129C2">
        <w:trPr>
          <w:cantSplit/>
        </w:trPr>
        <w:tc>
          <w:tcPr>
            <w:tcW w:w="2070" w:type="dxa"/>
            <w:tcMar>
              <w:top w:w="72" w:type="dxa"/>
            </w:tcMar>
          </w:tcPr>
          <w:p w:rsidR="00066951" w:rsidRPr="009129C2" w:rsidRDefault="00066951" w:rsidP="00066951">
            <w:pPr>
              <w:pStyle w:val="TableText"/>
            </w:pPr>
            <w:r w:rsidRPr="009129C2">
              <w:t xml:space="preserve">text in </w:t>
            </w:r>
            <w:r w:rsidRPr="009129C2">
              <w:rPr>
                <w:rStyle w:val="Keypress"/>
              </w:rPr>
              <w:t>Small Caps</w:t>
            </w:r>
          </w:p>
        </w:tc>
        <w:tc>
          <w:tcPr>
            <w:tcW w:w="3960" w:type="dxa"/>
            <w:tcMar>
              <w:top w:w="72" w:type="dxa"/>
            </w:tcMar>
          </w:tcPr>
          <w:p w:rsidR="00066951" w:rsidRPr="009129C2" w:rsidRDefault="00066951" w:rsidP="00066951">
            <w:pPr>
              <w:pStyle w:val="TableText"/>
            </w:pPr>
            <w:r w:rsidRPr="009129C2">
              <w:t>Indicates a keyboard shortcut.</w:t>
            </w:r>
          </w:p>
        </w:tc>
        <w:tc>
          <w:tcPr>
            <w:tcW w:w="2279" w:type="dxa"/>
            <w:tcMar>
              <w:top w:w="72" w:type="dxa"/>
            </w:tcMar>
          </w:tcPr>
          <w:p w:rsidR="00066951" w:rsidRPr="009129C2" w:rsidRDefault="00066951" w:rsidP="00066951">
            <w:pPr>
              <w:pStyle w:val="TableText"/>
            </w:pPr>
            <w:r w:rsidRPr="009129C2">
              <w:t xml:space="preserve">Press </w:t>
            </w:r>
            <w:r w:rsidRPr="009129C2">
              <w:rPr>
                <w:rStyle w:val="Keypress"/>
              </w:rPr>
              <w:t>Enter</w:t>
            </w:r>
            <w:r w:rsidRPr="009129C2">
              <w:t>.</w:t>
            </w:r>
          </w:p>
        </w:tc>
      </w:tr>
      <w:tr w:rsidR="00066951" w:rsidRPr="009129C2">
        <w:trPr>
          <w:cantSplit/>
        </w:trPr>
        <w:tc>
          <w:tcPr>
            <w:tcW w:w="2070" w:type="dxa"/>
            <w:tcMar>
              <w:top w:w="72" w:type="dxa"/>
            </w:tcMar>
          </w:tcPr>
          <w:p w:rsidR="00066951" w:rsidRPr="009129C2" w:rsidRDefault="00066951" w:rsidP="00066951">
            <w:pPr>
              <w:pStyle w:val="TableText"/>
            </w:pPr>
            <w:r w:rsidRPr="009129C2">
              <w:t xml:space="preserve">text in </w:t>
            </w:r>
            <w:r w:rsidRPr="009129C2">
              <w:rPr>
                <w:rStyle w:val="Keypress"/>
              </w:rPr>
              <w:t>Small Caps</w:t>
            </w:r>
            <w:r w:rsidRPr="009129C2">
              <w:t xml:space="preserve"> + text in </w:t>
            </w:r>
            <w:r w:rsidRPr="009129C2">
              <w:rPr>
                <w:rStyle w:val="Keypress"/>
              </w:rPr>
              <w:t>Small Caps</w:t>
            </w:r>
          </w:p>
        </w:tc>
        <w:tc>
          <w:tcPr>
            <w:tcW w:w="3960" w:type="dxa"/>
            <w:tcMar>
              <w:top w:w="72" w:type="dxa"/>
            </w:tcMar>
          </w:tcPr>
          <w:p w:rsidR="00066951" w:rsidRPr="009129C2" w:rsidRDefault="00066951" w:rsidP="00066951">
            <w:pPr>
              <w:pStyle w:val="TableText"/>
            </w:pPr>
            <w:r w:rsidRPr="009129C2">
              <w:t>Indicates keys that are pressed simultaneously.</w:t>
            </w:r>
          </w:p>
        </w:tc>
        <w:tc>
          <w:tcPr>
            <w:tcW w:w="2279" w:type="dxa"/>
            <w:tcMar>
              <w:top w:w="72" w:type="dxa"/>
            </w:tcMar>
          </w:tcPr>
          <w:p w:rsidR="00066951" w:rsidRPr="009129C2" w:rsidRDefault="00066951" w:rsidP="00066951">
            <w:pPr>
              <w:pStyle w:val="TableText"/>
            </w:pPr>
            <w:r w:rsidRPr="009129C2">
              <w:t xml:space="preserve">Press </w:t>
            </w:r>
            <w:r w:rsidRPr="009129C2">
              <w:rPr>
                <w:rStyle w:val="Keypress"/>
              </w:rPr>
              <w:t>Shift</w:t>
            </w:r>
            <w:r w:rsidRPr="009129C2">
              <w:t xml:space="preserve"> + </w:t>
            </w:r>
            <w:r w:rsidRPr="009129C2">
              <w:rPr>
                <w:rStyle w:val="Keypress"/>
              </w:rPr>
              <w:t>Ctrl</w:t>
            </w:r>
            <w:r w:rsidRPr="009129C2">
              <w:t>.</w:t>
            </w:r>
          </w:p>
        </w:tc>
      </w:tr>
      <w:tr w:rsidR="00066951" w:rsidRPr="009129C2">
        <w:trPr>
          <w:cantSplit/>
        </w:trPr>
        <w:tc>
          <w:tcPr>
            <w:tcW w:w="2070" w:type="dxa"/>
            <w:tcMar>
              <w:top w:w="72" w:type="dxa"/>
            </w:tcMar>
          </w:tcPr>
          <w:p w:rsidR="00066951" w:rsidRPr="009129C2" w:rsidRDefault="00066951" w:rsidP="00066951">
            <w:pPr>
              <w:pStyle w:val="TableText"/>
              <w:rPr>
                <w:rStyle w:val="Emphasis"/>
                <w:sz w:val="22"/>
              </w:rPr>
            </w:pPr>
            <w:r w:rsidRPr="009129C2">
              <w:rPr>
                <w:rStyle w:val="Emphasis"/>
              </w:rPr>
              <w:t>Italics</w:t>
            </w:r>
          </w:p>
        </w:tc>
        <w:tc>
          <w:tcPr>
            <w:tcW w:w="3960" w:type="dxa"/>
            <w:tcMar>
              <w:top w:w="72" w:type="dxa"/>
            </w:tcMar>
          </w:tcPr>
          <w:p w:rsidR="00066951" w:rsidRPr="009129C2" w:rsidRDefault="00066951" w:rsidP="00066951">
            <w:pPr>
              <w:pStyle w:val="TableText"/>
            </w:pPr>
            <w:r w:rsidRPr="009129C2">
              <w:t>Highlights references to other documents, sections, figures, and tables.</w:t>
            </w:r>
          </w:p>
        </w:tc>
        <w:tc>
          <w:tcPr>
            <w:tcW w:w="2279" w:type="dxa"/>
            <w:tcMar>
              <w:top w:w="72" w:type="dxa"/>
            </w:tcMar>
          </w:tcPr>
          <w:p w:rsidR="00066951" w:rsidRPr="009129C2" w:rsidRDefault="00066951" w:rsidP="00066951">
            <w:pPr>
              <w:pStyle w:val="TableText"/>
            </w:pPr>
            <w:r w:rsidRPr="009129C2">
              <w:t xml:space="preserve">See </w:t>
            </w:r>
            <w:r w:rsidRPr="009129C2">
              <w:rPr>
                <w:rStyle w:val="Emphasis"/>
              </w:rPr>
              <w:t>Figure 4.5</w:t>
            </w:r>
            <w:r w:rsidRPr="009129C2">
              <w:t>.</w:t>
            </w:r>
          </w:p>
        </w:tc>
      </w:tr>
      <w:tr w:rsidR="00066951" w:rsidRPr="009129C2">
        <w:trPr>
          <w:cantSplit/>
        </w:trPr>
        <w:tc>
          <w:tcPr>
            <w:tcW w:w="2070" w:type="dxa"/>
            <w:tcMar>
              <w:top w:w="72" w:type="dxa"/>
            </w:tcMar>
          </w:tcPr>
          <w:p w:rsidR="00066951" w:rsidRPr="009129C2" w:rsidRDefault="00066951" w:rsidP="00066951">
            <w:pPr>
              <w:pStyle w:val="TableText"/>
            </w:pPr>
            <w:r w:rsidRPr="009129C2">
              <w:rPr>
                <w:rStyle w:val="CodeTextEntryChar"/>
              </w:rPr>
              <w:lastRenderedPageBreak/>
              <w:t>Italic boldface monospace</w:t>
            </w:r>
            <w:r w:rsidRPr="009129C2">
              <w:t xml:space="preserve"> type</w:t>
            </w:r>
          </w:p>
        </w:tc>
        <w:tc>
          <w:tcPr>
            <w:tcW w:w="3960" w:type="dxa"/>
            <w:tcMar>
              <w:top w:w="72" w:type="dxa"/>
            </w:tcMar>
          </w:tcPr>
          <w:p w:rsidR="00066951" w:rsidRPr="009129C2" w:rsidRDefault="00066951" w:rsidP="00066951">
            <w:pPr>
              <w:pStyle w:val="TableText"/>
            </w:pPr>
            <w:r w:rsidRPr="009129C2">
              <w:t>Represents text that you type.</w:t>
            </w:r>
          </w:p>
        </w:tc>
        <w:tc>
          <w:tcPr>
            <w:tcW w:w="2279" w:type="dxa"/>
            <w:tcMar>
              <w:top w:w="72" w:type="dxa"/>
            </w:tcMar>
          </w:tcPr>
          <w:p w:rsidR="00066951" w:rsidRPr="009129C2" w:rsidRDefault="00066951" w:rsidP="00066951">
            <w:pPr>
              <w:pStyle w:val="TableText"/>
            </w:pPr>
            <w:r w:rsidRPr="009129C2">
              <w:t xml:space="preserve">In the </w:t>
            </w:r>
            <w:r w:rsidRPr="009129C2">
              <w:rPr>
                <w:rStyle w:val="Bold"/>
              </w:rPr>
              <w:t>New Subset</w:t>
            </w:r>
            <w:r w:rsidRPr="009129C2">
              <w:t xml:space="preserve"> text box, enter </w:t>
            </w:r>
            <w:r w:rsidRPr="009129C2">
              <w:rPr>
                <w:rStyle w:val="CodeTextEntryChar"/>
              </w:rPr>
              <w:t>Proprietary Proteins</w:t>
            </w:r>
            <w:r w:rsidRPr="009129C2">
              <w:t>.</w:t>
            </w:r>
          </w:p>
        </w:tc>
      </w:tr>
      <w:tr w:rsidR="00066951" w:rsidRPr="009129C2">
        <w:trPr>
          <w:cantSplit/>
        </w:trPr>
        <w:tc>
          <w:tcPr>
            <w:tcW w:w="2070" w:type="dxa"/>
            <w:tcMar>
              <w:top w:w="72" w:type="dxa"/>
            </w:tcMar>
          </w:tcPr>
          <w:p w:rsidR="00066951" w:rsidRPr="009129C2" w:rsidRDefault="00066951" w:rsidP="00066951">
            <w:pPr>
              <w:pStyle w:val="TableTextIndent"/>
              <w:rPr>
                <w:rStyle w:val="Bold"/>
                <w:sz w:val="22"/>
              </w:rPr>
            </w:pPr>
            <w:r w:rsidRPr="009129C2">
              <w:rPr>
                <w:rStyle w:val="Bold"/>
              </w:rPr>
              <w:t>Note:</w:t>
            </w:r>
          </w:p>
        </w:tc>
        <w:tc>
          <w:tcPr>
            <w:tcW w:w="3960" w:type="dxa"/>
            <w:tcMar>
              <w:top w:w="72" w:type="dxa"/>
            </w:tcMar>
          </w:tcPr>
          <w:p w:rsidR="00066951" w:rsidRPr="009129C2" w:rsidRDefault="00066951" w:rsidP="00066951">
            <w:pPr>
              <w:pStyle w:val="TableText"/>
            </w:pPr>
            <w:r w:rsidRPr="009129C2">
              <w:t>Highlights information of particular importance.</w:t>
            </w:r>
          </w:p>
        </w:tc>
        <w:tc>
          <w:tcPr>
            <w:tcW w:w="2279" w:type="dxa"/>
            <w:tcMar>
              <w:top w:w="72" w:type="dxa"/>
            </w:tcMar>
          </w:tcPr>
          <w:p w:rsidR="00066951" w:rsidRPr="009129C2" w:rsidRDefault="00066951" w:rsidP="00066951">
            <w:pPr>
              <w:pStyle w:val="TableText"/>
            </w:pPr>
            <w:r w:rsidRPr="009129C2">
              <w:rPr>
                <w:rStyle w:val="Bold"/>
              </w:rPr>
              <w:t>Note:</w:t>
            </w:r>
            <w:r w:rsidRPr="009129C2">
              <w:t xml:space="preserve"> This concept is used throughout this document.</w:t>
            </w:r>
          </w:p>
        </w:tc>
      </w:tr>
      <w:tr w:rsidR="00066951" w:rsidRPr="009129C2">
        <w:trPr>
          <w:cantSplit/>
        </w:trPr>
        <w:tc>
          <w:tcPr>
            <w:tcW w:w="2070" w:type="dxa"/>
            <w:tcMar>
              <w:top w:w="72" w:type="dxa"/>
            </w:tcMar>
          </w:tcPr>
          <w:p w:rsidR="00066951" w:rsidRPr="009129C2" w:rsidRDefault="00066951" w:rsidP="00066951">
            <w:pPr>
              <w:pStyle w:val="TableText"/>
            </w:pPr>
            <w:r w:rsidRPr="009129C2">
              <w:t>{  }</w:t>
            </w:r>
          </w:p>
        </w:tc>
        <w:tc>
          <w:tcPr>
            <w:tcW w:w="3960" w:type="dxa"/>
            <w:tcMar>
              <w:top w:w="72" w:type="dxa"/>
            </w:tcMar>
          </w:tcPr>
          <w:p w:rsidR="00066951" w:rsidRPr="009129C2" w:rsidRDefault="00066951" w:rsidP="00066951">
            <w:pPr>
              <w:pStyle w:val="TableText"/>
            </w:pPr>
            <w:r w:rsidRPr="009129C2">
              <w:t>Surrounds replaceable items.</w:t>
            </w:r>
          </w:p>
        </w:tc>
        <w:tc>
          <w:tcPr>
            <w:tcW w:w="2279" w:type="dxa"/>
            <w:tcMar>
              <w:top w:w="72" w:type="dxa"/>
            </w:tcMar>
          </w:tcPr>
          <w:p w:rsidR="00066951" w:rsidRPr="009129C2" w:rsidRDefault="00066951" w:rsidP="00066951">
            <w:pPr>
              <w:pStyle w:val="TableText"/>
            </w:pPr>
            <w:r w:rsidRPr="009129C2">
              <w:t>Replace {last name, first name} with the Principal Investigator’s name.</w:t>
            </w:r>
          </w:p>
        </w:tc>
      </w:tr>
    </w:tbl>
    <w:p w:rsidR="00066951" w:rsidRPr="009129C2" w:rsidRDefault="00066951" w:rsidP="00066951">
      <w:pPr>
        <w:pStyle w:val="BodyText"/>
      </w:pPr>
    </w:p>
    <w:p w:rsidR="00066951" w:rsidRPr="009129C2" w:rsidRDefault="00066951" w:rsidP="00066951">
      <w:pPr>
        <w:pStyle w:val="BodyText"/>
        <w:sectPr w:rsidR="00066951" w:rsidRPr="009129C2" w:rsidSect="00066951">
          <w:headerReference w:type="default" r:id="rId17"/>
          <w:headerReference w:type="first" r:id="rId18"/>
          <w:footerReference w:type="first" r:id="rId19"/>
          <w:type w:val="oddPage"/>
          <w:pgSz w:w="12240" w:h="15840" w:code="1"/>
          <w:pgMar w:top="1440" w:right="1440" w:bottom="1440" w:left="1440" w:header="720" w:footer="720" w:gutter="432"/>
          <w:pgNumType w:start="1"/>
          <w:cols w:space="720"/>
          <w:titlePg/>
          <w:docGrid w:linePitch="360"/>
        </w:sectPr>
      </w:pPr>
      <w:r w:rsidRPr="009129C2">
        <w:br w:type="page"/>
      </w:r>
    </w:p>
    <w:p w:rsidR="00066951" w:rsidRPr="009129C2" w:rsidRDefault="00066951" w:rsidP="00066951">
      <w:pPr>
        <w:pStyle w:val="Heading1"/>
      </w:pPr>
      <w:bookmarkStart w:id="115" w:name="_Ref275502317"/>
      <w:bookmarkStart w:id="116" w:name="_Toc288121166"/>
      <w:r w:rsidRPr="009129C2">
        <w:lastRenderedPageBreak/>
        <w:t xml:space="preserve">Overview of </w:t>
      </w:r>
      <w:fldSimple w:instr=" DOCPROPERTY  ApplicationName  \* MERGEFORMAT ">
        <w:r w:rsidRPr="009129C2">
          <w:t>caTissue Suite</w:t>
        </w:r>
        <w:bookmarkEnd w:id="116"/>
      </w:fldSimple>
      <w:bookmarkEnd w:id="115"/>
    </w:p>
    <w:p w:rsidR="00066951" w:rsidRPr="009129C2" w:rsidRDefault="00066951" w:rsidP="00066951">
      <w:pPr>
        <w:pStyle w:val="BodyText"/>
      </w:pPr>
      <w:r w:rsidRPr="009129C2">
        <w:t xml:space="preserve">This </w:t>
      </w:r>
      <w:r w:rsidRPr="009129C2">
        <w:fldChar w:fldCharType="begin"/>
      </w:r>
      <w:r w:rsidRPr="009129C2">
        <w:instrText xml:space="preserve"> XE "caTissue Suite:overview" </w:instrText>
      </w:r>
      <w:r w:rsidRPr="009129C2">
        <w:fldChar w:fldCharType="end"/>
      </w:r>
      <w:r w:rsidRPr="009129C2">
        <w:t xml:space="preserve">chapter provides an introduction to </w:t>
      </w:r>
      <w:fldSimple w:instr=" DOCPROPERTY  ApplicationName  \* MERGEFORMAT ">
        <w:r w:rsidRPr="009129C2">
          <w:t>caTissue Suite</w:t>
        </w:r>
      </w:fldSimple>
      <w:r w:rsidRPr="009129C2">
        <w:t xml:space="preserve"> concepts and functionality.</w:t>
      </w:r>
    </w:p>
    <w:p w:rsidR="00066951" w:rsidRPr="009129C2" w:rsidRDefault="00066951" w:rsidP="00066951">
      <w:pPr>
        <w:pStyle w:val="BodyText"/>
      </w:pPr>
      <w:r w:rsidRPr="009129C2">
        <w:t>Topics in this chapter include:</w:t>
      </w:r>
    </w:p>
    <w:p w:rsidR="00066951" w:rsidRPr="009129C2" w:rsidRDefault="00066951" w:rsidP="00066951">
      <w:pPr>
        <w:pStyle w:val="ListBullet"/>
      </w:pPr>
      <w:fldSimple w:instr=" REF _Ref148416975 \h  \* MERGEFORMAT ">
        <w:r w:rsidR="00327542" w:rsidRPr="00327542">
          <w:rPr>
            <w:rStyle w:val="Emphasis"/>
          </w:rPr>
          <w:t>Background of Biospecimen Banks</w:t>
        </w:r>
      </w:fldSimple>
      <w:r w:rsidRPr="009129C2">
        <w:t xml:space="preserve"> on this page</w:t>
      </w:r>
    </w:p>
    <w:p w:rsidR="00066951" w:rsidRPr="009129C2" w:rsidRDefault="00066951" w:rsidP="00066951">
      <w:pPr>
        <w:pStyle w:val="ListBullet"/>
      </w:pPr>
      <w:fldSimple w:instr=" REF _Ref148416994 \h  \* MERGEFORMAT ">
        <w:r w:rsidR="00327542" w:rsidRPr="00327542">
          <w:rPr>
            <w:rStyle w:val="Emphasis"/>
          </w:rPr>
          <w:t>caTissue Suite Overview</w:t>
        </w:r>
      </w:fldSimple>
      <w:r w:rsidRPr="009129C2">
        <w:t xml:space="preserve"> on page </w:t>
      </w:r>
      <w:r w:rsidRPr="009129C2">
        <w:fldChar w:fldCharType="begin"/>
      </w:r>
      <w:r w:rsidRPr="009129C2">
        <w:instrText xml:space="preserve"> PAGEREF _Ref148417316 \h </w:instrText>
      </w:r>
      <w:r w:rsidRPr="009129C2">
        <w:fldChar w:fldCharType="separate"/>
      </w:r>
      <w:r w:rsidR="00327542">
        <w:rPr>
          <w:noProof/>
        </w:rPr>
        <w:t>5</w:t>
      </w:r>
      <w:r w:rsidRPr="009129C2">
        <w:fldChar w:fldCharType="end"/>
      </w:r>
    </w:p>
    <w:p w:rsidR="00066951" w:rsidRPr="009129C2" w:rsidRDefault="00066951" w:rsidP="00066951">
      <w:pPr>
        <w:pStyle w:val="ListBullet"/>
      </w:pPr>
      <w:fldSimple w:instr=" REF _Ref279403118 \h  \* MERGEFORMAT ">
        <w:r w:rsidR="00327542" w:rsidRPr="00327542">
          <w:rPr>
            <w:i/>
          </w:rPr>
          <w:t>What’s New in caTissue Suite 1.2</w:t>
        </w:r>
      </w:fldSimple>
      <w:r w:rsidRPr="009129C2">
        <w:t xml:space="preserve"> on page </w:t>
      </w:r>
      <w:r w:rsidRPr="009129C2">
        <w:fldChar w:fldCharType="begin"/>
      </w:r>
      <w:r w:rsidRPr="009129C2">
        <w:instrText xml:space="preserve"> PAGEREF _Ref148417316 \h </w:instrText>
      </w:r>
      <w:r w:rsidRPr="009129C2">
        <w:fldChar w:fldCharType="separate"/>
      </w:r>
      <w:r w:rsidR="00327542">
        <w:rPr>
          <w:noProof/>
        </w:rPr>
        <w:t>5</w:t>
      </w:r>
      <w:r w:rsidRPr="009129C2">
        <w:fldChar w:fldCharType="end"/>
      </w:r>
    </w:p>
    <w:p w:rsidR="00066951" w:rsidRPr="009129C2" w:rsidRDefault="00066951" w:rsidP="00066951">
      <w:pPr>
        <w:pStyle w:val="ListBullet"/>
      </w:pPr>
      <w:fldSimple w:instr=" REF _Ref149123343 \h  \* MERGEFORMAT ">
        <w:r w:rsidR="00327542" w:rsidRPr="00327542">
          <w:rPr>
            <w:rStyle w:val="Emphasis"/>
          </w:rPr>
          <w:t>caTissue Suite Demos</w:t>
        </w:r>
      </w:fldSimple>
      <w:r w:rsidRPr="009129C2">
        <w:t xml:space="preserve"> on page </w:t>
      </w:r>
      <w:r w:rsidRPr="009129C2">
        <w:fldChar w:fldCharType="begin"/>
      </w:r>
      <w:r w:rsidRPr="009129C2">
        <w:instrText xml:space="preserve"> PAGEREF _Ref149123343 \h </w:instrText>
      </w:r>
      <w:r w:rsidRPr="009129C2">
        <w:fldChar w:fldCharType="separate"/>
      </w:r>
      <w:r w:rsidR="00327542">
        <w:rPr>
          <w:noProof/>
        </w:rPr>
        <w:t>6</w:t>
      </w:r>
      <w:r w:rsidRPr="009129C2">
        <w:fldChar w:fldCharType="end"/>
      </w:r>
    </w:p>
    <w:p w:rsidR="00066951" w:rsidRPr="009129C2" w:rsidRDefault="00066951" w:rsidP="00066951">
      <w:pPr>
        <w:pStyle w:val="ListBullet"/>
      </w:pPr>
      <w:fldSimple w:instr=" REF _Ref279416143 \h  \* MERGEFORMAT ">
        <w:r w:rsidR="00327542" w:rsidRPr="00327542">
          <w:rPr>
            <w:i/>
          </w:rPr>
          <w:t>Installing caTissue Suite Locally</w:t>
        </w:r>
      </w:fldSimple>
      <w:r w:rsidRPr="009129C2">
        <w:rPr>
          <w:i/>
        </w:rPr>
        <w:t xml:space="preserve"> </w:t>
      </w:r>
      <w:r w:rsidRPr="009129C2">
        <w:t xml:space="preserve"> on  page </w:t>
      </w:r>
      <w:r w:rsidRPr="009129C2">
        <w:fldChar w:fldCharType="begin"/>
      </w:r>
      <w:r w:rsidRPr="009129C2">
        <w:instrText xml:space="preserve"> PAGEREF _Ref149123347 \h </w:instrText>
      </w:r>
      <w:r w:rsidRPr="009129C2">
        <w:fldChar w:fldCharType="separate"/>
      </w:r>
      <w:r w:rsidR="00327542">
        <w:rPr>
          <w:noProof/>
        </w:rPr>
        <w:t>7</w:t>
      </w:r>
      <w:r w:rsidRPr="009129C2">
        <w:fldChar w:fldCharType="end"/>
      </w:r>
    </w:p>
    <w:p w:rsidR="00066951" w:rsidRPr="009129C2" w:rsidRDefault="00066951" w:rsidP="00066951">
      <w:pPr>
        <w:pStyle w:val="Heading2"/>
      </w:pPr>
      <w:bookmarkStart w:id="117" w:name="_Ref148416975"/>
      <w:bookmarkStart w:id="118" w:name="_Toc288121167"/>
      <w:r w:rsidRPr="009129C2">
        <w:t>Background of Biospecimen Banks</w:t>
      </w:r>
      <w:bookmarkEnd w:id="117"/>
      <w:bookmarkEnd w:id="118"/>
    </w:p>
    <w:p w:rsidR="00066951" w:rsidRPr="009129C2" w:rsidRDefault="00066951" w:rsidP="00066951">
      <w:pPr>
        <w:pStyle w:val="BodyText"/>
      </w:pPr>
      <w:r w:rsidRPr="009129C2">
        <w:t>Advances</w:t>
      </w:r>
      <w:r w:rsidRPr="009129C2">
        <w:fldChar w:fldCharType="begin"/>
      </w:r>
      <w:r w:rsidRPr="009129C2">
        <w:instrText xml:space="preserve"> XE "caTissue Suite:background" </w:instrText>
      </w:r>
      <w:r w:rsidRPr="009129C2">
        <w:fldChar w:fldCharType="end"/>
      </w:r>
      <w:r w:rsidRPr="009129C2">
        <w:t xml:space="preserve"> in molecular technologies and sophistication in clinical trial design have increased the importance of biospecimen banks in collecting, processing, storing, and distribution of human specimens for correlative science cancer research.  Once, biospecimen banks distributed paraffin tissue sections for immunohistochemical analysis, biospecimen banks are now responsible for collecting and distributing multiple human specimen types for molecular studies.  </w:t>
      </w:r>
    </w:p>
    <w:p w:rsidR="00066951" w:rsidRPr="009129C2" w:rsidRDefault="00066951" w:rsidP="00066951">
      <w:pPr>
        <w:pStyle w:val="BodyText"/>
      </w:pPr>
      <w:r w:rsidRPr="009129C2">
        <w:t>In order to accommodate the functional complexity of the 21st century, biospecimen banks and informatics systems now need functionality to track multiple specimens from the same participant, track refined materials (for example: RNA, DNA, and Protein) that are used for molecular analysis, and annotate specimens with accumulating experimental data, as they are successively used for clinical correlative studies.</w:t>
      </w:r>
    </w:p>
    <w:p w:rsidR="00066951" w:rsidRPr="009129C2" w:rsidRDefault="00066951" w:rsidP="00066951">
      <w:pPr>
        <w:pStyle w:val="BodyText"/>
      </w:pPr>
      <w:r w:rsidRPr="009129C2">
        <w:t xml:space="preserve">Existing tissue-banking systems have some of the above-mentioned features. For example, some systems have specimen-tracking capability, while others provide billing and financial capability. Still others have automated pathology and clinical annotation or associated experimental data for specimens. </w:t>
      </w:r>
      <w:fldSimple w:instr=" DOCPROPERTY  ApplicationName  \* MERGEFORMAT ">
        <w:r w:rsidRPr="009129C2">
          <w:t>caTissue Suite</w:t>
        </w:r>
      </w:fldSimple>
      <w:r w:rsidRPr="009129C2">
        <w:t xml:space="preserve"> is the first single system capable of handling all of the these functions.</w:t>
      </w:r>
    </w:p>
    <w:bookmarkStart w:id="119" w:name="_Toc187026499"/>
    <w:bookmarkStart w:id="120" w:name="_Toc187026583"/>
    <w:bookmarkStart w:id="121" w:name="_Toc187026889"/>
    <w:bookmarkStart w:id="122" w:name="_Toc187026980"/>
    <w:bookmarkStart w:id="123" w:name="_Toc187027474"/>
    <w:bookmarkStart w:id="124" w:name="_Toc187027628"/>
    <w:bookmarkStart w:id="125" w:name="_Toc187027782"/>
    <w:bookmarkStart w:id="126" w:name="_Toc187028111"/>
    <w:bookmarkStart w:id="127" w:name="_Toc187028218"/>
    <w:bookmarkStart w:id="128" w:name="_Toc187028243"/>
    <w:bookmarkStart w:id="129" w:name="_Toc187028759"/>
    <w:bookmarkStart w:id="130" w:name="_Toc187028932"/>
    <w:bookmarkStart w:id="131" w:name="_Ref148416994"/>
    <w:bookmarkStart w:id="132" w:name="_Ref148417316"/>
    <w:bookmarkStart w:id="133" w:name="_Ref148682931"/>
    <w:p w:rsidR="00066951" w:rsidRPr="009129C2" w:rsidRDefault="00066951" w:rsidP="00066951">
      <w:pPr>
        <w:pStyle w:val="Heading2"/>
      </w:pPr>
      <w:r w:rsidRPr="009129C2">
        <w:fldChar w:fldCharType="begin"/>
      </w:r>
      <w:r w:rsidRPr="009129C2">
        <w:instrText xml:space="preserve"> DOCPROPERTY  ApplicationName  \* MERGEFORMAT </w:instrText>
      </w:r>
      <w:r w:rsidRPr="009129C2">
        <w:fldChar w:fldCharType="separate"/>
      </w:r>
      <w:bookmarkStart w:id="134" w:name="_Toc288121168"/>
      <w:r w:rsidRPr="009129C2">
        <w:t>caTissue Suite</w:t>
      </w:r>
      <w:r w:rsidRPr="009129C2">
        <w:fldChar w:fldCharType="end"/>
      </w:r>
      <w:r w:rsidRPr="009129C2">
        <w:t xml:space="preserve"> Overview</w:t>
      </w:r>
      <w:bookmarkEnd w:id="131"/>
      <w:bookmarkEnd w:id="132"/>
      <w:bookmarkEnd w:id="133"/>
      <w:bookmarkEnd w:id="134"/>
    </w:p>
    <w:p w:rsidR="00066951" w:rsidRPr="009129C2" w:rsidRDefault="00066951" w:rsidP="00066951">
      <w:pPr>
        <w:pStyle w:val="BodyText"/>
      </w:pPr>
      <w:fldSimple w:instr=" DOCPROPERTY  ApplicationName  \* MERGEFORMAT ">
        <w:r w:rsidRPr="009129C2">
          <w:t>caTissue Suite</w:t>
        </w:r>
      </w:fldSimple>
      <w:r w:rsidRPr="009129C2">
        <w:t xml:space="preserve"> is a comprehensive solution for biospecimen inventory, tracking, and annotation. </w:t>
      </w:r>
      <w:fldSimple w:instr=" DOCPROPERTY  ApplicationName  \* MERGEFORMAT ">
        <w:r w:rsidRPr="009129C2">
          <w:t>caTissue Suite</w:t>
        </w:r>
      </w:fldSimple>
      <w:r w:rsidRPr="009129C2">
        <w:t xml:space="preserve">  can be used by biospecimen resource facilities, regardless of the nature of biospecimen transactions that occur or the type of biospecimens involved in the transaction. </w:t>
      </w:r>
      <w:fldSimple w:instr=" DOCPROPERTY  ApplicationName  \* MERGEFORMAT ">
        <w:r w:rsidRPr="009129C2">
          <w:t>caTissue Suite</w:t>
        </w:r>
      </w:fldSimple>
      <w:r w:rsidRPr="009129C2">
        <w:t xml:space="preserve"> integrates the functionality of the existing caBIG® TBPT (Tissue Bank and Pathology Tools) and enables data sharing over the caGrid infrastructure. The following three applications developed by the TBPT Workspace are integrated in this release of </w:t>
      </w:r>
      <w:fldSimple w:instr=" DOCPROPERTY  ApplicationName  \* MERGEFORMAT ">
        <w:r w:rsidRPr="009129C2">
          <w:t>caTissue Suite</w:t>
        </w:r>
      </w:fldSimple>
      <w:r w:rsidRPr="009129C2">
        <w:t>:</w:t>
      </w:r>
      <w:r w:rsidRPr="009129C2" w:rsidDel="0072243C">
        <w:t xml:space="preserve"> </w:t>
      </w:r>
    </w:p>
    <w:p w:rsidR="00066951" w:rsidRPr="009129C2" w:rsidRDefault="00066951" w:rsidP="00066951">
      <w:pPr>
        <w:pStyle w:val="ListBullet"/>
      </w:pPr>
      <w:r w:rsidRPr="009129C2">
        <w:rPr>
          <w:b/>
        </w:rPr>
        <w:t>caTissue Core v1.2:</w:t>
      </w:r>
      <w:r w:rsidRPr="009129C2">
        <w:t xml:space="preserve"> caTissue </w:t>
      </w:r>
      <w:r w:rsidRPr="009129C2">
        <w:fldChar w:fldCharType="begin"/>
      </w:r>
      <w:r w:rsidRPr="009129C2">
        <w:instrText xml:space="preserve"> XE "caTissue Core" \t "</w:instrText>
      </w:r>
      <w:r w:rsidRPr="009129C2">
        <w:rPr>
          <w:rFonts w:ascii="Calibri" w:hAnsi="Calibri"/>
          <w:i/>
        </w:rPr>
        <w:instrText>See</w:instrText>
      </w:r>
      <w:r w:rsidRPr="009129C2">
        <w:instrText xml:space="preserve">" </w:instrText>
      </w:r>
      <w:r w:rsidRPr="009129C2">
        <w:fldChar w:fldCharType="end"/>
      </w:r>
      <w:r w:rsidRPr="009129C2">
        <w:t>Core provides the central biospecimen management functionalities needed in biobanking facilities.</w:t>
      </w:r>
    </w:p>
    <w:p w:rsidR="00066951" w:rsidRPr="009129C2" w:rsidRDefault="00066951" w:rsidP="00066951">
      <w:pPr>
        <w:pStyle w:val="ListBullet"/>
      </w:pPr>
      <w:r w:rsidRPr="009129C2">
        <w:rPr>
          <w:b/>
          <w:bCs/>
          <w:iCs/>
        </w:rPr>
        <w:t>ca</w:t>
      </w:r>
      <w:r w:rsidRPr="009129C2">
        <w:rPr>
          <w:b/>
        </w:rPr>
        <w:t xml:space="preserve">ncer </w:t>
      </w:r>
      <w:r w:rsidRPr="009129C2">
        <w:rPr>
          <w:b/>
          <w:bCs/>
          <w:iCs/>
        </w:rPr>
        <w:t>T</w:t>
      </w:r>
      <w:r w:rsidRPr="009129C2">
        <w:rPr>
          <w:b/>
        </w:rPr>
        <w:t xml:space="preserve">ext </w:t>
      </w:r>
      <w:r w:rsidRPr="009129C2">
        <w:rPr>
          <w:b/>
          <w:bCs/>
          <w:iCs/>
        </w:rPr>
        <w:t>I</w:t>
      </w:r>
      <w:r w:rsidRPr="009129C2">
        <w:rPr>
          <w:b/>
        </w:rPr>
        <w:t xml:space="preserve">nformation </w:t>
      </w:r>
      <w:r w:rsidRPr="009129C2">
        <w:rPr>
          <w:b/>
          <w:bCs/>
          <w:iCs/>
        </w:rPr>
        <w:t>E</w:t>
      </w:r>
      <w:r w:rsidRPr="009129C2">
        <w:rPr>
          <w:b/>
        </w:rPr>
        <w:t xml:space="preserve">xtraction </w:t>
      </w:r>
      <w:r w:rsidRPr="009129C2">
        <w:rPr>
          <w:b/>
          <w:bCs/>
          <w:iCs/>
        </w:rPr>
        <w:t>S</w:t>
      </w:r>
      <w:r w:rsidRPr="009129C2">
        <w:rPr>
          <w:b/>
        </w:rPr>
        <w:t>ystem (caTIES) v2.3</w:t>
      </w:r>
      <w:r w:rsidRPr="009129C2">
        <w:t>:</w:t>
      </w:r>
      <w:r w:rsidRPr="009129C2">
        <w:rPr>
          <w:i/>
        </w:rPr>
        <w:t xml:space="preserve"> </w:t>
      </w:r>
      <w:r w:rsidRPr="009129C2">
        <w:t xml:space="preserve">caTIES </w:t>
      </w:r>
      <w:r w:rsidRPr="009129C2">
        <w:fldChar w:fldCharType="begin"/>
      </w:r>
      <w:r w:rsidRPr="009129C2">
        <w:instrText xml:space="preserve"> XE "caTIES" </w:instrText>
      </w:r>
      <w:r w:rsidRPr="009129C2">
        <w:fldChar w:fldCharType="end"/>
      </w:r>
      <w:r w:rsidRPr="009129C2">
        <w:t>provides a means to automate the process of coding, de-identifying, storing, and retrieving data from free-text pathology reports.</w:t>
      </w:r>
    </w:p>
    <w:p w:rsidR="00066951" w:rsidRPr="009129C2" w:rsidRDefault="00066951" w:rsidP="00066951">
      <w:pPr>
        <w:pStyle w:val="ListBullet"/>
      </w:pPr>
      <w:r w:rsidRPr="009129C2">
        <w:rPr>
          <w:b/>
        </w:rPr>
        <w:lastRenderedPageBreak/>
        <w:t>caTissue Clinical Annotation Engine:</w:t>
      </w:r>
      <w:r w:rsidRPr="009129C2">
        <w:t xml:space="preserve">  caTissue Clinical Annotation Engine</w:t>
      </w:r>
      <w:r w:rsidRPr="009129C2">
        <w:fldChar w:fldCharType="begin"/>
      </w:r>
      <w:r w:rsidRPr="009129C2">
        <w:instrText xml:space="preserve"> XE "caTissue Clinical Annotation Engine" </w:instrText>
      </w:r>
      <w:r w:rsidRPr="009129C2">
        <w:fldChar w:fldCharType="end"/>
      </w:r>
      <w:r w:rsidRPr="009129C2">
        <w:t xml:space="preserve"> provides a Web-based user interface for standards-based manual annotation of biospecimens with clinical information</w:t>
      </w:r>
      <w:bookmarkEnd w:id="119"/>
      <w:bookmarkEnd w:id="120"/>
      <w:bookmarkEnd w:id="121"/>
      <w:bookmarkEnd w:id="122"/>
      <w:bookmarkEnd w:id="123"/>
      <w:bookmarkEnd w:id="124"/>
      <w:bookmarkEnd w:id="125"/>
      <w:bookmarkEnd w:id="126"/>
      <w:bookmarkEnd w:id="127"/>
      <w:bookmarkEnd w:id="128"/>
      <w:bookmarkEnd w:id="129"/>
      <w:bookmarkEnd w:id="130"/>
      <w:r w:rsidRPr="009129C2">
        <w:t>.</w:t>
      </w:r>
    </w:p>
    <w:p w:rsidR="00066951" w:rsidRPr="009129C2" w:rsidRDefault="00066951" w:rsidP="00066951">
      <w:pPr>
        <w:pStyle w:val="Heading2"/>
      </w:pPr>
      <w:bookmarkStart w:id="135" w:name="_Ref279403118"/>
      <w:bookmarkStart w:id="136" w:name="_Toc288121169"/>
      <w:r w:rsidRPr="009129C2">
        <w:t xml:space="preserve">What’s New in caTissue </w:t>
      </w:r>
      <w:smartTag w:uri="urn:schemas-microsoft-com:office:smarttags" w:element="address">
        <w:smartTag w:uri="urn:schemas-microsoft-com:office:smarttags" w:element="Street">
          <w:r w:rsidRPr="009129C2">
            <w:t>Suite</w:t>
          </w:r>
        </w:smartTag>
        <w:r w:rsidRPr="009129C2">
          <w:t xml:space="preserve"> 1.2</w:t>
        </w:r>
      </w:smartTag>
      <w:bookmarkEnd w:id="135"/>
      <w:bookmarkEnd w:id="136"/>
    </w:p>
    <w:p w:rsidR="00066951" w:rsidRPr="009129C2" w:rsidRDefault="00066951" w:rsidP="00066951">
      <w:pPr>
        <w:pStyle w:val="BodyText"/>
      </w:pPr>
      <w:r w:rsidRPr="009129C2">
        <w:t>caTissue Suite v1.2 supports many new features. Some of the significant ones being:</w:t>
      </w:r>
    </w:p>
    <w:p w:rsidR="00066951" w:rsidRPr="009129C2" w:rsidRDefault="00066951" w:rsidP="00066951">
      <w:pPr>
        <w:pStyle w:val="ListBullet"/>
      </w:pPr>
      <w:r w:rsidRPr="009129C2">
        <w:t>Generic features</w:t>
      </w:r>
      <w:r w:rsidRPr="009129C2">
        <w:tab/>
      </w:r>
    </w:p>
    <w:p w:rsidR="00066951" w:rsidRPr="009129C2" w:rsidRDefault="00066951" w:rsidP="00066951">
      <w:pPr>
        <w:pStyle w:val="ListBullet2"/>
      </w:pPr>
      <w:r w:rsidRPr="009129C2">
        <w:t>Google-like free text-based search functionality</w:t>
      </w:r>
      <w:r w:rsidRPr="009129C2">
        <w:tab/>
      </w:r>
    </w:p>
    <w:p w:rsidR="00066951" w:rsidRPr="009129C2" w:rsidRDefault="00066951" w:rsidP="00066951">
      <w:pPr>
        <w:pStyle w:val="ListBullet2"/>
      </w:pPr>
      <w:r w:rsidRPr="009129C2">
        <w:t>Enhanced public summary page</w:t>
      </w:r>
    </w:p>
    <w:p w:rsidR="00066951" w:rsidRPr="009129C2" w:rsidRDefault="00066951" w:rsidP="00066951">
      <w:pPr>
        <w:pStyle w:val="ListBullet2"/>
      </w:pPr>
      <w:r w:rsidRPr="009129C2">
        <w:t>Integration with other identity providers</w:t>
      </w:r>
      <w:r w:rsidRPr="009129C2">
        <w:tab/>
      </w:r>
    </w:p>
    <w:p w:rsidR="00066951" w:rsidRPr="009129C2" w:rsidRDefault="00066951" w:rsidP="00066951">
      <w:pPr>
        <w:pStyle w:val="ListBullet"/>
      </w:pPr>
      <w:r w:rsidRPr="009129C2">
        <w:t>Biospecimen data features</w:t>
      </w:r>
      <w:r w:rsidRPr="009129C2">
        <w:tab/>
      </w:r>
    </w:p>
    <w:p w:rsidR="00066951" w:rsidRPr="009129C2" w:rsidRDefault="00066951" w:rsidP="00066951">
      <w:pPr>
        <w:pStyle w:val="ListBullet2"/>
      </w:pPr>
      <w:r w:rsidRPr="009129C2">
        <w:t>PPI auto generation facility</w:t>
      </w:r>
    </w:p>
    <w:p w:rsidR="00066951" w:rsidRPr="009129C2" w:rsidRDefault="00066951" w:rsidP="00066951">
      <w:pPr>
        <w:pStyle w:val="ListBullet2"/>
      </w:pPr>
      <w:r w:rsidRPr="009129C2">
        <w:t>Collection Protocol (CP) Enhancements</w:t>
      </w:r>
      <w:r w:rsidRPr="009129C2">
        <w:tab/>
      </w:r>
    </w:p>
    <w:p w:rsidR="00066951" w:rsidRPr="009129C2" w:rsidRDefault="00066951" w:rsidP="00066951">
      <w:pPr>
        <w:pStyle w:val="ListBullet2"/>
      </w:pPr>
      <w:r w:rsidRPr="009129C2">
        <w:t>Restrict containers by specimen type</w:t>
      </w:r>
      <w:r w:rsidRPr="009129C2">
        <w:tab/>
      </w:r>
    </w:p>
    <w:p w:rsidR="00066951" w:rsidRPr="009129C2" w:rsidRDefault="00066951" w:rsidP="00066951">
      <w:pPr>
        <w:pStyle w:val="ListBullet2"/>
      </w:pPr>
      <w:r w:rsidRPr="009129C2">
        <w:t>Specimen data entry enhancements</w:t>
      </w:r>
      <w:r w:rsidRPr="009129C2">
        <w:tab/>
      </w:r>
    </w:p>
    <w:p w:rsidR="00066951" w:rsidRPr="009129C2" w:rsidRDefault="00066951" w:rsidP="00066951">
      <w:pPr>
        <w:pStyle w:val="ListBullet2"/>
      </w:pPr>
      <w:r w:rsidRPr="009129C2">
        <w:t>“My List” enhancements</w:t>
      </w:r>
    </w:p>
    <w:p w:rsidR="00066951" w:rsidRPr="009129C2" w:rsidRDefault="00066951" w:rsidP="00066951">
      <w:pPr>
        <w:pStyle w:val="ListBullet2"/>
      </w:pPr>
      <w:r w:rsidRPr="009129C2">
        <w:t>CSV-based Bulk Operation</w:t>
      </w:r>
      <w:r w:rsidRPr="009129C2">
        <w:tab/>
      </w:r>
    </w:p>
    <w:p w:rsidR="00066951" w:rsidRPr="009129C2" w:rsidRDefault="00066951" w:rsidP="00066951">
      <w:pPr>
        <w:pStyle w:val="ListBullet2"/>
      </w:pPr>
      <w:r w:rsidRPr="009129C2">
        <w:t>Performance enhancements</w:t>
      </w:r>
      <w:r w:rsidRPr="009129C2">
        <w:tab/>
      </w:r>
    </w:p>
    <w:p w:rsidR="00066951" w:rsidRPr="009129C2" w:rsidRDefault="00066951" w:rsidP="00066951">
      <w:pPr>
        <w:pStyle w:val="ListBullet2"/>
      </w:pPr>
      <w:r w:rsidRPr="009129C2">
        <w:t>Support for label generation at the Collection Protocol, Specimen level, aliquot, and derivative level.</w:t>
      </w:r>
    </w:p>
    <w:p w:rsidR="00066951" w:rsidRPr="009129C2" w:rsidRDefault="00066951" w:rsidP="00066951">
      <w:pPr>
        <w:pStyle w:val="ListBullet"/>
      </w:pPr>
      <w:r w:rsidRPr="009129C2">
        <w:t>Advanced query features</w:t>
      </w:r>
      <w:r w:rsidRPr="009129C2">
        <w:tab/>
      </w:r>
    </w:p>
    <w:p w:rsidR="00066951" w:rsidRPr="009129C2" w:rsidRDefault="00066951" w:rsidP="00066951">
      <w:pPr>
        <w:pStyle w:val="ListBullet2"/>
      </w:pPr>
      <w:r w:rsidRPr="009129C2">
        <w:t>Shared queries</w:t>
      </w:r>
      <w:r w:rsidRPr="009129C2">
        <w:tab/>
      </w:r>
    </w:p>
    <w:p w:rsidR="00066951" w:rsidRPr="009129C2" w:rsidRDefault="00066951" w:rsidP="00066951">
      <w:pPr>
        <w:pStyle w:val="ListBullet2"/>
      </w:pPr>
      <w:r w:rsidRPr="009129C2">
        <w:t>Query dashboard</w:t>
      </w:r>
      <w:r w:rsidRPr="009129C2">
        <w:tab/>
      </w:r>
    </w:p>
    <w:p w:rsidR="00066951" w:rsidRPr="009129C2" w:rsidRDefault="00066951" w:rsidP="00066951">
      <w:pPr>
        <w:pStyle w:val="ListBullet"/>
      </w:pPr>
      <w:r w:rsidRPr="009129C2">
        <w:t>Dynamic Extensions</w:t>
      </w:r>
      <w:r w:rsidRPr="009129C2">
        <w:tab/>
      </w:r>
    </w:p>
    <w:p w:rsidR="00066951" w:rsidRPr="009129C2" w:rsidRDefault="00066951" w:rsidP="00066951">
      <w:pPr>
        <w:pStyle w:val="ListBullet2"/>
      </w:pPr>
      <w:r w:rsidRPr="009129C2">
        <w:t>Copy/Paste feature for bulk data upload</w:t>
      </w:r>
      <w:r w:rsidRPr="009129C2">
        <w:tab/>
      </w:r>
    </w:p>
    <w:p w:rsidR="00066951" w:rsidRPr="009129C2" w:rsidRDefault="00066951" w:rsidP="00066951">
      <w:pPr>
        <w:pStyle w:val="ListBullet2"/>
      </w:pPr>
      <w:r w:rsidRPr="009129C2">
        <w:t>New controls</w:t>
      </w:r>
      <w:r w:rsidRPr="009129C2">
        <w:tab/>
      </w:r>
    </w:p>
    <w:p w:rsidR="00066951" w:rsidRPr="009129C2" w:rsidRDefault="00066951" w:rsidP="00066951">
      <w:pPr>
        <w:pStyle w:val="ListBullet2"/>
      </w:pPr>
      <w:r w:rsidRPr="009129C2">
        <w:t>Single line display</w:t>
      </w:r>
      <w:r w:rsidRPr="009129C2">
        <w:tab/>
      </w:r>
    </w:p>
    <w:p w:rsidR="00066951" w:rsidRPr="009129C2" w:rsidRDefault="00066951" w:rsidP="00066951">
      <w:pPr>
        <w:pStyle w:val="ListBullet2"/>
      </w:pPr>
      <w:r w:rsidRPr="009129C2">
        <w:t>Calculated attributes</w:t>
      </w:r>
      <w:r w:rsidRPr="009129C2">
        <w:tab/>
      </w:r>
    </w:p>
    <w:p w:rsidR="00066951" w:rsidRPr="009129C2" w:rsidRDefault="00066951" w:rsidP="00066951">
      <w:pPr>
        <w:pStyle w:val="ListBullet2"/>
      </w:pPr>
      <w:r w:rsidRPr="009129C2">
        <w:t>Skip logic</w:t>
      </w:r>
      <w:r w:rsidRPr="009129C2">
        <w:tab/>
      </w:r>
    </w:p>
    <w:bookmarkStart w:id="137" w:name="_Ref149123343"/>
    <w:p w:rsidR="00066951" w:rsidRPr="009129C2" w:rsidRDefault="00066951" w:rsidP="00066951">
      <w:pPr>
        <w:pStyle w:val="Heading2"/>
      </w:pPr>
      <w:r w:rsidRPr="009129C2">
        <w:fldChar w:fldCharType="begin"/>
      </w:r>
      <w:r w:rsidRPr="009129C2">
        <w:instrText xml:space="preserve"> DOCPROPERTY  ApplicationName  \* MERGEFORMAT </w:instrText>
      </w:r>
      <w:r w:rsidRPr="009129C2">
        <w:fldChar w:fldCharType="separate"/>
      </w:r>
      <w:bookmarkStart w:id="138" w:name="_Toc288121170"/>
      <w:r w:rsidRPr="009129C2">
        <w:t>caTissue Suite</w:t>
      </w:r>
      <w:r w:rsidRPr="009129C2">
        <w:fldChar w:fldCharType="end"/>
      </w:r>
      <w:r w:rsidRPr="009129C2">
        <w:t xml:space="preserve"> Demos</w:t>
      </w:r>
      <w:bookmarkEnd w:id="137"/>
      <w:bookmarkEnd w:id="138"/>
    </w:p>
    <w:p w:rsidR="00066951" w:rsidRPr="009129C2" w:rsidRDefault="00066951" w:rsidP="00066951">
      <w:pPr>
        <w:pStyle w:val="Heading3"/>
      </w:pPr>
      <w:bookmarkStart w:id="139" w:name="_Toc288121171"/>
      <w:r w:rsidRPr="009129C2">
        <w:t>Viewing the Public Demo Site</w:t>
      </w:r>
      <w:bookmarkEnd w:id="139"/>
      <w:r w:rsidRPr="009129C2">
        <w:fldChar w:fldCharType="begin"/>
      </w:r>
      <w:r w:rsidRPr="009129C2">
        <w:instrText xml:space="preserve"> XE "Public Demo Site" </w:instrText>
      </w:r>
      <w:r w:rsidRPr="009129C2">
        <w:fldChar w:fldCharType="end"/>
      </w:r>
    </w:p>
    <w:p w:rsidR="00066951" w:rsidRPr="009129C2" w:rsidRDefault="00066951" w:rsidP="00066951">
      <w:pPr>
        <w:pStyle w:val="BodyText"/>
      </w:pPr>
      <w:r w:rsidRPr="009129C2">
        <w:t xml:space="preserve">To </w:t>
      </w:r>
      <w:r w:rsidRPr="009129C2">
        <w:fldChar w:fldCharType="begin"/>
      </w:r>
      <w:r w:rsidRPr="009129C2">
        <w:instrText xml:space="preserve"> XE "caTissue Suite:demo, requesting and accessing" </w:instrText>
      </w:r>
      <w:r w:rsidRPr="009129C2">
        <w:fldChar w:fldCharType="end"/>
      </w:r>
      <w:r w:rsidRPr="009129C2">
        <w:fldChar w:fldCharType="begin"/>
      </w:r>
      <w:r w:rsidRPr="009129C2">
        <w:instrText xml:space="preserve"> XE "demo:requesting and accessing" </w:instrText>
      </w:r>
      <w:r w:rsidRPr="009129C2">
        <w:fldChar w:fldCharType="end"/>
      </w:r>
      <w:r w:rsidRPr="009129C2">
        <w:t xml:space="preserve">learn more about </w:t>
      </w:r>
      <w:fldSimple w:instr=" DOCPROPERTY  ApplicationName  \* MERGEFORMAT ">
        <w:r w:rsidRPr="009129C2">
          <w:t>caTissue Suite</w:t>
        </w:r>
      </w:fldSimple>
      <w:r w:rsidRPr="009129C2">
        <w:t xml:space="preserve">, view training material or login to a public demonstration site, see the Tissue/Biospecimen Banking and </w:t>
      </w:r>
      <w:smartTag w:uri="urn:schemas-microsoft-com:office:smarttags" w:element="place">
        <w:smartTag w:uri="urn:schemas-microsoft-com:office:smarttags" w:element="PlaceName">
          <w:r w:rsidRPr="009129C2">
            <w:t>Technology</w:t>
          </w:r>
        </w:smartTag>
        <w:r w:rsidRPr="009129C2">
          <w:t xml:space="preserve"> </w:t>
        </w:r>
        <w:smartTag w:uri="urn:schemas-microsoft-com:office:smarttags" w:element="PlaceName">
          <w:r w:rsidRPr="009129C2">
            <w:t>Tools</w:t>
          </w:r>
        </w:smartTag>
        <w:r w:rsidRPr="009129C2">
          <w:t xml:space="preserve"> </w:t>
        </w:r>
        <w:smartTag w:uri="urn:schemas-microsoft-com:office:smarttags" w:element="PlaceName">
          <w:r w:rsidRPr="009129C2">
            <w:lastRenderedPageBreak/>
            <w:t>Knowledge</w:t>
          </w:r>
        </w:smartTag>
        <w:r w:rsidRPr="009129C2">
          <w:t xml:space="preserve"> </w:t>
        </w:r>
        <w:smartTag w:uri="urn:schemas-microsoft-com:office:smarttags" w:element="PlaceType">
          <w:r w:rsidRPr="009129C2">
            <w:t>Center</w:t>
          </w:r>
        </w:smartTag>
      </w:smartTag>
      <w:r w:rsidRPr="009129C2">
        <w:t xml:space="preserve">:  </w:t>
      </w:r>
      <w:hyperlink r:id="rId20" w:history="1">
        <w:r w:rsidRPr="009129C2">
          <w:rPr>
            <w:rStyle w:val="Hyperlink"/>
          </w:rPr>
          <w:t>https://cabig-kc.nci.nih.gov/Biospecimen/KC/index.php/Main_Page</w:t>
        </w:r>
      </w:hyperlink>
      <w:bookmarkStart w:id="140" w:name="_Ref149123347"/>
    </w:p>
    <w:p w:rsidR="00066951" w:rsidRPr="009129C2" w:rsidRDefault="00066951" w:rsidP="00066951">
      <w:pPr>
        <w:pStyle w:val="Heading2"/>
      </w:pPr>
      <w:bookmarkStart w:id="141" w:name="_Ref279416143"/>
      <w:bookmarkStart w:id="142" w:name="_Toc288121172"/>
      <w:r w:rsidRPr="009129C2">
        <w:t>Installing caTissue Suite Locally</w:t>
      </w:r>
      <w:bookmarkEnd w:id="141"/>
      <w:bookmarkEnd w:id="142"/>
    </w:p>
    <w:p w:rsidR="00066951" w:rsidRPr="009129C2" w:rsidRDefault="00066951" w:rsidP="00066951">
      <w:pPr>
        <w:pStyle w:val="BodyText"/>
      </w:pPr>
      <w:r w:rsidRPr="009129C2">
        <w:t xml:space="preserve">If </w:t>
      </w:r>
      <w:r w:rsidRPr="009129C2">
        <w:fldChar w:fldCharType="begin"/>
      </w:r>
      <w:r w:rsidRPr="009129C2">
        <w:instrText xml:space="preserve"> XE "caTissue Suite:installing locally" </w:instrText>
      </w:r>
      <w:r w:rsidRPr="009129C2">
        <w:fldChar w:fldCharType="end"/>
      </w:r>
      <w:r w:rsidRPr="009129C2">
        <w:fldChar w:fldCharType="begin"/>
      </w:r>
      <w:r w:rsidRPr="009129C2">
        <w:instrText xml:space="preserve"> XE "installing caTissue Suite" </w:instrText>
      </w:r>
      <w:r w:rsidRPr="009129C2">
        <w:fldChar w:fldCharType="end"/>
      </w:r>
      <w:r w:rsidRPr="009129C2">
        <w:t xml:space="preserve">you would like to evaluate caTissue locally, you can install </w:t>
      </w:r>
      <w:fldSimple w:instr=" DOCPROPERTY  ApplicationName  \* MERGEFORMAT ">
        <w:r w:rsidRPr="009129C2">
          <w:t>caTissue Suite</w:t>
        </w:r>
      </w:fldSimple>
      <w:r w:rsidRPr="009129C2">
        <w:t xml:space="preserve"> on any standard desktop computer or a laptop:</w:t>
      </w:r>
    </w:p>
    <w:p w:rsidR="00066951" w:rsidRPr="009129C2" w:rsidRDefault="00066951" w:rsidP="00066951">
      <w:pPr>
        <w:pStyle w:val="BodyText"/>
        <w:rPr>
          <w:b/>
        </w:rPr>
      </w:pPr>
      <w:r w:rsidRPr="009129C2">
        <w:rPr>
          <w:rFonts w:cs="Arial"/>
        </w:rPr>
        <w:t>Visit the</w:t>
      </w:r>
      <w:r w:rsidRPr="009129C2">
        <w:rPr>
          <w:rFonts w:cs="Arial"/>
          <w:b/>
        </w:rPr>
        <w:t xml:space="preserve"> </w:t>
      </w:r>
      <w:r w:rsidRPr="009129C2">
        <w:rPr>
          <w:rFonts w:cs="Arial"/>
        </w:rPr>
        <w:t xml:space="preserve">the Tissue/Biospecimen Banking and </w:t>
      </w:r>
      <w:smartTag w:uri="urn:schemas-microsoft-com:office:smarttags" w:element="place">
        <w:smartTag w:uri="urn:schemas-microsoft-com:office:smarttags" w:element="PlaceName">
          <w:r w:rsidRPr="009129C2">
            <w:rPr>
              <w:rFonts w:cs="Arial"/>
            </w:rPr>
            <w:t>Technology</w:t>
          </w:r>
        </w:smartTag>
        <w:r w:rsidRPr="009129C2">
          <w:rPr>
            <w:rFonts w:cs="Arial"/>
          </w:rPr>
          <w:t xml:space="preserve"> </w:t>
        </w:r>
        <w:smartTag w:uri="urn:schemas-microsoft-com:office:smarttags" w:element="PlaceName">
          <w:r w:rsidRPr="009129C2">
            <w:rPr>
              <w:rFonts w:cs="Arial"/>
            </w:rPr>
            <w:t>Tools</w:t>
          </w:r>
        </w:smartTag>
        <w:r w:rsidRPr="009129C2">
          <w:rPr>
            <w:rFonts w:cs="Arial"/>
          </w:rPr>
          <w:t xml:space="preserve"> </w:t>
        </w:r>
        <w:smartTag w:uri="urn:schemas-microsoft-com:office:smarttags" w:element="PlaceName">
          <w:r w:rsidRPr="009129C2">
            <w:rPr>
              <w:rFonts w:cs="Arial"/>
            </w:rPr>
            <w:t>Knowledge</w:t>
          </w:r>
        </w:smartTag>
        <w:r w:rsidRPr="009129C2">
          <w:rPr>
            <w:rFonts w:cs="Arial"/>
          </w:rPr>
          <w:t xml:space="preserve"> </w:t>
        </w:r>
        <w:smartTag w:uri="urn:schemas-microsoft-com:office:smarttags" w:element="PlaceType">
          <w:r w:rsidRPr="009129C2">
            <w:rPr>
              <w:rFonts w:cs="Arial"/>
            </w:rPr>
            <w:t>Center</w:t>
          </w:r>
        </w:smartTag>
      </w:smartTag>
      <w:r w:rsidRPr="009129C2">
        <w:rPr>
          <w:rFonts w:cs="Arial"/>
        </w:rPr>
        <w:t xml:space="preserve">:  </w:t>
      </w:r>
      <w:hyperlink r:id="rId21" w:history="1">
        <w:r w:rsidRPr="009129C2">
          <w:rPr>
            <w:rStyle w:val="Hyperlink"/>
            <w:rFonts w:cs="Arial"/>
          </w:rPr>
          <w:t>https://cabig-kc.nci.nih.gov/Biospecimen/KC/index.php/Main_Page</w:t>
        </w:r>
      </w:hyperlink>
      <w:r w:rsidRPr="009129C2">
        <w:rPr>
          <w:rFonts w:cs="Arial"/>
        </w:rPr>
        <w:t xml:space="preserve"> for more information on deploying caTissue locally or using a virtual appliance to perform more extensive evaluations.</w:t>
      </w:r>
      <w:r w:rsidRPr="009129C2">
        <w:rPr>
          <w:rFonts w:cs="Arial"/>
          <w:b/>
        </w:rPr>
        <w:tab/>
      </w:r>
      <w:r w:rsidRPr="009129C2">
        <w:rPr>
          <w:rFonts w:cs="Arial"/>
          <w:b/>
        </w:rPr>
        <w:tab/>
      </w:r>
    </w:p>
    <w:p w:rsidR="00066951" w:rsidRPr="009129C2" w:rsidRDefault="00066951" w:rsidP="00066951">
      <w:pPr>
        <w:pStyle w:val="NoteInList"/>
        <w:rPr>
          <w:b/>
        </w:rPr>
      </w:pPr>
    </w:p>
    <w:bookmarkEnd w:id="140"/>
    <w:p w:rsidR="00066951" w:rsidRPr="009129C2" w:rsidRDefault="00066951" w:rsidP="00066951">
      <w:pPr>
        <w:pStyle w:val="BodyText"/>
        <w:sectPr w:rsidR="00066951" w:rsidRPr="009129C2">
          <w:headerReference w:type="default" r:id="rId22"/>
          <w:headerReference w:type="first" r:id="rId23"/>
          <w:footerReference w:type="first" r:id="rId24"/>
          <w:pgSz w:w="12240" w:h="15840" w:code="1"/>
          <w:pgMar w:top="1440" w:right="1440" w:bottom="1440" w:left="1440" w:header="720" w:footer="720" w:gutter="432"/>
          <w:cols w:space="720"/>
          <w:titlePg/>
          <w:docGrid w:linePitch="360"/>
        </w:sectPr>
      </w:pPr>
      <w:r w:rsidRPr="009129C2">
        <w:br w:type="page"/>
      </w:r>
    </w:p>
    <w:p w:rsidR="00066951" w:rsidRPr="009129C2" w:rsidRDefault="00066951" w:rsidP="00066951">
      <w:pPr>
        <w:pStyle w:val="Heading1"/>
        <w:numPr>
          <w:ilvl w:val="0"/>
          <w:numId w:val="5"/>
        </w:numPr>
      </w:pPr>
      <w:bookmarkStart w:id="143" w:name="_Ref275502523"/>
      <w:bookmarkStart w:id="144" w:name="_Toc288121173"/>
      <w:r w:rsidRPr="009129C2">
        <w:lastRenderedPageBreak/>
        <w:t xml:space="preserve">Getting Started with </w:t>
      </w:r>
      <w:fldSimple w:instr=" DOCPROPERTY  ApplicationName  \* MERGEFORMAT ">
        <w:r w:rsidRPr="009129C2">
          <w:t>caTissue Suite</w:t>
        </w:r>
        <w:bookmarkEnd w:id="144"/>
      </w:fldSimple>
      <w:bookmarkEnd w:id="143"/>
    </w:p>
    <w:p w:rsidR="00066951" w:rsidRPr="009129C2" w:rsidRDefault="00066951" w:rsidP="00066951">
      <w:pPr>
        <w:pStyle w:val="BodyText"/>
        <w:rPr>
          <w:rStyle w:val="AuthorNoteBlue"/>
          <w:b/>
          <w:bCs/>
          <w:color w:val="000000"/>
          <w:kern w:val="32"/>
          <w:sz w:val="48"/>
          <w:szCs w:val="32"/>
        </w:rPr>
      </w:pPr>
      <w:r w:rsidRPr="009129C2">
        <w:rPr>
          <w:rStyle w:val="AuthorNoteBlue"/>
          <w:color w:val="000000"/>
        </w:rPr>
        <w:t xml:space="preserve">This chapter describes how to log into </w:t>
      </w:r>
      <w:fldSimple w:instr=" DOCPROPERTY  ApplicationName  \* MERGEFORMAT ">
        <w:r w:rsidRPr="009129C2">
          <w:rPr>
            <w:color w:val="000000"/>
          </w:rPr>
          <w:t>caTissue Suite</w:t>
        </w:r>
      </w:fldSimple>
      <w:r w:rsidRPr="009129C2">
        <w:rPr>
          <w:color w:val="000000"/>
        </w:rPr>
        <w:t xml:space="preserve"> and review the general functions available in </w:t>
      </w:r>
      <w:fldSimple w:instr=" DOCPROPERTY  ApplicationName  \* MERGEFORMAT ">
        <w:r w:rsidRPr="009129C2">
          <w:rPr>
            <w:color w:val="000000"/>
          </w:rPr>
          <w:t>caTissue Suite</w:t>
        </w:r>
      </w:fldSimple>
      <w:r w:rsidRPr="009129C2">
        <w:rPr>
          <w:rStyle w:val="AuthorNoteBlue"/>
          <w:color w:val="000000"/>
        </w:rPr>
        <w:t>.</w:t>
      </w:r>
    </w:p>
    <w:p w:rsidR="00066951" w:rsidRPr="009129C2" w:rsidRDefault="00066951" w:rsidP="00066951">
      <w:pPr>
        <w:pStyle w:val="BodyText"/>
        <w:rPr>
          <w:rStyle w:val="AuthorNoteBlue"/>
          <w:color w:val="000000"/>
        </w:rPr>
      </w:pPr>
      <w:r w:rsidRPr="009129C2">
        <w:rPr>
          <w:rStyle w:val="AuthorNoteBlue"/>
          <w:color w:val="000000"/>
        </w:rPr>
        <w:t>Topics in this chapter include:</w:t>
      </w:r>
    </w:p>
    <w:p w:rsidR="00066951" w:rsidRPr="009129C2" w:rsidRDefault="00066951" w:rsidP="00066951">
      <w:pPr>
        <w:pStyle w:val="ListBullet"/>
        <w:rPr>
          <w:rStyle w:val="AuthorNoteBlue"/>
          <w:color w:val="000000"/>
        </w:rPr>
      </w:pPr>
      <w:fldSimple w:instr=" REF _Ref149126229 \h  \* MERGEFORMAT ">
        <w:r w:rsidR="00FF34B2" w:rsidRPr="00FF34B2">
          <w:rPr>
            <w:rStyle w:val="Emphasis"/>
          </w:rPr>
          <w:t>Migration from Suite v1.1.x to Suite v1.2</w:t>
        </w:r>
      </w:fldSimple>
      <w:r w:rsidRPr="009129C2">
        <w:rPr>
          <w:rStyle w:val="AuthorNoteBlue"/>
          <w:color w:val="000000"/>
        </w:rPr>
        <w:t xml:space="preserve"> on this page</w:t>
      </w:r>
    </w:p>
    <w:p w:rsidR="00066951" w:rsidRPr="009129C2" w:rsidRDefault="00066951" w:rsidP="00066951">
      <w:pPr>
        <w:pStyle w:val="ListBullet"/>
        <w:rPr>
          <w:rStyle w:val="AuthorNoteBlue"/>
          <w:color w:val="000000"/>
        </w:rPr>
      </w:pPr>
      <w:fldSimple w:instr=" REF _Ref279403623 \h  \* MERGEFORMAT ">
        <w:r w:rsidR="00327542" w:rsidRPr="00327542">
          <w:rPr>
            <w:i/>
          </w:rPr>
          <w:t>Self Registration</w:t>
        </w:r>
      </w:fldSimple>
      <w:r w:rsidRPr="009129C2">
        <w:rPr>
          <w:rStyle w:val="AuthorNoteBlue"/>
          <w:color w:val="000000"/>
        </w:rPr>
        <w:t xml:space="preserve"> on page </w:t>
      </w:r>
      <w:r w:rsidRPr="009129C2">
        <w:rPr>
          <w:rStyle w:val="AuthorNoteBlue"/>
          <w:color w:val="000000"/>
        </w:rPr>
        <w:fldChar w:fldCharType="begin"/>
      </w:r>
      <w:r w:rsidRPr="009129C2">
        <w:rPr>
          <w:rStyle w:val="AuthorNoteBlue"/>
          <w:color w:val="000000"/>
        </w:rPr>
        <w:instrText xml:space="preserve"> PAGEREF _Ref279403766 \h </w:instrText>
      </w:r>
      <w:r w:rsidRPr="009129C2">
        <w:rPr>
          <w:rStyle w:val="AuthorNoteBlue"/>
          <w:color w:val="000000"/>
        </w:rPr>
      </w:r>
      <w:r w:rsidRPr="009129C2">
        <w:rPr>
          <w:rStyle w:val="AuthorNoteBlue"/>
          <w:color w:val="000000"/>
        </w:rPr>
        <w:fldChar w:fldCharType="separate"/>
      </w:r>
      <w:r w:rsidR="00327542">
        <w:rPr>
          <w:rStyle w:val="AuthorNoteBlue"/>
          <w:noProof/>
          <w:color w:val="000000"/>
        </w:rPr>
        <w:t>10</w:t>
      </w:r>
      <w:r w:rsidRPr="009129C2">
        <w:rPr>
          <w:rStyle w:val="AuthorNoteBlue"/>
          <w:color w:val="000000"/>
        </w:rPr>
        <w:fldChar w:fldCharType="end"/>
      </w:r>
    </w:p>
    <w:p w:rsidR="00066951" w:rsidRPr="009129C2" w:rsidRDefault="00066951" w:rsidP="00066951">
      <w:pPr>
        <w:pStyle w:val="ListBullet"/>
        <w:rPr>
          <w:rStyle w:val="AuthorNoteBlue"/>
          <w:color w:val="000000"/>
        </w:rPr>
      </w:pPr>
      <w:fldSimple w:instr=" REF _Ref279403627 \h  \* MERGEFORMAT ">
        <w:r w:rsidR="00327542" w:rsidRPr="00327542">
          <w:rPr>
            <w:i/>
          </w:rPr>
          <w:t>caTissue Suite User Roles</w:t>
        </w:r>
      </w:fldSimple>
      <w:r w:rsidRPr="009129C2">
        <w:rPr>
          <w:rStyle w:val="AuthorNoteBlue"/>
          <w:color w:val="000000"/>
        </w:rPr>
        <w:t xml:space="preserve"> on page </w:t>
      </w:r>
      <w:r w:rsidRPr="009129C2">
        <w:rPr>
          <w:rStyle w:val="AuthorNoteBlue"/>
          <w:color w:val="000000"/>
        </w:rPr>
        <w:fldChar w:fldCharType="begin"/>
      </w:r>
      <w:r w:rsidRPr="009129C2">
        <w:rPr>
          <w:rStyle w:val="AuthorNoteBlue"/>
          <w:color w:val="000000"/>
        </w:rPr>
        <w:instrText xml:space="preserve"> PAGEREF _Ref279403627 \h </w:instrText>
      </w:r>
      <w:r w:rsidRPr="009129C2">
        <w:rPr>
          <w:rStyle w:val="AuthorNoteBlue"/>
          <w:color w:val="000000"/>
        </w:rPr>
      </w:r>
      <w:r w:rsidRPr="009129C2">
        <w:rPr>
          <w:rStyle w:val="AuthorNoteBlue"/>
          <w:color w:val="000000"/>
        </w:rPr>
        <w:fldChar w:fldCharType="separate"/>
      </w:r>
      <w:r w:rsidR="00327542">
        <w:rPr>
          <w:rStyle w:val="AuthorNoteBlue"/>
          <w:noProof/>
          <w:color w:val="000000"/>
        </w:rPr>
        <w:t>10</w:t>
      </w:r>
      <w:r w:rsidRPr="009129C2">
        <w:rPr>
          <w:rStyle w:val="AuthorNoteBlue"/>
          <w:color w:val="000000"/>
        </w:rPr>
        <w:fldChar w:fldCharType="end"/>
      </w:r>
    </w:p>
    <w:p w:rsidR="00066951" w:rsidRPr="009129C2" w:rsidRDefault="00066951" w:rsidP="00066951">
      <w:pPr>
        <w:pStyle w:val="ListBullet"/>
        <w:rPr>
          <w:rStyle w:val="AuthorNoteBlue"/>
          <w:color w:val="000000"/>
        </w:rPr>
      </w:pPr>
      <w:fldSimple w:instr=" REF _Ref279403628 \h  \* MERGEFORMAT ">
        <w:r w:rsidR="00327542" w:rsidRPr="00327542">
          <w:rPr>
            <w:i/>
          </w:rPr>
          <w:t>Logging into caTissue Suite</w:t>
        </w:r>
      </w:fldSimple>
      <w:r w:rsidRPr="009129C2">
        <w:rPr>
          <w:rStyle w:val="AuthorNoteBlue"/>
          <w:color w:val="000000"/>
        </w:rPr>
        <w:t xml:space="preserve"> on page </w:t>
      </w:r>
      <w:r w:rsidRPr="009129C2">
        <w:rPr>
          <w:rStyle w:val="AuthorNoteBlue"/>
          <w:color w:val="000000"/>
        </w:rPr>
        <w:fldChar w:fldCharType="begin"/>
      </w:r>
      <w:r w:rsidRPr="009129C2">
        <w:rPr>
          <w:rStyle w:val="AuthorNoteBlue"/>
          <w:color w:val="000000"/>
        </w:rPr>
        <w:instrText xml:space="preserve"> PAGEREF _Ref279403628 \h </w:instrText>
      </w:r>
      <w:r w:rsidRPr="009129C2">
        <w:rPr>
          <w:rStyle w:val="AuthorNoteBlue"/>
          <w:color w:val="000000"/>
        </w:rPr>
      </w:r>
      <w:r w:rsidRPr="009129C2">
        <w:rPr>
          <w:rStyle w:val="AuthorNoteBlue"/>
          <w:color w:val="000000"/>
        </w:rPr>
        <w:fldChar w:fldCharType="separate"/>
      </w:r>
      <w:r w:rsidR="00327542">
        <w:rPr>
          <w:rStyle w:val="AuthorNoteBlue"/>
          <w:noProof/>
          <w:color w:val="000000"/>
        </w:rPr>
        <w:t>11</w:t>
      </w:r>
      <w:r w:rsidRPr="009129C2">
        <w:rPr>
          <w:rStyle w:val="AuthorNoteBlue"/>
          <w:color w:val="000000"/>
        </w:rPr>
        <w:fldChar w:fldCharType="end"/>
      </w:r>
    </w:p>
    <w:p w:rsidR="00066951" w:rsidRPr="009129C2" w:rsidRDefault="00066951" w:rsidP="00066951">
      <w:pPr>
        <w:pStyle w:val="ListBullet"/>
        <w:rPr>
          <w:rStyle w:val="AuthorNoteBlue"/>
          <w:color w:val="000000"/>
        </w:rPr>
      </w:pPr>
      <w:r w:rsidRPr="009129C2">
        <w:rPr>
          <w:rStyle w:val="AuthorNoteBlue"/>
          <w:i/>
          <w:color w:val="000000"/>
        </w:rPr>
        <w:fldChar w:fldCharType="begin"/>
      </w:r>
      <w:r w:rsidRPr="009129C2">
        <w:rPr>
          <w:rStyle w:val="AuthorNoteBlue"/>
          <w:color w:val="000000"/>
        </w:rPr>
        <w:instrText xml:space="preserve"> REF _Ref279504935 \h </w:instrText>
      </w:r>
      <w:r w:rsidRPr="009129C2">
        <w:rPr>
          <w:rStyle w:val="AuthorNoteBlue"/>
          <w:i/>
          <w:color w:val="000000"/>
        </w:rPr>
      </w:r>
      <w:r w:rsidRPr="009129C2">
        <w:rPr>
          <w:rStyle w:val="AuthorNoteBlue"/>
          <w:i/>
          <w:color w:val="000000"/>
        </w:rPr>
        <w:fldChar w:fldCharType="separate"/>
      </w:r>
      <w:r w:rsidR="00327542" w:rsidRPr="009129C2">
        <w:t>Reporting Problems</w:t>
      </w:r>
      <w:r w:rsidRPr="009129C2">
        <w:rPr>
          <w:rStyle w:val="AuthorNoteBlue"/>
          <w:i/>
          <w:color w:val="000000"/>
        </w:rPr>
        <w:fldChar w:fldCharType="end"/>
      </w:r>
      <w:r w:rsidRPr="009129C2">
        <w:rPr>
          <w:rStyle w:val="AuthorNoteBlue"/>
          <w:i/>
          <w:color w:val="000000"/>
        </w:rPr>
        <w:t xml:space="preserve"> on page </w:t>
      </w:r>
      <w:r w:rsidRPr="009129C2">
        <w:rPr>
          <w:rStyle w:val="AuthorNoteBlue"/>
          <w:i/>
          <w:color w:val="000000"/>
        </w:rPr>
        <w:fldChar w:fldCharType="begin"/>
      </w:r>
      <w:r w:rsidRPr="009129C2">
        <w:rPr>
          <w:rStyle w:val="AuthorNoteBlue"/>
          <w:i/>
          <w:color w:val="000000"/>
        </w:rPr>
        <w:instrText xml:space="preserve"> PAGEREF _Ref279504936 \h </w:instrText>
      </w:r>
      <w:r w:rsidRPr="009129C2">
        <w:rPr>
          <w:rStyle w:val="AuthorNoteBlue"/>
          <w:i/>
          <w:color w:val="000000"/>
        </w:rPr>
      </w:r>
      <w:r w:rsidRPr="009129C2">
        <w:rPr>
          <w:rStyle w:val="AuthorNoteBlue"/>
          <w:i/>
          <w:color w:val="000000"/>
        </w:rPr>
        <w:fldChar w:fldCharType="separate"/>
      </w:r>
      <w:r w:rsidR="00327542">
        <w:rPr>
          <w:rStyle w:val="AuthorNoteBlue"/>
          <w:i/>
          <w:noProof/>
          <w:color w:val="000000"/>
        </w:rPr>
        <w:t>11</w:t>
      </w:r>
      <w:r w:rsidRPr="009129C2">
        <w:rPr>
          <w:rStyle w:val="AuthorNoteBlue"/>
          <w:i/>
          <w:color w:val="000000"/>
        </w:rPr>
        <w:fldChar w:fldCharType="end"/>
      </w:r>
    </w:p>
    <w:p w:rsidR="00066951" w:rsidRPr="009129C2" w:rsidRDefault="00066951" w:rsidP="00066951">
      <w:pPr>
        <w:pStyle w:val="ListBullet"/>
        <w:rPr>
          <w:rStyle w:val="AuthorNoteBlue"/>
          <w:color w:val="000000"/>
        </w:rPr>
      </w:pPr>
      <w:fldSimple w:instr=" REF _Ref149126280 \h  \* MERGEFORMAT ">
        <w:r w:rsidR="00327542" w:rsidRPr="00327542">
          <w:rPr>
            <w:i/>
          </w:rPr>
          <w:t>caTissue Suite Application Workspace</w:t>
        </w:r>
      </w:fldSimple>
      <w:r w:rsidRPr="009129C2">
        <w:rPr>
          <w:rStyle w:val="AuthorNoteBlue"/>
          <w:color w:val="000000"/>
        </w:rPr>
        <w:t xml:space="preserve"> on page </w:t>
      </w:r>
      <w:r w:rsidRPr="009129C2">
        <w:rPr>
          <w:rStyle w:val="AuthorNoteBlue"/>
          <w:color w:val="000000"/>
        </w:rPr>
        <w:fldChar w:fldCharType="begin"/>
      </w:r>
      <w:r w:rsidRPr="009129C2">
        <w:rPr>
          <w:rStyle w:val="AuthorNoteBlue"/>
          <w:color w:val="000000"/>
        </w:rPr>
        <w:instrText xml:space="preserve"> PAGEREF _Ref149126280 \h </w:instrText>
      </w:r>
      <w:r w:rsidRPr="009129C2">
        <w:rPr>
          <w:rStyle w:val="AuthorNoteBlue"/>
          <w:color w:val="000000"/>
        </w:rPr>
      </w:r>
      <w:r w:rsidRPr="009129C2">
        <w:rPr>
          <w:rStyle w:val="AuthorNoteBlue"/>
          <w:color w:val="000000"/>
        </w:rPr>
        <w:fldChar w:fldCharType="separate"/>
      </w:r>
      <w:r w:rsidR="00327542">
        <w:rPr>
          <w:rStyle w:val="AuthorNoteBlue"/>
          <w:noProof/>
          <w:color w:val="000000"/>
        </w:rPr>
        <w:t>11</w:t>
      </w:r>
      <w:r w:rsidRPr="009129C2">
        <w:rPr>
          <w:rStyle w:val="AuthorNoteBlue"/>
          <w:color w:val="000000"/>
        </w:rPr>
        <w:fldChar w:fldCharType="end"/>
      </w:r>
    </w:p>
    <w:p w:rsidR="00066951" w:rsidRPr="009129C2" w:rsidRDefault="00066951" w:rsidP="00066951">
      <w:pPr>
        <w:pStyle w:val="ListBullet"/>
        <w:rPr>
          <w:rStyle w:val="AuthorNoteBlue"/>
          <w:color w:val="000000"/>
        </w:rPr>
      </w:pPr>
      <w:fldSimple w:instr=" REF _Ref279403687 \h  \* MERGEFORMAT ">
        <w:r w:rsidR="00327542" w:rsidRPr="00327542">
          <w:rPr>
            <w:i/>
          </w:rPr>
          <w:t>caTissue Suite General Workflow</w:t>
        </w:r>
      </w:fldSimple>
      <w:r w:rsidRPr="009129C2">
        <w:rPr>
          <w:rStyle w:val="AuthorNoteBlue"/>
          <w:color w:val="000000"/>
        </w:rPr>
        <w:t xml:space="preserve"> on page </w:t>
      </w:r>
      <w:r w:rsidRPr="009129C2">
        <w:rPr>
          <w:rStyle w:val="AuthorNoteBlue"/>
          <w:color w:val="000000"/>
        </w:rPr>
        <w:fldChar w:fldCharType="begin"/>
      </w:r>
      <w:r w:rsidRPr="009129C2">
        <w:rPr>
          <w:rStyle w:val="AuthorNoteBlue"/>
          <w:color w:val="000000"/>
        </w:rPr>
        <w:instrText xml:space="preserve"> PAGEREF _Ref279403687 \h </w:instrText>
      </w:r>
      <w:r w:rsidRPr="009129C2">
        <w:rPr>
          <w:rStyle w:val="AuthorNoteBlue"/>
          <w:color w:val="000000"/>
        </w:rPr>
      </w:r>
      <w:r w:rsidRPr="009129C2">
        <w:rPr>
          <w:rStyle w:val="AuthorNoteBlue"/>
          <w:color w:val="000000"/>
        </w:rPr>
        <w:fldChar w:fldCharType="separate"/>
      </w:r>
      <w:r w:rsidR="00327542">
        <w:rPr>
          <w:rStyle w:val="AuthorNoteBlue"/>
          <w:noProof/>
          <w:color w:val="000000"/>
        </w:rPr>
        <w:t>12</w:t>
      </w:r>
      <w:r w:rsidRPr="009129C2">
        <w:rPr>
          <w:rStyle w:val="AuthorNoteBlue"/>
          <w:color w:val="000000"/>
        </w:rPr>
        <w:fldChar w:fldCharType="end"/>
      </w:r>
    </w:p>
    <w:p w:rsidR="00066951" w:rsidRPr="009129C2" w:rsidRDefault="00066951" w:rsidP="00066951">
      <w:pPr>
        <w:pStyle w:val="ListBullet"/>
        <w:rPr>
          <w:rStyle w:val="AuthorNoteBlue"/>
          <w:color w:val="000000"/>
        </w:rPr>
      </w:pPr>
      <w:fldSimple w:instr=" REF _Ref149126288 \h  \* MERGEFORMAT ">
        <w:r w:rsidR="00327542" w:rsidRPr="00327542">
          <w:rPr>
            <w:i/>
          </w:rPr>
          <w:t>Using caTissue Suite</w:t>
        </w:r>
      </w:fldSimple>
      <w:r w:rsidRPr="009129C2">
        <w:rPr>
          <w:rStyle w:val="AuthorNoteBlue"/>
          <w:color w:val="000000"/>
        </w:rPr>
        <w:t xml:space="preserve"> on page </w:t>
      </w:r>
      <w:r w:rsidRPr="009129C2">
        <w:rPr>
          <w:rStyle w:val="AuthorNoteBlue"/>
          <w:color w:val="000000"/>
        </w:rPr>
        <w:fldChar w:fldCharType="begin"/>
      </w:r>
      <w:r w:rsidRPr="009129C2">
        <w:rPr>
          <w:rStyle w:val="AuthorNoteBlue"/>
          <w:color w:val="000000"/>
        </w:rPr>
        <w:instrText xml:space="preserve"> PAGEREF _Ref149126288 \h </w:instrText>
      </w:r>
      <w:r w:rsidRPr="009129C2">
        <w:rPr>
          <w:rStyle w:val="AuthorNoteBlue"/>
          <w:color w:val="000000"/>
        </w:rPr>
      </w:r>
      <w:r w:rsidRPr="009129C2">
        <w:rPr>
          <w:rStyle w:val="AuthorNoteBlue"/>
          <w:color w:val="000000"/>
        </w:rPr>
        <w:fldChar w:fldCharType="separate"/>
      </w:r>
      <w:r w:rsidR="00327542">
        <w:rPr>
          <w:rStyle w:val="AuthorNoteBlue"/>
          <w:noProof/>
          <w:color w:val="000000"/>
        </w:rPr>
        <w:t>13</w:t>
      </w:r>
      <w:r w:rsidRPr="009129C2">
        <w:rPr>
          <w:rStyle w:val="AuthorNoteBlue"/>
          <w:color w:val="000000"/>
        </w:rPr>
        <w:fldChar w:fldCharType="end"/>
      </w:r>
    </w:p>
    <w:p w:rsidR="00066951" w:rsidRPr="009129C2" w:rsidRDefault="00066951" w:rsidP="00066951">
      <w:pPr>
        <w:pStyle w:val="ListBullet"/>
        <w:numPr>
          <w:ilvl w:val="0"/>
          <w:numId w:val="0"/>
        </w:numPr>
        <w:ind w:left="1440" w:hanging="360"/>
        <w:rPr>
          <w:rStyle w:val="AuthorNoteBlue"/>
          <w:color w:val="000000"/>
        </w:rPr>
      </w:pPr>
    </w:p>
    <w:p w:rsidR="00066951" w:rsidRPr="009129C2" w:rsidRDefault="00066951" w:rsidP="00066951">
      <w:pPr>
        <w:pStyle w:val="ListBullet"/>
        <w:numPr>
          <w:ilvl w:val="0"/>
          <w:numId w:val="0"/>
        </w:numPr>
        <w:ind w:left="1440" w:hanging="360"/>
        <w:rPr>
          <w:rStyle w:val="AuthorNoteBlue"/>
          <w:color w:val="000000"/>
        </w:rPr>
      </w:pPr>
    </w:p>
    <w:p w:rsidR="00066951" w:rsidRPr="009129C2" w:rsidRDefault="00FF34B2" w:rsidP="00066951">
      <w:pPr>
        <w:pStyle w:val="Heading2"/>
      </w:pPr>
      <w:bookmarkStart w:id="145" w:name="_Ref149126229"/>
      <w:bookmarkStart w:id="146" w:name="_Toc288121174"/>
      <w:r>
        <w:t>Migration from Suite v1.1.x</w:t>
      </w:r>
      <w:r w:rsidR="00066951" w:rsidRPr="009129C2">
        <w:t xml:space="preserve"> to Suite v1.</w:t>
      </w:r>
      <w:r>
        <w:t>2</w:t>
      </w:r>
      <w:bookmarkEnd w:id="145"/>
      <w:bookmarkEnd w:id="146"/>
      <w:r w:rsidR="00066951" w:rsidRPr="009129C2">
        <w:tab/>
      </w:r>
    </w:p>
    <w:p w:rsidR="00066951" w:rsidRPr="009129C2" w:rsidRDefault="00066951" w:rsidP="00066951">
      <w:pPr>
        <w:pStyle w:val="NoteMainbody"/>
      </w:pPr>
      <w:r w:rsidRPr="009129C2">
        <w:t xml:space="preserve">The </w:t>
      </w:r>
      <w:r w:rsidRPr="009129C2">
        <w:fldChar w:fldCharType="begin"/>
      </w:r>
      <w:r w:rsidRPr="009129C2">
        <w:instrText xml:space="preserve"> XE "caTissue Suite:migration from 1.0 to 1.1" </w:instrText>
      </w:r>
      <w:r w:rsidRPr="009129C2">
        <w:fldChar w:fldCharType="end"/>
      </w:r>
      <w:r w:rsidRPr="009129C2">
        <w:fldChar w:fldCharType="begin"/>
      </w:r>
      <w:r w:rsidRPr="009129C2">
        <w:instrText xml:space="preserve"> XE "migrating:from vs. 1.0 to 1.1" </w:instrText>
      </w:r>
      <w:r w:rsidRPr="009129C2">
        <w:fldChar w:fldCharType="end"/>
      </w:r>
      <w:r w:rsidRPr="009129C2">
        <w:t>following table describes the migration of data from Suite v1.</w:t>
      </w:r>
      <w:r w:rsidR="00FF34B2">
        <w:t>1.x to Suite v1.2</w:t>
      </w:r>
      <w:r w:rsidRPr="009129C2">
        <w:t>.</w:t>
      </w:r>
    </w:p>
    <w:tbl>
      <w:tblPr>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880"/>
        <w:gridCol w:w="6840"/>
      </w:tblGrid>
      <w:tr w:rsidR="00066951" w:rsidRPr="009129C2">
        <w:tblPrEx>
          <w:tblCellMar>
            <w:top w:w="0" w:type="dxa"/>
            <w:bottom w:w="0" w:type="dxa"/>
          </w:tblCellMar>
        </w:tblPrEx>
        <w:trPr>
          <w:cantSplit/>
          <w:trHeight w:val="458"/>
          <w:tblHeader/>
        </w:trPr>
        <w:tc>
          <w:tcPr>
            <w:tcW w:w="2880" w:type="dxa"/>
            <w:shd w:val="clear" w:color="auto" w:fill="CCCCCC"/>
          </w:tcPr>
          <w:p w:rsidR="00066951" w:rsidRPr="009129C2" w:rsidRDefault="00066951" w:rsidP="00066951">
            <w:pPr>
              <w:pStyle w:val="TableHeader"/>
            </w:pPr>
            <w:r w:rsidRPr="009129C2">
              <w:t>Summary</w:t>
            </w:r>
          </w:p>
        </w:tc>
        <w:tc>
          <w:tcPr>
            <w:tcW w:w="6840" w:type="dxa"/>
            <w:shd w:val="clear" w:color="auto" w:fill="CCCCCC"/>
          </w:tcPr>
          <w:p w:rsidR="00066951" w:rsidRPr="009129C2" w:rsidRDefault="00066951" w:rsidP="00066951">
            <w:pPr>
              <w:pStyle w:val="TableHeader"/>
            </w:pPr>
            <w:r w:rsidRPr="009129C2">
              <w:t>After Migration</w:t>
            </w:r>
          </w:p>
        </w:tc>
      </w:tr>
      <w:tr w:rsidR="00066951" w:rsidRPr="009129C2">
        <w:tblPrEx>
          <w:tblCellMar>
            <w:top w:w="0" w:type="dxa"/>
            <w:bottom w:w="0" w:type="dxa"/>
          </w:tblCellMar>
        </w:tblPrEx>
        <w:trPr>
          <w:cantSplit/>
          <w:trHeight w:val="458"/>
        </w:trPr>
        <w:tc>
          <w:tcPr>
            <w:tcW w:w="2880" w:type="dxa"/>
          </w:tcPr>
          <w:p w:rsidR="00066951" w:rsidRPr="009129C2" w:rsidRDefault="00066951" w:rsidP="00066951">
            <w:pPr>
              <w:pStyle w:val="TableText0"/>
            </w:pPr>
            <w:r w:rsidRPr="009129C2">
              <w:t>Migration of Administrators</w:t>
            </w:r>
          </w:p>
        </w:tc>
        <w:tc>
          <w:tcPr>
            <w:tcW w:w="6840" w:type="dxa"/>
            <w:vAlign w:val="center"/>
          </w:tcPr>
          <w:p w:rsidR="00066951" w:rsidRPr="009129C2" w:rsidRDefault="00066951" w:rsidP="00066951">
            <w:pPr>
              <w:pStyle w:val="TableText0"/>
            </w:pPr>
            <w:r w:rsidRPr="009129C2">
              <w:t>All Administrators are migrated as Super Administrators and have access to all sites.</w:t>
            </w:r>
          </w:p>
        </w:tc>
      </w:tr>
      <w:tr w:rsidR="00066951" w:rsidRPr="009129C2">
        <w:tblPrEx>
          <w:tblCellMar>
            <w:top w:w="0" w:type="dxa"/>
            <w:bottom w:w="0" w:type="dxa"/>
          </w:tblCellMar>
        </w:tblPrEx>
        <w:trPr>
          <w:cantSplit/>
          <w:trHeight w:val="458"/>
        </w:trPr>
        <w:tc>
          <w:tcPr>
            <w:tcW w:w="2880" w:type="dxa"/>
          </w:tcPr>
          <w:p w:rsidR="00066951" w:rsidRPr="009129C2" w:rsidRDefault="00066951" w:rsidP="00066951">
            <w:pPr>
              <w:pStyle w:val="TableText0"/>
            </w:pPr>
            <w:r w:rsidRPr="009129C2">
              <w:t>Migration of Supervisors</w:t>
            </w:r>
          </w:p>
        </w:tc>
        <w:tc>
          <w:tcPr>
            <w:tcW w:w="6840" w:type="dxa"/>
            <w:vAlign w:val="center"/>
          </w:tcPr>
          <w:p w:rsidR="00066951" w:rsidRPr="009129C2" w:rsidRDefault="00066951" w:rsidP="00066951">
            <w:pPr>
              <w:pStyle w:val="TableText0"/>
            </w:pPr>
            <w:r w:rsidRPr="009129C2">
              <w:t>Supervisors are made Supervisors for ALL repository sites with default Supervisor privileges for all current and future collection protocols.</w:t>
            </w:r>
          </w:p>
        </w:tc>
      </w:tr>
      <w:tr w:rsidR="00066951" w:rsidRPr="009129C2">
        <w:tblPrEx>
          <w:tblCellMar>
            <w:top w:w="0" w:type="dxa"/>
            <w:bottom w:w="0" w:type="dxa"/>
          </w:tblCellMar>
        </w:tblPrEx>
        <w:trPr>
          <w:cantSplit/>
          <w:trHeight w:val="458"/>
        </w:trPr>
        <w:tc>
          <w:tcPr>
            <w:tcW w:w="2880" w:type="dxa"/>
          </w:tcPr>
          <w:p w:rsidR="00066951" w:rsidRPr="009129C2" w:rsidRDefault="00066951" w:rsidP="00066951">
            <w:pPr>
              <w:pStyle w:val="TableText0"/>
            </w:pPr>
            <w:r w:rsidRPr="009129C2">
              <w:t>Migration of Technicians</w:t>
            </w:r>
          </w:p>
        </w:tc>
        <w:tc>
          <w:tcPr>
            <w:tcW w:w="6840" w:type="dxa"/>
            <w:vAlign w:val="center"/>
          </w:tcPr>
          <w:p w:rsidR="00066951" w:rsidRPr="009129C2" w:rsidRDefault="00066951" w:rsidP="00066951">
            <w:pPr>
              <w:pStyle w:val="TableText0"/>
            </w:pPr>
            <w:r w:rsidRPr="009129C2">
              <w:t>Technicians are made Technicians for ALL repository sites with default Technician privileges for all current and future collection protocols.</w:t>
            </w:r>
          </w:p>
        </w:tc>
      </w:tr>
      <w:tr w:rsidR="00066951" w:rsidRPr="009129C2">
        <w:tblPrEx>
          <w:tblCellMar>
            <w:top w:w="0" w:type="dxa"/>
            <w:bottom w:w="0" w:type="dxa"/>
          </w:tblCellMar>
        </w:tblPrEx>
        <w:trPr>
          <w:cantSplit/>
          <w:trHeight w:val="458"/>
        </w:trPr>
        <w:tc>
          <w:tcPr>
            <w:tcW w:w="2880" w:type="dxa"/>
          </w:tcPr>
          <w:p w:rsidR="00066951" w:rsidRPr="009129C2" w:rsidRDefault="00066951" w:rsidP="00066951">
            <w:pPr>
              <w:pStyle w:val="TableText0"/>
            </w:pPr>
            <w:r w:rsidRPr="009129C2">
              <w:t>Edit privileges of migrated users</w:t>
            </w:r>
          </w:p>
        </w:tc>
        <w:tc>
          <w:tcPr>
            <w:tcW w:w="6840" w:type="dxa"/>
            <w:vAlign w:val="center"/>
          </w:tcPr>
          <w:p w:rsidR="00066951" w:rsidRPr="009129C2" w:rsidRDefault="00066951" w:rsidP="00066951">
            <w:pPr>
              <w:pStyle w:val="TableText0"/>
            </w:pPr>
            <w:r w:rsidRPr="009129C2">
              <w:t>Super Administrators or Administrators can edit the privileges of Supervisors and Technicians as required.</w:t>
            </w:r>
          </w:p>
          <w:p w:rsidR="00066951" w:rsidRPr="009129C2" w:rsidRDefault="00066951" w:rsidP="00066951">
            <w:pPr>
              <w:pStyle w:val="TableText0"/>
            </w:pPr>
          </w:p>
          <w:p w:rsidR="00066951" w:rsidRPr="009129C2" w:rsidRDefault="00066951" w:rsidP="00066951">
            <w:pPr>
              <w:pStyle w:val="TableText0"/>
            </w:pPr>
            <w:r w:rsidRPr="009129C2">
              <w:rPr>
                <w:b/>
              </w:rPr>
              <w:t xml:space="preserve">Note:  </w:t>
            </w:r>
            <w:r w:rsidRPr="009129C2">
              <w:t>Users cannot edit their own user role privileges. An Administrator or higher level Administrator must be contacted to perform that task.</w:t>
            </w:r>
          </w:p>
        </w:tc>
      </w:tr>
      <w:tr w:rsidR="00066951" w:rsidRPr="009129C2">
        <w:tblPrEx>
          <w:tblCellMar>
            <w:top w:w="0" w:type="dxa"/>
            <w:bottom w:w="0" w:type="dxa"/>
          </w:tblCellMar>
        </w:tblPrEx>
        <w:trPr>
          <w:cantSplit/>
          <w:trHeight w:val="458"/>
        </w:trPr>
        <w:tc>
          <w:tcPr>
            <w:tcW w:w="2880" w:type="dxa"/>
          </w:tcPr>
          <w:p w:rsidR="00066951" w:rsidRPr="009129C2" w:rsidRDefault="00066951" w:rsidP="00066951">
            <w:pPr>
              <w:pStyle w:val="TableText0"/>
            </w:pPr>
            <w:r w:rsidRPr="009129C2">
              <w:t>Demotion of Super Administrators</w:t>
            </w:r>
          </w:p>
        </w:tc>
        <w:tc>
          <w:tcPr>
            <w:tcW w:w="6840" w:type="dxa"/>
            <w:vAlign w:val="center"/>
          </w:tcPr>
          <w:p w:rsidR="00066951" w:rsidRPr="009129C2" w:rsidRDefault="00066951" w:rsidP="00066951">
            <w:pPr>
              <w:pStyle w:val="TableText0"/>
            </w:pPr>
            <w:r w:rsidRPr="009129C2">
              <w:t xml:space="preserve">After the upgrade is complete, any Super Administrator can demote other Super Administrators to Administrators of a particular site/s through </w:t>
            </w:r>
            <w:fldSimple w:instr=" DOCPROPERTY  ApplicationName  \* MERGEFORMAT ">
              <w:r w:rsidRPr="009129C2">
                <w:t>caTissue Suite</w:t>
              </w:r>
            </w:fldSimple>
            <w:r w:rsidRPr="009129C2">
              <w:t xml:space="preserve"> or theAPI. </w:t>
            </w:r>
          </w:p>
        </w:tc>
      </w:tr>
      <w:tr w:rsidR="00066951" w:rsidRPr="009129C2">
        <w:tblPrEx>
          <w:tblCellMar>
            <w:top w:w="0" w:type="dxa"/>
            <w:bottom w:w="0" w:type="dxa"/>
          </w:tblCellMar>
        </w:tblPrEx>
        <w:trPr>
          <w:cantSplit/>
          <w:trHeight w:val="458"/>
        </w:trPr>
        <w:tc>
          <w:tcPr>
            <w:tcW w:w="2880" w:type="dxa"/>
          </w:tcPr>
          <w:p w:rsidR="00066951" w:rsidRPr="009129C2" w:rsidRDefault="00066951" w:rsidP="00066951">
            <w:pPr>
              <w:pStyle w:val="TableText0"/>
            </w:pPr>
            <w:r w:rsidRPr="009129C2">
              <w:t>Migration of Scientists</w:t>
            </w:r>
          </w:p>
        </w:tc>
        <w:tc>
          <w:tcPr>
            <w:tcW w:w="6840" w:type="dxa"/>
            <w:vAlign w:val="center"/>
          </w:tcPr>
          <w:p w:rsidR="00066951" w:rsidRPr="009129C2" w:rsidRDefault="00066951" w:rsidP="00066951">
            <w:pPr>
              <w:pStyle w:val="TableText0"/>
            </w:pPr>
            <w:r w:rsidRPr="009129C2">
              <w:t>All Scientists are migrated as Scientists. The privileges they have if they are protocol Principal Investigators (PIs) or coordinators are maintained. If the Scientists have been allowed/disallowed read privilege on any protocol, those privileges are migrated appropriately.</w:t>
            </w:r>
          </w:p>
        </w:tc>
      </w:tr>
      <w:tr w:rsidR="00066951" w:rsidRPr="009129C2">
        <w:tblPrEx>
          <w:tblCellMar>
            <w:top w:w="0" w:type="dxa"/>
            <w:bottom w:w="0" w:type="dxa"/>
          </w:tblCellMar>
        </w:tblPrEx>
        <w:trPr>
          <w:cantSplit/>
          <w:trHeight w:val="458"/>
        </w:trPr>
        <w:tc>
          <w:tcPr>
            <w:tcW w:w="2880"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Migration of container privileges</w:t>
            </w:r>
          </w:p>
        </w:tc>
        <w:tc>
          <w:tcPr>
            <w:tcW w:w="6840" w:type="dxa"/>
            <w:tcBorders>
              <w:top w:val="single" w:sz="4" w:space="0" w:color="auto"/>
              <w:left w:val="single" w:sz="4" w:space="0" w:color="auto"/>
              <w:bottom w:val="single" w:sz="4" w:space="0" w:color="auto"/>
              <w:right w:val="single" w:sz="4" w:space="0" w:color="auto"/>
            </w:tcBorders>
            <w:vAlign w:val="center"/>
          </w:tcPr>
          <w:p w:rsidR="00066951" w:rsidRPr="009129C2" w:rsidRDefault="00066951" w:rsidP="00066951">
            <w:pPr>
              <w:pStyle w:val="TableText0"/>
            </w:pPr>
            <w:r w:rsidRPr="009129C2">
              <w:t>After migration, collection protocols are not associated with any user or site. An Administrator must first associate the collection protocols to the appropriate site, and then the Administrator must associate the user with the site to ensure access to those collection protocols.</w:t>
            </w:r>
          </w:p>
        </w:tc>
      </w:tr>
    </w:tbl>
    <w:p w:rsidR="00066951" w:rsidRPr="009129C2" w:rsidRDefault="00066951" w:rsidP="00066951">
      <w:pPr>
        <w:pStyle w:val="Heading2"/>
      </w:pPr>
      <w:bookmarkStart w:id="147" w:name="_Ref149126237"/>
      <w:bookmarkStart w:id="148" w:name="_Ref279403623"/>
      <w:bookmarkStart w:id="149" w:name="_Ref279403766"/>
      <w:bookmarkStart w:id="150" w:name="_Toc288121175"/>
      <w:r w:rsidRPr="009129C2">
        <w:lastRenderedPageBreak/>
        <w:t>Self Registration</w:t>
      </w:r>
      <w:bookmarkEnd w:id="148"/>
      <w:bookmarkEnd w:id="149"/>
      <w:bookmarkEnd w:id="150"/>
    </w:p>
    <w:p w:rsidR="00066951" w:rsidRPr="009129C2" w:rsidRDefault="00066951" w:rsidP="00066951">
      <w:pPr>
        <w:pStyle w:val="BodyText"/>
      </w:pPr>
      <w:r w:rsidRPr="009129C2">
        <w:t xml:space="preserve">If </w:t>
      </w:r>
      <w:r w:rsidRPr="009129C2">
        <w:fldChar w:fldCharType="begin"/>
      </w:r>
      <w:r w:rsidRPr="009129C2">
        <w:instrText xml:space="preserve"> XE "caTissue Suite:becoming a user" </w:instrText>
      </w:r>
      <w:r w:rsidRPr="009129C2">
        <w:fldChar w:fldCharType="end"/>
      </w:r>
      <w:r w:rsidRPr="009129C2">
        <w:fldChar w:fldCharType="begin"/>
      </w:r>
      <w:r w:rsidRPr="009129C2">
        <w:instrText xml:space="preserve"> XE "user:added in caTissue Suite" </w:instrText>
      </w:r>
      <w:r w:rsidRPr="009129C2">
        <w:fldChar w:fldCharType="end"/>
      </w:r>
      <w:r w:rsidRPr="009129C2">
        <w:t xml:space="preserve">you want to be added as a user to </w:t>
      </w:r>
      <w:fldSimple w:instr=" DOCPROPERTY  ApplicationName  \* MERGEFORMAT ">
        <w:r w:rsidRPr="009129C2">
          <w:t>caTissue Suite</w:t>
        </w:r>
      </w:fldSimple>
      <w:r w:rsidRPr="009129C2">
        <w:t>:</w:t>
      </w:r>
    </w:p>
    <w:p w:rsidR="00066951" w:rsidRPr="009129C2" w:rsidRDefault="00066951" w:rsidP="00066951">
      <w:pPr>
        <w:pStyle w:val="ListNumber"/>
        <w:numPr>
          <w:ilvl w:val="0"/>
          <w:numId w:val="248"/>
        </w:numPr>
      </w:pPr>
      <w:r w:rsidRPr="009129C2">
        <w:t xml:space="preserve">Click the </w:t>
      </w:r>
      <w:r w:rsidRPr="009129C2">
        <w:rPr>
          <w:b/>
        </w:rPr>
        <w:t>Sign Up</w:t>
      </w:r>
      <w:r w:rsidRPr="009129C2">
        <w:t xml:space="preserve"> link on the home page of the application (get this information from you</w:t>
      </w:r>
      <w:r>
        <w:t>r</w:t>
      </w:r>
      <w:r w:rsidRPr="009129C2">
        <w:t xml:space="preserve"> local caTissue system administrator). </w:t>
      </w:r>
    </w:p>
    <w:p w:rsidR="00066951" w:rsidRPr="009129C2" w:rsidRDefault="007A0E2C" w:rsidP="00066951">
      <w:pPr>
        <w:pStyle w:val="GraphicAnchorStep"/>
      </w:pPr>
      <w:r>
        <w:rPr>
          <w:noProof/>
        </w:rPr>
        <w:drawing>
          <wp:inline distT="0" distB="0" distL="0" distR="0">
            <wp:extent cx="2409825" cy="1076325"/>
            <wp:effectExtent l="19050" t="19050" r="28575" b="28575"/>
            <wp:docPr id="2" name="Picture 2" descr="Sign In page for caTissue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 In page for caTissue Suite"/>
                    <pic:cNvPicPr>
                      <a:picLocks noChangeAspect="1" noChangeArrowheads="1"/>
                    </pic:cNvPicPr>
                  </pic:nvPicPr>
                  <pic:blipFill>
                    <a:blip r:embed="rId25"/>
                    <a:srcRect/>
                    <a:stretch>
                      <a:fillRect/>
                    </a:stretch>
                  </pic:blipFill>
                  <pic:spPr bwMode="auto">
                    <a:xfrm>
                      <a:off x="0" y="0"/>
                      <a:ext cx="2409825" cy="10763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left="1440"/>
      </w:pPr>
      <w:r w:rsidRPr="009129C2">
        <w:t xml:space="preserve">Figure </w:t>
      </w:r>
      <w:fldSimple w:instr=" SEQ Figure \* ARABIC ">
        <w:r w:rsidR="00327542">
          <w:rPr>
            <w:noProof/>
          </w:rPr>
          <w:t>1</w:t>
        </w:r>
      </w:fldSimple>
      <w:r w:rsidRPr="009129C2">
        <w:t>: Sign In Page</w:t>
      </w:r>
    </w:p>
    <w:p w:rsidR="00066951" w:rsidRPr="009129C2" w:rsidRDefault="00066951" w:rsidP="00066951">
      <w:pPr>
        <w:pStyle w:val="BodyTextIndent"/>
      </w:pPr>
      <w:r w:rsidRPr="009129C2">
        <w:t>The Sign Up page opens.</w:t>
      </w:r>
    </w:p>
    <w:p w:rsidR="00066951" w:rsidRPr="009129C2" w:rsidRDefault="00066951" w:rsidP="00066951">
      <w:pPr>
        <w:pStyle w:val="ListNumber"/>
      </w:pPr>
      <w:r w:rsidRPr="009129C2">
        <w:t xml:space="preserve">Enter or change your </w:t>
      </w:r>
      <w:r w:rsidRPr="009129C2">
        <w:rPr>
          <w:b/>
        </w:rPr>
        <w:t>E-mail Address</w:t>
      </w:r>
      <w:r w:rsidRPr="009129C2">
        <w:t>.</w:t>
      </w:r>
    </w:p>
    <w:p w:rsidR="00066951" w:rsidRPr="009129C2" w:rsidRDefault="00066951" w:rsidP="00066951">
      <w:pPr>
        <w:pStyle w:val="ListNumber"/>
      </w:pPr>
      <w:r w:rsidRPr="009129C2">
        <w:t xml:space="preserve">Enter or change your </w:t>
      </w:r>
      <w:r w:rsidRPr="009129C2">
        <w:rPr>
          <w:b/>
        </w:rPr>
        <w:t>Last Name</w:t>
      </w:r>
      <w:r w:rsidRPr="009129C2">
        <w:t xml:space="preserve"> and </w:t>
      </w:r>
      <w:r w:rsidRPr="009129C2">
        <w:rPr>
          <w:b/>
        </w:rPr>
        <w:t>First Name</w:t>
      </w:r>
      <w:r w:rsidRPr="009129C2">
        <w:t>.</w:t>
      </w:r>
    </w:p>
    <w:p w:rsidR="00066951" w:rsidRPr="009129C2" w:rsidRDefault="00066951" w:rsidP="00066951">
      <w:pPr>
        <w:pStyle w:val="ListNumber"/>
      </w:pPr>
      <w:r w:rsidRPr="009129C2">
        <w:t xml:space="preserve">Enter or change your </w:t>
      </w:r>
      <w:r w:rsidRPr="009129C2">
        <w:rPr>
          <w:b/>
        </w:rPr>
        <w:t>Street</w:t>
      </w:r>
      <w:r w:rsidRPr="009129C2">
        <w:t xml:space="preserve"> (address), </w:t>
      </w:r>
      <w:r w:rsidRPr="009129C2">
        <w:rPr>
          <w:b/>
        </w:rPr>
        <w:t>City</w:t>
      </w:r>
      <w:r w:rsidRPr="009129C2">
        <w:t xml:space="preserve">, </w:t>
      </w:r>
      <w:r w:rsidRPr="009129C2">
        <w:rPr>
          <w:b/>
        </w:rPr>
        <w:t>State</w:t>
      </w:r>
      <w:r w:rsidRPr="009129C2">
        <w:t xml:space="preserve">, and </w:t>
      </w:r>
      <w:r w:rsidRPr="009129C2">
        <w:rPr>
          <w:b/>
        </w:rPr>
        <w:t>ZIP Code</w:t>
      </w:r>
      <w:r w:rsidRPr="009129C2">
        <w:t>.</w:t>
      </w:r>
    </w:p>
    <w:p w:rsidR="00066951" w:rsidRPr="009129C2" w:rsidRDefault="00066951" w:rsidP="00066951">
      <w:pPr>
        <w:pStyle w:val="ListNumber"/>
      </w:pPr>
      <w:r w:rsidRPr="009129C2">
        <w:t xml:space="preserve">Specify your </w:t>
      </w:r>
      <w:r w:rsidRPr="009129C2">
        <w:rPr>
          <w:b/>
        </w:rPr>
        <w:t>Country</w:t>
      </w:r>
      <w:r w:rsidRPr="009129C2">
        <w:t xml:space="preserve"> of residence.</w:t>
      </w:r>
    </w:p>
    <w:p w:rsidR="00066951" w:rsidRPr="009129C2" w:rsidRDefault="00066951" w:rsidP="00066951">
      <w:pPr>
        <w:pStyle w:val="ListNumber"/>
      </w:pPr>
      <w:r w:rsidRPr="009129C2">
        <w:t xml:space="preserve">Enter your </w:t>
      </w:r>
      <w:r w:rsidRPr="009129C2">
        <w:rPr>
          <w:b/>
        </w:rPr>
        <w:t>Phone Number</w:t>
      </w:r>
      <w:r w:rsidRPr="009129C2">
        <w:t xml:space="preserve"> and </w:t>
      </w:r>
      <w:r w:rsidRPr="009129C2">
        <w:rPr>
          <w:b/>
        </w:rPr>
        <w:t>Fax Number</w:t>
      </w:r>
      <w:r w:rsidRPr="009129C2">
        <w:t xml:space="preserve"> in the format ###-###-####. The Fax Number is optional.</w:t>
      </w:r>
    </w:p>
    <w:p w:rsidR="00066951" w:rsidRPr="009129C2" w:rsidRDefault="00066951" w:rsidP="00066951">
      <w:pPr>
        <w:pStyle w:val="ListNumber"/>
      </w:pPr>
      <w:r w:rsidRPr="009129C2">
        <w:t xml:space="preserve">Select an </w:t>
      </w:r>
      <w:r w:rsidRPr="009129C2">
        <w:rPr>
          <w:b/>
        </w:rPr>
        <w:t>Institution</w:t>
      </w:r>
      <w:r w:rsidRPr="009129C2">
        <w:t xml:space="preserve">, </w:t>
      </w:r>
      <w:r w:rsidRPr="009129C2">
        <w:rPr>
          <w:b/>
        </w:rPr>
        <w:t>Department</w:t>
      </w:r>
      <w:r w:rsidRPr="009129C2">
        <w:t xml:space="preserve">, and </w:t>
      </w:r>
      <w:r w:rsidRPr="009129C2">
        <w:rPr>
          <w:b/>
        </w:rPr>
        <w:t>Cancer Research Group</w:t>
      </w:r>
      <w:r w:rsidRPr="009129C2">
        <w:t xml:space="preserve">. </w:t>
      </w:r>
    </w:p>
    <w:p w:rsidR="00066951" w:rsidRPr="009129C2" w:rsidRDefault="00066951" w:rsidP="00066951">
      <w:pPr>
        <w:pStyle w:val="ListNumber"/>
      </w:pPr>
      <w:r w:rsidRPr="009129C2">
        <w:t xml:space="preserve">To add a new one of these items, click </w:t>
      </w:r>
      <w:r w:rsidRPr="009129C2">
        <w:rPr>
          <w:b/>
        </w:rPr>
        <w:t>Add New</w:t>
      </w:r>
      <w:r w:rsidRPr="009129C2">
        <w:t xml:space="preserve"> and enter a new entry. Click </w:t>
      </w:r>
      <w:r w:rsidRPr="009129C2">
        <w:rPr>
          <w:b/>
        </w:rPr>
        <w:t>Submit</w:t>
      </w:r>
      <w:r w:rsidRPr="009129C2">
        <w:t>, and the name is added to the list.</w:t>
      </w:r>
    </w:p>
    <w:p w:rsidR="00066951" w:rsidRPr="009129C2" w:rsidRDefault="00066951" w:rsidP="00066951">
      <w:pPr>
        <w:pStyle w:val="ListNumber"/>
      </w:pPr>
      <w:r w:rsidRPr="009129C2">
        <w:t xml:space="preserve">When you are done making changes, click </w:t>
      </w:r>
      <w:r w:rsidRPr="009129C2">
        <w:rPr>
          <w:b/>
        </w:rPr>
        <w:t>Submit</w:t>
      </w:r>
      <w:r w:rsidRPr="009129C2">
        <w:t xml:space="preserve">. The message </w:t>
      </w:r>
      <w:r w:rsidRPr="009129C2">
        <w:rPr>
          <w:i/>
        </w:rPr>
        <w:t>Your membership request has been received</w:t>
      </w:r>
      <w:r w:rsidRPr="009129C2">
        <w:t>. Please wait for an approval email from the Administrator.</w:t>
      </w:r>
    </w:p>
    <w:bookmarkStart w:id="151" w:name="_Ref279403627"/>
    <w:p w:rsidR="00066951" w:rsidRPr="009129C2" w:rsidRDefault="00066951" w:rsidP="00066951">
      <w:pPr>
        <w:pStyle w:val="Heading2"/>
      </w:pPr>
      <w:r w:rsidRPr="009129C2">
        <w:fldChar w:fldCharType="begin"/>
      </w:r>
      <w:r w:rsidRPr="009129C2">
        <w:instrText xml:space="preserve"> DOCPROPERTY  ApplicationName  \* MERGEFORMAT </w:instrText>
      </w:r>
      <w:r w:rsidRPr="009129C2">
        <w:fldChar w:fldCharType="separate"/>
      </w:r>
      <w:bookmarkStart w:id="152" w:name="_Toc288121176"/>
      <w:r w:rsidRPr="009129C2">
        <w:t>caTissue Suite</w:t>
      </w:r>
      <w:r w:rsidRPr="009129C2">
        <w:fldChar w:fldCharType="end"/>
      </w:r>
      <w:r w:rsidRPr="009129C2">
        <w:t xml:space="preserve"> User Roles</w:t>
      </w:r>
      <w:bookmarkEnd w:id="151"/>
      <w:bookmarkEnd w:id="152"/>
    </w:p>
    <w:p w:rsidR="00066951" w:rsidRPr="009129C2" w:rsidRDefault="00066951" w:rsidP="00066951">
      <w:pPr>
        <w:pStyle w:val="TableCaption"/>
      </w:pPr>
      <w:r w:rsidRPr="009129C2">
        <w:t xml:space="preserve">Based </w:t>
      </w:r>
      <w:r w:rsidRPr="009129C2">
        <w:fldChar w:fldCharType="begin"/>
      </w:r>
      <w:r w:rsidRPr="009129C2">
        <w:instrText xml:space="preserve"> XE "user roles" </w:instrText>
      </w:r>
      <w:r w:rsidRPr="009129C2">
        <w:fldChar w:fldCharType="end"/>
      </w:r>
      <w:r w:rsidRPr="009129C2">
        <w:fldChar w:fldCharType="begin"/>
      </w:r>
      <w:r w:rsidRPr="009129C2">
        <w:instrText xml:space="preserve"> XE "caTissue Suite:user roles" </w:instrText>
      </w:r>
      <w:r w:rsidRPr="009129C2">
        <w:fldChar w:fldCharType="end"/>
      </w:r>
      <w:r w:rsidRPr="009129C2">
        <w:t xml:space="preserve">on the user role in which you are assigned in </w:t>
      </w:r>
      <w:fldSimple w:instr=" DOCPROPERTY  ApplicationName  \* MERGEFORMAT ">
        <w:r w:rsidRPr="009129C2">
          <w:t>caTissue Suite</w:t>
        </w:r>
      </w:fldSimple>
      <w:r w:rsidRPr="009129C2">
        <w:t xml:space="preserve">, you will have access to certain options and functions within in </w:t>
      </w:r>
      <w:fldSimple w:instr=" DOCPROPERTY  ApplicationName  \* MERGEFORMAT ">
        <w:r w:rsidRPr="009129C2">
          <w:t>caTissue Suite</w:t>
        </w:r>
      </w:fldSimple>
      <w:r w:rsidRPr="009129C2">
        <w:t xml:space="preserve">. </w:t>
      </w:r>
      <w:fldSimple w:instr=" DOCPROPERTY  ApplicationName  \* MERGEFORMAT ">
        <w:r w:rsidRPr="009129C2">
          <w:t>caTissue Suite</w:t>
        </w:r>
      </w:fldSimple>
      <w:r w:rsidRPr="009129C2">
        <w:t xml:space="preserve"> provides the following user roles: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72"/>
        <w:gridCol w:w="6564"/>
      </w:tblGrid>
      <w:tr w:rsidR="00066951" w:rsidRPr="009129C2">
        <w:tc>
          <w:tcPr>
            <w:tcW w:w="2533" w:type="dxa"/>
            <w:tcBorders>
              <w:right w:val="single" w:sz="4" w:space="0" w:color="auto"/>
            </w:tcBorders>
            <w:shd w:val="pct15" w:color="auto" w:fill="auto"/>
          </w:tcPr>
          <w:p w:rsidR="00066951" w:rsidRPr="009129C2" w:rsidRDefault="00066951" w:rsidP="00066951">
            <w:pPr>
              <w:pStyle w:val="TableHeader"/>
            </w:pPr>
            <w:r w:rsidRPr="009129C2">
              <w:t>Role</w:t>
            </w:r>
            <w:r w:rsidRPr="009129C2">
              <w:fldChar w:fldCharType="begin"/>
            </w:r>
            <w:r w:rsidRPr="009129C2">
              <w:instrText xml:space="preserve"> XE "Administrative Data" </w:instrText>
            </w:r>
            <w:r w:rsidRPr="009129C2">
              <w:fldChar w:fldCharType="end"/>
            </w:r>
          </w:p>
        </w:tc>
        <w:tc>
          <w:tcPr>
            <w:tcW w:w="6827" w:type="dxa"/>
            <w:tcBorders>
              <w:right w:val="single" w:sz="4" w:space="0" w:color="auto"/>
            </w:tcBorders>
            <w:shd w:val="pct15" w:color="auto" w:fill="auto"/>
          </w:tcPr>
          <w:p w:rsidR="00066951" w:rsidRPr="009129C2" w:rsidRDefault="00066951" w:rsidP="00066951">
            <w:pPr>
              <w:pStyle w:val="TableHeader"/>
            </w:pPr>
            <w:r w:rsidRPr="009129C2">
              <w:t>Description</w:t>
            </w:r>
          </w:p>
        </w:tc>
      </w:tr>
      <w:tr w:rsidR="00066951" w:rsidRPr="009129C2">
        <w:tc>
          <w:tcPr>
            <w:tcW w:w="2533" w:type="dxa"/>
          </w:tcPr>
          <w:p w:rsidR="00066951" w:rsidRPr="009129C2" w:rsidRDefault="00066951" w:rsidP="00066951">
            <w:pPr>
              <w:pStyle w:val="TableText0"/>
            </w:pPr>
            <w:r w:rsidRPr="009129C2">
              <w:t>Super Administrator</w:t>
            </w:r>
            <w:r w:rsidRPr="009129C2">
              <w:fldChar w:fldCharType="begin"/>
            </w:r>
            <w:r w:rsidRPr="009129C2">
              <w:instrText xml:space="preserve"> XE "Super Administrator" </w:instrText>
            </w:r>
            <w:r w:rsidRPr="009129C2">
              <w:fldChar w:fldCharType="end"/>
            </w:r>
          </w:p>
        </w:tc>
        <w:tc>
          <w:tcPr>
            <w:tcW w:w="6827" w:type="dxa"/>
          </w:tcPr>
          <w:p w:rsidR="00066951" w:rsidRPr="009129C2" w:rsidRDefault="00066951" w:rsidP="00066951">
            <w:pPr>
              <w:pStyle w:val="TableText0"/>
            </w:pPr>
            <w:r w:rsidRPr="009129C2">
              <w:t xml:space="preserve">The first user created during the deployment of caTissue Suite is the Super Administrator. In </w:t>
            </w:r>
            <w:fldSimple w:instr=" DOCPROPERTY  ApplicationName  \* MERGEFORMAT ">
              <w:r w:rsidRPr="009129C2">
                <w:t>caTissue Suite</w:t>
              </w:r>
            </w:fldSimple>
            <w:r w:rsidRPr="009129C2">
              <w:t xml:space="preserve">, the Super Administrator has administrative privileges on all sites and collection protocols. A Super Administrator can perform any operation in </w:t>
            </w:r>
            <w:fldSimple w:instr=" DOCPROPERTY  ApplicationName  \* MERGEFORMAT ">
              <w:r w:rsidRPr="009129C2">
                <w:t>caTissue Suite</w:t>
              </w:r>
            </w:fldSimple>
            <w:r w:rsidRPr="009129C2">
              <w:t xml:space="preserve">. </w:t>
            </w:r>
          </w:p>
        </w:tc>
      </w:tr>
      <w:tr w:rsidR="00066951" w:rsidRPr="009129C2">
        <w:tc>
          <w:tcPr>
            <w:tcW w:w="2533" w:type="dxa"/>
          </w:tcPr>
          <w:p w:rsidR="00066951" w:rsidRPr="009129C2" w:rsidRDefault="00066951" w:rsidP="00066951">
            <w:pPr>
              <w:pStyle w:val="TableText0"/>
            </w:pPr>
            <w:r w:rsidRPr="009129C2">
              <w:t>Administrator</w:t>
            </w:r>
            <w:r w:rsidRPr="009129C2">
              <w:fldChar w:fldCharType="begin"/>
            </w:r>
            <w:r w:rsidRPr="009129C2">
              <w:instrText xml:space="preserve"> XE "User" </w:instrText>
            </w:r>
            <w:r w:rsidRPr="009129C2">
              <w:fldChar w:fldCharType="end"/>
            </w:r>
          </w:p>
        </w:tc>
        <w:tc>
          <w:tcPr>
            <w:tcW w:w="6827" w:type="dxa"/>
          </w:tcPr>
          <w:p w:rsidR="00066951" w:rsidRPr="009129C2" w:rsidRDefault="00066951" w:rsidP="00066951">
            <w:pPr>
              <w:pStyle w:val="TableText0"/>
            </w:pPr>
            <w:r w:rsidRPr="009129C2">
              <w:t xml:space="preserve">Registers new users, containers, and collection protocols and distribution protocols into </w:t>
            </w:r>
            <w:fldSimple w:instr=" DOCPROPERTY  ApplicationName  \* MERGEFORMAT ">
              <w:r w:rsidRPr="009129C2">
                <w:t>caTissue Suite</w:t>
              </w:r>
            </w:fldSimple>
            <w:r w:rsidRPr="009129C2">
              <w:t>.</w:t>
            </w:r>
          </w:p>
        </w:tc>
      </w:tr>
      <w:tr w:rsidR="00066951" w:rsidRPr="009129C2">
        <w:tc>
          <w:tcPr>
            <w:tcW w:w="2533" w:type="dxa"/>
          </w:tcPr>
          <w:p w:rsidR="00066951" w:rsidRPr="009129C2" w:rsidRDefault="00066951" w:rsidP="00066951">
            <w:pPr>
              <w:pStyle w:val="TableText0"/>
            </w:pPr>
            <w:r w:rsidRPr="009129C2">
              <w:t>Supervisor</w:t>
            </w:r>
            <w:r w:rsidRPr="009129C2">
              <w:fldChar w:fldCharType="begin"/>
            </w:r>
            <w:r w:rsidRPr="009129C2">
              <w:instrText xml:space="preserve"> XE "Supervisor" </w:instrText>
            </w:r>
            <w:r w:rsidRPr="009129C2">
              <w:fldChar w:fldCharType="end"/>
            </w:r>
            <w:r w:rsidRPr="009129C2">
              <w:fldChar w:fldCharType="begin"/>
            </w:r>
            <w:r w:rsidRPr="009129C2">
              <w:instrText xml:space="preserve"> XE "Institute" </w:instrText>
            </w:r>
            <w:r w:rsidRPr="009129C2">
              <w:fldChar w:fldCharType="end"/>
            </w:r>
          </w:p>
        </w:tc>
        <w:tc>
          <w:tcPr>
            <w:tcW w:w="6827" w:type="dxa"/>
          </w:tcPr>
          <w:p w:rsidR="00066951" w:rsidRPr="009129C2" w:rsidRDefault="00066951" w:rsidP="00066951">
            <w:pPr>
              <w:pStyle w:val="TableText0"/>
            </w:pPr>
            <w:r w:rsidRPr="009129C2">
              <w:t>Adds participants and registers them to collection protocols.</w:t>
            </w:r>
          </w:p>
        </w:tc>
      </w:tr>
      <w:tr w:rsidR="00066951" w:rsidRPr="009129C2">
        <w:tc>
          <w:tcPr>
            <w:tcW w:w="2533" w:type="dxa"/>
          </w:tcPr>
          <w:p w:rsidR="00066951" w:rsidRPr="009129C2" w:rsidRDefault="00066951" w:rsidP="00066951">
            <w:pPr>
              <w:pStyle w:val="TableText0"/>
            </w:pPr>
            <w:r w:rsidRPr="009129C2">
              <w:t>Technician</w:t>
            </w:r>
            <w:r w:rsidRPr="009129C2">
              <w:fldChar w:fldCharType="begin"/>
            </w:r>
            <w:r w:rsidRPr="009129C2">
              <w:instrText xml:space="preserve"> XE "Technician" </w:instrText>
            </w:r>
            <w:r w:rsidRPr="009129C2">
              <w:fldChar w:fldCharType="end"/>
            </w:r>
            <w:r w:rsidRPr="009129C2">
              <w:t xml:space="preserve"> </w:t>
            </w:r>
            <w:r w:rsidRPr="009129C2">
              <w:fldChar w:fldCharType="begin"/>
            </w:r>
            <w:r w:rsidRPr="009129C2">
              <w:instrText xml:space="preserve"> XE "Department" </w:instrText>
            </w:r>
            <w:r w:rsidRPr="009129C2">
              <w:fldChar w:fldCharType="end"/>
            </w:r>
          </w:p>
        </w:tc>
        <w:tc>
          <w:tcPr>
            <w:tcW w:w="6827" w:type="dxa"/>
          </w:tcPr>
          <w:p w:rsidR="00066951" w:rsidRPr="009129C2" w:rsidRDefault="00066951" w:rsidP="00066951">
            <w:pPr>
              <w:pStyle w:val="TableText0"/>
            </w:pPr>
            <w:r w:rsidRPr="009129C2">
              <w:t xml:space="preserve">Adds specimens into </w:t>
            </w:r>
            <w:fldSimple w:instr=" DOCPROPERTY  ApplicationName  \* MERGEFORMAT ">
              <w:r w:rsidRPr="009129C2">
                <w:t>caTissue Suite</w:t>
              </w:r>
            </w:fldSimple>
            <w:r w:rsidRPr="009129C2">
              <w:t>.</w:t>
            </w:r>
          </w:p>
        </w:tc>
      </w:tr>
      <w:tr w:rsidR="00066951" w:rsidRPr="009129C2">
        <w:tc>
          <w:tcPr>
            <w:tcW w:w="2533" w:type="dxa"/>
          </w:tcPr>
          <w:p w:rsidR="00066951" w:rsidRPr="009129C2" w:rsidRDefault="00066951" w:rsidP="00066951">
            <w:pPr>
              <w:pStyle w:val="TableText0"/>
            </w:pPr>
            <w:r w:rsidRPr="009129C2">
              <w:t>Scientist</w:t>
            </w:r>
            <w:r w:rsidRPr="009129C2">
              <w:fldChar w:fldCharType="begin"/>
            </w:r>
            <w:r w:rsidRPr="009129C2">
              <w:instrText xml:space="preserve"> XE "Scientist" </w:instrText>
            </w:r>
            <w:r w:rsidRPr="009129C2">
              <w:fldChar w:fldCharType="end"/>
            </w:r>
            <w:r w:rsidRPr="009129C2">
              <w:fldChar w:fldCharType="begin"/>
            </w:r>
            <w:r w:rsidRPr="009129C2">
              <w:instrText xml:space="preserve"> XE "Site" </w:instrText>
            </w:r>
            <w:r w:rsidRPr="009129C2">
              <w:fldChar w:fldCharType="end"/>
            </w:r>
          </w:p>
        </w:tc>
        <w:tc>
          <w:tcPr>
            <w:tcW w:w="6827" w:type="dxa"/>
          </w:tcPr>
          <w:p w:rsidR="00066951" w:rsidRPr="009129C2" w:rsidRDefault="00066951" w:rsidP="00066951">
            <w:pPr>
              <w:pStyle w:val="TableText0"/>
            </w:pPr>
            <w:r w:rsidRPr="009129C2">
              <w:t>Performs a query and orders specimens and specimen arrays of interest</w:t>
            </w:r>
            <w:r w:rsidRPr="009129C2">
              <w:rPr>
                <w:rStyle w:val="KeywordChar"/>
              </w:rPr>
              <w:t>.</w:t>
            </w:r>
          </w:p>
        </w:tc>
      </w:tr>
      <w:tr w:rsidR="00066951" w:rsidRPr="009129C2">
        <w:tc>
          <w:tcPr>
            <w:tcW w:w="2533" w:type="dxa"/>
          </w:tcPr>
          <w:p w:rsidR="00066951" w:rsidRPr="009129C2" w:rsidRDefault="00066951" w:rsidP="00066951">
            <w:pPr>
              <w:pStyle w:val="TableText0"/>
            </w:pPr>
            <w:r w:rsidRPr="009129C2">
              <w:t>Custom</w:t>
            </w:r>
            <w:r w:rsidRPr="009129C2">
              <w:fldChar w:fldCharType="begin"/>
            </w:r>
            <w:r w:rsidRPr="009129C2">
              <w:instrText xml:space="preserve"> XE "Custom" </w:instrText>
            </w:r>
            <w:r w:rsidRPr="009129C2">
              <w:fldChar w:fldCharType="end"/>
            </w:r>
          </w:p>
        </w:tc>
        <w:tc>
          <w:tcPr>
            <w:tcW w:w="6827" w:type="dxa"/>
          </w:tcPr>
          <w:p w:rsidR="00066951" w:rsidRPr="009129C2" w:rsidRDefault="00066951" w:rsidP="00066951">
            <w:pPr>
              <w:pStyle w:val="TableText0"/>
            </w:pPr>
            <w:r w:rsidRPr="009129C2">
              <w:t>This role is customizable with certain required privileges.</w:t>
            </w:r>
          </w:p>
        </w:tc>
      </w:tr>
    </w:tbl>
    <w:p w:rsidR="00066951" w:rsidRPr="009129C2" w:rsidRDefault="00066951" w:rsidP="00066951">
      <w:pPr>
        <w:pStyle w:val="Heading2"/>
      </w:pPr>
      <w:bookmarkStart w:id="153" w:name="_Ref279403628"/>
      <w:bookmarkStart w:id="154" w:name="_Toc288121177"/>
      <w:bookmarkEnd w:id="147"/>
      <w:r w:rsidRPr="009129C2">
        <w:lastRenderedPageBreak/>
        <w:t xml:space="preserve">Logging into </w:t>
      </w:r>
      <w:fldSimple w:instr=" DOCPROPERTY  ApplicationName  \* MERGEFORMAT ">
        <w:r w:rsidRPr="009129C2">
          <w:t>caTissue Suite</w:t>
        </w:r>
        <w:bookmarkEnd w:id="154"/>
      </w:fldSimple>
      <w:bookmarkEnd w:id="153"/>
    </w:p>
    <w:p w:rsidR="00066951" w:rsidRPr="009129C2" w:rsidRDefault="00066951" w:rsidP="00066951">
      <w:pPr>
        <w:pStyle w:val="BodyText"/>
      </w:pPr>
      <w:r w:rsidRPr="009129C2">
        <w:t xml:space="preserve">To </w:t>
      </w:r>
      <w:r w:rsidRPr="009129C2">
        <w:fldChar w:fldCharType="begin"/>
      </w:r>
      <w:r w:rsidRPr="009129C2">
        <w:instrText xml:space="preserve"> XE "caTissue Suite:logging in" </w:instrText>
      </w:r>
      <w:r w:rsidRPr="009129C2">
        <w:fldChar w:fldCharType="end"/>
      </w:r>
      <w:r w:rsidRPr="009129C2">
        <w:fldChar w:fldCharType="begin"/>
      </w:r>
      <w:r w:rsidRPr="009129C2">
        <w:instrText xml:space="preserve"> XE "logging in" </w:instrText>
      </w:r>
      <w:r w:rsidRPr="009129C2">
        <w:fldChar w:fldCharType="end"/>
      </w:r>
      <w:r w:rsidRPr="009129C2">
        <w:t xml:space="preserve">log into </w:t>
      </w:r>
      <w:fldSimple w:instr=" DOCPROPERTY  ApplicationName  \* MERGEFORMAT ">
        <w:r w:rsidRPr="009129C2">
          <w:t>caTissue Suite</w:t>
        </w:r>
      </w:fldSimple>
      <w:r w:rsidRPr="009129C2">
        <w:t xml:space="preserve">, go to the URL for your instance of </w:t>
      </w:r>
      <w:fldSimple w:instr=" DOCPROPERTY  ApplicationName  \* MERGEFORMAT ">
        <w:r w:rsidRPr="009129C2">
          <w:t>caTissue Suite</w:t>
        </w:r>
      </w:fldSimple>
      <w:r w:rsidRPr="009129C2">
        <w:t xml:space="preserve">. The log in window lists the certified browsers and optimal resolutions to use with </w:t>
      </w:r>
      <w:fldSimple w:instr=" DOCPROPERTY  ApplicationName  \* MERGEFORMAT ">
        <w:r w:rsidRPr="009129C2">
          <w:t>caTissue Suite</w:t>
        </w:r>
      </w:fldSimple>
      <w:r w:rsidRPr="009129C2">
        <w:t>. Once you have the appropriate browser and resolution set up:</w:t>
      </w:r>
    </w:p>
    <w:p w:rsidR="00066951" w:rsidRPr="009129C2" w:rsidRDefault="00066951" w:rsidP="00066951">
      <w:pPr>
        <w:pStyle w:val="ListNumber"/>
        <w:numPr>
          <w:ilvl w:val="0"/>
          <w:numId w:val="120"/>
        </w:numPr>
      </w:pPr>
      <w:r w:rsidRPr="009129C2">
        <w:t xml:space="preserve">Enter the </w:t>
      </w:r>
      <w:r w:rsidRPr="009129C2">
        <w:rPr>
          <w:b/>
        </w:rPr>
        <w:t>E-mail Address</w:t>
      </w:r>
      <w:r w:rsidRPr="009129C2">
        <w:t xml:space="preserve"> registered in </w:t>
      </w:r>
      <w:fldSimple w:instr=" DOCPROPERTY  ApplicationName  \* MERGEFORMAT ">
        <w:r w:rsidRPr="009129C2">
          <w:t>caTissue Suite</w:t>
        </w:r>
      </w:fldSimple>
      <w:r w:rsidRPr="009129C2">
        <w:t xml:space="preserve"> for your name. Enter your password. </w:t>
      </w:r>
    </w:p>
    <w:p w:rsidR="00066951" w:rsidRPr="009129C2" w:rsidRDefault="00066951" w:rsidP="00066951">
      <w:pPr>
        <w:pStyle w:val="NoteInList"/>
      </w:pPr>
      <w:r w:rsidRPr="009129C2">
        <w:rPr>
          <w:b/>
        </w:rPr>
        <w:t>Note:</w:t>
      </w:r>
      <w:r w:rsidRPr="009129C2">
        <w:tab/>
        <w:t xml:space="preserve">The </w:t>
      </w:r>
      <w:r w:rsidRPr="009129C2">
        <w:rPr>
          <w:b/>
        </w:rPr>
        <w:t>Forgot Password</w:t>
      </w:r>
      <w:r w:rsidRPr="009129C2">
        <w:t xml:space="preserve"> link was removed from the home page of the application, because sending a password over e-mail was insecure. If you forget your password, send a request to your Administrator, and the Administrator can call you on the phone or other secure media. </w:t>
      </w:r>
    </w:p>
    <w:p w:rsidR="00066951" w:rsidRPr="009129C2" w:rsidRDefault="00066951" w:rsidP="00066951">
      <w:pPr>
        <w:pStyle w:val="ListNumber"/>
        <w:numPr>
          <w:ilvl w:val="0"/>
          <w:numId w:val="256"/>
        </w:numPr>
      </w:pPr>
      <w:r w:rsidRPr="009129C2">
        <w:t xml:space="preserve">Click </w:t>
      </w:r>
      <w:r w:rsidRPr="009129C2">
        <w:rPr>
          <w:b/>
        </w:rPr>
        <w:t>Signin</w:t>
      </w:r>
      <w:r w:rsidRPr="009129C2">
        <w:t>.</w:t>
      </w:r>
    </w:p>
    <w:p w:rsidR="00066951" w:rsidRPr="009129C2" w:rsidRDefault="00066951" w:rsidP="00066951">
      <w:pPr>
        <w:pStyle w:val="BodyTextIndentKWN"/>
      </w:pPr>
      <w:r w:rsidRPr="009129C2">
        <w:t xml:space="preserve">The </w:t>
      </w:r>
      <w:fldSimple w:instr=" DOCPROPERTY  ApplicationName  \* MERGEFORMAT ">
        <w:r w:rsidRPr="009129C2">
          <w:t>caTissue Suite</w:t>
        </w:r>
      </w:fldSimple>
      <w:r w:rsidRPr="009129C2">
        <w:t xml:space="preserve"> application workspace opens.</w:t>
      </w:r>
    </w:p>
    <w:p w:rsidR="00066951" w:rsidRPr="009129C2" w:rsidRDefault="00066951" w:rsidP="00066951">
      <w:pPr>
        <w:pStyle w:val="Heading2"/>
        <w:pBdr>
          <w:bottom w:val="single" w:sz="4" w:space="0" w:color="auto"/>
        </w:pBdr>
        <w:tabs>
          <w:tab w:val="left" w:pos="3905"/>
        </w:tabs>
      </w:pPr>
      <w:bookmarkStart w:id="155" w:name="_Ref279504934"/>
      <w:bookmarkStart w:id="156" w:name="_Ref279504935"/>
      <w:bookmarkStart w:id="157" w:name="_Ref279504936"/>
      <w:bookmarkStart w:id="158" w:name="_Toc288121178"/>
      <w:r w:rsidRPr="009129C2">
        <w:t>Reporting Problems</w:t>
      </w:r>
      <w:bookmarkEnd w:id="155"/>
      <w:bookmarkEnd w:id="156"/>
      <w:bookmarkEnd w:id="157"/>
      <w:bookmarkEnd w:id="158"/>
      <w:r w:rsidRPr="009129C2">
        <w:tab/>
      </w:r>
    </w:p>
    <w:p w:rsidR="00066951" w:rsidRPr="009129C2" w:rsidRDefault="00066951" w:rsidP="00066951">
      <w:pPr>
        <w:pStyle w:val="BodyText"/>
      </w:pPr>
      <w:r w:rsidRPr="009129C2">
        <w:t xml:space="preserve">To report a problem with caTissue, select the “Report Problems” link from the main menu bar. Users are required to enter email address, name, affiliation, subject and a message. The more details entered about how to recreate a problem will allow system administrators to more quickly diagnose and repair the problem.  </w:t>
      </w:r>
    </w:p>
    <w:p w:rsidR="00066951" w:rsidRPr="009129C2" w:rsidRDefault="00066951" w:rsidP="00066951">
      <w:pPr>
        <w:pStyle w:val="BodyText"/>
      </w:pPr>
      <w:r w:rsidRPr="009129C2">
        <w:t xml:space="preserve">Administrators can review caTissue Suite issues forwarded from users by clicking the </w:t>
      </w:r>
      <w:r w:rsidRPr="009129C2">
        <w:rPr>
          <w:b/>
          <w:bCs/>
        </w:rPr>
        <w:t>Administrative Data</w:t>
      </w:r>
      <w:r w:rsidRPr="009129C2">
        <w:t xml:space="preserve"> tab and </w:t>
      </w:r>
      <w:r w:rsidRPr="009129C2">
        <w:rPr>
          <w:b/>
          <w:bCs/>
        </w:rPr>
        <w:t>Reporting Problems</w:t>
      </w:r>
      <w:r w:rsidRPr="009129C2">
        <w:t xml:space="preserve">. The View Reported Problems page opens listing any problems or issues that users encountered in this instance of caTissue Suite. </w:t>
      </w:r>
    </w:p>
    <w:p w:rsidR="00066951" w:rsidRPr="009129C2" w:rsidRDefault="00066951" w:rsidP="00066951">
      <w:pPr>
        <w:pStyle w:val="BodyText"/>
      </w:pPr>
      <w:r w:rsidRPr="009129C2">
        <w:t xml:space="preserve">To review the issue, click the </w:t>
      </w:r>
      <w:r w:rsidRPr="009129C2">
        <w:rPr>
          <w:b/>
          <w:bCs/>
        </w:rPr>
        <w:t>Title</w:t>
      </w:r>
      <w:r w:rsidRPr="009129C2">
        <w:t xml:space="preserve"> link. The Report Problem page opens. Review the issue. The current </w:t>
      </w:r>
      <w:r w:rsidRPr="009129C2">
        <w:rPr>
          <w:b/>
          <w:bCs/>
        </w:rPr>
        <w:t>Status</w:t>
      </w:r>
      <w:r w:rsidRPr="009129C2">
        <w:t xml:space="preserve"> is </w:t>
      </w:r>
      <w:r w:rsidRPr="009129C2">
        <w:rPr>
          <w:b/>
          <w:bCs/>
        </w:rPr>
        <w:t>Pending</w:t>
      </w:r>
      <w:r w:rsidRPr="009129C2">
        <w:t xml:space="preserve">. Click </w:t>
      </w:r>
      <w:r w:rsidRPr="009129C2">
        <w:rPr>
          <w:b/>
          <w:bCs/>
        </w:rPr>
        <w:t>Submit</w:t>
      </w:r>
      <w:r w:rsidRPr="009129C2">
        <w:t xml:space="preserve"> to submit the problem. Once the issue is resolved, change the Status to </w:t>
      </w:r>
      <w:r w:rsidRPr="009129C2">
        <w:rPr>
          <w:b/>
          <w:bCs/>
        </w:rPr>
        <w:t>Closed</w:t>
      </w:r>
      <w:r w:rsidRPr="009129C2">
        <w:t>.</w:t>
      </w:r>
    </w:p>
    <w:bookmarkStart w:id="159" w:name="_Ref149126280"/>
    <w:p w:rsidR="00066951" w:rsidRPr="009129C2" w:rsidRDefault="00066951" w:rsidP="00066951">
      <w:pPr>
        <w:pStyle w:val="Heading2"/>
      </w:pPr>
      <w:r w:rsidRPr="009129C2">
        <w:fldChar w:fldCharType="begin"/>
      </w:r>
      <w:r w:rsidRPr="009129C2">
        <w:instrText xml:space="preserve"> DOCPROPERTY  ApplicationName  \* MERGEFORMAT </w:instrText>
      </w:r>
      <w:r w:rsidRPr="009129C2">
        <w:fldChar w:fldCharType="separate"/>
      </w:r>
      <w:bookmarkStart w:id="160" w:name="_Toc288121179"/>
      <w:r w:rsidRPr="009129C2">
        <w:t>caTissue Suite</w:t>
      </w:r>
      <w:r w:rsidRPr="009129C2">
        <w:fldChar w:fldCharType="end"/>
      </w:r>
      <w:r w:rsidRPr="009129C2">
        <w:t xml:space="preserve"> Application Workspace</w:t>
      </w:r>
      <w:bookmarkEnd w:id="159"/>
      <w:bookmarkEnd w:id="160"/>
    </w:p>
    <w:p w:rsidR="00066951" w:rsidRPr="009129C2" w:rsidRDefault="00066951" w:rsidP="00066951">
      <w:pPr>
        <w:pStyle w:val="BodyText"/>
      </w:pPr>
      <w:r w:rsidRPr="009129C2">
        <w:t xml:space="preserve">Once you log in to </w:t>
      </w:r>
      <w:fldSimple w:instr=" DOCPROPERTY  ApplicationName  \* MERGEFORMAT ">
        <w:r w:rsidRPr="009129C2">
          <w:t>caTissue Suite</w:t>
        </w:r>
      </w:fldSimple>
      <w:r w:rsidRPr="009129C2">
        <w:t xml:space="preserve">, the workspace comprises of different areas. Based on your user role in </w:t>
      </w:r>
      <w:fldSimple w:instr=" DOCPROPERTY  ApplicationName  \* MERGEFORMAT ">
        <w:r w:rsidRPr="009129C2">
          <w:t>caTissue Suite</w:t>
        </w:r>
      </w:fldSimple>
      <w:r w:rsidRPr="009129C2">
        <w:t xml:space="preserve">, you may not have access to all </w:t>
      </w:r>
      <w:fldSimple w:instr=" DOCPROPERTY  ApplicationName  \* MERGEFORMAT ">
        <w:r w:rsidRPr="009129C2">
          <w:t>caTissue Suite</w:t>
        </w:r>
      </w:fldSimple>
      <w:r w:rsidRPr="009129C2">
        <w:t xml:space="preserve"> functions described in this guide.</w:t>
      </w:r>
    </w:p>
    <w:p w:rsidR="00066951" w:rsidRPr="009129C2" w:rsidRDefault="00066951" w:rsidP="00066951">
      <w:pPr>
        <w:pStyle w:val="BodyText"/>
      </w:pPr>
      <w:r w:rsidRPr="009129C2">
        <w:t xml:space="preserve">The following table lists the different areas of the </w:t>
      </w:r>
      <w:fldSimple w:instr=" DOCPROPERTY  ApplicationName  \* MERGEFORMAT ">
        <w:r w:rsidRPr="009129C2">
          <w:t>caTissue Suite</w:t>
        </w:r>
      </w:fldSimple>
      <w:r w:rsidRPr="009129C2">
        <w:t xml:space="preserve"> Application Workspace.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57"/>
        <w:gridCol w:w="6479"/>
      </w:tblGrid>
      <w:tr w:rsidR="00066951" w:rsidRPr="009129C2">
        <w:tc>
          <w:tcPr>
            <w:tcW w:w="2557" w:type="dxa"/>
            <w:shd w:val="clear" w:color="auto" w:fill="D9D9D9"/>
          </w:tcPr>
          <w:p w:rsidR="00066951" w:rsidRPr="009129C2" w:rsidRDefault="00066951" w:rsidP="00066951">
            <w:pPr>
              <w:pStyle w:val="TableHeader"/>
            </w:pPr>
            <w:r w:rsidRPr="009129C2">
              <w:t>Name</w:t>
            </w:r>
          </w:p>
        </w:tc>
        <w:tc>
          <w:tcPr>
            <w:tcW w:w="6479" w:type="dxa"/>
            <w:shd w:val="clear" w:color="auto" w:fill="D9D9D9"/>
          </w:tcPr>
          <w:p w:rsidR="00066951" w:rsidRPr="009129C2" w:rsidRDefault="00066951" w:rsidP="00066951">
            <w:pPr>
              <w:pStyle w:val="TableHeader"/>
            </w:pPr>
            <w:r w:rsidRPr="009129C2">
              <w:t>Description</w:t>
            </w:r>
          </w:p>
        </w:tc>
      </w:tr>
      <w:tr w:rsidR="00066951" w:rsidRPr="009129C2">
        <w:tc>
          <w:tcPr>
            <w:tcW w:w="2557" w:type="dxa"/>
          </w:tcPr>
          <w:p w:rsidR="00066951" w:rsidRPr="009129C2" w:rsidRDefault="00066951" w:rsidP="00066951">
            <w:pPr>
              <w:pStyle w:val="TableText0"/>
            </w:pPr>
            <w:r w:rsidRPr="009129C2">
              <w:t>Blue Bar</w:t>
            </w:r>
          </w:p>
        </w:tc>
        <w:tc>
          <w:tcPr>
            <w:tcW w:w="6479" w:type="dxa"/>
          </w:tcPr>
          <w:p w:rsidR="00066951" w:rsidRPr="009129C2" w:rsidRDefault="00066951" w:rsidP="00066951">
            <w:pPr>
              <w:pStyle w:val="TableText0"/>
            </w:pPr>
            <w:r w:rsidRPr="009129C2">
              <w:t>The blue bar</w:t>
            </w:r>
            <w:r w:rsidRPr="009129C2">
              <w:fldChar w:fldCharType="begin"/>
            </w:r>
            <w:r w:rsidRPr="009129C2">
              <w:instrText xml:space="preserve"> XE "blue bar" </w:instrText>
            </w:r>
            <w:r w:rsidRPr="009129C2">
              <w:fldChar w:fldCharType="end"/>
            </w:r>
            <w:r w:rsidRPr="009129C2">
              <w:t xml:space="preserve"> is at the top of the workspace and has the following functions.</w:t>
            </w:r>
          </w:p>
          <w:p w:rsidR="00066951" w:rsidRPr="009129C2" w:rsidRDefault="00066951" w:rsidP="00066951">
            <w:pPr>
              <w:pStyle w:val="TableBullet"/>
            </w:pPr>
            <w:r w:rsidRPr="009129C2">
              <w:rPr>
                <w:b/>
              </w:rPr>
              <w:t>Keyword Search</w:t>
            </w:r>
            <w:r w:rsidRPr="009129C2">
              <w:rPr>
                <w:b/>
              </w:rPr>
              <w:fldChar w:fldCharType="begin"/>
            </w:r>
            <w:r w:rsidRPr="009129C2">
              <w:instrText xml:space="preserve"> XE "Keyword Search" </w:instrText>
            </w:r>
            <w:r w:rsidRPr="009129C2">
              <w:rPr>
                <w:b/>
              </w:rPr>
              <w:fldChar w:fldCharType="end"/>
            </w:r>
            <w:r w:rsidRPr="009129C2">
              <w:rPr>
                <w:b/>
              </w:rPr>
              <w:fldChar w:fldCharType="begin"/>
            </w:r>
            <w:r w:rsidRPr="009129C2">
              <w:instrText xml:space="preserve"> XE "Report Problems" </w:instrText>
            </w:r>
            <w:r w:rsidRPr="009129C2">
              <w:rPr>
                <w:b/>
              </w:rPr>
              <w:fldChar w:fldCharType="end"/>
            </w:r>
            <w:r w:rsidRPr="009129C2">
              <w:rPr>
                <w:b/>
              </w:rPr>
              <w:t xml:space="preserve">: </w:t>
            </w:r>
            <w:r w:rsidRPr="009129C2">
              <w:t>Fill to search for information in this caTissue instance.</w:t>
            </w:r>
          </w:p>
          <w:p w:rsidR="00066951" w:rsidRPr="009129C2" w:rsidRDefault="00066951" w:rsidP="00066951">
            <w:pPr>
              <w:pStyle w:val="TableBullet"/>
            </w:pPr>
            <w:r w:rsidRPr="009129C2">
              <w:rPr>
                <w:b/>
              </w:rPr>
              <w:t>Report Problems</w:t>
            </w:r>
            <w:r w:rsidRPr="009129C2">
              <w:t xml:space="preserve">:  Fill in the form to email a problem about </w:t>
            </w:r>
            <w:fldSimple w:instr=" DOCPROPERTY  ApplicationName  \* MERGEFORMAT ">
              <w:r w:rsidRPr="009129C2">
                <w:t>caTissue Suite</w:t>
              </w:r>
            </w:fldSimple>
            <w:r w:rsidRPr="009129C2">
              <w:t>.</w:t>
            </w:r>
          </w:p>
          <w:p w:rsidR="00066951" w:rsidRPr="009129C2" w:rsidRDefault="00066951" w:rsidP="00066951">
            <w:pPr>
              <w:pStyle w:val="TableBullet"/>
            </w:pPr>
            <w:r w:rsidRPr="009129C2">
              <w:rPr>
                <w:b/>
              </w:rPr>
              <w:t>Contact Us</w:t>
            </w:r>
            <w:r w:rsidRPr="009129C2">
              <w:t xml:space="preserve">:  Email </w:t>
            </w:r>
            <w:r w:rsidRPr="009129C2">
              <w:fldChar w:fldCharType="begin"/>
            </w:r>
            <w:r w:rsidRPr="009129C2">
              <w:instrText xml:space="preserve"> XE "Contact Us" </w:instrText>
            </w:r>
            <w:r w:rsidRPr="009129C2">
              <w:fldChar w:fldCharType="end"/>
            </w:r>
            <w:r w:rsidRPr="009129C2">
              <w:t xml:space="preserve">the address shown to ask a question or enter a comment about </w:t>
            </w:r>
            <w:fldSimple w:instr=" DOCPROPERTY  ApplicationName  \* MERGEFORMAT ">
              <w:r w:rsidRPr="009129C2">
                <w:t>caTissue Suite</w:t>
              </w:r>
            </w:fldSimple>
            <w:r w:rsidRPr="009129C2">
              <w:t xml:space="preserve">. </w:t>
            </w:r>
          </w:p>
          <w:p w:rsidR="00066951" w:rsidRPr="009129C2" w:rsidRDefault="00066951" w:rsidP="00066951">
            <w:pPr>
              <w:pStyle w:val="TableBullet"/>
            </w:pPr>
            <w:r w:rsidRPr="009129C2">
              <w:rPr>
                <w:b/>
              </w:rPr>
              <w:t>Summary</w:t>
            </w:r>
            <w:r w:rsidRPr="009129C2">
              <w:t xml:space="preserve">:  Review </w:t>
            </w:r>
            <w:r w:rsidRPr="009129C2">
              <w:fldChar w:fldCharType="begin"/>
            </w:r>
            <w:r w:rsidRPr="009129C2">
              <w:instrText xml:space="preserve"> XE "Summary" </w:instrText>
            </w:r>
            <w:r w:rsidRPr="009129C2">
              <w:fldChar w:fldCharType="end"/>
            </w:r>
            <w:r w:rsidRPr="009129C2">
              <w:t xml:space="preserve">the total count of available specimens according to their classification. </w:t>
            </w:r>
          </w:p>
          <w:p w:rsidR="00066951" w:rsidRPr="009129C2" w:rsidRDefault="00066951" w:rsidP="00066951">
            <w:pPr>
              <w:pStyle w:val="TableBullet"/>
            </w:pPr>
            <w:r w:rsidRPr="009129C2">
              <w:rPr>
                <w:b/>
              </w:rPr>
              <w:t>Log Out</w:t>
            </w:r>
            <w:r w:rsidRPr="009129C2">
              <w:t xml:space="preserve">: Click </w:t>
            </w:r>
            <w:r w:rsidRPr="009129C2">
              <w:fldChar w:fldCharType="begin"/>
            </w:r>
            <w:r w:rsidRPr="009129C2">
              <w:instrText xml:space="preserve"> XE "Log Out" </w:instrText>
            </w:r>
            <w:r w:rsidRPr="009129C2">
              <w:fldChar w:fldCharType="end"/>
            </w:r>
            <w:r w:rsidRPr="009129C2">
              <w:t xml:space="preserve">to log out of </w:t>
            </w:r>
            <w:fldSimple w:instr=" DOCPROPERTY  ApplicationName  \* MERGEFORMAT ">
              <w:r w:rsidRPr="009129C2">
                <w:t>caTissue Suite</w:t>
              </w:r>
            </w:fldSimple>
            <w:r w:rsidRPr="009129C2">
              <w:t>.</w:t>
            </w:r>
          </w:p>
        </w:tc>
      </w:tr>
      <w:tr w:rsidR="00066951" w:rsidRPr="009129C2">
        <w:tc>
          <w:tcPr>
            <w:tcW w:w="2557" w:type="dxa"/>
          </w:tcPr>
          <w:p w:rsidR="00066951" w:rsidRPr="009129C2" w:rsidRDefault="00066951" w:rsidP="00066951">
            <w:pPr>
              <w:pStyle w:val="TableText0"/>
            </w:pPr>
            <w:r w:rsidRPr="009129C2">
              <w:lastRenderedPageBreak/>
              <w:t>Menu bar</w:t>
            </w:r>
          </w:p>
        </w:tc>
        <w:tc>
          <w:tcPr>
            <w:tcW w:w="6479" w:type="dxa"/>
          </w:tcPr>
          <w:p w:rsidR="00066951" w:rsidRPr="009129C2" w:rsidRDefault="00066951" w:rsidP="00066951">
            <w:pPr>
              <w:pStyle w:val="TableText0"/>
            </w:pPr>
            <w:r w:rsidRPr="009129C2">
              <w:t>The menu bar</w:t>
            </w:r>
            <w:r w:rsidRPr="009129C2">
              <w:fldChar w:fldCharType="begin"/>
            </w:r>
            <w:r w:rsidRPr="009129C2">
              <w:instrText xml:space="preserve"> XE "menu bar" </w:instrText>
            </w:r>
            <w:r w:rsidRPr="009129C2">
              <w:fldChar w:fldCharType="end"/>
            </w:r>
            <w:r w:rsidRPr="009129C2">
              <w:t xml:space="preserve"> is below the blue bar and lists the options available in </w:t>
            </w:r>
            <w:fldSimple w:instr=" DOCPROPERTY  ApplicationName  \* MERGEFORMAT ">
              <w:r w:rsidRPr="009129C2">
                <w:t>caTissue Suite</w:t>
              </w:r>
            </w:fldSimple>
            <w:r w:rsidRPr="009129C2">
              <w:t xml:space="preserve">. Based on your user role, not all options may appear in your instance of </w:t>
            </w:r>
            <w:fldSimple w:instr=" DOCPROPERTY  ApplicationName  \* MERGEFORMAT ">
              <w:r w:rsidRPr="009129C2">
                <w:t>caTissue Suite</w:t>
              </w:r>
            </w:fldSimple>
            <w:r w:rsidRPr="009129C2">
              <w:t>.</w:t>
            </w:r>
          </w:p>
        </w:tc>
      </w:tr>
      <w:tr w:rsidR="00066951" w:rsidRPr="009129C2">
        <w:tc>
          <w:tcPr>
            <w:tcW w:w="2557" w:type="dxa"/>
          </w:tcPr>
          <w:p w:rsidR="00066951" w:rsidRPr="009129C2" w:rsidRDefault="00066951" w:rsidP="00066951">
            <w:pPr>
              <w:pStyle w:val="TableText0"/>
            </w:pPr>
            <w:r w:rsidRPr="009129C2">
              <w:t>Workflow graphic</w:t>
            </w:r>
          </w:p>
        </w:tc>
        <w:tc>
          <w:tcPr>
            <w:tcW w:w="6479" w:type="dxa"/>
          </w:tcPr>
          <w:p w:rsidR="00066951" w:rsidRPr="009129C2" w:rsidRDefault="00066951" w:rsidP="00066951">
            <w:pPr>
              <w:pStyle w:val="TableText0"/>
            </w:pPr>
            <w:r w:rsidRPr="009129C2">
              <w:t xml:space="preserve">The graphic in the middle of the workspace displays a general workflow for </w:t>
            </w:r>
            <w:fldSimple w:instr=" DOCPROPERTY  ApplicationName  \* MERGEFORMAT ">
              <w:r w:rsidRPr="009129C2">
                <w:t>caTissue Suite</w:t>
              </w:r>
            </w:fldSimple>
            <w:r w:rsidRPr="009129C2">
              <w:t>.</w:t>
            </w:r>
          </w:p>
        </w:tc>
      </w:tr>
      <w:tr w:rsidR="00066951" w:rsidRPr="009129C2">
        <w:tc>
          <w:tcPr>
            <w:tcW w:w="2557" w:type="dxa"/>
          </w:tcPr>
          <w:p w:rsidR="00066951" w:rsidRPr="009129C2" w:rsidRDefault="00066951" w:rsidP="00066951">
            <w:pPr>
              <w:pStyle w:val="TableText0"/>
            </w:pPr>
            <w:r w:rsidRPr="009129C2">
              <w:t>Signin</w:t>
            </w:r>
          </w:p>
        </w:tc>
        <w:tc>
          <w:tcPr>
            <w:tcW w:w="6479" w:type="dxa"/>
          </w:tcPr>
          <w:p w:rsidR="00066951" w:rsidRPr="009129C2" w:rsidRDefault="00066951" w:rsidP="00066951">
            <w:pPr>
              <w:pStyle w:val="TableText0"/>
            </w:pPr>
            <w:r w:rsidRPr="009129C2">
              <w:t xml:space="preserve">The Signin area lists the username of the current user and the current version of </w:t>
            </w:r>
            <w:fldSimple w:instr=" DOCPROPERTY  ApplicationName  \* MERGEFORMAT ">
              <w:r w:rsidRPr="009129C2">
                <w:t>caTissue Suite</w:t>
              </w:r>
            </w:fldSimple>
            <w:r w:rsidRPr="009129C2">
              <w:t>.</w:t>
            </w:r>
          </w:p>
        </w:tc>
      </w:tr>
      <w:tr w:rsidR="00066951" w:rsidRPr="009129C2">
        <w:tc>
          <w:tcPr>
            <w:tcW w:w="2557" w:type="dxa"/>
          </w:tcPr>
          <w:p w:rsidR="00066951" w:rsidRPr="009129C2" w:rsidRDefault="00066951" w:rsidP="00066951">
            <w:pPr>
              <w:pStyle w:val="TableText0"/>
            </w:pPr>
            <w:r w:rsidRPr="009129C2">
              <w:t>Quick Links</w:t>
            </w:r>
            <w:r w:rsidRPr="009129C2">
              <w:fldChar w:fldCharType="begin"/>
            </w:r>
            <w:r w:rsidRPr="009129C2">
              <w:instrText xml:space="preserve"> XE "Institute" </w:instrText>
            </w:r>
            <w:r w:rsidRPr="009129C2">
              <w:fldChar w:fldCharType="end"/>
            </w:r>
          </w:p>
        </w:tc>
        <w:tc>
          <w:tcPr>
            <w:tcW w:w="6479" w:type="dxa"/>
          </w:tcPr>
          <w:p w:rsidR="00066951" w:rsidRPr="009129C2" w:rsidRDefault="00066951" w:rsidP="00066951">
            <w:pPr>
              <w:pStyle w:val="TableText0"/>
            </w:pPr>
            <w:r w:rsidRPr="009129C2">
              <w:t>QuickLinks</w:t>
            </w:r>
            <w:r w:rsidRPr="009129C2">
              <w:fldChar w:fldCharType="begin"/>
            </w:r>
            <w:r w:rsidRPr="009129C2">
              <w:instrText xml:space="preserve"> XE "QuickLinks" </w:instrText>
            </w:r>
            <w:r w:rsidRPr="009129C2">
              <w:fldChar w:fldCharType="end"/>
            </w:r>
            <w:r w:rsidRPr="009129C2">
              <w:t xml:space="preserve"> provides links to the caBIG and the NCI-CBIIT home pages. There is also a link to the </w:t>
            </w:r>
            <w:fldSimple w:instr=" DOCPROPERTY  ApplicationName  \* MERGEFORMAT ">
              <w:r w:rsidRPr="009129C2">
                <w:t>caTissue Suite</w:t>
              </w:r>
            </w:fldSimple>
            <w:r w:rsidRPr="009129C2">
              <w:t xml:space="preserve"> Privacy Notice, Disclaimer, and Accessibility statement.</w:t>
            </w:r>
          </w:p>
        </w:tc>
      </w:tr>
    </w:tbl>
    <w:p w:rsidR="00066951" w:rsidRPr="009129C2" w:rsidRDefault="00066951" w:rsidP="00066951">
      <w:pPr>
        <w:pStyle w:val="BodyText"/>
      </w:pPr>
    </w:p>
    <w:bookmarkStart w:id="161" w:name="_Ref279403687"/>
    <w:p w:rsidR="00066951" w:rsidRPr="009129C2" w:rsidRDefault="00066951" w:rsidP="00066951">
      <w:pPr>
        <w:pStyle w:val="Heading2"/>
      </w:pPr>
      <w:r w:rsidRPr="009129C2">
        <w:fldChar w:fldCharType="begin"/>
      </w:r>
      <w:r w:rsidRPr="009129C2">
        <w:instrText xml:space="preserve"> DOCPROPERTY  ApplicationName  \* MERGEFORMAT </w:instrText>
      </w:r>
      <w:r w:rsidRPr="009129C2">
        <w:fldChar w:fldCharType="separate"/>
      </w:r>
      <w:bookmarkStart w:id="162" w:name="_Toc288121180"/>
      <w:r w:rsidRPr="009129C2">
        <w:t>caTissue Suite</w:t>
      </w:r>
      <w:r w:rsidRPr="009129C2">
        <w:fldChar w:fldCharType="end"/>
      </w:r>
      <w:r w:rsidRPr="009129C2">
        <w:t xml:space="preserve"> General Workflow</w:t>
      </w:r>
      <w:bookmarkEnd w:id="161"/>
      <w:bookmarkEnd w:id="162"/>
    </w:p>
    <w:p w:rsidR="00066951" w:rsidRPr="009129C2" w:rsidRDefault="00066951" w:rsidP="00066951">
      <w:pPr>
        <w:pStyle w:val="BodyText"/>
      </w:pPr>
      <w:r w:rsidRPr="009129C2">
        <w:t xml:space="preserve">The </w:t>
      </w:r>
      <w:r w:rsidRPr="009129C2">
        <w:fldChar w:fldCharType="begin"/>
      </w:r>
      <w:r w:rsidRPr="009129C2">
        <w:instrText xml:space="preserve"> XE "caTissue Suite:workflow" </w:instrText>
      </w:r>
      <w:r w:rsidRPr="009129C2">
        <w:fldChar w:fldCharType="end"/>
      </w:r>
      <w:r w:rsidRPr="009129C2">
        <w:t xml:space="preserve">following is a general workflow of how the user roles will function within </w:t>
      </w:r>
      <w:fldSimple w:instr=" DOCPROPERTY  ApplicationName  \* MERGEFORMAT ">
        <w:r w:rsidRPr="009129C2">
          <w:t>caTissue Suite</w:t>
        </w:r>
      </w:fldSimple>
      <w:r w:rsidRPr="009129C2">
        <w:t>:</w:t>
      </w:r>
    </w:p>
    <w:p w:rsidR="00066951" w:rsidRPr="009129C2" w:rsidRDefault="00066951" w:rsidP="00066951">
      <w:pPr>
        <w:pStyle w:val="ListNumber"/>
        <w:numPr>
          <w:ilvl w:val="0"/>
          <w:numId w:val="396"/>
        </w:numPr>
      </w:pPr>
      <w:r w:rsidRPr="009129C2">
        <w:t>The Administrator registers new users and adds sites, storage containers (</w:t>
      </w:r>
      <w:r w:rsidRPr="009129C2">
        <w:fldChar w:fldCharType="begin"/>
      </w:r>
      <w:r w:rsidRPr="009129C2">
        <w:instrText xml:space="preserve"> REF _Ref275505564 \r \h </w:instrText>
      </w:r>
      <w:r w:rsidRPr="009129C2">
        <w:fldChar w:fldCharType="separate"/>
      </w:r>
      <w:r w:rsidR="00327542">
        <w:t>Chapter 3</w:t>
      </w:r>
      <w:r w:rsidRPr="009129C2">
        <w:fldChar w:fldCharType="end"/>
      </w:r>
      <w:r w:rsidRPr="009129C2">
        <w:t>), creates collection and distribution protocols (</w:t>
      </w:r>
      <w:r w:rsidRPr="009129C2">
        <w:fldChar w:fldCharType="begin"/>
      </w:r>
      <w:r w:rsidRPr="009129C2">
        <w:instrText xml:space="preserve"> REF _Ref275505574 \r \h </w:instrText>
      </w:r>
      <w:r w:rsidRPr="009129C2">
        <w:fldChar w:fldCharType="separate"/>
      </w:r>
      <w:r w:rsidR="00327542">
        <w:t>Chapter 4</w:t>
      </w:r>
      <w:r w:rsidRPr="009129C2">
        <w:fldChar w:fldCharType="end"/>
      </w:r>
      <w:r w:rsidRPr="009129C2">
        <w:t>), and sets up consent tracking (</w:t>
      </w:r>
      <w:r w:rsidRPr="009129C2">
        <w:fldChar w:fldCharType="begin"/>
      </w:r>
      <w:r w:rsidRPr="009129C2">
        <w:instrText xml:space="preserve"> REF _Ref275505980 \r \h </w:instrText>
      </w:r>
      <w:r w:rsidRPr="009129C2">
        <w:fldChar w:fldCharType="separate"/>
      </w:r>
      <w:r w:rsidR="00327542">
        <w:t>Chapter 6</w:t>
      </w:r>
      <w:r w:rsidRPr="009129C2">
        <w:fldChar w:fldCharType="end"/>
      </w:r>
      <w:r w:rsidRPr="009129C2">
        <w:t>).</w:t>
      </w:r>
    </w:p>
    <w:p w:rsidR="00066951" w:rsidRPr="009129C2" w:rsidRDefault="00066951" w:rsidP="00066951">
      <w:pPr>
        <w:pStyle w:val="ListNumber"/>
        <w:numPr>
          <w:ilvl w:val="0"/>
          <w:numId w:val="257"/>
        </w:numPr>
      </w:pPr>
      <w:r w:rsidRPr="009129C2">
        <w:t xml:space="preserve">The Supervisor registers a new participant (associated with a protocol) into </w:t>
      </w:r>
      <w:fldSimple w:instr=" DOCPROPERTY  ApplicationName  \* MERGEFORMAT ">
        <w:r w:rsidRPr="009129C2">
          <w:t>caTissue Suite</w:t>
        </w:r>
      </w:fldSimple>
      <w:r w:rsidRPr="009129C2">
        <w:t xml:space="preserve"> (</w:t>
      </w:r>
      <w:r w:rsidRPr="009129C2">
        <w:fldChar w:fldCharType="begin"/>
      </w:r>
      <w:r w:rsidRPr="009129C2">
        <w:instrText xml:space="preserve"> REF _Ref275505613 \r \h </w:instrText>
      </w:r>
      <w:r w:rsidRPr="009129C2">
        <w:fldChar w:fldCharType="separate"/>
      </w:r>
      <w:r w:rsidR="00327542">
        <w:t>Chapter 7</w:t>
      </w:r>
      <w:r w:rsidRPr="009129C2">
        <w:fldChar w:fldCharType="end"/>
      </w:r>
      <w:r w:rsidRPr="009129C2">
        <w:t>).</w:t>
      </w:r>
    </w:p>
    <w:p w:rsidR="00066951" w:rsidRPr="009129C2" w:rsidRDefault="00066951" w:rsidP="00066951">
      <w:pPr>
        <w:pStyle w:val="ListNumber"/>
      </w:pPr>
      <w:r w:rsidRPr="009129C2">
        <w:t xml:space="preserve">Once a participant is registered into </w:t>
      </w:r>
      <w:fldSimple w:instr=" DOCPROPERTY  ApplicationName  \* MERGEFORMAT ">
        <w:r w:rsidRPr="009129C2">
          <w:t>caTissue Suite</w:t>
        </w:r>
      </w:fldSimple>
      <w:r w:rsidRPr="009129C2">
        <w:t>, Supervisors or Technicians may register accessions (biospecimen collection events) associated with the participant (</w:t>
      </w:r>
      <w:r w:rsidRPr="009129C2">
        <w:fldChar w:fldCharType="begin"/>
      </w:r>
      <w:r w:rsidRPr="009129C2">
        <w:instrText xml:space="preserve"> REF _Ref275505613 \r \h </w:instrText>
      </w:r>
      <w:r w:rsidRPr="009129C2">
        <w:fldChar w:fldCharType="separate"/>
      </w:r>
      <w:r w:rsidR="00327542">
        <w:t>Chapter 7</w:t>
      </w:r>
      <w:r w:rsidRPr="009129C2">
        <w:fldChar w:fldCharType="end"/>
      </w:r>
      <w:r w:rsidRPr="009129C2">
        <w:t>).</w:t>
      </w:r>
    </w:p>
    <w:p w:rsidR="00066951" w:rsidRPr="009129C2" w:rsidRDefault="00066951" w:rsidP="00066951">
      <w:pPr>
        <w:pStyle w:val="ListBullet2"/>
      </w:pPr>
      <w:r w:rsidRPr="009129C2">
        <w:t xml:space="preserve">For surgical specimens, the </w:t>
      </w:r>
      <w:fldSimple w:instr=" DOCPROPERTY  ApplicationName  \* MERGEFORMAT ">
        <w:r w:rsidRPr="009129C2">
          <w:t>caTissue Suite</w:t>
        </w:r>
      </w:fldSimple>
      <w:r w:rsidRPr="009129C2">
        <w:t xml:space="preserve"> accession number is the same as the surgical pathology report number. </w:t>
      </w:r>
    </w:p>
    <w:p w:rsidR="00066951" w:rsidRPr="009129C2" w:rsidRDefault="00066951" w:rsidP="00066951">
      <w:pPr>
        <w:pStyle w:val="ListBullet2"/>
      </w:pPr>
      <w:r w:rsidRPr="009129C2">
        <w:t>For any given accession, one or more specimens may be added as per the collection protocol or user-defined requirements.</w:t>
      </w:r>
    </w:p>
    <w:p w:rsidR="00066951" w:rsidRPr="009129C2" w:rsidRDefault="00066951" w:rsidP="00066951">
      <w:pPr>
        <w:pStyle w:val="ListNumber"/>
      </w:pPr>
      <w:r w:rsidRPr="009129C2">
        <w:t>The Technician may then manipulate the specimen to generate aliquots and/or derived specimens (</w:t>
      </w:r>
      <w:r w:rsidRPr="009129C2">
        <w:fldChar w:fldCharType="begin"/>
      </w:r>
      <w:r w:rsidRPr="009129C2">
        <w:instrText xml:space="preserve"> REF _Ref275505613 \r \h </w:instrText>
      </w:r>
      <w:r w:rsidRPr="009129C2">
        <w:fldChar w:fldCharType="separate"/>
      </w:r>
      <w:r w:rsidR="00327542">
        <w:t>Chapter 7</w:t>
      </w:r>
      <w:r w:rsidRPr="009129C2">
        <w:fldChar w:fldCharType="end"/>
      </w:r>
      <w:r w:rsidRPr="009129C2">
        <w:t>).</w:t>
      </w:r>
    </w:p>
    <w:p w:rsidR="00066951" w:rsidRPr="009129C2" w:rsidRDefault="00066951" w:rsidP="00066951">
      <w:pPr>
        <w:pStyle w:val="ListNumber"/>
      </w:pPr>
      <w:r w:rsidRPr="009129C2">
        <w:t>User roles may also perform the following tasks within the workflow:</w:t>
      </w:r>
    </w:p>
    <w:p w:rsidR="00066951" w:rsidRPr="009129C2" w:rsidRDefault="00066951" w:rsidP="00066951">
      <w:pPr>
        <w:pStyle w:val="ListBullet2"/>
      </w:pPr>
      <w:r w:rsidRPr="009129C2">
        <w:t>Supervisors or Technicians can record general properties concerning specimen quality assurance (QA), location, and tracking history.</w:t>
      </w:r>
    </w:p>
    <w:p w:rsidR="00066951" w:rsidRPr="009129C2" w:rsidRDefault="00066951" w:rsidP="00066951">
      <w:pPr>
        <w:pStyle w:val="ListBullet2"/>
      </w:pPr>
      <w:r w:rsidRPr="009129C2">
        <w:t>Supervisors or Technicians may move any specimen from a site as a result of a Biospecimen Ordering and Distribution (</w:t>
      </w:r>
      <w:r w:rsidRPr="009129C2">
        <w:fldChar w:fldCharType="begin"/>
      </w:r>
      <w:r w:rsidRPr="009129C2">
        <w:instrText xml:space="preserve"> REF _Ref275802271 \h </w:instrText>
      </w:r>
      <w:r w:rsidRPr="009129C2">
        <w:fldChar w:fldCharType="separate"/>
      </w:r>
      <w:r w:rsidR="00327542" w:rsidRPr="009129C2">
        <w:t>Ordering Biospecimens (Biospecimen Data)</w:t>
      </w:r>
      <w:r w:rsidRPr="009129C2">
        <w:fldChar w:fldCharType="end"/>
      </w:r>
      <w:r w:rsidRPr="009129C2">
        <w:t>)</w:t>
      </w:r>
    </w:p>
    <w:p w:rsidR="00066951" w:rsidRPr="009129C2" w:rsidRDefault="00066951" w:rsidP="00066951">
      <w:pPr>
        <w:pStyle w:val="ListBullet2"/>
      </w:pPr>
      <w:r w:rsidRPr="009129C2">
        <w:t xml:space="preserve">Administrators or Supervisors may query </w:t>
      </w:r>
      <w:fldSimple w:instr=" DOCPROPERTY  ApplicationName  \* MERGEFORMAT ">
        <w:r w:rsidRPr="009129C2">
          <w:t>caTissue Suite</w:t>
        </w:r>
      </w:fldSimple>
      <w:r w:rsidRPr="009129C2">
        <w:t xml:space="preserve"> for available biospecimens using identified data (</w:t>
      </w:r>
      <w:r w:rsidRPr="009129C2">
        <w:fldChar w:fldCharType="begin"/>
      </w:r>
      <w:r w:rsidRPr="009129C2">
        <w:instrText xml:space="preserve"> REF _Ref275802298 \h </w:instrText>
      </w:r>
      <w:r w:rsidRPr="009129C2">
        <w:fldChar w:fldCharType="separate"/>
      </w:r>
      <w:r w:rsidR="00327542" w:rsidRPr="009129C2">
        <w:t>Performing Searches</w:t>
      </w:r>
      <w:r w:rsidRPr="009129C2">
        <w:fldChar w:fldCharType="end"/>
      </w:r>
      <w:r w:rsidRPr="009129C2">
        <w:t>)</w:t>
      </w:r>
    </w:p>
    <w:p w:rsidR="00066951" w:rsidRPr="009129C2" w:rsidRDefault="00066951" w:rsidP="00066951">
      <w:pPr>
        <w:pStyle w:val="ListBullet2"/>
      </w:pPr>
      <w:r w:rsidRPr="009129C2">
        <w:t xml:space="preserve">Technicians and Scientists may query </w:t>
      </w:r>
      <w:fldSimple w:instr=" DOCPROPERTY  ApplicationName  \* MERGEFORMAT ">
        <w:r w:rsidRPr="009129C2">
          <w:t>caTissue Suite</w:t>
        </w:r>
      </w:fldSimple>
      <w:r w:rsidRPr="009129C2">
        <w:t xml:space="preserve"> for available biospecimens using de-identified data (</w:t>
      </w:r>
      <w:r w:rsidRPr="009129C2">
        <w:fldChar w:fldCharType="begin"/>
      </w:r>
      <w:r w:rsidRPr="009129C2">
        <w:instrText xml:space="preserve"> REF _Ref275802298 \h </w:instrText>
      </w:r>
      <w:r w:rsidRPr="009129C2">
        <w:fldChar w:fldCharType="separate"/>
      </w:r>
      <w:r w:rsidR="00327542" w:rsidRPr="009129C2">
        <w:t>Performing Searches</w:t>
      </w:r>
      <w:r w:rsidRPr="009129C2">
        <w:fldChar w:fldCharType="end"/>
      </w:r>
      <w:r w:rsidRPr="009129C2">
        <w:t>).</w:t>
      </w:r>
    </w:p>
    <w:p w:rsidR="00066951" w:rsidRPr="009129C2" w:rsidRDefault="00066951" w:rsidP="00066951">
      <w:pPr>
        <w:pStyle w:val="BodyText"/>
      </w:pPr>
      <w:r w:rsidRPr="009129C2">
        <w:br w:type="page"/>
      </w:r>
      <w:r w:rsidRPr="009129C2">
        <w:lastRenderedPageBreak/>
        <w:t xml:space="preserve">The </w:t>
      </w:r>
      <w:r w:rsidRPr="009129C2">
        <w:fldChar w:fldCharType="begin"/>
      </w:r>
      <w:r w:rsidRPr="009129C2">
        <w:instrText xml:space="preserve"> XE "caTissue Suite:workflow graphic" </w:instrText>
      </w:r>
      <w:r w:rsidRPr="009129C2">
        <w:fldChar w:fldCharType="end"/>
      </w:r>
      <w:r w:rsidRPr="009129C2">
        <w:t xml:space="preserve">following figure is a graphic representation of the described </w:t>
      </w:r>
      <w:fldSimple w:instr=" DOCPROPERTY  ApplicationName  \* MERGEFORMAT ">
        <w:r w:rsidRPr="009129C2">
          <w:t>caTissue Suite</w:t>
        </w:r>
      </w:fldSimple>
      <w:r w:rsidRPr="009129C2">
        <w:t xml:space="preserve"> workflow.</w:t>
      </w:r>
    </w:p>
    <w:p w:rsidR="00066951" w:rsidRPr="009129C2" w:rsidRDefault="007A0E2C" w:rsidP="00066951">
      <w:pPr>
        <w:pStyle w:val="BodyTextIndent"/>
        <w:ind w:left="0"/>
      </w:pPr>
      <w:r>
        <w:rPr>
          <w:noProof/>
        </w:rPr>
        <w:drawing>
          <wp:inline distT="0" distB="0" distL="0" distR="0">
            <wp:extent cx="5705475" cy="4105275"/>
            <wp:effectExtent l="19050" t="0" r="9525" b="0"/>
            <wp:docPr id="3" name="Picture 3" descr="caTissue Suite workflow as described on previou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Tissue Suite workflow as described on previous page."/>
                    <pic:cNvPicPr>
                      <a:picLocks noChangeAspect="1" noChangeArrowheads="1"/>
                    </pic:cNvPicPr>
                  </pic:nvPicPr>
                  <pic:blipFill>
                    <a:blip r:embed="rId26"/>
                    <a:srcRect/>
                    <a:stretch>
                      <a:fillRect/>
                    </a:stretch>
                  </pic:blipFill>
                  <pic:spPr bwMode="auto">
                    <a:xfrm>
                      <a:off x="0" y="0"/>
                      <a:ext cx="5705475" cy="4105275"/>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2</w:t>
        </w:r>
      </w:fldSimple>
      <w:r w:rsidRPr="009129C2">
        <w:t xml:space="preserve">: Biospecimen Banking Workflow Using </w:t>
      </w:r>
      <w:fldSimple w:instr=" DOCPROPERTY  ApplicationName  \* MERGEFORMAT ">
        <w:r w:rsidRPr="009129C2">
          <w:t>caTissue Suite</w:t>
        </w:r>
      </w:fldSimple>
    </w:p>
    <w:p w:rsidR="00066951" w:rsidRPr="009129C2" w:rsidRDefault="00066951" w:rsidP="00066951">
      <w:pPr>
        <w:pStyle w:val="Heading2"/>
      </w:pPr>
      <w:bookmarkStart w:id="163" w:name="_Ref149126288"/>
      <w:bookmarkStart w:id="164" w:name="_Toc288121181"/>
      <w:r w:rsidRPr="009129C2">
        <w:t xml:space="preserve">Using </w:t>
      </w:r>
      <w:fldSimple w:instr=" DOCPROPERTY  ApplicationName  \* MERGEFORMAT ">
        <w:r w:rsidRPr="009129C2">
          <w:t>caTissue Suite</w:t>
        </w:r>
        <w:bookmarkEnd w:id="164"/>
      </w:fldSimple>
      <w:bookmarkEnd w:id="163"/>
    </w:p>
    <w:p w:rsidR="00066951" w:rsidRPr="009129C2" w:rsidRDefault="00066951" w:rsidP="00066951">
      <w:pPr>
        <w:pStyle w:val="BodyText"/>
      </w:pPr>
      <w:r w:rsidRPr="009129C2">
        <w:t xml:space="preserve">This section provides general information about the different functional areas of </w:t>
      </w:r>
      <w:fldSimple w:instr=" DOCPROPERTY  ApplicationName  \* MERGEFORMAT ">
        <w:r w:rsidRPr="009129C2">
          <w:t>caTissue Suite</w:t>
        </w:r>
      </w:fldSimple>
      <w:r w:rsidRPr="009129C2">
        <w:t>:</w:t>
      </w:r>
    </w:p>
    <w:p w:rsidR="00066951" w:rsidRPr="009129C2" w:rsidRDefault="00066951" w:rsidP="00066951">
      <w:pPr>
        <w:pStyle w:val="ListBullet"/>
        <w:rPr>
          <w:rStyle w:val="Emphasis"/>
        </w:rPr>
      </w:pPr>
      <w:fldSimple w:instr=" REF _Ref149126388 \h  \* MERGEFORMAT ">
        <w:r w:rsidR="00327542" w:rsidRPr="00327542">
          <w:rPr>
            <w:rStyle w:val="Emphasis"/>
          </w:rPr>
          <w:t>Your Profile</w:t>
        </w:r>
      </w:fldSimple>
    </w:p>
    <w:p w:rsidR="00066951" w:rsidRPr="009129C2" w:rsidRDefault="00066951" w:rsidP="00066951">
      <w:pPr>
        <w:pStyle w:val="ListBullet"/>
        <w:rPr>
          <w:rStyle w:val="Emphasis"/>
        </w:rPr>
      </w:pPr>
      <w:fldSimple w:instr=" REF _Ref149126391 \h  \* MERGEFORMAT ">
        <w:r w:rsidR="00327542" w:rsidRPr="00327542">
          <w:rPr>
            <w:rStyle w:val="Emphasis"/>
          </w:rPr>
          <w:t>Performing Administrator Duties</w:t>
        </w:r>
      </w:fldSimple>
    </w:p>
    <w:p w:rsidR="00066951" w:rsidRPr="009129C2" w:rsidRDefault="00066951" w:rsidP="00066951">
      <w:pPr>
        <w:pStyle w:val="ListBullet"/>
        <w:rPr>
          <w:rStyle w:val="Emphasis"/>
        </w:rPr>
      </w:pPr>
      <w:fldSimple w:instr=" REF _Ref149126393 \h  \* MERGEFORMAT ">
        <w:r w:rsidR="00327542" w:rsidRPr="00327542">
          <w:rPr>
            <w:rStyle w:val="Emphasis"/>
          </w:rPr>
          <w:t>Managing Biospecimen Data</w:t>
        </w:r>
      </w:fldSimple>
    </w:p>
    <w:p w:rsidR="00066951" w:rsidRPr="009129C2" w:rsidRDefault="00066951" w:rsidP="00066951">
      <w:pPr>
        <w:pStyle w:val="ListBullet"/>
        <w:rPr>
          <w:rStyle w:val="Emphasis"/>
        </w:rPr>
      </w:pPr>
      <w:fldSimple w:instr=" REF _Ref149126396 \h  \* MERGEFORMAT ">
        <w:r w:rsidR="00327542" w:rsidRPr="00327542">
          <w:rPr>
            <w:rStyle w:val="Emphasis"/>
          </w:rPr>
          <w:t>Searching in caTissue Suite</w:t>
        </w:r>
      </w:fldSimple>
    </w:p>
    <w:p w:rsidR="00066951" w:rsidRPr="009129C2" w:rsidRDefault="00066951" w:rsidP="00066951">
      <w:pPr>
        <w:pStyle w:val="ListBullet"/>
        <w:rPr>
          <w:rStyle w:val="Emphasis"/>
        </w:rPr>
      </w:pPr>
      <w:fldSimple w:instr=" REF _Ref149126399 \h  \* MERGEFORMAT ">
        <w:r w:rsidR="00327542" w:rsidRPr="00327542">
          <w:rPr>
            <w:rStyle w:val="Emphasis"/>
          </w:rPr>
          <w:t>Getting Help in caTissue Suite</w:t>
        </w:r>
      </w:fldSimple>
    </w:p>
    <w:p w:rsidR="00066951" w:rsidRPr="009129C2" w:rsidRDefault="00066951" w:rsidP="00066951">
      <w:pPr>
        <w:pStyle w:val="Heading3"/>
      </w:pPr>
      <w:bookmarkStart w:id="165" w:name="_Ref149126388"/>
      <w:bookmarkStart w:id="166" w:name="_Toc288121182"/>
      <w:r w:rsidRPr="009129C2">
        <w:t>Your Profile</w:t>
      </w:r>
      <w:bookmarkEnd w:id="165"/>
      <w:bookmarkEnd w:id="166"/>
    </w:p>
    <w:p w:rsidR="00066951" w:rsidRPr="009129C2" w:rsidRDefault="00066951" w:rsidP="00066951">
      <w:pPr>
        <w:pStyle w:val="BodyText"/>
      </w:pPr>
      <w:r w:rsidRPr="009129C2">
        <w:t xml:space="preserve">Your profile contains general information, such as email address, address, phone number, and institution information. Your profile also lists the privileges that you have in </w:t>
      </w:r>
      <w:fldSimple w:instr=" DOCPROPERTY  ApplicationName  \* MERGEFORMAT ">
        <w:r w:rsidRPr="009129C2">
          <w:t>caTissue Suite</w:t>
        </w:r>
      </w:fldSimple>
      <w:r w:rsidRPr="009129C2">
        <w:t xml:space="preserve">. These can be changed by your </w:t>
      </w:r>
      <w:fldSimple w:instr=" DOCPROPERTY  ApplicationName  \* MERGEFORMAT ">
        <w:r w:rsidRPr="009129C2">
          <w:t>caTissue Suite</w:t>
        </w:r>
      </w:fldSimple>
      <w:r w:rsidRPr="009129C2">
        <w:t xml:space="preserve"> Administrator only.</w:t>
      </w:r>
    </w:p>
    <w:p w:rsidR="00066951" w:rsidRPr="009129C2" w:rsidRDefault="00066951" w:rsidP="00066951">
      <w:pPr>
        <w:pStyle w:val="NotePara"/>
      </w:pPr>
      <w:r w:rsidRPr="009129C2">
        <w:rPr>
          <w:b/>
        </w:rPr>
        <w:lastRenderedPageBreak/>
        <w:t>Note:</w:t>
      </w:r>
      <w:r w:rsidRPr="009129C2">
        <w:t xml:space="preserve">  If you need to change your password, notify your </w:t>
      </w:r>
      <w:fldSimple w:instr=" DOCPROPERTY  ApplicationName  \* MERGEFORMAT ">
        <w:r w:rsidRPr="009129C2">
          <w:t>caTissue Suite</w:t>
        </w:r>
      </w:fldSimple>
      <w:r w:rsidRPr="009129C2">
        <w:t xml:space="preserve"> Administrator.</w:t>
      </w:r>
    </w:p>
    <w:p w:rsidR="00066951" w:rsidRPr="009129C2" w:rsidRDefault="00066951" w:rsidP="00066951">
      <w:pPr>
        <w:pStyle w:val="ListNumber"/>
        <w:numPr>
          <w:ilvl w:val="0"/>
          <w:numId w:val="121"/>
        </w:numPr>
      </w:pPr>
      <w:r w:rsidRPr="009129C2">
        <w:t xml:space="preserve">Enter or change your </w:t>
      </w:r>
      <w:r w:rsidRPr="009129C2">
        <w:rPr>
          <w:b/>
        </w:rPr>
        <w:t>E-mail Address</w:t>
      </w:r>
      <w:r w:rsidRPr="009129C2">
        <w:t>.</w:t>
      </w:r>
    </w:p>
    <w:p w:rsidR="00066951" w:rsidRPr="009129C2" w:rsidRDefault="00066951" w:rsidP="00066951">
      <w:pPr>
        <w:pStyle w:val="ListNumber"/>
        <w:numPr>
          <w:ilvl w:val="0"/>
          <w:numId w:val="258"/>
        </w:numPr>
      </w:pPr>
      <w:r w:rsidRPr="009129C2">
        <w:t xml:space="preserve">Enter or change your </w:t>
      </w:r>
      <w:r w:rsidRPr="009129C2">
        <w:rPr>
          <w:b/>
        </w:rPr>
        <w:t>Last Name</w:t>
      </w:r>
      <w:r w:rsidRPr="009129C2">
        <w:t xml:space="preserve"> and </w:t>
      </w:r>
      <w:r w:rsidRPr="009129C2">
        <w:rPr>
          <w:b/>
        </w:rPr>
        <w:t>First Name.</w:t>
      </w:r>
    </w:p>
    <w:p w:rsidR="00066951" w:rsidRPr="009129C2" w:rsidRDefault="00066951" w:rsidP="00066951">
      <w:pPr>
        <w:pStyle w:val="ListNumber"/>
      </w:pPr>
      <w:r w:rsidRPr="009129C2">
        <w:t xml:space="preserve">Enter or change your </w:t>
      </w:r>
      <w:r w:rsidRPr="009129C2">
        <w:rPr>
          <w:b/>
        </w:rPr>
        <w:t>Street</w:t>
      </w:r>
      <w:r w:rsidRPr="009129C2">
        <w:t xml:space="preserve"> (address), </w:t>
      </w:r>
      <w:r w:rsidRPr="009129C2">
        <w:rPr>
          <w:b/>
        </w:rPr>
        <w:t>City</w:t>
      </w:r>
      <w:r w:rsidRPr="009129C2">
        <w:t xml:space="preserve">, </w:t>
      </w:r>
      <w:r w:rsidRPr="009129C2">
        <w:rPr>
          <w:b/>
        </w:rPr>
        <w:t>State</w:t>
      </w:r>
      <w:r w:rsidRPr="009129C2">
        <w:t xml:space="preserve">, and </w:t>
      </w:r>
      <w:r w:rsidRPr="009129C2">
        <w:rPr>
          <w:b/>
        </w:rPr>
        <w:t>ZIP Code</w:t>
      </w:r>
      <w:r w:rsidRPr="009129C2">
        <w:t>.</w:t>
      </w:r>
    </w:p>
    <w:p w:rsidR="00066951" w:rsidRPr="009129C2" w:rsidRDefault="00066951" w:rsidP="00066951">
      <w:pPr>
        <w:pStyle w:val="ListNumber"/>
      </w:pPr>
      <w:r w:rsidRPr="009129C2">
        <w:t xml:space="preserve">Specify your </w:t>
      </w:r>
      <w:r w:rsidRPr="009129C2">
        <w:rPr>
          <w:b/>
        </w:rPr>
        <w:t>Country</w:t>
      </w:r>
      <w:r w:rsidRPr="009129C2">
        <w:t xml:space="preserve"> of residence.</w:t>
      </w:r>
    </w:p>
    <w:p w:rsidR="00066951" w:rsidRPr="009129C2" w:rsidRDefault="00066951" w:rsidP="00066951">
      <w:pPr>
        <w:pStyle w:val="ListNumber"/>
      </w:pPr>
      <w:r w:rsidRPr="009129C2">
        <w:t xml:space="preserve">Enter your </w:t>
      </w:r>
      <w:r w:rsidRPr="009129C2">
        <w:rPr>
          <w:b/>
        </w:rPr>
        <w:t>Phone Number</w:t>
      </w:r>
      <w:r w:rsidRPr="009129C2">
        <w:t xml:space="preserve"> and </w:t>
      </w:r>
      <w:r w:rsidRPr="009129C2">
        <w:rPr>
          <w:b/>
        </w:rPr>
        <w:t>Fax Number</w:t>
      </w:r>
      <w:r w:rsidRPr="009129C2">
        <w:t xml:space="preserve"> in the format ###-###-####. The Fax Number is optional.</w:t>
      </w:r>
    </w:p>
    <w:p w:rsidR="00066951" w:rsidRPr="009129C2" w:rsidRDefault="00066951" w:rsidP="00066951">
      <w:pPr>
        <w:pStyle w:val="ListNumber"/>
      </w:pPr>
      <w:r w:rsidRPr="009129C2">
        <w:t xml:space="preserve">Select an </w:t>
      </w:r>
      <w:r w:rsidRPr="009129C2">
        <w:rPr>
          <w:b/>
        </w:rPr>
        <w:t>Institution</w:t>
      </w:r>
      <w:r w:rsidRPr="009129C2">
        <w:t xml:space="preserve">, </w:t>
      </w:r>
      <w:r w:rsidRPr="009129C2">
        <w:rPr>
          <w:b/>
        </w:rPr>
        <w:t>Department</w:t>
      </w:r>
      <w:r w:rsidRPr="009129C2">
        <w:t xml:space="preserve">, and </w:t>
      </w:r>
      <w:r w:rsidRPr="009129C2">
        <w:rPr>
          <w:b/>
        </w:rPr>
        <w:t>Cancer Research Group</w:t>
      </w:r>
      <w:r w:rsidRPr="009129C2">
        <w:t xml:space="preserve">. </w:t>
      </w:r>
    </w:p>
    <w:p w:rsidR="00066951" w:rsidRPr="009129C2" w:rsidRDefault="00066951" w:rsidP="00066951">
      <w:pPr>
        <w:pStyle w:val="ListNumber"/>
      </w:pPr>
      <w:r w:rsidRPr="009129C2">
        <w:t xml:space="preserve">To add a new one of these items, click </w:t>
      </w:r>
      <w:r w:rsidRPr="009129C2">
        <w:rPr>
          <w:b/>
        </w:rPr>
        <w:t>Add New</w:t>
      </w:r>
      <w:r w:rsidRPr="009129C2">
        <w:t xml:space="preserve"> and enter a new entry. Click </w:t>
      </w:r>
      <w:r w:rsidRPr="009129C2">
        <w:rPr>
          <w:b/>
        </w:rPr>
        <w:t>Submit,</w:t>
      </w:r>
      <w:r w:rsidRPr="009129C2">
        <w:t xml:space="preserve"> and the changes are to the list.</w:t>
      </w:r>
    </w:p>
    <w:p w:rsidR="00066951" w:rsidRPr="009129C2" w:rsidRDefault="00066951" w:rsidP="00066951">
      <w:pPr>
        <w:pStyle w:val="ListNumber"/>
      </w:pPr>
      <w:r w:rsidRPr="009129C2">
        <w:t xml:space="preserve">When you are done making changes, click </w:t>
      </w:r>
      <w:r w:rsidRPr="009129C2">
        <w:rPr>
          <w:b/>
        </w:rPr>
        <w:t>Submit</w:t>
      </w:r>
      <w:r w:rsidRPr="009129C2">
        <w:t>.</w:t>
      </w:r>
    </w:p>
    <w:p w:rsidR="00066951" w:rsidRPr="009129C2" w:rsidRDefault="00066951" w:rsidP="00066951">
      <w:pPr>
        <w:pStyle w:val="Heading3"/>
      </w:pPr>
      <w:bookmarkStart w:id="167" w:name="_Ref149126391"/>
      <w:bookmarkStart w:id="168" w:name="_Toc288121183"/>
      <w:r w:rsidRPr="009129C2">
        <w:t>Performing Administrator Duties</w:t>
      </w:r>
      <w:bookmarkEnd w:id="167"/>
      <w:bookmarkEnd w:id="168"/>
    </w:p>
    <w:p w:rsidR="00066951" w:rsidRPr="009129C2" w:rsidRDefault="00066951" w:rsidP="00066951">
      <w:pPr>
        <w:pStyle w:val="BodyText"/>
      </w:pPr>
      <w:r w:rsidRPr="009129C2">
        <w:t xml:space="preserve">To </w:t>
      </w:r>
      <w:r w:rsidRPr="009129C2">
        <w:fldChar w:fldCharType="begin"/>
      </w:r>
      <w:r w:rsidRPr="009129C2">
        <w:instrText xml:space="preserve"> XE "Administrative Data:options" </w:instrText>
      </w:r>
      <w:r w:rsidRPr="009129C2">
        <w:fldChar w:fldCharType="end"/>
      </w:r>
      <w:r w:rsidRPr="009129C2">
        <w:t xml:space="preserve">perform </w:t>
      </w:r>
      <w:fldSimple w:instr=" DOCPROPERTY  ApplicationName  \* MERGEFORMAT ">
        <w:r w:rsidRPr="009129C2">
          <w:t>caTissue Suite</w:t>
        </w:r>
      </w:fldSimple>
      <w:r w:rsidRPr="009129C2">
        <w:t xml:space="preserve"> Administrator tasks, click the </w:t>
      </w:r>
      <w:r w:rsidRPr="009129C2">
        <w:rPr>
          <w:b/>
        </w:rPr>
        <w:t xml:space="preserve">Administrative Data </w:t>
      </w:r>
      <w:r w:rsidRPr="009129C2">
        <w:t>tab on the menu bar. The following table lists the options available.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3"/>
        <w:gridCol w:w="6463"/>
      </w:tblGrid>
      <w:tr w:rsidR="00066951" w:rsidRPr="009129C2">
        <w:trPr>
          <w:tblHeader/>
        </w:trPr>
        <w:tc>
          <w:tcPr>
            <w:tcW w:w="2573" w:type="dxa"/>
            <w:shd w:val="clear" w:color="auto" w:fill="CCCCCC"/>
          </w:tcPr>
          <w:p w:rsidR="00066951" w:rsidRPr="009129C2" w:rsidRDefault="00066951" w:rsidP="00066951">
            <w:pPr>
              <w:pStyle w:val="TableHeader"/>
            </w:pPr>
            <w:r w:rsidRPr="009129C2">
              <w:t>Option</w:t>
            </w:r>
          </w:p>
        </w:tc>
        <w:tc>
          <w:tcPr>
            <w:tcW w:w="6463" w:type="dxa"/>
            <w:shd w:val="clear" w:color="auto" w:fill="CCCCCC"/>
          </w:tcPr>
          <w:p w:rsidR="00066951" w:rsidRPr="009129C2" w:rsidRDefault="00066951" w:rsidP="00066951">
            <w:pPr>
              <w:pStyle w:val="TableHeader"/>
            </w:pPr>
            <w:r w:rsidRPr="009129C2">
              <w:t>Description</w:t>
            </w:r>
          </w:p>
        </w:tc>
      </w:tr>
      <w:tr w:rsidR="00066951" w:rsidRPr="009129C2">
        <w:tc>
          <w:tcPr>
            <w:tcW w:w="2573" w:type="dxa"/>
          </w:tcPr>
          <w:p w:rsidR="00066951" w:rsidRPr="009129C2" w:rsidRDefault="00066951" w:rsidP="00066951">
            <w:pPr>
              <w:pStyle w:val="TableText0"/>
            </w:pPr>
            <w:r w:rsidRPr="009129C2">
              <w:t>User</w:t>
            </w:r>
            <w:r w:rsidRPr="009129C2">
              <w:fldChar w:fldCharType="begin"/>
            </w:r>
            <w:r w:rsidRPr="009129C2">
              <w:instrText xml:space="preserve"> XE "User option" </w:instrText>
            </w:r>
            <w:r w:rsidRPr="009129C2">
              <w:fldChar w:fldCharType="end"/>
            </w:r>
          </w:p>
        </w:tc>
        <w:tc>
          <w:tcPr>
            <w:tcW w:w="6463" w:type="dxa"/>
          </w:tcPr>
          <w:p w:rsidR="00066951" w:rsidRPr="009129C2" w:rsidRDefault="00066951" w:rsidP="00066951">
            <w:pPr>
              <w:pStyle w:val="TableText0"/>
            </w:pPr>
            <w:r w:rsidRPr="009129C2">
              <w:t xml:space="preserve">Set up users that will use </w:t>
            </w:r>
            <w:fldSimple w:instr=" DOCPROPERTY  ApplicationName  \* MERGEFORMAT ">
              <w:r w:rsidRPr="009129C2">
                <w:t>caTissue Suite</w:t>
              </w:r>
            </w:fldSimple>
            <w:r w:rsidRPr="009129C2">
              <w:t>.</w:t>
            </w:r>
          </w:p>
        </w:tc>
      </w:tr>
      <w:tr w:rsidR="00066951" w:rsidRPr="009129C2">
        <w:tc>
          <w:tcPr>
            <w:tcW w:w="2573" w:type="dxa"/>
          </w:tcPr>
          <w:p w:rsidR="00066951" w:rsidRPr="009129C2" w:rsidRDefault="00066951" w:rsidP="00066951">
            <w:pPr>
              <w:pStyle w:val="TableText0"/>
            </w:pPr>
            <w:r w:rsidRPr="009129C2">
              <w:t>Institution</w:t>
            </w:r>
            <w:r w:rsidRPr="009129C2">
              <w:fldChar w:fldCharType="begin"/>
            </w:r>
            <w:r w:rsidRPr="009129C2">
              <w:instrText xml:space="preserve"> XE "Institute" </w:instrText>
            </w:r>
            <w:r w:rsidRPr="009129C2">
              <w:fldChar w:fldCharType="end"/>
            </w:r>
          </w:p>
        </w:tc>
        <w:tc>
          <w:tcPr>
            <w:tcW w:w="6463" w:type="dxa"/>
          </w:tcPr>
          <w:p w:rsidR="00066951" w:rsidRPr="009129C2" w:rsidRDefault="00066951" w:rsidP="00066951">
            <w:pPr>
              <w:pStyle w:val="TableText0"/>
            </w:pPr>
            <w:r w:rsidRPr="009129C2">
              <w:t xml:space="preserve">Set up, edit, and delete an institution that employs users of </w:t>
            </w:r>
            <w:fldSimple w:instr=" DOCPROPERTY  ApplicationName  \* MERGEFORMAT ">
              <w:r w:rsidRPr="009129C2">
                <w:t>caTissue Suite</w:t>
              </w:r>
            </w:fldSimple>
            <w:r w:rsidRPr="009129C2">
              <w:t xml:space="preserve">. Each user of </w:t>
            </w:r>
            <w:fldSimple w:instr=" DOCPROPERTY  ApplicationName  \* MERGEFORMAT ">
              <w:r w:rsidRPr="009129C2">
                <w:t>caTissue Suite</w:t>
              </w:r>
            </w:fldSimple>
            <w:r w:rsidRPr="009129C2">
              <w:t xml:space="preserve"> is associated with one of these institutions</w:t>
            </w:r>
            <w:r w:rsidRPr="009129C2">
              <w:rPr>
                <w:rFonts w:cs="Arial"/>
                <w:sz w:val="20"/>
              </w:rPr>
              <w:t>.</w:t>
            </w:r>
          </w:p>
        </w:tc>
      </w:tr>
      <w:tr w:rsidR="00066951" w:rsidRPr="009129C2">
        <w:tc>
          <w:tcPr>
            <w:tcW w:w="2573" w:type="dxa"/>
          </w:tcPr>
          <w:p w:rsidR="00066951" w:rsidRPr="009129C2" w:rsidRDefault="00066951" w:rsidP="00066951">
            <w:pPr>
              <w:pStyle w:val="TableText0"/>
            </w:pPr>
            <w:r w:rsidRPr="009129C2">
              <w:t>Department</w:t>
            </w:r>
            <w:r w:rsidRPr="009129C2">
              <w:fldChar w:fldCharType="begin"/>
            </w:r>
            <w:r w:rsidRPr="009129C2">
              <w:instrText xml:space="preserve"> XE "Department option " </w:instrText>
            </w:r>
            <w:r w:rsidRPr="009129C2">
              <w:fldChar w:fldCharType="end"/>
            </w:r>
          </w:p>
        </w:tc>
        <w:tc>
          <w:tcPr>
            <w:tcW w:w="6463" w:type="dxa"/>
          </w:tcPr>
          <w:p w:rsidR="00066951" w:rsidRPr="009129C2" w:rsidRDefault="00066951" w:rsidP="00066951">
            <w:pPr>
              <w:pStyle w:val="TableText0"/>
            </w:pPr>
            <w:r w:rsidRPr="009129C2">
              <w:t>Set up, edit, and delete departments within an institute that wish to store their samples.</w:t>
            </w:r>
          </w:p>
        </w:tc>
      </w:tr>
      <w:tr w:rsidR="00066951" w:rsidRPr="009129C2">
        <w:tc>
          <w:tcPr>
            <w:tcW w:w="2573" w:type="dxa"/>
          </w:tcPr>
          <w:p w:rsidR="00066951" w:rsidRPr="009129C2" w:rsidRDefault="00066951" w:rsidP="00066951">
            <w:pPr>
              <w:pStyle w:val="TableText0"/>
            </w:pPr>
            <w:r w:rsidRPr="009129C2">
              <w:t>Can</w:t>
            </w:r>
          </w:p>
          <w:p w:rsidR="00066951" w:rsidRPr="009129C2" w:rsidRDefault="00066951" w:rsidP="00066951">
            <w:pPr>
              <w:pStyle w:val="TableText0"/>
            </w:pPr>
            <w:r w:rsidRPr="009129C2">
              <w:t>cer Research Group</w:t>
            </w:r>
          </w:p>
        </w:tc>
        <w:tc>
          <w:tcPr>
            <w:tcW w:w="6463" w:type="dxa"/>
          </w:tcPr>
          <w:p w:rsidR="00066951" w:rsidRPr="009129C2" w:rsidRDefault="00066951" w:rsidP="00066951">
            <w:pPr>
              <w:pStyle w:val="TableText0"/>
            </w:pPr>
            <w:r w:rsidRPr="009129C2">
              <w:t>Set up, edit, and delete a group of people who are working for a particular research study, e.g., Breast Cancer Research Group.</w:t>
            </w:r>
          </w:p>
        </w:tc>
      </w:tr>
      <w:tr w:rsidR="00066951" w:rsidRPr="009129C2">
        <w:tc>
          <w:tcPr>
            <w:tcW w:w="2573" w:type="dxa"/>
          </w:tcPr>
          <w:p w:rsidR="00066951" w:rsidRPr="009129C2" w:rsidRDefault="00066951" w:rsidP="00066951">
            <w:pPr>
              <w:pStyle w:val="TableText0"/>
            </w:pPr>
            <w:r w:rsidRPr="009129C2">
              <w:t>Site</w:t>
            </w:r>
            <w:r w:rsidRPr="009129C2">
              <w:fldChar w:fldCharType="begin"/>
            </w:r>
            <w:r w:rsidRPr="009129C2">
              <w:instrText xml:space="preserve"> XE "Site option " </w:instrText>
            </w:r>
            <w:r w:rsidRPr="009129C2">
              <w:fldChar w:fldCharType="end"/>
            </w:r>
          </w:p>
        </w:tc>
        <w:tc>
          <w:tcPr>
            <w:tcW w:w="6463" w:type="dxa"/>
          </w:tcPr>
          <w:p w:rsidR="00066951" w:rsidRPr="009129C2" w:rsidRDefault="00066951" w:rsidP="00066951">
            <w:pPr>
              <w:pStyle w:val="TableText0"/>
            </w:pPr>
            <w:r w:rsidRPr="009129C2">
              <w:t>Set up, edit, and delete a physical location where a biospecimen is collected, processed, stored, or analyzed.</w:t>
            </w:r>
          </w:p>
        </w:tc>
      </w:tr>
      <w:tr w:rsidR="00066951" w:rsidRPr="009129C2">
        <w:tc>
          <w:tcPr>
            <w:tcW w:w="2573" w:type="dxa"/>
          </w:tcPr>
          <w:p w:rsidR="00066951" w:rsidRPr="009129C2" w:rsidRDefault="00066951" w:rsidP="00066951">
            <w:pPr>
              <w:pStyle w:val="TableText0"/>
            </w:pPr>
            <w:r w:rsidRPr="009129C2">
              <w:t xml:space="preserve">Storage Container Type option </w:t>
            </w:r>
            <w:r w:rsidRPr="009129C2">
              <w:fldChar w:fldCharType="begin"/>
            </w:r>
            <w:r w:rsidRPr="009129C2">
              <w:instrText xml:space="preserve"> XE "Storage Container Type" </w:instrText>
            </w:r>
            <w:r w:rsidRPr="009129C2">
              <w:fldChar w:fldCharType="end"/>
            </w:r>
          </w:p>
        </w:tc>
        <w:tc>
          <w:tcPr>
            <w:tcW w:w="6463" w:type="dxa"/>
          </w:tcPr>
          <w:p w:rsidR="00066951" w:rsidRPr="009129C2" w:rsidRDefault="00066951" w:rsidP="00066951">
            <w:pPr>
              <w:pStyle w:val="TableText0"/>
            </w:pPr>
            <w:r w:rsidRPr="009129C2">
              <w:t xml:space="preserve">Set up, edit, and delete a template for storage of biospecimens, e.g., the general definition of a freezer or a shelf. </w:t>
            </w:r>
          </w:p>
        </w:tc>
      </w:tr>
      <w:tr w:rsidR="00066951" w:rsidRPr="009129C2">
        <w:tc>
          <w:tcPr>
            <w:tcW w:w="2573" w:type="dxa"/>
          </w:tcPr>
          <w:p w:rsidR="00066951" w:rsidRPr="009129C2" w:rsidRDefault="00066951" w:rsidP="00066951">
            <w:pPr>
              <w:pStyle w:val="TableText0"/>
            </w:pPr>
            <w:r w:rsidRPr="009129C2">
              <w:t>Storage Container</w:t>
            </w:r>
            <w:r w:rsidRPr="009129C2">
              <w:fldChar w:fldCharType="begin"/>
            </w:r>
            <w:r w:rsidRPr="009129C2">
              <w:instrText xml:space="preserve"> XE "Storage Container option " </w:instrText>
            </w:r>
            <w:r w:rsidRPr="009129C2">
              <w:fldChar w:fldCharType="end"/>
            </w:r>
          </w:p>
        </w:tc>
        <w:tc>
          <w:tcPr>
            <w:tcW w:w="6463" w:type="dxa"/>
          </w:tcPr>
          <w:p w:rsidR="00066951" w:rsidRPr="009129C2" w:rsidRDefault="00066951" w:rsidP="00066951">
            <w:pPr>
              <w:pStyle w:val="TableText0"/>
            </w:pPr>
            <w:r w:rsidRPr="009129C2">
              <w:t>Set up, edit, and delete a physical container used for storing collected biospecimens.</w:t>
            </w:r>
          </w:p>
        </w:tc>
      </w:tr>
      <w:tr w:rsidR="00066951" w:rsidRPr="009129C2">
        <w:tc>
          <w:tcPr>
            <w:tcW w:w="2573" w:type="dxa"/>
            <w:tcBorders>
              <w:bottom w:val="single" w:sz="4" w:space="0" w:color="000000"/>
            </w:tcBorders>
          </w:tcPr>
          <w:p w:rsidR="00066951" w:rsidRPr="009129C2" w:rsidRDefault="00066951" w:rsidP="00066951">
            <w:pPr>
              <w:pStyle w:val="TableText0"/>
            </w:pPr>
            <w:r w:rsidRPr="009129C2">
              <w:t>Specimen Array Type</w:t>
            </w:r>
            <w:r w:rsidRPr="009129C2">
              <w:fldChar w:fldCharType="begin"/>
            </w:r>
            <w:r w:rsidRPr="009129C2">
              <w:instrText xml:space="preserve"> XE "Specimen Array Type option " </w:instrText>
            </w:r>
            <w:r w:rsidRPr="009129C2">
              <w:fldChar w:fldCharType="end"/>
            </w:r>
          </w:p>
        </w:tc>
        <w:tc>
          <w:tcPr>
            <w:tcW w:w="6463" w:type="dxa"/>
            <w:tcBorders>
              <w:bottom w:val="single" w:sz="4" w:space="0" w:color="000000"/>
            </w:tcBorders>
          </w:tcPr>
          <w:p w:rsidR="00066951" w:rsidRPr="009129C2" w:rsidRDefault="00066951" w:rsidP="00066951">
            <w:pPr>
              <w:pStyle w:val="TableText0"/>
            </w:pPr>
            <w:r w:rsidRPr="009129C2">
              <w:t>Set up, edit, and delete a definition of the class and types of specimens that can be stored in an array type, e.g., a 96-well PCR plate holding molecular specimens along with the dimensions of the array.</w:t>
            </w:r>
          </w:p>
        </w:tc>
      </w:tr>
      <w:tr w:rsidR="00066951" w:rsidRPr="009129C2">
        <w:tc>
          <w:tcPr>
            <w:tcW w:w="2573" w:type="dxa"/>
          </w:tcPr>
          <w:p w:rsidR="00066951" w:rsidRPr="009129C2" w:rsidRDefault="00066951" w:rsidP="00066951">
            <w:pPr>
              <w:pStyle w:val="TableText0"/>
            </w:pPr>
            <w:r w:rsidRPr="009129C2">
              <w:t>Biohazard</w:t>
            </w:r>
            <w:r w:rsidRPr="009129C2">
              <w:fldChar w:fldCharType="begin"/>
            </w:r>
            <w:r w:rsidRPr="009129C2">
              <w:instrText xml:space="preserve"> XE "Biohazard option " </w:instrText>
            </w:r>
            <w:r w:rsidRPr="009129C2">
              <w:fldChar w:fldCharType="end"/>
            </w:r>
          </w:p>
        </w:tc>
        <w:tc>
          <w:tcPr>
            <w:tcW w:w="6463" w:type="dxa"/>
          </w:tcPr>
          <w:p w:rsidR="00066951" w:rsidRPr="009129C2" w:rsidRDefault="00066951" w:rsidP="00066951">
            <w:pPr>
              <w:pStyle w:val="TableText0"/>
            </w:pPr>
            <w:r w:rsidRPr="009129C2">
              <w:t xml:space="preserve">Set up, edit, and delete a biohazard to be referred to in </w:t>
            </w:r>
            <w:fldSimple w:instr=" DOCPROPERTY  ApplicationName  \* MERGEFORMAT ">
              <w:r w:rsidRPr="009129C2">
                <w:t>caTissue Suite</w:t>
              </w:r>
            </w:fldSimple>
            <w:r w:rsidRPr="009129C2">
              <w:t>.</w:t>
            </w:r>
          </w:p>
        </w:tc>
      </w:tr>
      <w:tr w:rsidR="00066951" w:rsidRPr="009129C2">
        <w:tc>
          <w:tcPr>
            <w:tcW w:w="2573" w:type="dxa"/>
          </w:tcPr>
          <w:p w:rsidR="00066951" w:rsidRPr="009129C2" w:rsidRDefault="00066951" w:rsidP="00066951">
            <w:pPr>
              <w:pStyle w:val="TableText0"/>
            </w:pPr>
            <w:r w:rsidRPr="009129C2">
              <w:t>Collection Protocol</w:t>
            </w:r>
            <w:r w:rsidRPr="009129C2">
              <w:fldChar w:fldCharType="begin"/>
            </w:r>
            <w:r w:rsidRPr="009129C2">
              <w:instrText xml:space="preserve"> XE "Collection Protocol option" </w:instrText>
            </w:r>
            <w:r w:rsidRPr="009129C2">
              <w:fldChar w:fldCharType="end"/>
            </w:r>
          </w:p>
        </w:tc>
        <w:tc>
          <w:tcPr>
            <w:tcW w:w="6463" w:type="dxa"/>
          </w:tcPr>
          <w:p w:rsidR="00066951" w:rsidRPr="009129C2" w:rsidRDefault="00066951" w:rsidP="00066951">
            <w:pPr>
              <w:pStyle w:val="TableText0"/>
            </w:pPr>
            <w:r w:rsidRPr="009129C2">
              <w:t>Set up, edit, and delete a set of guidelines that explains what, how, and when biospecimens are to be collected in order to be utilized for a particular research study.</w:t>
            </w:r>
          </w:p>
        </w:tc>
      </w:tr>
      <w:tr w:rsidR="00066951" w:rsidRPr="009129C2">
        <w:tc>
          <w:tcPr>
            <w:tcW w:w="2573" w:type="dxa"/>
          </w:tcPr>
          <w:p w:rsidR="00066951" w:rsidRPr="009129C2" w:rsidRDefault="00066951" w:rsidP="00066951">
            <w:pPr>
              <w:pStyle w:val="TableText0"/>
            </w:pPr>
            <w:r w:rsidRPr="009129C2">
              <w:t>Distribution Protocol</w:t>
            </w:r>
            <w:r w:rsidRPr="009129C2">
              <w:fldChar w:fldCharType="begin"/>
            </w:r>
            <w:r w:rsidRPr="009129C2">
              <w:instrText xml:space="preserve"> XE "Distribution Protocol option" </w:instrText>
            </w:r>
            <w:r w:rsidRPr="009129C2">
              <w:fldChar w:fldCharType="end"/>
            </w:r>
          </w:p>
        </w:tc>
        <w:tc>
          <w:tcPr>
            <w:tcW w:w="6463" w:type="dxa"/>
          </w:tcPr>
          <w:p w:rsidR="00066951" w:rsidRPr="009129C2" w:rsidRDefault="00066951" w:rsidP="00066951">
            <w:pPr>
              <w:pStyle w:val="TableText0"/>
            </w:pPr>
            <w:r w:rsidRPr="009129C2">
              <w:t>Set up, edit, and delete an abbreviated set of written procedures that outlines what, how many, and how much of a biospecimen or biospecimens will be utilized for the research.</w:t>
            </w:r>
          </w:p>
        </w:tc>
      </w:tr>
      <w:tr w:rsidR="00066951" w:rsidRPr="009129C2">
        <w:tc>
          <w:tcPr>
            <w:tcW w:w="2573" w:type="dxa"/>
          </w:tcPr>
          <w:p w:rsidR="00066951" w:rsidRPr="009129C2" w:rsidRDefault="00066951" w:rsidP="00066951">
            <w:pPr>
              <w:pStyle w:val="TableText0"/>
            </w:pPr>
            <w:r w:rsidRPr="009129C2">
              <w:t>Local Extensions</w:t>
            </w:r>
            <w:r w:rsidRPr="009129C2">
              <w:fldChar w:fldCharType="begin"/>
            </w:r>
            <w:r w:rsidRPr="009129C2">
              <w:instrText xml:space="preserve"> XE "Local Extensions option" </w:instrText>
            </w:r>
            <w:r w:rsidRPr="009129C2">
              <w:fldChar w:fldCharType="end"/>
            </w:r>
          </w:p>
        </w:tc>
        <w:tc>
          <w:tcPr>
            <w:tcW w:w="6463" w:type="dxa"/>
          </w:tcPr>
          <w:p w:rsidR="00066951" w:rsidRPr="009129C2" w:rsidRDefault="00066951" w:rsidP="00066951">
            <w:pPr>
              <w:pStyle w:val="TableText0"/>
            </w:pPr>
            <w:r w:rsidRPr="009129C2">
              <w:t xml:space="preserve">Set up, edit, and delete dynamic extensions in </w:t>
            </w:r>
            <w:fldSimple w:instr=" DOCPROPERTY  ApplicationName  \* MERGEFORMAT ">
              <w:r w:rsidRPr="009129C2">
                <w:t>caTissue Suite</w:t>
              </w:r>
            </w:fldSimple>
            <w:r w:rsidRPr="009129C2">
              <w:t>.</w:t>
            </w:r>
          </w:p>
        </w:tc>
      </w:tr>
      <w:tr w:rsidR="00066951" w:rsidRPr="009129C2">
        <w:tc>
          <w:tcPr>
            <w:tcW w:w="2573" w:type="dxa"/>
          </w:tcPr>
          <w:p w:rsidR="00066951" w:rsidRPr="009129C2" w:rsidRDefault="00066951" w:rsidP="00066951">
            <w:pPr>
              <w:pStyle w:val="TableText0"/>
            </w:pPr>
            <w:r w:rsidRPr="009129C2">
              <w:t>Reported Problems</w:t>
            </w:r>
            <w:r w:rsidRPr="009129C2">
              <w:fldChar w:fldCharType="begin"/>
            </w:r>
            <w:r w:rsidRPr="009129C2">
              <w:instrText xml:space="preserve"> XE "Reporting Problems option" </w:instrText>
            </w:r>
            <w:r w:rsidRPr="009129C2">
              <w:fldChar w:fldCharType="end"/>
            </w:r>
          </w:p>
        </w:tc>
        <w:tc>
          <w:tcPr>
            <w:tcW w:w="6463" w:type="dxa"/>
          </w:tcPr>
          <w:p w:rsidR="00066951" w:rsidRPr="009129C2" w:rsidRDefault="00066951" w:rsidP="00066951">
            <w:pPr>
              <w:pStyle w:val="TableText0"/>
            </w:pPr>
            <w:r w:rsidRPr="009129C2">
              <w:t>Display a list of issues reported from users.</w:t>
            </w:r>
          </w:p>
        </w:tc>
      </w:tr>
      <w:tr w:rsidR="00066951" w:rsidRPr="009129C2">
        <w:tc>
          <w:tcPr>
            <w:tcW w:w="2573" w:type="dxa"/>
          </w:tcPr>
          <w:p w:rsidR="00066951" w:rsidRPr="009129C2" w:rsidRDefault="00066951" w:rsidP="00066951">
            <w:pPr>
              <w:pStyle w:val="TableText0"/>
            </w:pPr>
            <w:r w:rsidRPr="009129C2">
              <w:t>Conflicting SPRs</w:t>
            </w:r>
            <w:r w:rsidRPr="009129C2">
              <w:fldChar w:fldCharType="begin"/>
            </w:r>
            <w:r w:rsidRPr="009129C2">
              <w:instrText xml:space="preserve"> XE "Conflicting SPRs option" </w:instrText>
            </w:r>
            <w:r w:rsidRPr="009129C2">
              <w:fldChar w:fldCharType="end"/>
            </w:r>
          </w:p>
        </w:tc>
        <w:tc>
          <w:tcPr>
            <w:tcW w:w="6463" w:type="dxa"/>
          </w:tcPr>
          <w:p w:rsidR="00066951" w:rsidRPr="009129C2" w:rsidRDefault="00066951" w:rsidP="00066951">
            <w:pPr>
              <w:pStyle w:val="TableText0"/>
            </w:pPr>
            <w:r w:rsidRPr="009129C2">
              <w:t xml:space="preserve">Display a list of Surgical Pathology Reports that are conflicting. </w:t>
            </w:r>
          </w:p>
        </w:tc>
      </w:tr>
    </w:tbl>
    <w:p w:rsidR="00066951" w:rsidRPr="009129C2" w:rsidRDefault="00066951" w:rsidP="00066951">
      <w:pPr>
        <w:pStyle w:val="Heading3"/>
      </w:pPr>
      <w:bookmarkStart w:id="169" w:name="_Ref149126393"/>
      <w:bookmarkStart w:id="170" w:name="_Toc288121184"/>
      <w:r w:rsidRPr="009129C2">
        <w:t>Managing Biospecimen Data</w:t>
      </w:r>
      <w:bookmarkEnd w:id="169"/>
      <w:bookmarkEnd w:id="170"/>
    </w:p>
    <w:p w:rsidR="00066951" w:rsidRPr="009129C2" w:rsidRDefault="00066951" w:rsidP="00066951">
      <w:pPr>
        <w:pStyle w:val="BodyText"/>
      </w:pPr>
      <w:r w:rsidRPr="009129C2">
        <w:t xml:space="preserve">To </w:t>
      </w:r>
      <w:r w:rsidRPr="009129C2">
        <w:fldChar w:fldCharType="begin"/>
      </w:r>
      <w:r w:rsidRPr="009129C2">
        <w:instrText xml:space="preserve"> XE "Biospecimen Data:options" </w:instrText>
      </w:r>
      <w:r w:rsidRPr="009129C2">
        <w:fldChar w:fldCharType="end"/>
      </w:r>
      <w:r w:rsidRPr="009129C2">
        <w:t xml:space="preserve">manage biospecimens, click the </w:t>
      </w:r>
      <w:r w:rsidRPr="009129C2">
        <w:rPr>
          <w:b/>
        </w:rPr>
        <w:t xml:space="preserve">Biospecimen Data </w:t>
      </w:r>
      <w:r w:rsidRPr="009129C2">
        <w:t xml:space="preserve">tab on the menu bar. </w:t>
      </w:r>
    </w:p>
    <w:p w:rsidR="00066951" w:rsidRPr="009129C2" w:rsidRDefault="00066951" w:rsidP="00066951">
      <w:pPr>
        <w:pStyle w:val="BodyText"/>
      </w:pPr>
      <w:r w:rsidRPr="009129C2">
        <w:br w:type="page"/>
      </w:r>
      <w:r w:rsidRPr="009129C2">
        <w:lastRenderedPageBreak/>
        <w:t>The following table lists the options available.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4"/>
        <w:gridCol w:w="6462"/>
      </w:tblGrid>
      <w:tr w:rsidR="00066951" w:rsidRPr="009129C2">
        <w:tc>
          <w:tcPr>
            <w:tcW w:w="2574" w:type="dxa"/>
            <w:tcBorders>
              <w:top w:val="single" w:sz="4" w:space="0" w:color="000000"/>
              <w:left w:val="single" w:sz="4" w:space="0" w:color="000000"/>
              <w:bottom w:val="single" w:sz="4" w:space="0" w:color="000000"/>
              <w:right w:val="single" w:sz="4" w:space="0" w:color="000000"/>
            </w:tcBorders>
            <w:shd w:val="clear" w:color="auto" w:fill="CCCCCC"/>
          </w:tcPr>
          <w:p w:rsidR="00066951" w:rsidRPr="009129C2" w:rsidRDefault="00066951" w:rsidP="00066951">
            <w:pPr>
              <w:pStyle w:val="TableHeader"/>
            </w:pPr>
            <w:r w:rsidRPr="009129C2">
              <w:t>Option</w:t>
            </w:r>
          </w:p>
        </w:tc>
        <w:tc>
          <w:tcPr>
            <w:tcW w:w="6462" w:type="dxa"/>
            <w:tcBorders>
              <w:top w:val="single" w:sz="4" w:space="0" w:color="000000"/>
              <w:left w:val="single" w:sz="4" w:space="0" w:color="000000"/>
              <w:bottom w:val="single" w:sz="4" w:space="0" w:color="000000"/>
              <w:right w:val="single" w:sz="4" w:space="0" w:color="000000"/>
            </w:tcBorders>
            <w:shd w:val="clear" w:color="auto" w:fill="CCCCCC"/>
          </w:tcPr>
          <w:p w:rsidR="00066951" w:rsidRPr="009129C2" w:rsidRDefault="00066951" w:rsidP="00066951">
            <w:pPr>
              <w:pStyle w:val="TableHeader"/>
            </w:pPr>
            <w:r w:rsidRPr="009129C2">
              <w:t>Description</w:t>
            </w:r>
          </w:p>
        </w:tc>
      </w:tr>
      <w:tr w:rsidR="00066951" w:rsidRPr="009129C2">
        <w:tc>
          <w:tcPr>
            <w:tcW w:w="2574" w:type="dxa"/>
          </w:tcPr>
          <w:p w:rsidR="00066951" w:rsidRPr="009129C2" w:rsidRDefault="00066951" w:rsidP="00066951">
            <w:pPr>
              <w:pStyle w:val="TableText0"/>
            </w:pPr>
            <w:r w:rsidRPr="009129C2">
              <w:t>Collection-Based View</w:t>
            </w:r>
          </w:p>
        </w:tc>
        <w:tc>
          <w:tcPr>
            <w:tcW w:w="6462" w:type="dxa"/>
          </w:tcPr>
          <w:p w:rsidR="00066951" w:rsidRPr="009129C2" w:rsidRDefault="00066951" w:rsidP="00066951">
            <w:pPr>
              <w:pStyle w:val="TableText0"/>
            </w:pPr>
            <w:r w:rsidRPr="009129C2">
              <w:t>Display a view of a collection group and associated information.</w:t>
            </w:r>
          </w:p>
        </w:tc>
      </w:tr>
      <w:tr w:rsidR="00066951" w:rsidRPr="009129C2">
        <w:tc>
          <w:tcPr>
            <w:tcW w:w="2574" w:type="dxa"/>
          </w:tcPr>
          <w:p w:rsidR="00066951" w:rsidRPr="009129C2" w:rsidRDefault="00066951" w:rsidP="00066951">
            <w:pPr>
              <w:pStyle w:val="TableText0"/>
            </w:pPr>
            <w:r w:rsidRPr="009129C2">
              <w:t>Participant</w:t>
            </w:r>
            <w:r w:rsidRPr="009129C2">
              <w:fldChar w:fldCharType="begin"/>
            </w:r>
            <w:r w:rsidRPr="009129C2">
              <w:instrText xml:space="preserve"> XE "Participan optiont" </w:instrText>
            </w:r>
            <w:r w:rsidRPr="009129C2">
              <w:fldChar w:fldCharType="end"/>
            </w:r>
          </w:p>
        </w:tc>
        <w:tc>
          <w:tcPr>
            <w:tcW w:w="6462" w:type="dxa"/>
          </w:tcPr>
          <w:p w:rsidR="00066951" w:rsidRPr="009129C2" w:rsidRDefault="00066951" w:rsidP="00066951">
            <w:pPr>
              <w:pStyle w:val="TableText0"/>
            </w:pPr>
            <w:r w:rsidRPr="009129C2">
              <w:t>Set up, edit, and delete a participant which is an individual from whom biospecimens are collected.</w:t>
            </w:r>
          </w:p>
          <w:p w:rsidR="00066951" w:rsidRPr="009129C2" w:rsidRDefault="00066951" w:rsidP="00066951">
            <w:pPr>
              <w:pStyle w:val="TableText0"/>
            </w:pPr>
          </w:p>
          <w:p w:rsidR="00066951" w:rsidRPr="009129C2" w:rsidRDefault="00066951" w:rsidP="00066951">
            <w:pPr>
              <w:pStyle w:val="TableText0"/>
            </w:pPr>
            <w:r w:rsidRPr="009129C2">
              <w:rPr>
                <w:b/>
              </w:rPr>
              <w:t>Note:</w:t>
            </w:r>
            <w:r w:rsidRPr="009129C2">
              <w:t xml:space="preserve">  A participant is not necessarily a patient. </w:t>
            </w:r>
          </w:p>
        </w:tc>
      </w:tr>
      <w:tr w:rsidR="00066951" w:rsidRPr="009129C2">
        <w:tc>
          <w:tcPr>
            <w:tcW w:w="2574" w:type="dxa"/>
          </w:tcPr>
          <w:p w:rsidR="00066951" w:rsidRPr="009129C2" w:rsidRDefault="00066951" w:rsidP="00066951">
            <w:pPr>
              <w:pStyle w:val="TableText0"/>
            </w:pPr>
            <w:r w:rsidRPr="009129C2">
              <w:t>Specimen</w:t>
            </w:r>
            <w:r w:rsidRPr="009129C2">
              <w:fldChar w:fldCharType="begin"/>
            </w:r>
            <w:r w:rsidRPr="009129C2">
              <w:instrText xml:space="preserve"> XE "Specimen option" </w:instrText>
            </w:r>
            <w:r w:rsidRPr="009129C2">
              <w:fldChar w:fldCharType="end"/>
            </w:r>
          </w:p>
        </w:tc>
        <w:tc>
          <w:tcPr>
            <w:tcW w:w="6462" w:type="dxa"/>
          </w:tcPr>
          <w:p w:rsidR="00066951" w:rsidRPr="009129C2" w:rsidRDefault="00066951" w:rsidP="00066951">
            <w:pPr>
              <w:pStyle w:val="TableText0"/>
            </w:pPr>
            <w:r w:rsidRPr="009129C2">
              <w:t>Set up, edit, and delete a circumscribed piece of tissue or body fluid that is collected from a Participant as part of a Specimen Collection Group.</w:t>
            </w:r>
          </w:p>
        </w:tc>
      </w:tr>
      <w:tr w:rsidR="00066951" w:rsidRPr="009129C2">
        <w:tc>
          <w:tcPr>
            <w:tcW w:w="2574" w:type="dxa"/>
          </w:tcPr>
          <w:p w:rsidR="00066951" w:rsidRPr="009129C2" w:rsidRDefault="00066951" w:rsidP="00066951">
            <w:pPr>
              <w:pStyle w:val="TableText0"/>
            </w:pPr>
            <w:r w:rsidRPr="009129C2">
              <w:t>Specimen Array</w:t>
            </w:r>
            <w:r w:rsidRPr="009129C2">
              <w:fldChar w:fldCharType="begin"/>
            </w:r>
            <w:r w:rsidRPr="009129C2">
              <w:instrText xml:space="preserve"> XE "Specimen Array option" </w:instrText>
            </w:r>
            <w:r w:rsidRPr="009129C2">
              <w:fldChar w:fldCharType="end"/>
            </w:r>
          </w:p>
        </w:tc>
        <w:tc>
          <w:tcPr>
            <w:tcW w:w="6462" w:type="dxa"/>
          </w:tcPr>
          <w:p w:rsidR="00066951" w:rsidRPr="009129C2" w:rsidRDefault="00066951" w:rsidP="00066951">
            <w:pPr>
              <w:pStyle w:val="TableText0"/>
            </w:pPr>
            <w:r w:rsidRPr="009129C2">
              <w:t xml:space="preserve">Edit, derive, aliquot, add events, or add multiple specimen arrays which are a a </w:t>
            </w:r>
            <w:r w:rsidRPr="009129C2">
              <w:rPr>
                <w:rFonts w:cs="Arial"/>
              </w:rPr>
              <w:t xml:space="preserve">collection of biospecimens arranged in an ordered pattern, e.g., a 96-well PCR plate. </w:t>
            </w:r>
          </w:p>
        </w:tc>
      </w:tr>
      <w:tr w:rsidR="00066951" w:rsidRPr="009129C2">
        <w:tc>
          <w:tcPr>
            <w:tcW w:w="2574" w:type="dxa"/>
          </w:tcPr>
          <w:p w:rsidR="00066951" w:rsidRPr="009129C2" w:rsidRDefault="00066951" w:rsidP="00066951">
            <w:pPr>
              <w:pStyle w:val="TableText0"/>
            </w:pPr>
            <w:r w:rsidRPr="009129C2">
              <w:t>Distribution</w:t>
            </w:r>
            <w:r w:rsidRPr="009129C2">
              <w:fldChar w:fldCharType="begin"/>
            </w:r>
            <w:r w:rsidRPr="009129C2">
              <w:instrText xml:space="preserve"> XE "Distribution option" </w:instrText>
            </w:r>
            <w:r w:rsidRPr="009129C2">
              <w:fldChar w:fldCharType="end"/>
            </w:r>
          </w:p>
        </w:tc>
        <w:tc>
          <w:tcPr>
            <w:tcW w:w="6462" w:type="dxa"/>
          </w:tcPr>
          <w:p w:rsidR="00066951" w:rsidRPr="009129C2" w:rsidRDefault="00066951" w:rsidP="00066951">
            <w:pPr>
              <w:pStyle w:val="TableText0"/>
            </w:pPr>
            <w:r w:rsidRPr="009129C2">
              <w:t xml:space="preserve">Create Specimen and Array reports. </w:t>
            </w:r>
          </w:p>
        </w:tc>
      </w:tr>
      <w:tr w:rsidR="00066951" w:rsidRPr="009129C2">
        <w:tc>
          <w:tcPr>
            <w:tcW w:w="2574" w:type="dxa"/>
          </w:tcPr>
          <w:p w:rsidR="00066951" w:rsidRPr="009129C2" w:rsidRDefault="00066951" w:rsidP="00066951">
            <w:pPr>
              <w:pStyle w:val="TableText0"/>
            </w:pPr>
            <w:r w:rsidRPr="009129C2">
              <w:t>Order Review</w:t>
            </w:r>
            <w:r w:rsidRPr="009129C2">
              <w:fldChar w:fldCharType="begin"/>
            </w:r>
            <w:r w:rsidRPr="009129C2">
              <w:instrText xml:space="preserve"> XE "Order Review option" </w:instrText>
            </w:r>
            <w:r w:rsidRPr="009129C2">
              <w:fldChar w:fldCharType="end"/>
            </w:r>
          </w:p>
        </w:tc>
        <w:tc>
          <w:tcPr>
            <w:tcW w:w="6462" w:type="dxa"/>
          </w:tcPr>
          <w:p w:rsidR="00066951" w:rsidRPr="009129C2" w:rsidRDefault="00066951" w:rsidP="00066951">
            <w:pPr>
              <w:pStyle w:val="TableText0"/>
            </w:pPr>
            <w:r w:rsidRPr="009129C2">
              <w:t>Display a list of all the current orders.</w:t>
            </w:r>
          </w:p>
        </w:tc>
      </w:tr>
      <w:tr w:rsidR="00066951" w:rsidRPr="009129C2">
        <w:tc>
          <w:tcPr>
            <w:tcW w:w="2574" w:type="dxa"/>
          </w:tcPr>
          <w:p w:rsidR="00066951" w:rsidRPr="009129C2" w:rsidRDefault="00066951" w:rsidP="00066951">
            <w:pPr>
              <w:pStyle w:val="TableText0"/>
            </w:pPr>
            <w:r w:rsidRPr="009129C2">
              <w:t>Shipping and Tracking</w:t>
            </w:r>
            <w:r w:rsidRPr="009129C2">
              <w:fldChar w:fldCharType="begin"/>
            </w:r>
            <w:r w:rsidRPr="009129C2">
              <w:instrText xml:space="preserve"> XE "Shipping and Tracking option" </w:instrText>
            </w:r>
            <w:r w:rsidRPr="009129C2">
              <w:fldChar w:fldCharType="end"/>
            </w:r>
          </w:p>
        </w:tc>
        <w:tc>
          <w:tcPr>
            <w:tcW w:w="6462" w:type="dxa"/>
          </w:tcPr>
          <w:p w:rsidR="00066951" w:rsidRPr="009129C2" w:rsidRDefault="00066951" w:rsidP="00066951">
            <w:pPr>
              <w:pStyle w:val="TableText0"/>
            </w:pPr>
            <w:r w:rsidRPr="009129C2">
              <w:t xml:space="preserve">Create shipments and place shipment requests. </w:t>
            </w:r>
          </w:p>
        </w:tc>
      </w:tr>
    </w:tbl>
    <w:p w:rsidR="00066951" w:rsidRPr="009129C2" w:rsidRDefault="00066951" w:rsidP="00066951">
      <w:pPr>
        <w:pStyle w:val="Heading3"/>
      </w:pPr>
      <w:bookmarkStart w:id="171" w:name="_Ref149126396"/>
      <w:bookmarkStart w:id="172" w:name="_Toc288121185"/>
      <w:r w:rsidRPr="009129C2">
        <w:t xml:space="preserve">Searching in </w:t>
      </w:r>
      <w:fldSimple w:instr=" DOCPROPERTY  ApplicationName  \* MERGEFORMAT ">
        <w:r w:rsidRPr="009129C2">
          <w:t>caTissue Suite</w:t>
        </w:r>
        <w:bookmarkEnd w:id="172"/>
      </w:fldSimple>
      <w:bookmarkEnd w:id="171"/>
    </w:p>
    <w:p w:rsidR="00066951" w:rsidRPr="009129C2" w:rsidRDefault="00066951" w:rsidP="00066951">
      <w:pPr>
        <w:pStyle w:val="BodyText"/>
      </w:pPr>
      <w:r w:rsidRPr="009129C2">
        <w:t xml:space="preserve">To </w:t>
      </w:r>
      <w:r w:rsidRPr="009129C2">
        <w:fldChar w:fldCharType="begin"/>
      </w:r>
      <w:r w:rsidRPr="009129C2">
        <w:instrText xml:space="preserve"> XE "caTissue Suite:searching" </w:instrText>
      </w:r>
      <w:r w:rsidRPr="009129C2">
        <w:fldChar w:fldCharType="end"/>
      </w:r>
      <w:r w:rsidRPr="009129C2">
        <w:t xml:space="preserve">perform and save searches in </w:t>
      </w:r>
      <w:fldSimple w:instr=" DOCPROPERTY  ApplicationName  \* MERGEFORMAT ">
        <w:r w:rsidRPr="009129C2">
          <w:t>caTissue Suite</w:t>
        </w:r>
      </w:fldSimple>
      <w:r w:rsidRPr="009129C2">
        <w:t xml:space="preserve">, click the </w:t>
      </w:r>
      <w:r w:rsidRPr="009129C2">
        <w:rPr>
          <w:b/>
        </w:rPr>
        <w:t>Search</w:t>
      </w:r>
      <w:r w:rsidRPr="009129C2">
        <w:t xml:space="preserve"> tab on the menu bar. The following table lists the options available.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4"/>
        <w:gridCol w:w="6462"/>
      </w:tblGrid>
      <w:tr w:rsidR="00066951" w:rsidRPr="009129C2">
        <w:tc>
          <w:tcPr>
            <w:tcW w:w="2574" w:type="dxa"/>
            <w:tcBorders>
              <w:top w:val="single" w:sz="4" w:space="0" w:color="000000"/>
              <w:left w:val="single" w:sz="4" w:space="0" w:color="000000"/>
              <w:bottom w:val="single" w:sz="4" w:space="0" w:color="000000"/>
              <w:right w:val="single" w:sz="4" w:space="0" w:color="000000"/>
            </w:tcBorders>
            <w:shd w:val="clear" w:color="auto" w:fill="CCCCCC"/>
          </w:tcPr>
          <w:p w:rsidR="00066951" w:rsidRPr="009129C2" w:rsidRDefault="00066951" w:rsidP="00066951">
            <w:pPr>
              <w:pStyle w:val="TableHeader"/>
            </w:pPr>
            <w:r w:rsidRPr="009129C2">
              <w:t>Option</w:t>
            </w:r>
          </w:p>
        </w:tc>
        <w:tc>
          <w:tcPr>
            <w:tcW w:w="6462" w:type="dxa"/>
            <w:tcBorders>
              <w:top w:val="single" w:sz="4" w:space="0" w:color="000000"/>
              <w:left w:val="single" w:sz="4" w:space="0" w:color="000000"/>
              <w:bottom w:val="single" w:sz="4" w:space="0" w:color="000000"/>
              <w:right w:val="single" w:sz="4" w:space="0" w:color="000000"/>
            </w:tcBorders>
            <w:shd w:val="clear" w:color="auto" w:fill="CCCCCC"/>
          </w:tcPr>
          <w:p w:rsidR="00066951" w:rsidRPr="009129C2" w:rsidRDefault="00066951" w:rsidP="00066951">
            <w:pPr>
              <w:pStyle w:val="TableHeader"/>
            </w:pPr>
            <w:r w:rsidRPr="009129C2">
              <w:t>Description</w:t>
            </w:r>
          </w:p>
        </w:tc>
      </w:tr>
      <w:tr w:rsidR="00066951" w:rsidRPr="009129C2">
        <w:tc>
          <w:tcPr>
            <w:tcW w:w="2574" w:type="dxa"/>
          </w:tcPr>
          <w:p w:rsidR="00066951" w:rsidRPr="009129C2" w:rsidRDefault="00066951" w:rsidP="00066951">
            <w:pPr>
              <w:pStyle w:val="TableText0"/>
            </w:pPr>
            <w:r w:rsidRPr="009129C2">
              <w:t>Saved Queries</w:t>
            </w:r>
            <w:r w:rsidRPr="009129C2">
              <w:fldChar w:fldCharType="begin"/>
            </w:r>
            <w:r w:rsidRPr="009129C2">
              <w:instrText xml:space="preserve"> XE "Saved Queries option" </w:instrText>
            </w:r>
            <w:r w:rsidRPr="009129C2">
              <w:fldChar w:fldCharType="end"/>
            </w:r>
          </w:p>
        </w:tc>
        <w:tc>
          <w:tcPr>
            <w:tcW w:w="6462" w:type="dxa"/>
          </w:tcPr>
          <w:p w:rsidR="00066951" w:rsidRPr="009129C2" w:rsidRDefault="00066951" w:rsidP="00066951">
            <w:pPr>
              <w:pStyle w:val="TableText0"/>
            </w:pPr>
            <w:r w:rsidRPr="009129C2">
              <w:t>Display, access, and manage your saved queries which can be queries that are run on a regular basis.</w:t>
            </w:r>
          </w:p>
        </w:tc>
      </w:tr>
      <w:tr w:rsidR="00066951" w:rsidRPr="009129C2">
        <w:tc>
          <w:tcPr>
            <w:tcW w:w="2574" w:type="dxa"/>
          </w:tcPr>
          <w:p w:rsidR="00066951" w:rsidRPr="009129C2" w:rsidRDefault="00066951" w:rsidP="00066951">
            <w:pPr>
              <w:pStyle w:val="TableText0"/>
            </w:pPr>
            <w:r w:rsidRPr="009129C2">
              <w:t>Simple</w:t>
            </w:r>
            <w:r w:rsidRPr="009129C2">
              <w:fldChar w:fldCharType="begin"/>
            </w:r>
            <w:r w:rsidRPr="009129C2">
              <w:instrText xml:space="preserve"> XE "Simple option" </w:instrText>
            </w:r>
            <w:r w:rsidRPr="009129C2">
              <w:fldChar w:fldCharType="end"/>
            </w:r>
          </w:p>
        </w:tc>
        <w:tc>
          <w:tcPr>
            <w:tcW w:w="6462" w:type="dxa"/>
          </w:tcPr>
          <w:p w:rsidR="00066951" w:rsidRPr="009129C2" w:rsidRDefault="00066951" w:rsidP="00066951">
            <w:pPr>
              <w:pStyle w:val="TableText0"/>
            </w:pPr>
            <w:r w:rsidRPr="009129C2">
              <w:t xml:space="preserve">Create simple queries of </w:t>
            </w:r>
            <w:fldSimple w:instr=" DOCPROPERTY  ApplicationName  \* MERGEFORMAT ">
              <w:r w:rsidRPr="009129C2">
                <w:t>caTissue Suite</w:t>
              </w:r>
            </w:fldSimple>
            <w:r w:rsidRPr="009129C2">
              <w:t xml:space="preserve"> information.</w:t>
            </w:r>
          </w:p>
        </w:tc>
      </w:tr>
      <w:tr w:rsidR="00066951" w:rsidRPr="009129C2">
        <w:tc>
          <w:tcPr>
            <w:tcW w:w="2574" w:type="dxa"/>
          </w:tcPr>
          <w:p w:rsidR="00066951" w:rsidRPr="009129C2" w:rsidRDefault="00066951" w:rsidP="00066951">
            <w:pPr>
              <w:pStyle w:val="TableText0"/>
            </w:pPr>
            <w:r w:rsidRPr="009129C2">
              <w:t>Advanced</w:t>
            </w:r>
            <w:r w:rsidRPr="009129C2">
              <w:fldChar w:fldCharType="begin"/>
            </w:r>
            <w:r w:rsidRPr="009129C2">
              <w:instrText xml:space="preserve"> XE "Advanced option" </w:instrText>
            </w:r>
            <w:r w:rsidRPr="009129C2">
              <w:fldChar w:fldCharType="end"/>
            </w:r>
          </w:p>
        </w:tc>
        <w:tc>
          <w:tcPr>
            <w:tcW w:w="6462" w:type="dxa"/>
          </w:tcPr>
          <w:p w:rsidR="00066951" w:rsidRPr="009129C2" w:rsidRDefault="00066951" w:rsidP="00066951">
            <w:pPr>
              <w:pStyle w:val="TableText0"/>
            </w:pPr>
            <w:r w:rsidRPr="009129C2">
              <w:t xml:space="preserve">Create advanced queries of </w:t>
            </w:r>
            <w:fldSimple w:instr=" DOCPROPERTY  ApplicationName  \* MERGEFORMAT ">
              <w:r w:rsidRPr="009129C2">
                <w:t>caTissue Suite</w:t>
              </w:r>
            </w:fldSimple>
            <w:r w:rsidRPr="009129C2">
              <w:t xml:space="preserve"> information</w:t>
            </w:r>
          </w:p>
        </w:tc>
      </w:tr>
      <w:tr w:rsidR="00066951" w:rsidRPr="009129C2">
        <w:tc>
          <w:tcPr>
            <w:tcW w:w="2574" w:type="dxa"/>
          </w:tcPr>
          <w:p w:rsidR="00066951" w:rsidRPr="009129C2" w:rsidRDefault="00066951" w:rsidP="00066951">
            <w:pPr>
              <w:pStyle w:val="TableText0"/>
            </w:pPr>
            <w:r w:rsidRPr="009129C2">
              <w:t>My List View</w:t>
            </w:r>
            <w:r w:rsidRPr="009129C2">
              <w:fldChar w:fldCharType="begin"/>
            </w:r>
            <w:r w:rsidRPr="009129C2">
              <w:instrText xml:space="preserve"> XE "My List View option" </w:instrText>
            </w:r>
            <w:r w:rsidRPr="009129C2">
              <w:fldChar w:fldCharType="end"/>
            </w:r>
          </w:p>
        </w:tc>
        <w:tc>
          <w:tcPr>
            <w:tcW w:w="6462" w:type="dxa"/>
          </w:tcPr>
          <w:p w:rsidR="00066951" w:rsidRPr="009129C2" w:rsidRDefault="00066951" w:rsidP="00066951">
            <w:pPr>
              <w:pStyle w:val="TableText0"/>
            </w:pPr>
            <w:r w:rsidRPr="009129C2">
              <w:t>Display, access, and manage your advanced queries.</w:t>
            </w:r>
          </w:p>
        </w:tc>
      </w:tr>
    </w:tbl>
    <w:p w:rsidR="00066951" w:rsidRPr="009129C2" w:rsidRDefault="00066951" w:rsidP="00066951">
      <w:pPr>
        <w:pStyle w:val="Heading3"/>
      </w:pPr>
      <w:bookmarkStart w:id="173" w:name="_Ref149126399"/>
      <w:bookmarkStart w:id="174" w:name="_Toc288121186"/>
      <w:r w:rsidRPr="009129C2">
        <w:t xml:space="preserve">Getting Help in </w:t>
      </w:r>
      <w:fldSimple w:instr=" DOCPROPERTY  ApplicationName  \* MERGEFORMAT ">
        <w:r w:rsidRPr="009129C2">
          <w:t>caTissue Suite</w:t>
        </w:r>
        <w:bookmarkEnd w:id="174"/>
      </w:fldSimple>
      <w:bookmarkEnd w:id="173"/>
    </w:p>
    <w:p w:rsidR="00066951" w:rsidRPr="009129C2" w:rsidRDefault="00066951" w:rsidP="00066951">
      <w:pPr>
        <w:pStyle w:val="BodyText"/>
      </w:pPr>
      <w:r w:rsidRPr="009129C2">
        <w:t xml:space="preserve">To </w:t>
      </w:r>
      <w:r w:rsidRPr="009129C2">
        <w:fldChar w:fldCharType="begin"/>
      </w:r>
      <w:r w:rsidRPr="009129C2">
        <w:instrText xml:space="preserve"> XE "caTissue Suite:help" </w:instrText>
      </w:r>
      <w:r w:rsidRPr="009129C2">
        <w:fldChar w:fldCharType="end"/>
      </w:r>
      <w:r w:rsidRPr="009129C2">
        <w:fldChar w:fldCharType="begin"/>
      </w:r>
      <w:r w:rsidRPr="009129C2">
        <w:instrText xml:space="preserve"> XE "help, getting" </w:instrText>
      </w:r>
      <w:r w:rsidRPr="009129C2">
        <w:fldChar w:fldCharType="end"/>
      </w:r>
      <w:r w:rsidRPr="009129C2">
        <w:t xml:space="preserve">obtain more information about using </w:t>
      </w:r>
      <w:fldSimple w:instr=" DOCPROPERTY  ApplicationName  \* MERGEFORMAT ">
        <w:r w:rsidRPr="009129C2">
          <w:t>caTissue Suite</w:t>
        </w:r>
      </w:fldSimple>
      <w:r w:rsidRPr="009129C2">
        <w:t xml:space="preserve">, click the </w:t>
      </w:r>
      <w:r w:rsidRPr="009129C2">
        <w:rPr>
          <w:b/>
        </w:rPr>
        <w:t>Help</w:t>
      </w:r>
      <w:r w:rsidRPr="009129C2">
        <w:t xml:space="preserve"> tab on the menu bar. </w:t>
      </w:r>
    </w:p>
    <w:p w:rsidR="00066951" w:rsidRPr="009129C2" w:rsidRDefault="00066951" w:rsidP="00066951">
      <w:pPr>
        <w:pStyle w:val="BodyText"/>
      </w:pPr>
      <w:r w:rsidRPr="009129C2">
        <w:t>The following table lists the options available.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4"/>
        <w:gridCol w:w="6462"/>
      </w:tblGrid>
      <w:tr w:rsidR="00066951" w:rsidRPr="009129C2">
        <w:tc>
          <w:tcPr>
            <w:tcW w:w="2574" w:type="dxa"/>
            <w:tcBorders>
              <w:top w:val="single" w:sz="4" w:space="0" w:color="000000"/>
              <w:left w:val="single" w:sz="4" w:space="0" w:color="000000"/>
              <w:bottom w:val="single" w:sz="4" w:space="0" w:color="000000"/>
              <w:right w:val="single" w:sz="4" w:space="0" w:color="000000"/>
            </w:tcBorders>
            <w:shd w:val="clear" w:color="auto" w:fill="CCCCCC"/>
          </w:tcPr>
          <w:p w:rsidR="00066951" w:rsidRPr="009129C2" w:rsidRDefault="00066951" w:rsidP="00066951">
            <w:pPr>
              <w:pStyle w:val="TableHeader"/>
            </w:pPr>
            <w:r w:rsidRPr="009129C2">
              <w:t>Option</w:t>
            </w:r>
          </w:p>
        </w:tc>
        <w:tc>
          <w:tcPr>
            <w:tcW w:w="6462" w:type="dxa"/>
            <w:tcBorders>
              <w:top w:val="single" w:sz="4" w:space="0" w:color="000000"/>
              <w:left w:val="single" w:sz="4" w:space="0" w:color="000000"/>
              <w:bottom w:val="single" w:sz="4" w:space="0" w:color="000000"/>
              <w:right w:val="single" w:sz="4" w:space="0" w:color="000000"/>
            </w:tcBorders>
            <w:shd w:val="clear" w:color="auto" w:fill="CCCCCC"/>
          </w:tcPr>
          <w:p w:rsidR="00066951" w:rsidRPr="009129C2" w:rsidRDefault="00066951" w:rsidP="00066951">
            <w:pPr>
              <w:pStyle w:val="TableHeader"/>
            </w:pPr>
            <w:r w:rsidRPr="009129C2">
              <w:t>Description</w:t>
            </w:r>
          </w:p>
        </w:tc>
      </w:tr>
      <w:tr w:rsidR="00066951" w:rsidRPr="009129C2">
        <w:tc>
          <w:tcPr>
            <w:tcW w:w="2574" w:type="dxa"/>
          </w:tcPr>
          <w:p w:rsidR="00066951" w:rsidRPr="009129C2" w:rsidRDefault="00066951" w:rsidP="00066951">
            <w:pPr>
              <w:pStyle w:val="TableText0"/>
            </w:pPr>
            <w:r w:rsidRPr="009129C2">
              <w:t>Help Home</w:t>
            </w:r>
          </w:p>
        </w:tc>
        <w:tc>
          <w:tcPr>
            <w:tcW w:w="6462" w:type="dxa"/>
          </w:tcPr>
          <w:p w:rsidR="00066951" w:rsidRPr="009129C2" w:rsidRDefault="00066951" w:rsidP="00066951">
            <w:pPr>
              <w:pStyle w:val="TableText0"/>
            </w:pPr>
            <w:r w:rsidRPr="009129C2">
              <w:t xml:space="preserve">Provides access to helpful documents and links concerning </w:t>
            </w:r>
            <w:fldSimple w:instr=" DOCPROPERTY  ApplicationName  \* MERGEFORMAT ">
              <w:r w:rsidRPr="009129C2">
                <w:t>caTissue Suite</w:t>
              </w:r>
            </w:fldSimple>
            <w:r w:rsidRPr="009129C2">
              <w:t>.</w:t>
            </w:r>
          </w:p>
          <w:p w:rsidR="00066951" w:rsidRPr="009129C2" w:rsidRDefault="00066951" w:rsidP="00066951">
            <w:pPr>
              <w:pStyle w:val="TableBullet"/>
            </w:pPr>
            <w:r w:rsidRPr="009129C2">
              <w:rPr>
                <w:b/>
              </w:rPr>
              <w:t>User Guide</w:t>
            </w:r>
            <w:r w:rsidRPr="009129C2">
              <w:t xml:space="preserve"> downloads the </w:t>
            </w:r>
            <w:fldSimple w:instr=" DOCPROPERTY  ApplicationName  \* MERGEFORMAT ">
              <w:r w:rsidRPr="009129C2">
                <w:rPr>
                  <w:i/>
                </w:rPr>
                <w:t>caTissue Suite</w:t>
              </w:r>
            </w:fldSimple>
            <w:r w:rsidRPr="009129C2">
              <w:rPr>
                <w:i/>
              </w:rPr>
              <w:t xml:space="preserve"> User’s Guide</w:t>
            </w:r>
            <w:r w:rsidRPr="009129C2">
              <w:t xml:space="preserve"> in pdf format.</w:t>
            </w:r>
          </w:p>
          <w:p w:rsidR="00066951" w:rsidRPr="009129C2" w:rsidRDefault="00066951" w:rsidP="00066951">
            <w:pPr>
              <w:pStyle w:val="TableBullet"/>
            </w:pPr>
            <w:r w:rsidRPr="009129C2">
              <w:rPr>
                <w:b/>
              </w:rPr>
              <w:t>Technical Guide</w:t>
            </w:r>
            <w:r w:rsidRPr="009129C2">
              <w:t xml:space="preserve"> downloads the </w:t>
            </w:r>
            <w:fldSimple w:instr=" DOCPROPERTY  ApplicationName  \* MERGEFORMAT ">
              <w:r w:rsidRPr="009129C2">
                <w:rPr>
                  <w:i/>
                </w:rPr>
                <w:t>caTissue Suite</w:t>
              </w:r>
            </w:fldSimple>
            <w:r w:rsidRPr="009129C2">
              <w:rPr>
                <w:i/>
              </w:rPr>
              <w:t xml:space="preserve"> Technical Guide</w:t>
            </w:r>
            <w:r w:rsidRPr="009129C2">
              <w:t xml:space="preserve"> in pdf format.</w:t>
            </w:r>
          </w:p>
          <w:p w:rsidR="00066951" w:rsidRPr="009129C2" w:rsidRDefault="00066951" w:rsidP="00066951">
            <w:pPr>
              <w:pStyle w:val="TableBullet"/>
            </w:pPr>
            <w:r w:rsidRPr="009129C2">
              <w:rPr>
                <w:b/>
              </w:rPr>
              <w:t>Training</w:t>
            </w:r>
            <w:r w:rsidRPr="009129C2">
              <w:t xml:space="preserve"> displays the Welcome </w:t>
            </w:r>
            <w:fldSimple w:instr=" DOCPROPERTY  ApplicationName  \* MERGEFORMAT ">
              <w:r w:rsidRPr="009129C2">
                <w:t>caTissue Suite</w:t>
              </w:r>
            </w:fldSimple>
            <w:r w:rsidRPr="009129C2">
              <w:t xml:space="preserve"> e-Learning page. There are training sessions to perform based on user role.</w:t>
            </w:r>
          </w:p>
          <w:p w:rsidR="00066951" w:rsidRPr="009129C2" w:rsidRDefault="00066951" w:rsidP="00066951">
            <w:pPr>
              <w:pStyle w:val="TableBullet"/>
            </w:pPr>
            <w:r w:rsidRPr="009129C2">
              <w:rPr>
                <w:b/>
              </w:rPr>
              <w:t>UML Model</w:t>
            </w:r>
            <w:r w:rsidRPr="009129C2">
              <w:t xml:space="preserve"> downloads a diagrammatic representation of the UML model of caTissue in .jpg format.</w:t>
            </w:r>
          </w:p>
          <w:p w:rsidR="00066951" w:rsidRPr="009129C2" w:rsidRDefault="00066951" w:rsidP="00066951">
            <w:pPr>
              <w:pStyle w:val="TableBullet"/>
            </w:pPr>
            <w:r w:rsidRPr="009129C2">
              <w:rPr>
                <w:b/>
              </w:rPr>
              <w:t xml:space="preserve">Knowledge Center Forum </w:t>
            </w:r>
            <w:r w:rsidRPr="009129C2">
              <w:t>accesses the discussion forum for posting end user queries related to application usage, deployment, and other end user requests.</w:t>
            </w:r>
          </w:p>
          <w:p w:rsidR="00066951" w:rsidRPr="009129C2" w:rsidRDefault="00066951" w:rsidP="00066951">
            <w:pPr>
              <w:pStyle w:val="TableBullet"/>
            </w:pPr>
            <w:smartTag w:uri="urn:schemas-microsoft-com:office:smarttags" w:element="place">
              <w:smartTag w:uri="urn:schemas-microsoft-com:office:smarttags" w:element="PlaceName">
                <w:r w:rsidRPr="009129C2">
                  <w:rPr>
                    <w:b/>
                  </w:rPr>
                  <w:t>Knowledge</w:t>
                </w:r>
              </w:smartTag>
              <w:r w:rsidRPr="009129C2">
                <w:rPr>
                  <w:b/>
                </w:rPr>
                <w:t xml:space="preserve"> </w:t>
              </w:r>
              <w:smartTag w:uri="urn:schemas-microsoft-com:office:smarttags" w:element="PlaceType">
                <w:r w:rsidRPr="009129C2">
                  <w:rPr>
                    <w:b/>
                  </w:rPr>
                  <w:t>Center</w:t>
                </w:r>
              </w:smartTag>
            </w:smartTag>
            <w:r w:rsidRPr="009129C2">
              <w:rPr>
                <w:b/>
              </w:rPr>
              <w:t xml:space="preserve"> </w:t>
            </w:r>
            <w:r w:rsidRPr="009129C2">
              <w:t>provides a centralized, authoritative repository of knowledge, information, and web-based support to facilitate the deployment and ongoing development of caTissue Suite.</w:t>
            </w:r>
          </w:p>
        </w:tc>
      </w:tr>
      <w:tr w:rsidR="00066951" w:rsidRPr="009129C2">
        <w:trPr>
          <w:trHeight w:val="251"/>
        </w:trPr>
        <w:tc>
          <w:tcPr>
            <w:tcW w:w="2574" w:type="dxa"/>
          </w:tcPr>
          <w:p w:rsidR="00066951" w:rsidRPr="009129C2" w:rsidRDefault="00066951" w:rsidP="00066951">
            <w:pPr>
              <w:pStyle w:val="TableText0"/>
            </w:pPr>
            <w:r w:rsidRPr="009129C2">
              <w:t>User Guide</w:t>
            </w:r>
          </w:p>
        </w:tc>
        <w:tc>
          <w:tcPr>
            <w:tcW w:w="6462" w:type="dxa"/>
          </w:tcPr>
          <w:p w:rsidR="00066951" w:rsidRPr="009129C2" w:rsidRDefault="00066951" w:rsidP="00066951">
            <w:pPr>
              <w:pStyle w:val="TableText0"/>
            </w:pPr>
            <w:r w:rsidRPr="009129C2">
              <w:t xml:space="preserve">Downloads the current version of the </w:t>
            </w:r>
            <w:fldSimple w:instr=" DOCPROPERTY  ApplicationName  \* MERGEFORMAT ">
              <w:r w:rsidRPr="009129C2">
                <w:rPr>
                  <w:i/>
                </w:rPr>
                <w:t>caTissue Suite</w:t>
              </w:r>
            </w:fldSimple>
            <w:r w:rsidRPr="009129C2">
              <w:rPr>
                <w:i/>
              </w:rPr>
              <w:t xml:space="preserve"> User Guide</w:t>
            </w:r>
            <w:r w:rsidRPr="009129C2">
              <w:t xml:space="preserve"> in pdf format.</w:t>
            </w:r>
          </w:p>
        </w:tc>
      </w:tr>
      <w:tr w:rsidR="00066951" w:rsidRPr="009129C2">
        <w:tc>
          <w:tcPr>
            <w:tcW w:w="2574" w:type="dxa"/>
          </w:tcPr>
          <w:p w:rsidR="00066951" w:rsidRPr="009129C2" w:rsidRDefault="00066951" w:rsidP="00066951">
            <w:pPr>
              <w:pStyle w:val="TableText0"/>
            </w:pPr>
            <w:r w:rsidRPr="009129C2">
              <w:t>UML Model</w:t>
            </w:r>
          </w:p>
        </w:tc>
        <w:tc>
          <w:tcPr>
            <w:tcW w:w="6462" w:type="dxa"/>
          </w:tcPr>
          <w:p w:rsidR="00066951" w:rsidRPr="009129C2" w:rsidRDefault="00066951" w:rsidP="00066951">
            <w:pPr>
              <w:pStyle w:val="TableText0"/>
            </w:pPr>
            <w:r w:rsidRPr="009129C2">
              <w:t>Downloads a diagrammatic representation of the UML model of in .jpg format.</w:t>
            </w:r>
          </w:p>
        </w:tc>
      </w:tr>
    </w:tbl>
    <w:p w:rsidR="00066951" w:rsidRPr="009129C2" w:rsidRDefault="00066951" w:rsidP="00066951">
      <w:pPr>
        <w:pStyle w:val="BodyText"/>
      </w:pPr>
    </w:p>
    <w:p w:rsidR="00066951" w:rsidRPr="009129C2" w:rsidRDefault="00066951" w:rsidP="00066951">
      <w:pPr>
        <w:pStyle w:val="BodyText"/>
        <w:sectPr w:rsidR="00066951" w:rsidRPr="009129C2">
          <w:pgSz w:w="12240" w:h="15840" w:code="1"/>
          <w:pgMar w:top="1440" w:right="1440" w:bottom="1440" w:left="1440" w:header="720" w:footer="720" w:gutter="432"/>
          <w:cols w:space="720"/>
          <w:titlePg/>
          <w:docGrid w:linePitch="360"/>
        </w:sectPr>
      </w:pPr>
    </w:p>
    <w:p w:rsidR="00066951" w:rsidRPr="009129C2" w:rsidRDefault="00066951" w:rsidP="00066951">
      <w:pPr>
        <w:pStyle w:val="Heading1"/>
        <w:numPr>
          <w:ilvl w:val="0"/>
          <w:numId w:val="5"/>
        </w:numPr>
      </w:pPr>
      <w:bookmarkStart w:id="175" w:name="_Ref275502528"/>
      <w:bookmarkStart w:id="176" w:name="_Ref275505564"/>
      <w:bookmarkStart w:id="177" w:name="_Toc288121187"/>
      <w:r w:rsidRPr="009129C2">
        <w:lastRenderedPageBreak/>
        <w:t xml:space="preserve">Setting Up </w:t>
      </w:r>
      <w:fldSimple w:instr=" DOCPROPERTY  ApplicationName  \* MERGEFORMAT ">
        <w:r w:rsidRPr="009129C2">
          <w:t>caTissue Suite</w:t>
        </w:r>
      </w:fldSimple>
      <w:r w:rsidRPr="009129C2">
        <w:t xml:space="preserve"> (Administrative Data)</w:t>
      </w:r>
      <w:bookmarkEnd w:id="175"/>
      <w:bookmarkEnd w:id="176"/>
      <w:bookmarkEnd w:id="177"/>
    </w:p>
    <w:p w:rsidR="00066951" w:rsidRPr="009129C2" w:rsidRDefault="00066951" w:rsidP="00066951">
      <w:pPr>
        <w:pStyle w:val="BodyText"/>
      </w:pPr>
      <w:r w:rsidRPr="009129C2">
        <w:rPr>
          <w:rStyle w:val="AuthorNoteBlue"/>
          <w:color w:val="000000"/>
        </w:rPr>
        <w:t xml:space="preserve">This </w:t>
      </w:r>
      <w:r w:rsidRPr="009129C2">
        <w:rPr>
          <w:rStyle w:val="AuthorNoteBlue"/>
          <w:color w:val="000000"/>
        </w:rPr>
        <w:fldChar w:fldCharType="begin"/>
      </w:r>
      <w:r w:rsidRPr="009129C2">
        <w:instrText xml:space="preserve"> XE "Administrative Data:pre-requisites for" </w:instrText>
      </w:r>
      <w:r w:rsidRPr="009129C2">
        <w:rPr>
          <w:rStyle w:val="AuthorNoteBlue"/>
          <w:color w:val="000000"/>
        </w:rPr>
        <w:fldChar w:fldCharType="end"/>
      </w:r>
      <w:r w:rsidRPr="009129C2">
        <w:rPr>
          <w:rStyle w:val="AuthorNoteBlue"/>
          <w:color w:val="000000"/>
        </w:rPr>
        <w:t>chapter provides</w:t>
      </w:r>
      <w:r w:rsidRPr="009129C2">
        <w:rPr>
          <w:rStyle w:val="AuthorNoteBlue"/>
        </w:rPr>
        <w:t xml:space="preserve"> </w:t>
      </w:r>
      <w:r w:rsidRPr="009129C2">
        <w:t xml:space="preserve">Administrators with instructions to begin adding administrative data and users for a biospecimen bank in </w:t>
      </w:r>
      <w:fldSimple w:instr=" DOCPROPERTY  ApplicationName  \* MERGEFORMAT ">
        <w:r w:rsidRPr="009129C2">
          <w:t>caTissue Suite</w:t>
        </w:r>
      </w:fldSimple>
      <w:r w:rsidRPr="009129C2">
        <w:t xml:space="preserve">. </w:t>
      </w:r>
    </w:p>
    <w:p w:rsidR="00066951" w:rsidRPr="009129C2" w:rsidRDefault="00066951" w:rsidP="00066951">
      <w:pPr>
        <w:pStyle w:val="NoteMainbody"/>
      </w:pPr>
      <w:r w:rsidRPr="009129C2">
        <w:rPr>
          <w:b/>
        </w:rPr>
        <w:t>Prerequisites</w:t>
      </w:r>
      <w:r w:rsidRPr="009129C2">
        <w:t xml:space="preserve">: </w:t>
      </w:r>
      <w:r w:rsidRPr="009129C2">
        <w:tab/>
      </w:r>
      <w:r w:rsidRPr="009129C2">
        <w:br/>
        <w:t xml:space="preserve">Before you configure the administrative data, you may want to customize the roles and privileges and the label/barcode generation schemes. For more information, refer to the </w:t>
      </w:r>
      <w:r w:rsidRPr="009129C2">
        <w:rPr>
          <w:i/>
        </w:rPr>
        <w:t xml:space="preserve">Technical Guide </w:t>
      </w:r>
      <w:r w:rsidRPr="009129C2">
        <w:t>present under the help link of the application.</w:t>
      </w:r>
      <w:r>
        <w:t xml:space="preserve"> When you complete the customization, proceed to configure the administrative data and grant access to your tissue bankers for entering the biospecimen data.</w:t>
      </w:r>
    </w:p>
    <w:p w:rsidR="00066951" w:rsidRPr="009129C2" w:rsidRDefault="00066951" w:rsidP="00066951">
      <w:pPr>
        <w:pStyle w:val="BodyText"/>
      </w:pPr>
      <w:r w:rsidRPr="009129C2">
        <w:t>Topics in this chapter include:</w:t>
      </w:r>
    </w:p>
    <w:p w:rsidR="00066951" w:rsidRPr="009129C2" w:rsidRDefault="00066951" w:rsidP="00066951">
      <w:pPr>
        <w:pStyle w:val="ListBullet"/>
      </w:pPr>
      <w:fldSimple w:instr=" REF _Ref279562293 \h  \* MERGEFORMAT ">
        <w:r w:rsidR="00327542" w:rsidRPr="00327542">
          <w:rPr>
            <w:i/>
          </w:rPr>
          <w:t>Setting up caTissue Suite for Biospecimen Bank – System Administrator Tasks</w:t>
        </w:r>
      </w:fldSimple>
      <w:r w:rsidRPr="009129C2">
        <w:t xml:space="preserve"> on </w:t>
      </w:r>
      <w:r>
        <w:t>this page</w:t>
      </w:r>
    </w:p>
    <w:p w:rsidR="00066951" w:rsidRPr="009129C2" w:rsidRDefault="00066951" w:rsidP="00066951">
      <w:pPr>
        <w:pStyle w:val="ListBullet"/>
      </w:pPr>
      <w:fldSimple w:instr=" REF _Ref275321325 \h  \* MERGEFORMAT ">
        <w:r w:rsidR="00327542" w:rsidRPr="00327542">
          <w:rPr>
            <w:rStyle w:val="Emphasis"/>
          </w:rPr>
          <w:t>Setting Up Institutes</w:t>
        </w:r>
      </w:fldSimple>
      <w:r w:rsidRPr="009129C2">
        <w:t xml:space="preserve"> on page </w:t>
      </w:r>
      <w:r w:rsidRPr="009129C2">
        <w:fldChar w:fldCharType="begin"/>
      </w:r>
      <w:r w:rsidRPr="009129C2">
        <w:instrText xml:space="preserve"> PAGEREF _Ref275321325 \h </w:instrText>
      </w:r>
      <w:r w:rsidRPr="009129C2">
        <w:fldChar w:fldCharType="separate"/>
      </w:r>
      <w:r w:rsidR="00327542">
        <w:rPr>
          <w:noProof/>
        </w:rPr>
        <w:t>18</w:t>
      </w:r>
      <w:r w:rsidRPr="009129C2">
        <w:fldChar w:fldCharType="end"/>
      </w:r>
    </w:p>
    <w:p w:rsidR="00066951" w:rsidRPr="009129C2" w:rsidRDefault="00066951" w:rsidP="00066951">
      <w:pPr>
        <w:pStyle w:val="ListBullet"/>
      </w:pPr>
      <w:fldSimple w:instr=" REF _Ref275321327 \h  \* MERGEFORMAT ">
        <w:r w:rsidR="00327542" w:rsidRPr="00327542">
          <w:rPr>
            <w:rStyle w:val="Emphasis"/>
          </w:rPr>
          <w:t>Setting Up Departments</w:t>
        </w:r>
      </w:fldSimple>
      <w:r w:rsidRPr="009129C2">
        <w:t xml:space="preserve"> on page  </w:t>
      </w:r>
      <w:r w:rsidRPr="009129C2">
        <w:fldChar w:fldCharType="begin"/>
      </w:r>
      <w:r w:rsidRPr="009129C2">
        <w:instrText xml:space="preserve"> PAGEREF _Ref275321327 \h </w:instrText>
      </w:r>
      <w:r w:rsidRPr="009129C2">
        <w:fldChar w:fldCharType="separate"/>
      </w:r>
      <w:r w:rsidR="00327542">
        <w:rPr>
          <w:noProof/>
        </w:rPr>
        <w:t>19</w:t>
      </w:r>
      <w:r w:rsidRPr="009129C2">
        <w:fldChar w:fldCharType="end"/>
      </w:r>
    </w:p>
    <w:p w:rsidR="00066951" w:rsidRPr="009129C2" w:rsidRDefault="00066951" w:rsidP="00066951">
      <w:pPr>
        <w:pStyle w:val="ListBullet"/>
      </w:pPr>
      <w:fldSimple w:instr=" REF _Ref275321329 \h  \* MERGEFORMAT ">
        <w:r w:rsidR="00327542" w:rsidRPr="00327542">
          <w:rPr>
            <w:rStyle w:val="Emphasis"/>
          </w:rPr>
          <w:t>Setting Up Cancer Research Groups (CRGs)</w:t>
        </w:r>
      </w:fldSimple>
      <w:r w:rsidRPr="009129C2">
        <w:t xml:space="preserve"> on page </w:t>
      </w:r>
      <w:r w:rsidRPr="009129C2">
        <w:fldChar w:fldCharType="begin"/>
      </w:r>
      <w:r w:rsidRPr="009129C2">
        <w:instrText xml:space="preserve"> PAGEREF _Ref275321329 \h </w:instrText>
      </w:r>
      <w:r w:rsidRPr="009129C2">
        <w:fldChar w:fldCharType="separate"/>
      </w:r>
      <w:r w:rsidR="00327542">
        <w:rPr>
          <w:noProof/>
        </w:rPr>
        <w:t>20</w:t>
      </w:r>
      <w:r w:rsidRPr="009129C2">
        <w:fldChar w:fldCharType="end"/>
      </w:r>
    </w:p>
    <w:p w:rsidR="00066951" w:rsidRPr="009129C2" w:rsidRDefault="00066951" w:rsidP="00066951">
      <w:pPr>
        <w:pStyle w:val="ListBullet"/>
      </w:pPr>
      <w:fldSimple w:instr=" REF _Ref275530066 \h  \* MERGEFORMAT ">
        <w:r w:rsidR="00327542" w:rsidRPr="00327542">
          <w:rPr>
            <w:rStyle w:val="Emphasis"/>
          </w:rPr>
          <w:t>Provisioning caTissue Suite Users</w:t>
        </w:r>
      </w:fldSimple>
      <w:r w:rsidRPr="009129C2">
        <w:t xml:space="preserve"> on page </w:t>
      </w:r>
      <w:r w:rsidRPr="009129C2">
        <w:fldChar w:fldCharType="begin"/>
      </w:r>
      <w:r w:rsidRPr="009129C2">
        <w:instrText xml:space="preserve"> PAGEREF _Ref275530066 \h </w:instrText>
      </w:r>
      <w:r w:rsidRPr="009129C2">
        <w:fldChar w:fldCharType="separate"/>
      </w:r>
      <w:r w:rsidR="00327542">
        <w:rPr>
          <w:noProof/>
        </w:rPr>
        <w:t>21</w:t>
      </w:r>
      <w:r w:rsidRPr="009129C2">
        <w:fldChar w:fldCharType="end"/>
      </w:r>
    </w:p>
    <w:p w:rsidR="00066951" w:rsidRPr="009129C2" w:rsidRDefault="00066951" w:rsidP="00066951">
      <w:pPr>
        <w:pStyle w:val="ListBullet"/>
      </w:pPr>
      <w:fldSimple w:instr=" REF _Ref279404438 \h  \* MERGEFORMAT ">
        <w:r w:rsidR="00327542" w:rsidRPr="00327542">
          <w:rPr>
            <w:i/>
          </w:rPr>
          <w:t>Setting Up Sites</w:t>
        </w:r>
      </w:fldSimple>
      <w:r w:rsidRPr="009129C2">
        <w:t xml:space="preserve"> on page </w:t>
      </w:r>
      <w:r w:rsidRPr="009129C2">
        <w:fldChar w:fldCharType="begin"/>
      </w:r>
      <w:r w:rsidRPr="009129C2">
        <w:instrText xml:space="preserve"> PAGEREF _Ref279404438 \h </w:instrText>
      </w:r>
      <w:r w:rsidRPr="009129C2">
        <w:fldChar w:fldCharType="separate"/>
      </w:r>
      <w:r w:rsidR="00327542">
        <w:rPr>
          <w:noProof/>
        </w:rPr>
        <w:t>27</w:t>
      </w:r>
      <w:r w:rsidRPr="009129C2">
        <w:fldChar w:fldCharType="end"/>
      </w:r>
    </w:p>
    <w:p w:rsidR="00066951" w:rsidRPr="009129C2" w:rsidRDefault="00066951" w:rsidP="00066951">
      <w:pPr>
        <w:pStyle w:val="ListBullet"/>
      </w:pPr>
      <w:fldSimple w:instr=" REF _Ref275321345 \h  \* MERGEFORMAT ">
        <w:r w:rsidR="00327542" w:rsidRPr="00327542">
          <w:rPr>
            <w:rStyle w:val="Emphasis"/>
          </w:rPr>
          <w:t>Setting Up Biohazards</w:t>
        </w:r>
      </w:fldSimple>
      <w:r w:rsidRPr="009129C2">
        <w:t xml:space="preserve"> on page </w:t>
      </w:r>
      <w:r w:rsidRPr="009129C2">
        <w:fldChar w:fldCharType="begin"/>
      </w:r>
      <w:r w:rsidRPr="009129C2">
        <w:instrText xml:space="preserve"> PAGEREF _Ref275321345 \h </w:instrText>
      </w:r>
      <w:r w:rsidRPr="009129C2">
        <w:fldChar w:fldCharType="separate"/>
      </w:r>
      <w:r w:rsidR="00327542">
        <w:rPr>
          <w:noProof/>
        </w:rPr>
        <w:t>36</w:t>
      </w:r>
      <w:r w:rsidRPr="009129C2">
        <w:fldChar w:fldCharType="end"/>
      </w:r>
    </w:p>
    <w:p w:rsidR="00066951" w:rsidRPr="009129C2" w:rsidRDefault="00066951" w:rsidP="00066951">
      <w:pPr>
        <w:pStyle w:val="ListBullet"/>
      </w:pPr>
      <w:fldSimple w:instr=" REF _Ref275321350 \h  \* MERGEFORMAT ">
        <w:r w:rsidR="00327542" w:rsidRPr="00327542">
          <w:rPr>
            <w:rStyle w:val="Emphasis"/>
          </w:rPr>
          <w:t>Setting Up Specimen Arrays</w:t>
        </w:r>
      </w:fldSimple>
      <w:r w:rsidRPr="009129C2">
        <w:t xml:space="preserve"> on page </w:t>
      </w:r>
      <w:r w:rsidRPr="009129C2">
        <w:fldChar w:fldCharType="begin"/>
      </w:r>
      <w:r w:rsidRPr="009129C2">
        <w:instrText xml:space="preserve"> PAGEREF _Ref275321350 \h </w:instrText>
      </w:r>
      <w:r w:rsidRPr="009129C2">
        <w:fldChar w:fldCharType="separate"/>
      </w:r>
      <w:r w:rsidR="00327542">
        <w:rPr>
          <w:noProof/>
        </w:rPr>
        <w:t>37</w:t>
      </w:r>
      <w:r w:rsidRPr="009129C2">
        <w:fldChar w:fldCharType="end"/>
      </w:r>
    </w:p>
    <w:p w:rsidR="00066951" w:rsidRPr="004D4522" w:rsidRDefault="00066951" w:rsidP="00066951">
      <w:pPr>
        <w:pStyle w:val="Heading2"/>
      </w:pPr>
      <w:bookmarkStart w:id="178" w:name="_Ref275321322"/>
      <w:bookmarkStart w:id="179" w:name="_Toc194311354"/>
      <w:bookmarkStart w:id="180" w:name="_Toc266886690"/>
      <w:bookmarkStart w:id="181" w:name="_Toc271573999"/>
      <w:bookmarkStart w:id="182" w:name="_Ref279562293"/>
      <w:bookmarkStart w:id="183" w:name="_Toc288121188"/>
      <w:r>
        <w:t>Setting up caTissue Suite for Biospecimen Bank</w:t>
      </w:r>
      <w:r w:rsidRPr="004D4522">
        <w:t xml:space="preserve"> – System Administrator</w:t>
      </w:r>
      <w:r>
        <w:t xml:space="preserve"> Tasks</w:t>
      </w:r>
      <w:bookmarkEnd w:id="179"/>
      <w:bookmarkEnd w:id="180"/>
      <w:bookmarkEnd w:id="181"/>
      <w:bookmarkEnd w:id="182"/>
      <w:bookmarkEnd w:id="183"/>
    </w:p>
    <w:p w:rsidR="00066951" w:rsidRDefault="00066951" w:rsidP="00066951">
      <w:pPr>
        <w:pStyle w:val="BodyText"/>
      </w:pPr>
      <w:r>
        <w:t>Before you can access caTissue Suite, t</w:t>
      </w:r>
      <w:r w:rsidRPr="00992636">
        <w:t>he administrative data</w:t>
      </w:r>
      <w:r>
        <w:t xml:space="preserve"> must be created</w:t>
      </w:r>
      <w:r w:rsidRPr="00992636">
        <w:t xml:space="preserve">. </w:t>
      </w:r>
      <w:r>
        <w:t>The following figure shows the process of setting up a biospecimen bank. This involves creating institutes, departments and cancer research groups, creating users, creating sites, collection protocols, and distribution protocols, and creating storage types, containers, and arrays.</w:t>
      </w:r>
    </w:p>
    <w:p w:rsidR="00066951" w:rsidRDefault="007A0E2C" w:rsidP="00066951">
      <w:pPr>
        <w:rPr>
          <w:rFonts w:cs="Arial"/>
          <w:b/>
          <w:sz w:val="20"/>
          <w:szCs w:val="20"/>
        </w:rPr>
      </w:pPr>
      <w:r>
        <w:rPr>
          <w:rFonts w:cs="Arial"/>
          <w:b/>
          <w:noProof/>
          <w:sz w:val="20"/>
          <w:szCs w:val="20"/>
        </w:rPr>
        <w:drawing>
          <wp:inline distT="0" distB="0" distL="0" distR="0">
            <wp:extent cx="5953125" cy="1304925"/>
            <wp:effectExtent l="19050" t="0" r="9525" b="0"/>
            <wp:docPr id="4" name="Object 2" descr="This graphic shows the order of administrative tas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2" descr="This graphic shows the order of administrative tasks."/>
                    <pic:cNvPicPr>
                      <a:picLocks noChangeArrowheads="1"/>
                    </pic:cNvPicPr>
                  </pic:nvPicPr>
                  <pic:blipFill>
                    <a:blip r:embed="rId27"/>
                    <a:srcRect b="-703"/>
                    <a:stretch>
                      <a:fillRect/>
                    </a:stretch>
                  </pic:blipFill>
                  <pic:spPr bwMode="auto">
                    <a:xfrm>
                      <a:off x="0" y="0"/>
                      <a:ext cx="5953125" cy="1304925"/>
                    </a:xfrm>
                    <a:prstGeom prst="rect">
                      <a:avLst/>
                    </a:prstGeom>
                    <a:noFill/>
                    <a:ln w="9525">
                      <a:noFill/>
                      <a:miter lim="800000"/>
                      <a:headEnd/>
                      <a:tailEnd/>
                    </a:ln>
                  </pic:spPr>
                </pic:pic>
              </a:graphicData>
            </a:graphic>
          </wp:inline>
        </w:drawing>
      </w:r>
    </w:p>
    <w:p w:rsidR="00066951" w:rsidRDefault="00066951" w:rsidP="00066951">
      <w:pPr>
        <w:pStyle w:val="Caption"/>
      </w:pPr>
      <w:bookmarkStart w:id="184" w:name="_Toc266886837"/>
      <w:r>
        <w:t xml:space="preserve">Figure </w:t>
      </w:r>
      <w:fldSimple w:instr=" SEQ Figure \* ARABIC ">
        <w:r w:rsidR="00327542">
          <w:rPr>
            <w:noProof/>
          </w:rPr>
          <w:t>3</w:t>
        </w:r>
      </w:fldSimple>
      <w:r>
        <w:t>: Setting up a Biospecimen Bank - Order of Administrative Tasks</w:t>
      </w:r>
      <w:bookmarkEnd w:id="184"/>
    </w:p>
    <w:p w:rsidR="00066951" w:rsidRDefault="00066951" w:rsidP="00066951">
      <w:pPr>
        <w:pStyle w:val="NoteMainbody"/>
        <w:rPr>
          <w:b/>
        </w:rPr>
      </w:pPr>
    </w:p>
    <w:p w:rsidR="00066951" w:rsidRPr="00647111" w:rsidRDefault="00066951" w:rsidP="00066951">
      <w:pPr>
        <w:pStyle w:val="NoteMainbody"/>
      </w:pPr>
      <w:r w:rsidRPr="009129C2">
        <w:rPr>
          <w:b/>
        </w:rPr>
        <w:t>Note:</w:t>
      </w:r>
      <w:r w:rsidRPr="009129C2">
        <w:tab/>
        <w:t>Due to interdependencies in the data, you must</w:t>
      </w:r>
      <w:r w:rsidRPr="009129C2">
        <w:rPr>
          <w:b/>
        </w:rPr>
        <w:t xml:space="preserve"> </w:t>
      </w:r>
      <w:r w:rsidRPr="009129C2">
        <w:t xml:space="preserve">follow the instructions in Chapters 3 through 5 in the order presented. </w:t>
      </w:r>
    </w:p>
    <w:p w:rsidR="00066951" w:rsidRPr="009129C2" w:rsidRDefault="00066951" w:rsidP="00066951">
      <w:pPr>
        <w:pStyle w:val="BodyText"/>
      </w:pPr>
      <w:r w:rsidRPr="009129C2">
        <w:t>The first user created during the deployment of caTissue is the Super Administrator. In a caTissue instance, the Super Administrator has administrative privileges on all sites and collection protocols. Super Administrator is a Super Honest Broker, who has access to all the PHI data in the system.</w:t>
      </w:r>
    </w:p>
    <w:p w:rsidR="00066951" w:rsidRPr="009129C2" w:rsidRDefault="00066951" w:rsidP="00066951">
      <w:pPr>
        <w:pStyle w:val="BodyText"/>
      </w:pPr>
      <w:r w:rsidRPr="009129C2">
        <w:t>A Super Administrator can perform any operation in caTissue. The following operations can be performed only by a Super Administrator:</w:t>
      </w:r>
    </w:p>
    <w:p w:rsidR="00066951" w:rsidRPr="009129C2" w:rsidRDefault="00066951" w:rsidP="00066951">
      <w:pPr>
        <w:pStyle w:val="ListBullet"/>
      </w:pPr>
      <w:r w:rsidRPr="009129C2">
        <w:t xml:space="preserve">Create new institutions, departments, cancer research groups, sites, storage types, and all other objects that appear under the </w:t>
      </w:r>
      <w:r w:rsidRPr="009129C2">
        <w:rPr>
          <w:b/>
        </w:rPr>
        <w:t>Administrative Data</w:t>
      </w:r>
      <w:r w:rsidRPr="009129C2">
        <w:rPr>
          <w:i/>
        </w:rPr>
        <w:t xml:space="preserve"> </w:t>
      </w:r>
      <w:r w:rsidRPr="009129C2">
        <w:t>tab.</w:t>
      </w:r>
    </w:p>
    <w:p w:rsidR="00066951" w:rsidRPr="009129C2" w:rsidRDefault="00066951" w:rsidP="00066951">
      <w:pPr>
        <w:pStyle w:val="ListBullet"/>
      </w:pPr>
      <w:r w:rsidRPr="009129C2">
        <w:t>Create new users and associate them with multiple sites and multiple collection protocols or both.</w:t>
      </w:r>
    </w:p>
    <w:p w:rsidR="00066951" w:rsidRPr="009129C2" w:rsidRDefault="00066951" w:rsidP="00066951">
      <w:pPr>
        <w:pStyle w:val="ListBullet"/>
      </w:pPr>
      <w:r w:rsidRPr="009129C2">
        <w:t>Create collection and distribution protocols and associate the collection protocols with one or more sites.</w:t>
      </w:r>
    </w:p>
    <w:p w:rsidR="00066951" w:rsidRPr="009129C2" w:rsidRDefault="00066951" w:rsidP="00066951">
      <w:pPr>
        <w:pStyle w:val="ListBullet"/>
      </w:pPr>
      <w:r w:rsidRPr="009129C2">
        <w:t>Add new annotations, handle reported problems, and resolve conflicting issues.</w:t>
      </w:r>
    </w:p>
    <w:p w:rsidR="00066951" w:rsidRPr="009129C2" w:rsidRDefault="00066951" w:rsidP="00066951">
      <w:pPr>
        <w:pStyle w:val="Heading2"/>
      </w:pPr>
      <w:bookmarkStart w:id="185" w:name="_Ref275321325"/>
      <w:bookmarkStart w:id="186" w:name="_Toc288121189"/>
      <w:bookmarkEnd w:id="178"/>
      <w:r w:rsidRPr="009129C2">
        <w:t>Setting Up Institutes</w:t>
      </w:r>
      <w:bookmarkEnd w:id="185"/>
      <w:bookmarkEnd w:id="186"/>
    </w:p>
    <w:p w:rsidR="00066951" w:rsidRPr="009129C2" w:rsidRDefault="00066951" w:rsidP="00066951">
      <w:pPr>
        <w:pStyle w:val="BodyText"/>
      </w:pPr>
      <w:r w:rsidRPr="009129C2">
        <w:t xml:space="preserve">An </w:t>
      </w:r>
      <w:r w:rsidRPr="009129C2">
        <w:fldChar w:fldCharType="begin"/>
      </w:r>
      <w:r w:rsidRPr="009129C2">
        <w:instrText xml:space="preserve"> XE "institute:defined" </w:instrText>
      </w:r>
      <w:r w:rsidRPr="009129C2">
        <w:fldChar w:fldCharType="end"/>
      </w:r>
      <w:r w:rsidRPr="009129C2">
        <w:rPr>
          <w:i/>
        </w:rPr>
        <w:t>institute</w:t>
      </w:r>
      <w:r w:rsidRPr="009129C2">
        <w:t xml:space="preserve"> is an institution that employs users who use </w:t>
      </w:r>
      <w:fldSimple w:instr=" DOCPROPERTY  ApplicationName  \* MERGEFORMAT ">
        <w:r w:rsidRPr="009129C2">
          <w:t>caTissue Suite</w:t>
        </w:r>
      </w:fldSimple>
      <w:r w:rsidRPr="009129C2">
        <w:t xml:space="preserve"> to set up the tissue bank and participate in the biospecimen collection and processing.</w:t>
      </w:r>
    </w:p>
    <w:p w:rsidR="00066951" w:rsidRPr="009129C2" w:rsidRDefault="00066951" w:rsidP="00066951">
      <w:pPr>
        <w:pStyle w:val="Heading3"/>
      </w:pPr>
      <w:bookmarkStart w:id="187" w:name="_Toc288121190"/>
      <w:r w:rsidRPr="009129C2">
        <w:t>Adding an Institute</w:t>
      </w:r>
      <w:bookmarkEnd w:id="187"/>
    </w:p>
    <w:p w:rsidR="00066951" w:rsidRPr="009129C2" w:rsidRDefault="00066951" w:rsidP="00066951">
      <w:pPr>
        <w:pStyle w:val="BodyText0"/>
      </w:pPr>
      <w:r w:rsidRPr="009129C2">
        <w:t xml:space="preserve">To </w:t>
      </w:r>
      <w:r w:rsidRPr="009129C2">
        <w:fldChar w:fldCharType="begin"/>
      </w:r>
      <w:r w:rsidRPr="009129C2">
        <w:instrText xml:space="preserve"> XE "institute:adding" </w:instrText>
      </w:r>
      <w:r w:rsidRPr="009129C2">
        <w:fldChar w:fldCharType="end"/>
      </w:r>
      <w:r w:rsidRPr="009129C2">
        <w:fldChar w:fldCharType="begin"/>
      </w:r>
      <w:r w:rsidRPr="009129C2">
        <w:instrText xml:space="preserve"> XE "adding:institute" </w:instrText>
      </w:r>
      <w:r w:rsidRPr="009129C2">
        <w:fldChar w:fldCharType="end"/>
      </w:r>
      <w:r w:rsidRPr="009129C2">
        <w:t xml:space="preserve">add an institute to </w:t>
      </w:r>
      <w:fldSimple w:instr=" DOCPROPERTY  ApplicationName  \* MERGEFORMAT ">
        <w:r w:rsidRPr="009129C2">
          <w:t>caTissue Suite</w:t>
        </w:r>
      </w:fldSimple>
      <w:r w:rsidRPr="009129C2">
        <w:t>:</w:t>
      </w:r>
    </w:p>
    <w:p w:rsidR="00066951" w:rsidRPr="009129C2" w:rsidRDefault="00066951" w:rsidP="00066951">
      <w:pPr>
        <w:pStyle w:val="ListNumber"/>
        <w:numPr>
          <w:ilvl w:val="0"/>
          <w:numId w:val="114"/>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59"/>
        </w:numPr>
      </w:pPr>
      <w:r w:rsidRPr="009129C2">
        <w:t xml:space="preserve">Click </w:t>
      </w:r>
      <w:r w:rsidRPr="009129C2">
        <w:rPr>
          <w:b/>
        </w:rPr>
        <w:t>Institution &gt; Add</w:t>
      </w:r>
      <w:r w:rsidRPr="009129C2">
        <w:t>. The Add Institution page opens.</w:t>
      </w:r>
      <w:r w:rsidRPr="009129C2">
        <w:br/>
      </w:r>
      <w:r w:rsidRPr="009129C2">
        <w:br/>
      </w:r>
      <w:r w:rsidR="007A0E2C">
        <w:rPr>
          <w:noProof/>
        </w:rPr>
        <w:drawing>
          <wp:inline distT="0" distB="0" distL="0" distR="0">
            <wp:extent cx="3019425" cy="1076325"/>
            <wp:effectExtent l="19050" t="19050" r="28575" b="28575"/>
            <wp:docPr id="5" name="Picture 5" descr="This screen shot adds the University of Pittsburgh on the Add Institu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screen shot adds the University of Pittsburgh on the Add Institution Page."/>
                    <pic:cNvPicPr>
                      <a:picLocks noChangeAspect="1" noChangeArrowheads="1"/>
                    </pic:cNvPicPr>
                  </pic:nvPicPr>
                  <pic:blipFill>
                    <a:blip r:embed="rId28"/>
                    <a:srcRect/>
                    <a:stretch>
                      <a:fillRect/>
                    </a:stretch>
                  </pic:blipFill>
                  <pic:spPr bwMode="auto">
                    <a:xfrm>
                      <a:off x="0" y="0"/>
                      <a:ext cx="3019425" cy="107632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Indent"/>
      </w:pPr>
      <w:r w:rsidRPr="009129C2">
        <w:t xml:space="preserve">Figure </w:t>
      </w:r>
      <w:fldSimple w:instr=" SEQ Figure \* ARABIC ">
        <w:r w:rsidR="00327542">
          <w:rPr>
            <w:noProof/>
          </w:rPr>
          <w:t>4</w:t>
        </w:r>
      </w:fldSimple>
      <w:r w:rsidRPr="009129C2">
        <w:t>: Add Institution Page</w:t>
      </w:r>
    </w:p>
    <w:p w:rsidR="00066951" w:rsidRPr="009129C2" w:rsidRDefault="00066951" w:rsidP="00066951">
      <w:pPr>
        <w:pStyle w:val="ListNumber"/>
      </w:pPr>
      <w:r w:rsidRPr="009129C2">
        <w:t xml:space="preserve">Enter the </w:t>
      </w:r>
      <w:r w:rsidRPr="009129C2">
        <w:rPr>
          <w:b/>
        </w:rPr>
        <w:t>Name</w:t>
      </w:r>
      <w:r w:rsidRPr="009129C2">
        <w:t xml:space="preserve"> of the institute.</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066951" w:rsidP="00066951">
      <w:pPr>
        <w:pStyle w:val="BodyTextFirstIndent2"/>
        <w:ind w:firstLine="0"/>
      </w:pPr>
      <w:r w:rsidRPr="009129C2">
        <w:t xml:space="preserve">The institute is added to </w:t>
      </w:r>
      <w:fldSimple w:instr=" DOCPROPERTY  ApplicationName  \* MERGEFORMAT ">
        <w:r w:rsidRPr="009129C2">
          <w:t>caTissue Suite</w:t>
        </w:r>
      </w:fldSimple>
      <w:r w:rsidRPr="009129C2">
        <w:t xml:space="preserve">. </w:t>
      </w:r>
    </w:p>
    <w:p w:rsidR="00066951" w:rsidRPr="009129C2" w:rsidRDefault="00066951" w:rsidP="00066951">
      <w:pPr>
        <w:pStyle w:val="Heading3"/>
      </w:pPr>
      <w:bookmarkStart w:id="188" w:name="_Toc288121191"/>
      <w:r w:rsidRPr="009129C2">
        <w:t>Searching for and Editing an Institute</w:t>
      </w:r>
      <w:bookmarkEnd w:id="188"/>
    </w:p>
    <w:p w:rsidR="00066951" w:rsidRPr="009129C2" w:rsidRDefault="00066951" w:rsidP="00066951">
      <w:pPr>
        <w:pStyle w:val="BodyText0"/>
      </w:pPr>
      <w:r w:rsidRPr="009129C2">
        <w:t xml:space="preserve">To </w:t>
      </w:r>
      <w:r w:rsidRPr="009129C2">
        <w:fldChar w:fldCharType="begin"/>
      </w:r>
      <w:r w:rsidRPr="009129C2">
        <w:instrText xml:space="preserve"> XE "institute:editing" </w:instrText>
      </w:r>
      <w:r w:rsidRPr="009129C2">
        <w:fldChar w:fldCharType="end"/>
      </w:r>
      <w:r w:rsidRPr="009129C2">
        <w:fldChar w:fldCharType="begin"/>
      </w:r>
      <w:r w:rsidRPr="009129C2">
        <w:instrText xml:space="preserve"> XE "editing:institute" </w:instrText>
      </w:r>
      <w:r w:rsidRPr="009129C2">
        <w:fldChar w:fldCharType="end"/>
      </w:r>
      <w:r w:rsidRPr="009129C2">
        <w:t xml:space="preserve">add edit an institute in </w:t>
      </w:r>
      <w:fldSimple w:instr=" DOCPROPERTY  ApplicationName  \* MERGEFORMAT ">
        <w:r w:rsidRPr="009129C2">
          <w:t>caTissue Suite</w:t>
        </w:r>
      </w:fldSimple>
      <w:r w:rsidRPr="009129C2">
        <w:t>:</w:t>
      </w:r>
    </w:p>
    <w:p w:rsidR="00066951" w:rsidRPr="009129C2" w:rsidRDefault="00066951" w:rsidP="00066951">
      <w:pPr>
        <w:pStyle w:val="NoteMainbody"/>
      </w:pPr>
      <w:r w:rsidRPr="009129C2">
        <w:rPr>
          <w:b/>
        </w:rPr>
        <w:lastRenderedPageBreak/>
        <w:t>Note:</w:t>
      </w:r>
      <w:r w:rsidRPr="009129C2">
        <w:tab/>
        <w:t xml:space="preserve">If you are on the Add Institute page, click the </w:t>
      </w:r>
      <w:r w:rsidRPr="009129C2">
        <w:rPr>
          <w:b/>
        </w:rPr>
        <w:t>Edit</w:t>
      </w:r>
      <w:r w:rsidRPr="009129C2">
        <w:t xml:space="preserve"> tab to search for and edit an institute.</w:t>
      </w:r>
    </w:p>
    <w:p w:rsidR="00066951" w:rsidRPr="009129C2" w:rsidRDefault="00066951" w:rsidP="00066951">
      <w:pPr>
        <w:pStyle w:val="ListNumber"/>
        <w:numPr>
          <w:ilvl w:val="0"/>
          <w:numId w:val="113"/>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60"/>
        </w:numPr>
      </w:pPr>
      <w:r w:rsidRPr="009129C2">
        <w:t xml:space="preserve">Click </w:t>
      </w:r>
      <w:r w:rsidRPr="009129C2">
        <w:rPr>
          <w:b/>
        </w:rPr>
        <w:t>Institution &gt; Edit</w:t>
      </w:r>
      <w:r w:rsidRPr="009129C2">
        <w:t>. The Institution Search page opens.</w:t>
      </w:r>
    </w:p>
    <w:p w:rsidR="00066951" w:rsidRPr="009129C2" w:rsidRDefault="00066951" w:rsidP="00066951">
      <w:pPr>
        <w:pStyle w:val="ListNumber"/>
      </w:pPr>
      <w:r w:rsidRPr="009129C2">
        <w:t xml:space="preserve">Click </w:t>
      </w:r>
      <w:r w:rsidRPr="009129C2">
        <w:rPr>
          <w:b/>
        </w:rPr>
        <w:t>Attribute</w:t>
      </w:r>
      <w:r w:rsidRPr="009129C2">
        <w:t xml:space="preserve"> and specify whether to search for a value within the institute </w:t>
      </w:r>
      <w:r w:rsidRPr="009129C2">
        <w:rPr>
          <w:b/>
        </w:rPr>
        <w:t>Name</w:t>
      </w:r>
      <w:r w:rsidRPr="009129C2">
        <w:t xml:space="preserve"> or </w:t>
      </w:r>
      <w:r w:rsidRPr="009129C2">
        <w:rPr>
          <w:b/>
        </w:rPr>
        <w:t>Identifier</w:t>
      </w:r>
      <w:r w:rsidRPr="009129C2">
        <w:t xml:space="preserve">. </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br/>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066951" w:rsidP="00066951">
      <w:pPr>
        <w:pStyle w:val="BodyTextIndent"/>
      </w:pPr>
      <w:r w:rsidRPr="009129C2">
        <w:t>If there is one match, the Edit Institution page opens. If there is more than one match, double click on the institute in the list to open the Edit Institution page.</w:t>
      </w:r>
    </w:p>
    <w:p w:rsidR="00066951" w:rsidRPr="009129C2" w:rsidRDefault="00066951" w:rsidP="00066951">
      <w:pPr>
        <w:pStyle w:val="ListNumber"/>
      </w:pPr>
      <w:r w:rsidRPr="009129C2">
        <w:t xml:space="preserve">Make changes to an institution and click </w:t>
      </w:r>
      <w:r w:rsidRPr="009129C2">
        <w:rPr>
          <w:b/>
        </w:rPr>
        <w:t xml:space="preserve">Submit. </w:t>
      </w:r>
      <w:r w:rsidRPr="009129C2">
        <w:t xml:space="preserve">The message </w:t>
      </w:r>
      <w:r w:rsidRPr="009129C2">
        <w:rPr>
          <w:i/>
        </w:rPr>
        <w:t>Institution successfully updated</w:t>
      </w:r>
      <w:r w:rsidRPr="009129C2">
        <w:t xml:space="preserve"> appears.</w:t>
      </w:r>
    </w:p>
    <w:p w:rsidR="00066951" w:rsidRPr="009129C2" w:rsidRDefault="00066951" w:rsidP="00066951">
      <w:pPr>
        <w:pStyle w:val="Heading2"/>
      </w:pPr>
      <w:bookmarkStart w:id="189" w:name="_Ref275321327"/>
      <w:bookmarkStart w:id="190" w:name="_Toc288121192"/>
      <w:r w:rsidRPr="009129C2">
        <w:t>Setting Up Departments</w:t>
      </w:r>
      <w:bookmarkEnd w:id="189"/>
      <w:bookmarkEnd w:id="190"/>
    </w:p>
    <w:p w:rsidR="00066951" w:rsidRPr="009129C2" w:rsidRDefault="00066951" w:rsidP="00066951">
      <w:pPr>
        <w:pStyle w:val="BodyText"/>
      </w:pPr>
      <w:r w:rsidRPr="009129C2">
        <w:t xml:space="preserve">A </w:t>
      </w:r>
      <w:r w:rsidRPr="009129C2">
        <w:fldChar w:fldCharType="begin"/>
      </w:r>
      <w:r w:rsidRPr="009129C2">
        <w:instrText xml:space="preserve"> XE "department:defined" </w:instrText>
      </w:r>
      <w:r w:rsidRPr="009129C2">
        <w:fldChar w:fldCharType="end"/>
      </w:r>
      <w:r w:rsidRPr="009129C2">
        <w:rPr>
          <w:i/>
        </w:rPr>
        <w:t>department</w:t>
      </w:r>
      <w:r w:rsidRPr="009129C2">
        <w:t xml:space="preserve"> resides within an institute and stores institute samples.</w:t>
      </w:r>
    </w:p>
    <w:p w:rsidR="00066951" w:rsidRPr="009129C2" w:rsidRDefault="00066951" w:rsidP="00066951">
      <w:pPr>
        <w:pStyle w:val="Heading3"/>
      </w:pPr>
      <w:bookmarkStart w:id="191" w:name="_Toc288121193"/>
      <w:r w:rsidRPr="009129C2">
        <w:t>Adding a Department</w:t>
      </w:r>
      <w:bookmarkEnd w:id="191"/>
    </w:p>
    <w:p w:rsidR="00066951" w:rsidRPr="009129C2" w:rsidRDefault="00066951" w:rsidP="00066951">
      <w:pPr>
        <w:pStyle w:val="BodyText"/>
      </w:pPr>
      <w:r w:rsidRPr="009129C2">
        <w:t xml:space="preserve">To </w:t>
      </w:r>
      <w:r w:rsidRPr="009129C2">
        <w:fldChar w:fldCharType="begin"/>
      </w:r>
      <w:r w:rsidRPr="009129C2">
        <w:instrText xml:space="preserve"> XE "department:adding" </w:instrText>
      </w:r>
      <w:r w:rsidRPr="009129C2">
        <w:fldChar w:fldCharType="end"/>
      </w:r>
      <w:r w:rsidRPr="009129C2">
        <w:fldChar w:fldCharType="begin"/>
      </w:r>
      <w:r w:rsidRPr="009129C2">
        <w:instrText xml:space="preserve"> XE "adding:department" </w:instrText>
      </w:r>
      <w:r w:rsidRPr="009129C2">
        <w:fldChar w:fldCharType="end"/>
      </w:r>
      <w:r w:rsidRPr="009129C2">
        <w:t xml:space="preserve">add a department to </w:t>
      </w:r>
      <w:fldSimple w:instr=" DOCPROPERTY  ApplicationName  \* MERGEFORMAT ">
        <w:r w:rsidRPr="009129C2">
          <w:t>caTissue Suite</w:t>
        </w:r>
      </w:fldSimple>
      <w:r w:rsidRPr="009129C2">
        <w:t>:</w:t>
      </w:r>
    </w:p>
    <w:p w:rsidR="00066951" w:rsidRPr="009129C2" w:rsidRDefault="00066951" w:rsidP="00066951">
      <w:pPr>
        <w:pStyle w:val="ListNumber"/>
        <w:numPr>
          <w:ilvl w:val="0"/>
          <w:numId w:val="115"/>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61"/>
        </w:numPr>
      </w:pPr>
      <w:r w:rsidRPr="009129C2">
        <w:t xml:space="preserve">Click </w:t>
      </w:r>
      <w:r w:rsidRPr="009129C2">
        <w:rPr>
          <w:b/>
        </w:rPr>
        <w:t>Cancer Research Group &gt; Add</w:t>
      </w:r>
      <w:r w:rsidRPr="009129C2">
        <w:t>. The Add Department page opens.</w:t>
      </w:r>
    </w:p>
    <w:p w:rsidR="00066951" w:rsidRPr="009129C2" w:rsidRDefault="00066951" w:rsidP="00066951">
      <w:pPr>
        <w:pStyle w:val="BodyTextFirstIndent2"/>
        <w:ind w:firstLine="0"/>
      </w:pPr>
      <w:r w:rsidRPr="009129C2">
        <w:t xml:space="preserve">Enter the </w:t>
      </w:r>
      <w:r w:rsidRPr="009129C2">
        <w:rPr>
          <w:b/>
        </w:rPr>
        <w:t>Name</w:t>
      </w:r>
      <w:r w:rsidRPr="009129C2">
        <w:t xml:space="preserve"> of the department.</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066951" w:rsidP="00066951">
      <w:pPr>
        <w:pStyle w:val="BodyTextFirstIndent2"/>
        <w:ind w:firstLine="0"/>
      </w:pPr>
      <w:r w:rsidRPr="009129C2">
        <w:t xml:space="preserve">The department is added to </w:t>
      </w:r>
      <w:fldSimple w:instr=" DOCPROPERTY  ApplicationName  \* MERGEFORMAT ">
        <w:r w:rsidRPr="009129C2">
          <w:t>caTissue Suite</w:t>
        </w:r>
      </w:fldSimple>
      <w:r w:rsidRPr="009129C2">
        <w:t xml:space="preserve">. </w:t>
      </w:r>
    </w:p>
    <w:p w:rsidR="00066951" w:rsidRPr="009129C2" w:rsidRDefault="00066951" w:rsidP="00066951">
      <w:pPr>
        <w:pStyle w:val="Heading3"/>
      </w:pPr>
      <w:bookmarkStart w:id="192" w:name="_Toc288121194"/>
      <w:r w:rsidRPr="009129C2">
        <w:t>Searching for and Editing a Department</w:t>
      </w:r>
      <w:bookmarkEnd w:id="192"/>
    </w:p>
    <w:p w:rsidR="00066951" w:rsidRPr="009129C2" w:rsidRDefault="00066951" w:rsidP="00066951">
      <w:pPr>
        <w:pStyle w:val="BodyText"/>
      </w:pPr>
      <w:r w:rsidRPr="009129C2">
        <w:t xml:space="preserve">To </w:t>
      </w:r>
      <w:r w:rsidRPr="009129C2">
        <w:fldChar w:fldCharType="begin"/>
      </w:r>
      <w:r w:rsidRPr="009129C2">
        <w:instrText xml:space="preserve"> XE "department:editing" </w:instrText>
      </w:r>
      <w:r w:rsidRPr="009129C2">
        <w:fldChar w:fldCharType="end"/>
      </w:r>
      <w:r w:rsidRPr="009129C2">
        <w:fldChar w:fldCharType="begin"/>
      </w:r>
      <w:r w:rsidRPr="009129C2">
        <w:instrText xml:space="preserve"> XE "editing:department" </w:instrText>
      </w:r>
      <w:r w:rsidRPr="009129C2">
        <w:fldChar w:fldCharType="end"/>
      </w:r>
      <w:r w:rsidRPr="009129C2">
        <w:t xml:space="preserve">edit an department in </w:t>
      </w:r>
      <w:fldSimple w:instr=" DOCPROPERTY  ApplicationName  \* MERGEFORMAT ">
        <w:r w:rsidRPr="009129C2">
          <w:t>caTissue Suite</w:t>
        </w:r>
      </w:fldSimple>
      <w:r w:rsidRPr="009129C2">
        <w:t>:</w:t>
      </w:r>
    </w:p>
    <w:p w:rsidR="00066951" w:rsidRPr="009129C2" w:rsidRDefault="00066951" w:rsidP="00066951">
      <w:pPr>
        <w:pStyle w:val="NoteMainbody"/>
      </w:pPr>
      <w:r w:rsidRPr="009129C2">
        <w:rPr>
          <w:b/>
        </w:rPr>
        <w:t>Note:</w:t>
      </w:r>
      <w:r w:rsidRPr="009129C2">
        <w:tab/>
        <w:t xml:space="preserve">If you are on the Add Department page, click the </w:t>
      </w:r>
      <w:r w:rsidRPr="009129C2">
        <w:rPr>
          <w:b/>
        </w:rPr>
        <w:t>Edit</w:t>
      </w:r>
      <w:r w:rsidRPr="009129C2">
        <w:t xml:space="preserve"> tab to search for and edit a department.</w:t>
      </w:r>
    </w:p>
    <w:p w:rsidR="00066951" w:rsidRPr="009129C2" w:rsidRDefault="00066951" w:rsidP="00066951">
      <w:pPr>
        <w:pStyle w:val="ListNumber"/>
        <w:numPr>
          <w:ilvl w:val="0"/>
          <w:numId w:val="116"/>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62"/>
        </w:numPr>
      </w:pPr>
      <w:r w:rsidRPr="009129C2">
        <w:lastRenderedPageBreak/>
        <w:t xml:space="preserve">Click </w:t>
      </w:r>
      <w:r w:rsidRPr="009129C2">
        <w:rPr>
          <w:b/>
        </w:rPr>
        <w:t>Institution &gt; Edit</w:t>
      </w:r>
      <w:r w:rsidRPr="009129C2">
        <w:t>. The Department Search page opens.</w:t>
      </w:r>
    </w:p>
    <w:p w:rsidR="00066951" w:rsidRPr="009129C2" w:rsidRDefault="00066951" w:rsidP="00066951">
      <w:pPr>
        <w:pStyle w:val="ListNumber"/>
      </w:pPr>
      <w:r w:rsidRPr="009129C2">
        <w:t xml:space="preserve">Click </w:t>
      </w:r>
      <w:r w:rsidRPr="009129C2">
        <w:rPr>
          <w:b/>
        </w:rPr>
        <w:t>Attribute</w:t>
      </w:r>
      <w:r w:rsidRPr="009129C2">
        <w:t xml:space="preserve"> and specify whether to search for a value within the department </w:t>
      </w:r>
      <w:r w:rsidRPr="009129C2">
        <w:rPr>
          <w:b/>
        </w:rPr>
        <w:t>Name</w:t>
      </w:r>
      <w:r w:rsidRPr="009129C2">
        <w:t xml:space="preserve"> or </w:t>
      </w:r>
      <w:r w:rsidRPr="009129C2">
        <w:rPr>
          <w:b/>
        </w:rPr>
        <w:t>Identifier</w:t>
      </w:r>
      <w:r w:rsidRPr="009129C2">
        <w:t xml:space="preserve">. </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ListNumber"/>
      </w:pPr>
      <w:r w:rsidRPr="009129C2">
        <w:t>If there is one match, the Edit Department page opens. If there is more than one match, double click on the department in the list to open the Edit Department page.</w:t>
      </w:r>
    </w:p>
    <w:p w:rsidR="00066951" w:rsidRPr="009129C2" w:rsidRDefault="00066951" w:rsidP="00066951">
      <w:pPr>
        <w:pStyle w:val="ListNumber"/>
      </w:pPr>
      <w:r w:rsidRPr="009129C2">
        <w:t xml:space="preserve">Make changes to the department, and click </w:t>
      </w:r>
      <w:r w:rsidRPr="009129C2">
        <w:rPr>
          <w:b/>
        </w:rPr>
        <w:t xml:space="preserve">Submit. </w:t>
      </w:r>
      <w:r w:rsidRPr="009129C2">
        <w:t xml:space="preserve">The message </w:t>
      </w:r>
      <w:r w:rsidRPr="009129C2">
        <w:rPr>
          <w:i/>
        </w:rPr>
        <w:t>Department successfully updated</w:t>
      </w:r>
      <w:r w:rsidRPr="009129C2">
        <w:t xml:space="preserve"> appears.</w:t>
      </w:r>
    </w:p>
    <w:p w:rsidR="00066951" w:rsidRPr="009129C2" w:rsidRDefault="00066951" w:rsidP="00066951">
      <w:pPr>
        <w:pStyle w:val="Heading2"/>
      </w:pPr>
      <w:bookmarkStart w:id="193" w:name="_Ref275321329"/>
      <w:bookmarkStart w:id="194" w:name="_Toc288121195"/>
      <w:r w:rsidRPr="009129C2">
        <w:t>Setting Up Cancer Research Groups (CRGs)</w:t>
      </w:r>
      <w:bookmarkEnd w:id="193"/>
      <w:bookmarkEnd w:id="194"/>
    </w:p>
    <w:p w:rsidR="00066951" w:rsidRPr="009129C2" w:rsidRDefault="00066951" w:rsidP="00066951">
      <w:pPr>
        <w:pStyle w:val="BodyText"/>
      </w:pPr>
      <w:r w:rsidRPr="009129C2">
        <w:t xml:space="preserve">A </w:t>
      </w:r>
      <w:r w:rsidRPr="009129C2">
        <w:fldChar w:fldCharType="begin"/>
      </w:r>
      <w:r w:rsidRPr="009129C2">
        <w:instrText xml:space="preserve"> XE "Cancer Research Group (CRG):defined" </w:instrText>
      </w:r>
      <w:r w:rsidRPr="009129C2">
        <w:fldChar w:fldCharType="end"/>
      </w:r>
      <w:r w:rsidRPr="009129C2">
        <w:fldChar w:fldCharType="begin"/>
      </w:r>
      <w:r w:rsidRPr="009129C2">
        <w:instrText xml:space="preserve"> XE "CRG, see Cancer Research Group" </w:instrText>
      </w:r>
      <w:r w:rsidRPr="009129C2">
        <w:fldChar w:fldCharType="end"/>
      </w:r>
      <w:r w:rsidRPr="009129C2">
        <w:rPr>
          <w:i/>
        </w:rPr>
        <w:t>Cancer Research Group</w:t>
      </w:r>
      <w:r w:rsidRPr="009129C2">
        <w:t xml:space="preserve"> is a group of people who are working for a particular research study.</w:t>
      </w:r>
    </w:p>
    <w:p w:rsidR="00066951" w:rsidRPr="009129C2" w:rsidRDefault="00066951" w:rsidP="00066951">
      <w:pPr>
        <w:pStyle w:val="Heading3"/>
      </w:pPr>
      <w:bookmarkStart w:id="195" w:name="_Toc288121196"/>
      <w:r w:rsidRPr="009129C2">
        <w:t>Adding a Cancer Research Group (CRG)</w:t>
      </w:r>
      <w:bookmarkEnd w:id="195"/>
    </w:p>
    <w:p w:rsidR="00066951" w:rsidRPr="009129C2" w:rsidRDefault="00066951" w:rsidP="00066951">
      <w:pPr>
        <w:pStyle w:val="BodyText"/>
      </w:pPr>
      <w:r w:rsidRPr="009129C2">
        <w:t xml:space="preserve">To </w:t>
      </w:r>
      <w:r w:rsidRPr="009129C2">
        <w:fldChar w:fldCharType="begin"/>
      </w:r>
      <w:r w:rsidRPr="009129C2">
        <w:instrText xml:space="preserve"> XE "Cancer Research Group (CRG):adding" </w:instrText>
      </w:r>
      <w:r w:rsidRPr="009129C2">
        <w:fldChar w:fldCharType="end"/>
      </w:r>
      <w:r w:rsidRPr="009129C2">
        <w:fldChar w:fldCharType="begin"/>
      </w:r>
      <w:r w:rsidRPr="009129C2">
        <w:instrText xml:space="preserve"> XE "adding:Cancer Research Group (CRG)" </w:instrText>
      </w:r>
      <w:r w:rsidRPr="009129C2">
        <w:fldChar w:fldCharType="end"/>
      </w:r>
      <w:r w:rsidRPr="009129C2">
        <w:t xml:space="preserve">add a CRG to </w:t>
      </w:r>
      <w:fldSimple w:instr=" DOCPROPERTY  ApplicationName  \* MERGEFORMAT ">
        <w:r w:rsidRPr="009129C2">
          <w:t>caTissue Suite</w:t>
        </w:r>
      </w:fldSimple>
      <w:r w:rsidRPr="009129C2">
        <w:t>:</w:t>
      </w:r>
    </w:p>
    <w:p w:rsidR="00066951" w:rsidRPr="009129C2" w:rsidRDefault="00066951" w:rsidP="00066951">
      <w:pPr>
        <w:pStyle w:val="ListNumber"/>
        <w:numPr>
          <w:ilvl w:val="0"/>
          <w:numId w:val="117"/>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63"/>
        </w:numPr>
      </w:pPr>
      <w:r w:rsidRPr="009129C2">
        <w:t xml:space="preserve">Click </w:t>
      </w:r>
      <w:r w:rsidRPr="009129C2">
        <w:rPr>
          <w:b/>
        </w:rPr>
        <w:t>Department &gt; Add</w:t>
      </w:r>
      <w:r w:rsidRPr="009129C2">
        <w:t>. The Add Cancer Research Group page opens.</w:t>
      </w:r>
    </w:p>
    <w:p w:rsidR="00066951" w:rsidRPr="009129C2" w:rsidRDefault="00066951" w:rsidP="00066951">
      <w:pPr>
        <w:pStyle w:val="BodyTextIndent"/>
      </w:pPr>
      <w:r w:rsidRPr="009129C2">
        <w:t xml:space="preserve">Enter the </w:t>
      </w:r>
      <w:r w:rsidRPr="009129C2">
        <w:rPr>
          <w:b/>
        </w:rPr>
        <w:t>Name</w:t>
      </w:r>
      <w:r w:rsidRPr="009129C2">
        <w:t xml:space="preserve"> of the CRG.</w:t>
      </w:r>
    </w:p>
    <w:p w:rsidR="00066951" w:rsidRPr="009129C2" w:rsidRDefault="00066951" w:rsidP="00066951">
      <w:pPr>
        <w:pStyle w:val="ListNumber"/>
      </w:pPr>
      <w:r w:rsidRPr="009129C2">
        <w:t xml:space="preserve">Click </w:t>
      </w:r>
      <w:r w:rsidRPr="009129C2">
        <w:rPr>
          <w:b/>
        </w:rPr>
        <w:t>Submit</w:t>
      </w:r>
      <w:r w:rsidRPr="009129C2">
        <w:t xml:space="preserve">. The CRG is added to </w:t>
      </w:r>
      <w:fldSimple w:instr=" DOCPROPERTY  ApplicationName  \* MERGEFORMAT ">
        <w:r w:rsidRPr="009129C2">
          <w:t>caTissue Suite</w:t>
        </w:r>
      </w:fldSimple>
      <w:r w:rsidRPr="009129C2">
        <w:t xml:space="preserve">. </w:t>
      </w:r>
    </w:p>
    <w:p w:rsidR="00066951" w:rsidRPr="009129C2" w:rsidRDefault="00066951" w:rsidP="00066951">
      <w:pPr>
        <w:pStyle w:val="Heading3"/>
      </w:pPr>
      <w:bookmarkStart w:id="196" w:name="_Toc288121197"/>
      <w:r w:rsidRPr="009129C2">
        <w:t>Searching for and Editing a Cancer Research Group (CRG)</w:t>
      </w:r>
      <w:bookmarkEnd w:id="196"/>
    </w:p>
    <w:p w:rsidR="00066951" w:rsidRPr="009129C2" w:rsidRDefault="00066951" w:rsidP="00066951">
      <w:pPr>
        <w:pStyle w:val="BodyText"/>
      </w:pPr>
      <w:r w:rsidRPr="009129C2">
        <w:t xml:space="preserve">To </w:t>
      </w:r>
      <w:r w:rsidRPr="009129C2">
        <w:fldChar w:fldCharType="begin"/>
      </w:r>
      <w:r w:rsidRPr="009129C2">
        <w:instrText xml:space="preserve"> XE "Cancer Research Group (CRG):editing" </w:instrText>
      </w:r>
      <w:r w:rsidRPr="009129C2">
        <w:fldChar w:fldCharType="end"/>
      </w:r>
      <w:r w:rsidRPr="009129C2">
        <w:fldChar w:fldCharType="begin"/>
      </w:r>
      <w:r w:rsidRPr="009129C2">
        <w:instrText xml:space="preserve"> XE "editing:Cancer Research Group (CRG)" </w:instrText>
      </w:r>
      <w:r w:rsidRPr="009129C2">
        <w:fldChar w:fldCharType="end"/>
      </w:r>
      <w:r w:rsidRPr="009129C2">
        <w:t xml:space="preserve">edit a CRG in </w:t>
      </w:r>
      <w:fldSimple w:instr=" DOCPROPERTY  ApplicationName  \* MERGEFORMAT ">
        <w:r w:rsidRPr="009129C2">
          <w:t>caTissue Suite</w:t>
        </w:r>
      </w:fldSimple>
      <w:r w:rsidRPr="009129C2">
        <w:t>:</w:t>
      </w:r>
    </w:p>
    <w:p w:rsidR="00066951" w:rsidRPr="009129C2" w:rsidRDefault="00066951" w:rsidP="00066951">
      <w:pPr>
        <w:pStyle w:val="NoteMainbody"/>
      </w:pPr>
      <w:r w:rsidRPr="009129C2">
        <w:rPr>
          <w:b/>
        </w:rPr>
        <w:t>Note:</w:t>
      </w:r>
      <w:r w:rsidRPr="009129C2">
        <w:tab/>
        <w:t xml:space="preserve">If you are on the Add Cancer Research Group page, click the </w:t>
      </w:r>
      <w:r w:rsidRPr="009129C2">
        <w:rPr>
          <w:b/>
        </w:rPr>
        <w:t>Edit</w:t>
      </w:r>
      <w:r w:rsidRPr="009129C2">
        <w:t xml:space="preserve"> tab to search for and edit a CRG.</w:t>
      </w:r>
    </w:p>
    <w:p w:rsidR="00066951" w:rsidRPr="009129C2" w:rsidRDefault="00066951" w:rsidP="00066951">
      <w:pPr>
        <w:pStyle w:val="ListNumber"/>
        <w:numPr>
          <w:ilvl w:val="0"/>
          <w:numId w:val="118"/>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64"/>
        </w:numPr>
      </w:pPr>
      <w:r w:rsidRPr="009129C2">
        <w:t xml:space="preserve">Click </w:t>
      </w:r>
      <w:r w:rsidRPr="009129C2">
        <w:rPr>
          <w:b/>
        </w:rPr>
        <w:t>Institution &gt; Edit</w:t>
      </w:r>
      <w:r w:rsidRPr="009129C2">
        <w:t>. The Cancer Research Group Search page opens.</w:t>
      </w:r>
    </w:p>
    <w:p w:rsidR="00066951" w:rsidRPr="009129C2" w:rsidRDefault="00066951" w:rsidP="00066951">
      <w:pPr>
        <w:pStyle w:val="ListNumber"/>
      </w:pPr>
      <w:r w:rsidRPr="009129C2">
        <w:t xml:space="preserve">Click </w:t>
      </w:r>
      <w:r w:rsidRPr="009129C2">
        <w:rPr>
          <w:b/>
        </w:rPr>
        <w:t>Attribute</w:t>
      </w:r>
      <w:r w:rsidRPr="009129C2">
        <w:t xml:space="preserve"> and specify whether to search for a value within the CRG </w:t>
      </w:r>
      <w:r w:rsidRPr="009129C2">
        <w:rPr>
          <w:b/>
        </w:rPr>
        <w:t>Name</w:t>
      </w:r>
      <w:r w:rsidRPr="009129C2">
        <w:t xml:space="preserve"> or </w:t>
      </w:r>
      <w:r w:rsidRPr="009129C2">
        <w:rPr>
          <w:b/>
        </w:rPr>
        <w:t>Identifier</w:t>
      </w:r>
      <w:r w:rsidRPr="009129C2">
        <w:t xml:space="preserve">. </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lastRenderedPageBreak/>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and the Edit Cancer Research Group page opens. </w:t>
      </w:r>
    </w:p>
    <w:p w:rsidR="00066951" w:rsidRPr="009129C2" w:rsidRDefault="00066951" w:rsidP="00066951">
      <w:pPr>
        <w:pStyle w:val="ListNumber"/>
      </w:pPr>
      <w:r w:rsidRPr="009129C2">
        <w:t>If there is one match, the Edit Cancer Research Group page opens. If there is more than one match, double click on the CRG in the list to open the Edit Cancer Research Group page.</w:t>
      </w:r>
    </w:p>
    <w:p w:rsidR="00066951" w:rsidRPr="009129C2" w:rsidRDefault="00066951" w:rsidP="00066951">
      <w:pPr>
        <w:pStyle w:val="ListNumber"/>
      </w:pPr>
      <w:r w:rsidRPr="009129C2">
        <w:t xml:space="preserve">Make changes to a CRG and click </w:t>
      </w:r>
      <w:r w:rsidRPr="009129C2">
        <w:rPr>
          <w:b/>
        </w:rPr>
        <w:t xml:space="preserve">Submit. </w:t>
      </w:r>
      <w:r w:rsidRPr="009129C2">
        <w:t xml:space="preserve">The message </w:t>
      </w:r>
      <w:r w:rsidRPr="009129C2">
        <w:rPr>
          <w:i/>
        </w:rPr>
        <w:t>Cancer Research Group successfully updated</w:t>
      </w:r>
      <w:r w:rsidRPr="009129C2">
        <w:t xml:space="preserve"> appears.</w:t>
      </w:r>
    </w:p>
    <w:p w:rsidR="00066951" w:rsidRPr="009129C2" w:rsidRDefault="00066951" w:rsidP="00066951">
      <w:pPr>
        <w:pStyle w:val="Heading2"/>
      </w:pPr>
      <w:bookmarkStart w:id="197" w:name="_Ref275530066"/>
      <w:bookmarkStart w:id="198" w:name="_Toc288121198"/>
      <w:r w:rsidRPr="009129C2">
        <w:t xml:space="preserve">Provisioning </w:t>
      </w:r>
      <w:fldSimple w:instr=" DOCPROPERTY  ApplicationName  \* MERGEFORMAT ">
        <w:r w:rsidRPr="009129C2">
          <w:t>caTissue Suite</w:t>
        </w:r>
      </w:fldSimple>
      <w:r w:rsidRPr="009129C2">
        <w:t xml:space="preserve"> Users</w:t>
      </w:r>
      <w:bookmarkEnd w:id="197"/>
      <w:bookmarkEnd w:id="198"/>
    </w:p>
    <w:p w:rsidR="00066951" w:rsidRPr="009129C2" w:rsidRDefault="00066951" w:rsidP="00066951">
      <w:pPr>
        <w:pStyle w:val="BodyText0"/>
      </w:pPr>
      <w:r w:rsidRPr="009129C2">
        <w:t xml:space="preserve">Due </w:t>
      </w:r>
      <w:r w:rsidRPr="009129C2">
        <w:fldChar w:fldCharType="begin"/>
      </w:r>
      <w:r w:rsidRPr="009129C2">
        <w:instrText xml:space="preserve"> XE "user:setting up in caTissue Suite" </w:instrText>
      </w:r>
      <w:r w:rsidRPr="009129C2">
        <w:fldChar w:fldCharType="end"/>
      </w:r>
      <w:r w:rsidRPr="009129C2">
        <w:t xml:space="preserve">to the sensitive nature of data stored in </w:t>
      </w:r>
      <w:fldSimple w:instr=" DOCPROPERTY  ApplicationName  \* MERGEFORMAT ">
        <w:r w:rsidRPr="009129C2">
          <w:t>caTissue Suite</w:t>
        </w:r>
      </w:fldSimple>
      <w:r w:rsidRPr="009129C2">
        <w:t xml:space="preserve">, an Administrator must register and approve the user before giving access to </w:t>
      </w:r>
      <w:fldSimple w:instr=" DOCPROPERTY  ApplicationName  \* MERGEFORMAT ">
        <w:r w:rsidRPr="009129C2">
          <w:t>caTissue Suite</w:t>
        </w:r>
      </w:fldSimple>
      <w:r w:rsidRPr="009129C2">
        <w:t xml:space="preserve">. </w:t>
      </w:r>
    </w:p>
    <w:p w:rsidR="00066951" w:rsidRPr="009129C2" w:rsidRDefault="00066951" w:rsidP="00066951">
      <w:pPr>
        <w:pStyle w:val="BodyText0"/>
      </w:pPr>
      <w:r w:rsidRPr="009129C2">
        <w:t xml:space="preserve">By default, certain privileges are assigned to each role. The following table describes the default privileges that for each role. </w:t>
      </w:r>
    </w:p>
    <w:tbl>
      <w:tblPr>
        <w:tblW w:w="711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60"/>
        <w:gridCol w:w="2973"/>
        <w:gridCol w:w="1977"/>
      </w:tblGrid>
      <w:tr w:rsidR="00066951" w:rsidRPr="009129C2">
        <w:trPr>
          <w:trHeight w:val="300"/>
          <w:tblHeader/>
        </w:trPr>
        <w:tc>
          <w:tcPr>
            <w:tcW w:w="2160" w:type="dxa"/>
            <w:shd w:val="clear" w:color="auto" w:fill="C0C0C0"/>
            <w:noWrap/>
          </w:tcPr>
          <w:p w:rsidR="00066951" w:rsidRPr="009129C2" w:rsidRDefault="00066951" w:rsidP="00066951">
            <w:pPr>
              <w:pStyle w:val="TableHeader"/>
            </w:pPr>
            <w:r w:rsidRPr="009129C2">
              <w:t>Privilege</w:t>
            </w:r>
          </w:p>
        </w:tc>
        <w:tc>
          <w:tcPr>
            <w:tcW w:w="2973" w:type="dxa"/>
            <w:shd w:val="clear" w:color="auto" w:fill="C0C0C0"/>
          </w:tcPr>
          <w:p w:rsidR="00066951" w:rsidRPr="009129C2" w:rsidRDefault="00066951" w:rsidP="00066951">
            <w:pPr>
              <w:pStyle w:val="TableHeader"/>
            </w:pPr>
            <w:r w:rsidRPr="009129C2">
              <w:t>Description</w:t>
            </w:r>
          </w:p>
        </w:tc>
        <w:tc>
          <w:tcPr>
            <w:tcW w:w="1977" w:type="dxa"/>
            <w:shd w:val="clear" w:color="auto" w:fill="C0C0C0"/>
          </w:tcPr>
          <w:p w:rsidR="00066951" w:rsidRPr="009129C2" w:rsidRDefault="00066951" w:rsidP="00066951">
            <w:pPr>
              <w:pStyle w:val="TableHeader"/>
            </w:pPr>
            <w:r w:rsidRPr="009129C2">
              <w:t>Role</w:t>
            </w:r>
          </w:p>
        </w:tc>
      </w:tr>
      <w:tr w:rsidR="00066951" w:rsidRPr="009129C2">
        <w:trPr>
          <w:trHeight w:val="300"/>
        </w:trPr>
        <w:tc>
          <w:tcPr>
            <w:tcW w:w="2160" w:type="dxa"/>
            <w:noWrap/>
          </w:tcPr>
          <w:p w:rsidR="00066951" w:rsidRPr="009129C2" w:rsidRDefault="00066951" w:rsidP="00066951">
            <w:pPr>
              <w:pStyle w:val="TableText"/>
            </w:pPr>
            <w:r w:rsidRPr="009129C2">
              <w:t>User Provisioning</w:t>
            </w:r>
          </w:p>
        </w:tc>
        <w:tc>
          <w:tcPr>
            <w:tcW w:w="2973" w:type="dxa"/>
          </w:tcPr>
          <w:p w:rsidR="00066951" w:rsidRPr="009129C2" w:rsidRDefault="00066951" w:rsidP="00066951">
            <w:pPr>
              <w:pStyle w:val="TableText"/>
            </w:pPr>
            <w:r w:rsidRPr="009129C2">
              <w:t>Create a user and assign privileges.</w:t>
            </w:r>
          </w:p>
        </w:tc>
        <w:tc>
          <w:tcPr>
            <w:tcW w:w="1977" w:type="dxa"/>
          </w:tcPr>
          <w:p w:rsidR="00066951" w:rsidRPr="009129C2" w:rsidRDefault="00066951" w:rsidP="00066951">
            <w:pPr>
              <w:pStyle w:val="TableText"/>
            </w:pPr>
            <w:r w:rsidRPr="009129C2">
              <w:t>Administrator</w:t>
            </w:r>
          </w:p>
        </w:tc>
      </w:tr>
      <w:tr w:rsidR="00066951" w:rsidRPr="009129C2">
        <w:trPr>
          <w:trHeight w:val="300"/>
        </w:trPr>
        <w:tc>
          <w:tcPr>
            <w:tcW w:w="2160" w:type="dxa"/>
            <w:noWrap/>
          </w:tcPr>
          <w:p w:rsidR="00066951" w:rsidRPr="009129C2" w:rsidRDefault="00066951" w:rsidP="00066951">
            <w:pPr>
              <w:pStyle w:val="TableText"/>
            </w:pPr>
            <w:r w:rsidRPr="009129C2">
              <w:t>Storage Administration</w:t>
            </w:r>
          </w:p>
        </w:tc>
        <w:tc>
          <w:tcPr>
            <w:tcW w:w="2973" w:type="dxa"/>
          </w:tcPr>
          <w:p w:rsidR="00066951" w:rsidRPr="009129C2" w:rsidRDefault="00066951" w:rsidP="00066951">
            <w:pPr>
              <w:pStyle w:val="TableText"/>
            </w:pPr>
            <w:r w:rsidRPr="009129C2">
              <w:t>Add and edit storage containers.</w:t>
            </w:r>
          </w:p>
        </w:tc>
        <w:tc>
          <w:tcPr>
            <w:tcW w:w="1977" w:type="dxa"/>
          </w:tcPr>
          <w:p w:rsidR="00066951" w:rsidRPr="009129C2" w:rsidRDefault="00066951" w:rsidP="00066951">
            <w:pPr>
              <w:pStyle w:val="TableText"/>
            </w:pPr>
            <w:r w:rsidRPr="009129C2">
              <w:t>Administrator</w:t>
            </w:r>
          </w:p>
        </w:tc>
      </w:tr>
      <w:tr w:rsidR="00066951" w:rsidRPr="009129C2">
        <w:trPr>
          <w:trHeight w:val="600"/>
        </w:trPr>
        <w:tc>
          <w:tcPr>
            <w:tcW w:w="2160" w:type="dxa"/>
            <w:noWrap/>
          </w:tcPr>
          <w:p w:rsidR="00066951" w:rsidRPr="009129C2" w:rsidRDefault="00066951" w:rsidP="00066951">
            <w:pPr>
              <w:pStyle w:val="TableText"/>
            </w:pPr>
            <w:r w:rsidRPr="009129C2">
              <w:t>Protocol Administration</w:t>
            </w:r>
          </w:p>
        </w:tc>
        <w:tc>
          <w:tcPr>
            <w:tcW w:w="2973" w:type="dxa"/>
          </w:tcPr>
          <w:p w:rsidR="00066951" w:rsidRPr="009129C2" w:rsidRDefault="00066951" w:rsidP="00066951">
            <w:pPr>
              <w:pStyle w:val="TableBullet"/>
            </w:pPr>
            <w:r w:rsidRPr="009129C2">
              <w:t>Add and edit CP</w:t>
            </w:r>
          </w:p>
          <w:p w:rsidR="00066951" w:rsidRPr="009129C2" w:rsidRDefault="00066951" w:rsidP="00066951">
            <w:pPr>
              <w:pStyle w:val="TableBullet"/>
            </w:pPr>
            <w:r w:rsidRPr="009129C2">
              <w:t>Assign privileges for each protocol</w:t>
            </w:r>
          </w:p>
        </w:tc>
        <w:tc>
          <w:tcPr>
            <w:tcW w:w="1977" w:type="dxa"/>
          </w:tcPr>
          <w:p w:rsidR="00066951" w:rsidRPr="009129C2" w:rsidRDefault="00066951" w:rsidP="00066951">
            <w:pPr>
              <w:pStyle w:val="TableText"/>
            </w:pPr>
            <w:r w:rsidRPr="009129C2">
              <w:t>Administrator</w:t>
            </w:r>
          </w:p>
        </w:tc>
      </w:tr>
      <w:tr w:rsidR="00066951" w:rsidRPr="009129C2">
        <w:trPr>
          <w:trHeight w:val="300"/>
        </w:trPr>
        <w:tc>
          <w:tcPr>
            <w:tcW w:w="2160" w:type="dxa"/>
            <w:noWrap/>
          </w:tcPr>
          <w:p w:rsidR="00066951" w:rsidRPr="009129C2" w:rsidRDefault="00066951" w:rsidP="00066951">
            <w:pPr>
              <w:pStyle w:val="TableText"/>
            </w:pPr>
            <w:r w:rsidRPr="009129C2">
              <w:t>Registration</w:t>
            </w:r>
          </w:p>
        </w:tc>
        <w:tc>
          <w:tcPr>
            <w:tcW w:w="2973" w:type="dxa"/>
          </w:tcPr>
          <w:p w:rsidR="00066951" w:rsidRPr="009129C2" w:rsidRDefault="00066951" w:rsidP="00066951">
            <w:pPr>
              <w:pStyle w:val="TableBullet"/>
            </w:pPr>
            <w:r w:rsidRPr="009129C2">
              <w:t>Add or edit a Participant without registration</w:t>
            </w:r>
          </w:p>
          <w:p w:rsidR="00066951" w:rsidRPr="009129C2" w:rsidRDefault="00066951" w:rsidP="00066951">
            <w:pPr>
              <w:pStyle w:val="TableBullet"/>
            </w:pPr>
            <w:r w:rsidRPr="009129C2">
              <w:t>Register Participants, Consents, and Specimen Collection Group(SCG)</w:t>
            </w:r>
          </w:p>
          <w:p w:rsidR="00066951" w:rsidRPr="009129C2" w:rsidRDefault="00066951" w:rsidP="00066951">
            <w:pPr>
              <w:pStyle w:val="TableBullet"/>
            </w:pPr>
            <w:r w:rsidRPr="009129C2">
              <w:t>Add and edit Specimen and Consents</w:t>
            </w:r>
          </w:p>
        </w:tc>
        <w:tc>
          <w:tcPr>
            <w:tcW w:w="1977" w:type="dxa"/>
          </w:tcPr>
          <w:p w:rsidR="00066951" w:rsidRPr="009129C2" w:rsidRDefault="00066951" w:rsidP="00066951">
            <w:pPr>
              <w:pStyle w:val="TableText"/>
            </w:pPr>
            <w:r w:rsidRPr="009129C2">
              <w:t>Administrator or Supervisor</w:t>
            </w:r>
          </w:p>
        </w:tc>
      </w:tr>
      <w:tr w:rsidR="00066951" w:rsidRPr="009129C2">
        <w:trPr>
          <w:trHeight w:val="600"/>
        </w:trPr>
        <w:tc>
          <w:tcPr>
            <w:tcW w:w="2160" w:type="dxa"/>
            <w:noWrap/>
          </w:tcPr>
          <w:p w:rsidR="00066951" w:rsidRPr="009129C2" w:rsidRDefault="00066951" w:rsidP="00066951">
            <w:pPr>
              <w:pStyle w:val="TableText"/>
            </w:pPr>
            <w:r w:rsidRPr="009129C2">
              <w:t>Specimen Processing</w:t>
            </w:r>
          </w:p>
        </w:tc>
        <w:tc>
          <w:tcPr>
            <w:tcW w:w="2973" w:type="dxa"/>
          </w:tcPr>
          <w:p w:rsidR="00066951" w:rsidRPr="009129C2" w:rsidRDefault="00066951" w:rsidP="00066951">
            <w:pPr>
              <w:pStyle w:val="TableBullet"/>
            </w:pPr>
            <w:r w:rsidRPr="009129C2">
              <w:t xml:space="preserve">Aliquot and Derive </w:t>
            </w:r>
          </w:p>
          <w:p w:rsidR="00066951" w:rsidRPr="009129C2" w:rsidRDefault="00066951" w:rsidP="00066951">
            <w:pPr>
              <w:pStyle w:val="TableBullet"/>
            </w:pPr>
            <w:r w:rsidRPr="009129C2">
              <w:t>Add Events</w:t>
            </w:r>
          </w:p>
          <w:p w:rsidR="00066951" w:rsidRPr="009129C2" w:rsidRDefault="00066951" w:rsidP="00066951">
            <w:pPr>
              <w:pStyle w:val="TableBullet"/>
            </w:pPr>
            <w:r w:rsidRPr="009129C2">
              <w:t>Add Specimen Annotations</w:t>
            </w:r>
          </w:p>
          <w:p w:rsidR="00066951" w:rsidRPr="009129C2" w:rsidRDefault="00066951" w:rsidP="00066951">
            <w:pPr>
              <w:pStyle w:val="TableBullet"/>
            </w:pPr>
            <w:r w:rsidRPr="009129C2">
              <w:t>Create Specimen Array</w:t>
            </w:r>
          </w:p>
          <w:p w:rsidR="00066951" w:rsidRPr="009129C2" w:rsidRDefault="00066951" w:rsidP="00066951">
            <w:pPr>
              <w:pStyle w:val="TableBullet"/>
            </w:pPr>
            <w:r w:rsidRPr="009129C2">
              <w:t>Specimen Array Aliquots</w:t>
            </w:r>
          </w:p>
        </w:tc>
        <w:tc>
          <w:tcPr>
            <w:tcW w:w="1977" w:type="dxa"/>
          </w:tcPr>
          <w:p w:rsidR="00066951" w:rsidRPr="009129C2" w:rsidRDefault="00066951" w:rsidP="00066951">
            <w:pPr>
              <w:pStyle w:val="TableText"/>
            </w:pPr>
            <w:r w:rsidRPr="009129C2">
              <w:t>Administrator, Supervisor, or Technician</w:t>
            </w:r>
          </w:p>
        </w:tc>
      </w:tr>
      <w:tr w:rsidR="00066951" w:rsidRPr="009129C2">
        <w:trPr>
          <w:trHeight w:val="600"/>
        </w:trPr>
        <w:tc>
          <w:tcPr>
            <w:tcW w:w="2160" w:type="dxa"/>
            <w:noWrap/>
          </w:tcPr>
          <w:p w:rsidR="00066951" w:rsidRPr="009129C2" w:rsidRDefault="00066951" w:rsidP="00066951">
            <w:pPr>
              <w:pStyle w:val="TableText"/>
            </w:pPr>
            <w:r w:rsidRPr="009129C2">
              <w:t>Distribution</w:t>
            </w:r>
          </w:p>
        </w:tc>
        <w:tc>
          <w:tcPr>
            <w:tcW w:w="2973" w:type="dxa"/>
          </w:tcPr>
          <w:p w:rsidR="00066951" w:rsidRPr="009129C2" w:rsidRDefault="00066951" w:rsidP="00066951">
            <w:pPr>
              <w:pStyle w:val="TableBullet"/>
            </w:pPr>
            <w:r w:rsidRPr="009129C2">
              <w:t>View orders</w:t>
            </w:r>
          </w:p>
          <w:p w:rsidR="00066951" w:rsidRPr="009129C2" w:rsidRDefault="00066951" w:rsidP="00066951">
            <w:pPr>
              <w:pStyle w:val="TableBullet"/>
            </w:pPr>
            <w:r w:rsidRPr="009129C2">
              <w:t xml:space="preserve">Process Ordering Requests(changing status of </w:t>
            </w:r>
            <w:r w:rsidRPr="009129C2">
              <w:lastRenderedPageBreak/>
              <w:t>specimen orders)</w:t>
            </w:r>
          </w:p>
          <w:p w:rsidR="00066951" w:rsidRPr="009129C2" w:rsidRDefault="00066951" w:rsidP="00066951">
            <w:pPr>
              <w:pStyle w:val="TableBullet"/>
            </w:pPr>
            <w:r w:rsidRPr="009129C2">
              <w:t xml:space="preserve">Distribution </w:t>
            </w:r>
          </w:p>
        </w:tc>
        <w:tc>
          <w:tcPr>
            <w:tcW w:w="1977" w:type="dxa"/>
          </w:tcPr>
          <w:p w:rsidR="00066951" w:rsidRPr="009129C2" w:rsidRDefault="00066951" w:rsidP="00066951">
            <w:pPr>
              <w:pStyle w:val="TableText"/>
            </w:pPr>
            <w:r w:rsidRPr="009129C2">
              <w:lastRenderedPageBreak/>
              <w:t>Administrator, Supervisor, or</w:t>
            </w:r>
          </w:p>
          <w:p w:rsidR="00066951" w:rsidRPr="009129C2" w:rsidRDefault="00066951" w:rsidP="00066951">
            <w:pPr>
              <w:pStyle w:val="TableText"/>
            </w:pPr>
            <w:r w:rsidRPr="009129C2">
              <w:lastRenderedPageBreak/>
              <w:t>Technician</w:t>
            </w:r>
          </w:p>
        </w:tc>
      </w:tr>
      <w:tr w:rsidR="00066951" w:rsidRPr="009129C2">
        <w:trPr>
          <w:trHeight w:val="600"/>
        </w:trPr>
        <w:tc>
          <w:tcPr>
            <w:tcW w:w="2160" w:type="dxa"/>
            <w:noWrap/>
          </w:tcPr>
          <w:p w:rsidR="00066951" w:rsidRPr="009129C2" w:rsidRDefault="00066951" w:rsidP="00066951">
            <w:pPr>
              <w:pStyle w:val="TableText"/>
            </w:pPr>
            <w:r w:rsidRPr="009129C2">
              <w:lastRenderedPageBreak/>
              <w:t>Read Denied</w:t>
            </w:r>
          </w:p>
          <w:p w:rsidR="00066951" w:rsidRPr="009129C2" w:rsidRDefault="00066951" w:rsidP="00066951">
            <w:pPr>
              <w:pStyle w:val="TableText"/>
            </w:pPr>
          </w:p>
        </w:tc>
        <w:tc>
          <w:tcPr>
            <w:tcW w:w="2973" w:type="dxa"/>
          </w:tcPr>
          <w:p w:rsidR="00066951" w:rsidRPr="009129C2" w:rsidRDefault="00066951" w:rsidP="00066951">
            <w:pPr>
              <w:pStyle w:val="TableText"/>
            </w:pPr>
            <w:r w:rsidRPr="009129C2">
              <w:t xml:space="preserve">Disallow read access to data under a CP. </w:t>
            </w:r>
          </w:p>
        </w:tc>
        <w:tc>
          <w:tcPr>
            <w:tcW w:w="1977" w:type="dxa"/>
          </w:tcPr>
          <w:p w:rsidR="00066951" w:rsidRPr="009129C2" w:rsidRDefault="00066951" w:rsidP="00066951">
            <w:pPr>
              <w:pStyle w:val="TableText"/>
            </w:pPr>
            <w:r w:rsidRPr="009129C2">
              <w:t>Scientists except the Principal Investigator or the coordinators of the CP. By default Scientists have de-identified read privilege to everything.</w:t>
            </w:r>
          </w:p>
        </w:tc>
      </w:tr>
    </w:tbl>
    <w:p w:rsidR="00066951" w:rsidRPr="009129C2" w:rsidRDefault="00066951" w:rsidP="00066951"/>
    <w:p w:rsidR="00066951" w:rsidRPr="009129C2" w:rsidRDefault="00066951" w:rsidP="00066951">
      <w:pPr>
        <w:pStyle w:val="BodyText0"/>
        <w:ind w:left="0"/>
      </w:pPr>
      <w:r w:rsidRPr="009129C2">
        <w:t>A user with User Provisioning privilege can register and approve a new user.  By default, an Administrator has the User Provisioning privilege. A user with User Provisioning privilege can perform the following operations:</w:t>
      </w:r>
    </w:p>
    <w:p w:rsidR="00066951" w:rsidRPr="009129C2" w:rsidRDefault="00066951" w:rsidP="00066951">
      <w:pPr>
        <w:pStyle w:val="ListBullet"/>
      </w:pPr>
      <w:r w:rsidRPr="009129C2">
        <w:t>Add users and restrict their access to specific sites and collection protocols.</w:t>
      </w:r>
    </w:p>
    <w:p w:rsidR="00066951" w:rsidRPr="009129C2" w:rsidRDefault="00066951" w:rsidP="00066951">
      <w:pPr>
        <w:pStyle w:val="ListBullet"/>
      </w:pPr>
      <w:r w:rsidRPr="009129C2">
        <w:t>Override the default privileges, delete the existing privileges, or add privileges.</w:t>
      </w:r>
    </w:p>
    <w:p w:rsidR="00066951" w:rsidRPr="009129C2" w:rsidRDefault="00066951" w:rsidP="00066951">
      <w:pPr>
        <w:pStyle w:val="ListBullet"/>
      </w:pPr>
      <w:r w:rsidRPr="009129C2">
        <w:t xml:space="preserve">Edit the role to promote or demote the existing users. </w:t>
      </w:r>
    </w:p>
    <w:p w:rsidR="00066951" w:rsidRPr="009129C2" w:rsidRDefault="00066951" w:rsidP="00066951">
      <w:pPr>
        <w:pStyle w:val="ListBullet"/>
      </w:pPr>
      <w:r w:rsidRPr="009129C2">
        <w:t xml:space="preserve">View, approve, or reject registration request for a new user. </w:t>
      </w:r>
    </w:p>
    <w:p w:rsidR="00066951" w:rsidRPr="009129C2" w:rsidRDefault="00066951" w:rsidP="00066951"/>
    <w:p w:rsidR="00066951" w:rsidRPr="009129C2" w:rsidRDefault="00066951" w:rsidP="00066951">
      <w:pPr>
        <w:pStyle w:val="BodyText"/>
      </w:pPr>
      <w:r w:rsidRPr="009129C2">
        <w:t>There are two possible ways of adding a user to caTissue Suite:</w:t>
      </w:r>
    </w:p>
    <w:p w:rsidR="00066951" w:rsidRPr="009129C2" w:rsidRDefault="00066951" w:rsidP="00066951">
      <w:pPr>
        <w:pStyle w:val="BodyText"/>
      </w:pPr>
      <w:r w:rsidRPr="009129C2">
        <w:t xml:space="preserve">Self Registration: </w:t>
      </w:r>
    </w:p>
    <w:p w:rsidR="00066951" w:rsidRPr="009129C2" w:rsidRDefault="00066951" w:rsidP="00066951">
      <w:pPr>
        <w:pStyle w:val="ListNumber"/>
        <w:numPr>
          <w:ilvl w:val="0"/>
          <w:numId w:val="401"/>
        </w:numPr>
      </w:pPr>
      <w:r w:rsidRPr="009129C2">
        <w:t xml:space="preserve">User submits a request using the </w:t>
      </w:r>
      <w:r w:rsidRPr="009129C2">
        <w:rPr>
          <w:i/>
        </w:rPr>
        <w:t>Sign Up</w:t>
      </w:r>
      <w:r w:rsidRPr="009129C2">
        <w:t xml:space="preserve"> link.</w:t>
      </w:r>
    </w:p>
    <w:p w:rsidR="00066951" w:rsidRPr="009129C2" w:rsidRDefault="00066951" w:rsidP="00066951">
      <w:pPr>
        <w:pStyle w:val="ListNumber"/>
      </w:pPr>
      <w:r w:rsidRPr="009129C2">
        <w:t>Administrator reviews and approves or rejects the request.</w:t>
      </w:r>
    </w:p>
    <w:p w:rsidR="00066951" w:rsidRPr="009129C2" w:rsidRDefault="00066951" w:rsidP="00066951">
      <w:pPr>
        <w:pStyle w:val="ListNumber"/>
      </w:pPr>
      <w:r w:rsidRPr="009129C2">
        <w:t>If approved, the new user receives a notification with a password.</w:t>
      </w:r>
    </w:p>
    <w:p w:rsidR="00066951" w:rsidRPr="009129C2" w:rsidRDefault="00066951" w:rsidP="00066951">
      <w:pPr>
        <w:pStyle w:val="BodyText"/>
      </w:pPr>
      <w:r w:rsidRPr="009129C2">
        <w:t>Registered by Administrator:</w:t>
      </w:r>
    </w:p>
    <w:p w:rsidR="00066951" w:rsidRPr="009129C2" w:rsidRDefault="00066951" w:rsidP="00066951">
      <w:pPr>
        <w:pStyle w:val="ListNumber2"/>
        <w:tabs>
          <w:tab w:val="clear" w:pos="1800"/>
          <w:tab w:val="num" w:pos="1440"/>
        </w:tabs>
        <w:ind w:left="1440"/>
      </w:pPr>
      <w:r w:rsidRPr="009129C2">
        <w:t>New user informs administrator via a personal user request.</w:t>
      </w:r>
    </w:p>
    <w:p w:rsidR="00066951" w:rsidRPr="009129C2" w:rsidRDefault="00066951" w:rsidP="00066951">
      <w:pPr>
        <w:pStyle w:val="ListNumber2"/>
        <w:tabs>
          <w:tab w:val="clear" w:pos="1800"/>
          <w:tab w:val="num" w:pos="1440"/>
        </w:tabs>
        <w:ind w:left="1440"/>
      </w:pPr>
      <w:r w:rsidRPr="009129C2">
        <w:t>Administrator logs into caTissue Suite and adds the user to the system.</w:t>
      </w:r>
    </w:p>
    <w:p w:rsidR="00066951" w:rsidRPr="009129C2" w:rsidRDefault="00066951" w:rsidP="00066951">
      <w:pPr>
        <w:pStyle w:val="ListNumber2"/>
        <w:tabs>
          <w:tab w:val="clear" w:pos="1800"/>
          <w:tab w:val="num" w:pos="1440"/>
        </w:tabs>
        <w:ind w:left="1440"/>
      </w:pPr>
      <w:r w:rsidRPr="009129C2">
        <w:t>New user receives an email notification with the password.</w:t>
      </w:r>
    </w:p>
    <w:p w:rsidR="00066951" w:rsidRPr="009129C2" w:rsidRDefault="00066951" w:rsidP="00066951">
      <w:pPr>
        <w:pStyle w:val="BodyText"/>
      </w:pPr>
      <w:r>
        <w:br w:type="page"/>
      </w:r>
      <w:r w:rsidRPr="009129C2">
        <w:lastRenderedPageBreak/>
        <w:t>These two methods are shown in the following figure</w:t>
      </w:r>
      <w:r>
        <w:t>:</w:t>
      </w:r>
    </w:p>
    <w:p w:rsidR="00066951" w:rsidRPr="009129C2" w:rsidRDefault="007A0E2C" w:rsidP="00066951">
      <w:pPr>
        <w:pStyle w:val="BodyText"/>
      </w:pPr>
      <w:r>
        <w:rPr>
          <w:noProof/>
        </w:rPr>
        <w:drawing>
          <wp:inline distT="0" distB="0" distL="0" distR="0">
            <wp:extent cx="3419475" cy="2009775"/>
            <wp:effectExtent l="19050" t="0" r="9525" b="0"/>
            <wp:docPr id="6" name="Object 1" descr="This graphic shows the two methods for an administrator to register a user in caTissue Suite via self-registration and via contact with the us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descr="This graphic shows the two methods for an administrator to register a user in caTissue Suite via self-registration and via contact with the user."/>
                    <pic:cNvPicPr preferRelativeResize="0">
                      <a:picLocks noChangeArrowheads="1"/>
                    </pic:cNvPicPr>
                  </pic:nvPicPr>
                  <pic:blipFill>
                    <a:blip r:embed="rId29" cstate="print"/>
                    <a:srcRect t="-252" b="-252"/>
                    <a:stretch>
                      <a:fillRect/>
                    </a:stretch>
                  </pic:blipFill>
                  <pic:spPr bwMode="auto">
                    <a:xfrm>
                      <a:off x="0" y="0"/>
                      <a:ext cx="3419475" cy="2009775"/>
                    </a:xfrm>
                    <a:prstGeom prst="rect">
                      <a:avLst/>
                    </a:prstGeom>
                    <a:noFill/>
                    <a:ln w="9525">
                      <a:noFill/>
                      <a:miter lim="800000"/>
                      <a:headEnd/>
                      <a:tailEnd/>
                    </a:ln>
                  </pic:spPr>
                </pic:pic>
              </a:graphicData>
            </a:graphic>
          </wp:inline>
        </w:drawing>
      </w:r>
    </w:p>
    <w:p w:rsidR="00066951" w:rsidRPr="009129C2" w:rsidRDefault="00066951" w:rsidP="00066951">
      <w:pPr>
        <w:pStyle w:val="CaptionIndent"/>
      </w:pPr>
      <w:bookmarkStart w:id="199" w:name="_Toc266886840"/>
      <w:r w:rsidRPr="009129C2">
        <w:t xml:space="preserve">Figure </w:t>
      </w:r>
      <w:fldSimple w:instr=" SEQ Figure \* ARABIC ">
        <w:r w:rsidR="00327542">
          <w:rPr>
            <w:noProof/>
          </w:rPr>
          <w:t>5</w:t>
        </w:r>
      </w:fldSimple>
      <w:r w:rsidRPr="009129C2">
        <w:t xml:space="preserve">: </w:t>
      </w:r>
      <w:bookmarkEnd w:id="199"/>
      <w:r w:rsidRPr="009129C2">
        <w:t>Two Methods to Register Users in caTissue Suite</w:t>
      </w:r>
    </w:p>
    <w:p w:rsidR="00066951" w:rsidRPr="009129C2" w:rsidRDefault="00066951" w:rsidP="00066951">
      <w:pPr>
        <w:pStyle w:val="Heading3"/>
      </w:pPr>
      <w:bookmarkStart w:id="200" w:name="_Ref275321609"/>
      <w:bookmarkStart w:id="201" w:name="_Toc288121199"/>
      <w:r w:rsidRPr="009129C2">
        <w:t>Adding and Editing a User</w:t>
      </w:r>
      <w:bookmarkEnd w:id="201"/>
    </w:p>
    <w:p w:rsidR="00066951" w:rsidRPr="009129C2" w:rsidRDefault="00066951" w:rsidP="00066951">
      <w:pPr>
        <w:pStyle w:val="BodyText"/>
      </w:pPr>
      <w:r w:rsidRPr="009129C2">
        <w:t>If you need to add a user:</w:t>
      </w:r>
    </w:p>
    <w:p w:rsidR="00066951" w:rsidRPr="009129C2" w:rsidRDefault="00066951" w:rsidP="00066951">
      <w:pPr>
        <w:pStyle w:val="ListNumber"/>
        <w:numPr>
          <w:ilvl w:val="0"/>
          <w:numId w:val="402"/>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pPr>
      <w:r w:rsidRPr="009129C2">
        <w:t xml:space="preserve">Click the </w:t>
      </w:r>
      <w:r w:rsidRPr="009129C2">
        <w:rPr>
          <w:b/>
        </w:rPr>
        <w:t>User&gt;Add</w:t>
      </w:r>
      <w:r w:rsidRPr="009129C2">
        <w:t xml:space="preserve">. The Add Users page opens. </w:t>
      </w:r>
    </w:p>
    <w:p w:rsidR="00066951" w:rsidRPr="009129C2" w:rsidRDefault="00066951" w:rsidP="00066951">
      <w:pPr>
        <w:pStyle w:val="ListNumber"/>
      </w:pPr>
      <w:r w:rsidRPr="009129C2">
        <w:t>Fill in the User information.</w:t>
      </w:r>
    </w:p>
    <w:p w:rsidR="00066951" w:rsidRPr="009129C2" w:rsidRDefault="00066951" w:rsidP="00066951">
      <w:pPr>
        <w:pStyle w:val="ListNumber"/>
      </w:pPr>
      <w:r w:rsidRPr="009129C2">
        <w:t xml:space="preserve">Click </w:t>
      </w:r>
      <w:r w:rsidRPr="009129C2">
        <w:rPr>
          <w:b/>
        </w:rPr>
        <w:t>Submit</w:t>
      </w:r>
      <w:r w:rsidRPr="009129C2">
        <w:t xml:space="preserve">. The user is added to caTissue Suite. </w:t>
      </w:r>
    </w:p>
    <w:p w:rsidR="00066951" w:rsidRPr="009129C2" w:rsidRDefault="00066951" w:rsidP="00066951">
      <w:pPr>
        <w:pStyle w:val="ListNumber"/>
      </w:pPr>
      <w:r w:rsidRPr="009129C2">
        <w:t xml:space="preserve">To edit the user information, click the </w:t>
      </w:r>
      <w:r w:rsidRPr="009129C2">
        <w:rPr>
          <w:b/>
        </w:rPr>
        <w:t>Edit</w:t>
      </w:r>
      <w:r w:rsidRPr="009129C2">
        <w:t xml:space="preserve"> tab or select the </w:t>
      </w:r>
      <w:r w:rsidRPr="009129C2">
        <w:rPr>
          <w:b/>
        </w:rPr>
        <w:t>Administrative Data</w:t>
      </w:r>
      <w:r w:rsidRPr="009129C2">
        <w:t xml:space="preserve"> tab and click </w:t>
      </w:r>
      <w:r w:rsidRPr="009129C2">
        <w:rPr>
          <w:b/>
        </w:rPr>
        <w:t>User&gt;Edit</w:t>
      </w:r>
      <w:r w:rsidRPr="009129C2">
        <w:t>.</w:t>
      </w:r>
    </w:p>
    <w:p w:rsidR="00066951" w:rsidRPr="009129C2" w:rsidRDefault="00066951" w:rsidP="00066951">
      <w:pPr>
        <w:pStyle w:val="Heading3"/>
      </w:pPr>
      <w:bookmarkStart w:id="202" w:name="_Toc288121200"/>
      <w:r w:rsidRPr="009129C2">
        <w:t>Reviewing and Approving/Rejecting New Users</w:t>
      </w:r>
      <w:bookmarkEnd w:id="202"/>
    </w:p>
    <w:p w:rsidR="00066951" w:rsidRPr="009129C2" w:rsidRDefault="00066951" w:rsidP="00066951">
      <w:pPr>
        <w:pStyle w:val="BodyText"/>
      </w:pPr>
      <w:r w:rsidRPr="009129C2">
        <w:t xml:space="preserve">To </w:t>
      </w:r>
      <w:r w:rsidRPr="009129C2">
        <w:fldChar w:fldCharType="begin"/>
      </w:r>
      <w:r w:rsidRPr="009129C2">
        <w:instrText xml:space="preserve"> XE "user:reviewing/approving" </w:instrText>
      </w:r>
      <w:r w:rsidRPr="009129C2">
        <w:fldChar w:fldCharType="end"/>
      </w:r>
      <w:r w:rsidRPr="009129C2">
        <w:fldChar w:fldCharType="begin"/>
      </w:r>
      <w:r w:rsidRPr="009129C2">
        <w:instrText xml:space="preserve"> XE "approving:a user" </w:instrText>
      </w:r>
      <w:r w:rsidRPr="009129C2">
        <w:fldChar w:fldCharType="end"/>
      </w:r>
      <w:r w:rsidRPr="009129C2">
        <w:fldChar w:fldCharType="begin"/>
      </w:r>
      <w:r w:rsidRPr="009129C2">
        <w:instrText xml:space="preserve"> XE "rejecting:a user" </w:instrText>
      </w:r>
      <w:r w:rsidRPr="009129C2">
        <w:fldChar w:fldCharType="end"/>
      </w:r>
      <w:r w:rsidRPr="009129C2">
        <w:t xml:space="preserve">review any user requests that you, the Administrator, received: </w:t>
      </w:r>
    </w:p>
    <w:p w:rsidR="00066951" w:rsidRPr="009129C2" w:rsidRDefault="00066951" w:rsidP="00066951">
      <w:pPr>
        <w:pStyle w:val="ListNumber"/>
        <w:numPr>
          <w:ilvl w:val="0"/>
          <w:numId w:val="119"/>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65"/>
        </w:numPr>
      </w:pPr>
      <w:r w:rsidRPr="009129C2">
        <w:t xml:space="preserve">Click </w:t>
      </w:r>
      <w:r w:rsidRPr="009129C2">
        <w:rPr>
          <w:b/>
        </w:rPr>
        <w:t>User &gt; Approve New Users</w:t>
      </w:r>
      <w:r w:rsidRPr="009129C2">
        <w:t xml:space="preserve">. The Approve Users page opens and all new users that require approval are listed. </w:t>
      </w:r>
    </w:p>
    <w:p w:rsidR="00066951" w:rsidRPr="009129C2" w:rsidRDefault="00066951" w:rsidP="00066951">
      <w:pPr>
        <w:pStyle w:val="ListNumber"/>
      </w:pPr>
      <w:r w:rsidRPr="009129C2">
        <w:t>Select the e-mail address of the user you wish to approve, and the details of the user registration request are displayed.</w:t>
      </w:r>
    </w:p>
    <w:p w:rsidR="00066951" w:rsidRPr="009129C2" w:rsidRDefault="007A0E2C" w:rsidP="00066951">
      <w:pPr>
        <w:pStyle w:val="GraphicAnchorMain"/>
      </w:pPr>
      <w:r>
        <w:rPr>
          <w:noProof/>
        </w:rPr>
        <w:drawing>
          <wp:inline distT="0" distB="0" distL="0" distR="0">
            <wp:extent cx="5638800" cy="981075"/>
            <wp:effectExtent l="19050" t="19050" r="19050" b="28575"/>
            <wp:docPr id="7" name="Picture 7" descr="This screen shot lists users on the Approve New Users page ready for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s screen shot lists users on the Approve New Users page ready for approval"/>
                    <pic:cNvPicPr>
                      <a:picLocks noChangeAspect="1" noChangeArrowheads="1"/>
                    </pic:cNvPicPr>
                  </pic:nvPicPr>
                  <pic:blipFill>
                    <a:blip r:embed="rId30"/>
                    <a:srcRect/>
                    <a:stretch>
                      <a:fillRect/>
                    </a:stretch>
                  </pic:blipFill>
                  <pic:spPr bwMode="auto">
                    <a:xfrm>
                      <a:off x="0" y="0"/>
                      <a:ext cx="5638800" cy="9810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6</w:t>
        </w:r>
      </w:fldSimple>
      <w:r w:rsidRPr="009129C2">
        <w:t>: Approve New Users Page</w:t>
      </w:r>
    </w:p>
    <w:p w:rsidR="00066951" w:rsidRPr="009129C2" w:rsidRDefault="00066951" w:rsidP="00066951">
      <w:pPr>
        <w:pStyle w:val="ListNumber"/>
        <w:numPr>
          <w:ilvl w:val="0"/>
          <w:numId w:val="266"/>
        </w:numPr>
      </w:pPr>
      <w:r w:rsidRPr="009129C2">
        <w:t xml:space="preserve">Once you select the e-mail address of the new user, the details of the user registration request are displayed. You can approve or reject the user registration request. After approving the request, the user with the User </w:t>
      </w:r>
      <w:r w:rsidRPr="009129C2">
        <w:lastRenderedPageBreak/>
        <w:t xml:space="preserve">Provisioning privilege can assign role to the user, associate the user with multiple sites and collection protocols, and assign privileges. The user with User Provisioning privilege can associate the new user with only those sites to which he/she has access. For example: Smith is assigned the User Provisioning privilege for the site Ellis RNA Bank only. After Smith logs in to the system and adds a new user, Smith can view only the Ellis RNA Bank in the Site list. Smith can now associate the new user with this site. </w:t>
      </w:r>
    </w:p>
    <w:p w:rsidR="00066951" w:rsidRPr="009129C2" w:rsidRDefault="00066951" w:rsidP="00066951">
      <w:pPr>
        <w:pStyle w:val="NoteMainbody"/>
      </w:pPr>
      <w:r w:rsidRPr="009129C2">
        <w:rPr>
          <w:b/>
        </w:rPr>
        <w:t>Note:</w:t>
      </w:r>
      <w:r w:rsidRPr="009129C2">
        <w:t xml:space="preserve">  Any user with the User Provisioning privilege can add a new user. This new user can be added to the system without being assigned a role or a site.</w:t>
      </w:r>
    </w:p>
    <w:p w:rsidR="00066951" w:rsidRPr="009129C2" w:rsidRDefault="00066951" w:rsidP="00066951">
      <w:pPr>
        <w:pStyle w:val="Heading2"/>
      </w:pPr>
      <w:bookmarkStart w:id="203" w:name="_Ref275751937"/>
      <w:bookmarkStart w:id="204" w:name="_Toc210029810"/>
      <w:bookmarkStart w:id="205" w:name="_Toc266886693"/>
      <w:bookmarkStart w:id="206" w:name="_Toc271574002"/>
      <w:bookmarkStart w:id="207" w:name="_Toc288121201"/>
      <w:bookmarkEnd w:id="200"/>
      <w:r w:rsidRPr="009129C2">
        <w:t>Assigning Privileges at User Level</w:t>
      </w:r>
      <w:bookmarkEnd w:id="204"/>
      <w:bookmarkEnd w:id="205"/>
      <w:bookmarkEnd w:id="206"/>
      <w:bookmarkEnd w:id="207"/>
    </w:p>
    <w:p w:rsidR="00066951" w:rsidRPr="009129C2" w:rsidRDefault="00066951" w:rsidP="00066951">
      <w:pPr>
        <w:pStyle w:val="BodyText"/>
      </w:pPr>
      <w:r w:rsidRPr="009129C2">
        <w:t xml:space="preserve">To add a new user and to assign privileges: </w:t>
      </w:r>
    </w:p>
    <w:p w:rsidR="00066951" w:rsidRPr="009129C2" w:rsidRDefault="00066951" w:rsidP="00066951">
      <w:pPr>
        <w:pStyle w:val="ListNumber"/>
        <w:numPr>
          <w:ilvl w:val="0"/>
          <w:numId w:val="249"/>
        </w:numPr>
      </w:pPr>
      <w:r w:rsidRPr="009129C2">
        <w:t xml:space="preserve">Click </w:t>
      </w:r>
      <w:r w:rsidRPr="009129C2">
        <w:rPr>
          <w:b/>
        </w:rPr>
        <w:t>User</w:t>
      </w:r>
      <w:r w:rsidRPr="009129C2">
        <w:t xml:space="preserve"> on the </w:t>
      </w:r>
      <w:r w:rsidRPr="009129C2">
        <w:rPr>
          <w:b/>
        </w:rPr>
        <w:t>Administrative Data</w:t>
      </w:r>
      <w:r w:rsidRPr="009129C2">
        <w:t xml:space="preserve"> tab. The User Details page opens.</w:t>
      </w:r>
    </w:p>
    <w:p w:rsidR="00066951" w:rsidRPr="009129C2" w:rsidRDefault="00066951" w:rsidP="00066951">
      <w:pPr>
        <w:pStyle w:val="ListNumber"/>
        <w:numPr>
          <w:ilvl w:val="0"/>
          <w:numId w:val="267"/>
        </w:numPr>
      </w:pPr>
      <w:r w:rsidRPr="009129C2">
        <w:t xml:space="preserve">Enter the necessary details like </w:t>
      </w:r>
      <w:r w:rsidRPr="009129C2">
        <w:rPr>
          <w:b/>
        </w:rPr>
        <w:t>E-mail Address</w:t>
      </w:r>
      <w:r w:rsidRPr="009129C2">
        <w:t xml:space="preserve">, </w:t>
      </w:r>
      <w:r w:rsidRPr="009129C2">
        <w:rPr>
          <w:b/>
        </w:rPr>
        <w:t>Last Name</w:t>
      </w:r>
      <w:r w:rsidRPr="009129C2">
        <w:t xml:space="preserve">, and the remaining fields. </w:t>
      </w:r>
    </w:p>
    <w:p w:rsidR="00066951" w:rsidRPr="009129C2" w:rsidRDefault="007A0E2C" w:rsidP="00066951">
      <w:pPr>
        <w:pStyle w:val="Figure"/>
      </w:pPr>
      <w:r>
        <w:rPr>
          <w:noProof/>
        </w:rPr>
        <w:drawing>
          <wp:inline distT="0" distB="0" distL="0" distR="0">
            <wp:extent cx="4629150" cy="2762250"/>
            <wp:effectExtent l="19050" t="0" r="0" b="0"/>
            <wp:docPr id="8" name="Picture 8" descr="The screen shot shows the Add User page with User Details fill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screen shot shows the Add User page with User Details filled in."/>
                    <pic:cNvPicPr>
                      <a:picLocks noChangeAspect="1" noChangeArrowheads="1"/>
                    </pic:cNvPicPr>
                  </pic:nvPicPr>
                  <pic:blipFill>
                    <a:blip r:embed="rId31"/>
                    <a:srcRect/>
                    <a:stretch>
                      <a:fillRect/>
                    </a:stretch>
                  </pic:blipFill>
                  <pic:spPr bwMode="auto">
                    <a:xfrm>
                      <a:off x="0" y="0"/>
                      <a:ext cx="4629150" cy="2762250"/>
                    </a:xfrm>
                    <a:prstGeom prst="rect">
                      <a:avLst/>
                    </a:prstGeom>
                    <a:noFill/>
                    <a:ln w="9525">
                      <a:noFill/>
                      <a:miter lim="800000"/>
                      <a:headEnd/>
                      <a:tailEnd/>
                    </a:ln>
                  </pic:spPr>
                </pic:pic>
              </a:graphicData>
            </a:graphic>
          </wp:inline>
        </w:drawing>
      </w:r>
    </w:p>
    <w:p w:rsidR="00066951" w:rsidRPr="009129C2" w:rsidRDefault="00066951" w:rsidP="00066951">
      <w:pPr>
        <w:pStyle w:val="CaptionIndent"/>
      </w:pPr>
      <w:r w:rsidRPr="009129C2">
        <w:t xml:space="preserve">        </w:t>
      </w:r>
      <w:bookmarkStart w:id="208" w:name="_Toc266886845"/>
      <w:r w:rsidRPr="009129C2">
        <w:t xml:space="preserve">Figure </w:t>
      </w:r>
      <w:fldSimple w:instr=" SEQ Figure \* ARABIC ">
        <w:r w:rsidR="00327542">
          <w:rPr>
            <w:noProof/>
          </w:rPr>
          <w:t>7</w:t>
        </w:r>
      </w:fldSimple>
      <w:r w:rsidRPr="009129C2">
        <w:t xml:space="preserve">: Add User </w:t>
      </w:r>
      <w:bookmarkEnd w:id="208"/>
      <w:r w:rsidRPr="009129C2">
        <w:t>Page</w:t>
      </w:r>
    </w:p>
    <w:p w:rsidR="00066951" w:rsidRPr="009129C2" w:rsidRDefault="00066951" w:rsidP="00066951">
      <w:pPr>
        <w:pStyle w:val="ListNumber"/>
      </w:pPr>
      <w:r w:rsidRPr="009129C2">
        <w:t xml:space="preserve">Select the </w:t>
      </w:r>
      <w:r w:rsidRPr="009129C2">
        <w:rPr>
          <w:b/>
        </w:rPr>
        <w:t>Role</w:t>
      </w:r>
      <w:r w:rsidRPr="009129C2">
        <w:t xml:space="preserve"> that you want to assign to the new user. Only a Super Administrator can create another Super Administrator. </w:t>
      </w:r>
    </w:p>
    <w:p w:rsidR="00066951" w:rsidRPr="009129C2" w:rsidRDefault="00066951" w:rsidP="00066951">
      <w:pPr>
        <w:pStyle w:val="NoteInList"/>
      </w:pPr>
      <w:r w:rsidRPr="009129C2">
        <w:rPr>
          <w:b/>
        </w:rPr>
        <w:t>Note:</w:t>
      </w:r>
      <w:r w:rsidRPr="009129C2">
        <w:rPr>
          <w:b/>
        </w:rPr>
        <w:tab/>
      </w:r>
      <w:r w:rsidRPr="009129C2">
        <w:t xml:space="preserve">If you select Super Administrator from the Role drop-down list, the Site(s), Collection Protocol(s) list, and Privilege(s) list are disabled as the Super Administrator is the overall Administrator of the caTissue instance. If you select Scientist, the Site(s) list is disabled as a Scientist is not associated with any site. A READ_DENIED privilege is applicable only to the Scientists. A user with the User Provisioning privilege can restrict a Scientist to a specific collection protocol. This Scientist cannot access data belonging to the restricted collection protocol. If you do not want to assign a READ_DENIED privilege to </w:t>
      </w:r>
      <w:r w:rsidRPr="009129C2">
        <w:lastRenderedPageBreak/>
        <w:t xml:space="preserve">the Scientist then just click the </w:t>
      </w:r>
      <w:r w:rsidRPr="009129C2">
        <w:rPr>
          <w:b/>
        </w:rPr>
        <w:t>Submit</w:t>
      </w:r>
      <w:r w:rsidRPr="009129C2">
        <w:t xml:space="preserve"> button. There is no need to click the </w:t>
      </w:r>
      <w:r w:rsidRPr="009129C2">
        <w:rPr>
          <w:b/>
        </w:rPr>
        <w:t>Save Privilege</w:t>
      </w:r>
      <w:r w:rsidRPr="009129C2">
        <w:t xml:space="preserve"> button.</w:t>
      </w:r>
    </w:p>
    <w:p w:rsidR="00066951" w:rsidRPr="009129C2" w:rsidRDefault="00066951" w:rsidP="00066951">
      <w:pPr>
        <w:pStyle w:val="ListNumber"/>
      </w:pPr>
      <w:r w:rsidRPr="009129C2">
        <w:t xml:space="preserve">Select </w:t>
      </w:r>
      <w:r w:rsidRPr="009129C2">
        <w:rPr>
          <w:b/>
        </w:rPr>
        <w:t>Custom</w:t>
      </w:r>
      <w:r w:rsidRPr="009129C2">
        <w:t xml:space="preserve"> from the </w:t>
      </w:r>
      <w:r w:rsidRPr="009129C2">
        <w:rPr>
          <w:b/>
        </w:rPr>
        <w:t>Role</w:t>
      </w:r>
      <w:r w:rsidRPr="009129C2">
        <w:t xml:space="preserve"> drop-down list to customize the role and assign specific privileges to the user.</w:t>
      </w:r>
    </w:p>
    <w:p w:rsidR="00066951" w:rsidRPr="009129C2" w:rsidRDefault="00066951" w:rsidP="00066951">
      <w:pPr>
        <w:pStyle w:val="ListNumber"/>
      </w:pPr>
      <w:r w:rsidRPr="009129C2">
        <w:t xml:space="preserve">Select the site from the </w:t>
      </w:r>
      <w:r w:rsidRPr="009129C2">
        <w:rPr>
          <w:b/>
        </w:rPr>
        <w:t xml:space="preserve">Site(s) </w:t>
      </w:r>
      <w:r w:rsidRPr="009129C2">
        <w:t>list. Collection protocols associated with the selected site are populated in the</w:t>
      </w:r>
      <w:r w:rsidRPr="009129C2">
        <w:rPr>
          <w:b/>
        </w:rPr>
        <w:t xml:space="preserve"> Collection Protocol(s)</w:t>
      </w:r>
      <w:r w:rsidRPr="009129C2">
        <w:t xml:space="preserve"> list under the Privilege details section.</w:t>
      </w:r>
    </w:p>
    <w:p w:rsidR="00066951" w:rsidRPr="009129C2" w:rsidRDefault="00066951" w:rsidP="00066951">
      <w:pPr>
        <w:pStyle w:val="BodyText"/>
        <w:ind w:left="1440"/>
      </w:pPr>
      <w:r w:rsidRPr="009129C2">
        <w:t>The default role-based privileges are assigned and validated for a site of type Repository. Super Administrators have access to all the privileges.</w:t>
      </w:r>
    </w:p>
    <w:p w:rsidR="00066951" w:rsidRPr="009129C2" w:rsidRDefault="00066951" w:rsidP="00066951">
      <w:pPr>
        <w:pStyle w:val="NoteInList"/>
      </w:pPr>
      <w:r w:rsidRPr="009129C2">
        <w:rPr>
          <w:b/>
        </w:rPr>
        <w:t>Note:</w:t>
      </w:r>
      <w:r w:rsidRPr="009129C2">
        <w:t xml:space="preserve"> </w:t>
      </w:r>
      <w:r w:rsidRPr="009129C2">
        <w:tab/>
        <w:t xml:space="preserve">A user can be associated with more than one site. If you are an Administrator, not a Super Administrator, the Site(s) list, displays those sites to which you have access. </w:t>
      </w:r>
    </w:p>
    <w:p w:rsidR="00066951" w:rsidRPr="009129C2" w:rsidRDefault="00066951" w:rsidP="00066951">
      <w:pPr>
        <w:pStyle w:val="ListNumber"/>
      </w:pPr>
      <w:r w:rsidRPr="009129C2">
        <w:t xml:space="preserve">Click </w:t>
      </w:r>
      <w:r w:rsidRPr="009129C2">
        <w:rPr>
          <w:b/>
        </w:rPr>
        <w:t>Show Details</w:t>
      </w:r>
      <w:r w:rsidRPr="009129C2">
        <w:t xml:space="preserve"> in </w:t>
      </w:r>
      <w:r w:rsidRPr="009129C2">
        <w:rPr>
          <w:b/>
        </w:rPr>
        <w:t>Privilege Details</w:t>
      </w:r>
      <w:r w:rsidRPr="009129C2">
        <w:t xml:space="preserve"> section to assign and view privilege details. </w:t>
      </w:r>
    </w:p>
    <w:p w:rsidR="00066951" w:rsidRPr="009129C2" w:rsidRDefault="00066951" w:rsidP="00066951">
      <w:pPr>
        <w:pStyle w:val="ListNumber"/>
      </w:pPr>
      <w:r w:rsidRPr="009129C2">
        <w:t xml:space="preserve">Select the collection protocol you want to associate with the user from the </w:t>
      </w:r>
      <w:r w:rsidRPr="009129C2">
        <w:rPr>
          <w:b/>
        </w:rPr>
        <w:t>Collection Protocol(s)</w:t>
      </w:r>
      <w:r w:rsidRPr="009129C2">
        <w:t xml:space="preserve"> list. </w:t>
      </w:r>
    </w:p>
    <w:p w:rsidR="00066951" w:rsidRPr="009129C2" w:rsidRDefault="00066951" w:rsidP="00066951">
      <w:pPr>
        <w:pStyle w:val="NoteInList"/>
      </w:pPr>
      <w:r w:rsidRPr="009129C2">
        <w:rPr>
          <w:b/>
        </w:rPr>
        <w:t>Note:</w:t>
      </w:r>
      <w:r w:rsidRPr="009129C2">
        <w:tab/>
        <w:t xml:space="preserve">Optionally, select the </w:t>
      </w:r>
      <w:r w:rsidRPr="009129C2">
        <w:rPr>
          <w:b/>
        </w:rPr>
        <w:t>All Current and Future</w:t>
      </w:r>
      <w:r w:rsidRPr="009129C2">
        <w:t xml:space="preserve"> check box if you want to associate the user with all the collection protocols that exist in the site or will be created in the future.</w:t>
      </w:r>
    </w:p>
    <w:p w:rsidR="00066951" w:rsidRPr="009129C2" w:rsidRDefault="00066951" w:rsidP="00066951">
      <w:pPr>
        <w:pStyle w:val="ListNumber"/>
      </w:pPr>
      <w:r w:rsidRPr="009129C2">
        <w:t xml:space="preserve">Select the required privileges from the </w:t>
      </w:r>
      <w:r w:rsidRPr="009129C2">
        <w:rPr>
          <w:b/>
        </w:rPr>
        <w:t>Privilege(s)</w:t>
      </w:r>
      <w:r w:rsidRPr="009129C2">
        <w:t xml:space="preserve"> list if you choose the </w:t>
      </w:r>
      <w:r w:rsidRPr="009129C2">
        <w:rPr>
          <w:b/>
        </w:rPr>
        <w:t xml:space="preserve">Custom </w:t>
      </w:r>
      <w:r w:rsidRPr="009129C2">
        <w:t>role. The default privileges for the other roles are selected and highlighted.</w:t>
      </w:r>
      <w:r w:rsidRPr="009129C2" w:rsidDel="00C70BD5">
        <w:t xml:space="preserve"> </w:t>
      </w:r>
    </w:p>
    <w:p w:rsidR="00066951" w:rsidRPr="009129C2" w:rsidRDefault="00066951" w:rsidP="00066951">
      <w:pPr>
        <w:pStyle w:val="NoteInList"/>
      </w:pPr>
      <w:r w:rsidRPr="009129C2">
        <w:rPr>
          <w:b/>
        </w:rPr>
        <w:t>Note</w:t>
      </w:r>
      <w:r w:rsidRPr="009129C2">
        <w:t>: If you select a particular protocol from the Collection Protocol(s) list, collection protocol related privileges such as Registration, Specimen Processing, and Distribution are populated in the Privilege(s) list.</w:t>
      </w:r>
    </w:p>
    <w:p w:rsidR="00066951" w:rsidRPr="009129C2" w:rsidRDefault="00066951" w:rsidP="00066951">
      <w:pPr>
        <w:pStyle w:val="ListNumber"/>
      </w:pPr>
      <w:r w:rsidRPr="009129C2">
        <w:t xml:space="preserve">Click </w:t>
      </w:r>
      <w:r w:rsidRPr="009129C2">
        <w:rPr>
          <w:b/>
        </w:rPr>
        <w:t>Add</w:t>
      </w:r>
      <w:r w:rsidRPr="009129C2">
        <w:t xml:space="preserve"> </w:t>
      </w:r>
      <w:r w:rsidRPr="009129C2">
        <w:rPr>
          <w:b/>
        </w:rPr>
        <w:t>Privilege</w:t>
      </w:r>
      <w:r w:rsidRPr="009129C2">
        <w:t xml:space="preserve"> to assign the selected privileges to the user.</w:t>
      </w:r>
    </w:p>
    <w:p w:rsidR="00066951" w:rsidRPr="009129C2" w:rsidRDefault="00066951" w:rsidP="00066951">
      <w:pPr>
        <w:pStyle w:val="ListNumber"/>
      </w:pPr>
      <w:r w:rsidRPr="009129C2">
        <w:t xml:space="preserve">The </w:t>
      </w:r>
      <w:r w:rsidRPr="009129C2">
        <w:rPr>
          <w:b/>
        </w:rPr>
        <w:t>Summary</w:t>
      </w:r>
      <w:r w:rsidRPr="009129C2">
        <w:t xml:space="preserve"> section displays the details of the privileges assigned to the user.</w:t>
      </w:r>
    </w:p>
    <w:p w:rsidR="00066951" w:rsidRPr="009129C2" w:rsidRDefault="00066951" w:rsidP="00066951">
      <w:pPr>
        <w:pStyle w:val="NoteInList"/>
      </w:pPr>
      <w:r w:rsidRPr="009129C2">
        <w:rPr>
          <w:b/>
        </w:rPr>
        <w:t>Note:</w:t>
      </w:r>
      <w:r w:rsidRPr="009129C2">
        <w:tab/>
        <w:t xml:space="preserve">Click </w:t>
      </w:r>
      <w:r w:rsidRPr="009129C2">
        <w:rPr>
          <w:b/>
        </w:rPr>
        <w:t>Edit</w:t>
      </w:r>
      <w:r w:rsidRPr="009129C2">
        <w:t xml:space="preserve"> next to the required row to reassign the privileges. To delete a privilege, select the check box next to the required row and click </w:t>
      </w:r>
      <w:r w:rsidRPr="009129C2">
        <w:rPr>
          <w:b/>
        </w:rPr>
        <w:t>Delete</w:t>
      </w:r>
      <w:r w:rsidRPr="009129C2">
        <w:t>.</w:t>
      </w:r>
    </w:p>
    <w:p w:rsidR="00066951" w:rsidRPr="009129C2" w:rsidRDefault="00066951" w:rsidP="00066951">
      <w:pPr>
        <w:pStyle w:val="ListNumber"/>
      </w:pPr>
      <w:r w:rsidRPr="009129C2">
        <w:t xml:space="preserve">Click </w:t>
      </w:r>
      <w:r w:rsidRPr="009129C2">
        <w:rPr>
          <w:b/>
        </w:rPr>
        <w:t>Submit</w:t>
      </w:r>
      <w:r w:rsidRPr="009129C2">
        <w:t xml:space="preserve"> to save the user privileges.</w:t>
      </w:r>
    </w:p>
    <w:p w:rsidR="00066951" w:rsidRPr="009129C2" w:rsidRDefault="00066951" w:rsidP="00066951">
      <w:pPr>
        <w:pStyle w:val="BodyText"/>
        <w:ind w:left="1440"/>
      </w:pPr>
      <w:r w:rsidRPr="009129C2">
        <w:t>The privileges assigned on the User page are restricted to the sites to which the user is associated. A single user can have different privileges for different sites. For example: Smith can have a Supervisor role for Site 1 and a Technician role for Site 2.</w:t>
      </w:r>
    </w:p>
    <w:p w:rsidR="00066951" w:rsidRPr="009129C2" w:rsidRDefault="00066951" w:rsidP="00066951">
      <w:pPr>
        <w:pStyle w:val="BodyText"/>
        <w:ind w:left="1440"/>
      </w:pPr>
      <w:r w:rsidRPr="009129C2">
        <w:t>Within a single site, a user can have different privileges for different collection protocols. For example: for Site 1, Smith can be assigned the Supervisor role for collection protocol CP1, and the Technician role for collection protocol CP2.</w:t>
      </w:r>
    </w:p>
    <w:p w:rsidR="00066951" w:rsidRPr="009129C2" w:rsidRDefault="00066951" w:rsidP="00066951">
      <w:pPr>
        <w:pStyle w:val="BodyText"/>
      </w:pPr>
      <w:r w:rsidRPr="009129C2">
        <w:t>Known issues with the user page:</w:t>
      </w:r>
    </w:p>
    <w:p w:rsidR="00066951" w:rsidRPr="009129C2" w:rsidRDefault="00066951" w:rsidP="00066951">
      <w:pPr>
        <w:pStyle w:val="ListBullet"/>
      </w:pPr>
      <w:r w:rsidRPr="009129C2">
        <w:lastRenderedPageBreak/>
        <w:t xml:space="preserve">The </w:t>
      </w:r>
      <w:r w:rsidRPr="009129C2">
        <w:rPr>
          <w:b/>
        </w:rPr>
        <w:t>Save Privilege</w:t>
      </w:r>
      <w:r w:rsidRPr="009129C2">
        <w:t xml:space="preserve"> button is enabled even if no privilege is selected in the list box. The Save Privilege button should be enabled only if a privilege is selected in the list box.</w:t>
      </w:r>
    </w:p>
    <w:p w:rsidR="00066951" w:rsidRPr="009129C2" w:rsidRDefault="00066951" w:rsidP="00066951">
      <w:pPr>
        <w:pStyle w:val="ListBullet"/>
      </w:pPr>
      <w:r w:rsidRPr="009129C2">
        <w:t>Create a scientist user. After submitting the user, in edit mode, the Scientist role is selected, but now ALL privileges are shown in the list box instead of just showing "READ DENIED.”</w:t>
      </w:r>
    </w:p>
    <w:p w:rsidR="00066951" w:rsidRPr="009129C2" w:rsidRDefault="00066951" w:rsidP="00066951">
      <w:pPr>
        <w:pStyle w:val="Heading3"/>
      </w:pPr>
      <w:bookmarkStart w:id="209" w:name="_Toc288121202"/>
      <w:r w:rsidRPr="009129C2">
        <w:t>Searching for and Editing a User</w:t>
      </w:r>
      <w:bookmarkEnd w:id="203"/>
      <w:bookmarkEnd w:id="209"/>
    </w:p>
    <w:p w:rsidR="00066951" w:rsidRPr="009129C2" w:rsidRDefault="00066951" w:rsidP="00066951">
      <w:pPr>
        <w:pStyle w:val="BodyText"/>
      </w:pPr>
      <w:r w:rsidRPr="009129C2">
        <w:t xml:space="preserve">To </w:t>
      </w:r>
      <w:r w:rsidRPr="009129C2">
        <w:fldChar w:fldCharType="begin"/>
      </w:r>
      <w:r w:rsidRPr="009129C2">
        <w:instrText xml:space="preserve"> XE "user:editing" </w:instrText>
      </w:r>
      <w:r w:rsidRPr="009129C2">
        <w:fldChar w:fldCharType="end"/>
      </w:r>
      <w:r w:rsidRPr="009129C2">
        <w:fldChar w:fldCharType="begin"/>
      </w:r>
      <w:r w:rsidRPr="009129C2">
        <w:instrText xml:space="preserve"> XE "editing:user details" </w:instrText>
      </w:r>
      <w:r w:rsidRPr="009129C2">
        <w:fldChar w:fldCharType="end"/>
      </w:r>
      <w:r w:rsidRPr="009129C2">
        <w:t>edit a user profile and privileges:</w:t>
      </w:r>
    </w:p>
    <w:p w:rsidR="00066951" w:rsidRPr="009129C2" w:rsidRDefault="00066951" w:rsidP="00066951">
      <w:pPr>
        <w:pStyle w:val="NoteMainbody"/>
      </w:pPr>
      <w:r w:rsidRPr="009129C2">
        <w:rPr>
          <w:b/>
        </w:rPr>
        <w:t>Note:</w:t>
      </w:r>
      <w:r w:rsidRPr="009129C2">
        <w:tab/>
        <w:t xml:space="preserve">If you are on the User Details page, click the </w:t>
      </w:r>
      <w:r w:rsidRPr="009129C2">
        <w:rPr>
          <w:b/>
        </w:rPr>
        <w:t>Edit</w:t>
      </w:r>
      <w:r w:rsidRPr="009129C2">
        <w:t xml:space="preserve"> tab to search for and edit a user.</w:t>
      </w:r>
    </w:p>
    <w:p w:rsidR="00066951" w:rsidRPr="009129C2" w:rsidRDefault="00066951" w:rsidP="00066951">
      <w:pPr>
        <w:pStyle w:val="ListNumber"/>
        <w:numPr>
          <w:ilvl w:val="0"/>
          <w:numId w:val="238"/>
        </w:numPr>
      </w:pPr>
      <w:bookmarkStart w:id="210" w:name="_Ref275321607"/>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39"/>
        </w:numPr>
      </w:pPr>
      <w:r w:rsidRPr="009129C2">
        <w:t xml:space="preserve">Click </w:t>
      </w:r>
      <w:r w:rsidRPr="009129C2">
        <w:rPr>
          <w:b/>
        </w:rPr>
        <w:t>Site &gt; Edit</w:t>
      </w:r>
      <w:r w:rsidRPr="009129C2">
        <w:t>. The User Search page opens.</w:t>
      </w:r>
    </w:p>
    <w:p w:rsidR="00066951" w:rsidRPr="009129C2" w:rsidRDefault="00066951" w:rsidP="00066951">
      <w:pPr>
        <w:pStyle w:val="ListNumber"/>
        <w:numPr>
          <w:ilvl w:val="0"/>
          <w:numId w:val="268"/>
        </w:numPr>
      </w:pPr>
      <w:r w:rsidRPr="009129C2">
        <w:t xml:space="preserve">Click </w:t>
      </w:r>
      <w:r w:rsidRPr="009129C2">
        <w:rPr>
          <w:b/>
        </w:rPr>
        <w:t>Attribute</w:t>
      </w:r>
      <w:r w:rsidRPr="009129C2">
        <w:t xml:space="preserve"> and specify the type of value for which to search.</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BodyTextIndent"/>
      </w:pPr>
      <w:r w:rsidRPr="009129C2">
        <w:t>If there is one match, the Edit User page opens. If there is more than one match, double click on the user in the list.</w:t>
      </w:r>
    </w:p>
    <w:p w:rsidR="00066951" w:rsidRPr="009129C2" w:rsidRDefault="00066951" w:rsidP="00066951">
      <w:pPr>
        <w:pStyle w:val="ListNumber"/>
      </w:pPr>
      <w:r w:rsidRPr="009129C2">
        <w:t xml:space="preserve">Make changes to the user, and click </w:t>
      </w:r>
      <w:r w:rsidRPr="009129C2">
        <w:rPr>
          <w:b/>
        </w:rPr>
        <w:t xml:space="preserve">Submit. </w:t>
      </w:r>
      <w:r w:rsidRPr="009129C2">
        <w:t xml:space="preserve">The message </w:t>
      </w:r>
      <w:r w:rsidRPr="009129C2">
        <w:rPr>
          <w:i/>
        </w:rPr>
        <w:t>User successfully updated</w:t>
      </w:r>
      <w:r w:rsidRPr="009129C2">
        <w:t xml:space="preserve"> appears.</w:t>
      </w:r>
    </w:p>
    <w:p w:rsidR="00066951" w:rsidRPr="009129C2" w:rsidRDefault="00066951" w:rsidP="00066951">
      <w:pPr>
        <w:pStyle w:val="Heading3"/>
      </w:pPr>
      <w:bookmarkStart w:id="211" w:name="_Toc270690968"/>
      <w:bookmarkStart w:id="212" w:name="_Toc275168176"/>
      <w:bookmarkStart w:id="213" w:name="_Toc288121203"/>
      <w:bookmarkEnd w:id="210"/>
      <w:r w:rsidRPr="009129C2">
        <w:t>Migrating Existing Users to Existing Identity Providers</w:t>
      </w:r>
      <w:bookmarkEnd w:id="211"/>
      <w:bookmarkEnd w:id="212"/>
      <w:bookmarkEnd w:id="213"/>
      <w:r w:rsidRPr="009129C2">
        <w:t xml:space="preserve"> </w:t>
      </w:r>
    </w:p>
    <w:p w:rsidR="00066951" w:rsidRPr="009129C2" w:rsidRDefault="00066951" w:rsidP="00066951">
      <w:pPr>
        <w:pStyle w:val="BodyText"/>
      </w:pPr>
      <w:r w:rsidRPr="009129C2">
        <w:t xml:space="preserve">caTissue Suite can be now be configured to authenticate using existing Identity Providers. In earlier versions, every user had to be created explicitly within caTissue to access caTissue functions. However, all institutions may have one or more Identity Providers with whom the users are already registered. </w:t>
      </w:r>
    </w:p>
    <w:p w:rsidR="00066951" w:rsidRPr="009129C2" w:rsidRDefault="00066951" w:rsidP="00066951">
      <w:pPr>
        <w:ind w:left="1350" w:hanging="630"/>
      </w:pPr>
      <w:r w:rsidRPr="009129C2">
        <w:rPr>
          <w:rFonts w:ascii="Palatino Linotype" w:hAnsi="Palatino Linotype"/>
          <w:b/>
        </w:rPr>
        <w:t>Note:</w:t>
      </w:r>
      <w:r w:rsidRPr="009129C2">
        <w:rPr>
          <w:rFonts w:ascii="Palatino Linotype" w:hAnsi="Palatino Linotype"/>
        </w:rPr>
        <w:t xml:space="preserve">  Please refer to the </w:t>
      </w:r>
      <w:r w:rsidRPr="009129C2">
        <w:rPr>
          <w:rFonts w:ascii="Palatino Linotype" w:hAnsi="Palatino Linotype"/>
          <w:i/>
        </w:rPr>
        <w:t>caTissue Suite Deployment Manual</w:t>
      </w:r>
      <w:r w:rsidRPr="009129C2">
        <w:rPr>
          <w:rFonts w:ascii="Palatino Linotype" w:hAnsi="Palatino Linotype"/>
        </w:rPr>
        <w:t xml:space="preserve"> for details on how to configure caTissue Suite with one or more Identity Providers</w:t>
      </w:r>
      <w:r w:rsidRPr="009129C2">
        <w:t>.</w:t>
      </w:r>
    </w:p>
    <w:p w:rsidR="00066951" w:rsidRPr="009129C2" w:rsidRDefault="00066951" w:rsidP="00066951"/>
    <w:p w:rsidR="00066951" w:rsidRPr="009129C2" w:rsidRDefault="00066951" w:rsidP="00066951">
      <w:pPr>
        <w:pStyle w:val="BodyText"/>
      </w:pPr>
      <w:r w:rsidRPr="009129C2">
        <w:t>When caTissue Suite is setup with an Identity Provider, existing users can be migrated to this Identity Provider. Rules have to be specified (which are explained in the Deployment Manual) which allow caTissue to find out which users have to be migrated.</w:t>
      </w:r>
    </w:p>
    <w:p w:rsidR="00066951" w:rsidRPr="009129C2" w:rsidRDefault="00066951" w:rsidP="00066951">
      <w:pPr>
        <w:pStyle w:val="ListNumber"/>
        <w:numPr>
          <w:ilvl w:val="0"/>
          <w:numId w:val="269"/>
        </w:numPr>
      </w:pPr>
      <w:r w:rsidRPr="009129C2">
        <w:lastRenderedPageBreak/>
        <w:t>Once the existing user logs in with caTissue credentials and once the rules are satisfied, the Migration page opens.</w:t>
      </w:r>
    </w:p>
    <w:p w:rsidR="00066951" w:rsidRPr="009129C2" w:rsidRDefault="00066951" w:rsidP="00066951">
      <w:pPr>
        <w:pStyle w:val="ListNumber"/>
      </w:pPr>
      <w:r w:rsidRPr="009129C2">
        <w:t>On the User Account Migration page, enter the login name and password for the Identity Provider.</w:t>
      </w:r>
    </w:p>
    <w:p w:rsidR="00066951" w:rsidRPr="009129C2" w:rsidRDefault="007A0E2C" w:rsidP="00066951">
      <w:pPr>
        <w:pStyle w:val="Figure"/>
      </w:pPr>
      <w:r>
        <w:rPr>
          <w:noProof/>
        </w:rPr>
        <w:drawing>
          <wp:inline distT="0" distB="0" distL="0" distR="0">
            <wp:extent cx="4629150" cy="1685925"/>
            <wp:effectExtent l="19050" t="0" r="0" b="0"/>
            <wp:docPr id="9" name="Picture 9" descr="The screen shot shows a filled in Login Name and Password on the User Account Mig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screen shot shows a filled in Login Name and Password on the User Account Migration page."/>
                    <pic:cNvPicPr>
                      <a:picLocks noChangeAspect="1" noChangeArrowheads="1"/>
                    </pic:cNvPicPr>
                  </pic:nvPicPr>
                  <pic:blipFill>
                    <a:blip r:embed="rId32"/>
                    <a:srcRect/>
                    <a:stretch>
                      <a:fillRect/>
                    </a:stretch>
                  </pic:blipFill>
                  <pic:spPr bwMode="auto">
                    <a:xfrm>
                      <a:off x="0" y="0"/>
                      <a:ext cx="4629150" cy="1685925"/>
                    </a:xfrm>
                    <a:prstGeom prst="rect">
                      <a:avLst/>
                    </a:prstGeom>
                    <a:noFill/>
                    <a:ln w="9525">
                      <a:noFill/>
                      <a:miter lim="800000"/>
                      <a:headEnd/>
                      <a:tailEnd/>
                    </a:ln>
                  </pic:spPr>
                </pic:pic>
              </a:graphicData>
            </a:graphic>
          </wp:inline>
        </w:drawing>
      </w:r>
    </w:p>
    <w:p w:rsidR="00066951" w:rsidRPr="009129C2" w:rsidRDefault="00066951" w:rsidP="00066951">
      <w:pPr>
        <w:pStyle w:val="CaptionIndent"/>
      </w:pPr>
      <w:bookmarkStart w:id="214" w:name="_Toc272927045"/>
      <w:r w:rsidRPr="009129C2">
        <w:t xml:space="preserve">Figure </w:t>
      </w:r>
      <w:fldSimple w:instr=" SEQ Figure \* ARABIC ">
        <w:r w:rsidR="00327542">
          <w:rPr>
            <w:noProof/>
          </w:rPr>
          <w:t>8</w:t>
        </w:r>
      </w:fldSimple>
      <w:r w:rsidRPr="009129C2">
        <w:t>: User Account Migration Page</w:t>
      </w:r>
      <w:bookmarkEnd w:id="214"/>
    </w:p>
    <w:p w:rsidR="00066951" w:rsidRPr="009129C2" w:rsidRDefault="00066951" w:rsidP="00066951">
      <w:pPr>
        <w:pStyle w:val="ListNumber"/>
      </w:pPr>
      <w:r w:rsidRPr="009129C2">
        <w:t xml:space="preserve">If you choose to proceed with Migration, click </w:t>
      </w:r>
      <w:r w:rsidRPr="009129C2">
        <w:rPr>
          <w:b/>
        </w:rPr>
        <w:t>Migrate</w:t>
      </w:r>
      <w:r w:rsidRPr="009129C2">
        <w:t>. caTissue Suite links the Identity Provider login with the caTissue user name created earlier and the home page of the displayed user. From then on, the user should use their identity provider credentials to use the caTissue system as before.</w:t>
      </w:r>
    </w:p>
    <w:p w:rsidR="00066951" w:rsidRPr="009129C2" w:rsidRDefault="00066951" w:rsidP="00066951"/>
    <w:p w:rsidR="00066951" w:rsidRPr="009129C2" w:rsidRDefault="00066951" w:rsidP="00066951">
      <w:pPr>
        <w:pStyle w:val="ListNumber"/>
      </w:pPr>
      <w:r w:rsidRPr="009129C2">
        <w:t xml:space="preserve">If the user chooses to </w:t>
      </w:r>
      <w:r w:rsidRPr="009129C2">
        <w:rPr>
          <w:b/>
        </w:rPr>
        <w:t>Proceed Without Migration</w:t>
      </w:r>
      <w:r w:rsidRPr="009129C2">
        <w:t>, then the user is logged into caTissue and taken to the home page. The next time the user logs in with the same Identity Provider credentials, the Migration page opens. If the checkbox “</w:t>
      </w:r>
      <w:r w:rsidRPr="009129C2">
        <w:rPr>
          <w:b/>
        </w:rPr>
        <w:t>Do Not Ask Again</w:t>
      </w:r>
      <w:r w:rsidRPr="009129C2">
        <w:t>” is checked, the user will not be migrated and the Migration page will not be shown again.</w:t>
      </w:r>
    </w:p>
    <w:p w:rsidR="00066951" w:rsidRPr="009129C2" w:rsidRDefault="00066951" w:rsidP="00066951">
      <w:pPr>
        <w:pStyle w:val="Heading2"/>
      </w:pPr>
      <w:bookmarkStart w:id="215" w:name="_Ref275321341"/>
      <w:bookmarkStart w:id="216" w:name="_Ref279404438"/>
      <w:bookmarkStart w:id="217" w:name="_Toc288121204"/>
      <w:r w:rsidRPr="009129C2">
        <w:t>Setting Up Sites</w:t>
      </w:r>
      <w:bookmarkEnd w:id="216"/>
      <w:bookmarkEnd w:id="217"/>
    </w:p>
    <w:p w:rsidR="00066951" w:rsidRPr="009129C2" w:rsidRDefault="00066951" w:rsidP="00066951">
      <w:pPr>
        <w:pStyle w:val="BodyText"/>
      </w:pPr>
      <w:r w:rsidRPr="009129C2">
        <w:t xml:space="preserve">A </w:t>
      </w:r>
      <w:r w:rsidRPr="009129C2">
        <w:fldChar w:fldCharType="begin"/>
      </w:r>
      <w:r w:rsidRPr="009129C2">
        <w:instrText xml:space="preserve"> XE "site:defined" </w:instrText>
      </w:r>
      <w:r w:rsidRPr="009129C2">
        <w:fldChar w:fldCharType="end"/>
      </w:r>
      <w:r w:rsidRPr="009129C2">
        <w:rPr>
          <w:i/>
        </w:rPr>
        <w:t>site</w:t>
      </w:r>
      <w:r w:rsidRPr="009129C2">
        <w:t xml:space="preserve"> represents a physical location associated with a biospecimens collection, storage, processing, or utilization.</w:t>
      </w:r>
    </w:p>
    <w:p w:rsidR="00066951" w:rsidRPr="009129C2" w:rsidRDefault="00066951" w:rsidP="00066951">
      <w:pPr>
        <w:pStyle w:val="Heading3"/>
        <w:tabs>
          <w:tab w:val="left" w:pos="3480"/>
        </w:tabs>
      </w:pPr>
      <w:bookmarkStart w:id="218" w:name="_Toc288121205"/>
      <w:r w:rsidRPr="009129C2">
        <w:t>Adding a Site</w:t>
      </w:r>
      <w:bookmarkEnd w:id="218"/>
      <w:r w:rsidRPr="009129C2">
        <w:tab/>
      </w:r>
    </w:p>
    <w:p w:rsidR="00066951" w:rsidRPr="009129C2" w:rsidRDefault="00066951" w:rsidP="00066951">
      <w:pPr>
        <w:pStyle w:val="BodyText"/>
      </w:pPr>
      <w:r w:rsidRPr="009129C2">
        <w:t xml:space="preserve">To </w:t>
      </w:r>
      <w:r w:rsidRPr="009129C2">
        <w:fldChar w:fldCharType="begin"/>
      </w:r>
      <w:r w:rsidRPr="009129C2">
        <w:instrText xml:space="preserve"> XE "site:adding" </w:instrText>
      </w:r>
      <w:r w:rsidRPr="009129C2">
        <w:fldChar w:fldCharType="end"/>
      </w:r>
      <w:r w:rsidRPr="009129C2">
        <w:fldChar w:fldCharType="begin"/>
      </w:r>
      <w:r w:rsidRPr="009129C2">
        <w:instrText xml:space="preserve"> XE "adding:site" </w:instrText>
      </w:r>
      <w:r w:rsidRPr="009129C2">
        <w:fldChar w:fldCharType="end"/>
      </w:r>
      <w:r w:rsidRPr="009129C2">
        <w:t>add a site:</w:t>
      </w:r>
    </w:p>
    <w:p w:rsidR="00066951" w:rsidRPr="009129C2" w:rsidRDefault="00066951" w:rsidP="00066951">
      <w:pPr>
        <w:pStyle w:val="ListNumber"/>
        <w:numPr>
          <w:ilvl w:val="0"/>
          <w:numId w:val="232"/>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33"/>
        </w:numPr>
      </w:pPr>
      <w:r w:rsidRPr="009129C2">
        <w:t xml:space="preserve">Click </w:t>
      </w:r>
      <w:r w:rsidRPr="009129C2">
        <w:rPr>
          <w:b/>
        </w:rPr>
        <w:t>Site &gt; Add</w:t>
      </w:r>
      <w:r w:rsidRPr="009129C2">
        <w:t>. The Add Site page opens.</w:t>
      </w:r>
    </w:p>
    <w:p w:rsidR="00066951" w:rsidRPr="009129C2" w:rsidRDefault="007A0E2C" w:rsidP="00066951">
      <w:pPr>
        <w:pStyle w:val="GraphicAnchorMain"/>
      </w:pPr>
      <w:r>
        <w:rPr>
          <w:noProof/>
        </w:rPr>
        <w:lastRenderedPageBreak/>
        <w:drawing>
          <wp:inline distT="0" distB="0" distL="0" distR="0">
            <wp:extent cx="5934075" cy="1838325"/>
            <wp:effectExtent l="19050" t="0" r="9525" b="0"/>
            <wp:docPr id="10" name="Picture 10" descr="This screen shot of the Add Site page is filled in with sit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is screen shot of the Add Site page is filled in with site information"/>
                    <pic:cNvPicPr>
                      <a:picLocks noChangeAspect="1" noChangeArrowheads="1"/>
                    </pic:cNvPicPr>
                  </pic:nvPicPr>
                  <pic:blipFill>
                    <a:blip r:embed="rId33"/>
                    <a:srcRect/>
                    <a:stretch>
                      <a:fillRect/>
                    </a:stretch>
                  </pic:blipFill>
                  <pic:spPr bwMode="auto">
                    <a:xfrm>
                      <a:off x="0" y="0"/>
                      <a:ext cx="5934075" cy="1838325"/>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9</w:t>
        </w:r>
      </w:fldSimple>
      <w:r w:rsidRPr="009129C2">
        <w:t>: Add Site Page</w:t>
      </w:r>
    </w:p>
    <w:p w:rsidR="00066951" w:rsidRPr="009129C2" w:rsidRDefault="00066951" w:rsidP="00066951">
      <w:pPr>
        <w:pStyle w:val="ListNumber"/>
        <w:numPr>
          <w:ilvl w:val="0"/>
          <w:numId w:val="270"/>
        </w:numPr>
      </w:pPr>
      <w:r w:rsidRPr="009129C2">
        <w:t xml:space="preserve">Enter the site </w:t>
      </w:r>
      <w:r w:rsidRPr="009129C2">
        <w:rPr>
          <w:b/>
        </w:rPr>
        <w:t>Name</w:t>
      </w:r>
      <w:r w:rsidRPr="009129C2">
        <w:t>.</w:t>
      </w:r>
    </w:p>
    <w:p w:rsidR="00066951" w:rsidRPr="009129C2" w:rsidRDefault="00066951" w:rsidP="00066951">
      <w:pPr>
        <w:pStyle w:val="ListNumber"/>
      </w:pPr>
      <w:r w:rsidRPr="009129C2">
        <w:t xml:space="preserve">Specify the </w:t>
      </w:r>
      <w:r w:rsidRPr="009129C2">
        <w:rPr>
          <w:b/>
        </w:rPr>
        <w:t>Type</w:t>
      </w:r>
      <w:r w:rsidRPr="009129C2">
        <w:t xml:space="preserve"> of site: </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6"/>
        <w:gridCol w:w="4286"/>
      </w:tblGrid>
      <w:tr w:rsidR="00066951" w:rsidRPr="009129C2">
        <w:tc>
          <w:tcPr>
            <w:tcW w:w="1606" w:type="dxa"/>
            <w:shd w:val="clear" w:color="auto" w:fill="CCCCCC"/>
          </w:tcPr>
          <w:p w:rsidR="00066951" w:rsidRPr="009129C2" w:rsidRDefault="00066951" w:rsidP="00066951">
            <w:pPr>
              <w:pStyle w:val="TableHeader"/>
            </w:pPr>
            <w:r w:rsidRPr="009129C2">
              <w:t>Type</w:t>
            </w:r>
          </w:p>
        </w:tc>
        <w:tc>
          <w:tcPr>
            <w:tcW w:w="4286" w:type="dxa"/>
            <w:shd w:val="clear" w:color="auto" w:fill="CCCCCC"/>
          </w:tcPr>
          <w:p w:rsidR="00066951" w:rsidRPr="009129C2" w:rsidRDefault="00066951" w:rsidP="00066951">
            <w:pPr>
              <w:pStyle w:val="TableHeader"/>
            </w:pPr>
            <w:r w:rsidRPr="009129C2">
              <w:t>Description</w:t>
            </w:r>
          </w:p>
        </w:tc>
      </w:tr>
      <w:tr w:rsidR="00066951" w:rsidRPr="009129C2">
        <w:tc>
          <w:tcPr>
            <w:tcW w:w="1606" w:type="dxa"/>
          </w:tcPr>
          <w:p w:rsidR="00066951" w:rsidRPr="009129C2" w:rsidRDefault="00066951" w:rsidP="00066951">
            <w:pPr>
              <w:pStyle w:val="TableText0"/>
            </w:pPr>
            <w:r w:rsidRPr="009129C2">
              <w:t>Collection Site</w:t>
            </w:r>
            <w:r w:rsidRPr="009129C2">
              <w:fldChar w:fldCharType="begin"/>
            </w:r>
            <w:r w:rsidRPr="009129C2">
              <w:instrText xml:space="preserve"> XE "Collection Site" </w:instrText>
            </w:r>
            <w:r w:rsidRPr="009129C2">
              <w:fldChar w:fldCharType="end"/>
            </w:r>
          </w:p>
        </w:tc>
        <w:tc>
          <w:tcPr>
            <w:tcW w:w="4286" w:type="dxa"/>
          </w:tcPr>
          <w:p w:rsidR="00066951" w:rsidRPr="009129C2" w:rsidRDefault="00066951" w:rsidP="00066951">
            <w:pPr>
              <w:pStyle w:val="TableText0"/>
            </w:pPr>
            <w:r w:rsidRPr="009129C2">
              <w:t>Location where biospecimens are collected.</w:t>
            </w:r>
          </w:p>
        </w:tc>
      </w:tr>
      <w:tr w:rsidR="00066951" w:rsidRPr="009129C2">
        <w:tc>
          <w:tcPr>
            <w:tcW w:w="1606" w:type="dxa"/>
          </w:tcPr>
          <w:p w:rsidR="00066951" w:rsidRPr="009129C2" w:rsidRDefault="00066951" w:rsidP="00066951">
            <w:pPr>
              <w:pStyle w:val="TableText0"/>
            </w:pPr>
            <w:r w:rsidRPr="009129C2">
              <w:t>Laboratory</w:t>
            </w:r>
            <w:r w:rsidRPr="009129C2">
              <w:fldChar w:fldCharType="begin"/>
            </w:r>
            <w:r w:rsidRPr="009129C2">
              <w:instrText xml:space="preserve"> XE "Laboratory" </w:instrText>
            </w:r>
            <w:r w:rsidRPr="009129C2">
              <w:fldChar w:fldCharType="end"/>
            </w:r>
          </w:p>
        </w:tc>
        <w:tc>
          <w:tcPr>
            <w:tcW w:w="4286" w:type="dxa"/>
          </w:tcPr>
          <w:p w:rsidR="00066951" w:rsidRPr="009129C2" w:rsidRDefault="00066951" w:rsidP="00066951">
            <w:pPr>
              <w:pStyle w:val="TableText0"/>
            </w:pPr>
            <w:r w:rsidRPr="009129C2">
              <w:t>Location where biospecimens are processed.</w:t>
            </w:r>
          </w:p>
        </w:tc>
      </w:tr>
      <w:tr w:rsidR="00066951" w:rsidRPr="009129C2">
        <w:tc>
          <w:tcPr>
            <w:tcW w:w="1606" w:type="dxa"/>
          </w:tcPr>
          <w:p w:rsidR="00066951" w:rsidRPr="009129C2" w:rsidRDefault="00066951" w:rsidP="00066951">
            <w:pPr>
              <w:pStyle w:val="TableText0"/>
            </w:pPr>
            <w:r w:rsidRPr="009129C2">
              <w:t>Repository</w:t>
            </w:r>
            <w:r w:rsidRPr="009129C2">
              <w:fldChar w:fldCharType="begin"/>
            </w:r>
            <w:r w:rsidRPr="009129C2">
              <w:instrText xml:space="preserve"> XE "Repository" </w:instrText>
            </w:r>
            <w:r w:rsidRPr="009129C2">
              <w:fldChar w:fldCharType="end"/>
            </w:r>
          </w:p>
        </w:tc>
        <w:tc>
          <w:tcPr>
            <w:tcW w:w="4286" w:type="dxa"/>
          </w:tcPr>
          <w:p w:rsidR="00066951" w:rsidRPr="009129C2" w:rsidRDefault="00066951" w:rsidP="00066951">
            <w:pPr>
              <w:pStyle w:val="TableText0"/>
            </w:pPr>
            <w:r w:rsidRPr="009129C2">
              <w:t>Location where biospecimens are stored.</w:t>
            </w:r>
          </w:p>
        </w:tc>
      </w:tr>
      <w:tr w:rsidR="00066951" w:rsidRPr="009129C2">
        <w:tc>
          <w:tcPr>
            <w:tcW w:w="1606" w:type="dxa"/>
          </w:tcPr>
          <w:p w:rsidR="00066951" w:rsidRPr="009129C2" w:rsidRDefault="00066951" w:rsidP="00066951">
            <w:pPr>
              <w:pStyle w:val="TableText0"/>
            </w:pPr>
            <w:r w:rsidRPr="009129C2">
              <w:t>Not Specified</w:t>
            </w:r>
          </w:p>
        </w:tc>
        <w:tc>
          <w:tcPr>
            <w:tcW w:w="4286" w:type="dxa"/>
          </w:tcPr>
          <w:p w:rsidR="00066951" w:rsidRPr="009129C2" w:rsidRDefault="00066951" w:rsidP="00066951">
            <w:pPr>
              <w:pStyle w:val="TableText0"/>
            </w:pPr>
            <w:r w:rsidRPr="009129C2">
              <w:t>Location is not specified.</w:t>
            </w:r>
          </w:p>
        </w:tc>
      </w:tr>
    </w:tbl>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066951" w:rsidP="00066951">
      <w:pPr>
        <w:pStyle w:val="Heading3"/>
      </w:pPr>
      <w:bookmarkStart w:id="219" w:name="_Toc288121206"/>
      <w:r w:rsidRPr="009129C2">
        <w:t>Searching for and Editing a Site</w:t>
      </w:r>
      <w:bookmarkEnd w:id="219"/>
    </w:p>
    <w:p w:rsidR="00066951" w:rsidRPr="009129C2" w:rsidRDefault="00066951" w:rsidP="00066951">
      <w:pPr>
        <w:pStyle w:val="BodyText"/>
      </w:pPr>
      <w:r w:rsidRPr="009129C2">
        <w:t xml:space="preserve">To </w:t>
      </w:r>
      <w:r w:rsidRPr="009129C2">
        <w:fldChar w:fldCharType="begin"/>
      </w:r>
      <w:r w:rsidRPr="009129C2">
        <w:instrText xml:space="preserve"> XE "editing:site" </w:instrText>
      </w:r>
      <w:r w:rsidRPr="009129C2">
        <w:fldChar w:fldCharType="end"/>
      </w:r>
      <w:r w:rsidRPr="009129C2">
        <w:fldChar w:fldCharType="begin"/>
      </w:r>
      <w:r w:rsidRPr="009129C2">
        <w:instrText xml:space="preserve"> XE "site:editing" </w:instrText>
      </w:r>
      <w:r w:rsidRPr="009129C2">
        <w:fldChar w:fldCharType="end"/>
      </w:r>
      <w:r w:rsidRPr="009129C2">
        <w:t>edit a site:</w:t>
      </w:r>
    </w:p>
    <w:p w:rsidR="00066951" w:rsidRPr="009129C2" w:rsidRDefault="00066951" w:rsidP="00066951">
      <w:pPr>
        <w:pStyle w:val="NoteMainbody"/>
      </w:pPr>
      <w:r w:rsidRPr="009129C2">
        <w:rPr>
          <w:b/>
        </w:rPr>
        <w:t>Note:</w:t>
      </w:r>
      <w:r w:rsidRPr="009129C2">
        <w:tab/>
        <w:t xml:space="preserve">If you are on the Add Site page, click the </w:t>
      </w:r>
      <w:r w:rsidRPr="009129C2">
        <w:rPr>
          <w:b/>
        </w:rPr>
        <w:t>Edit</w:t>
      </w:r>
      <w:r w:rsidRPr="009129C2">
        <w:t xml:space="preserve"> tab to search for and edit a Site.</w:t>
      </w:r>
    </w:p>
    <w:p w:rsidR="00066951" w:rsidRPr="009129C2" w:rsidRDefault="00066951" w:rsidP="00066951">
      <w:pPr>
        <w:pStyle w:val="ListNumber"/>
        <w:numPr>
          <w:ilvl w:val="0"/>
          <w:numId w:val="23"/>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22"/>
        </w:numPr>
      </w:pPr>
      <w:r w:rsidRPr="009129C2">
        <w:t xml:space="preserve">Click </w:t>
      </w:r>
      <w:r w:rsidRPr="009129C2">
        <w:rPr>
          <w:b/>
        </w:rPr>
        <w:t>Site &gt; Edit</w:t>
      </w:r>
      <w:r w:rsidRPr="009129C2">
        <w:t>. The Site Search page opens.</w:t>
      </w:r>
    </w:p>
    <w:p w:rsidR="00066951" w:rsidRPr="009129C2" w:rsidRDefault="00066951" w:rsidP="00066951">
      <w:pPr>
        <w:pStyle w:val="ListNumber"/>
        <w:numPr>
          <w:ilvl w:val="0"/>
          <w:numId w:val="271"/>
        </w:numPr>
      </w:pPr>
      <w:r w:rsidRPr="009129C2">
        <w:t xml:space="preserve">Click </w:t>
      </w:r>
      <w:r w:rsidRPr="009129C2">
        <w:rPr>
          <w:b/>
        </w:rPr>
        <w:t>Attribute</w:t>
      </w:r>
      <w:r w:rsidRPr="009129C2">
        <w:t xml:space="preserve"> and specify the type of value for which to search.</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xml:space="preserve">, the </w:t>
      </w:r>
      <w:r w:rsidRPr="009129C2">
        <w:rPr>
          <w:b/>
        </w:rPr>
        <w:t>Value</w:t>
      </w:r>
      <w:r w:rsidRPr="009129C2">
        <w:t xml:space="preserv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BodyTextIndent"/>
      </w:pPr>
      <w:r w:rsidRPr="009129C2">
        <w:t>If there is one match, the Edit Site page opens. If there is more than one match, double click on the site in the list.</w:t>
      </w:r>
    </w:p>
    <w:p w:rsidR="00066951" w:rsidRPr="009129C2" w:rsidRDefault="00066951" w:rsidP="00066951">
      <w:pPr>
        <w:pStyle w:val="ListNumber"/>
      </w:pPr>
      <w:r w:rsidRPr="009129C2">
        <w:lastRenderedPageBreak/>
        <w:t xml:space="preserve">Make changes to the Site, and click </w:t>
      </w:r>
      <w:r w:rsidRPr="009129C2">
        <w:rPr>
          <w:b/>
        </w:rPr>
        <w:t xml:space="preserve">Submit. </w:t>
      </w:r>
      <w:r w:rsidRPr="009129C2">
        <w:t xml:space="preserve">The message </w:t>
      </w:r>
      <w:r w:rsidRPr="009129C2">
        <w:rPr>
          <w:i/>
        </w:rPr>
        <w:t>Site successfully updated</w:t>
      </w:r>
      <w:r w:rsidRPr="009129C2">
        <w:t xml:space="preserve"> appears.</w:t>
      </w:r>
    </w:p>
    <w:p w:rsidR="00066951" w:rsidRPr="009129C2" w:rsidRDefault="00066951" w:rsidP="00066951">
      <w:pPr>
        <w:pStyle w:val="Heading2"/>
      </w:pPr>
      <w:bookmarkStart w:id="220" w:name="_Toc288121207"/>
      <w:r w:rsidRPr="009129C2">
        <w:t>Setting Up Storage Containers</w:t>
      </w:r>
      <w:bookmarkEnd w:id="215"/>
      <w:bookmarkEnd w:id="220"/>
    </w:p>
    <w:p w:rsidR="00066951" w:rsidRPr="009129C2" w:rsidRDefault="00066951" w:rsidP="00066951">
      <w:pPr>
        <w:pStyle w:val="BodyText"/>
      </w:pPr>
      <w:r w:rsidRPr="009129C2">
        <w:t xml:space="preserve">The </w:t>
      </w:r>
      <w:r w:rsidRPr="009129C2">
        <w:rPr>
          <w:i/>
        </w:rPr>
        <w:t>storage container</w:t>
      </w:r>
      <w:r w:rsidRPr="009129C2">
        <w:rPr>
          <w:i/>
        </w:rPr>
        <w:fldChar w:fldCharType="begin"/>
      </w:r>
      <w:r w:rsidRPr="009129C2">
        <w:instrText xml:space="preserve"> XE "storage container:define" </w:instrText>
      </w:r>
      <w:r w:rsidRPr="009129C2">
        <w:rPr>
          <w:i/>
        </w:rPr>
        <w:fldChar w:fldCharType="end"/>
      </w:r>
      <w:r w:rsidRPr="009129C2">
        <w:t xml:space="preserve"> structure in </w:t>
      </w:r>
      <w:fldSimple w:instr=" DOCPROPERTY  ApplicationName  \* MERGEFORMAT ">
        <w:r w:rsidRPr="009129C2">
          <w:t>caTissue Suite</w:t>
        </w:r>
      </w:fldSimple>
      <w:r w:rsidRPr="009129C2">
        <w:t xml:space="preserve"> is very flexible and aimed at supporting any type of storage hierarchy. </w:t>
      </w:r>
    </w:p>
    <w:p w:rsidR="00066951" w:rsidRPr="009129C2" w:rsidRDefault="00066951" w:rsidP="00066951">
      <w:pPr>
        <w:pStyle w:val="NoteMainbody"/>
      </w:pPr>
      <w:r w:rsidRPr="009129C2">
        <w:rPr>
          <w:b/>
        </w:rPr>
        <w:t>Note:</w:t>
      </w:r>
      <w:r w:rsidRPr="009129C2">
        <w:tab/>
        <w:t>By default, the Administrator has the Storage Administration privilege. If you have the Storage Administration privilege, you can add storage containers to the sites to which you have access.</w:t>
      </w:r>
    </w:p>
    <w:p w:rsidR="00066951" w:rsidRPr="009129C2" w:rsidRDefault="00066951" w:rsidP="00066951">
      <w:pPr>
        <w:pStyle w:val="BodyText"/>
      </w:pPr>
      <w:r w:rsidRPr="009129C2">
        <w:t xml:space="preserve">Before creating a storage hierarchy, it is necessary to understand the basic properties of </w:t>
      </w:r>
      <w:fldSimple w:instr=" DOCPROPERTY  ApplicationName  \* MERGEFORMAT ">
        <w:r w:rsidRPr="009129C2">
          <w:t>caTissue Suite</w:t>
        </w:r>
      </w:fldSimple>
      <w:r w:rsidRPr="009129C2">
        <w:t xml:space="preserve"> storage containers.</w:t>
      </w:r>
    </w:p>
    <w:p w:rsidR="00066951" w:rsidRPr="009129C2" w:rsidRDefault="00066951" w:rsidP="00066951">
      <w:pPr>
        <w:pStyle w:val="ListBullet"/>
      </w:pPr>
      <w:r w:rsidRPr="009129C2">
        <w:fldChar w:fldCharType="begin"/>
      </w:r>
      <w:r w:rsidRPr="009129C2">
        <w:instrText xml:space="preserve"> REF _Ref275321685 \h </w:instrText>
      </w:r>
      <w:r w:rsidRPr="009129C2">
        <w:fldChar w:fldCharType="separate"/>
      </w:r>
      <w:r w:rsidR="00327542" w:rsidRPr="009129C2">
        <w:t>Storage Types and Storage Containers</w:t>
      </w:r>
      <w:r w:rsidRPr="009129C2">
        <w:fldChar w:fldCharType="end"/>
      </w:r>
    </w:p>
    <w:p w:rsidR="00066951" w:rsidRPr="009129C2" w:rsidRDefault="00066951" w:rsidP="00066951">
      <w:pPr>
        <w:pStyle w:val="ListBullet"/>
      </w:pPr>
      <w:r w:rsidRPr="009129C2">
        <w:fldChar w:fldCharType="begin"/>
      </w:r>
      <w:r w:rsidRPr="009129C2">
        <w:instrText xml:space="preserve"> REF _Ref275321687 \h </w:instrText>
      </w:r>
      <w:r w:rsidRPr="009129C2">
        <w:fldChar w:fldCharType="separate"/>
      </w:r>
      <w:r w:rsidR="00327542" w:rsidRPr="009129C2">
        <w:t>Container Restrictions</w:t>
      </w:r>
      <w:r w:rsidRPr="009129C2">
        <w:fldChar w:fldCharType="end"/>
      </w:r>
    </w:p>
    <w:p w:rsidR="00066951" w:rsidRPr="009129C2" w:rsidRDefault="00066951" w:rsidP="00066951">
      <w:pPr>
        <w:pStyle w:val="Heading3"/>
      </w:pPr>
      <w:bookmarkStart w:id="221" w:name="_Ref275321685"/>
      <w:bookmarkStart w:id="222" w:name="_Toc288121208"/>
      <w:r w:rsidRPr="009129C2">
        <w:t>Storage Types and Storage Containers</w:t>
      </w:r>
      <w:bookmarkEnd w:id="221"/>
      <w:bookmarkEnd w:id="222"/>
    </w:p>
    <w:p w:rsidR="00066951" w:rsidRPr="009129C2" w:rsidRDefault="00066951" w:rsidP="00066951">
      <w:pPr>
        <w:pStyle w:val="BodyText"/>
      </w:pPr>
      <w:r w:rsidRPr="009129C2">
        <w:t xml:space="preserve">A </w:t>
      </w:r>
      <w:r w:rsidRPr="009129C2">
        <w:fldChar w:fldCharType="begin"/>
      </w:r>
      <w:r w:rsidRPr="009129C2">
        <w:instrText xml:space="preserve"> XE "storage type:defined" </w:instrText>
      </w:r>
      <w:r w:rsidRPr="009129C2">
        <w:fldChar w:fldCharType="end"/>
      </w:r>
      <w:r w:rsidRPr="009129C2">
        <w:rPr>
          <w:i/>
        </w:rPr>
        <w:t>storage type</w:t>
      </w:r>
      <w:r w:rsidRPr="009129C2">
        <w:t xml:space="preserve"> comprises the basic properties and default values applied to all the containers of that type. For example, Freezer (F1), Rack (R1), and Box (B1) are types of containers. Types are generally presented in a hierarchy. For the Freezer, Rack, Box example, the Box is the lowest in hierarchy and smallest in size. The Freezer is the largest.</w:t>
      </w:r>
    </w:p>
    <w:p w:rsidR="00066951" w:rsidRPr="009129C2" w:rsidRDefault="00066951" w:rsidP="00066951">
      <w:pPr>
        <w:pStyle w:val="BodyText"/>
      </w:pPr>
      <w:r w:rsidRPr="009129C2">
        <w:t xml:space="preserve">A storage container is the actual physical entity and is always identified with a Storage type. For example, Freezer </w:t>
      </w:r>
      <w:r w:rsidRPr="009129C2">
        <w:rPr>
          <w:i/>
        </w:rPr>
        <w:t>F1</w:t>
      </w:r>
      <w:r w:rsidRPr="009129C2">
        <w:t xml:space="preserve">, Rack </w:t>
      </w:r>
      <w:r w:rsidRPr="009129C2">
        <w:rPr>
          <w:i/>
        </w:rPr>
        <w:t>F1_R1</w:t>
      </w:r>
      <w:r w:rsidRPr="009129C2">
        <w:t xml:space="preserve">, </w:t>
      </w:r>
      <w:smartTag w:uri="urn:schemas-microsoft-com:office:smarttags" w:element="address">
        <w:smartTag w:uri="urn:schemas-microsoft-com:office:smarttags" w:element="Street">
          <w:r w:rsidRPr="009129C2">
            <w:t>Box</w:t>
          </w:r>
        </w:smartTag>
        <w:r w:rsidRPr="009129C2">
          <w:t xml:space="preserve"> </w:t>
        </w:r>
        <w:r w:rsidRPr="009129C2">
          <w:rPr>
            <w:i/>
          </w:rPr>
          <w:t>F1_R1_B1</w:t>
        </w:r>
      </w:smartTag>
      <w:r w:rsidRPr="009129C2">
        <w:t xml:space="preserve"> are the actual physical locations of containers.</w:t>
      </w:r>
    </w:p>
    <w:p w:rsidR="00066951" w:rsidRPr="009129C2" w:rsidRDefault="00066951" w:rsidP="00066951">
      <w:pPr>
        <w:pStyle w:val="Heading3"/>
      </w:pPr>
      <w:bookmarkStart w:id="223" w:name="_Ref275321687"/>
      <w:bookmarkStart w:id="224" w:name="_Toc288121209"/>
      <w:r w:rsidRPr="009129C2">
        <w:t>Container Restrictions</w:t>
      </w:r>
      <w:bookmarkEnd w:id="223"/>
      <w:bookmarkEnd w:id="224"/>
      <w:r w:rsidRPr="009129C2">
        <w:fldChar w:fldCharType="begin"/>
      </w:r>
      <w:r w:rsidRPr="009129C2">
        <w:instrText xml:space="preserve"> XE "Container Restrictions" </w:instrText>
      </w:r>
      <w:r w:rsidRPr="009129C2">
        <w:fldChar w:fldCharType="end"/>
      </w:r>
    </w:p>
    <w:p w:rsidR="00066951" w:rsidRPr="009129C2" w:rsidRDefault="00066951" w:rsidP="00066951">
      <w:pPr>
        <w:pStyle w:val="BodyText"/>
        <w:rPr>
          <w:rFonts w:cs="Arial"/>
          <w:b/>
        </w:rPr>
      </w:pPr>
      <w:r w:rsidRPr="009129C2">
        <w:t xml:space="preserve">You </w:t>
      </w:r>
      <w:r w:rsidRPr="009129C2">
        <w:fldChar w:fldCharType="begin"/>
      </w:r>
      <w:r w:rsidRPr="009129C2">
        <w:instrText xml:space="preserve"> XE "storage container:restrictions" </w:instrText>
      </w:r>
      <w:r w:rsidRPr="009129C2">
        <w:fldChar w:fldCharType="end"/>
      </w:r>
      <w:r w:rsidRPr="009129C2">
        <w:t>can define restrictions to a container type, so that certain kinds of specimens are stored in a certain container type. If the container is the smallest container (lowest in hierarchy), such as a box, you may want to apply the restriction based on collection protocol and specimen class or both.</w:t>
      </w:r>
    </w:p>
    <w:p w:rsidR="00066951" w:rsidRPr="009129C2" w:rsidRDefault="00066951" w:rsidP="00066951">
      <w:pPr>
        <w:pStyle w:val="BodyText"/>
        <w:rPr>
          <w:rFonts w:cs="Arial"/>
          <w:b/>
        </w:rPr>
      </w:pPr>
      <w:r w:rsidRPr="009129C2">
        <w:t>The restrictions on the container cannot be reduced once it is occupied, so if the capacity of the container is set up to accommodate 12 racks, and it contains five racks, it is not possible to reduce the capacity of the container.</w:t>
      </w:r>
    </w:p>
    <w:p w:rsidR="00066951" w:rsidRPr="009129C2" w:rsidRDefault="00066951" w:rsidP="00066951">
      <w:pPr>
        <w:pStyle w:val="BodyText"/>
      </w:pPr>
      <w:r w:rsidRPr="009129C2">
        <w:t xml:space="preserve">One example of restrictions applied to a container hierarchy could specify that the Freezer (F1) holds racks only, and Racks (R1) holds test tubes only, and the Text Tubes (TT1) holds a blood sample from a particular study only. You could go into more levels of restrictions. A storage container could be restricted to a particular Collection Protocol. For example, </w:t>
      </w:r>
      <w:r w:rsidRPr="009129C2">
        <w:rPr>
          <w:i/>
        </w:rPr>
        <w:t>-80 Freezer</w:t>
      </w:r>
      <w:r w:rsidRPr="009129C2">
        <w:t xml:space="preserve"> is restricted to CP </w:t>
      </w:r>
      <w:r w:rsidRPr="009129C2">
        <w:rPr>
          <w:i/>
        </w:rPr>
        <w:t>B&amp;B Study</w:t>
      </w:r>
      <w:r w:rsidRPr="009129C2">
        <w:t xml:space="preserve"> and </w:t>
      </w:r>
      <w:r w:rsidRPr="009129C2">
        <w:rPr>
          <w:i/>
        </w:rPr>
        <w:t>BCP</w:t>
      </w:r>
      <w:r w:rsidRPr="009129C2">
        <w:t>, meaning it can only be used for specimens collected under these two collection protocols and not for specimens collected under other CPs.</w:t>
      </w:r>
    </w:p>
    <w:p w:rsidR="00066951" w:rsidRPr="009129C2" w:rsidRDefault="00066951" w:rsidP="00066951">
      <w:pPr>
        <w:pStyle w:val="NoteMainbody"/>
      </w:pPr>
      <w:r w:rsidRPr="009129C2">
        <w:rPr>
          <w:b/>
        </w:rPr>
        <w:t>Note:</w:t>
      </w:r>
      <w:r w:rsidRPr="009129C2">
        <w:t xml:space="preserve"> Applying a restriction on the parent container does not automatically apply to the containers placed in that container. </w:t>
      </w:r>
    </w:p>
    <w:p w:rsidR="00066951" w:rsidRPr="009129C2" w:rsidRDefault="00066951" w:rsidP="00066951">
      <w:pPr>
        <w:pStyle w:val="BodyText"/>
      </w:pPr>
      <w:r w:rsidRPr="009129C2">
        <w:t xml:space="preserve">If you do not apply restrictions based on a collection protocol, container type, specimen class, or specimen array type, any type of biospecimens may be stored at </w:t>
      </w:r>
      <w:r w:rsidRPr="009129C2">
        <w:lastRenderedPageBreak/>
        <w:t xml:space="preserve">any available location. This leads to a disorganized storage container. For example, if your biospecimen bank currently comprises of freezers that hold boxes that hold only tissue, if you do not place restrictions on the freezer, you may have freezers storing fluid specimens along with tissue. </w:t>
      </w:r>
    </w:p>
    <w:p w:rsidR="00066951" w:rsidRPr="009129C2" w:rsidRDefault="00066951" w:rsidP="00066951">
      <w:pPr>
        <w:pStyle w:val="BodyText"/>
      </w:pPr>
      <w:r w:rsidRPr="009129C2">
        <w:t>While creating the container, you can restrict the container based on factors like:</w:t>
      </w:r>
    </w:p>
    <w:p w:rsidR="00066951" w:rsidRPr="009129C2" w:rsidRDefault="00066951" w:rsidP="00066951">
      <w:pPr>
        <w:pStyle w:val="ListNumber"/>
        <w:numPr>
          <w:ilvl w:val="0"/>
          <w:numId w:val="24"/>
        </w:numPr>
      </w:pPr>
      <w:r w:rsidRPr="009129C2">
        <w:t>Type of containers (freezer can only hold racks and racks can only hold boxes).</w:t>
      </w:r>
    </w:p>
    <w:p w:rsidR="00066951" w:rsidRPr="009129C2" w:rsidRDefault="00066951" w:rsidP="00066951">
      <w:pPr>
        <w:pStyle w:val="ListNumber"/>
        <w:numPr>
          <w:ilvl w:val="0"/>
          <w:numId w:val="123"/>
        </w:numPr>
      </w:pPr>
      <w:r w:rsidRPr="009129C2">
        <w:t>Type of biospecimens (tissue box can only hold tissues specimens).</w:t>
      </w:r>
    </w:p>
    <w:p w:rsidR="00066951" w:rsidRPr="009129C2" w:rsidRDefault="00066951" w:rsidP="00066951">
      <w:pPr>
        <w:pStyle w:val="ListNumber"/>
        <w:numPr>
          <w:ilvl w:val="0"/>
          <w:numId w:val="397"/>
        </w:numPr>
      </w:pPr>
      <w:r w:rsidRPr="009129C2">
        <w:t>Collection protocol (</w:t>
      </w:r>
      <w:smartTag w:uri="urn:schemas-microsoft-com:office:smarttags" w:element="address">
        <w:smartTag w:uri="urn:schemas-microsoft-com:office:smarttags" w:element="Street">
          <w:r w:rsidRPr="009129C2">
            <w:t>box</w:t>
          </w:r>
        </w:smartTag>
        <w:r w:rsidRPr="009129C2">
          <w:t xml:space="preserve"> 1</w:t>
        </w:r>
      </w:smartTag>
      <w:r w:rsidRPr="009129C2">
        <w:t xml:space="preserve"> can only hold biospecimens from the Breast Cancer Research collection protocol).</w:t>
      </w:r>
    </w:p>
    <w:p w:rsidR="00066951" w:rsidRPr="009129C2" w:rsidRDefault="00066951" w:rsidP="00066951">
      <w:pPr>
        <w:pStyle w:val="NoteInList"/>
      </w:pPr>
      <w:r w:rsidRPr="009129C2">
        <w:rPr>
          <w:b/>
        </w:rPr>
        <w:t xml:space="preserve">Note: </w:t>
      </w:r>
      <w:r w:rsidRPr="009129C2">
        <w:rPr>
          <w:b/>
        </w:rPr>
        <w:tab/>
      </w:r>
      <w:r w:rsidRPr="009129C2">
        <w:t>You can apply more than one of the above restrictions to make the restriction more specific.</w:t>
      </w:r>
    </w:p>
    <w:p w:rsidR="00066951" w:rsidRPr="009129C2" w:rsidRDefault="00066951" w:rsidP="00066951">
      <w:pPr>
        <w:pStyle w:val="Heading2"/>
      </w:pPr>
      <w:bookmarkStart w:id="225" w:name="_Ref275321689"/>
      <w:bookmarkStart w:id="226" w:name="_Toc288121210"/>
      <w:r w:rsidRPr="009129C2">
        <w:t>Creating Storage Types</w:t>
      </w:r>
      <w:bookmarkEnd w:id="225"/>
      <w:bookmarkEnd w:id="226"/>
    </w:p>
    <w:p w:rsidR="00066951" w:rsidRPr="009129C2" w:rsidRDefault="00066951" w:rsidP="00066951">
      <w:pPr>
        <w:pStyle w:val="BodyText"/>
      </w:pPr>
      <w:r w:rsidRPr="009129C2">
        <w:t>To create and manage storage types:</w:t>
      </w:r>
    </w:p>
    <w:p w:rsidR="00066951" w:rsidRPr="009129C2" w:rsidRDefault="00066951" w:rsidP="00066951">
      <w:pPr>
        <w:pStyle w:val="ListBullet"/>
      </w:pPr>
      <w:r w:rsidRPr="009129C2">
        <w:fldChar w:fldCharType="begin"/>
      </w:r>
      <w:r w:rsidRPr="009129C2">
        <w:instrText xml:space="preserve"> REF _Ref275321749 \h </w:instrText>
      </w:r>
      <w:r w:rsidRPr="009129C2">
        <w:fldChar w:fldCharType="separate"/>
      </w:r>
      <w:r w:rsidR="00327542" w:rsidRPr="009129C2">
        <w:t>Adding a Storage Type</w:t>
      </w:r>
      <w:r w:rsidRPr="009129C2">
        <w:fldChar w:fldCharType="end"/>
      </w:r>
    </w:p>
    <w:p w:rsidR="00066951" w:rsidRPr="009129C2" w:rsidRDefault="00066951" w:rsidP="00066951">
      <w:pPr>
        <w:pStyle w:val="ListBullet"/>
      </w:pPr>
      <w:r w:rsidRPr="009129C2">
        <w:fldChar w:fldCharType="begin"/>
      </w:r>
      <w:r w:rsidRPr="009129C2">
        <w:instrText xml:space="preserve"> REF _Ref275321752 \h </w:instrText>
      </w:r>
      <w:r w:rsidRPr="009129C2">
        <w:fldChar w:fldCharType="separate"/>
      </w:r>
      <w:r w:rsidR="00327542" w:rsidRPr="009129C2">
        <w:t>Searching for and Editing a Storage Type</w:t>
      </w:r>
      <w:r w:rsidRPr="009129C2">
        <w:fldChar w:fldCharType="end"/>
      </w:r>
    </w:p>
    <w:p w:rsidR="00066951" w:rsidRPr="009129C2" w:rsidRDefault="00066951" w:rsidP="00066951">
      <w:pPr>
        <w:pStyle w:val="BodyText"/>
      </w:pPr>
      <w:r w:rsidRPr="009129C2">
        <w:t>The following table list the types of sites.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6"/>
        <w:gridCol w:w="4286"/>
      </w:tblGrid>
      <w:tr w:rsidR="00066951" w:rsidRPr="009129C2">
        <w:tc>
          <w:tcPr>
            <w:tcW w:w="1606" w:type="dxa"/>
            <w:shd w:val="clear" w:color="auto" w:fill="CCCCCC"/>
          </w:tcPr>
          <w:p w:rsidR="00066951" w:rsidRPr="009129C2" w:rsidRDefault="00066951" w:rsidP="00066951">
            <w:pPr>
              <w:pStyle w:val="TableHeader"/>
            </w:pPr>
            <w:r w:rsidRPr="009129C2">
              <w:t>Type</w:t>
            </w:r>
          </w:p>
        </w:tc>
        <w:tc>
          <w:tcPr>
            <w:tcW w:w="4286" w:type="dxa"/>
            <w:shd w:val="clear" w:color="auto" w:fill="CCCCCC"/>
          </w:tcPr>
          <w:p w:rsidR="00066951" w:rsidRPr="009129C2" w:rsidRDefault="00066951" w:rsidP="00066951">
            <w:pPr>
              <w:pStyle w:val="TableHeader"/>
            </w:pPr>
            <w:r w:rsidRPr="009129C2">
              <w:t>Description</w:t>
            </w:r>
          </w:p>
        </w:tc>
      </w:tr>
      <w:tr w:rsidR="00066951" w:rsidRPr="009129C2">
        <w:tc>
          <w:tcPr>
            <w:tcW w:w="1606" w:type="dxa"/>
          </w:tcPr>
          <w:p w:rsidR="00066951" w:rsidRPr="009129C2" w:rsidRDefault="00066951" w:rsidP="00066951">
            <w:pPr>
              <w:pStyle w:val="TableText"/>
            </w:pPr>
            <w:r w:rsidRPr="009129C2">
              <w:t>Collection Site</w:t>
            </w:r>
            <w:r w:rsidRPr="009129C2">
              <w:fldChar w:fldCharType="begin"/>
            </w:r>
            <w:r w:rsidRPr="009129C2">
              <w:instrText xml:space="preserve"> XE "Collection Site" </w:instrText>
            </w:r>
            <w:r w:rsidRPr="009129C2">
              <w:fldChar w:fldCharType="end"/>
            </w:r>
          </w:p>
        </w:tc>
        <w:tc>
          <w:tcPr>
            <w:tcW w:w="4286" w:type="dxa"/>
          </w:tcPr>
          <w:p w:rsidR="00066951" w:rsidRPr="009129C2" w:rsidRDefault="00066951" w:rsidP="00066951">
            <w:pPr>
              <w:pStyle w:val="TableText"/>
            </w:pPr>
            <w:r w:rsidRPr="009129C2">
              <w:t>Location where biospecimens are collected.</w:t>
            </w:r>
          </w:p>
        </w:tc>
      </w:tr>
      <w:tr w:rsidR="00066951" w:rsidRPr="009129C2">
        <w:tc>
          <w:tcPr>
            <w:tcW w:w="1606" w:type="dxa"/>
          </w:tcPr>
          <w:p w:rsidR="00066951" w:rsidRPr="009129C2" w:rsidRDefault="00066951" w:rsidP="00066951">
            <w:pPr>
              <w:pStyle w:val="TableText"/>
            </w:pPr>
            <w:r w:rsidRPr="009129C2">
              <w:t>Laboratory</w:t>
            </w:r>
            <w:r w:rsidRPr="009129C2">
              <w:fldChar w:fldCharType="begin"/>
            </w:r>
            <w:r w:rsidRPr="009129C2">
              <w:instrText xml:space="preserve"> XE "Laboratory" </w:instrText>
            </w:r>
            <w:r w:rsidRPr="009129C2">
              <w:fldChar w:fldCharType="end"/>
            </w:r>
          </w:p>
        </w:tc>
        <w:tc>
          <w:tcPr>
            <w:tcW w:w="4286" w:type="dxa"/>
          </w:tcPr>
          <w:p w:rsidR="00066951" w:rsidRPr="009129C2" w:rsidRDefault="00066951" w:rsidP="00066951">
            <w:pPr>
              <w:pStyle w:val="TableText"/>
            </w:pPr>
            <w:r w:rsidRPr="009129C2">
              <w:t>Location where biospecimens are processed.</w:t>
            </w:r>
          </w:p>
        </w:tc>
      </w:tr>
      <w:tr w:rsidR="00066951" w:rsidRPr="009129C2">
        <w:tc>
          <w:tcPr>
            <w:tcW w:w="1606" w:type="dxa"/>
          </w:tcPr>
          <w:p w:rsidR="00066951" w:rsidRPr="009129C2" w:rsidRDefault="00066951" w:rsidP="00066951">
            <w:pPr>
              <w:pStyle w:val="TableText"/>
            </w:pPr>
            <w:r w:rsidRPr="009129C2">
              <w:t>Repository</w:t>
            </w:r>
            <w:r w:rsidRPr="009129C2">
              <w:fldChar w:fldCharType="begin"/>
            </w:r>
            <w:r w:rsidRPr="009129C2">
              <w:instrText xml:space="preserve"> XE "Repository" </w:instrText>
            </w:r>
            <w:r w:rsidRPr="009129C2">
              <w:fldChar w:fldCharType="end"/>
            </w:r>
          </w:p>
        </w:tc>
        <w:tc>
          <w:tcPr>
            <w:tcW w:w="4286" w:type="dxa"/>
          </w:tcPr>
          <w:p w:rsidR="00066951" w:rsidRPr="009129C2" w:rsidRDefault="00066951" w:rsidP="00066951">
            <w:pPr>
              <w:pStyle w:val="TableText"/>
            </w:pPr>
            <w:r w:rsidRPr="009129C2">
              <w:t>Location where biospecimens are stored.</w:t>
            </w:r>
          </w:p>
        </w:tc>
      </w:tr>
      <w:tr w:rsidR="00066951" w:rsidRPr="009129C2">
        <w:tc>
          <w:tcPr>
            <w:tcW w:w="1606" w:type="dxa"/>
          </w:tcPr>
          <w:p w:rsidR="00066951" w:rsidRPr="009129C2" w:rsidRDefault="00066951" w:rsidP="00066951">
            <w:pPr>
              <w:pStyle w:val="TableText"/>
            </w:pPr>
            <w:r w:rsidRPr="009129C2">
              <w:t>Not Specified</w:t>
            </w:r>
          </w:p>
        </w:tc>
        <w:tc>
          <w:tcPr>
            <w:tcW w:w="4286" w:type="dxa"/>
          </w:tcPr>
          <w:p w:rsidR="00066951" w:rsidRPr="009129C2" w:rsidRDefault="00066951" w:rsidP="00066951">
            <w:pPr>
              <w:pStyle w:val="TableText"/>
            </w:pPr>
            <w:r w:rsidRPr="009129C2">
              <w:t>Location is not specified.</w:t>
            </w:r>
          </w:p>
        </w:tc>
      </w:tr>
    </w:tbl>
    <w:p w:rsidR="00066951" w:rsidRPr="009129C2" w:rsidRDefault="00066951" w:rsidP="00066951">
      <w:pPr>
        <w:pStyle w:val="Heading3"/>
      </w:pPr>
      <w:bookmarkStart w:id="227" w:name="_Ref275321749"/>
      <w:bookmarkStart w:id="228" w:name="_Toc288121211"/>
      <w:r w:rsidRPr="009129C2">
        <w:t>Adding a Storage Type</w:t>
      </w:r>
      <w:bookmarkEnd w:id="227"/>
      <w:bookmarkEnd w:id="228"/>
    </w:p>
    <w:p w:rsidR="00066951" w:rsidRPr="009129C2" w:rsidRDefault="00066951" w:rsidP="00066951">
      <w:pPr>
        <w:pStyle w:val="BodyText"/>
        <w:rPr>
          <w:rFonts w:cs="Arial"/>
        </w:rPr>
      </w:pPr>
      <w:r w:rsidRPr="009129C2">
        <w:rPr>
          <w:rFonts w:cs="Arial"/>
        </w:rPr>
        <w:t xml:space="preserve">To </w:t>
      </w:r>
      <w:r w:rsidRPr="009129C2">
        <w:rPr>
          <w:rFonts w:cs="Arial"/>
        </w:rPr>
        <w:fldChar w:fldCharType="begin"/>
      </w:r>
      <w:r w:rsidRPr="009129C2">
        <w:instrText xml:space="preserve"> XE "storage type:adding" </w:instrText>
      </w:r>
      <w:r w:rsidRPr="009129C2">
        <w:rPr>
          <w:rFonts w:cs="Arial"/>
        </w:rPr>
        <w:fldChar w:fldCharType="end"/>
      </w:r>
      <w:r w:rsidRPr="009129C2">
        <w:rPr>
          <w:rFonts w:cs="Arial"/>
        </w:rPr>
        <w:fldChar w:fldCharType="begin"/>
      </w:r>
      <w:r w:rsidRPr="009129C2">
        <w:instrText xml:space="preserve"> XE "adding:storage type" </w:instrText>
      </w:r>
      <w:r w:rsidRPr="009129C2">
        <w:rPr>
          <w:rFonts w:cs="Arial"/>
        </w:rPr>
        <w:fldChar w:fldCharType="end"/>
      </w:r>
      <w:r w:rsidRPr="009129C2">
        <w:rPr>
          <w:rFonts w:cs="Arial"/>
        </w:rPr>
        <w:t>add a storage type:</w:t>
      </w:r>
    </w:p>
    <w:p w:rsidR="00066951" w:rsidRPr="009129C2" w:rsidRDefault="00066951" w:rsidP="00066951">
      <w:pPr>
        <w:pStyle w:val="NoteMainbody"/>
      </w:pPr>
      <w:r w:rsidRPr="009129C2">
        <w:rPr>
          <w:b/>
        </w:rPr>
        <w:t>Important:</w:t>
      </w:r>
      <w:r w:rsidRPr="009129C2">
        <w:tab/>
      </w:r>
      <w:r w:rsidRPr="009129C2">
        <w:br/>
        <w:t xml:space="preserve">Once you know your storage hierarchy, add the container types in </w:t>
      </w:r>
      <w:fldSimple w:instr=" DOCPROPERTY  ApplicationName  \* MERGEFORMAT ">
        <w:r w:rsidRPr="009129C2">
          <w:t>caTissue Suite</w:t>
        </w:r>
      </w:fldSimple>
      <w:r w:rsidRPr="009129C2">
        <w:t xml:space="preserve"> from </w:t>
      </w:r>
      <w:r w:rsidRPr="009129C2">
        <w:rPr>
          <w:b/>
          <w:i/>
        </w:rPr>
        <w:t>smallest</w:t>
      </w:r>
      <w:r w:rsidRPr="009129C2">
        <w:t xml:space="preserve"> to </w:t>
      </w:r>
      <w:r w:rsidRPr="009129C2">
        <w:rPr>
          <w:b/>
          <w:i/>
        </w:rPr>
        <w:t>largest</w:t>
      </w:r>
      <w:r w:rsidRPr="009129C2">
        <w:t xml:space="preserve">. A container hierarchy could be a Freezer can hold a Rack, a Rack can hold Box, and a Box can hold tissues. You need to define the Box first, then the Rack, and then the Freezer last (biggest). </w:t>
      </w:r>
    </w:p>
    <w:p w:rsidR="00066951" w:rsidRPr="009129C2" w:rsidRDefault="00066951" w:rsidP="00066951">
      <w:pPr>
        <w:pStyle w:val="ListNumber"/>
        <w:numPr>
          <w:ilvl w:val="0"/>
          <w:numId w:val="25"/>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24"/>
        </w:numPr>
      </w:pPr>
      <w:r w:rsidRPr="009129C2">
        <w:t xml:space="preserve">Click </w:t>
      </w:r>
      <w:r w:rsidRPr="009129C2">
        <w:rPr>
          <w:b/>
        </w:rPr>
        <w:t>Storage Type &gt; Add</w:t>
      </w:r>
      <w:r w:rsidRPr="009129C2">
        <w:t xml:space="preserve">. </w:t>
      </w:r>
    </w:p>
    <w:p w:rsidR="00066951" w:rsidRPr="009129C2" w:rsidRDefault="00066951" w:rsidP="00066951">
      <w:pPr>
        <w:pStyle w:val="BodyTextIndent"/>
      </w:pPr>
      <w:r w:rsidRPr="009129C2">
        <w:br w:type="page"/>
      </w:r>
      <w:r w:rsidRPr="009129C2">
        <w:lastRenderedPageBreak/>
        <w:t>The Add Storage Type page opens</w:t>
      </w:r>
    </w:p>
    <w:p w:rsidR="00066951" w:rsidRPr="009129C2" w:rsidRDefault="00066951" w:rsidP="00066951">
      <w:pPr>
        <w:pStyle w:val="GraphicAnchorMain"/>
      </w:pPr>
      <w:r w:rsidRPr="009129C2">
        <w:t>.</w:t>
      </w:r>
      <w:r w:rsidR="007A0E2C">
        <w:rPr>
          <w:noProof/>
        </w:rPr>
        <w:drawing>
          <wp:inline distT="0" distB="0" distL="0" distR="0">
            <wp:extent cx="5591175" cy="4381500"/>
            <wp:effectExtent l="19050" t="19050" r="28575" b="19050"/>
            <wp:docPr id="11" name="Picture 11" descr="This screen shot shows how to fill in the Storage Typ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s screen shot shows how to fill in the Storage Type page."/>
                    <pic:cNvPicPr>
                      <a:picLocks noChangeAspect="1" noChangeArrowheads="1"/>
                    </pic:cNvPicPr>
                  </pic:nvPicPr>
                  <pic:blipFill>
                    <a:blip r:embed="rId34"/>
                    <a:srcRect/>
                    <a:stretch>
                      <a:fillRect/>
                    </a:stretch>
                  </pic:blipFill>
                  <pic:spPr bwMode="auto">
                    <a:xfrm>
                      <a:off x="0" y="0"/>
                      <a:ext cx="5591175" cy="438150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10</w:t>
        </w:r>
      </w:fldSimple>
      <w:r w:rsidRPr="009129C2">
        <w:t>: Add Storage Type Page</w:t>
      </w:r>
    </w:p>
    <w:p w:rsidR="00066951" w:rsidRPr="009129C2" w:rsidRDefault="00066951" w:rsidP="00066951">
      <w:pPr>
        <w:pStyle w:val="ListNumber"/>
        <w:numPr>
          <w:ilvl w:val="0"/>
          <w:numId w:val="272"/>
        </w:numPr>
      </w:pPr>
      <w:r w:rsidRPr="009129C2">
        <w:t xml:space="preserve">Enter the </w:t>
      </w:r>
      <w:r w:rsidRPr="009129C2">
        <w:rPr>
          <w:b/>
        </w:rPr>
        <w:t>Name</w:t>
      </w:r>
      <w:r w:rsidRPr="009129C2">
        <w:t xml:space="preserve"> for the storage type.</w:t>
      </w:r>
    </w:p>
    <w:p w:rsidR="00066951" w:rsidRPr="009129C2" w:rsidRDefault="00066951" w:rsidP="00066951">
      <w:pPr>
        <w:pStyle w:val="ListNumber"/>
      </w:pPr>
      <w:r w:rsidRPr="009129C2">
        <w:t xml:space="preserve">Enter the details of the container. </w:t>
      </w:r>
      <w:r w:rsidRPr="009129C2">
        <w:rPr>
          <w:b/>
        </w:rPr>
        <w:t>Capacity in Dimension One</w:t>
      </w:r>
      <w:r w:rsidRPr="009129C2">
        <w:t xml:space="preserve"> is Row in the following figure and this freezer has five rows. </w:t>
      </w:r>
      <w:r w:rsidRPr="009129C2">
        <w:rPr>
          <w:b/>
        </w:rPr>
        <w:t>Capacity in Dimension Two</w:t>
      </w:r>
      <w:r w:rsidRPr="009129C2">
        <w:t xml:space="preserve"> is the capacity of what the given container can hold for its second dimension. The Capacity in Dimension Two is Column and the freezer has five columns.</w:t>
      </w:r>
    </w:p>
    <w:p w:rsidR="00066951" w:rsidRPr="009129C2" w:rsidRDefault="00066951" w:rsidP="00066951">
      <w:pPr>
        <w:pStyle w:val="ListNumber"/>
      </w:pPr>
      <w:r w:rsidRPr="009129C2">
        <w:t xml:space="preserve">Enter the </w:t>
      </w:r>
      <w:r w:rsidRPr="009129C2">
        <w:rPr>
          <w:b/>
        </w:rPr>
        <w:t>Can hold</w:t>
      </w:r>
      <w:r w:rsidRPr="009129C2">
        <w:t xml:space="preserve"> details.</w:t>
      </w:r>
    </w:p>
    <w:p w:rsidR="00066951" w:rsidRPr="009129C2" w:rsidRDefault="00066951" w:rsidP="00066951">
      <w:pPr>
        <w:pStyle w:val="ListNumber"/>
      </w:pPr>
      <w:r w:rsidRPr="009129C2">
        <w:t xml:space="preserve">Specify what the storage type </w:t>
      </w:r>
      <w:r w:rsidRPr="009129C2">
        <w:rPr>
          <w:b/>
        </w:rPr>
        <w:t>Can Hold</w:t>
      </w:r>
      <w:r w:rsidRPr="009129C2">
        <w:t>. Here the storage type can hold another storage type or it can be restricted to hold a particular type of specimen or specimen array type.</w:t>
      </w:r>
    </w:p>
    <w:p w:rsidR="00066951" w:rsidRPr="009129C2" w:rsidRDefault="00066951" w:rsidP="00066951">
      <w:pPr>
        <w:pStyle w:val="ListNumber"/>
      </w:pPr>
      <w:r w:rsidRPr="009129C2">
        <w:t>Under Specimen Type, select if the storage type is to be restricted to hold a particular type of Tissue or Fluid. If Fresh Tissue is selected, this container can hold only Fresh Tissue and no other Tissue Type.</w:t>
      </w:r>
    </w:p>
    <w:p w:rsidR="00066951" w:rsidRPr="009129C2" w:rsidRDefault="00066951" w:rsidP="00066951">
      <w:pPr>
        <w:pStyle w:val="ListNumber"/>
      </w:pPr>
      <w:r w:rsidRPr="009129C2">
        <w:t xml:space="preserve">Click </w:t>
      </w:r>
      <w:r w:rsidRPr="009129C2">
        <w:rPr>
          <w:b/>
        </w:rPr>
        <w:t>Submit.</w:t>
      </w:r>
    </w:p>
    <w:p w:rsidR="00066951" w:rsidRPr="009129C2" w:rsidRDefault="00066951" w:rsidP="00066951">
      <w:pPr>
        <w:pStyle w:val="NoteInList"/>
      </w:pPr>
      <w:r w:rsidRPr="009129C2">
        <w:rPr>
          <w:b/>
        </w:rPr>
        <w:t>Note:</w:t>
      </w:r>
      <w:r w:rsidRPr="009129C2">
        <w:tab/>
        <w:t xml:space="preserve">If you click </w:t>
      </w:r>
      <w:r w:rsidRPr="009129C2">
        <w:rPr>
          <w:b/>
        </w:rPr>
        <w:t>Add Container</w:t>
      </w:r>
      <w:r w:rsidRPr="009129C2">
        <w:t>, the Add Storage Container page opens with the selected container type and restrictions filled in.</w:t>
      </w:r>
    </w:p>
    <w:p w:rsidR="00066951" w:rsidRPr="009129C2" w:rsidRDefault="00066951" w:rsidP="00066951">
      <w:pPr>
        <w:pStyle w:val="Heading3"/>
      </w:pPr>
      <w:bookmarkStart w:id="229" w:name="_Ref275321752"/>
      <w:bookmarkStart w:id="230" w:name="_Toc288121212"/>
      <w:r w:rsidRPr="009129C2">
        <w:lastRenderedPageBreak/>
        <w:t>Searching for and Editing a Storage Type</w:t>
      </w:r>
      <w:bookmarkEnd w:id="229"/>
      <w:bookmarkEnd w:id="230"/>
    </w:p>
    <w:p w:rsidR="00066951" w:rsidRPr="009129C2" w:rsidRDefault="00066951" w:rsidP="00066951">
      <w:pPr>
        <w:pStyle w:val="BodyText"/>
      </w:pPr>
      <w:r w:rsidRPr="009129C2">
        <w:t xml:space="preserve">To </w:t>
      </w:r>
      <w:r w:rsidRPr="009129C2">
        <w:fldChar w:fldCharType="begin"/>
      </w:r>
      <w:r w:rsidRPr="009129C2">
        <w:instrText xml:space="preserve"> XE "editing:storage type" </w:instrText>
      </w:r>
      <w:r w:rsidRPr="009129C2">
        <w:fldChar w:fldCharType="end"/>
      </w:r>
      <w:r w:rsidRPr="009129C2">
        <w:fldChar w:fldCharType="begin"/>
      </w:r>
      <w:r w:rsidRPr="009129C2">
        <w:instrText xml:space="preserve"> XE "storage type:editing" </w:instrText>
      </w:r>
      <w:r w:rsidRPr="009129C2">
        <w:fldChar w:fldCharType="end"/>
      </w:r>
      <w:r w:rsidRPr="009129C2">
        <w:t>edit a storage type:</w:t>
      </w:r>
    </w:p>
    <w:p w:rsidR="00066951" w:rsidRPr="009129C2" w:rsidRDefault="00066951" w:rsidP="00066951">
      <w:pPr>
        <w:pStyle w:val="NoteMainbody"/>
      </w:pPr>
      <w:r w:rsidRPr="009129C2">
        <w:rPr>
          <w:b/>
        </w:rPr>
        <w:t>Note:</w:t>
      </w:r>
      <w:r w:rsidRPr="009129C2">
        <w:tab/>
        <w:t xml:space="preserve">If you are on the Add Storage Type page, click the </w:t>
      </w:r>
      <w:r w:rsidRPr="009129C2">
        <w:rPr>
          <w:b/>
        </w:rPr>
        <w:t>Edit</w:t>
      </w:r>
      <w:r w:rsidRPr="009129C2">
        <w:t xml:space="preserve"> tab to search for and edit a Storage Type.</w:t>
      </w:r>
    </w:p>
    <w:p w:rsidR="00066951" w:rsidRPr="009129C2" w:rsidRDefault="00066951" w:rsidP="00066951">
      <w:pPr>
        <w:pStyle w:val="ListNumber"/>
        <w:numPr>
          <w:ilvl w:val="0"/>
          <w:numId w:val="26"/>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25"/>
        </w:numPr>
      </w:pPr>
      <w:r w:rsidRPr="009129C2">
        <w:t xml:space="preserve">Click </w:t>
      </w:r>
      <w:r w:rsidRPr="009129C2">
        <w:rPr>
          <w:b/>
        </w:rPr>
        <w:t>Storage Type &gt; Edit</w:t>
      </w:r>
      <w:r w:rsidRPr="009129C2">
        <w:t>. The Edit Storage Type page opens.</w:t>
      </w:r>
    </w:p>
    <w:p w:rsidR="00066951" w:rsidRPr="009129C2" w:rsidRDefault="00066951" w:rsidP="00066951">
      <w:pPr>
        <w:pStyle w:val="ListNumber"/>
        <w:numPr>
          <w:ilvl w:val="0"/>
          <w:numId w:val="273"/>
        </w:numPr>
      </w:pPr>
      <w:r w:rsidRPr="009129C2">
        <w:t xml:space="preserve">Click </w:t>
      </w:r>
      <w:r w:rsidRPr="009129C2">
        <w:rPr>
          <w:b/>
        </w:rPr>
        <w:t>Attribute</w:t>
      </w:r>
      <w:r w:rsidRPr="009129C2">
        <w:t xml:space="preserve"> and specify the type of value to which to search.</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BodyTextIndent"/>
      </w:pPr>
      <w:r w:rsidRPr="009129C2">
        <w:t>If there is one storage type found, the Edit Storage Type page opens.</w:t>
      </w:r>
      <w:r w:rsidRPr="009129C2">
        <w:br/>
        <w:t>If there is more than one match, double click on the storage type in the list.</w:t>
      </w:r>
    </w:p>
    <w:p w:rsidR="00066951" w:rsidRPr="009129C2" w:rsidRDefault="00066951" w:rsidP="00066951">
      <w:pPr>
        <w:pStyle w:val="ListNumber"/>
      </w:pPr>
      <w:r w:rsidRPr="009129C2">
        <w:t xml:space="preserve">Make changes to the storage type, and click </w:t>
      </w:r>
      <w:r w:rsidRPr="009129C2">
        <w:rPr>
          <w:b/>
        </w:rPr>
        <w:t xml:space="preserve">Submit. </w:t>
      </w:r>
      <w:r w:rsidRPr="009129C2">
        <w:t xml:space="preserve">The message </w:t>
      </w:r>
      <w:r w:rsidRPr="009129C2">
        <w:rPr>
          <w:i/>
        </w:rPr>
        <w:t>Storage Type successfully updated</w:t>
      </w:r>
      <w:r w:rsidRPr="009129C2">
        <w:t xml:space="preserve"> appears.</w:t>
      </w:r>
      <w:r w:rsidRPr="009129C2">
        <w:br/>
      </w:r>
    </w:p>
    <w:p w:rsidR="00066951" w:rsidRPr="009129C2" w:rsidRDefault="00066951" w:rsidP="00066951">
      <w:pPr>
        <w:pStyle w:val="Heading2"/>
      </w:pPr>
      <w:bookmarkStart w:id="231" w:name="_Ref275321691"/>
      <w:bookmarkStart w:id="232" w:name="_Toc288121213"/>
      <w:r w:rsidRPr="009129C2">
        <w:t>Creating Storage Containers</w:t>
      </w:r>
      <w:bookmarkEnd w:id="231"/>
      <w:bookmarkEnd w:id="232"/>
    </w:p>
    <w:p w:rsidR="00066951" w:rsidRPr="009129C2" w:rsidRDefault="00066951" w:rsidP="00066951">
      <w:pPr>
        <w:pStyle w:val="BodyText"/>
      </w:pPr>
      <w:r w:rsidRPr="009129C2">
        <w:t>To create and manage storage containers:</w:t>
      </w:r>
    </w:p>
    <w:p w:rsidR="00066951" w:rsidRPr="009129C2" w:rsidRDefault="00066951" w:rsidP="00066951">
      <w:pPr>
        <w:pStyle w:val="ListBullet"/>
      </w:pPr>
      <w:r w:rsidRPr="009129C2">
        <w:fldChar w:fldCharType="begin"/>
      </w:r>
      <w:r w:rsidRPr="009129C2">
        <w:instrText xml:space="preserve"> REF _Ref275321788 \h </w:instrText>
      </w:r>
      <w:r w:rsidRPr="009129C2">
        <w:fldChar w:fldCharType="separate"/>
      </w:r>
      <w:r w:rsidR="00327542" w:rsidRPr="009129C2">
        <w:t>Adding a Storage Container</w:t>
      </w:r>
      <w:r w:rsidRPr="009129C2">
        <w:fldChar w:fldCharType="end"/>
      </w:r>
    </w:p>
    <w:p w:rsidR="00066951" w:rsidRPr="009129C2" w:rsidRDefault="00066951" w:rsidP="00066951">
      <w:pPr>
        <w:pStyle w:val="ListBullet"/>
      </w:pPr>
      <w:r w:rsidRPr="009129C2">
        <w:fldChar w:fldCharType="begin"/>
      </w:r>
      <w:r w:rsidRPr="009129C2">
        <w:instrText xml:space="preserve"> REF _Ref275321792 \h </w:instrText>
      </w:r>
      <w:r w:rsidRPr="009129C2">
        <w:fldChar w:fldCharType="separate"/>
      </w:r>
      <w:r w:rsidR="00327542" w:rsidRPr="009129C2">
        <w:t>Viewing the Storage Container Hierarchy</w:t>
      </w:r>
      <w:r w:rsidRPr="009129C2">
        <w:fldChar w:fldCharType="end"/>
      </w:r>
    </w:p>
    <w:p w:rsidR="00066951" w:rsidRPr="009129C2" w:rsidRDefault="00066951" w:rsidP="00066951">
      <w:pPr>
        <w:pStyle w:val="ListBullet"/>
      </w:pPr>
      <w:r w:rsidRPr="009129C2">
        <w:fldChar w:fldCharType="begin"/>
      </w:r>
      <w:r w:rsidRPr="009129C2">
        <w:instrText xml:space="preserve"> REF _Ref275321795 \h </w:instrText>
      </w:r>
      <w:r w:rsidRPr="009129C2">
        <w:fldChar w:fldCharType="separate"/>
      </w:r>
      <w:r w:rsidR="00327542" w:rsidRPr="009129C2">
        <w:t>Searching For and Editing a Storage Container</w:t>
      </w:r>
      <w:r w:rsidRPr="009129C2">
        <w:fldChar w:fldCharType="end"/>
      </w:r>
    </w:p>
    <w:p w:rsidR="00066951" w:rsidRPr="009129C2" w:rsidRDefault="00066951" w:rsidP="00066951">
      <w:pPr>
        <w:pStyle w:val="Heading3"/>
      </w:pPr>
      <w:bookmarkStart w:id="233" w:name="_Ref275321788"/>
      <w:bookmarkStart w:id="234" w:name="_Toc288121214"/>
      <w:r w:rsidRPr="009129C2">
        <w:t>Adding a Storage Container</w:t>
      </w:r>
      <w:bookmarkEnd w:id="233"/>
      <w:bookmarkEnd w:id="234"/>
    </w:p>
    <w:p w:rsidR="00066951" w:rsidRPr="009129C2" w:rsidRDefault="00066951" w:rsidP="00066951">
      <w:pPr>
        <w:pStyle w:val="BodyText"/>
      </w:pPr>
      <w:r w:rsidRPr="009129C2">
        <w:t xml:space="preserve">A </w:t>
      </w:r>
      <w:r w:rsidRPr="009129C2">
        <w:fldChar w:fldCharType="begin"/>
      </w:r>
      <w:r w:rsidRPr="009129C2">
        <w:instrText xml:space="preserve"> XE "storage container:adding" </w:instrText>
      </w:r>
      <w:r w:rsidRPr="009129C2">
        <w:fldChar w:fldCharType="end"/>
      </w:r>
      <w:r w:rsidRPr="009129C2">
        <w:fldChar w:fldCharType="begin"/>
      </w:r>
      <w:r w:rsidRPr="009129C2">
        <w:instrText xml:space="preserve"> XE "adding:storage container" </w:instrText>
      </w:r>
      <w:r w:rsidRPr="009129C2">
        <w:fldChar w:fldCharType="end"/>
      </w:r>
      <w:r w:rsidRPr="009129C2">
        <w:t xml:space="preserve">storage container is the actual physical entity and is always of a certain Storage Type. </w:t>
      </w:r>
      <w:r w:rsidRPr="009129C2">
        <w:rPr>
          <w:szCs w:val="20"/>
        </w:rPr>
        <w:t>To add a storage container:</w:t>
      </w:r>
    </w:p>
    <w:p w:rsidR="00066951" w:rsidRPr="009129C2" w:rsidRDefault="00066951" w:rsidP="00066951">
      <w:pPr>
        <w:pStyle w:val="ListNumber"/>
        <w:numPr>
          <w:ilvl w:val="0"/>
          <w:numId w:val="27"/>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26"/>
        </w:numPr>
      </w:pPr>
      <w:r w:rsidRPr="009129C2">
        <w:t xml:space="preserve">Click </w:t>
      </w:r>
      <w:r w:rsidRPr="009129C2">
        <w:rPr>
          <w:b/>
        </w:rPr>
        <w:t>Storage Container &gt; Add</w:t>
      </w:r>
      <w:r w:rsidRPr="009129C2">
        <w:t>. The Add Storage Container page opens.</w:t>
      </w:r>
    </w:p>
    <w:p w:rsidR="00066951" w:rsidRPr="009129C2" w:rsidRDefault="007A0E2C" w:rsidP="00066951">
      <w:pPr>
        <w:pStyle w:val="GraphicAnchorMain"/>
      </w:pPr>
      <w:r>
        <w:rPr>
          <w:noProof/>
        </w:rPr>
        <w:lastRenderedPageBreak/>
        <w:drawing>
          <wp:inline distT="0" distB="0" distL="0" distR="0">
            <wp:extent cx="5257800" cy="4772025"/>
            <wp:effectExtent l="19050" t="0" r="0" b="0"/>
            <wp:docPr id="12" name="Picture 12" descr="This screen shot shows how to fill in the Add Storage Type container page to add a storag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s screen shot shows how to fill in the Add Storage Type container page to add a storage container."/>
                    <pic:cNvPicPr>
                      <a:picLocks noChangeAspect="1" noChangeArrowheads="1"/>
                    </pic:cNvPicPr>
                  </pic:nvPicPr>
                  <pic:blipFill>
                    <a:blip r:embed="rId35"/>
                    <a:srcRect/>
                    <a:stretch>
                      <a:fillRect/>
                    </a:stretch>
                  </pic:blipFill>
                  <pic:spPr bwMode="auto">
                    <a:xfrm>
                      <a:off x="0" y="0"/>
                      <a:ext cx="5257800" cy="4772025"/>
                    </a:xfrm>
                    <a:prstGeom prst="rect">
                      <a:avLst/>
                    </a:prstGeom>
                    <a:noFill/>
                    <a:ln w="9525">
                      <a:noFill/>
                      <a:miter lim="800000"/>
                      <a:headEnd/>
                      <a:tailEnd/>
                    </a:ln>
                  </pic:spPr>
                </pic:pic>
              </a:graphicData>
            </a:graphic>
          </wp:inline>
        </w:drawing>
      </w:r>
    </w:p>
    <w:p w:rsidR="00066951" w:rsidRPr="009129C2" w:rsidRDefault="00066951" w:rsidP="00066951">
      <w:pPr>
        <w:pStyle w:val="CaptionIndent"/>
      </w:pPr>
      <w:r w:rsidRPr="009129C2">
        <w:t xml:space="preserve">Figure </w:t>
      </w:r>
      <w:fldSimple w:instr=" SEQ Figure \* ARABIC ">
        <w:r w:rsidR="00327542">
          <w:rPr>
            <w:noProof/>
          </w:rPr>
          <w:t>11</w:t>
        </w:r>
      </w:fldSimple>
      <w:r w:rsidRPr="009129C2">
        <w:t>: Add Storage Container Page</w:t>
      </w:r>
    </w:p>
    <w:p w:rsidR="00066951" w:rsidRPr="009129C2" w:rsidRDefault="00066951" w:rsidP="00066951">
      <w:pPr>
        <w:pStyle w:val="ListNumber"/>
        <w:numPr>
          <w:ilvl w:val="0"/>
          <w:numId w:val="274"/>
        </w:numPr>
      </w:pPr>
      <w:r w:rsidRPr="009129C2">
        <w:t xml:space="preserve">Select the </w:t>
      </w:r>
      <w:r w:rsidRPr="009129C2">
        <w:rPr>
          <w:b/>
        </w:rPr>
        <w:t>Type</w:t>
      </w:r>
      <w:r w:rsidRPr="009129C2">
        <w:t xml:space="preserve"> of the container being created. If the type does not exist, click </w:t>
      </w:r>
      <w:r w:rsidRPr="009129C2">
        <w:rPr>
          <w:b/>
        </w:rPr>
        <w:t>Add New</w:t>
      </w:r>
      <w:r w:rsidRPr="009129C2">
        <w:t xml:space="preserve"> to create the new type.</w:t>
      </w:r>
    </w:p>
    <w:p w:rsidR="00066951" w:rsidRPr="009129C2" w:rsidRDefault="00066951" w:rsidP="00066951">
      <w:pPr>
        <w:pStyle w:val="NoteInList"/>
      </w:pPr>
      <w:r w:rsidRPr="009129C2">
        <w:rPr>
          <w:b/>
        </w:rPr>
        <w:t>Note:</w:t>
      </w:r>
      <w:r w:rsidRPr="009129C2">
        <w:tab/>
        <w:t>Do not use Shipment Container storage type and In Transit site to create the storage container.</w:t>
      </w:r>
    </w:p>
    <w:p w:rsidR="00066951" w:rsidRPr="009129C2" w:rsidRDefault="00066951" w:rsidP="00066951">
      <w:pPr>
        <w:pStyle w:val="ListNumber"/>
      </w:pPr>
      <w:r w:rsidRPr="009129C2">
        <w:rPr>
          <w:szCs w:val="20"/>
        </w:rPr>
        <w:t xml:space="preserve">The </w:t>
      </w:r>
      <w:r w:rsidRPr="009129C2">
        <w:rPr>
          <w:b/>
          <w:szCs w:val="20"/>
        </w:rPr>
        <w:t>Parent Location Details</w:t>
      </w:r>
      <w:r w:rsidRPr="009129C2">
        <w:rPr>
          <w:szCs w:val="20"/>
        </w:rPr>
        <w:t xml:space="preserve"> indicates if the container will be stored within another container or in a site. </w:t>
      </w:r>
      <w:fldSimple w:instr=" DOCPROPERTY  ApplicationName  \* MERGEFORMAT ">
        <w:r w:rsidRPr="009129C2">
          <w:t>caTissue Suite</w:t>
        </w:r>
      </w:fldSimple>
      <w:r w:rsidRPr="009129C2">
        <w:t xml:space="preserve"> automatically suggests the next available parent container and the position within it. If this is incorrect, you can change the parent container suggested by </w:t>
      </w:r>
      <w:fldSimple w:instr=" DOCPROPERTY  ApplicationName  \* MERGEFORMAT ">
        <w:r w:rsidRPr="009129C2">
          <w:t>caTissue Suite</w:t>
        </w:r>
      </w:fldSimple>
      <w:r w:rsidRPr="009129C2">
        <w:t>. The topmost container in the hierarchy is always stored in a site</w:t>
      </w:r>
    </w:p>
    <w:p w:rsidR="00066951" w:rsidRPr="009129C2" w:rsidRDefault="00066951" w:rsidP="00066951">
      <w:pPr>
        <w:pStyle w:val="ListBullet2"/>
      </w:pPr>
      <w:r w:rsidRPr="009129C2">
        <w:t xml:space="preserve">If you select the </w:t>
      </w:r>
      <w:r w:rsidRPr="009129C2">
        <w:rPr>
          <w:b/>
        </w:rPr>
        <w:t>Auto</w:t>
      </w:r>
      <w:r w:rsidRPr="009129C2">
        <w:t xml:space="preserve"> option in </w:t>
      </w:r>
      <w:r w:rsidRPr="009129C2">
        <w:rPr>
          <w:b/>
        </w:rPr>
        <w:t>Parent Location Details</w:t>
      </w:r>
      <w:r w:rsidRPr="009129C2">
        <w:t xml:space="preserve">, then the appropriate storage containers belonging to the sites for which you have access are displayed in the drop-down list. </w:t>
      </w:r>
    </w:p>
    <w:p w:rsidR="00066951" w:rsidRPr="009129C2" w:rsidRDefault="00066951" w:rsidP="00066951">
      <w:pPr>
        <w:pStyle w:val="ListBullet2"/>
      </w:pPr>
      <w:r w:rsidRPr="009129C2">
        <w:t xml:space="preserve">Select the </w:t>
      </w:r>
      <w:r w:rsidRPr="009129C2">
        <w:rPr>
          <w:b/>
        </w:rPr>
        <w:t>Site</w:t>
      </w:r>
      <w:r w:rsidRPr="009129C2">
        <w:t xml:space="preserve"> or </w:t>
      </w:r>
      <w:r w:rsidRPr="009129C2">
        <w:rPr>
          <w:b/>
        </w:rPr>
        <w:t>Parent Container</w:t>
      </w:r>
      <w:r w:rsidRPr="009129C2">
        <w:t xml:space="preserve"> to specify location of the container. </w:t>
      </w:r>
    </w:p>
    <w:p w:rsidR="00066951" w:rsidRPr="009129C2" w:rsidRDefault="00066951" w:rsidP="00066951">
      <w:pPr>
        <w:pStyle w:val="ListBullet2"/>
      </w:pPr>
      <w:r w:rsidRPr="009129C2">
        <w:t xml:space="preserve">If you select the </w:t>
      </w:r>
      <w:r w:rsidRPr="009129C2">
        <w:rPr>
          <w:b/>
        </w:rPr>
        <w:t>Site</w:t>
      </w:r>
      <w:r w:rsidRPr="009129C2">
        <w:t xml:space="preserve"> option in </w:t>
      </w:r>
      <w:r w:rsidRPr="009129C2">
        <w:rPr>
          <w:b/>
        </w:rPr>
        <w:t>Parent Location Details</w:t>
      </w:r>
      <w:r w:rsidRPr="009129C2">
        <w:t xml:space="preserve">, then only those sites for which you have the access are displayed. If you select the </w:t>
      </w:r>
      <w:r w:rsidRPr="009129C2">
        <w:rPr>
          <w:b/>
        </w:rPr>
        <w:lastRenderedPageBreak/>
        <w:t>Manual</w:t>
      </w:r>
      <w:r w:rsidRPr="009129C2">
        <w:t xml:space="preserve"> option in </w:t>
      </w:r>
      <w:r w:rsidRPr="009129C2">
        <w:rPr>
          <w:b/>
        </w:rPr>
        <w:t>Parent Location Details</w:t>
      </w:r>
      <w:r w:rsidRPr="009129C2">
        <w:t xml:space="preserve">, you can view and add the storage containers for those sites to which you have the access. </w:t>
      </w:r>
    </w:p>
    <w:p w:rsidR="00066951" w:rsidRPr="009129C2" w:rsidRDefault="00066951" w:rsidP="00066951">
      <w:pPr>
        <w:pStyle w:val="ListBullet2"/>
      </w:pPr>
      <w:r w:rsidRPr="009129C2">
        <w:t>For example, Smith has Storage Administration privilege on the site, Ellis RNA Bank. Smith can view the Ellis RNA Bank site under View Map</w:t>
      </w:r>
      <w:r w:rsidRPr="009129C2">
        <w:rPr>
          <w:b/>
        </w:rPr>
        <w:t>,</w:t>
      </w:r>
      <w:r w:rsidRPr="009129C2">
        <w:t xml:space="preserve"> and can add storage containers only to this site. </w:t>
      </w:r>
    </w:p>
    <w:p w:rsidR="00066951" w:rsidRPr="009129C2" w:rsidRDefault="00066951" w:rsidP="00066951">
      <w:pPr>
        <w:pStyle w:val="ListNumber"/>
      </w:pPr>
      <w:r w:rsidRPr="009129C2">
        <w:t xml:space="preserve">Specify the </w:t>
      </w:r>
      <w:r w:rsidRPr="009129C2">
        <w:rPr>
          <w:b/>
        </w:rPr>
        <w:t>Number of Containers</w:t>
      </w:r>
      <w:r w:rsidRPr="009129C2">
        <w:t xml:space="preserve"> that you want to create and the </w:t>
      </w:r>
      <w:r w:rsidRPr="009129C2">
        <w:rPr>
          <w:b/>
        </w:rPr>
        <w:t>Temperature</w:t>
      </w:r>
      <w:r w:rsidRPr="009129C2">
        <w:t xml:space="preserve"> for the container.</w:t>
      </w:r>
    </w:p>
    <w:p w:rsidR="00066951" w:rsidRPr="009129C2" w:rsidRDefault="00066951" w:rsidP="00066951">
      <w:pPr>
        <w:pStyle w:val="ListNumber"/>
      </w:pPr>
      <w:r w:rsidRPr="009129C2">
        <w:rPr>
          <w:b/>
        </w:rPr>
        <w:t>Capacity</w:t>
      </w:r>
      <w:r w:rsidRPr="009129C2">
        <w:t xml:space="preserve"> is populated automatically based on the storage type created. You can edit the capacity, if required.</w:t>
      </w:r>
    </w:p>
    <w:p w:rsidR="00066951" w:rsidRPr="009129C2" w:rsidRDefault="00066951" w:rsidP="00066951">
      <w:pPr>
        <w:pStyle w:val="ListNumber"/>
      </w:pPr>
      <w:r w:rsidRPr="009129C2">
        <w:t xml:space="preserve"> Within a site, you can restrict the storage container to specific collection protocols in that site. After you select a site, collection protocols belonging to the selected site are populated. Within the site, you can associate the containers to those collection protocols to which you have the access. By default each container is available for all collection protocols. Specify the collection protocol restrictions for the container in</w:t>
      </w:r>
      <w:r w:rsidRPr="009129C2">
        <w:rPr>
          <w:b/>
        </w:rPr>
        <w:t xml:space="preserve"> Collection Protocol Title</w:t>
      </w:r>
      <w:r w:rsidRPr="009129C2">
        <w:t>.</w:t>
      </w:r>
    </w:p>
    <w:p w:rsidR="00066951" w:rsidRPr="009129C2" w:rsidRDefault="00066951" w:rsidP="00066951">
      <w:pPr>
        <w:pStyle w:val="ListNumber"/>
      </w:pPr>
      <w:r w:rsidRPr="009129C2">
        <w:t xml:space="preserve">Edit the </w:t>
      </w:r>
      <w:r w:rsidRPr="009129C2">
        <w:rPr>
          <w:b/>
        </w:rPr>
        <w:t>Can Hold</w:t>
      </w:r>
      <w:r w:rsidRPr="009129C2">
        <w:t xml:space="preserve"> section, if required.</w:t>
      </w:r>
    </w:p>
    <w:p w:rsidR="00066951" w:rsidRPr="009129C2" w:rsidRDefault="00066951" w:rsidP="00066951">
      <w:pPr>
        <w:pStyle w:val="ListNumber"/>
      </w:pPr>
      <w:r w:rsidRPr="009129C2">
        <w:t xml:space="preserve">Click </w:t>
      </w:r>
      <w:r w:rsidRPr="009129C2">
        <w:rPr>
          <w:b/>
        </w:rPr>
        <w:t>Submit</w:t>
      </w:r>
      <w:r w:rsidRPr="009129C2">
        <w:t>. The storage container is added.</w:t>
      </w:r>
    </w:p>
    <w:p w:rsidR="00066951" w:rsidRPr="009129C2" w:rsidRDefault="00066951" w:rsidP="00066951">
      <w:pPr>
        <w:pStyle w:val="Heading3"/>
      </w:pPr>
      <w:bookmarkStart w:id="235" w:name="_Ref275321792"/>
      <w:bookmarkStart w:id="236" w:name="_Toc288121215"/>
      <w:r w:rsidRPr="009129C2">
        <w:t>Viewing the Storage Container Hierarchy</w:t>
      </w:r>
      <w:bookmarkEnd w:id="235"/>
      <w:bookmarkEnd w:id="236"/>
    </w:p>
    <w:p w:rsidR="00066951" w:rsidRPr="009129C2" w:rsidRDefault="00066951" w:rsidP="00066951">
      <w:pPr>
        <w:pStyle w:val="BodyText"/>
      </w:pPr>
      <w:r w:rsidRPr="009129C2">
        <w:t xml:space="preserve">To </w:t>
      </w:r>
      <w:r w:rsidRPr="009129C2">
        <w:fldChar w:fldCharType="begin"/>
      </w:r>
      <w:r w:rsidRPr="009129C2">
        <w:instrText xml:space="preserve"> XE "storage container:view the hierarchy" </w:instrText>
      </w:r>
      <w:r w:rsidRPr="009129C2">
        <w:fldChar w:fldCharType="end"/>
      </w:r>
      <w:r w:rsidRPr="009129C2">
        <w:fldChar w:fldCharType="begin"/>
      </w:r>
      <w:r w:rsidRPr="009129C2">
        <w:instrText xml:space="preserve"> XE "View Map:storage container" </w:instrText>
      </w:r>
      <w:r w:rsidRPr="009129C2">
        <w:fldChar w:fldCharType="end"/>
      </w:r>
      <w:r w:rsidRPr="009129C2">
        <w:t>view the storage container hierarchy:</w:t>
      </w:r>
    </w:p>
    <w:p w:rsidR="00066951" w:rsidRPr="009129C2" w:rsidRDefault="00066951" w:rsidP="00066951">
      <w:pPr>
        <w:pStyle w:val="ListNumber"/>
        <w:numPr>
          <w:ilvl w:val="0"/>
          <w:numId w:val="28"/>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229"/>
        </w:numPr>
      </w:pPr>
      <w:r w:rsidRPr="009129C2">
        <w:t xml:space="preserve">Click </w:t>
      </w:r>
      <w:r w:rsidRPr="009129C2">
        <w:rPr>
          <w:b/>
        </w:rPr>
        <w:t>Storage Container &gt; View Map</w:t>
      </w:r>
      <w:r w:rsidRPr="009129C2">
        <w:t xml:space="preserve">. The Storage Container window appears and the complete storage container hierarchy opens. </w:t>
      </w:r>
    </w:p>
    <w:p w:rsidR="00066951" w:rsidRPr="009129C2" w:rsidRDefault="00066951" w:rsidP="00066951">
      <w:pPr>
        <w:pStyle w:val="ListNumber"/>
        <w:numPr>
          <w:ilvl w:val="0"/>
          <w:numId w:val="398"/>
        </w:numPr>
      </w:pPr>
      <w:r w:rsidRPr="009129C2">
        <w:t>Select the required container from the left pane. This displays the Edit Storage Container page for the selected container.</w:t>
      </w:r>
    </w:p>
    <w:p w:rsidR="00066951" w:rsidRPr="009129C2" w:rsidRDefault="00066951" w:rsidP="00066951">
      <w:pPr>
        <w:pStyle w:val="ListNumber"/>
      </w:pPr>
      <w:r w:rsidRPr="009129C2">
        <w:t xml:space="preserve">Select the </w:t>
      </w:r>
      <w:r w:rsidRPr="009129C2">
        <w:rPr>
          <w:b/>
        </w:rPr>
        <w:t>Container Map</w:t>
      </w:r>
      <w:r w:rsidRPr="009129C2">
        <w:t xml:space="preserve"> tab. </w:t>
      </w:r>
    </w:p>
    <w:p w:rsidR="00066951" w:rsidRPr="009129C2" w:rsidRDefault="00066951" w:rsidP="00066951">
      <w:pPr>
        <w:pStyle w:val="BodyTextIndent"/>
      </w:pPr>
      <w:r w:rsidRPr="009129C2">
        <w:br w:type="page"/>
      </w:r>
      <w:r w:rsidRPr="009129C2">
        <w:lastRenderedPageBreak/>
        <w:t>The Storage Container map displays. The top right pane displays the selected restrictions on that container. The bottom right pane displays the dimensions and the contents of the container.</w:t>
      </w:r>
    </w:p>
    <w:p w:rsidR="00066951" w:rsidRPr="009129C2" w:rsidRDefault="007A0E2C" w:rsidP="00066951">
      <w:pPr>
        <w:pStyle w:val="GraphicAnchorStep"/>
      </w:pPr>
      <w:r>
        <w:rPr>
          <w:noProof/>
        </w:rPr>
        <w:drawing>
          <wp:inline distT="0" distB="0" distL="0" distR="0">
            <wp:extent cx="4010025" cy="3267075"/>
            <wp:effectExtent l="19050" t="19050" r="28575" b="28575"/>
            <wp:docPr id="13" name="Picture 13" descr="This screen shot shows the storage container View M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screen shot shows the storage container View Map. "/>
                    <pic:cNvPicPr>
                      <a:picLocks noChangeAspect="1" noChangeArrowheads="1"/>
                    </pic:cNvPicPr>
                  </pic:nvPicPr>
                  <pic:blipFill>
                    <a:blip r:embed="rId36"/>
                    <a:srcRect/>
                    <a:stretch>
                      <a:fillRect/>
                    </a:stretch>
                  </pic:blipFill>
                  <pic:spPr bwMode="auto">
                    <a:xfrm>
                      <a:off x="0" y="0"/>
                      <a:ext cx="4010025" cy="32670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12</w:t>
        </w:r>
      </w:fldSimple>
      <w:r w:rsidRPr="009129C2">
        <w:t>: Storage Container View Map Panel</w:t>
      </w:r>
    </w:p>
    <w:p w:rsidR="00066951" w:rsidRPr="009129C2" w:rsidRDefault="00066951" w:rsidP="00066951">
      <w:pPr>
        <w:pStyle w:val="Heading3"/>
      </w:pPr>
      <w:bookmarkStart w:id="237" w:name="_Ref275321795"/>
      <w:bookmarkStart w:id="238" w:name="_Toc288121216"/>
      <w:r w:rsidRPr="009129C2">
        <w:t>Searching For and Editing a Storage Container</w:t>
      </w:r>
      <w:bookmarkEnd w:id="237"/>
      <w:bookmarkEnd w:id="238"/>
    </w:p>
    <w:p w:rsidR="00066951" w:rsidRPr="009129C2" w:rsidRDefault="00066951" w:rsidP="00066951">
      <w:pPr>
        <w:pStyle w:val="BodyText"/>
      </w:pPr>
      <w:r w:rsidRPr="009129C2">
        <w:t xml:space="preserve">To </w:t>
      </w:r>
      <w:r w:rsidRPr="009129C2">
        <w:fldChar w:fldCharType="begin"/>
      </w:r>
      <w:r w:rsidRPr="009129C2">
        <w:instrText xml:space="preserve"> XE "storage container:editing" </w:instrText>
      </w:r>
      <w:r w:rsidRPr="009129C2">
        <w:fldChar w:fldCharType="end"/>
      </w:r>
      <w:r w:rsidRPr="009129C2">
        <w:fldChar w:fldCharType="begin"/>
      </w:r>
      <w:r w:rsidRPr="009129C2">
        <w:instrText xml:space="preserve"> XE "editing:storage container" </w:instrText>
      </w:r>
      <w:r w:rsidRPr="009129C2">
        <w:fldChar w:fldCharType="end"/>
      </w:r>
      <w:r w:rsidRPr="009129C2">
        <w:t>edit a storage container:</w:t>
      </w:r>
    </w:p>
    <w:p w:rsidR="00066951" w:rsidRPr="009129C2" w:rsidRDefault="00066951" w:rsidP="00066951">
      <w:pPr>
        <w:pStyle w:val="NoteMainbody"/>
      </w:pPr>
      <w:r w:rsidRPr="009129C2">
        <w:rPr>
          <w:b/>
        </w:rPr>
        <w:t>Note:</w:t>
      </w:r>
      <w:r w:rsidRPr="009129C2">
        <w:tab/>
        <w:t xml:space="preserve">If you are on the Add Storage Container page, click the </w:t>
      </w:r>
      <w:r w:rsidRPr="009129C2">
        <w:rPr>
          <w:b/>
        </w:rPr>
        <w:t>Edit</w:t>
      </w:r>
      <w:r w:rsidRPr="009129C2">
        <w:t xml:space="preserve"> tab to search for and edit a storage container.</w:t>
      </w:r>
    </w:p>
    <w:p w:rsidR="00066951" w:rsidRPr="009129C2" w:rsidRDefault="00066951" w:rsidP="00066951">
      <w:pPr>
        <w:pStyle w:val="ListNumber"/>
        <w:numPr>
          <w:ilvl w:val="0"/>
          <w:numId w:val="29"/>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27"/>
        </w:numPr>
      </w:pPr>
      <w:r w:rsidRPr="009129C2">
        <w:t xml:space="preserve">Click </w:t>
      </w:r>
      <w:r w:rsidRPr="009129C2">
        <w:rPr>
          <w:b/>
        </w:rPr>
        <w:t>Storage</w:t>
      </w:r>
      <w:r w:rsidRPr="009129C2">
        <w:t xml:space="preserve"> </w:t>
      </w:r>
      <w:r w:rsidRPr="009129C2">
        <w:rPr>
          <w:b/>
        </w:rPr>
        <w:t>Container &gt; Edit</w:t>
      </w:r>
      <w:r w:rsidRPr="009129C2">
        <w:t>. The Edit Storage Container page opens.</w:t>
      </w:r>
    </w:p>
    <w:p w:rsidR="00066951" w:rsidRPr="009129C2" w:rsidRDefault="00066951" w:rsidP="00066951">
      <w:pPr>
        <w:pStyle w:val="ListNumber"/>
        <w:numPr>
          <w:ilvl w:val="0"/>
          <w:numId w:val="275"/>
        </w:numPr>
      </w:pPr>
      <w:r w:rsidRPr="009129C2">
        <w:t xml:space="preserve">Click </w:t>
      </w:r>
      <w:r w:rsidRPr="009129C2">
        <w:rPr>
          <w:b/>
        </w:rPr>
        <w:t>Attribute</w:t>
      </w:r>
      <w:r w:rsidRPr="009129C2">
        <w:t xml:space="preserve"> and specify the type of value to which to search.</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BodyTextIndent"/>
      </w:pPr>
      <w:r w:rsidRPr="009129C2">
        <w:lastRenderedPageBreak/>
        <w:t>If there is one match, the Edit Storage Container page opens.</w:t>
      </w:r>
      <w:r w:rsidRPr="009129C2">
        <w:br/>
        <w:t>If there is more than one match, double click on the storage container in the list.</w:t>
      </w:r>
    </w:p>
    <w:p w:rsidR="00066951" w:rsidRPr="009129C2" w:rsidRDefault="00066951" w:rsidP="00066951">
      <w:pPr>
        <w:pStyle w:val="ListNumber"/>
      </w:pPr>
      <w:r w:rsidRPr="009129C2">
        <w:t xml:space="preserve">Make changes to the storage container, and click </w:t>
      </w:r>
      <w:r w:rsidRPr="009129C2">
        <w:rPr>
          <w:b/>
        </w:rPr>
        <w:t xml:space="preserve">Submit. </w:t>
      </w:r>
      <w:r w:rsidRPr="009129C2">
        <w:t xml:space="preserve">The message </w:t>
      </w:r>
      <w:r w:rsidRPr="009129C2">
        <w:rPr>
          <w:i/>
        </w:rPr>
        <w:t>Storage</w:t>
      </w:r>
      <w:r w:rsidRPr="009129C2">
        <w:t xml:space="preserve"> </w:t>
      </w:r>
      <w:r w:rsidRPr="009129C2">
        <w:rPr>
          <w:i/>
        </w:rPr>
        <w:t>Container successfully updated</w:t>
      </w:r>
      <w:r w:rsidRPr="009129C2">
        <w:t xml:space="preserve"> appears.</w:t>
      </w:r>
    </w:p>
    <w:p w:rsidR="00066951" w:rsidRPr="009129C2" w:rsidRDefault="00066951" w:rsidP="00066951">
      <w:pPr>
        <w:pStyle w:val="Heading2"/>
      </w:pPr>
      <w:bookmarkStart w:id="239" w:name="_Ref275321345"/>
      <w:bookmarkStart w:id="240" w:name="_Toc288121217"/>
      <w:r w:rsidRPr="009129C2">
        <w:t>Setting Up Biohazards</w:t>
      </w:r>
      <w:bookmarkEnd w:id="239"/>
      <w:bookmarkEnd w:id="240"/>
    </w:p>
    <w:p w:rsidR="00066951" w:rsidRPr="009129C2" w:rsidRDefault="00066951" w:rsidP="00066951">
      <w:pPr>
        <w:pStyle w:val="Heading3"/>
      </w:pPr>
      <w:bookmarkStart w:id="241" w:name="_Toc288121218"/>
      <w:r w:rsidRPr="009129C2">
        <w:t>Adding a Biohazard</w:t>
      </w:r>
      <w:bookmarkEnd w:id="241"/>
    </w:p>
    <w:p w:rsidR="00066951" w:rsidRPr="009129C2" w:rsidRDefault="00066951" w:rsidP="00066951">
      <w:pPr>
        <w:pStyle w:val="BodyText"/>
      </w:pPr>
      <w:r w:rsidRPr="009129C2">
        <w:t xml:space="preserve">To </w:t>
      </w:r>
      <w:r w:rsidRPr="009129C2">
        <w:fldChar w:fldCharType="begin"/>
      </w:r>
      <w:r w:rsidRPr="009129C2">
        <w:instrText xml:space="preserve"> XE "biohazard:adding" </w:instrText>
      </w:r>
      <w:r w:rsidRPr="009129C2">
        <w:fldChar w:fldCharType="end"/>
      </w:r>
      <w:r w:rsidRPr="009129C2">
        <w:fldChar w:fldCharType="begin"/>
      </w:r>
      <w:r w:rsidRPr="009129C2">
        <w:instrText xml:space="preserve"> XE "adding:biohazard" </w:instrText>
      </w:r>
      <w:r w:rsidRPr="009129C2">
        <w:fldChar w:fldCharType="end"/>
      </w:r>
      <w:r w:rsidRPr="009129C2">
        <w:t>add a biohazard:</w:t>
      </w:r>
    </w:p>
    <w:p w:rsidR="00066951" w:rsidRPr="009129C2" w:rsidRDefault="00066951" w:rsidP="00066951">
      <w:pPr>
        <w:pStyle w:val="ListNumber"/>
        <w:numPr>
          <w:ilvl w:val="0"/>
          <w:numId w:val="30"/>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28"/>
        </w:numPr>
      </w:pPr>
      <w:r w:rsidRPr="009129C2">
        <w:t xml:space="preserve">Click </w:t>
      </w:r>
      <w:r w:rsidRPr="009129C2">
        <w:rPr>
          <w:b/>
        </w:rPr>
        <w:t>Biohazard &gt; Add</w:t>
      </w:r>
      <w:r w:rsidRPr="009129C2">
        <w:t>. The Add Biohazard Type page opens.</w:t>
      </w:r>
    </w:p>
    <w:p w:rsidR="00066951" w:rsidRPr="009129C2" w:rsidRDefault="00066951" w:rsidP="00066951">
      <w:pPr>
        <w:pStyle w:val="ListNumber"/>
        <w:numPr>
          <w:ilvl w:val="0"/>
          <w:numId w:val="276"/>
        </w:numPr>
      </w:pPr>
      <w:r w:rsidRPr="009129C2">
        <w:t xml:space="preserve">Enter a </w:t>
      </w:r>
      <w:r w:rsidRPr="009129C2">
        <w:rPr>
          <w:b/>
        </w:rPr>
        <w:t>Name</w:t>
      </w:r>
      <w:r w:rsidRPr="009129C2">
        <w:t xml:space="preserve"> for the biohazard. </w:t>
      </w:r>
    </w:p>
    <w:p w:rsidR="00066951" w:rsidRPr="009129C2" w:rsidRDefault="00066951" w:rsidP="00066951">
      <w:pPr>
        <w:pStyle w:val="ListNumber"/>
      </w:pPr>
      <w:r w:rsidRPr="009129C2">
        <w:t xml:space="preserve">Specify the </w:t>
      </w:r>
      <w:r w:rsidRPr="009129C2">
        <w:rPr>
          <w:b/>
        </w:rPr>
        <w:t>Type</w:t>
      </w:r>
      <w:r w:rsidRPr="009129C2">
        <w:t xml:space="preserve"> of biozard:</w:t>
      </w:r>
    </w:p>
    <w:p w:rsidR="00066951" w:rsidRPr="009129C2" w:rsidRDefault="00066951" w:rsidP="00066951">
      <w:pPr>
        <w:pStyle w:val="ListBullet2"/>
      </w:pPr>
      <w:r w:rsidRPr="009129C2">
        <w:t>Carcinogen</w:t>
      </w:r>
    </w:p>
    <w:p w:rsidR="00066951" w:rsidRPr="009129C2" w:rsidRDefault="00066951" w:rsidP="00066951">
      <w:pPr>
        <w:pStyle w:val="ListBullet2"/>
      </w:pPr>
      <w:r w:rsidRPr="009129C2">
        <w:t>Infectious</w:t>
      </w:r>
    </w:p>
    <w:p w:rsidR="00066951" w:rsidRPr="009129C2" w:rsidRDefault="00066951" w:rsidP="00066951">
      <w:pPr>
        <w:pStyle w:val="ListBullet2"/>
      </w:pPr>
      <w:r w:rsidRPr="009129C2">
        <w:t>Mutagen</w:t>
      </w:r>
    </w:p>
    <w:p w:rsidR="00066951" w:rsidRPr="009129C2" w:rsidRDefault="00066951" w:rsidP="00066951">
      <w:pPr>
        <w:pStyle w:val="ListBullet2"/>
      </w:pPr>
      <w:r w:rsidRPr="009129C2">
        <w:t>Not Specified</w:t>
      </w:r>
    </w:p>
    <w:p w:rsidR="00066951" w:rsidRPr="009129C2" w:rsidRDefault="00066951" w:rsidP="00066951">
      <w:pPr>
        <w:pStyle w:val="ListBullet2"/>
      </w:pPr>
      <w:r w:rsidRPr="009129C2">
        <w:t>Radioactive</w:t>
      </w:r>
    </w:p>
    <w:p w:rsidR="00066951" w:rsidRPr="009129C2" w:rsidRDefault="00066951" w:rsidP="00066951">
      <w:pPr>
        <w:pStyle w:val="ListBullet2"/>
      </w:pPr>
      <w:r w:rsidRPr="009129C2">
        <w:t>Toxic</w:t>
      </w:r>
    </w:p>
    <w:p w:rsidR="00066951" w:rsidRPr="009129C2" w:rsidRDefault="00066951" w:rsidP="00066951">
      <w:pPr>
        <w:pStyle w:val="ListNumber"/>
      </w:pPr>
      <w:r w:rsidRPr="009129C2">
        <w:t xml:space="preserve">Enter any comments to describe the biohazard. </w:t>
      </w:r>
    </w:p>
    <w:p w:rsidR="00066951" w:rsidRPr="009129C2" w:rsidRDefault="00066951" w:rsidP="00066951">
      <w:pPr>
        <w:pStyle w:val="ListNumber"/>
      </w:pPr>
      <w:r w:rsidRPr="009129C2">
        <w:t xml:space="preserve">Click </w:t>
      </w:r>
      <w:r w:rsidRPr="009129C2">
        <w:rPr>
          <w:b/>
        </w:rPr>
        <w:t>Submit</w:t>
      </w:r>
      <w:r w:rsidRPr="009129C2">
        <w:t>. The biohazard is added.</w:t>
      </w:r>
    </w:p>
    <w:p w:rsidR="00066951" w:rsidRPr="009129C2" w:rsidRDefault="00066951" w:rsidP="00066951">
      <w:pPr>
        <w:pStyle w:val="Heading3"/>
      </w:pPr>
      <w:bookmarkStart w:id="242" w:name="_Toc288121219"/>
      <w:r w:rsidRPr="009129C2">
        <w:t>Searching for and Editing a Biohazard</w:t>
      </w:r>
      <w:bookmarkEnd w:id="242"/>
    </w:p>
    <w:p w:rsidR="00066951" w:rsidRPr="009129C2" w:rsidRDefault="00066951" w:rsidP="00066951">
      <w:pPr>
        <w:pStyle w:val="BodyText"/>
      </w:pPr>
      <w:r w:rsidRPr="009129C2">
        <w:t xml:space="preserve">To </w:t>
      </w:r>
      <w:r w:rsidRPr="009129C2">
        <w:fldChar w:fldCharType="begin"/>
      </w:r>
      <w:r w:rsidRPr="009129C2">
        <w:instrText xml:space="preserve"> XE "biohazard:editing" </w:instrText>
      </w:r>
      <w:r w:rsidRPr="009129C2">
        <w:fldChar w:fldCharType="end"/>
      </w:r>
      <w:r w:rsidRPr="009129C2">
        <w:fldChar w:fldCharType="begin"/>
      </w:r>
      <w:r w:rsidRPr="009129C2">
        <w:instrText xml:space="preserve"> XE "editing:biohazard" </w:instrText>
      </w:r>
      <w:r w:rsidRPr="009129C2">
        <w:fldChar w:fldCharType="end"/>
      </w:r>
      <w:r w:rsidRPr="009129C2">
        <w:t>edit a biohazard:</w:t>
      </w:r>
    </w:p>
    <w:p w:rsidR="00066951" w:rsidRPr="009129C2" w:rsidRDefault="00066951" w:rsidP="00066951">
      <w:pPr>
        <w:pStyle w:val="NoteMainbody"/>
      </w:pPr>
      <w:r w:rsidRPr="009129C2">
        <w:rPr>
          <w:b/>
        </w:rPr>
        <w:t>Note:</w:t>
      </w:r>
      <w:r w:rsidRPr="009129C2">
        <w:tab/>
        <w:t xml:space="preserve">If you are on the Add Biohazard page, click the </w:t>
      </w:r>
      <w:r w:rsidRPr="009129C2">
        <w:rPr>
          <w:b/>
        </w:rPr>
        <w:t>Edit</w:t>
      </w:r>
      <w:r w:rsidRPr="009129C2">
        <w:t xml:space="preserve"> tab to search for and edit a biohazard.</w:t>
      </w:r>
    </w:p>
    <w:p w:rsidR="00066951" w:rsidRPr="009129C2" w:rsidRDefault="00066951" w:rsidP="00066951">
      <w:pPr>
        <w:pStyle w:val="ListNumber"/>
        <w:numPr>
          <w:ilvl w:val="0"/>
          <w:numId w:val="31"/>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29"/>
        </w:numPr>
      </w:pPr>
      <w:r w:rsidRPr="009129C2">
        <w:t xml:space="preserve">Click </w:t>
      </w:r>
      <w:r w:rsidRPr="009129C2">
        <w:rPr>
          <w:b/>
        </w:rPr>
        <w:t>Biohazard &gt; Edit</w:t>
      </w:r>
      <w:r w:rsidRPr="009129C2">
        <w:t>. The Edit Biohazard page opens.</w:t>
      </w:r>
    </w:p>
    <w:p w:rsidR="00066951" w:rsidRPr="009129C2" w:rsidRDefault="00066951" w:rsidP="00066951">
      <w:pPr>
        <w:pStyle w:val="ListNumber"/>
        <w:numPr>
          <w:ilvl w:val="0"/>
          <w:numId w:val="277"/>
        </w:numPr>
      </w:pPr>
      <w:r w:rsidRPr="009129C2">
        <w:t xml:space="preserve">Click </w:t>
      </w:r>
      <w:r w:rsidRPr="009129C2">
        <w:rPr>
          <w:b/>
        </w:rPr>
        <w:t>Attribute</w:t>
      </w:r>
      <w:r w:rsidRPr="009129C2">
        <w:t xml:space="preserve"> and specify the type of value to which to search.</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lastRenderedPageBreak/>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BodyTextIndent"/>
      </w:pPr>
      <w:r w:rsidRPr="009129C2">
        <w:t xml:space="preserve">If there is one match, the Edit Biohazard page opens. </w:t>
      </w:r>
      <w:r w:rsidRPr="009129C2">
        <w:br/>
        <w:t>If there is more than one match, double click on the biohazard in the list.</w:t>
      </w:r>
    </w:p>
    <w:p w:rsidR="00066951" w:rsidRPr="009129C2" w:rsidRDefault="00066951" w:rsidP="00066951">
      <w:pPr>
        <w:pStyle w:val="ListNumber"/>
      </w:pPr>
      <w:r w:rsidRPr="009129C2">
        <w:t xml:space="preserve">Make changes to the biohazard, and click </w:t>
      </w:r>
      <w:r w:rsidRPr="009129C2">
        <w:rPr>
          <w:b/>
        </w:rPr>
        <w:t xml:space="preserve">Submit. </w:t>
      </w:r>
      <w:r w:rsidRPr="009129C2">
        <w:t xml:space="preserve">The message </w:t>
      </w:r>
      <w:r w:rsidRPr="009129C2">
        <w:rPr>
          <w:i/>
        </w:rPr>
        <w:t>Biohazard successfully updated</w:t>
      </w:r>
      <w:r w:rsidRPr="009129C2">
        <w:t xml:space="preserve"> appears.</w:t>
      </w:r>
    </w:p>
    <w:p w:rsidR="00066951" w:rsidRPr="009129C2" w:rsidRDefault="00066951" w:rsidP="00066951">
      <w:pPr>
        <w:pStyle w:val="Heading2"/>
      </w:pPr>
      <w:bookmarkStart w:id="243" w:name="_Ref275321350"/>
      <w:bookmarkStart w:id="244" w:name="_Toc288121220"/>
      <w:r w:rsidRPr="009129C2">
        <w:t>Setting Up Specimen Arrays</w:t>
      </w:r>
      <w:bookmarkEnd w:id="243"/>
      <w:bookmarkEnd w:id="244"/>
    </w:p>
    <w:p w:rsidR="00066951" w:rsidRPr="009129C2" w:rsidRDefault="00066951" w:rsidP="00066951">
      <w:pPr>
        <w:pStyle w:val="BodyText"/>
      </w:pPr>
      <w:r w:rsidRPr="009129C2">
        <w:t xml:space="preserve">A </w:t>
      </w:r>
      <w:r w:rsidRPr="009129C2">
        <w:fldChar w:fldCharType="begin"/>
      </w:r>
      <w:r w:rsidRPr="009129C2">
        <w:instrText xml:space="preserve"> XE "specimen array:defined" </w:instrText>
      </w:r>
      <w:r w:rsidRPr="009129C2">
        <w:fldChar w:fldCharType="end"/>
      </w:r>
      <w:r w:rsidRPr="009129C2">
        <w:rPr>
          <w:i/>
        </w:rPr>
        <w:t>specimen array</w:t>
      </w:r>
      <w:r w:rsidRPr="009129C2">
        <w:t xml:space="preserve"> in </w:t>
      </w:r>
      <w:fldSimple w:instr=" DOCPROPERTY  ApplicationName  \* MERGEFORMAT ">
        <w:r w:rsidRPr="009129C2">
          <w:t>caTissue Suite</w:t>
        </w:r>
      </w:fldSimple>
      <w:r w:rsidRPr="009129C2">
        <w:t xml:space="preserve"> is a collection of biospecimens arranged in an ordered pattern, e.g., a 96-well PCR plate. In the </w:t>
      </w:r>
      <w:fldSimple w:instr=" DOCPROPERTY  ApplicationName  \* MERGEFORMAT ">
        <w:r w:rsidRPr="009129C2">
          <w:t>caTissue Suite</w:t>
        </w:r>
      </w:fldSimple>
      <w:r w:rsidRPr="009129C2">
        <w:t xml:space="preserve">, you can create an array based on an array type, create aliquots, and store and distribute them to investigators. </w:t>
      </w:r>
    </w:p>
    <w:p w:rsidR="00066951" w:rsidRPr="009129C2" w:rsidRDefault="00066951" w:rsidP="00066951">
      <w:pPr>
        <w:pStyle w:val="BodyText"/>
      </w:pPr>
      <w:r w:rsidRPr="009129C2">
        <w:t>To create specimen arrays, you must first create an array type. The array type pre-defines the class and types of specimens that can be stored in that array type along with dimensions for the array.</w:t>
      </w:r>
    </w:p>
    <w:p w:rsidR="00066951" w:rsidRPr="009129C2" w:rsidRDefault="00066951" w:rsidP="00066951">
      <w:pPr>
        <w:pStyle w:val="BodyText"/>
      </w:pPr>
      <w:r w:rsidRPr="009129C2">
        <w:t>To manage specimen arrays:</w:t>
      </w:r>
    </w:p>
    <w:p w:rsidR="00066951" w:rsidRPr="009129C2" w:rsidRDefault="00066951" w:rsidP="00066951">
      <w:pPr>
        <w:pStyle w:val="ListBullet"/>
        <w:rPr>
          <w:i/>
        </w:rPr>
      </w:pPr>
      <w:fldSimple w:instr=" REF _Ref275321986 \h  \* MERGEFORMAT ">
        <w:r w:rsidR="00327542" w:rsidRPr="00327542">
          <w:rPr>
            <w:i/>
          </w:rPr>
          <w:t>Adding a Specimen</w:t>
        </w:r>
        <w:r w:rsidR="00327542" w:rsidRPr="00327542">
          <w:rPr>
            <w:b/>
            <w:i/>
          </w:rPr>
          <w:t xml:space="preserve"> </w:t>
        </w:r>
        <w:r w:rsidR="00327542" w:rsidRPr="00327542">
          <w:rPr>
            <w:i/>
          </w:rPr>
          <w:t>Array Type</w:t>
        </w:r>
      </w:fldSimple>
    </w:p>
    <w:p w:rsidR="00066951" w:rsidRPr="009129C2" w:rsidRDefault="00066951" w:rsidP="00066951">
      <w:pPr>
        <w:pStyle w:val="ListBullet"/>
        <w:rPr>
          <w:i/>
        </w:rPr>
      </w:pPr>
      <w:fldSimple w:instr=" REF _Ref275321988 \h  \* MERGEFORMAT ">
        <w:r w:rsidR="00327542" w:rsidRPr="00327542">
          <w:rPr>
            <w:i/>
          </w:rPr>
          <w:t>Searching for and Editing a Specimen Array</w:t>
        </w:r>
      </w:fldSimple>
    </w:p>
    <w:p w:rsidR="00066951" w:rsidRPr="009129C2" w:rsidRDefault="00066951" w:rsidP="00066951">
      <w:pPr>
        <w:pStyle w:val="Heading3"/>
        <w:tabs>
          <w:tab w:val="left" w:pos="4470"/>
        </w:tabs>
      </w:pPr>
      <w:bookmarkStart w:id="245" w:name="_Ref275321986"/>
      <w:bookmarkStart w:id="246" w:name="_Toc288121221"/>
      <w:r w:rsidRPr="009129C2">
        <w:t>Adding a Specimen</w:t>
      </w:r>
      <w:r w:rsidRPr="009129C2">
        <w:rPr>
          <w:b/>
        </w:rPr>
        <w:t xml:space="preserve"> </w:t>
      </w:r>
      <w:r w:rsidRPr="009129C2">
        <w:t>Array Type</w:t>
      </w:r>
      <w:bookmarkEnd w:id="245"/>
      <w:bookmarkEnd w:id="246"/>
      <w:r w:rsidRPr="009129C2">
        <w:tab/>
      </w:r>
    </w:p>
    <w:p w:rsidR="00066951" w:rsidRPr="009129C2" w:rsidRDefault="00066951" w:rsidP="00066951">
      <w:pPr>
        <w:pStyle w:val="BodyText"/>
      </w:pPr>
      <w:r w:rsidRPr="009129C2">
        <w:t xml:space="preserve">To </w:t>
      </w:r>
      <w:r w:rsidRPr="009129C2">
        <w:fldChar w:fldCharType="begin"/>
      </w:r>
      <w:r w:rsidRPr="009129C2">
        <w:instrText xml:space="preserve"> XE "Specimen Array Type:adding" </w:instrText>
      </w:r>
      <w:r w:rsidRPr="009129C2">
        <w:fldChar w:fldCharType="end"/>
      </w:r>
      <w:r w:rsidRPr="009129C2">
        <w:fldChar w:fldCharType="begin"/>
      </w:r>
      <w:r w:rsidRPr="009129C2">
        <w:instrText xml:space="preserve"> XE "adding:specimen array type" </w:instrText>
      </w:r>
      <w:r w:rsidRPr="009129C2">
        <w:fldChar w:fldCharType="end"/>
      </w:r>
      <w:r w:rsidRPr="009129C2">
        <w:t>create a specimen array type:</w:t>
      </w:r>
    </w:p>
    <w:p w:rsidR="00066951" w:rsidRPr="009129C2" w:rsidRDefault="00066951" w:rsidP="00066951">
      <w:pPr>
        <w:pStyle w:val="NoteMainbody"/>
      </w:pPr>
      <w:r w:rsidRPr="009129C2">
        <w:rPr>
          <w:b/>
        </w:rPr>
        <w:t>Note:</w:t>
      </w:r>
      <w:r w:rsidRPr="009129C2">
        <w:tab/>
        <w:t xml:space="preserve">If you are on the Add Specimen Array Type page, click the </w:t>
      </w:r>
      <w:r w:rsidRPr="009129C2">
        <w:rPr>
          <w:b/>
        </w:rPr>
        <w:t>Edit</w:t>
      </w:r>
      <w:r w:rsidRPr="009129C2">
        <w:t xml:space="preserve"> tab to search for and edit a specimen array type.</w:t>
      </w:r>
    </w:p>
    <w:p w:rsidR="00066951" w:rsidRPr="009129C2" w:rsidRDefault="00066951" w:rsidP="00066951">
      <w:pPr>
        <w:pStyle w:val="ListNumber"/>
        <w:numPr>
          <w:ilvl w:val="0"/>
          <w:numId w:val="32"/>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30"/>
        </w:numPr>
      </w:pPr>
      <w:r w:rsidRPr="009129C2">
        <w:t xml:space="preserve">Click </w:t>
      </w:r>
      <w:r w:rsidRPr="009129C2">
        <w:rPr>
          <w:b/>
        </w:rPr>
        <w:t>Specimen Array Type &gt; Add</w:t>
      </w:r>
      <w:r w:rsidRPr="009129C2">
        <w:t xml:space="preserve">. </w:t>
      </w:r>
    </w:p>
    <w:p w:rsidR="00066951" w:rsidRPr="009129C2" w:rsidRDefault="00066951" w:rsidP="00066951">
      <w:pPr>
        <w:pStyle w:val="BodyText0"/>
        <w:ind w:left="1440"/>
      </w:pPr>
      <w:r w:rsidRPr="009129C2">
        <w:br w:type="page"/>
        <w:t>The Add Specimen Array Type page opens.</w:t>
      </w:r>
    </w:p>
    <w:p w:rsidR="00066951" w:rsidRPr="009129C2" w:rsidRDefault="007A0E2C" w:rsidP="00066951">
      <w:pPr>
        <w:pStyle w:val="GraphicAnchorStep"/>
      </w:pPr>
      <w:r>
        <w:rPr>
          <w:noProof/>
        </w:rPr>
        <w:drawing>
          <wp:inline distT="0" distB="0" distL="0" distR="0">
            <wp:extent cx="3971925" cy="2590800"/>
            <wp:effectExtent l="19050" t="19050" r="28575" b="19050"/>
            <wp:docPr id="14" name="Picture 14" descr="This screen shot shows how to fill in the Add Specimen Array Type page to add a storag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is screen shot shows how to fill in the Add Specimen Array Type page to add a storage type."/>
                    <pic:cNvPicPr>
                      <a:picLocks noChangeAspect="1" noChangeArrowheads="1"/>
                    </pic:cNvPicPr>
                  </pic:nvPicPr>
                  <pic:blipFill>
                    <a:blip r:embed="rId37"/>
                    <a:srcRect/>
                    <a:stretch>
                      <a:fillRect/>
                    </a:stretch>
                  </pic:blipFill>
                  <pic:spPr bwMode="auto">
                    <a:xfrm>
                      <a:off x="0" y="0"/>
                      <a:ext cx="3971925" cy="25908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13</w:t>
        </w:r>
      </w:fldSimple>
      <w:r w:rsidRPr="009129C2">
        <w:t>: Add Specimen Array Type</w:t>
      </w:r>
    </w:p>
    <w:p w:rsidR="00066951" w:rsidRPr="009129C2" w:rsidRDefault="00066951" w:rsidP="00066951">
      <w:pPr>
        <w:pStyle w:val="ListNumber"/>
        <w:numPr>
          <w:ilvl w:val="0"/>
          <w:numId w:val="278"/>
        </w:numPr>
      </w:pPr>
      <w:r w:rsidRPr="009129C2">
        <w:t xml:space="preserve">Enter a name for the array in the </w:t>
      </w:r>
      <w:r w:rsidRPr="009129C2">
        <w:rPr>
          <w:b/>
        </w:rPr>
        <w:t>Name</w:t>
      </w:r>
      <w:r w:rsidRPr="009129C2">
        <w:t xml:space="preserve"> field. </w:t>
      </w:r>
    </w:p>
    <w:p w:rsidR="00066951" w:rsidRPr="009129C2" w:rsidRDefault="00066951" w:rsidP="00066951">
      <w:pPr>
        <w:pStyle w:val="ListNumber"/>
      </w:pPr>
      <w:r w:rsidRPr="009129C2">
        <w:t xml:space="preserve">Select an option from the </w:t>
      </w:r>
      <w:r w:rsidRPr="009129C2">
        <w:rPr>
          <w:b/>
        </w:rPr>
        <w:t>Specimen Class</w:t>
      </w:r>
      <w:r w:rsidRPr="009129C2">
        <w:t xml:space="preserve"> drop-down list.</w:t>
      </w:r>
    </w:p>
    <w:p w:rsidR="00066951" w:rsidRPr="009129C2" w:rsidRDefault="00066951" w:rsidP="00066951">
      <w:pPr>
        <w:pStyle w:val="ListNumber"/>
      </w:pPr>
      <w:r w:rsidRPr="009129C2">
        <w:t xml:space="preserve">Select an option from the </w:t>
      </w:r>
      <w:r w:rsidRPr="009129C2">
        <w:rPr>
          <w:b/>
        </w:rPr>
        <w:t>Specimen Type</w:t>
      </w:r>
      <w:r w:rsidRPr="009129C2">
        <w:t xml:space="preserve"> list that auto-populates based on the selected </w:t>
      </w:r>
      <w:r w:rsidRPr="009129C2">
        <w:rPr>
          <w:b/>
        </w:rPr>
        <w:t>Specimen Class</w:t>
      </w:r>
      <w:r w:rsidRPr="009129C2">
        <w:t>.</w:t>
      </w:r>
    </w:p>
    <w:p w:rsidR="00066951" w:rsidRPr="009129C2" w:rsidRDefault="00066951" w:rsidP="00066951">
      <w:pPr>
        <w:pStyle w:val="ListNumber"/>
      </w:pPr>
      <w:r w:rsidRPr="009129C2">
        <w:t xml:space="preserve">Specify the capacity of the array under </w:t>
      </w:r>
      <w:r w:rsidRPr="009129C2">
        <w:rPr>
          <w:b/>
        </w:rPr>
        <w:t>Capacity</w:t>
      </w:r>
      <w:r w:rsidRPr="009129C2">
        <w:t>.</w:t>
      </w:r>
    </w:p>
    <w:p w:rsidR="00066951" w:rsidRPr="009129C2" w:rsidRDefault="00066951" w:rsidP="00066951">
      <w:pPr>
        <w:pStyle w:val="ListNumber"/>
      </w:pPr>
      <w:r w:rsidRPr="009129C2">
        <w:t xml:space="preserve">Click </w:t>
      </w:r>
      <w:r w:rsidRPr="009129C2">
        <w:rPr>
          <w:b/>
        </w:rPr>
        <w:t>Submit</w:t>
      </w:r>
      <w:r w:rsidRPr="009129C2">
        <w:t>. The specimen array is added.</w:t>
      </w:r>
    </w:p>
    <w:p w:rsidR="00066951" w:rsidRPr="009129C2" w:rsidRDefault="00066951" w:rsidP="00066951">
      <w:pPr>
        <w:pStyle w:val="Heading3"/>
      </w:pPr>
      <w:r w:rsidRPr="009129C2">
        <w:br w:type="page"/>
      </w:r>
      <w:bookmarkStart w:id="247" w:name="_Ref275321988"/>
      <w:bookmarkStart w:id="248" w:name="_Toc288121222"/>
      <w:r w:rsidRPr="009129C2">
        <w:t>Searching for and Editing a Specimen Array</w:t>
      </w:r>
      <w:bookmarkEnd w:id="247"/>
      <w:bookmarkEnd w:id="248"/>
    </w:p>
    <w:p w:rsidR="00066951" w:rsidRPr="009129C2" w:rsidRDefault="00066951" w:rsidP="00066951">
      <w:pPr>
        <w:pStyle w:val="BodyText"/>
      </w:pPr>
      <w:r w:rsidRPr="009129C2">
        <w:t xml:space="preserve">To </w:t>
      </w:r>
      <w:r w:rsidRPr="009129C2">
        <w:fldChar w:fldCharType="begin"/>
      </w:r>
      <w:r w:rsidRPr="009129C2">
        <w:instrText xml:space="preserve"> XE "editing:specimen array" </w:instrText>
      </w:r>
      <w:r w:rsidRPr="009129C2">
        <w:fldChar w:fldCharType="end"/>
      </w:r>
      <w:r w:rsidRPr="009129C2">
        <w:fldChar w:fldCharType="begin"/>
      </w:r>
      <w:r w:rsidRPr="009129C2">
        <w:instrText xml:space="preserve"> XE "specimen array:editing" </w:instrText>
      </w:r>
      <w:r w:rsidRPr="009129C2">
        <w:fldChar w:fldCharType="end"/>
      </w:r>
      <w:r w:rsidRPr="009129C2">
        <w:t>edit a specimen array:</w:t>
      </w:r>
    </w:p>
    <w:p w:rsidR="00066951" w:rsidRPr="009129C2" w:rsidRDefault="00066951" w:rsidP="00066951">
      <w:pPr>
        <w:pStyle w:val="NoteMainbody"/>
      </w:pPr>
      <w:r w:rsidRPr="009129C2">
        <w:rPr>
          <w:b/>
        </w:rPr>
        <w:t>Note:</w:t>
      </w:r>
      <w:r w:rsidRPr="009129C2">
        <w:tab/>
        <w:t xml:space="preserve">If you are on the Add Specimen page, click the </w:t>
      </w:r>
      <w:r w:rsidRPr="009129C2">
        <w:rPr>
          <w:b/>
        </w:rPr>
        <w:t>Edit</w:t>
      </w:r>
      <w:r w:rsidRPr="009129C2">
        <w:t xml:space="preserve"> tab to search for and edit a specimen array.</w:t>
      </w:r>
    </w:p>
    <w:p w:rsidR="00066951" w:rsidRPr="009129C2" w:rsidRDefault="00066951" w:rsidP="00066951">
      <w:pPr>
        <w:pStyle w:val="ListNumber"/>
        <w:numPr>
          <w:ilvl w:val="0"/>
          <w:numId w:val="33"/>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31"/>
        </w:numPr>
      </w:pPr>
      <w:r w:rsidRPr="009129C2">
        <w:t xml:space="preserve">Click </w:t>
      </w:r>
      <w:r w:rsidRPr="009129C2">
        <w:rPr>
          <w:b/>
        </w:rPr>
        <w:t>Specimen Array &gt; Edit</w:t>
      </w:r>
      <w:r w:rsidRPr="009129C2">
        <w:t>. The Edit Specimen Array page opens.</w:t>
      </w:r>
    </w:p>
    <w:p w:rsidR="00066951" w:rsidRPr="009129C2" w:rsidRDefault="00066951" w:rsidP="00066951">
      <w:pPr>
        <w:pStyle w:val="ListNumber"/>
        <w:numPr>
          <w:ilvl w:val="0"/>
          <w:numId w:val="279"/>
        </w:numPr>
      </w:pPr>
      <w:r w:rsidRPr="009129C2">
        <w:t xml:space="preserve">Click </w:t>
      </w:r>
      <w:r w:rsidRPr="009129C2">
        <w:rPr>
          <w:b/>
        </w:rPr>
        <w:t>Attribute</w:t>
      </w:r>
      <w:r w:rsidRPr="009129C2">
        <w:t xml:space="preserve"> and specify the type of value for which to search </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BodyTextIndent"/>
      </w:pPr>
      <w:r w:rsidRPr="009129C2">
        <w:t>If there is one match, the Edit Specimen Array page opens.</w:t>
      </w:r>
      <w:r w:rsidRPr="009129C2">
        <w:br/>
        <w:t>If there is more than one match, double click on the specimen array in the list.</w:t>
      </w:r>
    </w:p>
    <w:p w:rsidR="00066951" w:rsidRPr="009129C2" w:rsidRDefault="00066951" w:rsidP="00066951">
      <w:pPr>
        <w:pStyle w:val="ListNumber"/>
      </w:pPr>
      <w:r w:rsidRPr="009129C2">
        <w:t xml:space="preserve">Make changes to the specimen array, and click </w:t>
      </w:r>
      <w:r w:rsidRPr="009129C2">
        <w:rPr>
          <w:b/>
        </w:rPr>
        <w:t xml:space="preserve">Submit. </w:t>
      </w:r>
      <w:r w:rsidRPr="009129C2">
        <w:t xml:space="preserve">The message </w:t>
      </w:r>
      <w:r w:rsidRPr="009129C2">
        <w:rPr>
          <w:i/>
        </w:rPr>
        <w:t>Specimen Array successfully updated</w:t>
      </w:r>
      <w:r w:rsidRPr="009129C2">
        <w:t xml:space="preserve"> appears.</w:t>
      </w:r>
    </w:p>
    <w:p w:rsidR="00066951" w:rsidRPr="009129C2" w:rsidRDefault="00066951" w:rsidP="00066951">
      <w:pPr>
        <w:pStyle w:val="BodyText"/>
      </w:pPr>
    </w:p>
    <w:p w:rsidR="00066951" w:rsidRPr="009129C2" w:rsidRDefault="00066951" w:rsidP="00066951">
      <w:pPr>
        <w:pStyle w:val="BodyText"/>
        <w:ind w:left="0"/>
        <w:sectPr w:rsidR="00066951" w:rsidRPr="009129C2">
          <w:type w:val="oddPage"/>
          <w:pgSz w:w="12240" w:h="15840" w:code="1"/>
          <w:pgMar w:top="1440" w:right="1440" w:bottom="1440" w:left="1440" w:header="720" w:footer="720" w:gutter="432"/>
          <w:cols w:space="720"/>
          <w:titlePg/>
          <w:docGrid w:linePitch="360"/>
        </w:sectPr>
      </w:pPr>
      <w:r w:rsidRPr="009129C2">
        <w:br w:type="page"/>
      </w:r>
    </w:p>
    <w:p w:rsidR="00066951" w:rsidRPr="009129C2" w:rsidRDefault="00066951" w:rsidP="00066951">
      <w:pPr>
        <w:pStyle w:val="Heading1"/>
        <w:numPr>
          <w:ilvl w:val="0"/>
          <w:numId w:val="5"/>
        </w:numPr>
      </w:pPr>
      <w:bookmarkStart w:id="249" w:name="_Ref275502537"/>
      <w:bookmarkStart w:id="250" w:name="_Ref275505574"/>
      <w:bookmarkStart w:id="251" w:name="_Toc288121223"/>
      <w:r w:rsidRPr="009129C2">
        <w:t>Setting Up Protocols (Administrative Data)</w:t>
      </w:r>
      <w:bookmarkEnd w:id="249"/>
      <w:bookmarkEnd w:id="250"/>
      <w:bookmarkEnd w:id="251"/>
    </w:p>
    <w:p w:rsidR="00066951" w:rsidRPr="009129C2" w:rsidRDefault="00066951" w:rsidP="00066951">
      <w:pPr>
        <w:pStyle w:val="BodyText"/>
      </w:pPr>
      <w:r w:rsidRPr="009129C2">
        <w:rPr>
          <w:rStyle w:val="AuthorNoteBlue"/>
          <w:color w:val="000000"/>
        </w:rPr>
        <w:t>This chapter provides</w:t>
      </w:r>
      <w:r w:rsidRPr="009129C2">
        <w:rPr>
          <w:rStyle w:val="AuthorNoteBlue"/>
        </w:rPr>
        <w:t xml:space="preserve"> </w:t>
      </w:r>
      <w:fldSimple w:instr=" DOCPROPERTY  ApplicationName  \* MERGEFORMAT ">
        <w:r w:rsidRPr="009129C2">
          <w:t>caTissue Suite</w:t>
        </w:r>
      </w:fldSimple>
      <w:r w:rsidRPr="009129C2">
        <w:t xml:space="preserve"> Administrators with instructions to set up collection protocols and distribution protocols in </w:t>
      </w:r>
      <w:fldSimple w:instr=" DOCPROPERTY  ApplicationName  \* MERGEFORMAT ">
        <w:r w:rsidRPr="009129C2">
          <w:t>caTissue Suite</w:t>
        </w:r>
      </w:fldSimple>
      <w:r w:rsidRPr="009129C2">
        <w:t>.</w:t>
      </w:r>
    </w:p>
    <w:p w:rsidR="00066951" w:rsidRPr="009129C2" w:rsidRDefault="00066951" w:rsidP="00066951">
      <w:pPr>
        <w:pStyle w:val="NoteMainbody"/>
      </w:pPr>
      <w:r w:rsidRPr="009129C2">
        <w:rPr>
          <w:b/>
        </w:rPr>
        <w:t>Note:</w:t>
      </w:r>
      <w:r w:rsidRPr="009129C2">
        <w:tab/>
        <w:t xml:space="preserve">By default, an Administrator has the Protocol Administration privilege and can add a user only to a collection protocol to which the Administrator has access.  </w:t>
      </w:r>
    </w:p>
    <w:p w:rsidR="00066951" w:rsidRPr="009129C2" w:rsidRDefault="00066951" w:rsidP="00066951">
      <w:pPr>
        <w:pStyle w:val="NoteMainbody"/>
      </w:pPr>
      <w:r w:rsidRPr="009129C2">
        <w:rPr>
          <w:b/>
        </w:rPr>
        <w:t>Note:</w:t>
      </w:r>
      <w:r w:rsidRPr="009129C2">
        <w:tab/>
        <w:t>Due to interdependencies in the data, you must</w:t>
      </w:r>
      <w:r w:rsidRPr="009129C2">
        <w:rPr>
          <w:b/>
        </w:rPr>
        <w:t xml:space="preserve"> </w:t>
      </w:r>
      <w:r w:rsidRPr="009129C2">
        <w:t xml:space="preserve">follow the instructions in Chapters 3 through 5 in the order presented. </w:t>
      </w:r>
    </w:p>
    <w:p w:rsidR="00066951" w:rsidRPr="009129C2" w:rsidRDefault="00066951" w:rsidP="00066951">
      <w:pPr>
        <w:pStyle w:val="BodyText"/>
      </w:pPr>
      <w:r w:rsidRPr="009129C2">
        <w:t>Topics in this chapter include:</w:t>
      </w:r>
    </w:p>
    <w:p w:rsidR="00066951" w:rsidRPr="009129C2" w:rsidRDefault="00066951" w:rsidP="00066951">
      <w:pPr>
        <w:pStyle w:val="ListBullet"/>
      </w:pPr>
      <w:fldSimple w:instr=" REF _Ref275322024 \h  \* MERGEFORMAT ">
        <w:r w:rsidR="00327542" w:rsidRPr="00327542">
          <w:rPr>
            <w:rStyle w:val="Emphasis"/>
          </w:rPr>
          <w:t>Setting Up Collection Protocols</w:t>
        </w:r>
      </w:fldSimple>
      <w:r w:rsidRPr="009129C2">
        <w:t xml:space="preserve"> on this page</w:t>
      </w:r>
    </w:p>
    <w:p w:rsidR="00066951" w:rsidRPr="009129C2" w:rsidRDefault="00066951" w:rsidP="00066951">
      <w:pPr>
        <w:pStyle w:val="ListBullet"/>
      </w:pPr>
      <w:fldSimple w:instr=" REF _Ref275322030 \h  \* MERGEFORMAT ">
        <w:r w:rsidR="00327542" w:rsidRPr="00327542">
          <w:rPr>
            <w:rStyle w:val="Emphasis"/>
          </w:rPr>
          <w:t>Setting Up Distribution Protocols</w:t>
        </w:r>
      </w:fldSimple>
      <w:r w:rsidRPr="009129C2">
        <w:t xml:space="preserve"> on page </w:t>
      </w:r>
      <w:r w:rsidRPr="009129C2">
        <w:fldChar w:fldCharType="begin"/>
      </w:r>
      <w:r w:rsidRPr="009129C2">
        <w:instrText xml:space="preserve"> PAGEREF _Ref275322030 \h </w:instrText>
      </w:r>
      <w:r w:rsidRPr="009129C2">
        <w:fldChar w:fldCharType="separate"/>
      </w:r>
      <w:r w:rsidR="00327542">
        <w:rPr>
          <w:noProof/>
        </w:rPr>
        <w:t>58</w:t>
      </w:r>
      <w:r w:rsidRPr="009129C2">
        <w:fldChar w:fldCharType="end"/>
      </w:r>
    </w:p>
    <w:p w:rsidR="00066951" w:rsidRPr="009129C2" w:rsidRDefault="00066951" w:rsidP="00066951">
      <w:pPr>
        <w:pStyle w:val="Heading2"/>
        <w:rPr>
          <w:szCs w:val="20"/>
        </w:rPr>
      </w:pPr>
      <w:bookmarkStart w:id="252" w:name="_Ref275322024"/>
      <w:bookmarkStart w:id="253" w:name="_Toc288121224"/>
      <w:r w:rsidRPr="009129C2">
        <w:t>Setting Up Collection</w:t>
      </w:r>
      <w:r w:rsidRPr="009129C2">
        <w:rPr>
          <w:szCs w:val="20"/>
        </w:rPr>
        <w:t xml:space="preserve"> </w:t>
      </w:r>
      <w:r w:rsidRPr="009129C2">
        <w:t>Protocols</w:t>
      </w:r>
      <w:bookmarkEnd w:id="252"/>
      <w:bookmarkEnd w:id="253"/>
    </w:p>
    <w:p w:rsidR="00066951" w:rsidRPr="009129C2" w:rsidRDefault="00066951" w:rsidP="00066951">
      <w:pPr>
        <w:pStyle w:val="BodyText"/>
      </w:pPr>
      <w:r w:rsidRPr="009129C2">
        <w:t xml:space="preserve">A </w:t>
      </w:r>
      <w:r w:rsidRPr="009129C2">
        <w:fldChar w:fldCharType="begin"/>
      </w:r>
      <w:r w:rsidRPr="009129C2">
        <w:instrText xml:space="preserve"> XE "Collection Protocol:defined" </w:instrText>
      </w:r>
      <w:r w:rsidRPr="009129C2">
        <w:fldChar w:fldCharType="end"/>
      </w:r>
      <w:r w:rsidRPr="009129C2">
        <w:rPr>
          <w:i/>
        </w:rPr>
        <w:t>collection protocol</w:t>
      </w:r>
      <w:r w:rsidRPr="009129C2">
        <w:t xml:space="preserve"> contains a set of guidelines that delineate what, how, and when the biospecimens are to be collected. In a multi-repository scenario, the sites can operate in any of the following ways:</w:t>
      </w:r>
    </w:p>
    <w:p w:rsidR="00066951" w:rsidRPr="009129C2" w:rsidRDefault="00066951" w:rsidP="00066951">
      <w:pPr>
        <w:pStyle w:val="ListBullet"/>
      </w:pPr>
      <w:r w:rsidRPr="009129C2">
        <w:rPr>
          <w:b/>
        </w:rPr>
        <w:t>Independent sites</w:t>
      </w:r>
      <w:r w:rsidRPr="009129C2">
        <w:t xml:space="preserve">: Multiple sites operate independently and on different protocols in a single instance of caTissue. </w:t>
      </w:r>
    </w:p>
    <w:p w:rsidR="00066951" w:rsidRPr="009129C2" w:rsidRDefault="00066951" w:rsidP="00066951">
      <w:pPr>
        <w:pStyle w:val="ListBullet"/>
      </w:pPr>
      <w:r w:rsidRPr="009129C2">
        <w:rPr>
          <w:b/>
        </w:rPr>
        <w:t>Shared protocols</w:t>
      </w:r>
      <w:r w:rsidRPr="009129C2">
        <w:t>:</w:t>
      </w:r>
    </w:p>
    <w:p w:rsidR="00066951" w:rsidRPr="009129C2" w:rsidRDefault="00066951" w:rsidP="00066951">
      <w:pPr>
        <w:pStyle w:val="ListBullet2"/>
      </w:pPr>
      <w:r w:rsidRPr="009129C2">
        <w:t>More than one site accession objects to a shared protocol, but the bank staff performs specimen accessioning and processing independently. The bank staff can perform specimen processing only on the specimens to which they have physical access.</w:t>
      </w:r>
    </w:p>
    <w:p w:rsidR="00066951" w:rsidRPr="009129C2" w:rsidRDefault="00066951" w:rsidP="00066951">
      <w:pPr>
        <w:pStyle w:val="ListBullet2"/>
      </w:pPr>
      <w:r w:rsidRPr="009129C2">
        <w:t>More than one site accessions objects to a shared protocol and transfers the specimens across sites for further processing or storage.</w:t>
      </w:r>
    </w:p>
    <w:p w:rsidR="00066951" w:rsidRPr="009129C2" w:rsidRDefault="00066951" w:rsidP="00066951">
      <w:pPr>
        <w:pStyle w:val="BodyText"/>
      </w:pPr>
      <w:r w:rsidRPr="009129C2">
        <w:t xml:space="preserve">For the scenarios mentioned above, an Administrator assigns users to the appropriate privileges at the collection protocol level. The Principal Investigator (PI) of the study decides the guidelines of the protocol and applies for IRB </w:t>
      </w:r>
      <w:r w:rsidRPr="009129C2">
        <w:rPr>
          <w:rStyle w:val="BodyTextChar2"/>
        </w:rPr>
        <w:t>(</w:t>
      </w:r>
      <w:r w:rsidRPr="009129C2">
        <w:t>Institutional Review Board</w:t>
      </w:r>
      <w:r w:rsidRPr="009129C2">
        <w:rPr>
          <w:rStyle w:val="BodyTextChar2"/>
        </w:rPr>
        <w:t>)</w:t>
      </w:r>
      <w:r w:rsidRPr="009129C2">
        <w:t xml:space="preserve"> approval. Once approved, the PI requests the </w:t>
      </w:r>
      <w:fldSimple w:instr=" DOCPROPERTY  ApplicationName  \* MERGEFORMAT ">
        <w:r w:rsidRPr="009129C2">
          <w:t>caTissue Suite</w:t>
        </w:r>
      </w:fldSimple>
      <w:r w:rsidRPr="009129C2">
        <w:t xml:space="preserve"> Administrator to add the protocol to </w:t>
      </w:r>
      <w:fldSimple w:instr=" DOCPROPERTY  ApplicationName  \* MERGEFORMAT ">
        <w:r w:rsidRPr="009129C2">
          <w:t>caTissue Suite</w:t>
        </w:r>
      </w:fldSimple>
      <w:r w:rsidRPr="009129C2">
        <w:t>.</w:t>
      </w:r>
    </w:p>
    <w:p w:rsidR="00066951" w:rsidRPr="009129C2" w:rsidRDefault="00066951" w:rsidP="00066951">
      <w:pPr>
        <w:pStyle w:val="BodyText"/>
      </w:pPr>
      <w:r w:rsidRPr="009129C2">
        <w:t>There are two types of collection protocols:</w:t>
      </w:r>
    </w:p>
    <w:p w:rsidR="00066951" w:rsidRPr="009129C2" w:rsidRDefault="00066951" w:rsidP="00066951">
      <w:pPr>
        <w:pStyle w:val="ListBullet"/>
      </w:pPr>
      <w:r w:rsidRPr="009129C2">
        <w:rPr>
          <w:b/>
        </w:rPr>
        <w:t>Planned</w:t>
      </w:r>
      <w:r w:rsidRPr="009129C2">
        <w:t xml:space="preserve"> </w:t>
      </w:r>
      <w:r w:rsidRPr="009129C2">
        <w:fldChar w:fldCharType="begin"/>
      </w:r>
      <w:r w:rsidRPr="009129C2">
        <w:instrText xml:space="preserve"> XE "Collection Protocol:planned definition" </w:instrText>
      </w:r>
      <w:r w:rsidRPr="009129C2">
        <w:fldChar w:fldCharType="end"/>
      </w:r>
      <w:r w:rsidRPr="009129C2">
        <w:fldChar w:fldCharType="begin"/>
      </w:r>
      <w:r w:rsidRPr="009129C2">
        <w:instrText xml:space="preserve"> XE "Collection Protocol:unplanned definition" </w:instrText>
      </w:r>
      <w:r w:rsidRPr="009129C2">
        <w:fldChar w:fldCharType="end"/>
      </w:r>
      <w:r w:rsidRPr="009129C2">
        <w:t>specimen collection protocol</w:t>
      </w:r>
    </w:p>
    <w:p w:rsidR="00066951" w:rsidRPr="009129C2" w:rsidRDefault="00066951" w:rsidP="00066951">
      <w:pPr>
        <w:pStyle w:val="ListBullet"/>
      </w:pPr>
      <w:r w:rsidRPr="009129C2">
        <w:rPr>
          <w:b/>
        </w:rPr>
        <w:t>Unplanned</w:t>
      </w:r>
      <w:r w:rsidRPr="009129C2">
        <w:t xml:space="preserve"> specimen collection protocol or general tissue banking protocol</w:t>
      </w:r>
    </w:p>
    <w:p w:rsidR="00066951" w:rsidRPr="009129C2" w:rsidRDefault="00066951" w:rsidP="00066951">
      <w:pPr>
        <w:pStyle w:val="BodyText"/>
      </w:pPr>
      <w:r w:rsidRPr="009129C2">
        <w:br w:type="page"/>
        <w:t>The following topics provide instructions on how to set up different types of collection protocols:</w:t>
      </w:r>
    </w:p>
    <w:p w:rsidR="00066951" w:rsidRPr="009129C2" w:rsidRDefault="00066951" w:rsidP="00066951">
      <w:pPr>
        <w:pStyle w:val="ListBullet"/>
        <w:rPr>
          <w:rStyle w:val="Emphasis"/>
        </w:rPr>
      </w:pPr>
      <w:fldSimple w:instr=" REF _Ref275322142 \h  \* MERGEFORMAT ">
        <w:r w:rsidR="00327542" w:rsidRPr="00327542">
          <w:rPr>
            <w:rStyle w:val="Emphasis"/>
          </w:rPr>
          <w:t>Setting Up a Planned Collection Protocol (CP)</w:t>
        </w:r>
      </w:fldSimple>
    </w:p>
    <w:p w:rsidR="00066951" w:rsidRPr="009129C2" w:rsidRDefault="00066951" w:rsidP="00066951">
      <w:pPr>
        <w:pStyle w:val="ListBullet"/>
        <w:rPr>
          <w:rStyle w:val="Emphasis"/>
        </w:rPr>
      </w:pPr>
      <w:fldSimple w:instr=" REF _Ref275322145 \h  \* MERGEFORMAT ">
        <w:r w:rsidR="00327542" w:rsidRPr="00327542">
          <w:rPr>
            <w:rStyle w:val="Emphasis"/>
          </w:rPr>
          <w:t>Setting Up an Unplanned Specimen Collection Protocol or General Tissue Banking Protocol</w:t>
        </w:r>
      </w:fldSimple>
    </w:p>
    <w:p w:rsidR="00066951" w:rsidRPr="009129C2" w:rsidRDefault="00066951" w:rsidP="00066951">
      <w:pPr>
        <w:pStyle w:val="ListBullet"/>
        <w:rPr>
          <w:rStyle w:val="Emphasis"/>
        </w:rPr>
      </w:pPr>
      <w:fldSimple w:instr=" REF _Ref275322146 \h  \* MERGEFORMAT ">
        <w:r w:rsidR="00327542" w:rsidRPr="00327542">
          <w:rPr>
            <w:rStyle w:val="Emphasis"/>
          </w:rPr>
          <w:t>Setting Up a Complex Longitudinal Collection Protocols</w:t>
        </w:r>
      </w:fldSimple>
    </w:p>
    <w:p w:rsidR="00066951" w:rsidRPr="009129C2" w:rsidRDefault="00066951" w:rsidP="00066951">
      <w:pPr>
        <w:pStyle w:val="ListBullet"/>
        <w:rPr>
          <w:rStyle w:val="Emphasis"/>
        </w:rPr>
      </w:pPr>
      <w:fldSimple w:instr=" REF _Ref275322149 \h  \* MERGEFORMAT ">
        <w:r w:rsidR="00327542" w:rsidRPr="00327542">
          <w:rPr>
            <w:rStyle w:val="Emphasis"/>
          </w:rPr>
          <w:t>Editing a Collection Protocol</w:t>
        </w:r>
      </w:fldSimple>
    </w:p>
    <w:p w:rsidR="00066951" w:rsidRPr="009129C2" w:rsidRDefault="00066951" w:rsidP="00066951">
      <w:pPr>
        <w:pStyle w:val="Heading2"/>
      </w:pPr>
      <w:bookmarkStart w:id="254" w:name="_Ref275322142"/>
      <w:bookmarkStart w:id="255" w:name="_Toc288121225"/>
      <w:r w:rsidRPr="009129C2">
        <w:t>Setting Up a Planned Collection Protocol (CP)</w:t>
      </w:r>
      <w:bookmarkEnd w:id="254"/>
      <w:bookmarkEnd w:id="255"/>
    </w:p>
    <w:p w:rsidR="00066951" w:rsidRPr="009129C2" w:rsidRDefault="00066951" w:rsidP="00066951">
      <w:pPr>
        <w:pStyle w:val="BodyText"/>
      </w:pPr>
      <w:r w:rsidRPr="009129C2">
        <w:t xml:space="preserve">A </w:t>
      </w:r>
      <w:r w:rsidRPr="009129C2">
        <w:rPr>
          <w:i/>
        </w:rPr>
        <w:fldChar w:fldCharType="begin"/>
      </w:r>
      <w:r w:rsidRPr="009129C2">
        <w:rPr>
          <w:i/>
        </w:rPr>
        <w:instrText xml:space="preserve"> XE "Collection Protocol:setting up planned" </w:instrText>
      </w:r>
      <w:r w:rsidRPr="009129C2">
        <w:rPr>
          <w:i/>
        </w:rPr>
        <w:fldChar w:fldCharType="end"/>
      </w:r>
      <w:r w:rsidRPr="009129C2">
        <w:rPr>
          <w:i/>
        </w:rPr>
        <w:t>planned collection protocol</w:t>
      </w:r>
      <w:r w:rsidRPr="009129C2">
        <w:t xml:space="preserve"> has a pre-defined set of specimen requirements and facilitates the collection of specimen through a scheduled plan. </w:t>
      </w:r>
    </w:p>
    <w:p w:rsidR="00066951" w:rsidRPr="009129C2" w:rsidRDefault="00066951" w:rsidP="00066951">
      <w:pPr>
        <w:pStyle w:val="BodyText"/>
      </w:pPr>
      <w:r w:rsidRPr="009129C2">
        <w:t xml:space="preserve">A planned collection protocol process is as follows: </w:t>
      </w:r>
    </w:p>
    <w:p w:rsidR="00066951" w:rsidRPr="009129C2" w:rsidRDefault="00066951" w:rsidP="00066951">
      <w:pPr>
        <w:pStyle w:val="ListNumber"/>
        <w:numPr>
          <w:ilvl w:val="0"/>
          <w:numId w:val="250"/>
        </w:numPr>
      </w:pPr>
      <w:r w:rsidRPr="009129C2">
        <w:t>Basic protocol information like title, short title and IRB ID is collected</w:t>
      </w:r>
    </w:p>
    <w:p w:rsidR="00066951" w:rsidRPr="009129C2" w:rsidRDefault="00066951" w:rsidP="00066951">
      <w:pPr>
        <w:pStyle w:val="ListNumber"/>
        <w:numPr>
          <w:ilvl w:val="0"/>
          <w:numId w:val="280"/>
        </w:numPr>
      </w:pPr>
      <w:r w:rsidRPr="009129C2">
        <w:t>Consent tiers are defined.</w:t>
      </w:r>
    </w:p>
    <w:p w:rsidR="00066951" w:rsidRPr="009129C2" w:rsidRDefault="00066951" w:rsidP="00066951">
      <w:pPr>
        <w:pStyle w:val="ListNumber"/>
      </w:pPr>
      <w:r w:rsidRPr="009129C2">
        <w:t>Events (time points) are added</w:t>
      </w:r>
    </w:p>
    <w:p w:rsidR="00066951" w:rsidRPr="009129C2" w:rsidRDefault="00066951" w:rsidP="00066951">
      <w:pPr>
        <w:pStyle w:val="ListNumber"/>
      </w:pPr>
      <w:r w:rsidRPr="009129C2">
        <w:t>Specimen requirements are added per time point.</w:t>
      </w:r>
    </w:p>
    <w:p w:rsidR="00066951" w:rsidRPr="009129C2" w:rsidRDefault="00066951" w:rsidP="00066951">
      <w:pPr>
        <w:pStyle w:val="BodyText"/>
      </w:pPr>
      <w:r w:rsidRPr="009129C2">
        <w:t>The following figure graphically presents the planned collection protocol process.</w:t>
      </w:r>
    </w:p>
    <w:p w:rsidR="00066951" w:rsidRPr="009129C2" w:rsidRDefault="007A0E2C" w:rsidP="00066951">
      <w:pPr>
        <w:pStyle w:val="GraphicAnchorMainIndent"/>
      </w:pPr>
      <w:r>
        <w:rPr>
          <w:noProof/>
        </w:rPr>
        <w:drawing>
          <wp:inline distT="0" distB="0" distL="0" distR="0">
            <wp:extent cx="4276725" cy="2028825"/>
            <wp:effectExtent l="19050" t="19050" r="28575" b="28575"/>
            <wp:docPr id="15" name="Picture 15" descr="This graphic shows the planned protocol collection process as described abo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This graphic shows the planned protocol collection process as described above."/>
                    <pic:cNvPicPr>
                      <a:picLocks noChangeArrowheads="1"/>
                    </pic:cNvPicPr>
                  </pic:nvPicPr>
                  <pic:blipFill>
                    <a:blip r:embed="rId38"/>
                    <a:srcRect t="-356" b="-356"/>
                    <a:stretch>
                      <a:fillRect/>
                    </a:stretch>
                  </pic:blipFill>
                  <pic:spPr bwMode="auto">
                    <a:xfrm>
                      <a:off x="0" y="0"/>
                      <a:ext cx="4276725" cy="20288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rPr>
          <w:rFonts w:ascii="Arial" w:hAnsi="Arial" w:cs="Arial"/>
        </w:rPr>
      </w:pPr>
      <w:r w:rsidRPr="009129C2">
        <w:t xml:space="preserve">Figure </w:t>
      </w:r>
      <w:fldSimple w:instr=" SEQ Figure \* ARABIC ">
        <w:r w:rsidR="00327542">
          <w:rPr>
            <w:noProof/>
          </w:rPr>
          <w:t>14</w:t>
        </w:r>
      </w:fldSimple>
      <w:r w:rsidRPr="009129C2">
        <w:t xml:space="preserve">: </w:t>
      </w:r>
      <w:fldSimple w:instr=" DOCPROPERTY  ApplicationName  \* MERGEFORMAT ">
        <w:r w:rsidRPr="009129C2">
          <w:t>caTissue Suite</w:t>
        </w:r>
      </w:fldSimple>
      <w:r w:rsidRPr="009129C2">
        <w:t xml:space="preserve"> Planned Collection Protocol Process</w:t>
      </w:r>
    </w:p>
    <w:p w:rsidR="00066951" w:rsidRPr="009129C2" w:rsidRDefault="00066951" w:rsidP="00066951">
      <w:pPr>
        <w:pStyle w:val="Heading3"/>
      </w:pPr>
      <w:r w:rsidRPr="009129C2">
        <w:br w:type="page"/>
      </w:r>
      <w:bookmarkStart w:id="256" w:name="_Ref275519118"/>
      <w:bookmarkStart w:id="257" w:name="_Toc288121226"/>
      <w:r w:rsidRPr="009129C2">
        <w:t>Adding a Collection Protocol</w:t>
      </w:r>
      <w:bookmarkEnd w:id="256"/>
      <w:bookmarkEnd w:id="257"/>
    </w:p>
    <w:p w:rsidR="00066951" w:rsidRPr="009129C2" w:rsidRDefault="00066951" w:rsidP="00066951">
      <w:pPr>
        <w:pStyle w:val="BodyText"/>
      </w:pPr>
      <w:r w:rsidRPr="009129C2">
        <w:t>The process to create a planned collection protocol is divided into six steps as shown in the following figure:</w:t>
      </w:r>
    </w:p>
    <w:p w:rsidR="00066951" w:rsidRPr="009129C2" w:rsidRDefault="00066951" w:rsidP="00066951">
      <w:pPr>
        <w:pStyle w:val="ListNumber"/>
        <w:numPr>
          <w:ilvl w:val="0"/>
          <w:numId w:val="403"/>
        </w:numPr>
      </w:pPr>
      <w:r w:rsidRPr="009129C2">
        <w:t>Basic information like title, short title and IRB ID.</w:t>
      </w:r>
    </w:p>
    <w:p w:rsidR="00066951" w:rsidRPr="009129C2" w:rsidRDefault="00066951" w:rsidP="00066951">
      <w:pPr>
        <w:pStyle w:val="ListNumber"/>
      </w:pPr>
      <w:r w:rsidRPr="009129C2">
        <w:t>Consent tiers.</w:t>
      </w:r>
    </w:p>
    <w:p w:rsidR="00066951" w:rsidRPr="009129C2" w:rsidRDefault="00066951" w:rsidP="00066951">
      <w:pPr>
        <w:pStyle w:val="ListNumber"/>
      </w:pPr>
      <w:r w:rsidRPr="009129C2">
        <w:t>Events (time points).</w:t>
      </w:r>
    </w:p>
    <w:p w:rsidR="00066951" w:rsidRPr="009129C2" w:rsidRDefault="00066951" w:rsidP="00066951">
      <w:pPr>
        <w:pStyle w:val="ListNumber"/>
      </w:pPr>
      <w:r w:rsidRPr="009129C2">
        <w:t>Specimen requirements per time point.</w:t>
      </w:r>
    </w:p>
    <w:p w:rsidR="00066951" w:rsidRPr="009129C2" w:rsidRDefault="00066951" w:rsidP="00066951">
      <w:pPr>
        <w:pStyle w:val="ListNumber"/>
      </w:pPr>
      <w:r w:rsidRPr="009129C2">
        <w:t>Privileges assigned to the users.</w:t>
      </w:r>
    </w:p>
    <w:p w:rsidR="00066951" w:rsidRPr="009129C2" w:rsidRDefault="00066951" w:rsidP="00066951">
      <w:pPr>
        <w:pStyle w:val="ListNumber"/>
      </w:pPr>
      <w:r w:rsidRPr="009129C2">
        <w:t>Save the Collection Protocol.</w:t>
      </w:r>
    </w:p>
    <w:p w:rsidR="00066951" w:rsidRPr="009129C2" w:rsidRDefault="007A0E2C" w:rsidP="00066951">
      <w:pPr>
        <w:pStyle w:val="BodyText"/>
        <w:keepNext/>
        <w:ind w:left="0"/>
      </w:pPr>
      <w:r>
        <w:rPr>
          <w:noProof/>
        </w:rPr>
        <w:drawing>
          <wp:inline distT="0" distB="0" distL="0" distR="0">
            <wp:extent cx="5943600" cy="866775"/>
            <wp:effectExtent l="19050" t="0" r="0" b="0"/>
            <wp:docPr id="16" name="Picture 32" descr="This graphic lists the six steps to create a collection protocol as describe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is graphic lists the six steps to create a collection protocol as described above."/>
                    <pic:cNvPicPr>
                      <a:picLocks noChangeAspect="1" noChangeArrowheads="1"/>
                    </pic:cNvPicPr>
                  </pic:nvPicPr>
                  <pic:blipFill>
                    <a:blip r:embed="rId39"/>
                    <a:srcRect/>
                    <a:stretch>
                      <a:fillRect/>
                    </a:stretch>
                  </pic:blipFill>
                  <pic:spPr bwMode="auto">
                    <a:xfrm>
                      <a:off x="0" y="0"/>
                      <a:ext cx="5943600" cy="866775"/>
                    </a:xfrm>
                    <a:prstGeom prst="rect">
                      <a:avLst/>
                    </a:prstGeom>
                    <a:noFill/>
                    <a:ln w="9525">
                      <a:noFill/>
                      <a:miter lim="800000"/>
                      <a:headEnd/>
                      <a:tailEnd/>
                    </a:ln>
                  </pic:spPr>
                </pic:pic>
              </a:graphicData>
            </a:graphic>
          </wp:inline>
        </w:drawing>
      </w:r>
    </w:p>
    <w:p w:rsidR="00066951" w:rsidRPr="009129C2" w:rsidRDefault="00066951" w:rsidP="00066951">
      <w:pPr>
        <w:pStyle w:val="CaptionIndent"/>
        <w:ind w:left="720"/>
      </w:pPr>
      <w:r w:rsidRPr="009129C2">
        <w:t xml:space="preserve">Figure </w:t>
      </w:r>
      <w:fldSimple w:instr=" SEQ Figure \* ARABIC ">
        <w:r w:rsidR="00327542">
          <w:rPr>
            <w:noProof/>
          </w:rPr>
          <w:t>15</w:t>
        </w:r>
      </w:fldSimple>
      <w:r w:rsidRPr="009129C2">
        <w:t>: Workflow to Create a Collection Protocol</w:t>
      </w:r>
    </w:p>
    <w:p w:rsidR="00066951" w:rsidRPr="009129C2" w:rsidRDefault="00066951" w:rsidP="00066951">
      <w:pPr>
        <w:pStyle w:val="BodyText"/>
      </w:pPr>
      <w:r w:rsidRPr="009129C2">
        <w:t xml:space="preserve">To </w:t>
      </w:r>
      <w:r w:rsidRPr="009129C2">
        <w:fldChar w:fldCharType="begin"/>
      </w:r>
      <w:r w:rsidRPr="009129C2">
        <w:instrText xml:space="preserve"> XE "Collection Protocol:adding basic information" </w:instrText>
      </w:r>
      <w:r w:rsidRPr="009129C2">
        <w:fldChar w:fldCharType="end"/>
      </w:r>
      <w:r w:rsidRPr="009129C2">
        <w:t>create a planned collection protocol:</w:t>
      </w:r>
    </w:p>
    <w:p w:rsidR="00066951" w:rsidRPr="009129C2" w:rsidRDefault="00066951" w:rsidP="00066951">
      <w:pPr>
        <w:pStyle w:val="ListNumber"/>
        <w:numPr>
          <w:ilvl w:val="0"/>
          <w:numId w:val="34"/>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32"/>
        </w:numPr>
      </w:pPr>
      <w:r w:rsidRPr="009129C2">
        <w:t xml:space="preserve">Click </w:t>
      </w:r>
      <w:r w:rsidRPr="009129C2">
        <w:rPr>
          <w:b/>
        </w:rPr>
        <w:t>Collection Protocol &gt; Add</w:t>
      </w:r>
      <w:r w:rsidRPr="009129C2">
        <w:t xml:space="preserve">. </w:t>
      </w:r>
    </w:p>
    <w:p w:rsidR="00066951" w:rsidRPr="009129C2" w:rsidRDefault="00066951" w:rsidP="00066951">
      <w:pPr>
        <w:pStyle w:val="BodyTextIndent"/>
      </w:pPr>
      <w:r w:rsidRPr="009129C2">
        <w:t>The Collection Protocol Details page opens.</w:t>
      </w:r>
    </w:p>
    <w:p w:rsidR="00066951" w:rsidRPr="009129C2" w:rsidRDefault="007A0E2C" w:rsidP="00066951">
      <w:pPr>
        <w:pStyle w:val="BodyTextIndent"/>
        <w:keepNext/>
        <w:ind w:left="0"/>
        <w:jc w:val="both"/>
      </w:pPr>
      <w:r>
        <w:rPr>
          <w:noProof/>
        </w:rPr>
        <w:drawing>
          <wp:inline distT="0" distB="0" distL="0" distR="0">
            <wp:extent cx="5934075" cy="3228975"/>
            <wp:effectExtent l="19050" t="0" r="9525" b="0"/>
            <wp:docPr id="17" name="Picture 17" descr="This screen shot shows the Collection Protocol Details page to start entering collection protoco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is screen shot shows the Collection Protocol Details page to start entering collection protocol information."/>
                    <pic:cNvPicPr>
                      <a:picLocks noChangeAspect="1" noChangeArrowheads="1"/>
                    </pic:cNvPicPr>
                  </pic:nvPicPr>
                  <pic:blipFill>
                    <a:blip r:embed="rId40"/>
                    <a:srcRect/>
                    <a:stretch>
                      <a:fillRect/>
                    </a:stretch>
                  </pic:blipFill>
                  <pic:spPr bwMode="auto">
                    <a:xfrm>
                      <a:off x="0" y="0"/>
                      <a:ext cx="5934075" cy="3228975"/>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16</w:t>
        </w:r>
      </w:fldSimple>
      <w:r w:rsidRPr="009129C2">
        <w:t xml:space="preserve"> Creating a Collection Protocol - Collection Protocol Details Tab</w:t>
      </w:r>
    </w:p>
    <w:p w:rsidR="00066951" w:rsidRPr="009129C2" w:rsidRDefault="00066951" w:rsidP="00066951">
      <w:pPr>
        <w:pStyle w:val="ListNumber"/>
        <w:numPr>
          <w:ilvl w:val="0"/>
          <w:numId w:val="281"/>
        </w:numPr>
      </w:pPr>
      <w:r w:rsidRPr="009129C2">
        <w:t>Select</w:t>
      </w:r>
      <w:r w:rsidRPr="009129C2">
        <w:rPr>
          <w:noProof/>
        </w:rPr>
        <w:t xml:space="preserve"> the </w:t>
      </w:r>
      <w:r w:rsidRPr="009129C2">
        <w:rPr>
          <w:b/>
          <w:noProof/>
        </w:rPr>
        <w:t xml:space="preserve">Principal Investigator. </w:t>
      </w:r>
      <w:r w:rsidRPr="009129C2">
        <w:rPr>
          <w:noProof/>
        </w:rPr>
        <w:t xml:space="preserve">There is only one Principal Investigator for a single Collection Protocol. To </w:t>
      </w:r>
      <w:r w:rsidRPr="009129C2">
        <w:t>add a new PI, click Add New. Select</w:t>
      </w:r>
      <w:r w:rsidRPr="009129C2">
        <w:rPr>
          <w:noProof/>
        </w:rPr>
        <w:t xml:space="preserve"> one </w:t>
      </w:r>
      <w:r w:rsidRPr="009129C2">
        <w:rPr>
          <w:b/>
          <w:noProof/>
        </w:rPr>
        <w:t>or more Protocol Coordinators</w:t>
      </w:r>
      <w:r w:rsidRPr="009129C2">
        <w:rPr>
          <w:noProof/>
        </w:rPr>
        <w:t>. To select more than one coordinator, &lt;Ctrl&gt; click. To add a new coordin</w:t>
      </w:r>
      <w:r w:rsidRPr="009129C2">
        <w:t xml:space="preserve">ator, click Add New. Enter </w:t>
      </w:r>
      <w:r w:rsidRPr="009129C2">
        <w:rPr>
          <w:noProof/>
        </w:rPr>
        <w:t xml:space="preserve">the </w:t>
      </w:r>
      <w:r w:rsidRPr="009129C2">
        <w:rPr>
          <w:b/>
          <w:noProof/>
        </w:rPr>
        <w:t xml:space="preserve">Title, Short Title, Start Date, </w:t>
      </w:r>
      <w:r w:rsidRPr="009129C2">
        <w:rPr>
          <w:noProof/>
        </w:rPr>
        <w:t xml:space="preserve">Consent Waived, and Number of Participants Anticipated. The </w:t>
      </w:r>
      <w:r w:rsidRPr="009129C2">
        <w:rPr>
          <w:b/>
          <w:noProof/>
        </w:rPr>
        <w:t xml:space="preserve">Description URL </w:t>
      </w:r>
      <w:r w:rsidRPr="009129C2">
        <w:rPr>
          <w:noProof/>
        </w:rPr>
        <w:t>allows you to enter a web address from where additional information regarding the collection</w:t>
      </w:r>
      <w:r w:rsidRPr="009129C2">
        <w:t xml:space="preserve"> protocol may be obtained.</w:t>
      </w:r>
    </w:p>
    <w:p w:rsidR="00066951" w:rsidRPr="009129C2" w:rsidRDefault="00066951" w:rsidP="00066951">
      <w:pPr>
        <w:pStyle w:val="BodyTextIndent"/>
      </w:pPr>
      <w:r w:rsidRPr="009129C2">
        <w:t xml:space="preserve">You can specify the </w:t>
      </w:r>
      <w:r w:rsidRPr="009129C2">
        <w:rPr>
          <w:b/>
        </w:rPr>
        <w:t>Clinical Diagnosis</w:t>
      </w:r>
      <w:r w:rsidRPr="009129C2">
        <w:t>.</w:t>
      </w:r>
    </w:p>
    <w:p w:rsidR="00066951" w:rsidRPr="009129C2" w:rsidRDefault="00066951" w:rsidP="00066951">
      <w:pPr>
        <w:ind w:left="2070" w:hanging="630"/>
        <w:rPr>
          <w:rFonts w:ascii="Palatino Linotype" w:hAnsi="Palatino Linotype"/>
          <w:noProof/>
        </w:rPr>
      </w:pPr>
      <w:r w:rsidRPr="009129C2">
        <w:rPr>
          <w:rFonts w:ascii="Palatino Linotype" w:hAnsi="Palatino Linotype"/>
          <w:b/>
        </w:rPr>
        <w:t>Note:</w:t>
      </w:r>
      <w:r w:rsidRPr="009129C2">
        <w:rPr>
          <w:rFonts w:ascii="Palatino Linotype" w:hAnsi="Palatino Linotype"/>
        </w:rPr>
        <w:t xml:space="preserve">  </w:t>
      </w:r>
      <w:r w:rsidRPr="009129C2">
        <w:rPr>
          <w:rFonts w:ascii="Palatino Linotype" w:hAnsi="Palatino Linotype"/>
          <w:noProof/>
        </w:rPr>
        <w:t>It is possible to select a subset of Clinical Diagnosis applicable to the Collection Protocol. Only these selected values will be available at every event level of the Collection Protocol. When a Specimen Collection Group is created for this Collection Protocol, only this subset will be available in the clinical diagnosis dropdown.</w:t>
      </w:r>
    </w:p>
    <w:p w:rsidR="00066951" w:rsidRPr="009129C2" w:rsidRDefault="00066951" w:rsidP="00066951">
      <w:pPr>
        <w:ind w:left="2070" w:hanging="2070"/>
        <w:rPr>
          <w:rFonts w:ascii="Palatino Linotype" w:hAnsi="Palatino Linotype"/>
        </w:rPr>
      </w:pPr>
      <w:r w:rsidRPr="009129C2">
        <w:rPr>
          <w:rFonts w:ascii="Palatino Linotype" w:hAnsi="Palatino Linotype"/>
          <w:noProof/>
        </w:rPr>
        <w:tab/>
      </w:r>
      <w:r w:rsidRPr="009129C2">
        <w:rPr>
          <w:rFonts w:ascii="Palatino Linotype" w:hAnsi="Palatino Linotype"/>
        </w:rPr>
        <w:t>The selection of a subset of Clinical Diagnosis is optional. If none are selected, the entire list will be available at all events of the Collection Protocol. Once a Collection Protocol is created with a subset of Clinical Diagnosis, you will be able to add new values to this subset, but will not be able to remove any which were selected earlier.</w:t>
      </w:r>
    </w:p>
    <w:p w:rsidR="00066951" w:rsidRPr="009129C2" w:rsidRDefault="00066951" w:rsidP="00066951">
      <w:pPr>
        <w:ind w:left="2070" w:hanging="2070"/>
      </w:pPr>
    </w:p>
    <w:p w:rsidR="00066951" w:rsidRPr="009129C2" w:rsidRDefault="00066951" w:rsidP="00066951">
      <w:pPr>
        <w:pStyle w:val="ListNumber"/>
        <w:rPr>
          <w:noProof/>
        </w:rPr>
      </w:pPr>
      <w:r w:rsidRPr="009129C2">
        <w:rPr>
          <w:noProof/>
        </w:rPr>
        <w:t>It is possible to set a label format at the collection protocol level. There are three formats:</w:t>
      </w:r>
    </w:p>
    <w:p w:rsidR="00066951" w:rsidRPr="009129C2" w:rsidRDefault="00066951" w:rsidP="00066951">
      <w:pPr>
        <w:pStyle w:val="ListBullet2"/>
        <w:rPr>
          <w:noProof/>
        </w:rPr>
      </w:pPr>
      <w:r w:rsidRPr="009129C2">
        <w:rPr>
          <w:b/>
          <w:noProof/>
        </w:rPr>
        <w:t>Parent Specimen Label Format</w:t>
      </w:r>
      <w:r w:rsidRPr="009129C2">
        <w:rPr>
          <w:noProof/>
        </w:rPr>
        <w:t xml:space="preserve"> – applied to all parent specimens created for the Collection protocol.</w:t>
      </w:r>
    </w:p>
    <w:p w:rsidR="00066951" w:rsidRPr="009129C2" w:rsidRDefault="00066951" w:rsidP="00066951">
      <w:pPr>
        <w:pStyle w:val="ListBullet2"/>
        <w:rPr>
          <w:noProof/>
        </w:rPr>
      </w:pPr>
      <w:r w:rsidRPr="009129C2">
        <w:rPr>
          <w:b/>
          <w:noProof/>
        </w:rPr>
        <w:t>Derivative Specimen Label Format</w:t>
      </w:r>
      <w:r w:rsidRPr="009129C2">
        <w:rPr>
          <w:noProof/>
        </w:rPr>
        <w:t xml:space="preserve"> – applied to all derivative specimens created in the Collection Protocol.</w:t>
      </w:r>
    </w:p>
    <w:p w:rsidR="00066951" w:rsidRPr="009129C2" w:rsidRDefault="00066951" w:rsidP="00066951">
      <w:pPr>
        <w:pStyle w:val="ListBullet2"/>
        <w:rPr>
          <w:noProof/>
        </w:rPr>
      </w:pPr>
      <w:r w:rsidRPr="009129C2">
        <w:rPr>
          <w:b/>
          <w:noProof/>
        </w:rPr>
        <w:t>Aliquot Specimen Label Format</w:t>
      </w:r>
      <w:r w:rsidRPr="009129C2">
        <w:rPr>
          <w:noProof/>
        </w:rPr>
        <w:t xml:space="preserve"> – applied to all the aliquots created in the Collection Protocol.</w:t>
      </w:r>
    </w:p>
    <w:p w:rsidR="00066951" w:rsidRPr="009129C2" w:rsidRDefault="007A0E2C" w:rsidP="00066951">
      <w:pPr>
        <w:pStyle w:val="BodyTextIndent"/>
        <w:keepNext/>
        <w:ind w:left="0"/>
      </w:pPr>
      <w:r>
        <w:rPr>
          <w:noProof/>
        </w:rPr>
        <w:drawing>
          <wp:inline distT="0" distB="0" distL="0" distR="0">
            <wp:extent cx="5410200" cy="1057275"/>
            <wp:effectExtent l="19050" t="19050" r="19050" b="28575"/>
            <wp:docPr id="18" name="Picture 18" descr="This screen shot lists a sample Parent Specimen Label Format and Derivative Specimen Label Format. Both samples are listed after the followin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is screen shot lists a sample Parent Specimen Label Format and Derivative Specimen Label Format. Both samples are listed after the following table."/>
                    <pic:cNvPicPr>
                      <a:picLocks noChangeAspect="1" noChangeArrowheads="1"/>
                    </pic:cNvPicPr>
                  </pic:nvPicPr>
                  <pic:blipFill>
                    <a:blip r:embed="rId41"/>
                    <a:srcRect/>
                    <a:stretch>
                      <a:fillRect/>
                    </a:stretch>
                  </pic:blipFill>
                  <pic:spPr bwMode="auto">
                    <a:xfrm>
                      <a:off x="0" y="0"/>
                      <a:ext cx="5410200" cy="10572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rPr>
          <w:noProof/>
        </w:rPr>
      </w:pPr>
      <w:r w:rsidRPr="009129C2">
        <w:t xml:space="preserve">Figure </w:t>
      </w:r>
      <w:fldSimple w:instr=" SEQ Figure \* ARABIC ">
        <w:r w:rsidR="00327542">
          <w:rPr>
            <w:noProof/>
          </w:rPr>
          <w:t>17</w:t>
        </w:r>
      </w:fldSimple>
      <w:r w:rsidRPr="009129C2">
        <w:t xml:space="preserve"> Specifying Label Format Tokens To a Collection Protocol</w:t>
      </w:r>
    </w:p>
    <w:p w:rsidR="00066951" w:rsidRPr="009129C2" w:rsidRDefault="00066951" w:rsidP="00066951">
      <w:pPr>
        <w:pStyle w:val="BodyTextIndent"/>
        <w:rPr>
          <w:noProof/>
        </w:rPr>
      </w:pPr>
      <w:r w:rsidRPr="009129C2">
        <w:rPr>
          <w:noProof/>
        </w:rPr>
        <w:t>The format of the label can be any of the following:</w:t>
      </w:r>
    </w:p>
    <w:p w:rsidR="00066951" w:rsidRPr="009129C2" w:rsidRDefault="00066951" w:rsidP="00066951">
      <w:pPr>
        <w:pStyle w:val="ListBullet2"/>
        <w:rPr>
          <w:noProof/>
        </w:rPr>
      </w:pPr>
      <w:r w:rsidRPr="009129C2">
        <w:rPr>
          <w:b/>
          <w:noProof/>
        </w:rPr>
        <w:t>Empty</w:t>
      </w:r>
      <w:r w:rsidRPr="009129C2">
        <w:rPr>
          <w:noProof/>
        </w:rPr>
        <w:t xml:space="preserve"> – In this case, </w:t>
      </w:r>
      <w:fldSimple w:instr=" DOCPROPERTY  ApplicationName  \* MERGEFORMAT ">
        <w:r w:rsidRPr="009129C2">
          <w:t>caTissue Suite</w:t>
        </w:r>
      </w:fldSimple>
      <w:r w:rsidRPr="009129C2">
        <w:rPr>
          <w:noProof/>
        </w:rPr>
        <w:t xml:space="preserve"> will not generate any label. The label must be entered manually.</w:t>
      </w:r>
    </w:p>
    <w:p w:rsidR="00066951" w:rsidRPr="009129C2" w:rsidRDefault="00066951" w:rsidP="00066951">
      <w:pPr>
        <w:pStyle w:val="ListBullet2"/>
        <w:rPr>
          <w:noProof/>
        </w:rPr>
      </w:pPr>
      <w:r w:rsidRPr="009129C2">
        <w:rPr>
          <w:b/>
          <w:noProof/>
        </w:rPr>
        <w:t>A string containing characters and supported tokens</w:t>
      </w:r>
      <w:r w:rsidRPr="009129C2">
        <w:rPr>
          <w:noProof/>
        </w:rPr>
        <w:t>: Tokens create labels with data like the PPI and can be combined with hard-coded strings to create the required format.</w:t>
      </w:r>
    </w:p>
    <w:p w:rsidR="00066951" w:rsidRPr="009129C2" w:rsidRDefault="00066951" w:rsidP="00066951">
      <w:pPr>
        <w:pStyle w:val="BodyTextIndent"/>
      </w:pPr>
      <w:r w:rsidRPr="009129C2">
        <w:rPr>
          <w:noProof/>
        </w:rPr>
        <w:t>The list of supported tokens are listed below:</w:t>
      </w:r>
    </w:p>
    <w:tbl>
      <w:tblPr>
        <w:tblW w:w="0" w:type="auto"/>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0"/>
        <w:gridCol w:w="6484"/>
      </w:tblGrid>
      <w:tr w:rsidR="00066951" w:rsidRPr="009129C2">
        <w:trPr>
          <w:cantSplit/>
          <w:tblHeader/>
        </w:trPr>
        <w:tc>
          <w:tcPr>
            <w:tcW w:w="2268" w:type="dxa"/>
            <w:shd w:val="clear" w:color="auto" w:fill="D9D9D9"/>
          </w:tcPr>
          <w:p w:rsidR="00066951" w:rsidRPr="009129C2" w:rsidRDefault="00066951" w:rsidP="00066951">
            <w:pPr>
              <w:pStyle w:val="TableHeader"/>
              <w:rPr>
                <w:noProof/>
              </w:rPr>
            </w:pPr>
            <w:r w:rsidRPr="009129C2">
              <w:rPr>
                <w:noProof/>
              </w:rPr>
              <w:t>Token Name</w:t>
            </w:r>
          </w:p>
        </w:tc>
        <w:tc>
          <w:tcPr>
            <w:tcW w:w="6858" w:type="dxa"/>
            <w:shd w:val="clear" w:color="auto" w:fill="D9D9D9"/>
          </w:tcPr>
          <w:p w:rsidR="00066951" w:rsidRPr="009129C2" w:rsidRDefault="00066951" w:rsidP="00066951">
            <w:pPr>
              <w:pStyle w:val="TableHeader"/>
              <w:rPr>
                <w:noProof/>
              </w:rPr>
            </w:pPr>
            <w:r w:rsidRPr="009129C2">
              <w:rPr>
                <w:noProof/>
              </w:rPr>
              <w:t>Description</w:t>
            </w:r>
          </w:p>
        </w:tc>
      </w:tr>
      <w:tr w:rsidR="00066951" w:rsidRPr="009129C2">
        <w:trPr>
          <w:cantSplit/>
          <w:tblHeader/>
        </w:trPr>
        <w:tc>
          <w:tcPr>
            <w:tcW w:w="2268" w:type="dxa"/>
          </w:tcPr>
          <w:p w:rsidR="00066951" w:rsidRPr="009129C2" w:rsidRDefault="00066951" w:rsidP="00066951">
            <w:pPr>
              <w:pStyle w:val="TableText0"/>
              <w:rPr>
                <w:rFonts w:ascii="Courier New" w:hAnsi="Courier New"/>
                <w:noProof/>
              </w:rPr>
            </w:pPr>
            <w:r w:rsidRPr="009129C2">
              <w:rPr>
                <w:rFonts w:ascii="Courier New" w:hAnsi="Courier New"/>
                <w:noProof/>
              </w:rPr>
              <w:t>%SYS_UID%</w:t>
            </w:r>
          </w:p>
        </w:tc>
        <w:tc>
          <w:tcPr>
            <w:tcW w:w="6858" w:type="dxa"/>
          </w:tcPr>
          <w:p w:rsidR="00066951" w:rsidRPr="009129C2" w:rsidRDefault="00066951" w:rsidP="00066951">
            <w:pPr>
              <w:pStyle w:val="TableText0"/>
              <w:rPr>
                <w:noProof/>
              </w:rPr>
            </w:pPr>
            <w:r w:rsidRPr="009129C2">
              <w:rPr>
                <w:noProof/>
              </w:rPr>
              <w:t xml:space="preserve"> For adding the default label. This creates a system-wide unique identifier for the specimen. </w:t>
            </w:r>
          </w:p>
        </w:tc>
      </w:tr>
      <w:tr w:rsidR="00066951" w:rsidRPr="009129C2">
        <w:trPr>
          <w:cantSplit/>
          <w:tblHeader/>
        </w:trPr>
        <w:tc>
          <w:tcPr>
            <w:tcW w:w="2268" w:type="dxa"/>
          </w:tcPr>
          <w:p w:rsidR="00066951" w:rsidRPr="009129C2" w:rsidRDefault="00066951" w:rsidP="00066951">
            <w:pPr>
              <w:pStyle w:val="TableText0"/>
              <w:rPr>
                <w:rFonts w:ascii="Courier New" w:hAnsi="Courier New"/>
                <w:noProof/>
              </w:rPr>
            </w:pPr>
            <w:r w:rsidRPr="009129C2">
              <w:rPr>
                <w:rFonts w:ascii="Courier New" w:hAnsi="Courier New"/>
                <w:noProof/>
              </w:rPr>
              <w:t>%PPI%</w:t>
            </w:r>
          </w:p>
        </w:tc>
        <w:tc>
          <w:tcPr>
            <w:tcW w:w="6858" w:type="dxa"/>
          </w:tcPr>
          <w:p w:rsidR="00066951" w:rsidRPr="009129C2" w:rsidRDefault="00066951" w:rsidP="00066951">
            <w:pPr>
              <w:pStyle w:val="TableText0"/>
              <w:rPr>
                <w:noProof/>
              </w:rPr>
            </w:pPr>
            <w:r w:rsidRPr="009129C2">
              <w:rPr>
                <w:noProof/>
              </w:rPr>
              <w:t xml:space="preserve"> For adding participant protocol identifier in the specimen label.</w:t>
            </w:r>
          </w:p>
        </w:tc>
      </w:tr>
      <w:tr w:rsidR="00066951" w:rsidRPr="009129C2">
        <w:trPr>
          <w:cantSplit/>
          <w:tblHeader/>
        </w:trPr>
        <w:tc>
          <w:tcPr>
            <w:tcW w:w="2268" w:type="dxa"/>
          </w:tcPr>
          <w:p w:rsidR="00066951" w:rsidRPr="009129C2" w:rsidRDefault="00066951" w:rsidP="00066951">
            <w:pPr>
              <w:pStyle w:val="TableText0"/>
              <w:rPr>
                <w:rFonts w:ascii="Courier New" w:hAnsi="Courier New"/>
                <w:noProof/>
              </w:rPr>
            </w:pPr>
            <w:r w:rsidRPr="009129C2">
              <w:rPr>
                <w:rFonts w:ascii="Courier New" w:hAnsi="Courier New"/>
                <w:noProof/>
              </w:rPr>
              <w:t>%SP_TYPE%</w:t>
            </w:r>
          </w:p>
        </w:tc>
        <w:tc>
          <w:tcPr>
            <w:tcW w:w="6858" w:type="dxa"/>
          </w:tcPr>
          <w:p w:rsidR="00066951" w:rsidRPr="009129C2" w:rsidRDefault="00066951" w:rsidP="00066951">
            <w:pPr>
              <w:pStyle w:val="TableText0"/>
              <w:rPr>
                <w:noProof/>
              </w:rPr>
            </w:pPr>
            <w:r w:rsidRPr="009129C2">
              <w:rPr>
                <w:noProof/>
              </w:rPr>
              <w:t xml:space="preserve"> For adding specimen type abbreviation. The abbreviations are picked up from “Abbreviations.xml” present in JBOSS_HOME/servers/default /catissuecore-properties folder.</w:t>
            </w:r>
          </w:p>
        </w:tc>
      </w:tr>
      <w:tr w:rsidR="00066951" w:rsidRPr="009129C2">
        <w:trPr>
          <w:cantSplit/>
          <w:tblHeader/>
        </w:trPr>
        <w:tc>
          <w:tcPr>
            <w:tcW w:w="2268" w:type="dxa"/>
          </w:tcPr>
          <w:p w:rsidR="00066951" w:rsidRPr="009129C2" w:rsidRDefault="00066951" w:rsidP="00066951">
            <w:pPr>
              <w:pStyle w:val="TableText0"/>
              <w:rPr>
                <w:rFonts w:ascii="Courier New" w:hAnsi="Courier New"/>
                <w:noProof/>
              </w:rPr>
            </w:pPr>
            <w:r w:rsidRPr="009129C2">
              <w:rPr>
                <w:rFonts w:ascii="Courier New" w:hAnsi="Courier New"/>
                <w:noProof/>
              </w:rPr>
              <w:t>%YR_OF_COLL%</w:t>
            </w:r>
          </w:p>
        </w:tc>
        <w:tc>
          <w:tcPr>
            <w:tcW w:w="6858" w:type="dxa"/>
          </w:tcPr>
          <w:p w:rsidR="00066951" w:rsidRPr="009129C2" w:rsidRDefault="00066951" w:rsidP="00066951">
            <w:pPr>
              <w:pStyle w:val="TableText0"/>
              <w:rPr>
                <w:noProof/>
              </w:rPr>
            </w:pPr>
            <w:r w:rsidRPr="009129C2">
              <w:rPr>
                <w:noProof/>
              </w:rPr>
              <w:t xml:space="preserve"> For adding year of collection of specimen.</w:t>
            </w:r>
          </w:p>
        </w:tc>
      </w:tr>
      <w:tr w:rsidR="00066951" w:rsidRPr="009129C2">
        <w:trPr>
          <w:cantSplit/>
          <w:tblHeader/>
        </w:trPr>
        <w:tc>
          <w:tcPr>
            <w:tcW w:w="2268" w:type="dxa"/>
          </w:tcPr>
          <w:p w:rsidR="00066951" w:rsidRPr="009129C2" w:rsidRDefault="00066951" w:rsidP="00066951">
            <w:pPr>
              <w:pStyle w:val="TableText0"/>
              <w:rPr>
                <w:rFonts w:ascii="Courier New" w:hAnsi="Courier New"/>
                <w:noProof/>
              </w:rPr>
            </w:pPr>
            <w:r w:rsidRPr="009129C2">
              <w:rPr>
                <w:rFonts w:ascii="Courier New" w:hAnsi="Courier New"/>
                <w:noProof/>
              </w:rPr>
              <w:t>%PPI_YOC_UID%</w:t>
            </w:r>
          </w:p>
        </w:tc>
        <w:tc>
          <w:tcPr>
            <w:tcW w:w="6858" w:type="dxa"/>
          </w:tcPr>
          <w:p w:rsidR="00066951" w:rsidRPr="009129C2" w:rsidRDefault="00066951" w:rsidP="00066951">
            <w:pPr>
              <w:pStyle w:val="TableText0"/>
              <w:rPr>
                <w:noProof/>
              </w:rPr>
            </w:pPr>
            <w:r w:rsidRPr="009129C2">
              <w:rPr>
                <w:noProof/>
              </w:rPr>
              <w:t xml:space="preserve"> For adding a unique sequence number related to specific PPI and year of collection.</w:t>
            </w:r>
          </w:p>
        </w:tc>
      </w:tr>
      <w:tr w:rsidR="00066951" w:rsidRPr="009129C2">
        <w:trPr>
          <w:cantSplit/>
          <w:tblHeader/>
        </w:trPr>
        <w:tc>
          <w:tcPr>
            <w:tcW w:w="2268" w:type="dxa"/>
          </w:tcPr>
          <w:p w:rsidR="00066951" w:rsidRPr="009129C2" w:rsidRDefault="00066951" w:rsidP="00066951">
            <w:pPr>
              <w:pStyle w:val="TableText0"/>
              <w:rPr>
                <w:rFonts w:ascii="Courier New" w:hAnsi="Courier New"/>
                <w:noProof/>
              </w:rPr>
            </w:pPr>
            <w:r w:rsidRPr="009129C2">
              <w:rPr>
                <w:rFonts w:ascii="Courier New" w:hAnsi="Courier New"/>
                <w:noProof/>
              </w:rPr>
              <w:t>%PSPEC_LABEL%</w:t>
            </w:r>
          </w:p>
        </w:tc>
        <w:tc>
          <w:tcPr>
            <w:tcW w:w="6858" w:type="dxa"/>
          </w:tcPr>
          <w:p w:rsidR="00066951" w:rsidRPr="009129C2" w:rsidRDefault="00066951" w:rsidP="00066951">
            <w:pPr>
              <w:pStyle w:val="TableText0"/>
              <w:rPr>
                <w:noProof/>
              </w:rPr>
            </w:pPr>
            <w:r w:rsidRPr="009129C2">
              <w:rPr>
                <w:noProof/>
              </w:rPr>
              <w:t xml:space="preserve"> For adding the label of the Parent specimen.</w:t>
            </w:r>
          </w:p>
        </w:tc>
      </w:tr>
      <w:tr w:rsidR="00066951" w:rsidRPr="009129C2">
        <w:trPr>
          <w:cantSplit/>
          <w:tblHeader/>
        </w:trPr>
        <w:tc>
          <w:tcPr>
            <w:tcW w:w="2268" w:type="dxa"/>
          </w:tcPr>
          <w:p w:rsidR="00066951" w:rsidRPr="009129C2" w:rsidRDefault="00066951" w:rsidP="00066951">
            <w:pPr>
              <w:pStyle w:val="TableText0"/>
              <w:rPr>
                <w:rFonts w:ascii="Courier New" w:hAnsi="Courier New"/>
                <w:noProof/>
              </w:rPr>
            </w:pPr>
            <w:r w:rsidRPr="009129C2">
              <w:rPr>
                <w:rFonts w:ascii="Courier New" w:hAnsi="Courier New"/>
                <w:noProof/>
              </w:rPr>
              <w:t>%PSPEC_UID%</w:t>
            </w:r>
          </w:p>
        </w:tc>
        <w:tc>
          <w:tcPr>
            <w:tcW w:w="6858" w:type="dxa"/>
          </w:tcPr>
          <w:p w:rsidR="00066951" w:rsidRPr="009129C2" w:rsidRDefault="00066951" w:rsidP="00066951">
            <w:pPr>
              <w:pStyle w:val="TableText0"/>
              <w:rPr>
                <w:noProof/>
              </w:rPr>
            </w:pPr>
            <w:r w:rsidRPr="009129C2">
              <w:rPr>
                <w:noProof/>
              </w:rPr>
              <w:t xml:space="preserve"> For adding a unique sequence number related to the parent specimen.</w:t>
            </w:r>
          </w:p>
        </w:tc>
      </w:tr>
      <w:tr w:rsidR="00066951" w:rsidRPr="009129C2">
        <w:trPr>
          <w:cantSplit/>
          <w:tblHeader/>
        </w:trPr>
        <w:tc>
          <w:tcPr>
            <w:tcW w:w="2268" w:type="dxa"/>
          </w:tcPr>
          <w:p w:rsidR="00066951" w:rsidRPr="009129C2" w:rsidRDefault="00066951" w:rsidP="00066951">
            <w:pPr>
              <w:pStyle w:val="TableText0"/>
              <w:rPr>
                <w:rFonts w:ascii="Courier New" w:hAnsi="Courier New"/>
                <w:noProof/>
              </w:rPr>
            </w:pPr>
            <w:r w:rsidRPr="009129C2">
              <w:rPr>
                <w:rFonts w:ascii="Courier New" w:hAnsi="Courier New"/>
                <w:noProof/>
              </w:rPr>
              <w:t>%CP_DEFAULT%</w:t>
            </w:r>
          </w:p>
        </w:tc>
        <w:tc>
          <w:tcPr>
            <w:tcW w:w="6858" w:type="dxa"/>
          </w:tcPr>
          <w:p w:rsidR="00066951" w:rsidRPr="009129C2" w:rsidRDefault="00066951" w:rsidP="00066951">
            <w:pPr>
              <w:pStyle w:val="TableText0"/>
              <w:rPr>
                <w:noProof/>
              </w:rPr>
            </w:pPr>
            <w:r w:rsidRPr="009129C2">
              <w:rPr>
                <w:noProof/>
              </w:rPr>
              <w:t xml:space="preserve"> For using the same label format as specified at collection protocol level.</w:t>
            </w:r>
          </w:p>
        </w:tc>
      </w:tr>
    </w:tbl>
    <w:p w:rsidR="00066951" w:rsidRPr="009129C2" w:rsidRDefault="00066951" w:rsidP="000669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p w:rsidR="00066951" w:rsidRPr="009129C2" w:rsidRDefault="00066951" w:rsidP="00066951">
      <w:pPr>
        <w:pStyle w:val="BodyTextIndent"/>
        <w:rPr>
          <w:noProof/>
        </w:rPr>
      </w:pPr>
      <w:r w:rsidRPr="009129C2">
        <w:rPr>
          <w:noProof/>
        </w:rPr>
        <w:t>Example label formats are:</w:t>
      </w:r>
    </w:p>
    <w:p w:rsidR="00066951" w:rsidRPr="009129C2" w:rsidRDefault="00066951" w:rsidP="00066951">
      <w:pPr>
        <w:pStyle w:val="ListBullet2"/>
        <w:tabs>
          <w:tab w:val="clear" w:pos="1800"/>
          <w:tab w:val="num" w:pos="2160"/>
        </w:tabs>
        <w:ind w:left="2160"/>
        <w:rPr>
          <w:rStyle w:val="BodyTextIndentChar"/>
          <w:noProof/>
        </w:rPr>
      </w:pPr>
      <w:r w:rsidRPr="009129C2">
        <w:rPr>
          <w:noProof/>
        </w:rPr>
        <w:t xml:space="preserve">Parent specimen label format: </w:t>
      </w:r>
      <w:r w:rsidRPr="009129C2">
        <w:rPr>
          <w:rStyle w:val="BodyTextIndentChar"/>
          <w:rFonts w:ascii="Courier New" w:hAnsi="Courier New"/>
          <w:sz w:val="18"/>
        </w:rPr>
        <w:t>GC_%PPI%_%SP_TYPE%_%YR_OF_COLL%_%PPI_YOC_UID%</w:t>
      </w:r>
    </w:p>
    <w:p w:rsidR="00066951" w:rsidRPr="009129C2" w:rsidRDefault="00066951" w:rsidP="00066951">
      <w:pPr>
        <w:pStyle w:val="ListBullet2"/>
        <w:numPr>
          <w:ilvl w:val="0"/>
          <w:numId w:val="0"/>
        </w:numPr>
        <w:ind w:left="2160"/>
        <w:rPr>
          <w:noProof/>
        </w:rPr>
      </w:pPr>
      <w:r w:rsidRPr="009129C2">
        <w:rPr>
          <w:noProof/>
        </w:rPr>
        <w:t>This will generate a label of the sort: GC_1892_WB_1999_1 – this for a specimen with PPI 1892, type is Whole Blood, collected in the year 1999 with a unique number 1.</w:t>
      </w:r>
    </w:p>
    <w:p w:rsidR="00066951" w:rsidRPr="009129C2" w:rsidRDefault="00066951" w:rsidP="00066951">
      <w:pPr>
        <w:pStyle w:val="ListBullet2"/>
        <w:rPr>
          <w:rStyle w:val="BodyTextIndentChar"/>
          <w:noProof/>
        </w:rPr>
      </w:pPr>
      <w:r w:rsidRPr="009129C2">
        <w:t xml:space="preserve">Derivative/Aliquot specimen label format: </w:t>
      </w:r>
      <w:r w:rsidRPr="009129C2">
        <w:rPr>
          <w:rStyle w:val="BodyTextIndentChar"/>
          <w:rFonts w:ascii="Courier New" w:hAnsi="Courier New"/>
          <w:sz w:val="18"/>
        </w:rPr>
        <w:t>'CP_%PPI%_%SP_TYPE%_%PSPEC_UID%_%YR_OF_COLL%</w:t>
      </w:r>
    </w:p>
    <w:p w:rsidR="00066951" w:rsidRPr="009129C2" w:rsidRDefault="00066951" w:rsidP="00066951">
      <w:pPr>
        <w:pStyle w:val="ListBullet2"/>
        <w:numPr>
          <w:ilvl w:val="0"/>
          <w:numId w:val="0"/>
        </w:numPr>
        <w:ind w:left="1800"/>
        <w:rPr>
          <w:noProof/>
        </w:rPr>
      </w:pPr>
      <w:r w:rsidRPr="009129C2">
        <w:t>This will generate a label of the sort: CP_1890_S_1_2010 – for a specimen with PPL 1890, type Saliva, 1</w:t>
      </w:r>
      <w:r w:rsidRPr="009129C2">
        <w:rPr>
          <w:vertAlign w:val="superscript"/>
        </w:rPr>
        <w:t>st</w:t>
      </w:r>
      <w:r w:rsidRPr="009129C2">
        <w:t xml:space="preserve"> child specimen for the particular parent, and year of collection being year 2010.</w:t>
      </w:r>
    </w:p>
    <w:p w:rsidR="00066951" w:rsidRPr="009129C2" w:rsidRDefault="00066951" w:rsidP="00066951">
      <w:pPr>
        <w:pStyle w:val="NoteInList"/>
      </w:pPr>
      <w:r w:rsidRPr="009129C2">
        <w:rPr>
          <w:b/>
        </w:rPr>
        <w:t>Note:</w:t>
      </w:r>
      <w:r w:rsidRPr="009129C2">
        <w:t xml:space="preserve">  The label format chosen must create a unique label for a specimen. Currently validation is not performed when the label format is set for a collection protocol. To ensure that the label format is unique add a UID token. </w:t>
      </w:r>
      <w:fldSimple w:instr=" DOCPROPERTY  ApplicationName  \* MERGEFORMAT ">
        <w:r w:rsidRPr="009129C2">
          <w:t>caTissue Suite</w:t>
        </w:r>
      </w:fldSimple>
      <w:r w:rsidRPr="009129C2">
        <w:t xml:space="preserve"> returns an error </w:t>
      </w:r>
      <w:r w:rsidRPr="009129C2">
        <w:rPr>
          <w:i/>
        </w:rPr>
        <w:t>Specimen Label already exists</w:t>
      </w:r>
      <w:r w:rsidRPr="009129C2">
        <w:t xml:space="preserve"> when you attempt to generate a non-unique label specimen.</w:t>
      </w:r>
    </w:p>
    <w:p w:rsidR="00066951" w:rsidRPr="009129C2" w:rsidRDefault="00066951" w:rsidP="00066951">
      <w:pPr>
        <w:pStyle w:val="NoteInList"/>
        <w:rPr>
          <w:b/>
          <w:noProof/>
        </w:rPr>
      </w:pPr>
      <w:r w:rsidRPr="009129C2">
        <w:rPr>
          <w:b/>
        </w:rPr>
        <w:t>Note:</w:t>
      </w:r>
      <w:r w:rsidRPr="009129C2">
        <w:t xml:space="preserve">  If you want all aliquots from this collection protocol to be stored together, select </w:t>
      </w:r>
      <w:r w:rsidRPr="009129C2">
        <w:rPr>
          <w:b/>
        </w:rPr>
        <w:t>Yes</w:t>
      </w:r>
      <w:r w:rsidRPr="009129C2">
        <w:t xml:space="preserve"> for the</w:t>
      </w:r>
      <w:r w:rsidRPr="009129C2">
        <w:rPr>
          <w:b/>
          <w:noProof/>
        </w:rPr>
        <w:t xml:space="preserve"> </w:t>
      </w:r>
      <w:r w:rsidRPr="009129C2">
        <w:rPr>
          <w:noProof/>
        </w:rPr>
        <w:t>radio button</w:t>
      </w:r>
      <w:r w:rsidRPr="009129C2">
        <w:rPr>
          <w:b/>
          <w:noProof/>
        </w:rPr>
        <w:t xml:space="preserve"> Store all aliquot(s) in same container? </w:t>
      </w:r>
      <w:r w:rsidRPr="009129C2">
        <w:t xml:space="preserve"> located at the bottom of the page. </w:t>
      </w:r>
      <w:fldSimple w:instr=" DOCPROPERTY  ApplicationName  \* MERGEFORMAT ">
        <w:r w:rsidRPr="009129C2">
          <w:t>caTissue Suite</w:t>
        </w:r>
      </w:fldSimple>
      <w:r w:rsidRPr="009129C2">
        <w:t xml:space="preserve"> searches for the container having an appropriate or required number of unused spaces. If it does not find a container that can accommodate all the aliquots, it stores them in different containers.</w:t>
      </w:r>
    </w:p>
    <w:p w:rsidR="00066951" w:rsidRPr="009129C2" w:rsidRDefault="00066951" w:rsidP="00066951">
      <w:pPr>
        <w:pStyle w:val="ListNumber"/>
        <w:rPr>
          <w:noProof/>
        </w:rPr>
      </w:pPr>
      <w:r w:rsidRPr="009129C2">
        <w:t xml:space="preserve">Click the </w:t>
      </w:r>
      <w:r w:rsidRPr="009129C2">
        <w:rPr>
          <w:b/>
        </w:rPr>
        <w:t>Consents</w:t>
      </w:r>
      <w:r w:rsidRPr="009129C2">
        <w:t xml:space="preserve"> tab to define consents. </w:t>
      </w:r>
    </w:p>
    <w:p w:rsidR="00066951" w:rsidRPr="009129C2" w:rsidRDefault="00066951" w:rsidP="00066951">
      <w:pPr>
        <w:pStyle w:val="NoteInList"/>
      </w:pPr>
      <w:r w:rsidRPr="009129C2">
        <w:rPr>
          <w:b/>
        </w:rPr>
        <w:t>Note:</w:t>
      </w:r>
      <w:r w:rsidRPr="009129C2">
        <w:tab/>
        <w:t>When you add or edit a collection protocol, adding consent data is not mandatory. You can submit a collection protocol without associated consent data.</w:t>
      </w:r>
    </w:p>
    <w:p w:rsidR="00066951" w:rsidRPr="009129C2" w:rsidRDefault="00066951" w:rsidP="00066951">
      <w:pPr>
        <w:pStyle w:val="BodyTextIndent"/>
      </w:pPr>
      <w:r w:rsidRPr="009129C2">
        <w:rPr>
          <w:b/>
        </w:rPr>
        <w:br w:type="page"/>
      </w:r>
      <w:r w:rsidRPr="009129C2">
        <w:t>The Consents page opens.</w:t>
      </w:r>
    </w:p>
    <w:p w:rsidR="00066951" w:rsidRPr="009129C2" w:rsidRDefault="007A0E2C" w:rsidP="00066951">
      <w:pPr>
        <w:ind w:firstLine="360"/>
        <w:rPr>
          <w:noProof/>
        </w:rPr>
      </w:pPr>
      <w:r>
        <w:rPr>
          <w:noProof/>
        </w:rPr>
        <w:drawing>
          <wp:inline distT="0" distB="0" distL="0" distR="0">
            <wp:extent cx="5943600" cy="3124200"/>
            <wp:effectExtent l="19050" t="0" r="0" b="0"/>
            <wp:docPr id="19" name="Picture 19" descr="This screen shot shows completion of the Collection Protocol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s screen shot shows completion of the Collection Protocol Details page."/>
                    <pic:cNvPicPr>
                      <a:picLocks noChangeAspect="1" noChangeArrowheads="1"/>
                    </pic:cNvPicPr>
                  </pic:nvPicPr>
                  <pic:blipFill>
                    <a:blip r:embed="rId42"/>
                    <a:srcRect/>
                    <a:stretch>
                      <a:fillRect/>
                    </a:stretch>
                  </pic:blipFill>
                  <pic:spPr bwMode="auto">
                    <a:xfrm>
                      <a:off x="0" y="0"/>
                      <a:ext cx="5943600" cy="3124200"/>
                    </a:xfrm>
                    <a:prstGeom prst="rect">
                      <a:avLst/>
                    </a:prstGeom>
                    <a:noFill/>
                    <a:ln w="9525">
                      <a:noFill/>
                      <a:miter lim="800000"/>
                      <a:headEnd/>
                      <a:tailEnd/>
                    </a:ln>
                  </pic:spPr>
                </pic:pic>
              </a:graphicData>
            </a:graphic>
          </wp:inline>
        </w:drawing>
      </w:r>
    </w:p>
    <w:p w:rsidR="00066951" w:rsidRPr="009129C2" w:rsidRDefault="00066951" w:rsidP="00066951">
      <w:pPr>
        <w:pStyle w:val="CaptionIndent"/>
      </w:pPr>
      <w:r w:rsidRPr="009129C2">
        <w:t xml:space="preserve">        </w:t>
      </w:r>
      <w:bookmarkStart w:id="258" w:name="_Toc266886859"/>
      <w:r w:rsidRPr="009129C2">
        <w:t xml:space="preserve">Figure </w:t>
      </w:r>
      <w:fldSimple w:instr=" SEQ Figure \* ARABIC ">
        <w:r w:rsidR="00327542">
          <w:rPr>
            <w:noProof/>
          </w:rPr>
          <w:t>18</w:t>
        </w:r>
      </w:fldSimple>
      <w:r w:rsidRPr="009129C2">
        <w:t>: Creating a Collection Protocol - Collection Protocol Details Tab</w:t>
      </w:r>
      <w:bookmarkEnd w:id="258"/>
      <w:r w:rsidRPr="009129C2">
        <w:t xml:space="preserve"> </w:t>
      </w:r>
    </w:p>
    <w:p w:rsidR="00066951" w:rsidRPr="009129C2" w:rsidRDefault="00066951" w:rsidP="00066951">
      <w:pPr>
        <w:pStyle w:val="NoteInList"/>
      </w:pPr>
      <w:r w:rsidRPr="009129C2">
        <w:rPr>
          <w:b/>
        </w:rPr>
        <w:t>Note:</w:t>
      </w:r>
      <w:r w:rsidRPr="009129C2">
        <w:tab/>
        <w:t xml:space="preserve">You can add as many consent tiers as needed. Click </w:t>
      </w:r>
      <w:r w:rsidRPr="009129C2">
        <w:rPr>
          <w:b/>
          <w:noProof/>
        </w:rPr>
        <w:t>Add More</w:t>
      </w:r>
      <w:r w:rsidRPr="009129C2">
        <w:t xml:space="preserve"> to add new consent tiers. To delete any unwanted consent tiers, select the check box next to the required statement and click</w:t>
      </w:r>
      <w:r w:rsidRPr="009129C2">
        <w:rPr>
          <w:b/>
          <w:noProof/>
        </w:rPr>
        <w:t xml:space="preserve"> Delete</w:t>
      </w:r>
      <w:r w:rsidRPr="009129C2">
        <w:t>.</w:t>
      </w:r>
    </w:p>
    <w:p w:rsidR="00066951" w:rsidRPr="009129C2" w:rsidRDefault="00066951" w:rsidP="00066951">
      <w:pPr>
        <w:pStyle w:val="BodyText0"/>
        <w:ind w:left="1440"/>
      </w:pPr>
      <w:r w:rsidRPr="009129C2">
        <w:t xml:space="preserve">Since simple lines of text cannot fully describe the consent process, the collection protocol should reference an electronic version of a full unsigned consent document.  This is an optional requirement, but you can provide a link in the </w:t>
      </w:r>
      <w:r w:rsidRPr="009129C2">
        <w:rPr>
          <w:b/>
          <w:noProof/>
        </w:rPr>
        <w:t>Unsigned Form URL</w:t>
      </w:r>
      <w:r w:rsidRPr="009129C2">
        <w:t xml:space="preserve"> field.  </w:t>
      </w:r>
    </w:p>
    <w:p w:rsidR="00066951" w:rsidRPr="009129C2" w:rsidRDefault="00066951" w:rsidP="00066951">
      <w:pPr>
        <w:pStyle w:val="NoteInList"/>
      </w:pPr>
      <w:r w:rsidRPr="009129C2">
        <w:rPr>
          <w:b/>
        </w:rPr>
        <w:t>Note:</w:t>
      </w:r>
      <w:r w:rsidRPr="009129C2">
        <w:t xml:space="preserve">  When you add or edit a collection protocol, adding consent data is not mandatory. You can submit a collection protocol without associated consent data.</w:t>
      </w:r>
    </w:p>
    <w:p w:rsidR="00066951" w:rsidRPr="009129C2" w:rsidRDefault="00066951" w:rsidP="00066951">
      <w:pPr>
        <w:pStyle w:val="BodyTextIndent"/>
      </w:pPr>
      <w:r w:rsidRPr="009129C2">
        <w:t xml:space="preserve">Consent tiers can be edited or deleted till a participant gets registered to that protocol. Once a participant is registered to a CP, you cannot edit or delete Consent tiers. You can add Consent tiers to a collection protocol at any time even if a participant has been previously registered under this protocol. Additional Consent tiers can be applied on the future registrations of a participant to that protocol. </w:t>
      </w:r>
    </w:p>
    <w:p w:rsidR="00066951" w:rsidRPr="009129C2" w:rsidRDefault="00066951" w:rsidP="00066951">
      <w:pPr>
        <w:pStyle w:val="ListNumber"/>
      </w:pPr>
      <w:r w:rsidRPr="009129C2">
        <w:t xml:space="preserve">Click the </w:t>
      </w:r>
      <w:r w:rsidRPr="009129C2">
        <w:rPr>
          <w:b/>
          <w:noProof/>
        </w:rPr>
        <w:t xml:space="preserve">Privileges </w:t>
      </w:r>
      <w:r w:rsidRPr="009129C2">
        <w:t xml:space="preserve">tab to define privileges for the protocol. </w:t>
      </w:r>
    </w:p>
    <w:p w:rsidR="00066951" w:rsidRPr="009129C2" w:rsidRDefault="00066951" w:rsidP="00066951">
      <w:pPr>
        <w:pStyle w:val="StyleCommentTextArial10pt"/>
      </w:pPr>
    </w:p>
    <w:p w:rsidR="00066951" w:rsidRPr="009129C2" w:rsidRDefault="007A0E2C" w:rsidP="00066951">
      <w:pPr>
        <w:ind w:firstLine="360"/>
      </w:pPr>
      <w:r>
        <w:rPr>
          <w:noProof/>
        </w:rPr>
        <w:drawing>
          <wp:inline distT="0" distB="0" distL="0" distR="0">
            <wp:extent cx="5943600" cy="2314575"/>
            <wp:effectExtent l="19050" t="0" r="0" b="0"/>
            <wp:docPr id="20" name="Picture 20" descr="This screen shot shows the Privileges tab highlighted on the Collection Protocol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is screen shot shows the Privileges tab highlighted on the Collection Protocol Details page."/>
                    <pic:cNvPicPr>
                      <a:picLocks noChangeAspect="1" noChangeArrowheads="1"/>
                    </pic:cNvPicPr>
                  </pic:nvPicPr>
                  <pic:blipFill>
                    <a:blip r:embed="rId43"/>
                    <a:srcRect/>
                    <a:stretch>
                      <a:fillRect/>
                    </a:stretch>
                  </pic:blipFill>
                  <pic:spPr bwMode="auto">
                    <a:xfrm>
                      <a:off x="0" y="0"/>
                      <a:ext cx="5943600" cy="2314575"/>
                    </a:xfrm>
                    <a:prstGeom prst="rect">
                      <a:avLst/>
                    </a:prstGeom>
                    <a:noFill/>
                    <a:ln w="9525">
                      <a:noFill/>
                      <a:miter lim="800000"/>
                      <a:headEnd/>
                      <a:tailEnd/>
                    </a:ln>
                  </pic:spPr>
                </pic:pic>
              </a:graphicData>
            </a:graphic>
          </wp:inline>
        </w:drawing>
      </w:r>
    </w:p>
    <w:p w:rsidR="00066951" w:rsidRPr="009129C2" w:rsidRDefault="00066951" w:rsidP="00066951">
      <w:pPr>
        <w:pStyle w:val="Caption"/>
        <w:rPr>
          <w:rFonts w:ascii="Arial" w:hAnsi="Arial" w:cs="Arial"/>
        </w:rPr>
      </w:pPr>
      <w:r w:rsidRPr="009129C2">
        <w:t xml:space="preserve">        </w:t>
      </w:r>
      <w:bookmarkStart w:id="259" w:name="_Toc266886860"/>
      <w:r w:rsidRPr="009129C2">
        <w:t xml:space="preserve">Figure </w:t>
      </w:r>
      <w:fldSimple w:instr=" SEQ Figure \* ARABIC ">
        <w:r w:rsidR="00327542">
          <w:rPr>
            <w:noProof/>
          </w:rPr>
          <w:t>19</w:t>
        </w:r>
      </w:fldSimple>
      <w:r w:rsidRPr="009129C2">
        <w:t>: Creating a Collection Protocol - Privileges Tab</w:t>
      </w:r>
      <w:bookmarkEnd w:id="259"/>
      <w:r w:rsidRPr="009129C2">
        <w:t xml:space="preserve"> Clicked</w:t>
      </w:r>
    </w:p>
    <w:p w:rsidR="00066951" w:rsidRPr="009129C2" w:rsidRDefault="00066951" w:rsidP="00066951">
      <w:pPr>
        <w:pStyle w:val="ListNumber"/>
      </w:pPr>
      <w:r w:rsidRPr="009129C2">
        <w:t xml:space="preserve">Select a site from the </w:t>
      </w:r>
      <w:r w:rsidRPr="009129C2">
        <w:rPr>
          <w:b/>
        </w:rPr>
        <w:t xml:space="preserve">Site </w:t>
      </w:r>
      <w:r w:rsidRPr="009129C2">
        <w:t xml:space="preserve">list with which you want to associate the collection protocol. All the users associated with the selected site get populated in the </w:t>
      </w:r>
      <w:r w:rsidRPr="009129C2">
        <w:rPr>
          <w:b/>
        </w:rPr>
        <w:t>User</w:t>
      </w:r>
      <w:r w:rsidRPr="009129C2">
        <w:t xml:space="preserve"> list box.</w:t>
      </w:r>
    </w:p>
    <w:p w:rsidR="00066951" w:rsidRPr="009129C2" w:rsidRDefault="00066951" w:rsidP="00066951">
      <w:pPr>
        <w:pStyle w:val="NoteInList"/>
      </w:pPr>
      <w:r w:rsidRPr="009129C2">
        <w:rPr>
          <w:b/>
        </w:rPr>
        <w:t>Note:</w:t>
      </w:r>
      <w:r w:rsidRPr="009129C2">
        <w:t xml:space="preserve">  You can share a collection protocol between multiple sites. To share a collection protocol, select the sites from the Site list. The user can share the collection protocol only across the sites for which he/she has the administrative privilege.       </w:t>
      </w:r>
    </w:p>
    <w:p w:rsidR="00066951" w:rsidRPr="009129C2" w:rsidRDefault="00066951" w:rsidP="00066951">
      <w:pPr>
        <w:pStyle w:val="ListNumber"/>
      </w:pPr>
      <w:r w:rsidRPr="009129C2">
        <w:t xml:space="preserve">Click </w:t>
      </w:r>
      <w:r w:rsidRPr="009129C2">
        <w:rPr>
          <w:b/>
        </w:rPr>
        <w:t>Save Privilege</w:t>
      </w:r>
      <w:r w:rsidRPr="009129C2">
        <w:t xml:space="preserve">. For this collection protocol, all the users for the selected site acquire the privileges that were assigned to them on the user page. </w:t>
      </w:r>
    </w:p>
    <w:p w:rsidR="00066951" w:rsidRPr="009129C2" w:rsidRDefault="007A0E2C" w:rsidP="00066951">
      <w:pPr>
        <w:spacing w:before="120" w:after="120"/>
      </w:pPr>
      <w:r>
        <w:rPr>
          <w:noProof/>
        </w:rPr>
        <w:drawing>
          <wp:inline distT="0" distB="0" distL="0" distR="0">
            <wp:extent cx="5943600" cy="2533650"/>
            <wp:effectExtent l="19050" t="0" r="0" b="0"/>
            <wp:docPr id="21" name="Picture 21" descr="This screen shot shows how to fill in a Privileg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s screen shot shows how to fill in a Privileges tab."/>
                    <pic:cNvPicPr>
                      <a:picLocks noChangeAspect="1" noChangeArrowheads="1"/>
                    </pic:cNvPicPr>
                  </pic:nvPicPr>
                  <pic:blipFill>
                    <a:blip r:embed="rId44"/>
                    <a:srcRect/>
                    <a:stretch>
                      <a:fillRect/>
                    </a:stretch>
                  </pic:blipFill>
                  <pic:spPr bwMode="auto">
                    <a:xfrm>
                      <a:off x="0" y="0"/>
                      <a:ext cx="5943600" cy="2533650"/>
                    </a:xfrm>
                    <a:prstGeom prst="rect">
                      <a:avLst/>
                    </a:prstGeom>
                    <a:noFill/>
                    <a:ln w="9525">
                      <a:noFill/>
                      <a:miter lim="800000"/>
                      <a:headEnd/>
                      <a:tailEnd/>
                    </a:ln>
                  </pic:spPr>
                </pic:pic>
              </a:graphicData>
            </a:graphic>
          </wp:inline>
        </w:drawing>
      </w:r>
    </w:p>
    <w:p w:rsidR="00066951" w:rsidRPr="009129C2" w:rsidRDefault="00066951" w:rsidP="00066951">
      <w:pPr>
        <w:pStyle w:val="Caption"/>
      </w:pPr>
      <w:bookmarkStart w:id="260" w:name="_Toc266886861"/>
      <w:r w:rsidRPr="009129C2">
        <w:t xml:space="preserve">Figure </w:t>
      </w:r>
      <w:fldSimple w:instr=" SEQ Figure \* ARABIC ">
        <w:r w:rsidR="00327542">
          <w:rPr>
            <w:noProof/>
          </w:rPr>
          <w:t>20</w:t>
        </w:r>
      </w:fldSimple>
      <w:r w:rsidRPr="009129C2">
        <w:t>: Creating a Collection Protocol - Privileges Tab</w:t>
      </w:r>
      <w:bookmarkEnd w:id="260"/>
    </w:p>
    <w:p w:rsidR="00066951" w:rsidRPr="009129C2" w:rsidRDefault="00066951" w:rsidP="00066951">
      <w:pPr>
        <w:pStyle w:val="BodyText"/>
        <w:ind w:left="1080"/>
      </w:pPr>
      <w:r w:rsidRPr="009129C2">
        <w:br w:type="page"/>
        <w:t>To customize any user’s role for the current collection protocol:</w:t>
      </w:r>
    </w:p>
    <w:p w:rsidR="00066951" w:rsidRPr="009129C2" w:rsidRDefault="00066951" w:rsidP="00066951">
      <w:pPr>
        <w:pStyle w:val="ListNumber2"/>
      </w:pPr>
      <w:r w:rsidRPr="009129C2">
        <w:t xml:space="preserve">Select an option from the </w:t>
      </w:r>
      <w:r w:rsidRPr="009129C2">
        <w:rPr>
          <w:b/>
        </w:rPr>
        <w:t>Site</w:t>
      </w:r>
      <w:r w:rsidRPr="009129C2">
        <w:t xml:space="preserve"> list. </w:t>
      </w:r>
    </w:p>
    <w:p w:rsidR="00066951" w:rsidRPr="009129C2" w:rsidRDefault="00066951" w:rsidP="00066951">
      <w:pPr>
        <w:pStyle w:val="BodyTextIndent"/>
        <w:ind w:left="1800"/>
      </w:pPr>
      <w:r w:rsidRPr="009129C2">
        <w:t xml:space="preserve">If you want to give default privileges to all users of the selected site to this collection protocol, then click </w:t>
      </w:r>
      <w:r w:rsidRPr="009129C2">
        <w:rPr>
          <w:b/>
        </w:rPr>
        <w:t>Save Privileges</w:t>
      </w:r>
      <w:r w:rsidRPr="009129C2">
        <w:t xml:space="preserve">. If the user of that site was given ‘All current and future protocol’ default privileges during user creation, then the user will get default privileges at this step. </w:t>
      </w:r>
    </w:p>
    <w:p w:rsidR="00066951" w:rsidRPr="009129C2" w:rsidRDefault="00066951" w:rsidP="00066951">
      <w:pPr>
        <w:pStyle w:val="ListNumber2"/>
      </w:pPr>
      <w:r w:rsidRPr="009129C2">
        <w:t xml:space="preserve">In order to customize the privilege for particular users. Select the </w:t>
      </w:r>
      <w:r w:rsidRPr="009129C2">
        <w:rPr>
          <w:b/>
        </w:rPr>
        <w:t>Customize</w:t>
      </w:r>
      <w:r w:rsidRPr="009129C2">
        <w:t xml:space="preserve"> check box. </w:t>
      </w:r>
    </w:p>
    <w:p w:rsidR="00066951" w:rsidRPr="009129C2" w:rsidRDefault="00066951" w:rsidP="00066951">
      <w:pPr>
        <w:pStyle w:val="ListNumber2"/>
      </w:pPr>
      <w:r w:rsidRPr="009129C2">
        <w:t xml:space="preserve">Select a user from the </w:t>
      </w:r>
      <w:r w:rsidRPr="009129C2">
        <w:rPr>
          <w:b/>
        </w:rPr>
        <w:t>User</w:t>
      </w:r>
      <w:r w:rsidRPr="009129C2">
        <w:t xml:space="preserve"> list. Users are populated based on the site selected.</w:t>
      </w:r>
    </w:p>
    <w:p w:rsidR="00066951" w:rsidRPr="009129C2" w:rsidRDefault="00066951" w:rsidP="00066951">
      <w:pPr>
        <w:pStyle w:val="ListNumber2"/>
      </w:pPr>
      <w:r w:rsidRPr="009129C2">
        <w:t xml:space="preserve">Select a role for the user from the </w:t>
      </w:r>
      <w:r w:rsidRPr="009129C2">
        <w:rPr>
          <w:b/>
        </w:rPr>
        <w:t>Role</w:t>
      </w:r>
      <w:r w:rsidRPr="009129C2">
        <w:t xml:space="preserve"> drop-down list. The four roles available at collection protocol level are: Supervisor, Technician, Scientist, and Custom.</w:t>
      </w:r>
    </w:p>
    <w:p w:rsidR="00066951" w:rsidRPr="009129C2" w:rsidRDefault="00066951" w:rsidP="00066951">
      <w:pPr>
        <w:pStyle w:val="ListNumber2"/>
      </w:pPr>
      <w:r w:rsidRPr="009129C2">
        <w:t xml:space="preserve">Select an option from the </w:t>
      </w:r>
      <w:r w:rsidRPr="009129C2">
        <w:rPr>
          <w:b/>
        </w:rPr>
        <w:t>Privileges</w:t>
      </w:r>
      <w:r w:rsidRPr="009129C2">
        <w:t xml:space="preserve"> list if the role you select is </w:t>
      </w:r>
      <w:r w:rsidRPr="009129C2">
        <w:rPr>
          <w:b/>
        </w:rPr>
        <w:t>Custom</w:t>
      </w:r>
      <w:r w:rsidRPr="009129C2">
        <w:t>.</w:t>
      </w:r>
    </w:p>
    <w:p w:rsidR="00066951" w:rsidRPr="009129C2" w:rsidRDefault="00066951" w:rsidP="00066951">
      <w:pPr>
        <w:pStyle w:val="NoteInList"/>
      </w:pPr>
      <w:r w:rsidRPr="009129C2">
        <w:rPr>
          <w:b/>
        </w:rPr>
        <w:t>Note:</w:t>
      </w:r>
      <w:r w:rsidRPr="009129C2">
        <w:t xml:space="preserve">  If the role is Supervisor, the user gets Registration, Specimen Processing, and Distribution privileges. If the role is Technician, the user gets Specimen Processing and Distribution privileges. If the role is Scientist and he/she performs a query, you can restrict the Scientist from viewing objects associated with the selected protocol. To do this, select the READ_DENIED privilege.</w:t>
      </w:r>
    </w:p>
    <w:p w:rsidR="00066951" w:rsidRPr="009129C2" w:rsidRDefault="00066951" w:rsidP="00066951">
      <w:pPr>
        <w:pStyle w:val="ListNumber2"/>
      </w:pPr>
      <w:r w:rsidRPr="009129C2">
        <w:t xml:space="preserve">Click </w:t>
      </w:r>
      <w:r w:rsidRPr="009129C2">
        <w:rPr>
          <w:b/>
        </w:rPr>
        <w:t>Save Privilege</w:t>
      </w:r>
      <w:r w:rsidRPr="009129C2">
        <w:t xml:space="preserve">. </w:t>
      </w:r>
    </w:p>
    <w:p w:rsidR="00066951" w:rsidRPr="009129C2" w:rsidRDefault="007A0E2C" w:rsidP="00066951">
      <w:pPr>
        <w:pStyle w:val="Caption"/>
      </w:pPr>
      <w:r>
        <w:rPr>
          <w:noProof/>
        </w:rPr>
        <w:drawing>
          <wp:inline distT="0" distB="0" distL="0" distR="0">
            <wp:extent cx="5619750" cy="2590800"/>
            <wp:effectExtent l="19050" t="19050" r="19050" b="19050"/>
            <wp:docPr id="22" name="Picture 22" descr="This screen shot shows a completed Privileg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is screen shot shows a completed Privileges tab."/>
                    <pic:cNvPicPr>
                      <a:picLocks noChangeAspect="1" noChangeArrowheads="1"/>
                    </pic:cNvPicPr>
                  </pic:nvPicPr>
                  <pic:blipFill>
                    <a:blip r:embed="rId45"/>
                    <a:srcRect/>
                    <a:stretch>
                      <a:fillRect/>
                    </a:stretch>
                  </pic:blipFill>
                  <pic:spPr bwMode="auto">
                    <a:xfrm>
                      <a:off x="0" y="0"/>
                      <a:ext cx="5619750" cy="25908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bookmarkStart w:id="261" w:name="_Toc266886862"/>
      <w:r w:rsidRPr="009129C2">
        <w:t xml:space="preserve">Figure </w:t>
      </w:r>
      <w:fldSimple w:instr=" SEQ Figure \* ARABIC ">
        <w:r w:rsidR="00327542">
          <w:rPr>
            <w:noProof/>
          </w:rPr>
          <w:t>21</w:t>
        </w:r>
      </w:fldSimple>
      <w:r w:rsidRPr="009129C2">
        <w:t>: Assigning Privileges for a Collection Protocol</w:t>
      </w:r>
      <w:bookmarkEnd w:id="261"/>
      <w:r w:rsidRPr="009129C2">
        <w:t xml:space="preserve"> – Privileges tab</w:t>
      </w:r>
    </w:p>
    <w:p w:rsidR="00066951" w:rsidRPr="009129C2" w:rsidRDefault="00066951" w:rsidP="00066951">
      <w:pPr>
        <w:pStyle w:val="NoteInList"/>
      </w:pPr>
      <w:r w:rsidRPr="009129C2">
        <w:rPr>
          <w:b/>
        </w:rPr>
        <w:t>Note:</w:t>
      </w:r>
      <w:r w:rsidRPr="009129C2">
        <w:t xml:space="preserve">  For a single protocol, a user cannot have different privileges across different sites. For example: Collection protocol CP1 is shared across Tissue Bank 1 and Tissue Bank 2. Mary is the user associated with both the sites. If Mary has the Supervisor privilege for CP1 for Tissue Bank 1, then Mary has the Supervisor privilege for CP1 for Tissue Bank 2 as well.</w:t>
      </w:r>
    </w:p>
    <w:p w:rsidR="00066951" w:rsidRPr="009129C2" w:rsidRDefault="00066951" w:rsidP="00066951">
      <w:pPr>
        <w:pStyle w:val="BodyText"/>
        <w:ind w:left="1440"/>
      </w:pPr>
      <w:r w:rsidRPr="009129C2">
        <w:t>The</w:t>
      </w:r>
      <w:r w:rsidRPr="009129C2">
        <w:rPr>
          <w:b/>
        </w:rPr>
        <w:t xml:space="preserve"> Privilege Details </w:t>
      </w:r>
      <w:r w:rsidRPr="009129C2">
        <w:t>section</w:t>
      </w:r>
      <w:r w:rsidRPr="009129C2">
        <w:rPr>
          <w:b/>
        </w:rPr>
        <w:t xml:space="preserve"> </w:t>
      </w:r>
      <w:r w:rsidRPr="009129C2">
        <w:t xml:space="preserve">displays the summary of the privileges assigned to the user. </w:t>
      </w:r>
    </w:p>
    <w:p w:rsidR="00066951" w:rsidRPr="009129C2" w:rsidRDefault="00066951" w:rsidP="00066951">
      <w:pPr>
        <w:pStyle w:val="BodyText"/>
        <w:ind w:left="1440"/>
      </w:pPr>
      <w:r w:rsidRPr="009129C2">
        <w:t xml:space="preserve">Click </w:t>
      </w:r>
      <w:r w:rsidRPr="009129C2">
        <w:rPr>
          <w:b/>
        </w:rPr>
        <w:t>Edit</w:t>
      </w:r>
      <w:r w:rsidRPr="009129C2">
        <w:t xml:space="preserve"> next to the required row to reassign privileges. To delete privileges, select the check box next to the required row, and click </w:t>
      </w:r>
      <w:r w:rsidRPr="009129C2">
        <w:rPr>
          <w:b/>
        </w:rPr>
        <w:t>Delete</w:t>
      </w:r>
      <w:r w:rsidRPr="009129C2">
        <w:t>.</w:t>
      </w:r>
    </w:p>
    <w:p w:rsidR="00066951" w:rsidRPr="009129C2" w:rsidRDefault="00066951" w:rsidP="00066951">
      <w:pPr>
        <w:pStyle w:val="ListNumber"/>
        <w:rPr>
          <w:rFonts w:cs="Arial"/>
        </w:rPr>
      </w:pPr>
      <w:r w:rsidRPr="009129C2">
        <w:rPr>
          <w:rFonts w:cs="Arial"/>
        </w:rPr>
        <w:t xml:space="preserve">Click </w:t>
      </w:r>
      <w:r w:rsidRPr="009129C2">
        <w:rPr>
          <w:b/>
        </w:rPr>
        <w:t>Add Events</w:t>
      </w:r>
      <w:r w:rsidRPr="009129C2">
        <w:rPr>
          <w:rFonts w:cs="Arial"/>
        </w:rPr>
        <w:t xml:space="preserve">. </w:t>
      </w:r>
    </w:p>
    <w:p w:rsidR="00066951" w:rsidRPr="009129C2" w:rsidRDefault="007A0E2C" w:rsidP="00066951">
      <w:pPr>
        <w:spacing w:before="120" w:after="120"/>
        <w:rPr>
          <w:rFonts w:cs="Arial"/>
        </w:rPr>
      </w:pPr>
      <w:r>
        <w:rPr>
          <w:rFonts w:cs="Arial"/>
          <w:noProof/>
        </w:rPr>
        <w:drawing>
          <wp:inline distT="0" distB="0" distL="0" distR="0">
            <wp:extent cx="5934075" cy="3038475"/>
            <wp:effectExtent l="19050" t="0" r="9525" b="0"/>
            <wp:docPr id="23" name="Picture 23" descr="This screen shot shows to clic k Add Events on the Privileges tab to open the Event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is screen shot shows to clic k Add Events on the Privileges tab to open the Event Details page."/>
                    <pic:cNvPicPr>
                      <a:picLocks noChangeAspect="1" noChangeArrowheads="1"/>
                    </pic:cNvPicPr>
                  </pic:nvPicPr>
                  <pic:blipFill>
                    <a:blip r:embed="rId46"/>
                    <a:srcRect/>
                    <a:stretch>
                      <a:fillRect/>
                    </a:stretch>
                  </pic:blipFill>
                  <pic:spPr bwMode="auto">
                    <a:xfrm>
                      <a:off x="0" y="0"/>
                      <a:ext cx="5934075" cy="3038475"/>
                    </a:xfrm>
                    <a:prstGeom prst="rect">
                      <a:avLst/>
                    </a:prstGeom>
                    <a:noFill/>
                    <a:ln w="9525">
                      <a:noFill/>
                      <a:miter lim="800000"/>
                      <a:headEnd/>
                      <a:tailEnd/>
                    </a:ln>
                  </pic:spPr>
                </pic:pic>
              </a:graphicData>
            </a:graphic>
          </wp:inline>
        </w:drawing>
      </w:r>
    </w:p>
    <w:p w:rsidR="00066951" w:rsidRPr="009129C2" w:rsidRDefault="00066951" w:rsidP="00066951">
      <w:pPr>
        <w:pStyle w:val="Caption"/>
      </w:pPr>
      <w:bookmarkStart w:id="262" w:name="_Toc266886863"/>
      <w:r w:rsidRPr="009129C2">
        <w:t xml:space="preserve">Figure </w:t>
      </w:r>
      <w:fldSimple w:instr=" SEQ Figure \* ARABIC ">
        <w:r w:rsidR="00327542">
          <w:rPr>
            <w:noProof/>
          </w:rPr>
          <w:t>22</w:t>
        </w:r>
      </w:fldSimple>
      <w:r w:rsidRPr="009129C2">
        <w:t>: Click Add Events</w:t>
      </w:r>
      <w:bookmarkEnd w:id="262"/>
    </w:p>
    <w:p w:rsidR="00066951" w:rsidRPr="009129C2" w:rsidRDefault="00066951" w:rsidP="00066951">
      <w:pPr>
        <w:pStyle w:val="BodyTextIndent"/>
        <w:rPr>
          <w:noProof/>
        </w:rPr>
      </w:pPr>
      <w:r w:rsidRPr="009129C2">
        <w:t>The Event Details page is displayed.</w:t>
      </w:r>
    </w:p>
    <w:p w:rsidR="00066951" w:rsidRPr="009129C2" w:rsidRDefault="00066951" w:rsidP="00066951">
      <w:pPr>
        <w:pStyle w:val="ListNumber"/>
        <w:rPr>
          <w:noProof/>
        </w:rPr>
      </w:pPr>
      <w:r w:rsidRPr="009129C2">
        <w:rPr>
          <w:noProof/>
        </w:rPr>
        <w:t xml:space="preserve">Enter the details of the event like </w:t>
      </w:r>
      <w:r w:rsidRPr="009129C2">
        <w:rPr>
          <w:b/>
          <w:noProof/>
        </w:rPr>
        <w:t>Study Calendar Event Point</w:t>
      </w:r>
      <w:r w:rsidRPr="009129C2">
        <w:rPr>
          <w:noProof/>
        </w:rPr>
        <w:t xml:space="preserve">, </w:t>
      </w:r>
      <w:r w:rsidRPr="009129C2">
        <w:rPr>
          <w:b/>
          <w:noProof/>
        </w:rPr>
        <w:t>Collection Point Label</w:t>
      </w:r>
      <w:r w:rsidRPr="009129C2">
        <w:rPr>
          <w:noProof/>
        </w:rPr>
        <w:t xml:space="preserve">, and other details. </w:t>
      </w:r>
    </w:p>
    <w:p w:rsidR="00066951" w:rsidRPr="009129C2" w:rsidRDefault="00066951" w:rsidP="00066951">
      <w:pPr>
        <w:pStyle w:val="BodyText"/>
        <w:ind w:left="1440"/>
        <w:rPr>
          <w:noProof/>
        </w:rPr>
      </w:pPr>
      <w:r w:rsidRPr="009129C2">
        <w:rPr>
          <w:noProof/>
        </w:rPr>
        <w:t xml:space="preserve">The </w:t>
      </w:r>
      <w:r w:rsidRPr="009129C2">
        <w:rPr>
          <w:b/>
          <w:noProof/>
        </w:rPr>
        <w:t>Clinical Diagnosis</w:t>
      </w:r>
      <w:r w:rsidRPr="009129C2">
        <w:rPr>
          <w:noProof/>
        </w:rPr>
        <w:t xml:space="preserve"> can be selected by clicking the map </w:t>
      </w:r>
      <w:r w:rsidR="007A0E2C">
        <w:rPr>
          <w:noProof/>
        </w:rPr>
        <w:drawing>
          <wp:inline distT="0" distB="0" distL="0" distR="0">
            <wp:extent cx="314325" cy="285750"/>
            <wp:effectExtent l="19050" t="0" r="9525" b="0"/>
            <wp:docPr id="24" name="Picture 24" descr="This graphic (black lines with attached yellow boxes) is clicked on to list the Clinical Diagnosi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is graphic (black lines with attached yellow boxes) is clicked on to list the Clinical Diagnosis options."/>
                    <pic:cNvPicPr>
                      <a:picLocks noChangeAspect="1" noChangeArrowheads="1"/>
                    </pic:cNvPicPr>
                  </pic:nvPicPr>
                  <pic:blipFill>
                    <a:blip r:embed="rId47"/>
                    <a:srcRect/>
                    <a:stretch>
                      <a:fillRect/>
                    </a:stretch>
                  </pic:blipFill>
                  <pic:spPr bwMode="auto">
                    <a:xfrm>
                      <a:off x="0" y="0"/>
                      <a:ext cx="314325" cy="285750"/>
                    </a:xfrm>
                    <a:prstGeom prst="rect">
                      <a:avLst/>
                    </a:prstGeom>
                    <a:noFill/>
                    <a:ln w="9525">
                      <a:noFill/>
                      <a:miter lim="800000"/>
                      <a:headEnd/>
                      <a:tailEnd/>
                    </a:ln>
                  </pic:spPr>
                </pic:pic>
              </a:graphicData>
            </a:graphic>
          </wp:inline>
        </w:drawing>
      </w:r>
      <w:r w:rsidRPr="009129C2">
        <w:rPr>
          <w:noProof/>
        </w:rPr>
        <w:t xml:space="preserve">icon. </w:t>
      </w:r>
    </w:p>
    <w:p w:rsidR="00066951" w:rsidRPr="009129C2" w:rsidRDefault="00066951" w:rsidP="00066951">
      <w:pPr>
        <w:pStyle w:val="BodyText"/>
        <w:ind w:left="1440"/>
      </w:pPr>
      <w:r w:rsidRPr="009129C2">
        <w:t>The following table describes the fields on the Event Details tab.</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2"/>
        <w:gridCol w:w="6664"/>
      </w:tblGrid>
      <w:tr w:rsidR="00066951" w:rsidRPr="009129C2">
        <w:trPr>
          <w:tblHeader/>
        </w:trPr>
        <w:tc>
          <w:tcPr>
            <w:tcW w:w="2317" w:type="dxa"/>
            <w:shd w:val="clear" w:color="auto" w:fill="C0C0C0"/>
          </w:tcPr>
          <w:p w:rsidR="00066951" w:rsidRPr="009129C2" w:rsidRDefault="00066951" w:rsidP="00066951">
            <w:pPr>
              <w:pStyle w:val="TableHeader"/>
            </w:pPr>
            <w:r w:rsidRPr="009129C2">
              <w:t>Field</w:t>
            </w:r>
          </w:p>
        </w:tc>
        <w:tc>
          <w:tcPr>
            <w:tcW w:w="6683" w:type="dxa"/>
            <w:shd w:val="clear" w:color="auto" w:fill="C0C0C0"/>
          </w:tcPr>
          <w:p w:rsidR="00066951" w:rsidRPr="009129C2" w:rsidRDefault="00066951" w:rsidP="00066951">
            <w:pPr>
              <w:pStyle w:val="TableHeader"/>
            </w:pPr>
            <w:r w:rsidRPr="009129C2">
              <w:t>Description</w:t>
            </w:r>
          </w:p>
        </w:tc>
      </w:tr>
      <w:tr w:rsidR="00066951" w:rsidRPr="009129C2">
        <w:tc>
          <w:tcPr>
            <w:tcW w:w="2317" w:type="dxa"/>
          </w:tcPr>
          <w:p w:rsidR="00066951" w:rsidRPr="009129C2" w:rsidRDefault="00066951" w:rsidP="00066951">
            <w:pPr>
              <w:pStyle w:val="TableText"/>
            </w:pPr>
            <w:r w:rsidRPr="009129C2">
              <w:t>Study Calendar Event Point</w:t>
            </w:r>
          </w:p>
        </w:tc>
        <w:tc>
          <w:tcPr>
            <w:tcW w:w="6683" w:type="dxa"/>
          </w:tcPr>
          <w:p w:rsidR="00066951" w:rsidRPr="009129C2" w:rsidRDefault="00066951" w:rsidP="00066951">
            <w:pPr>
              <w:pStyle w:val="TableText"/>
            </w:pPr>
            <w:r w:rsidRPr="009129C2">
              <w:t>It describes the Time point (in number of days) within the study calendar on which the specimen collection or registration is due.</w:t>
            </w:r>
          </w:p>
        </w:tc>
      </w:tr>
      <w:tr w:rsidR="00066951" w:rsidRPr="009129C2">
        <w:tc>
          <w:tcPr>
            <w:tcW w:w="2317" w:type="dxa"/>
          </w:tcPr>
          <w:p w:rsidR="00066951" w:rsidRPr="009129C2" w:rsidRDefault="00066951" w:rsidP="00066951">
            <w:pPr>
              <w:pStyle w:val="TableText"/>
            </w:pPr>
            <w:r w:rsidRPr="009129C2">
              <w:t>Collection Point Label</w:t>
            </w:r>
          </w:p>
        </w:tc>
        <w:tc>
          <w:tcPr>
            <w:tcW w:w="6683" w:type="dxa"/>
          </w:tcPr>
          <w:p w:rsidR="00066951" w:rsidRPr="009129C2" w:rsidRDefault="00066951" w:rsidP="00066951">
            <w:pPr>
              <w:pStyle w:val="TableText"/>
            </w:pPr>
            <w:r w:rsidRPr="009129C2">
              <w:t>It describes the name or designation for this time point. For example: Pre-Therapy, Surgery, 90 day follow-up, Relapse, and so on.</w:t>
            </w:r>
          </w:p>
        </w:tc>
      </w:tr>
      <w:tr w:rsidR="00066951" w:rsidRPr="009129C2">
        <w:tc>
          <w:tcPr>
            <w:tcW w:w="2317" w:type="dxa"/>
          </w:tcPr>
          <w:p w:rsidR="00066951" w:rsidRPr="009129C2" w:rsidRDefault="00066951" w:rsidP="00066951">
            <w:pPr>
              <w:pStyle w:val="TableText"/>
            </w:pPr>
            <w:r w:rsidRPr="009129C2">
              <w:t>Clinical Status</w:t>
            </w:r>
          </w:p>
        </w:tc>
        <w:tc>
          <w:tcPr>
            <w:tcW w:w="6683" w:type="dxa"/>
          </w:tcPr>
          <w:p w:rsidR="00066951" w:rsidRPr="009129C2" w:rsidRDefault="00066951" w:rsidP="00066951">
            <w:pPr>
              <w:pStyle w:val="TableText"/>
            </w:pPr>
            <w:r w:rsidRPr="009129C2">
              <w:t>It describes the current position of the participant at a particular time point in the collection protocol. For example: Pre-Surgery, Post-Surgery, or Control.</w:t>
            </w:r>
          </w:p>
        </w:tc>
      </w:tr>
      <w:tr w:rsidR="00066951" w:rsidRPr="009129C2">
        <w:trPr>
          <w:trHeight w:val="2330"/>
        </w:trPr>
        <w:tc>
          <w:tcPr>
            <w:tcW w:w="2317" w:type="dxa"/>
          </w:tcPr>
          <w:p w:rsidR="00066951" w:rsidRPr="009129C2" w:rsidRDefault="00066951" w:rsidP="00066951">
            <w:pPr>
              <w:pStyle w:val="TableText"/>
            </w:pPr>
            <w:r w:rsidRPr="009129C2">
              <w:t>Clinical Diagnosis</w:t>
            </w:r>
          </w:p>
        </w:tc>
        <w:tc>
          <w:tcPr>
            <w:tcW w:w="6683" w:type="dxa"/>
          </w:tcPr>
          <w:p w:rsidR="00066951" w:rsidRPr="009129C2" w:rsidRDefault="00066951" w:rsidP="00066951">
            <w:pPr>
              <w:pStyle w:val="TableText"/>
            </w:pPr>
            <w:r w:rsidRPr="009129C2">
              <w:t>It describes the determination of a disease in a participant based on the study of signs and symptoms. For Clinical Diagnosis, there are certain values that are prefaced with [M] for example [M]Malignant melanoma NOS while there is also a value named Malignant melanoma (disorder). All the items with [M] * are histological diagnoses and map directly to the old ICD-O codes (using the NCI Metathesaurus) and are children of body structure. The diagnoses * (disorder) are clinical diagnoses and are children of clinical disorder. So, the rule of thumb is to use [M] * for diagnoses determined by the pathologist and to use * (disorder) for diagnoses assigned through non-pathology studies.</w:t>
            </w:r>
          </w:p>
        </w:tc>
      </w:tr>
    </w:tbl>
    <w:p w:rsidR="00066951" w:rsidRPr="009129C2" w:rsidRDefault="00066951" w:rsidP="00066951">
      <w:pPr>
        <w:rPr>
          <w:noProof/>
        </w:rPr>
      </w:pPr>
    </w:p>
    <w:p w:rsidR="00066951" w:rsidRPr="009129C2" w:rsidRDefault="00066951" w:rsidP="00066951">
      <w:pPr>
        <w:pStyle w:val="ListNumber"/>
        <w:rPr>
          <w:noProof/>
        </w:rPr>
      </w:pPr>
      <w:r w:rsidRPr="009129C2">
        <w:rPr>
          <w:noProof/>
        </w:rPr>
        <w:t xml:space="preserve">Click </w:t>
      </w:r>
      <w:r w:rsidRPr="009129C2">
        <w:rPr>
          <w:b/>
          <w:noProof/>
        </w:rPr>
        <w:t>Add Specimen Requirements</w:t>
      </w:r>
      <w:r w:rsidRPr="009129C2">
        <w:rPr>
          <w:noProof/>
        </w:rPr>
        <w:t xml:space="preserve"> to add specimen details to the event.</w:t>
      </w:r>
    </w:p>
    <w:p w:rsidR="00066951" w:rsidRPr="009129C2" w:rsidRDefault="007A0E2C" w:rsidP="00066951">
      <w:pPr>
        <w:rPr>
          <w:noProof/>
        </w:rPr>
      </w:pPr>
      <w:r>
        <w:rPr>
          <w:noProof/>
        </w:rPr>
        <w:drawing>
          <wp:inline distT="0" distB="0" distL="0" distR="0">
            <wp:extent cx="5943600" cy="3009900"/>
            <wp:effectExtent l="19050" t="0" r="0" b="0"/>
            <wp:docPr id="25" name="Picture 25" descr="This screen shot shows a filled in Event Details page and the Add Specimen Requirements button to add specimens to th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is screen shot shows a filled in Event Details page and the Add Specimen Requirements button to add specimens to the event."/>
                    <pic:cNvPicPr>
                      <a:picLocks noChangeAspect="1" noChangeArrowheads="1"/>
                    </pic:cNvPicPr>
                  </pic:nvPicPr>
                  <pic:blipFill>
                    <a:blip r:embed="rId48"/>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066951" w:rsidRPr="009129C2" w:rsidRDefault="00066951" w:rsidP="00066951">
      <w:pPr>
        <w:pStyle w:val="Caption"/>
        <w:rPr>
          <w:noProof/>
        </w:rPr>
      </w:pPr>
      <w:bookmarkStart w:id="263" w:name="_Toc266886864"/>
      <w:r w:rsidRPr="009129C2">
        <w:t xml:space="preserve">Figure </w:t>
      </w:r>
      <w:fldSimple w:instr=" SEQ Figure \* ARABIC ">
        <w:r w:rsidR="00327542">
          <w:rPr>
            <w:noProof/>
          </w:rPr>
          <w:t>23</w:t>
        </w:r>
      </w:fldSimple>
      <w:r w:rsidRPr="009129C2">
        <w:t>: Creating a Collection Protocol - Event Details Tab</w:t>
      </w:r>
      <w:bookmarkEnd w:id="263"/>
    </w:p>
    <w:p w:rsidR="00066951" w:rsidRPr="009129C2" w:rsidRDefault="00066951" w:rsidP="00066951">
      <w:pPr>
        <w:pStyle w:val="BodyTextIndent"/>
        <w:rPr>
          <w:noProof/>
        </w:rPr>
      </w:pPr>
      <w:r w:rsidRPr="009129C2">
        <w:rPr>
          <w:noProof/>
        </w:rPr>
        <w:t>The Specimen Requirement page is displayed</w:t>
      </w:r>
      <w:r w:rsidRPr="009129C2">
        <w:t xml:space="preserve"> </w:t>
      </w:r>
    </w:p>
    <w:p w:rsidR="00066951" w:rsidRPr="009129C2" w:rsidRDefault="00066951" w:rsidP="00066951">
      <w:pPr>
        <w:pStyle w:val="ListNumber"/>
        <w:rPr>
          <w:noProof/>
        </w:rPr>
      </w:pPr>
      <w:r w:rsidRPr="009129C2">
        <w:t>On the</w:t>
      </w:r>
      <w:r w:rsidRPr="009129C2">
        <w:rPr>
          <w:b/>
        </w:rPr>
        <w:t xml:space="preserve"> </w:t>
      </w:r>
      <w:r w:rsidRPr="009129C2">
        <w:t>Specimen Requirement</w:t>
      </w:r>
      <w:r w:rsidRPr="009129C2">
        <w:rPr>
          <w:b/>
        </w:rPr>
        <w:t xml:space="preserve"> </w:t>
      </w:r>
      <w:r w:rsidRPr="009129C2">
        <w:t>page, you can</w:t>
      </w:r>
      <w:r w:rsidRPr="009129C2">
        <w:rPr>
          <w:noProof/>
        </w:rPr>
        <w:t>:</w:t>
      </w:r>
    </w:p>
    <w:p w:rsidR="00066951" w:rsidRPr="009129C2" w:rsidRDefault="00066951" w:rsidP="00066951">
      <w:pPr>
        <w:pStyle w:val="ListNumber2"/>
        <w:numPr>
          <w:ilvl w:val="0"/>
          <w:numId w:val="282"/>
        </w:numPr>
        <w:rPr>
          <w:noProof/>
        </w:rPr>
      </w:pPr>
      <w:r w:rsidRPr="009129C2">
        <w:t>Enter</w:t>
      </w:r>
      <w:r w:rsidRPr="009129C2">
        <w:rPr>
          <w:noProof/>
        </w:rPr>
        <w:t xml:space="preserve"> the specimen details such as </w:t>
      </w:r>
      <w:r w:rsidRPr="009129C2">
        <w:rPr>
          <w:b/>
          <w:noProof/>
        </w:rPr>
        <w:t>Class</w:t>
      </w:r>
      <w:r w:rsidRPr="009129C2">
        <w:rPr>
          <w:noProof/>
        </w:rPr>
        <w:t xml:space="preserve">, </w:t>
      </w:r>
      <w:r w:rsidRPr="009129C2">
        <w:rPr>
          <w:b/>
          <w:noProof/>
        </w:rPr>
        <w:t>Type</w:t>
      </w:r>
      <w:r w:rsidRPr="009129C2">
        <w:rPr>
          <w:noProof/>
        </w:rPr>
        <w:t xml:space="preserve">, </w:t>
      </w:r>
      <w:r w:rsidRPr="009129C2">
        <w:rPr>
          <w:b/>
          <w:noProof/>
        </w:rPr>
        <w:t>Quantity</w:t>
      </w:r>
      <w:r w:rsidRPr="009129C2">
        <w:t>, and other details.</w:t>
      </w:r>
    </w:p>
    <w:p w:rsidR="00066951" w:rsidRPr="009129C2" w:rsidRDefault="00066951" w:rsidP="00066951">
      <w:pPr>
        <w:pStyle w:val="ListNumber2"/>
        <w:rPr>
          <w:noProof/>
        </w:rPr>
      </w:pPr>
      <w:r w:rsidRPr="009129C2">
        <w:rPr>
          <w:noProof/>
        </w:rPr>
        <w:t>Add derivative specimen details that will be created from the specimen.</w:t>
      </w:r>
    </w:p>
    <w:p w:rsidR="00066951" w:rsidRPr="009129C2" w:rsidRDefault="00066951" w:rsidP="00066951">
      <w:pPr>
        <w:pStyle w:val="ListNumber2"/>
        <w:rPr>
          <w:noProof/>
        </w:rPr>
      </w:pPr>
      <w:r w:rsidRPr="009129C2">
        <w:rPr>
          <w:noProof/>
        </w:rPr>
        <w:t>Add aliquot details that will be created from the specimen.</w:t>
      </w:r>
    </w:p>
    <w:p w:rsidR="00066951" w:rsidRPr="009129C2" w:rsidRDefault="00066951" w:rsidP="00066951">
      <w:pPr>
        <w:pStyle w:val="ListNumber2"/>
      </w:pPr>
      <w:r w:rsidRPr="009129C2">
        <w:t xml:space="preserve">Mention </w:t>
      </w:r>
      <w:r w:rsidRPr="009129C2">
        <w:rPr>
          <w:rFonts w:cs="Arial"/>
          <w:b/>
          <w:szCs w:val="22"/>
        </w:rPr>
        <w:t>Storage location</w:t>
      </w:r>
      <w:r w:rsidRPr="009129C2">
        <w:t xml:space="preserve"> details for the specimen, its aliquots, and derivatives. You can specify storage location as auto, manual, or virtual. Auto storage means when a specimen is collected, the system automatically assigns a storage location to the specimen. If a container contains one specimen from a Specimen Collection Group and there is no available storage location, the system searches for the next available container to store the other specimens. Manual storage means the system allows you to select a storage container using the </w:t>
      </w:r>
      <w:r w:rsidRPr="009129C2">
        <w:rPr>
          <w:i/>
        </w:rPr>
        <w:t>MAP</w:t>
      </w:r>
      <w:r w:rsidRPr="009129C2">
        <w:t xml:space="preserve"> option. Virtual storage means the storage location is not assigned to the specimen. For example: aliquots should be created of a fluid specimen as soon as it is received. In such a situation, there is no need to assign a storage location to the fluid specimen as aliquots will be created. The storage location for such a specimen is mentioned as virtual.</w:t>
      </w:r>
    </w:p>
    <w:p w:rsidR="00066951" w:rsidRPr="009129C2" w:rsidRDefault="00066951" w:rsidP="00066951">
      <w:pPr>
        <w:pStyle w:val="ListNumber2"/>
      </w:pPr>
      <w:r w:rsidRPr="009129C2">
        <w:t xml:space="preserve">Mention the label format for a derivative or aliquot. This label format will be used for all derivatives or aliquots created for this specimen. </w:t>
      </w:r>
    </w:p>
    <w:p w:rsidR="00066951" w:rsidRPr="009129C2" w:rsidRDefault="00066951" w:rsidP="00066951">
      <w:pPr>
        <w:pStyle w:val="ListNumber"/>
      </w:pPr>
      <w:r w:rsidRPr="009129C2">
        <w:t xml:space="preserve">Click </w:t>
      </w:r>
      <w:r w:rsidRPr="009129C2">
        <w:rPr>
          <w:b/>
        </w:rPr>
        <w:t>Save Specimen Requirements</w:t>
      </w:r>
      <w:r w:rsidRPr="009129C2">
        <w:t xml:space="preserve">. </w:t>
      </w:r>
    </w:p>
    <w:p w:rsidR="00066951" w:rsidRPr="009129C2" w:rsidRDefault="00066951" w:rsidP="00066951">
      <w:pPr>
        <w:pStyle w:val="BodyTextIndent"/>
      </w:pPr>
      <w:r w:rsidRPr="009129C2">
        <w:t>The following figure shows the Specimen Requirement information.</w:t>
      </w:r>
    </w:p>
    <w:p w:rsidR="00066951" w:rsidRPr="009129C2" w:rsidRDefault="00066951" w:rsidP="00066951"/>
    <w:p w:rsidR="00066951" w:rsidRPr="009129C2" w:rsidRDefault="007A0E2C" w:rsidP="00066951">
      <w:r>
        <w:rPr>
          <w:noProof/>
        </w:rPr>
        <w:drawing>
          <wp:inline distT="0" distB="0" distL="0" distR="0">
            <wp:extent cx="5943600" cy="3143250"/>
            <wp:effectExtent l="19050" t="0" r="0" b="0"/>
            <wp:docPr id="26" name="Picture 26" descr="This screen shot is the Specimen Requir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is screen shot is the Specimen Requirement page."/>
                    <pic:cNvPicPr>
                      <a:picLocks noChangeAspect="1" noChangeArrowheads="1"/>
                    </pic:cNvPicPr>
                  </pic:nvPicPr>
                  <pic:blipFill>
                    <a:blip r:embed="rId49"/>
                    <a:srcRect/>
                    <a:stretch>
                      <a:fillRect/>
                    </a:stretch>
                  </pic:blipFill>
                  <pic:spPr bwMode="auto">
                    <a:xfrm>
                      <a:off x="0" y="0"/>
                      <a:ext cx="5943600" cy="3143250"/>
                    </a:xfrm>
                    <a:prstGeom prst="rect">
                      <a:avLst/>
                    </a:prstGeom>
                    <a:noFill/>
                    <a:ln w="9525">
                      <a:noFill/>
                      <a:miter lim="800000"/>
                      <a:headEnd/>
                      <a:tailEnd/>
                    </a:ln>
                  </pic:spPr>
                </pic:pic>
              </a:graphicData>
            </a:graphic>
          </wp:inline>
        </w:drawing>
      </w:r>
    </w:p>
    <w:p w:rsidR="00066951" w:rsidRPr="009129C2" w:rsidRDefault="00066951" w:rsidP="00066951">
      <w:pPr>
        <w:pStyle w:val="Caption"/>
      </w:pPr>
      <w:bookmarkStart w:id="264" w:name="_Toc266886865"/>
      <w:r w:rsidRPr="009129C2">
        <w:t xml:space="preserve">Figure </w:t>
      </w:r>
      <w:fldSimple w:instr=" SEQ Figure \* ARABIC ">
        <w:r w:rsidR="00327542">
          <w:rPr>
            <w:noProof/>
          </w:rPr>
          <w:t>24</w:t>
        </w:r>
      </w:fldSimple>
      <w:r w:rsidRPr="009129C2">
        <w:t>-a: Creating a Collection Protocol - Add Specimen Requirements Page</w:t>
      </w:r>
      <w:bookmarkEnd w:id="264"/>
    </w:p>
    <w:p w:rsidR="00066951" w:rsidRPr="009129C2" w:rsidRDefault="00066951" w:rsidP="00066951">
      <w:pPr>
        <w:pStyle w:val="BodyTextIndent"/>
      </w:pPr>
      <w:r w:rsidRPr="009129C2">
        <w:t>The following figure shows the Derive Specimen information.</w:t>
      </w:r>
    </w:p>
    <w:p w:rsidR="00066951" w:rsidRPr="009129C2" w:rsidRDefault="007A0E2C" w:rsidP="00066951">
      <w:r>
        <w:rPr>
          <w:noProof/>
        </w:rPr>
        <w:drawing>
          <wp:inline distT="0" distB="0" distL="0" distR="0">
            <wp:extent cx="5562600" cy="2057400"/>
            <wp:effectExtent l="19050" t="0" r="0" b="0"/>
            <wp:docPr id="27" name="Picture 27" descr="This screen shot is a filled in Derive Specimen(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screen shot is a filled in Derive Specimen(s) panel."/>
                    <pic:cNvPicPr>
                      <a:picLocks noChangeAspect="1" noChangeArrowheads="1"/>
                    </pic:cNvPicPr>
                  </pic:nvPicPr>
                  <pic:blipFill>
                    <a:blip r:embed="rId50"/>
                    <a:srcRect/>
                    <a:stretch>
                      <a:fillRect/>
                    </a:stretch>
                  </pic:blipFill>
                  <pic:spPr bwMode="auto">
                    <a:xfrm>
                      <a:off x="0" y="0"/>
                      <a:ext cx="5562600" cy="2057400"/>
                    </a:xfrm>
                    <a:prstGeom prst="rect">
                      <a:avLst/>
                    </a:prstGeom>
                    <a:noFill/>
                    <a:ln w="9525">
                      <a:noFill/>
                      <a:miter lim="800000"/>
                      <a:headEnd/>
                      <a:tailEnd/>
                    </a:ln>
                  </pic:spPr>
                </pic:pic>
              </a:graphicData>
            </a:graphic>
          </wp:inline>
        </w:drawing>
      </w:r>
    </w:p>
    <w:p w:rsidR="00066951" w:rsidRPr="009129C2" w:rsidRDefault="00066951" w:rsidP="00066951">
      <w:pPr>
        <w:pStyle w:val="CaptionIndent"/>
      </w:pPr>
      <w:bookmarkStart w:id="265" w:name="_Toc266886866"/>
      <w:r w:rsidRPr="009129C2">
        <w:t xml:space="preserve">Figure </w:t>
      </w:r>
      <w:fldSimple w:instr=" SEQ Figure \* ARABIC ">
        <w:r w:rsidR="00327542">
          <w:rPr>
            <w:noProof/>
          </w:rPr>
          <w:t>25</w:t>
        </w:r>
      </w:fldSimple>
      <w:r w:rsidRPr="009129C2">
        <w:t xml:space="preserve">-b: Creating a Collection Protocol - Add Derivative Specimens </w:t>
      </w:r>
      <w:bookmarkEnd w:id="265"/>
    </w:p>
    <w:p w:rsidR="00066951" w:rsidRPr="009129C2" w:rsidRDefault="00066951" w:rsidP="00066951">
      <w:pPr>
        <w:pStyle w:val="BodyText"/>
      </w:pPr>
      <w:r w:rsidRPr="009129C2">
        <w:br w:type="page"/>
        <w:t>Once you define a specimen requirement with aliquots or derivatives, the tree on the left pane is refreshed to display them as shown in the following figure.</w:t>
      </w:r>
    </w:p>
    <w:p w:rsidR="00066951" w:rsidRPr="009129C2" w:rsidRDefault="007A0E2C" w:rsidP="00066951">
      <w:pPr>
        <w:pStyle w:val="BodyText"/>
        <w:ind w:left="0"/>
      </w:pPr>
      <w:r>
        <w:rPr>
          <w:noProof/>
        </w:rPr>
        <w:drawing>
          <wp:inline distT="0" distB="0" distL="0" distR="0">
            <wp:extent cx="5086350" cy="2705100"/>
            <wp:effectExtent l="19050" t="19050" r="19050" b="19050"/>
            <wp:docPr id="28" name="Picture 28" descr="This screen shot is the Collection Protocol map/tree in the left pain to see new event and specimen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is screen shot is the Collection Protocol map/tree in the left pain to see new event and specimens added."/>
                    <pic:cNvPicPr>
                      <a:picLocks noChangeAspect="1" noChangeArrowheads="1"/>
                    </pic:cNvPicPr>
                  </pic:nvPicPr>
                  <pic:blipFill>
                    <a:blip r:embed="rId51"/>
                    <a:srcRect/>
                    <a:stretch>
                      <a:fillRect/>
                    </a:stretch>
                  </pic:blipFill>
                  <pic:spPr bwMode="auto">
                    <a:xfrm>
                      <a:off x="0" y="0"/>
                      <a:ext cx="5086350" cy="27051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bookmarkStart w:id="266" w:name="_Toc266886867"/>
      <w:r w:rsidRPr="009129C2">
        <w:t xml:space="preserve">Figure </w:t>
      </w:r>
      <w:fldSimple w:instr=" SEQ Figure \* ARABIC ">
        <w:r w:rsidR="00327542">
          <w:rPr>
            <w:noProof/>
          </w:rPr>
          <w:t>26</w:t>
        </w:r>
      </w:fldSimple>
      <w:r w:rsidRPr="009129C2">
        <w:t xml:space="preserve">: Creating a Collection Protocol – </w:t>
      </w:r>
      <w:bookmarkEnd w:id="266"/>
      <w:r w:rsidRPr="009129C2">
        <w:t>Tree is Refreshed in Left Pane</w:t>
      </w:r>
    </w:p>
    <w:p w:rsidR="00066951" w:rsidRPr="009129C2" w:rsidRDefault="00066951" w:rsidP="00066951">
      <w:pPr>
        <w:pStyle w:val="BodyTextIndent"/>
      </w:pPr>
      <w:r w:rsidRPr="009129C2">
        <w:rPr>
          <w:noProof/>
        </w:rPr>
        <w:t xml:space="preserve">Click </w:t>
      </w:r>
      <w:r w:rsidRPr="009129C2">
        <w:t>Add</w:t>
      </w:r>
      <w:r w:rsidRPr="009129C2">
        <w:rPr>
          <w:b/>
          <w:noProof/>
        </w:rPr>
        <w:t xml:space="preserve"> Events</w:t>
      </w:r>
      <w:r w:rsidRPr="009129C2">
        <w:rPr>
          <w:noProof/>
        </w:rPr>
        <w:t xml:space="preserve"> to add </w:t>
      </w:r>
      <w:r w:rsidRPr="009129C2">
        <w:t>another</w:t>
      </w:r>
      <w:r w:rsidRPr="009129C2">
        <w:rPr>
          <w:noProof/>
        </w:rPr>
        <w:t xml:space="preserve"> event.</w:t>
      </w:r>
    </w:p>
    <w:p w:rsidR="00066951" w:rsidRPr="009129C2" w:rsidRDefault="00066951" w:rsidP="00066951">
      <w:pPr>
        <w:pStyle w:val="Heading3"/>
      </w:pPr>
      <w:bookmarkStart w:id="267" w:name="_Ref275519401"/>
      <w:bookmarkStart w:id="268" w:name="_Toc288121227"/>
      <w:r w:rsidRPr="009129C2">
        <w:t>Understanding the Specimen Events</w:t>
      </w:r>
      <w:r w:rsidRPr="009129C2">
        <w:rPr>
          <w:sz w:val="20"/>
          <w:szCs w:val="20"/>
        </w:rPr>
        <w:t xml:space="preserve"> </w:t>
      </w:r>
      <w:r w:rsidRPr="009129C2">
        <w:t>Tree and Saving the CP</w:t>
      </w:r>
      <w:bookmarkEnd w:id="267"/>
      <w:bookmarkEnd w:id="268"/>
    </w:p>
    <w:p w:rsidR="00066951" w:rsidRPr="009129C2" w:rsidRDefault="00066951" w:rsidP="00066951">
      <w:pPr>
        <w:pStyle w:val="BodyText"/>
      </w:pPr>
      <w:r w:rsidRPr="009129C2">
        <w:t xml:space="preserve">The </w:t>
      </w:r>
      <w:r w:rsidRPr="009129C2">
        <w:fldChar w:fldCharType="begin"/>
      </w:r>
      <w:r w:rsidRPr="009129C2">
        <w:instrText xml:space="preserve"> XE "specimen events tree:summary" </w:instrText>
      </w:r>
      <w:r w:rsidRPr="009129C2">
        <w:fldChar w:fldCharType="end"/>
      </w:r>
      <w:r w:rsidRPr="009129C2">
        <w:fldChar w:fldCharType="begin"/>
      </w:r>
      <w:r w:rsidRPr="009129C2">
        <w:instrText xml:space="preserve"> XE "events tree:summary" </w:instrText>
      </w:r>
      <w:r w:rsidRPr="009129C2">
        <w:fldChar w:fldCharType="end"/>
      </w:r>
      <w:r w:rsidRPr="009129C2">
        <w:rPr>
          <w:i/>
        </w:rPr>
        <w:t>specimen events tree</w:t>
      </w:r>
      <w:r w:rsidRPr="009129C2">
        <w:t xml:space="preserve"> shows a summary of the event points and specimens collected in this collection protocol. The tree grows with every new event or specimen requirements along with the aliquots and derivatives added to the protocol.</w:t>
      </w:r>
    </w:p>
    <w:p w:rsidR="00066951" w:rsidRPr="009129C2" w:rsidRDefault="00066951" w:rsidP="00066951">
      <w:pPr>
        <w:pStyle w:val="BodyText"/>
      </w:pPr>
      <w:r w:rsidRPr="009129C2">
        <w:t>The icons indicate:</w:t>
      </w:r>
    </w:p>
    <w:p w:rsidR="00066951" w:rsidRPr="009129C2" w:rsidRDefault="007A0E2C" w:rsidP="00066951">
      <w:pPr>
        <w:pStyle w:val="BodyText"/>
      </w:pPr>
      <w:r>
        <w:rPr>
          <w:noProof/>
        </w:rPr>
        <w:drawing>
          <wp:inline distT="0" distB="0" distL="0" distR="0">
            <wp:extent cx="171450" cy="247650"/>
            <wp:effectExtent l="19050" t="0" r="0" b="0"/>
            <wp:docPr id="29" name="Picture 29" descr="A letter c in a 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letter c in a red circle."/>
                    <pic:cNvPicPr>
                      <a:picLocks noChangeAspect="1" noChangeArrowheads="1"/>
                    </pic:cNvPicPr>
                  </pic:nvPicPr>
                  <pic:blipFill>
                    <a:blip r:embed="rId52"/>
                    <a:srcRect/>
                    <a:stretch>
                      <a:fillRect/>
                    </a:stretch>
                  </pic:blipFill>
                  <pic:spPr bwMode="auto">
                    <a:xfrm>
                      <a:off x="0" y="0"/>
                      <a:ext cx="171450" cy="247650"/>
                    </a:xfrm>
                    <a:prstGeom prst="rect">
                      <a:avLst/>
                    </a:prstGeom>
                    <a:noFill/>
                    <a:ln w="9525">
                      <a:noFill/>
                      <a:miter lim="800000"/>
                      <a:headEnd/>
                      <a:tailEnd/>
                    </a:ln>
                  </pic:spPr>
                </pic:pic>
              </a:graphicData>
            </a:graphic>
          </wp:inline>
        </w:drawing>
      </w:r>
      <w:r w:rsidR="00066951" w:rsidRPr="009129C2">
        <w:t xml:space="preserve"> The red c is the first level and indicates an event.</w:t>
      </w:r>
    </w:p>
    <w:p w:rsidR="00066951" w:rsidRPr="009129C2" w:rsidRDefault="007A0E2C" w:rsidP="00066951">
      <w:pPr>
        <w:pStyle w:val="BodyText"/>
      </w:pPr>
      <w:r>
        <w:rPr>
          <w:noProof/>
        </w:rPr>
        <w:drawing>
          <wp:inline distT="0" distB="0" distL="0" distR="0">
            <wp:extent cx="133350" cy="228600"/>
            <wp:effectExtent l="19050" t="0" r="0" b="0"/>
            <wp:docPr id="30" name="Picture 30" descr="A letter s in a purpl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letter s in a purple circle."/>
                    <pic:cNvPicPr>
                      <a:picLocks noChangeAspect="1" noChangeArrowheads="1"/>
                    </pic:cNvPicPr>
                  </pic:nvPicPr>
                  <pic:blipFill>
                    <a:blip r:embed="rId53"/>
                    <a:srcRect/>
                    <a:stretch>
                      <a:fillRect/>
                    </a:stretch>
                  </pic:blipFill>
                  <pic:spPr bwMode="auto">
                    <a:xfrm>
                      <a:off x="0" y="0"/>
                      <a:ext cx="133350" cy="228600"/>
                    </a:xfrm>
                    <a:prstGeom prst="rect">
                      <a:avLst/>
                    </a:prstGeom>
                    <a:noFill/>
                    <a:ln w="9525">
                      <a:noFill/>
                      <a:miter lim="800000"/>
                      <a:headEnd/>
                      <a:tailEnd/>
                    </a:ln>
                  </pic:spPr>
                </pic:pic>
              </a:graphicData>
            </a:graphic>
          </wp:inline>
        </w:drawing>
      </w:r>
      <w:r w:rsidR="00066951" w:rsidRPr="009129C2">
        <w:t xml:space="preserve"> The purple s is the second level and indicates a specimen.</w:t>
      </w:r>
    </w:p>
    <w:p w:rsidR="00066951" w:rsidRPr="009129C2" w:rsidRDefault="007A0E2C" w:rsidP="00066951">
      <w:pPr>
        <w:pStyle w:val="BodyText"/>
      </w:pPr>
      <w:r>
        <w:rPr>
          <w:noProof/>
        </w:rPr>
        <w:drawing>
          <wp:inline distT="0" distB="0" distL="0" distR="0">
            <wp:extent cx="152400" cy="209550"/>
            <wp:effectExtent l="19050" t="0" r="0" b="0"/>
            <wp:docPr id="31" name="Picture 31" descr="A letter e in a blu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letter e in a blue circle."/>
                    <pic:cNvPicPr>
                      <a:picLocks noChangeAspect="1" noChangeArrowheads="1"/>
                    </pic:cNvPicPr>
                  </pic:nvPicPr>
                  <pic:blipFill>
                    <a:blip r:embed="rId54"/>
                    <a:srcRect/>
                    <a:stretch>
                      <a:fillRect/>
                    </a:stretch>
                  </pic:blipFill>
                  <pic:spPr bwMode="auto">
                    <a:xfrm>
                      <a:off x="0" y="0"/>
                      <a:ext cx="152400" cy="209550"/>
                    </a:xfrm>
                    <a:prstGeom prst="rect">
                      <a:avLst/>
                    </a:prstGeom>
                    <a:noFill/>
                    <a:ln w="9525">
                      <a:noFill/>
                      <a:miter lim="800000"/>
                      <a:headEnd/>
                      <a:tailEnd/>
                    </a:ln>
                  </pic:spPr>
                </pic:pic>
              </a:graphicData>
            </a:graphic>
          </wp:inline>
        </w:drawing>
      </w:r>
      <w:r w:rsidR="00066951" w:rsidRPr="009129C2">
        <w:t xml:space="preserve"> The blue e is the third level and indicates an aliquot.</w:t>
      </w:r>
    </w:p>
    <w:p w:rsidR="00066951" w:rsidRPr="009129C2" w:rsidRDefault="007A0E2C" w:rsidP="00066951">
      <w:pPr>
        <w:pStyle w:val="BodyText"/>
      </w:pPr>
      <w:r>
        <w:rPr>
          <w:noProof/>
        </w:rPr>
        <w:drawing>
          <wp:inline distT="0" distB="0" distL="0" distR="0">
            <wp:extent cx="142875" cy="190500"/>
            <wp:effectExtent l="19050" t="0" r="9525" b="0"/>
            <wp:docPr id="32" name="Picture 32" descr="A letter d in a green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letter d in a green circle."/>
                    <pic:cNvPicPr>
                      <a:picLocks noChangeAspect="1" noChangeArrowheads="1"/>
                    </pic:cNvPicPr>
                  </pic:nvPicPr>
                  <pic:blipFill>
                    <a:blip r:embed="rId55"/>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66951" w:rsidRPr="009129C2">
        <w:t xml:space="preserve"> The green d is the fourth level and indicates a derivative.</w:t>
      </w:r>
    </w:p>
    <w:p w:rsidR="00066951" w:rsidRPr="009129C2" w:rsidRDefault="00066951" w:rsidP="00066951">
      <w:pPr>
        <w:pStyle w:val="BodyText"/>
      </w:pPr>
      <w:r w:rsidRPr="009129C2">
        <w:t>The following figure shows a specimen events tree with the following organization:</w:t>
      </w:r>
    </w:p>
    <w:p w:rsidR="00066951" w:rsidRPr="009129C2" w:rsidRDefault="00066951" w:rsidP="00066951">
      <w:pPr>
        <w:pStyle w:val="ListBullet"/>
      </w:pPr>
      <w:r w:rsidRPr="009129C2">
        <w:t xml:space="preserve">Contains two events: </w:t>
      </w:r>
      <w:r w:rsidRPr="009129C2">
        <w:rPr>
          <w:i/>
        </w:rPr>
        <w:t>Day 1</w:t>
      </w:r>
      <w:r w:rsidRPr="009129C2">
        <w:t xml:space="preserve"> at time point 1.0 and </w:t>
      </w:r>
      <w:r w:rsidRPr="009129C2">
        <w:rPr>
          <w:i/>
        </w:rPr>
        <w:t>PostSurgery</w:t>
      </w:r>
      <w:r w:rsidRPr="009129C2">
        <w:t xml:space="preserve"> at time point 10.0.</w:t>
      </w:r>
    </w:p>
    <w:p w:rsidR="00066951" w:rsidRPr="009129C2" w:rsidRDefault="00066951" w:rsidP="00066951">
      <w:pPr>
        <w:pStyle w:val="ListBullet"/>
      </w:pPr>
      <w:r w:rsidRPr="009129C2">
        <w:t xml:space="preserve">The time point </w:t>
      </w:r>
      <w:r w:rsidRPr="009129C2">
        <w:rPr>
          <w:i/>
        </w:rPr>
        <w:t>Day 1</w:t>
      </w:r>
      <w:r w:rsidRPr="009129C2">
        <w:t xml:space="preserve"> contains two parent specimens. </w:t>
      </w:r>
    </w:p>
    <w:p w:rsidR="00066951" w:rsidRPr="009129C2" w:rsidRDefault="00066951" w:rsidP="00066951">
      <w:pPr>
        <w:pStyle w:val="ListBullet"/>
      </w:pPr>
      <w:r w:rsidRPr="009129C2">
        <w:t>From the first parent specimen, two aliquots and one derivative are created.</w:t>
      </w:r>
    </w:p>
    <w:p w:rsidR="00066951" w:rsidRPr="009129C2" w:rsidRDefault="00066951" w:rsidP="00066951">
      <w:pPr>
        <w:pStyle w:val="ListBullet"/>
      </w:pPr>
      <w:r w:rsidRPr="009129C2">
        <w:t>From the first aliquot, a derivative is created.</w:t>
      </w:r>
    </w:p>
    <w:p w:rsidR="00066951" w:rsidRPr="009129C2" w:rsidRDefault="00066951" w:rsidP="00066951">
      <w:pPr>
        <w:pStyle w:val="ListBullet"/>
      </w:pPr>
      <w:r w:rsidRPr="009129C2">
        <w:t xml:space="preserve">The time point </w:t>
      </w:r>
      <w:r w:rsidRPr="009129C2">
        <w:rPr>
          <w:i/>
        </w:rPr>
        <w:t>PostSurgery</w:t>
      </w:r>
      <w:r w:rsidRPr="009129C2">
        <w:t xml:space="preserve"> contains one parent specimen.</w:t>
      </w:r>
    </w:p>
    <w:p w:rsidR="00066951" w:rsidRPr="009129C2" w:rsidRDefault="00066951" w:rsidP="00066951">
      <w:pPr>
        <w:pStyle w:val="ListBullet"/>
      </w:pPr>
      <w:r w:rsidRPr="009129C2">
        <w:t>The parent specimen of the second time point has three aliquots and one derivative.</w:t>
      </w:r>
      <w:r w:rsidRPr="009129C2">
        <w:br/>
      </w:r>
      <w:r w:rsidRPr="009129C2">
        <w:br/>
      </w:r>
      <w:r w:rsidR="007A0E2C">
        <w:rPr>
          <w:noProof/>
        </w:rPr>
        <w:drawing>
          <wp:inline distT="0" distB="0" distL="0" distR="0">
            <wp:extent cx="2628900" cy="3124200"/>
            <wp:effectExtent l="19050" t="0" r="0" b="0"/>
            <wp:docPr id="33" name="Picture 33" descr="This is a sample events tree as described previous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This is a sample events tree as described previously."/>
                    <pic:cNvPicPr preferRelativeResize="0">
                      <a:picLocks noChangeArrowheads="1"/>
                    </pic:cNvPicPr>
                  </pic:nvPicPr>
                  <pic:blipFill>
                    <a:blip r:embed="rId56"/>
                    <a:srcRect/>
                    <a:stretch>
                      <a:fillRect/>
                    </a:stretch>
                  </pic:blipFill>
                  <pic:spPr bwMode="auto">
                    <a:xfrm>
                      <a:off x="0" y="0"/>
                      <a:ext cx="2628900" cy="3124200"/>
                    </a:xfrm>
                    <a:prstGeom prst="rect">
                      <a:avLst/>
                    </a:prstGeom>
                    <a:noFill/>
                    <a:ln w="9525">
                      <a:noFill/>
                      <a:miter lim="800000"/>
                      <a:headEnd/>
                      <a:tailEnd/>
                    </a:ln>
                  </pic:spPr>
                </pic:pic>
              </a:graphicData>
            </a:graphic>
          </wp:inline>
        </w:drawing>
      </w:r>
    </w:p>
    <w:p w:rsidR="00066951" w:rsidRPr="009129C2" w:rsidRDefault="00066951" w:rsidP="00066951">
      <w:pPr>
        <w:pStyle w:val="Caption"/>
        <w:ind w:left="360" w:firstLine="720"/>
      </w:pPr>
      <w:r w:rsidRPr="009129C2">
        <w:t xml:space="preserve">Figure </w:t>
      </w:r>
      <w:fldSimple w:instr=" SEQ Figure \* ARABIC ">
        <w:r w:rsidR="00327542">
          <w:rPr>
            <w:noProof/>
          </w:rPr>
          <w:t>27</w:t>
        </w:r>
      </w:fldSimple>
      <w:r w:rsidRPr="009129C2">
        <w:t>: Specimen Events Tree</w:t>
      </w:r>
    </w:p>
    <w:p w:rsidR="00066951" w:rsidRPr="009129C2" w:rsidRDefault="00066951" w:rsidP="00066951">
      <w:pPr>
        <w:pStyle w:val="BodyText"/>
      </w:pPr>
      <w:r w:rsidRPr="009129C2">
        <w:t xml:space="preserve">To save the collection protocol, click </w:t>
      </w:r>
      <w:r w:rsidRPr="009129C2">
        <w:rPr>
          <w:b/>
        </w:rPr>
        <w:t>Save Collection Protocol</w:t>
      </w:r>
      <w:r w:rsidRPr="009129C2">
        <w:t>.</w:t>
      </w:r>
    </w:p>
    <w:p w:rsidR="00066951" w:rsidRPr="009129C2" w:rsidRDefault="00066951" w:rsidP="00066951">
      <w:pPr>
        <w:pStyle w:val="BodyText"/>
      </w:pPr>
      <w:r w:rsidRPr="009129C2">
        <w:t>A success message opens signifying the addition of the collection protocol.</w:t>
      </w:r>
    </w:p>
    <w:p w:rsidR="00066951" w:rsidRPr="009129C2" w:rsidRDefault="00066951" w:rsidP="00066951">
      <w:pPr>
        <w:pStyle w:val="NoteMainbody"/>
      </w:pPr>
      <w:r w:rsidRPr="009129C2">
        <w:rPr>
          <w:b/>
        </w:rPr>
        <w:t>Note:</w:t>
      </w:r>
      <w:r w:rsidRPr="009129C2">
        <w:tab/>
        <w:t xml:space="preserve">It is very important to click </w:t>
      </w:r>
      <w:r w:rsidRPr="009129C2">
        <w:rPr>
          <w:b/>
        </w:rPr>
        <w:t>Save Collection Protocol</w:t>
      </w:r>
      <w:r w:rsidRPr="009129C2">
        <w:t xml:space="preserve">. Although at each page, you save information, you still must click </w:t>
      </w:r>
      <w:r w:rsidRPr="009129C2">
        <w:rPr>
          <w:b/>
        </w:rPr>
        <w:t>Save Collection Protocol</w:t>
      </w:r>
      <w:r w:rsidRPr="009129C2">
        <w:t>.</w:t>
      </w:r>
    </w:p>
    <w:p w:rsidR="00066951" w:rsidRPr="009129C2" w:rsidRDefault="00066951" w:rsidP="00066951">
      <w:pPr>
        <w:pStyle w:val="Heading3"/>
      </w:pPr>
      <w:bookmarkStart w:id="269" w:name="_Ref275322145"/>
      <w:bookmarkStart w:id="270" w:name="_Toc288121228"/>
      <w:r w:rsidRPr="009129C2">
        <w:t>Setting Up an Unplanned Specimen Collection Protocol or General Tissue Banking Protocol</w:t>
      </w:r>
      <w:bookmarkEnd w:id="269"/>
      <w:bookmarkEnd w:id="270"/>
    </w:p>
    <w:p w:rsidR="00066951" w:rsidRPr="009129C2" w:rsidRDefault="00066951" w:rsidP="00066951">
      <w:pPr>
        <w:pStyle w:val="BodyText"/>
        <w:rPr>
          <w:color w:val="0000FF"/>
        </w:rPr>
      </w:pPr>
      <w:r w:rsidRPr="009129C2">
        <w:t xml:space="preserve">An </w:t>
      </w:r>
      <w:r w:rsidRPr="009129C2">
        <w:fldChar w:fldCharType="begin"/>
      </w:r>
      <w:r w:rsidRPr="009129C2">
        <w:instrText xml:space="preserve"> XE "Collection Protocol:setting up unplanned" </w:instrText>
      </w:r>
      <w:r w:rsidRPr="009129C2">
        <w:fldChar w:fldCharType="end"/>
      </w:r>
      <w:r w:rsidRPr="009129C2">
        <w:fldChar w:fldCharType="begin"/>
      </w:r>
      <w:r w:rsidRPr="009129C2">
        <w:instrText xml:space="preserve"> XE "unplanned collection protocol" </w:instrText>
      </w:r>
      <w:r w:rsidRPr="009129C2">
        <w:fldChar w:fldCharType="end"/>
      </w:r>
      <w:r w:rsidRPr="009129C2">
        <w:rPr>
          <w:i/>
        </w:rPr>
        <w:t>unplanned collection protocol</w:t>
      </w:r>
      <w:r w:rsidRPr="009129C2">
        <w:t xml:space="preserve"> does not have a pre-defined set of specimen requirements. Once you add an event, add a single specimen requirement to each event. This will allow you to save the collection protocol. If a specimen requirement is not added, an error message displays. These specimen requirements are dummy requirements. To create an unplanned collection protocol, perform the same steps used in creating a planned collection protocol (</w:t>
      </w:r>
      <w:r w:rsidRPr="009129C2">
        <w:fldChar w:fldCharType="begin"/>
      </w:r>
      <w:r w:rsidRPr="009129C2">
        <w:instrText xml:space="preserve"> REF _Ref275322142 \h </w:instrText>
      </w:r>
      <w:r w:rsidRPr="009129C2">
        <w:fldChar w:fldCharType="separate"/>
      </w:r>
      <w:r w:rsidR="00327542" w:rsidRPr="009129C2">
        <w:t>Setting Up a Planned Collection Protocol (CP)</w:t>
      </w:r>
      <w:r w:rsidRPr="009129C2">
        <w:fldChar w:fldCharType="end"/>
      </w:r>
      <w:r w:rsidRPr="009129C2">
        <w:t>).</w:t>
      </w:r>
    </w:p>
    <w:p w:rsidR="00066951" w:rsidRPr="009129C2" w:rsidRDefault="00066951" w:rsidP="00066951">
      <w:pPr>
        <w:pStyle w:val="BodyText"/>
      </w:pPr>
      <w:r w:rsidRPr="009129C2">
        <w:br w:type="page"/>
        <w:t xml:space="preserve">The following figure shows an unplanned specimen collection protocol with three events with each event having at least one specimen requirement. </w:t>
      </w:r>
    </w:p>
    <w:p w:rsidR="00066951" w:rsidRPr="009129C2" w:rsidRDefault="007A0E2C" w:rsidP="00066951">
      <w:pPr>
        <w:pStyle w:val="GraphicAnchorMainIndent"/>
      </w:pPr>
      <w:r>
        <w:rPr>
          <w:noProof/>
        </w:rPr>
        <w:drawing>
          <wp:inline distT="0" distB="0" distL="0" distR="0">
            <wp:extent cx="1781175" cy="1790700"/>
            <wp:effectExtent l="19050" t="0" r="9525" b="0"/>
            <wp:docPr id="34" name="Picture 34" descr="This is a specimen tree as described previous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is is a specimen tree as described previously."/>
                    <pic:cNvPicPr>
                      <a:picLocks noChangeAspect="1" noChangeArrowheads="1"/>
                    </pic:cNvPicPr>
                  </pic:nvPicPr>
                  <pic:blipFill>
                    <a:blip r:embed="rId57"/>
                    <a:srcRect/>
                    <a:stretch>
                      <a:fillRect/>
                    </a:stretch>
                  </pic:blipFill>
                  <pic:spPr bwMode="auto">
                    <a:xfrm>
                      <a:off x="0" y="0"/>
                      <a:ext cx="1781175" cy="1790700"/>
                    </a:xfrm>
                    <a:prstGeom prst="rect">
                      <a:avLst/>
                    </a:prstGeom>
                    <a:noFill/>
                    <a:ln w="9525">
                      <a:noFill/>
                      <a:miter lim="800000"/>
                      <a:headEnd/>
                      <a:tailEnd/>
                    </a:ln>
                  </pic:spPr>
                </pic:pic>
              </a:graphicData>
            </a:graphic>
          </wp:inline>
        </w:drawing>
      </w:r>
      <w:r w:rsidR="00066951" w:rsidRPr="009129C2">
        <w:t xml:space="preserve">                      </w:t>
      </w:r>
    </w:p>
    <w:p w:rsidR="00066951" w:rsidRPr="009129C2" w:rsidRDefault="00066951" w:rsidP="00066951">
      <w:pPr>
        <w:pStyle w:val="Caption"/>
      </w:pPr>
      <w:r w:rsidRPr="009129C2">
        <w:t xml:space="preserve">Figure </w:t>
      </w:r>
      <w:fldSimple w:instr=" SEQ Figure \* ARABIC ">
        <w:r w:rsidR="00327542">
          <w:rPr>
            <w:noProof/>
          </w:rPr>
          <w:t>28</w:t>
        </w:r>
      </w:fldSimple>
      <w:r w:rsidRPr="009129C2">
        <w:t>: Unplanned Specimen Collection Protocol</w:t>
      </w:r>
      <w:r w:rsidRPr="009129C2">
        <w:tab/>
      </w:r>
    </w:p>
    <w:p w:rsidR="00066951" w:rsidRPr="009129C2" w:rsidRDefault="00066951" w:rsidP="00066951">
      <w:pPr>
        <w:pStyle w:val="Heading3"/>
      </w:pPr>
      <w:bookmarkStart w:id="271" w:name="_Ref275322146"/>
      <w:bookmarkStart w:id="272" w:name="_Toc288121229"/>
      <w:r w:rsidRPr="009129C2">
        <w:t>Setting Up a Complex Longitudinal Collection Protocols</w:t>
      </w:r>
      <w:bookmarkEnd w:id="271"/>
      <w:bookmarkEnd w:id="272"/>
    </w:p>
    <w:p w:rsidR="00066951" w:rsidRPr="009129C2" w:rsidRDefault="00066951" w:rsidP="00066951">
      <w:pPr>
        <w:pStyle w:val="BodyText"/>
      </w:pPr>
      <w:r w:rsidRPr="009129C2">
        <w:t xml:space="preserve">A </w:t>
      </w:r>
      <w:r w:rsidRPr="009129C2">
        <w:fldChar w:fldCharType="begin"/>
      </w:r>
      <w:r w:rsidRPr="009129C2">
        <w:instrText xml:space="preserve"> XE "Collection Protocol:setting up longitudinal" </w:instrText>
      </w:r>
      <w:r w:rsidRPr="009129C2">
        <w:fldChar w:fldCharType="end"/>
      </w:r>
      <w:r w:rsidRPr="009129C2">
        <w:fldChar w:fldCharType="begin"/>
      </w:r>
      <w:r w:rsidRPr="009129C2">
        <w:instrText xml:space="preserve"> XE "longitudinal Collection Protocol" </w:instrText>
      </w:r>
      <w:r w:rsidRPr="009129C2">
        <w:fldChar w:fldCharType="end"/>
      </w:r>
      <w:r w:rsidRPr="009129C2">
        <w:rPr>
          <w:i/>
        </w:rPr>
        <w:t>longitudinal collection protocol</w:t>
      </w:r>
      <w:r w:rsidRPr="009129C2">
        <w:t xml:space="preserve"> is a collection protocol that requires many samples at multiple time points to be collected for proteomic, genomic, metabolomic, or pharmacokinetic studies. Essentially, most cancer studies have study arms and study phases. The arms and phases are defined as sub-protocols. Sub-protocols introduce one more level in the hierarchy in the collection protocol definition.</w:t>
      </w:r>
    </w:p>
    <w:p w:rsidR="00066951" w:rsidRPr="009129C2" w:rsidRDefault="00066951" w:rsidP="00066951">
      <w:pPr>
        <w:pStyle w:val="ListBullet"/>
      </w:pPr>
      <w:r w:rsidRPr="009129C2">
        <w:t>Study arms</w:t>
      </w:r>
      <w:r w:rsidRPr="009129C2">
        <w:fldChar w:fldCharType="begin"/>
      </w:r>
      <w:r w:rsidRPr="009129C2">
        <w:instrText xml:space="preserve"> XE "study arms" </w:instrText>
      </w:r>
      <w:r w:rsidRPr="009129C2">
        <w:fldChar w:fldCharType="end"/>
      </w:r>
      <w:r w:rsidRPr="009129C2">
        <w:t xml:space="preserve"> are alternative pathways with alternative visit timelines, and participants are assigned to one of these alternative arms by inclusion criteria and/or randomization. Collection time points are often different on different arms.  </w:t>
      </w:r>
    </w:p>
    <w:p w:rsidR="00066951" w:rsidRPr="009129C2" w:rsidRDefault="00066951" w:rsidP="00066951">
      <w:pPr>
        <w:pStyle w:val="ListBullet"/>
      </w:pPr>
      <w:r w:rsidRPr="009129C2">
        <w:t>Study phases</w:t>
      </w:r>
      <w:r w:rsidRPr="009129C2">
        <w:fldChar w:fldCharType="begin"/>
      </w:r>
      <w:r w:rsidRPr="009129C2">
        <w:instrText xml:space="preserve"> XE "study phases" </w:instrText>
      </w:r>
      <w:r w:rsidRPr="009129C2">
        <w:fldChar w:fldCharType="end"/>
      </w:r>
      <w:r w:rsidRPr="009129C2">
        <w:t xml:space="preserve"> are successive pathways that may or may not apply in the cause of a treatment for one participant. Some phases may apply to all participants and some phases are used for unplanned course of disease progression or relapse. For example, many studies may include a pre-surgical treatment phase with chemo and/or radio therapy to reduce tumor mass.  This tends to be a single protocol for all newly-diagnosed patients. Based on the surgical and pathological findings after the surgical removal of the tumor, the participant may be assigned to one of the treatment arms according to their inclusion criteria and randomization. Thus, in the pre-surgery phase, only the time points up to the surgery can be planned. In the post-surgery phase, when the participant is assigned to one of the arms, the next set of SCGs for the respective collection protocol events of that arm can be scheduled. A participant will not be assigned to a relapse phase and the disease progression phase unless the cancer reoccurs.  </w:t>
      </w:r>
    </w:p>
    <w:p w:rsidR="00066951" w:rsidRPr="009129C2" w:rsidRDefault="00066951" w:rsidP="00066951">
      <w:pPr>
        <w:pStyle w:val="ListBullet"/>
      </w:pPr>
      <w:r w:rsidRPr="009129C2">
        <w:t>Cycles are groups of study events that follow in regular intervals. A cycle can include multiple specimen collections either during one visit or during a close succession of visits. A cycle functions like a phase, but it has sequences of actions that are usually repeated multiple times within a phase.</w:t>
      </w:r>
    </w:p>
    <w:p w:rsidR="00066951" w:rsidRPr="009129C2" w:rsidRDefault="00066951" w:rsidP="00066951">
      <w:pPr>
        <w:pStyle w:val="NoteInList"/>
      </w:pPr>
      <w:r w:rsidRPr="009129C2">
        <w:rPr>
          <w:b/>
        </w:rPr>
        <w:t>Note:</w:t>
      </w:r>
      <w:r w:rsidRPr="009129C2">
        <w:t xml:space="preserve"> </w:t>
      </w:r>
      <w:r w:rsidRPr="009129C2">
        <w:tab/>
        <w:t xml:space="preserve">Currently, there is no </w:t>
      </w:r>
      <w:fldSimple w:instr=" DOCPROPERTY  ApplicationName  \* MERGEFORMAT ">
        <w:r w:rsidRPr="009129C2">
          <w:t>caTissue Suite</w:t>
        </w:r>
      </w:fldSimple>
      <w:r w:rsidRPr="009129C2">
        <w:t xml:space="preserve"> support to define multiple sub-protocols within a collection protocol. The sub-protocols must be inserted into </w:t>
      </w:r>
      <w:fldSimple w:instr=" DOCPROPERTY  ApplicationName  \* MERGEFORMAT ">
        <w:r w:rsidRPr="009129C2">
          <w:t>caTissue Suite</w:t>
        </w:r>
      </w:fldSimple>
      <w:r w:rsidRPr="009129C2">
        <w:t xml:space="preserve"> via the API.</w:t>
      </w:r>
    </w:p>
    <w:p w:rsidR="00066951" w:rsidRPr="009129C2" w:rsidRDefault="00066951" w:rsidP="00066951">
      <w:pPr>
        <w:pStyle w:val="BodyText"/>
      </w:pPr>
      <w:r w:rsidRPr="009129C2">
        <w:t xml:space="preserve">Once the sub-protocols are added to </w:t>
      </w:r>
      <w:fldSimple w:instr=" DOCPROPERTY  ApplicationName  \* MERGEFORMAT ">
        <w:r w:rsidRPr="009129C2">
          <w:t>caTissue Suite</w:t>
        </w:r>
      </w:fldSimple>
      <w:r w:rsidRPr="009129C2">
        <w:t xml:space="preserve">, the same process is followed as described in the planned collection protocol. </w:t>
      </w:r>
    </w:p>
    <w:p w:rsidR="00066951" w:rsidRPr="009129C2" w:rsidRDefault="00066951" w:rsidP="00066951">
      <w:pPr>
        <w:pStyle w:val="BodyText"/>
      </w:pPr>
      <w:r w:rsidRPr="009129C2">
        <w:t xml:space="preserve">The following figure outlines the longitudinal collection protocol process, which shows how basic protocol information and consents are defined for a collection protocol. The collection protocol comprises Sub-protocol 1 and Sub-protocol 2. Each sub-protocol comprises two time points or events and each event has one specimen requirement. </w:t>
      </w:r>
    </w:p>
    <w:p w:rsidR="00066951" w:rsidRPr="009129C2" w:rsidRDefault="00066951" w:rsidP="00066951">
      <w:pPr>
        <w:pStyle w:val="GraphicAnchorMainIndent"/>
      </w:pPr>
      <w:r w:rsidRPr="009129C2">
        <w:pict>
          <v:group id="_x0000_s1036" alt="This graphic is a workflow for a logitudinal collection protocol as described previously." style="width:405pt;height:252pt;mso-position-horizontal-relative:char;mso-position-vertical-relative:line" coordorigin="2527,10477" coordsize="9842,659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2527;top:10477;width:9842;height:6596" o:preferrelative="f" stroked="t" strokeweight="1pt">
              <v:fill o:detectmouseclick="t"/>
              <v:path o:extrusionok="t" o:connecttype="none"/>
              <o:lock v:ext="edit" text="t"/>
            </v:shape>
            <v:shape id="_x0000_s1038" type="#_x0000_t75" style="position:absolute;left:2527;top:10477;width:2215;height:929">
              <v:imagedata r:id="rId58" o:title=""/>
            </v:shape>
            <v:shape id="_x0000_s1039" type="#_x0000_t75" style="position:absolute;left:5758;top:10477;width:2203;height:917">
              <v:imagedata r:id="rId59" o:title=""/>
            </v:shape>
            <v:shape id="_x0000_s1040" type="#_x0000_t75" alt="This graphic shows an outline of the described longitudinal collection protocol process." style="position:absolute;left:7326;top:11592;width:4339;height:1997">
              <v:imagedata r:id="rId60" o:title=""/>
            </v:shape>
            <v:shape id="_x0000_s1041" type="#_x0000_t75" style="position:absolute;left:7326;top:14565;width:4387;height:2037">
              <v:imagedata r:id="rId60" o:title=""/>
            </v:shape>
            <v:shape id="_x0000_s1042" type="#_x0000_t75" style="position:absolute;left:4558;top:12335;width:1800;height:697">
              <v:imagedata r:id="rId61" o:title="Picture1"/>
            </v:shape>
            <v:shape id="_x0000_s1043" type="#_x0000_t75" style="position:absolute;left:4650;top:15215;width:1800;height:697">
              <v:imagedata r:id="rId62" o:title="Picture2"/>
            </v:shape>
            <v:line id="_x0000_s1044" style="position:absolute" from="3358,11406" to="3358,15679" strokecolor="#9cf" strokeweight="1.5pt"/>
            <v:line id="_x0000_s1045" style="position:absolute" from="3358,15679" to="4650,15679" strokecolor="#9cf" strokeweight="1.5pt">
              <v:stroke endarrow="open" endarrowwidth="wide" endarrowlength="long"/>
            </v:line>
            <v:line id="_x0000_s1046" style="position:absolute" from="3358,12707" to="4558,12707" strokecolor="#9cf" strokeweight="1.5pt">
              <v:stroke endarrow="open" endarrowwidth="wide"/>
            </v:line>
            <v:line id="_x0000_s1047" style="position:absolute" from="6404,15587" to="6681,15587" strokecolor="#9cf" strokeweight="1.5pt"/>
            <v:line id="_x0000_s1048" style="position:absolute" from="6311,12707" to="6588,12707" strokecolor="#9cf" strokeweight="1.5pt"/>
            <v:line id="_x0000_s1049" style="position:absolute" from="6588,11871" to="6588,13543" strokecolor="#9cf" strokeweight="1.5pt"/>
            <v:line id="_x0000_s1050" style="position:absolute" from="6681,14843" to="6681,16794" strokecolor="#9cf" strokeweight="1.5pt"/>
            <v:line id="_x0000_s1051" style="position:absolute" from="6681,16794" to="7327,16794" strokecolor="#9cf" strokeweight="1.5pt">
              <v:stroke endarrow="open" endarrowwidth="wide" endarrowlength="long"/>
            </v:line>
            <v:line id="_x0000_s1052" style="position:absolute" from="6681,15587" to="7327,15587" strokecolor="#9cf" strokeweight="1.5pt">
              <v:stroke endarrow="open" endarrowwidth="wide" endarrowlength="long"/>
            </v:line>
            <v:line id="_x0000_s1053" style="position:absolute" from="6681,14843" to="7327,14843" strokecolor="#9cf" strokeweight="1.5pt">
              <v:stroke endarrow="open" endarrowwidth="wide" endarrowlength="long"/>
            </v:line>
            <v:line id="_x0000_s1054" style="position:absolute" from="6588,13543" to="7327,13543" strokecolor="#9cf" strokeweight="1.5pt">
              <v:stroke endarrow="open" endarrowwidth="wide" endarrowlength="long"/>
            </v:line>
            <v:line id="_x0000_s1055" style="position:absolute" from="6588,12614" to="7327,12614" strokecolor="#9cf" strokeweight="1.5pt">
              <v:stroke endarrow="open" endarrowwidth="wide" endarrowlength="long"/>
            </v:line>
            <v:line id="_x0000_s1056" style="position:absolute" from="6588,11871" to="7327,11871" strokecolor="#9cf" strokeweight="1.5pt">
              <v:stroke endarrow="open" endarrowwidth="wide" endarrowlength="short"/>
            </v:line>
            <v:line id="_x0000_s1057" style="position:absolute" from="4742,10942" to="5758,10942" strokecolor="#9cf" strokeweight="1.5pt">
              <v:stroke endarrow="open" endarrowwidth="wide" endarrowlength="long"/>
            </v:line>
            <w10:anchorlock/>
          </v:group>
        </w:pict>
      </w:r>
    </w:p>
    <w:p w:rsidR="00066951" w:rsidRPr="009129C2" w:rsidRDefault="00066951" w:rsidP="00066951">
      <w:pPr>
        <w:pStyle w:val="Caption"/>
      </w:pPr>
      <w:r w:rsidRPr="009129C2">
        <w:t xml:space="preserve">Figure </w:t>
      </w:r>
      <w:fldSimple w:instr=" SEQ Figure \* ARABIC ">
        <w:r w:rsidR="00327542">
          <w:rPr>
            <w:noProof/>
          </w:rPr>
          <w:t>29</w:t>
        </w:r>
      </w:fldSimple>
      <w:r w:rsidRPr="009129C2">
        <w:t>: Basic Structure of a Longitudinal Collection Protocol</w:t>
      </w:r>
    </w:p>
    <w:p w:rsidR="00066951" w:rsidRPr="009129C2" w:rsidRDefault="00066951" w:rsidP="00066951">
      <w:pPr>
        <w:pStyle w:val="Heading4"/>
      </w:pPr>
      <w:r w:rsidRPr="009129C2">
        <w:t>Understanding the Specimen Details Tree</w:t>
      </w:r>
    </w:p>
    <w:p w:rsidR="00066951" w:rsidRPr="009129C2" w:rsidRDefault="00066951" w:rsidP="00066951">
      <w:pPr>
        <w:pStyle w:val="BodyText"/>
      </w:pPr>
      <w:r w:rsidRPr="009129C2">
        <w:t xml:space="preserve">The </w:t>
      </w:r>
      <w:r w:rsidRPr="009129C2">
        <w:fldChar w:fldCharType="begin"/>
      </w:r>
      <w:r w:rsidRPr="009129C2">
        <w:instrText xml:space="preserve"> XE "specimen details tree:summary" </w:instrText>
      </w:r>
      <w:r w:rsidRPr="009129C2">
        <w:fldChar w:fldCharType="end"/>
      </w:r>
      <w:r w:rsidRPr="009129C2">
        <w:t>specimen details display the hierarchy of sub-protocols present within the main longitudinal protocol. Sub-protocols can be added under the main protocol and can also be added within other sub-protocols. Each sub-protocol further contains specimen collection groups.</w:t>
      </w:r>
    </w:p>
    <w:p w:rsidR="00066951" w:rsidRPr="009129C2" w:rsidRDefault="00066951" w:rsidP="00066951">
      <w:pPr>
        <w:pStyle w:val="BodyText"/>
      </w:pPr>
      <w:r w:rsidRPr="009129C2">
        <w:t>The icons indicate:</w:t>
      </w:r>
    </w:p>
    <w:p w:rsidR="00066951" w:rsidRPr="009129C2" w:rsidRDefault="007A0E2C" w:rsidP="00066951">
      <w:pPr>
        <w:pStyle w:val="BodyText"/>
      </w:pPr>
      <w:r>
        <w:rPr>
          <w:noProof/>
        </w:rPr>
        <w:drawing>
          <wp:inline distT="0" distB="0" distL="0" distR="0">
            <wp:extent cx="171450" cy="152400"/>
            <wp:effectExtent l="19050" t="0" r="0" b="0"/>
            <wp:docPr id="35" name="Picture 35" descr="This is a black circle with a white C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is is a black circle with a white C in it."/>
                    <pic:cNvPicPr>
                      <a:picLocks noChangeAspect="1" noChangeArrowheads="1"/>
                    </pic:cNvPicPr>
                  </pic:nvPicPr>
                  <pic:blipFill>
                    <a:blip r:embed="rId63"/>
                    <a:srcRect/>
                    <a:stretch>
                      <a:fillRect/>
                    </a:stretch>
                  </pic:blipFill>
                  <pic:spPr bwMode="auto">
                    <a:xfrm>
                      <a:off x="0" y="0"/>
                      <a:ext cx="171450" cy="152400"/>
                    </a:xfrm>
                    <a:prstGeom prst="rect">
                      <a:avLst/>
                    </a:prstGeom>
                    <a:noFill/>
                    <a:ln w="9525">
                      <a:noFill/>
                      <a:miter lim="800000"/>
                      <a:headEnd/>
                      <a:tailEnd/>
                    </a:ln>
                  </pic:spPr>
                </pic:pic>
              </a:graphicData>
            </a:graphic>
          </wp:inline>
        </w:drawing>
      </w:r>
      <w:r w:rsidR="00066951" w:rsidRPr="009129C2">
        <w:t xml:space="preserve"> The black C indicates the current participant is not registered to this cycle.</w:t>
      </w:r>
    </w:p>
    <w:p w:rsidR="00066951" w:rsidRPr="009129C2" w:rsidRDefault="007A0E2C" w:rsidP="00066951">
      <w:pPr>
        <w:pStyle w:val="BodyText"/>
      </w:pPr>
      <w:r>
        <w:rPr>
          <w:noProof/>
        </w:rPr>
        <w:drawing>
          <wp:inline distT="0" distB="0" distL="0" distR="0">
            <wp:extent cx="171450" cy="171450"/>
            <wp:effectExtent l="19050" t="0" r="0" b="0"/>
            <wp:docPr id="36" name="Picture 36" descr="This is a red circle with a white C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is is a red circle with a white C in it."/>
                    <pic:cNvPicPr>
                      <a:picLocks noChangeAspect="1" noChangeArrowheads="1"/>
                    </pic:cNvPicPr>
                  </pic:nvPicPr>
                  <pic:blipFill>
                    <a:blip r:embed="rId64"/>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066951" w:rsidRPr="009129C2">
        <w:t xml:space="preserve"> The orange C indicates the current participant is registered to this cycle.</w:t>
      </w:r>
    </w:p>
    <w:p w:rsidR="00066951" w:rsidRPr="009129C2" w:rsidRDefault="007A0E2C" w:rsidP="00066951">
      <w:pPr>
        <w:pStyle w:val="BodyText"/>
      </w:pPr>
      <w:r>
        <w:rPr>
          <w:noProof/>
        </w:rPr>
        <w:drawing>
          <wp:inline distT="0" distB="0" distL="0" distR="0">
            <wp:extent cx="171450" cy="171450"/>
            <wp:effectExtent l="19050" t="0" r="0" b="0"/>
            <wp:docPr id="37" name="Picture 37" descr="This is a black circle with a white P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is is a black circle with a white P in it."/>
                    <pic:cNvPicPr>
                      <a:picLocks noChangeAspect="1" noChangeArrowheads="1"/>
                    </pic:cNvPicPr>
                  </pic:nvPicPr>
                  <pic:blipFill>
                    <a:blip r:embed="rId6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066951" w:rsidRPr="009129C2">
        <w:t xml:space="preserve"> The black P indicates the current participant is not registered to this phase.</w:t>
      </w:r>
    </w:p>
    <w:p w:rsidR="00066951" w:rsidRPr="009129C2" w:rsidRDefault="007A0E2C" w:rsidP="00066951">
      <w:pPr>
        <w:pStyle w:val="BodyText"/>
      </w:pPr>
      <w:r>
        <w:rPr>
          <w:noProof/>
        </w:rPr>
        <w:drawing>
          <wp:inline distT="0" distB="0" distL="0" distR="0">
            <wp:extent cx="171450" cy="171450"/>
            <wp:effectExtent l="19050" t="0" r="0" b="0"/>
            <wp:docPr id="38" name="Picture 38" descr="This is a blue circle with a white P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is is a blue circle with a white P in it."/>
                    <pic:cNvPicPr>
                      <a:picLocks noChangeAspect="1" noChangeArrowheads="1"/>
                    </pic:cNvPicPr>
                  </pic:nvPicPr>
                  <pic:blipFill>
                    <a:blip r:embed="rId66"/>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066951" w:rsidRPr="009129C2">
        <w:t xml:space="preserve"> The blue P indicates the current participant is registered to this phase.</w:t>
      </w:r>
    </w:p>
    <w:p w:rsidR="00066951" w:rsidRPr="009129C2" w:rsidRDefault="007A0E2C" w:rsidP="00066951">
      <w:pPr>
        <w:pStyle w:val="BodyText"/>
      </w:pPr>
      <w:r>
        <w:rPr>
          <w:noProof/>
        </w:rPr>
        <w:drawing>
          <wp:inline distT="0" distB="0" distL="0" distR="0">
            <wp:extent cx="171450" cy="171450"/>
            <wp:effectExtent l="19050" t="0" r="0" b="0"/>
            <wp:docPr id="39" name="Picture 39" descr="This is a black circle with an white A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is is a black circle with an white A in it."/>
                    <pic:cNvPicPr>
                      <a:picLocks noChangeAspect="1" noChangeArrowheads="1"/>
                    </pic:cNvPicPr>
                  </pic:nvPicPr>
                  <pic:blipFill>
                    <a:blip r:embed="rId67"/>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066951" w:rsidRPr="009129C2">
        <w:t xml:space="preserve"> The black A indicates the current participant is not registered to this arm.</w:t>
      </w:r>
    </w:p>
    <w:p w:rsidR="00066951" w:rsidRPr="009129C2" w:rsidRDefault="007A0E2C" w:rsidP="00066951">
      <w:pPr>
        <w:pStyle w:val="BodyText"/>
        <w:rPr>
          <w:rFonts w:cs="Arial"/>
          <w:b/>
          <w:sz w:val="20"/>
          <w:szCs w:val="20"/>
        </w:rPr>
      </w:pPr>
      <w:r>
        <w:rPr>
          <w:noProof/>
        </w:rPr>
        <w:drawing>
          <wp:inline distT="0" distB="0" distL="0" distR="0">
            <wp:extent cx="171450" cy="171450"/>
            <wp:effectExtent l="19050" t="0" r="0" b="0"/>
            <wp:docPr id="40" name="Picture 40" descr="This is a magenta circle with an white A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is is a magenta circle with an white A in it."/>
                    <pic:cNvPicPr>
                      <a:picLocks noChangeAspect="1" noChangeArrowheads="1"/>
                    </pic:cNvPicPr>
                  </pic:nvPicPr>
                  <pic:blipFill>
                    <a:blip r:embed="rId68"/>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00066951" w:rsidRPr="009129C2">
        <w:t xml:space="preserve"> The purple A indicates the current participant is registered to this arm.</w:t>
      </w:r>
    </w:p>
    <w:p w:rsidR="00066951" w:rsidRPr="009129C2" w:rsidRDefault="00066951" w:rsidP="00066951">
      <w:pPr>
        <w:pStyle w:val="BodyText"/>
      </w:pPr>
      <w:r w:rsidRPr="009129C2">
        <w:br w:type="page"/>
        <w:t>The following figure shows a sample specimen details tree. This sample contains four phases:</w:t>
      </w:r>
    </w:p>
    <w:p w:rsidR="00066951" w:rsidRPr="009129C2" w:rsidRDefault="00066951" w:rsidP="00066951">
      <w:pPr>
        <w:pStyle w:val="ListBullet"/>
      </w:pPr>
      <w:r w:rsidRPr="009129C2">
        <w:t xml:space="preserve">Osteo Serum and Plasma Pre-Surgery-new </w:t>
      </w:r>
    </w:p>
    <w:p w:rsidR="00066951" w:rsidRPr="009129C2" w:rsidRDefault="00066951" w:rsidP="00066951">
      <w:pPr>
        <w:pStyle w:val="ListBullet"/>
      </w:pPr>
      <w:r w:rsidRPr="009129C2">
        <w:t>Osteo Serum and Plasma Post Surgery-new</w:t>
      </w:r>
    </w:p>
    <w:p w:rsidR="00066951" w:rsidRPr="009129C2" w:rsidRDefault="00066951" w:rsidP="00066951">
      <w:pPr>
        <w:pStyle w:val="ListBullet"/>
      </w:pPr>
      <w:r w:rsidRPr="009129C2">
        <w:t xml:space="preserve">Osteo Post ttm Follow UP-new </w:t>
      </w:r>
    </w:p>
    <w:p w:rsidR="00066951" w:rsidRPr="009129C2" w:rsidRDefault="00066951" w:rsidP="00066951">
      <w:pPr>
        <w:pStyle w:val="ListBullet"/>
      </w:pPr>
      <w:r w:rsidRPr="009129C2">
        <w:t>Osteo Relapse-new</w:t>
      </w:r>
      <w:r w:rsidRPr="009129C2">
        <w:br/>
        <w:t>…where the participant is registered to the first two phases as denoted by the blue colored icon. The participant is not yet registered to the remaining two phases as denoted by the black colored icon.</w:t>
      </w:r>
    </w:p>
    <w:p w:rsidR="00066951" w:rsidRPr="009129C2" w:rsidRDefault="00066951" w:rsidP="00066951">
      <w:pPr>
        <w:pStyle w:val="BodyText"/>
      </w:pPr>
      <w:r w:rsidRPr="009129C2">
        <w:t>This sample also contains four arms under the second phase:</w:t>
      </w:r>
    </w:p>
    <w:p w:rsidR="00066951" w:rsidRPr="009129C2" w:rsidRDefault="00066951" w:rsidP="00066951">
      <w:pPr>
        <w:pStyle w:val="ListBullet"/>
      </w:pPr>
      <w:r w:rsidRPr="009129C2">
        <w:t>Post Good Response MAP</w:t>
      </w:r>
    </w:p>
    <w:p w:rsidR="00066951" w:rsidRPr="009129C2" w:rsidRDefault="00066951" w:rsidP="00066951">
      <w:pPr>
        <w:pStyle w:val="ListBullet"/>
      </w:pPr>
      <w:r w:rsidRPr="009129C2">
        <w:t>Post Good Response MAPfin-new</w:t>
      </w:r>
    </w:p>
    <w:p w:rsidR="00066951" w:rsidRPr="009129C2" w:rsidRDefault="00066951" w:rsidP="00066951">
      <w:pPr>
        <w:pStyle w:val="ListBullet"/>
      </w:pPr>
      <w:r w:rsidRPr="009129C2">
        <w:t>POST Poor Response MAP-new</w:t>
      </w:r>
    </w:p>
    <w:p w:rsidR="00066951" w:rsidRPr="009129C2" w:rsidRDefault="00066951" w:rsidP="00066951">
      <w:pPr>
        <w:pStyle w:val="ListBullet"/>
      </w:pPr>
      <w:r w:rsidRPr="009129C2">
        <w:t>POST Poor Response MAPIE-new</w:t>
      </w:r>
      <w:r w:rsidRPr="009129C2">
        <w:br/>
        <w:t xml:space="preserve">…where the participant is registered to the first arm as denoted by the magenta colored icon. The participant is not registered to the remaining three arms as denoted by the black colored icon. </w:t>
      </w:r>
    </w:p>
    <w:p w:rsidR="00066951" w:rsidRPr="009129C2" w:rsidRDefault="007A0E2C" w:rsidP="00066951">
      <w:pPr>
        <w:pStyle w:val="GraphicAnchorStep"/>
      </w:pPr>
      <w:r>
        <w:rPr>
          <w:noProof/>
        </w:rPr>
        <w:drawing>
          <wp:inline distT="0" distB="0" distL="0" distR="0">
            <wp:extent cx="2714625" cy="3390900"/>
            <wp:effectExtent l="19050" t="0" r="9525" b="0"/>
            <wp:docPr id="41" name="Picture 41" descr="This is a specimen tree for a longitudinal collection protocol as described previous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is a specimen tree for a longitudinal collection protocol as described previously."/>
                    <pic:cNvPicPr>
                      <a:picLocks noChangeAspect="1" noChangeArrowheads="1"/>
                    </pic:cNvPicPr>
                  </pic:nvPicPr>
                  <pic:blipFill>
                    <a:blip r:embed="rId69"/>
                    <a:srcRect/>
                    <a:stretch>
                      <a:fillRect/>
                    </a:stretch>
                  </pic:blipFill>
                  <pic:spPr bwMode="auto">
                    <a:xfrm>
                      <a:off x="0" y="0"/>
                      <a:ext cx="2714625" cy="3390900"/>
                    </a:xfrm>
                    <a:prstGeom prst="rect">
                      <a:avLst/>
                    </a:prstGeom>
                    <a:noFill/>
                    <a:ln w="9525">
                      <a:noFill/>
                      <a:miter lim="800000"/>
                      <a:headEnd/>
                      <a:tailEnd/>
                    </a:ln>
                  </pic:spPr>
                </pic:pic>
              </a:graphicData>
            </a:graphic>
          </wp:inline>
        </w:drawing>
      </w:r>
    </w:p>
    <w:p w:rsidR="00066951" w:rsidRPr="009129C2" w:rsidRDefault="00066951" w:rsidP="00066951">
      <w:pPr>
        <w:pStyle w:val="CaptionIndent"/>
      </w:pPr>
      <w:r w:rsidRPr="009129C2">
        <w:t xml:space="preserve">Figure </w:t>
      </w:r>
      <w:fldSimple w:instr=" SEQ Figure \* ARABIC ">
        <w:r w:rsidR="00327542">
          <w:rPr>
            <w:noProof/>
          </w:rPr>
          <w:t>30</w:t>
        </w:r>
      </w:fldSimple>
      <w:r w:rsidRPr="009129C2">
        <w:t>: Longitudinal CP Specimen Events Tree</w:t>
      </w:r>
      <w:r w:rsidRPr="009129C2">
        <w:br/>
      </w:r>
      <w:r w:rsidRPr="009129C2">
        <w:br/>
      </w:r>
    </w:p>
    <w:p w:rsidR="00066951" w:rsidRPr="009129C2" w:rsidRDefault="00066951" w:rsidP="00066951">
      <w:pPr>
        <w:pStyle w:val="Heading3"/>
      </w:pPr>
      <w:bookmarkStart w:id="273" w:name="_Ref275322149"/>
      <w:bookmarkStart w:id="274" w:name="_Toc288121230"/>
      <w:r w:rsidRPr="009129C2">
        <w:t>Editing a Collection Protocol</w:t>
      </w:r>
      <w:bookmarkEnd w:id="273"/>
      <w:bookmarkEnd w:id="274"/>
    </w:p>
    <w:p w:rsidR="00066951" w:rsidRPr="009129C2" w:rsidRDefault="00066951" w:rsidP="00066951">
      <w:pPr>
        <w:pStyle w:val="BodyText"/>
      </w:pPr>
      <w:r w:rsidRPr="009129C2">
        <w:t xml:space="preserve">Before </w:t>
      </w:r>
      <w:r w:rsidRPr="009129C2">
        <w:fldChar w:fldCharType="begin"/>
      </w:r>
      <w:r w:rsidRPr="009129C2">
        <w:instrText xml:space="preserve"> XE "Collection Protocol:editing" </w:instrText>
      </w:r>
      <w:r w:rsidRPr="009129C2">
        <w:fldChar w:fldCharType="end"/>
      </w:r>
      <w:r w:rsidRPr="009129C2">
        <w:fldChar w:fldCharType="begin"/>
      </w:r>
      <w:r w:rsidRPr="009129C2">
        <w:instrText xml:space="preserve"> XE "editing:Collection Protocol" </w:instrText>
      </w:r>
      <w:r w:rsidRPr="009129C2">
        <w:fldChar w:fldCharType="end"/>
      </w:r>
      <w:r w:rsidRPr="009129C2">
        <w:t>any participant is registered to the collection protocol, you can edit the following attributes:</w:t>
      </w:r>
    </w:p>
    <w:p w:rsidR="00066951" w:rsidRPr="009129C2" w:rsidRDefault="00066951" w:rsidP="00066951">
      <w:pPr>
        <w:pStyle w:val="ListBullet"/>
        <w:rPr>
          <w:b/>
        </w:rPr>
      </w:pPr>
      <w:r w:rsidRPr="009129C2">
        <w:t>Principal Investigator</w:t>
      </w:r>
    </w:p>
    <w:p w:rsidR="00066951" w:rsidRPr="009129C2" w:rsidRDefault="00066951" w:rsidP="00066951">
      <w:pPr>
        <w:pStyle w:val="ListBullet"/>
      </w:pPr>
      <w:r w:rsidRPr="009129C2">
        <w:t>Protocol Coordinators - can be added/removed</w:t>
      </w:r>
    </w:p>
    <w:p w:rsidR="00066951" w:rsidRPr="009129C2" w:rsidRDefault="00066951" w:rsidP="00066951">
      <w:pPr>
        <w:pStyle w:val="ListBullet"/>
        <w:rPr>
          <w:b/>
        </w:rPr>
      </w:pPr>
      <w:r w:rsidRPr="009129C2">
        <w:t>Title</w:t>
      </w:r>
      <w:r w:rsidRPr="009129C2">
        <w:rPr>
          <w:b/>
        </w:rPr>
        <w:t xml:space="preserve">      </w:t>
      </w:r>
    </w:p>
    <w:p w:rsidR="00066951" w:rsidRPr="009129C2" w:rsidRDefault="00066951" w:rsidP="00066951">
      <w:pPr>
        <w:pStyle w:val="ListBullet"/>
        <w:rPr>
          <w:b/>
        </w:rPr>
      </w:pPr>
      <w:r w:rsidRPr="009129C2">
        <w:t>Short Title</w:t>
      </w:r>
      <w:r w:rsidRPr="009129C2">
        <w:rPr>
          <w:b/>
        </w:rPr>
        <w:t xml:space="preserve">              </w:t>
      </w:r>
    </w:p>
    <w:p w:rsidR="00066951" w:rsidRPr="009129C2" w:rsidRDefault="00066951" w:rsidP="00066951">
      <w:pPr>
        <w:pStyle w:val="ListBullet"/>
      </w:pPr>
      <w:r w:rsidRPr="009129C2">
        <w:t>IRB ID</w:t>
      </w:r>
    </w:p>
    <w:p w:rsidR="00066951" w:rsidRPr="009129C2" w:rsidRDefault="00066951" w:rsidP="00066951">
      <w:pPr>
        <w:pStyle w:val="ListBullet"/>
      </w:pPr>
      <w:r w:rsidRPr="009129C2">
        <w:t>Start Date</w:t>
      </w:r>
    </w:p>
    <w:p w:rsidR="00066951" w:rsidRPr="009129C2" w:rsidRDefault="00066951" w:rsidP="00066951">
      <w:pPr>
        <w:pStyle w:val="ListBullet"/>
      </w:pPr>
      <w:r w:rsidRPr="009129C2">
        <w:t>Consent Waived</w:t>
      </w:r>
    </w:p>
    <w:p w:rsidR="00066951" w:rsidRPr="009129C2" w:rsidRDefault="00066951" w:rsidP="00066951">
      <w:pPr>
        <w:pStyle w:val="ListBullet"/>
      </w:pPr>
      <w:r w:rsidRPr="009129C2">
        <w:t>Number of Participants Anticipated</w:t>
      </w:r>
    </w:p>
    <w:p w:rsidR="00066951" w:rsidRPr="009129C2" w:rsidRDefault="00066951" w:rsidP="00066951">
      <w:pPr>
        <w:pStyle w:val="ListBullet"/>
      </w:pPr>
      <w:r w:rsidRPr="009129C2">
        <w:t>Description URI</w:t>
      </w:r>
    </w:p>
    <w:p w:rsidR="00066951" w:rsidRPr="009129C2" w:rsidRDefault="00066951" w:rsidP="00066951">
      <w:pPr>
        <w:pStyle w:val="BodyText0"/>
      </w:pPr>
      <w:r w:rsidRPr="009129C2">
        <w:t>You can also perform the following tasks:</w:t>
      </w:r>
    </w:p>
    <w:p w:rsidR="00066951" w:rsidRPr="009129C2" w:rsidRDefault="00066951" w:rsidP="00066951">
      <w:pPr>
        <w:pStyle w:val="ListBullet"/>
      </w:pPr>
      <w:r w:rsidRPr="009129C2">
        <w:t>Add/Delete consents.</w:t>
      </w:r>
    </w:p>
    <w:p w:rsidR="00066951" w:rsidRPr="009129C2" w:rsidRDefault="00066951" w:rsidP="00066951">
      <w:pPr>
        <w:pStyle w:val="ListBullet"/>
      </w:pPr>
      <w:r w:rsidRPr="009129C2">
        <w:t>Add/Update/Delete collection events. If deleted, delete all specimen requirements under it after showing warning.</w:t>
      </w:r>
    </w:p>
    <w:p w:rsidR="00066951" w:rsidRPr="009129C2" w:rsidRDefault="00066951" w:rsidP="00066951">
      <w:pPr>
        <w:pStyle w:val="ListBullet"/>
      </w:pPr>
      <w:r w:rsidRPr="009129C2">
        <w:t>Add/Update/Delete specimen requirements. If deleted, delete all child specimen requirements under it after warning.</w:t>
      </w:r>
    </w:p>
    <w:p w:rsidR="00066951" w:rsidRPr="009129C2" w:rsidRDefault="00066951" w:rsidP="00066951">
      <w:pPr>
        <w:pStyle w:val="ListBullet"/>
      </w:pPr>
      <w:r w:rsidRPr="009129C2">
        <w:t>Add/Update/Remove privileges.</w:t>
      </w:r>
    </w:p>
    <w:p w:rsidR="00066951" w:rsidRPr="009129C2" w:rsidRDefault="00066951" w:rsidP="00066951">
      <w:pPr>
        <w:pStyle w:val="BodyText"/>
      </w:pPr>
      <w:r w:rsidRPr="009129C2">
        <w:t>After a participant is registered to the collection protocol, you can edit following attributes:</w:t>
      </w:r>
    </w:p>
    <w:p w:rsidR="00066951" w:rsidRPr="009129C2" w:rsidRDefault="00066951" w:rsidP="00066951">
      <w:pPr>
        <w:pStyle w:val="ListBullet"/>
      </w:pPr>
      <w:r w:rsidRPr="009129C2">
        <w:t>Principal Investigator</w:t>
      </w:r>
    </w:p>
    <w:p w:rsidR="00066951" w:rsidRPr="009129C2" w:rsidRDefault="00066951" w:rsidP="00066951">
      <w:pPr>
        <w:pStyle w:val="ListBullet"/>
      </w:pPr>
      <w:r w:rsidRPr="009129C2">
        <w:t>Protocol Coordinator - can be added/removed</w:t>
      </w:r>
    </w:p>
    <w:p w:rsidR="00066951" w:rsidRPr="009129C2" w:rsidRDefault="00066951" w:rsidP="00066951">
      <w:pPr>
        <w:pStyle w:val="ListBullet"/>
      </w:pPr>
      <w:r w:rsidRPr="009129C2">
        <w:t>Title</w:t>
      </w:r>
    </w:p>
    <w:p w:rsidR="00066951" w:rsidRPr="009129C2" w:rsidRDefault="00066951" w:rsidP="00066951">
      <w:pPr>
        <w:pStyle w:val="ListBullet"/>
      </w:pPr>
      <w:r w:rsidRPr="009129C2">
        <w:t>Short Title</w:t>
      </w:r>
    </w:p>
    <w:p w:rsidR="00066951" w:rsidRPr="009129C2" w:rsidRDefault="00066951" w:rsidP="00066951">
      <w:pPr>
        <w:pStyle w:val="ListBullet"/>
      </w:pPr>
      <w:r w:rsidRPr="009129C2">
        <w:t>IRB ID</w:t>
      </w:r>
    </w:p>
    <w:p w:rsidR="00066951" w:rsidRPr="009129C2" w:rsidRDefault="00066951" w:rsidP="00066951">
      <w:pPr>
        <w:pStyle w:val="ListBullet"/>
      </w:pPr>
      <w:r w:rsidRPr="009129C2">
        <w:t>Start Date</w:t>
      </w:r>
    </w:p>
    <w:p w:rsidR="00066951" w:rsidRPr="009129C2" w:rsidRDefault="00066951" w:rsidP="00066951">
      <w:pPr>
        <w:pStyle w:val="ListBullet"/>
      </w:pPr>
      <w:r w:rsidRPr="009129C2">
        <w:t>Consent Waived</w:t>
      </w:r>
    </w:p>
    <w:p w:rsidR="00066951" w:rsidRPr="009129C2" w:rsidRDefault="00066951" w:rsidP="00066951">
      <w:pPr>
        <w:pStyle w:val="ListBullet"/>
      </w:pPr>
      <w:r w:rsidRPr="009129C2">
        <w:t>Number of Participants Anticipated</w:t>
      </w:r>
    </w:p>
    <w:p w:rsidR="00066951" w:rsidRPr="009129C2" w:rsidRDefault="00066951" w:rsidP="00066951">
      <w:pPr>
        <w:pStyle w:val="ListBullet"/>
      </w:pPr>
      <w:r w:rsidRPr="009129C2">
        <w:t>Description URL</w:t>
      </w:r>
    </w:p>
    <w:p w:rsidR="00066951" w:rsidRPr="009129C2" w:rsidRDefault="00066951" w:rsidP="00066951">
      <w:pPr>
        <w:pStyle w:val="BodyText"/>
      </w:pPr>
      <w:r w:rsidRPr="009129C2">
        <w:t>You can also perform the following tasks:</w:t>
      </w:r>
    </w:p>
    <w:p w:rsidR="00066951" w:rsidRPr="009129C2" w:rsidRDefault="00066951" w:rsidP="00066951">
      <w:pPr>
        <w:pStyle w:val="ListBullet"/>
      </w:pPr>
      <w:r w:rsidRPr="009129C2">
        <w:t>Add consents</w:t>
      </w:r>
    </w:p>
    <w:p w:rsidR="00066951" w:rsidRPr="009129C2" w:rsidRDefault="00066951" w:rsidP="00066951">
      <w:pPr>
        <w:pStyle w:val="ListBullet2"/>
      </w:pPr>
      <w:r w:rsidRPr="009129C2">
        <w:t>This will take effect to only new registrations.</w:t>
      </w:r>
    </w:p>
    <w:p w:rsidR="00066951" w:rsidRPr="009129C2" w:rsidRDefault="00066951" w:rsidP="00066951">
      <w:pPr>
        <w:pStyle w:val="ListBullet2"/>
      </w:pPr>
      <w:r w:rsidRPr="009129C2">
        <w:t>Old registrations will still have the consents with which the registration was defined on the protocol during that particular registration.</w:t>
      </w:r>
    </w:p>
    <w:p w:rsidR="00066951" w:rsidRPr="009129C2" w:rsidRDefault="00066951" w:rsidP="00066951">
      <w:pPr>
        <w:pStyle w:val="ListBullet"/>
        <w:rPr>
          <w:rStyle w:val="messagetexterror"/>
        </w:rPr>
      </w:pPr>
      <w:r w:rsidRPr="009129C2">
        <w:rPr>
          <w:rStyle w:val="messagetexterror"/>
        </w:rPr>
        <w:t xml:space="preserve">Add new specimen events and requirements.  You cannot edit existing events and specimen requirements. </w:t>
      </w:r>
    </w:p>
    <w:p w:rsidR="00066951" w:rsidRPr="009129C2" w:rsidRDefault="00066951" w:rsidP="00066951">
      <w:pPr>
        <w:pStyle w:val="ListBullet"/>
      </w:pPr>
      <w:r w:rsidRPr="009129C2">
        <w:t>Add/Update/Remove privileges.</w:t>
      </w:r>
    </w:p>
    <w:p w:rsidR="00066951" w:rsidRPr="009129C2" w:rsidRDefault="00066951" w:rsidP="00066951">
      <w:pPr>
        <w:pStyle w:val="BodyText"/>
      </w:pPr>
      <w:r w:rsidRPr="009129C2">
        <w:t>To edit a Collection Protocol:</w:t>
      </w:r>
    </w:p>
    <w:p w:rsidR="00066951" w:rsidRPr="009129C2" w:rsidRDefault="00066951" w:rsidP="00066951">
      <w:pPr>
        <w:pStyle w:val="NoteMainbody"/>
      </w:pPr>
      <w:r w:rsidRPr="009129C2">
        <w:rPr>
          <w:b/>
        </w:rPr>
        <w:t>Note:</w:t>
      </w:r>
      <w:r w:rsidRPr="009129C2">
        <w:tab/>
        <w:t xml:space="preserve">If you are on the Add Collection Protocol page, click the </w:t>
      </w:r>
      <w:r w:rsidRPr="009129C2">
        <w:rPr>
          <w:b/>
        </w:rPr>
        <w:t>Edit</w:t>
      </w:r>
      <w:r w:rsidRPr="009129C2">
        <w:t xml:space="preserve"> tab to search for and edit a collection protocol.</w:t>
      </w:r>
    </w:p>
    <w:p w:rsidR="00066951" w:rsidRPr="009129C2" w:rsidRDefault="00066951" w:rsidP="00066951">
      <w:pPr>
        <w:pStyle w:val="ListNumber"/>
        <w:numPr>
          <w:ilvl w:val="0"/>
          <w:numId w:val="240"/>
        </w:numPr>
      </w:pPr>
      <w:r w:rsidRPr="009129C2">
        <w:t xml:space="preserve">Click the </w:t>
      </w:r>
      <w:r w:rsidRPr="009129C2">
        <w:rPr>
          <w:b/>
        </w:rPr>
        <w:t>Administrative</w:t>
      </w:r>
      <w:r w:rsidRPr="009129C2">
        <w:t xml:space="preserve"> tab.</w:t>
      </w:r>
    </w:p>
    <w:p w:rsidR="00066951" w:rsidRPr="009129C2" w:rsidRDefault="00066951" w:rsidP="00066951">
      <w:pPr>
        <w:pStyle w:val="ListNumber"/>
        <w:numPr>
          <w:ilvl w:val="0"/>
          <w:numId w:val="129"/>
        </w:numPr>
      </w:pPr>
      <w:r w:rsidRPr="009129C2">
        <w:t xml:space="preserve">Click </w:t>
      </w:r>
      <w:r w:rsidRPr="009129C2">
        <w:rPr>
          <w:b/>
        </w:rPr>
        <w:t>Collection Protocol &gt; Edit</w:t>
      </w:r>
      <w:r w:rsidRPr="009129C2">
        <w:t>. The Edit Collection Protocol page opens.</w:t>
      </w:r>
    </w:p>
    <w:p w:rsidR="00066951" w:rsidRPr="009129C2" w:rsidRDefault="00066951" w:rsidP="00066951">
      <w:pPr>
        <w:pStyle w:val="ListNumber"/>
        <w:numPr>
          <w:ilvl w:val="0"/>
          <w:numId w:val="283"/>
        </w:numPr>
      </w:pPr>
      <w:r w:rsidRPr="009129C2">
        <w:t xml:space="preserve">Click </w:t>
      </w:r>
      <w:r w:rsidRPr="009129C2">
        <w:rPr>
          <w:b/>
        </w:rPr>
        <w:t>Attribute</w:t>
      </w:r>
      <w:r w:rsidRPr="009129C2">
        <w:t xml:space="preserve"> and specify the type of value for which to search </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BodyTextIndent"/>
      </w:pPr>
      <w:r w:rsidRPr="009129C2">
        <w:t xml:space="preserve">If there is one match, the Edit Collection Protocol page opens. </w:t>
      </w:r>
      <w:r w:rsidRPr="009129C2">
        <w:br/>
        <w:t>If there is more than one match, double click on the collection protocol in the list.</w:t>
      </w:r>
    </w:p>
    <w:p w:rsidR="00066951" w:rsidRPr="009129C2" w:rsidRDefault="00066951" w:rsidP="00066951">
      <w:pPr>
        <w:pStyle w:val="ListNumber"/>
      </w:pPr>
      <w:r w:rsidRPr="009129C2">
        <w:t xml:space="preserve">Make changes to the collection protocol details, consents, and privileges. </w:t>
      </w:r>
    </w:p>
    <w:p w:rsidR="00066951" w:rsidRPr="009129C2" w:rsidRDefault="00066951" w:rsidP="00066951">
      <w:pPr>
        <w:pStyle w:val="ListNumber"/>
      </w:pPr>
      <w:r w:rsidRPr="009129C2">
        <w:t xml:space="preserve">Click </w:t>
      </w:r>
      <w:r w:rsidRPr="009129C2">
        <w:rPr>
          <w:b/>
        </w:rPr>
        <w:t xml:space="preserve">Save Protocol. </w:t>
      </w:r>
      <w:r w:rsidRPr="009129C2">
        <w:t xml:space="preserve">The message </w:t>
      </w:r>
      <w:r w:rsidRPr="009129C2">
        <w:rPr>
          <w:i/>
        </w:rPr>
        <w:t>Collection Protocol successfully updated</w:t>
      </w:r>
      <w:r w:rsidRPr="009129C2">
        <w:t xml:space="preserve"> appears.</w:t>
      </w:r>
    </w:p>
    <w:p w:rsidR="00066951" w:rsidRPr="009129C2" w:rsidRDefault="00066951" w:rsidP="00066951">
      <w:pPr>
        <w:pStyle w:val="Heading2"/>
        <w:rPr>
          <w:szCs w:val="20"/>
        </w:rPr>
      </w:pPr>
      <w:bookmarkStart w:id="275" w:name="_Ref275322030"/>
      <w:bookmarkStart w:id="276" w:name="_Toc288121231"/>
      <w:r w:rsidRPr="009129C2">
        <w:t>Setting Up Distribution</w:t>
      </w:r>
      <w:r w:rsidRPr="009129C2">
        <w:rPr>
          <w:szCs w:val="20"/>
        </w:rPr>
        <w:t xml:space="preserve"> </w:t>
      </w:r>
      <w:r w:rsidRPr="009129C2">
        <w:t>Protocols</w:t>
      </w:r>
      <w:bookmarkEnd w:id="275"/>
      <w:bookmarkEnd w:id="276"/>
    </w:p>
    <w:p w:rsidR="00066951" w:rsidRPr="009129C2" w:rsidRDefault="00066951" w:rsidP="00066951">
      <w:pPr>
        <w:pStyle w:val="BodyText"/>
      </w:pPr>
      <w:r w:rsidRPr="009129C2">
        <w:rPr>
          <w:rFonts w:cs="Arial"/>
        </w:rPr>
        <w:t xml:space="preserve">The </w:t>
      </w:r>
      <w:r w:rsidRPr="009129C2">
        <w:rPr>
          <w:rFonts w:cs="Arial"/>
        </w:rPr>
        <w:fldChar w:fldCharType="begin"/>
      </w:r>
      <w:r w:rsidRPr="009129C2">
        <w:instrText xml:space="preserve"> XE "Distribution Protocol:defined" </w:instrText>
      </w:r>
      <w:r w:rsidRPr="009129C2">
        <w:rPr>
          <w:rFonts w:cs="Arial"/>
        </w:rPr>
        <w:fldChar w:fldCharType="end"/>
      </w:r>
      <w:r w:rsidRPr="009129C2">
        <w:rPr>
          <w:rFonts w:cs="Arial"/>
        </w:rPr>
        <w:t xml:space="preserve">Administrator follows a set of guidelines designed by the </w:t>
      </w:r>
      <w:r w:rsidRPr="009129C2">
        <w:t>Principal Investigator (PI)</w:t>
      </w:r>
      <w:r w:rsidRPr="009129C2">
        <w:rPr>
          <w:rFonts w:cs="Arial"/>
        </w:rPr>
        <w:t xml:space="preserve"> to distribute the biospecimens as requested by the users. </w:t>
      </w:r>
      <w:r w:rsidRPr="009129C2">
        <w:t xml:space="preserve">In order to distribute a specimen to a PI, that PI must have a distribution protocol registered in </w:t>
      </w:r>
      <w:fldSimple w:instr=" DOCPROPERTY  ApplicationName  \* MERGEFORMAT ">
        <w:r w:rsidRPr="009129C2">
          <w:t>caTissue Suite</w:t>
        </w:r>
      </w:fldSimple>
      <w:r w:rsidRPr="009129C2">
        <w:t xml:space="preserve">. An Administrator can create the distribution protocol based on the guidelines submitted by the (PI). </w:t>
      </w:r>
    </w:p>
    <w:p w:rsidR="00066951" w:rsidRPr="009129C2" w:rsidRDefault="00066951" w:rsidP="00066951">
      <w:pPr>
        <w:pStyle w:val="NoteMainbody"/>
      </w:pPr>
      <w:r w:rsidRPr="009129C2">
        <w:rPr>
          <w:b/>
        </w:rPr>
        <w:t>Note:</w:t>
      </w:r>
      <w:r w:rsidRPr="009129C2">
        <w:tab/>
        <w:t xml:space="preserve">Even though the specimen requirements data is collected in the distribution protocol, it is currently not used by </w:t>
      </w:r>
      <w:fldSimple w:instr=" DOCPROPERTY  ApplicationName  \* MERGEFORMAT ">
        <w:r w:rsidRPr="009129C2">
          <w:t>caTissue Suite</w:t>
        </w:r>
      </w:fldSimple>
      <w:r w:rsidRPr="009129C2">
        <w:t xml:space="preserve"> to validate the distributions. Therefore, it is optional to enter specimen requirements for a distribution protocol.</w:t>
      </w:r>
    </w:p>
    <w:p w:rsidR="00066951" w:rsidRPr="009129C2" w:rsidRDefault="00066951" w:rsidP="00066951">
      <w:pPr>
        <w:pStyle w:val="BodyText"/>
      </w:pPr>
      <w:r w:rsidRPr="009129C2">
        <w:br w:type="page"/>
        <w:t>To create a new distribution protocol:</w:t>
      </w:r>
    </w:p>
    <w:p w:rsidR="00066951" w:rsidRPr="009129C2" w:rsidRDefault="00066951" w:rsidP="00066951">
      <w:pPr>
        <w:pStyle w:val="ListNumber"/>
        <w:numPr>
          <w:ilvl w:val="0"/>
          <w:numId w:val="35"/>
        </w:numPr>
      </w:pPr>
      <w:r w:rsidRPr="009129C2">
        <w:t xml:space="preserve">Click the </w:t>
      </w:r>
      <w:r w:rsidRPr="009129C2">
        <w:rPr>
          <w:b/>
        </w:rPr>
        <w:t>Administrative Data</w:t>
      </w:r>
      <w:r w:rsidRPr="009129C2">
        <w:t xml:space="preserve"> tab.</w:t>
      </w:r>
    </w:p>
    <w:p w:rsidR="00066951" w:rsidRPr="009129C2" w:rsidRDefault="00066951" w:rsidP="00066951">
      <w:pPr>
        <w:pStyle w:val="ListNumber"/>
        <w:numPr>
          <w:ilvl w:val="0"/>
          <w:numId w:val="133"/>
        </w:numPr>
      </w:pPr>
      <w:r w:rsidRPr="009129C2">
        <w:t xml:space="preserve">Click </w:t>
      </w:r>
      <w:r w:rsidRPr="009129C2">
        <w:rPr>
          <w:b/>
        </w:rPr>
        <w:t>Distribution Protocol &gt; Add</w:t>
      </w:r>
      <w:r w:rsidRPr="009129C2">
        <w:t>. The Add Distribution Protocol page opens.</w:t>
      </w:r>
    </w:p>
    <w:p w:rsidR="00066951" w:rsidRPr="009129C2" w:rsidRDefault="007A0E2C" w:rsidP="00066951">
      <w:pPr>
        <w:pStyle w:val="GraphicAnchorMain"/>
      </w:pPr>
      <w:r>
        <w:rPr>
          <w:noProof/>
        </w:rPr>
        <w:drawing>
          <wp:inline distT="0" distB="0" distL="0" distR="0">
            <wp:extent cx="5695950" cy="2314575"/>
            <wp:effectExtent l="19050" t="19050" r="19050" b="28575"/>
            <wp:docPr id="42" name="Picture 42" descr="This screen shot is a filled Add Distribution Protoco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is screen shot is a filled Add Distribution Protocol page."/>
                    <pic:cNvPicPr>
                      <a:picLocks noChangeAspect="1" noChangeArrowheads="1"/>
                    </pic:cNvPicPr>
                  </pic:nvPicPr>
                  <pic:blipFill>
                    <a:blip r:embed="rId70"/>
                    <a:srcRect/>
                    <a:stretch>
                      <a:fillRect/>
                    </a:stretch>
                  </pic:blipFill>
                  <pic:spPr bwMode="auto">
                    <a:xfrm>
                      <a:off x="0" y="0"/>
                      <a:ext cx="5695950" cy="23145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360"/>
      </w:pPr>
      <w:r w:rsidRPr="009129C2">
        <w:t xml:space="preserve">Figure </w:t>
      </w:r>
      <w:fldSimple w:instr=" SEQ Figure \* ARABIC ">
        <w:r w:rsidR="00327542">
          <w:rPr>
            <w:noProof/>
          </w:rPr>
          <w:t>31</w:t>
        </w:r>
      </w:fldSimple>
      <w:r w:rsidRPr="009129C2">
        <w:t>: Adding a Distribution Protocol</w:t>
      </w:r>
    </w:p>
    <w:p w:rsidR="00066951" w:rsidRPr="009129C2" w:rsidRDefault="00066951" w:rsidP="00066951">
      <w:pPr>
        <w:pStyle w:val="ListNumber"/>
        <w:numPr>
          <w:ilvl w:val="0"/>
          <w:numId w:val="284"/>
        </w:numPr>
        <w:rPr>
          <w:rStyle w:val="BodyTextChar2"/>
          <w:rFonts w:ascii="Arial" w:hAnsi="Arial"/>
          <w:lang w:bidi="ar-SA"/>
        </w:rPr>
      </w:pPr>
      <w:r w:rsidRPr="009129C2">
        <w:t xml:space="preserve">Enter the </w:t>
      </w:r>
      <w:r w:rsidRPr="009129C2">
        <w:rPr>
          <w:b/>
        </w:rPr>
        <w:t>Principal Investigator</w:t>
      </w:r>
      <w:r w:rsidRPr="009129C2">
        <w:t xml:space="preserve">, </w:t>
      </w:r>
      <w:r w:rsidRPr="009129C2">
        <w:rPr>
          <w:b/>
        </w:rPr>
        <w:t>Title</w:t>
      </w:r>
      <w:r w:rsidRPr="009129C2">
        <w:rPr>
          <w:rStyle w:val="BodyTextChar2"/>
          <w:rFonts w:ascii="Arial" w:hAnsi="Arial"/>
          <w:lang w:bidi="ar-SA"/>
        </w:rPr>
        <w:t xml:space="preserve">, </w:t>
      </w:r>
      <w:r w:rsidRPr="009129C2">
        <w:rPr>
          <w:rStyle w:val="BodyTextChar2"/>
          <w:rFonts w:ascii="Arial" w:hAnsi="Arial"/>
          <w:b/>
          <w:lang w:bidi="ar-SA"/>
        </w:rPr>
        <w:t>Short Title</w:t>
      </w:r>
      <w:r w:rsidRPr="009129C2">
        <w:rPr>
          <w:rStyle w:val="BodyTextChar2"/>
          <w:rFonts w:ascii="Arial" w:hAnsi="Arial"/>
          <w:lang w:bidi="ar-SA"/>
        </w:rPr>
        <w:t xml:space="preserve">, Internal Review </w:t>
      </w:r>
      <w:r w:rsidR="00545F2C" w:rsidRPr="009129C2">
        <w:rPr>
          <w:rStyle w:val="BodyTextChar2"/>
          <w:rFonts w:ascii="Arial" w:hAnsi="Arial"/>
          <w:lang w:bidi="ar-SA"/>
        </w:rPr>
        <w:t>Board IRB</w:t>
      </w:r>
      <w:r w:rsidRPr="009129C2">
        <w:rPr>
          <w:rStyle w:val="BodyTextChar2"/>
          <w:rFonts w:ascii="Arial" w:hAnsi="Arial"/>
          <w:b/>
          <w:lang w:bidi="ar-SA"/>
        </w:rPr>
        <w:t xml:space="preserve"> ID</w:t>
      </w:r>
      <w:r w:rsidRPr="009129C2">
        <w:rPr>
          <w:rStyle w:val="BodyTextChar2"/>
          <w:rFonts w:ascii="Arial" w:hAnsi="Arial"/>
          <w:lang w:bidi="ar-SA"/>
        </w:rPr>
        <w:t xml:space="preserve">, </w:t>
      </w:r>
      <w:r w:rsidRPr="009129C2">
        <w:rPr>
          <w:rStyle w:val="BodyTextChar2"/>
          <w:rFonts w:ascii="Arial" w:hAnsi="Arial"/>
          <w:b/>
          <w:lang w:bidi="ar-SA"/>
        </w:rPr>
        <w:t>Start Date</w:t>
      </w:r>
      <w:r w:rsidRPr="009129C2">
        <w:rPr>
          <w:rStyle w:val="BodyTextChar2"/>
          <w:rFonts w:ascii="Arial" w:hAnsi="Arial"/>
          <w:lang w:bidi="ar-SA"/>
        </w:rPr>
        <w:t xml:space="preserve"> of the protocol, and indicate the </w:t>
      </w:r>
      <w:r w:rsidRPr="009129C2">
        <w:rPr>
          <w:rStyle w:val="BodyTextChar2"/>
          <w:rFonts w:ascii="Arial" w:hAnsi="Arial"/>
          <w:b/>
          <w:lang w:bidi="ar-SA"/>
        </w:rPr>
        <w:t>Number of Participants Anticipated</w:t>
      </w:r>
      <w:r w:rsidRPr="009129C2">
        <w:rPr>
          <w:rStyle w:val="BodyTextChar2"/>
          <w:rFonts w:ascii="Arial" w:hAnsi="Arial"/>
          <w:lang w:bidi="ar-SA"/>
        </w:rPr>
        <w:t>.</w:t>
      </w:r>
    </w:p>
    <w:p w:rsidR="00066951" w:rsidRPr="009129C2" w:rsidRDefault="00066951" w:rsidP="00066951">
      <w:pPr>
        <w:pStyle w:val="BodyTextIndent"/>
      </w:pPr>
      <w:r w:rsidRPr="009129C2">
        <w:rPr>
          <w:rStyle w:val="BodyTextChar2"/>
          <w:rFonts w:ascii="Arial" w:hAnsi="Arial"/>
          <w:lang w:bidi="ar-SA"/>
        </w:rPr>
        <w:t xml:space="preserve">You can also provide a </w:t>
      </w:r>
      <w:r w:rsidRPr="009129C2">
        <w:rPr>
          <w:b/>
        </w:rPr>
        <w:t>Description URL</w:t>
      </w:r>
      <w:r w:rsidRPr="009129C2">
        <w:t>, which is the web address having details of the IRB-approved distribution protocol.</w:t>
      </w:r>
    </w:p>
    <w:p w:rsidR="00066951" w:rsidRPr="009129C2" w:rsidRDefault="00066951" w:rsidP="00066951">
      <w:pPr>
        <w:pStyle w:val="ListNumber"/>
      </w:pPr>
      <w:r w:rsidRPr="009129C2">
        <w:t xml:space="preserve">Enter the </w:t>
      </w:r>
      <w:r w:rsidRPr="009129C2">
        <w:rPr>
          <w:b/>
        </w:rPr>
        <w:t>Specimen Requirement</w:t>
      </w:r>
      <w:r w:rsidRPr="009129C2">
        <w:t xml:space="preserve"> details that are the details of the specimen to be distributed through this distribution protocol. </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066951" w:rsidP="00066951">
      <w:pPr>
        <w:pStyle w:val="BodyTextIndent"/>
      </w:pPr>
      <w:r w:rsidRPr="009129C2">
        <w:t xml:space="preserve">To add a new row under Specimen Requirements, click </w:t>
      </w:r>
      <w:r w:rsidRPr="009129C2">
        <w:rPr>
          <w:b/>
        </w:rPr>
        <w:t>Add More</w:t>
      </w:r>
      <w:r w:rsidRPr="009129C2">
        <w:t xml:space="preserve">. </w:t>
      </w:r>
    </w:p>
    <w:p w:rsidR="00066951" w:rsidRPr="009129C2" w:rsidRDefault="00066951" w:rsidP="00066951">
      <w:pPr>
        <w:pStyle w:val="BodyTextIndent"/>
      </w:pPr>
      <w:r w:rsidRPr="009129C2">
        <w:t xml:space="preserve">To delete a row, select the check box corresponding to the specimen to be deleted, and click </w:t>
      </w:r>
      <w:r w:rsidRPr="009129C2">
        <w:rPr>
          <w:b/>
        </w:rPr>
        <w:t>Delete</w:t>
      </w:r>
      <w:r w:rsidRPr="009129C2">
        <w:t>.</w:t>
      </w:r>
    </w:p>
    <w:p w:rsidR="00066951" w:rsidRPr="009129C2" w:rsidRDefault="00066951" w:rsidP="00066951">
      <w:pPr>
        <w:pStyle w:val="Heading2"/>
      </w:pPr>
      <w:bookmarkStart w:id="277" w:name="_Toc194222180"/>
      <w:bookmarkStart w:id="278" w:name="_Toc266886701"/>
      <w:bookmarkStart w:id="279" w:name="_Toc271574010"/>
      <w:bookmarkStart w:id="280" w:name="_Toc288121232"/>
      <w:r w:rsidRPr="009129C2">
        <w:t>Editing Administrative Objects</w:t>
      </w:r>
      <w:bookmarkEnd w:id="277"/>
      <w:bookmarkEnd w:id="278"/>
      <w:bookmarkEnd w:id="279"/>
      <w:bookmarkEnd w:id="280"/>
    </w:p>
    <w:p w:rsidR="00066951" w:rsidRPr="009129C2" w:rsidRDefault="00066951" w:rsidP="00066951">
      <w:pPr>
        <w:pStyle w:val="BodyText"/>
      </w:pPr>
      <w:r w:rsidRPr="009129C2">
        <w:t>You can edit all the objects under the Administrative Data tab except Reported Problems and Conflicting Reports. The following procedure outlines how you can perform basic editing.</w:t>
      </w:r>
    </w:p>
    <w:p w:rsidR="00066951" w:rsidRPr="009129C2" w:rsidRDefault="00066951" w:rsidP="00066951">
      <w:pPr>
        <w:pStyle w:val="BodyText"/>
      </w:pPr>
      <w:r w:rsidRPr="009129C2">
        <w:t>To perform an edit operation:</w:t>
      </w:r>
    </w:p>
    <w:p w:rsidR="00066951" w:rsidRPr="009129C2" w:rsidRDefault="00066951" w:rsidP="00066951">
      <w:pPr>
        <w:pStyle w:val="ListNumber"/>
        <w:numPr>
          <w:ilvl w:val="0"/>
          <w:numId w:val="285"/>
        </w:numPr>
      </w:pPr>
      <w:r w:rsidRPr="009129C2">
        <w:t xml:space="preserve">Click </w:t>
      </w:r>
      <w:r w:rsidRPr="009129C2">
        <w:rPr>
          <w:b/>
        </w:rPr>
        <w:t>Edit</w:t>
      </w:r>
      <w:r w:rsidRPr="009129C2">
        <w:t xml:space="preserve"> button under the required object on the </w:t>
      </w:r>
      <w:r w:rsidRPr="009129C2">
        <w:rPr>
          <w:b/>
        </w:rPr>
        <w:t>Administrative Data</w:t>
      </w:r>
      <w:r w:rsidRPr="009129C2">
        <w:t xml:space="preserve"> tab. For example: </w:t>
      </w:r>
      <w:r w:rsidRPr="009129C2">
        <w:rPr>
          <w:b/>
        </w:rPr>
        <w:t>User</w:t>
      </w:r>
      <w:r w:rsidRPr="009129C2">
        <w:t xml:space="preserve">, </w:t>
      </w:r>
      <w:r w:rsidRPr="009129C2">
        <w:rPr>
          <w:b/>
        </w:rPr>
        <w:t>Institution</w:t>
      </w:r>
      <w:r w:rsidRPr="009129C2">
        <w:t>, and so on. The relevant search window is displayed.</w:t>
      </w:r>
    </w:p>
    <w:p w:rsidR="00066951" w:rsidRPr="009129C2" w:rsidRDefault="00066951" w:rsidP="00066951">
      <w:pPr>
        <w:pStyle w:val="ListNumber"/>
      </w:pPr>
      <w:r w:rsidRPr="009129C2">
        <w:t xml:space="preserve">Select the required options from the </w:t>
      </w:r>
      <w:r w:rsidRPr="009129C2">
        <w:rPr>
          <w:b/>
        </w:rPr>
        <w:t>Attribute</w:t>
      </w:r>
      <w:r w:rsidRPr="009129C2">
        <w:t xml:space="preserve"> and </w:t>
      </w:r>
      <w:r w:rsidRPr="009129C2">
        <w:rPr>
          <w:b/>
        </w:rPr>
        <w:t>Condition</w:t>
      </w:r>
      <w:r w:rsidRPr="009129C2">
        <w:t xml:space="preserve"> drop-down lists, and enter the required value in the </w:t>
      </w:r>
      <w:r w:rsidRPr="009129C2">
        <w:rPr>
          <w:b/>
        </w:rPr>
        <w:t>Value</w:t>
      </w:r>
      <w:r w:rsidRPr="009129C2">
        <w:t xml:space="preserve"> field.</w:t>
      </w:r>
    </w:p>
    <w:p w:rsidR="00066951" w:rsidRPr="009129C2" w:rsidRDefault="00066951" w:rsidP="00066951">
      <w:pPr>
        <w:pStyle w:val="ListNumber"/>
      </w:pPr>
      <w:r w:rsidRPr="009129C2">
        <w:t xml:space="preserve">Click </w:t>
      </w:r>
      <w:r w:rsidRPr="009129C2">
        <w:rPr>
          <w:b/>
        </w:rPr>
        <w:t>Search</w:t>
      </w:r>
      <w:r w:rsidRPr="009129C2">
        <w:t>. The Search Result page displays the matching records.</w:t>
      </w:r>
    </w:p>
    <w:p w:rsidR="00066951" w:rsidRPr="009129C2" w:rsidRDefault="00066951" w:rsidP="00066951">
      <w:pPr>
        <w:pStyle w:val="ListNumber"/>
      </w:pPr>
      <w:r w:rsidRPr="009129C2">
        <w:t>Double-click the record of interest. The Edit page is displayed. For example: if you search for storage type, the Edit Storage Type page will be displayed.</w:t>
      </w:r>
    </w:p>
    <w:p w:rsidR="00066951" w:rsidRPr="009129C2" w:rsidRDefault="00066951" w:rsidP="00066951">
      <w:pPr>
        <w:pStyle w:val="ListNumber"/>
      </w:pPr>
      <w:r w:rsidRPr="009129C2">
        <w:t xml:space="preserve">Make the required changes and click </w:t>
      </w:r>
      <w:r w:rsidRPr="009129C2">
        <w:rPr>
          <w:b/>
        </w:rPr>
        <w:t>Submit</w:t>
      </w:r>
      <w:r w:rsidRPr="009129C2">
        <w:t>. A success message is displayed once the record is updated.</w:t>
      </w:r>
    </w:p>
    <w:p w:rsidR="00066951" w:rsidRPr="009129C2" w:rsidRDefault="00066951" w:rsidP="00066951">
      <w:pPr>
        <w:pStyle w:val="BodyTextIndent"/>
      </w:pPr>
    </w:p>
    <w:p w:rsidR="00066951" w:rsidRPr="009129C2" w:rsidRDefault="00066951" w:rsidP="00066951">
      <w:pPr>
        <w:pStyle w:val="Heading1"/>
        <w:sectPr w:rsidR="00066951" w:rsidRPr="009129C2" w:rsidSect="00066951">
          <w:pgSz w:w="12240" w:h="15840" w:code="1"/>
          <w:pgMar w:top="1440" w:right="1440" w:bottom="1440" w:left="1440" w:header="720" w:footer="720" w:gutter="432"/>
          <w:cols w:space="720"/>
          <w:titlePg/>
          <w:docGrid w:linePitch="360"/>
        </w:sectPr>
      </w:pPr>
    </w:p>
    <w:p w:rsidR="00066951" w:rsidRDefault="00066951" w:rsidP="00066951">
      <w:pPr>
        <w:pStyle w:val="Heading1"/>
      </w:pPr>
      <w:bookmarkStart w:id="281" w:name="_Ref275851311"/>
      <w:bookmarkStart w:id="282" w:name="_Toc288121233"/>
      <w:r w:rsidRPr="009129C2">
        <w:t xml:space="preserve">Creating Dynamic Extensions in the </w:t>
      </w:r>
      <w:fldSimple w:instr=" DOCPROPERTY  ApplicationName  \* MERGEFORMAT ">
        <w:r w:rsidRPr="009129C2">
          <w:t>caTissue Suite</w:t>
        </w:r>
      </w:fldSimple>
      <w:r w:rsidRPr="009129C2">
        <w:t xml:space="preserve"> User Interface (Administrative Data)</w:t>
      </w:r>
      <w:bookmarkEnd w:id="281"/>
      <w:bookmarkEnd w:id="282"/>
    </w:p>
    <w:p w:rsidR="004913A0" w:rsidRPr="009129C2" w:rsidRDefault="004913A0" w:rsidP="004913A0">
      <w:pPr>
        <w:pStyle w:val="BodyText"/>
      </w:pPr>
      <w:r w:rsidRPr="009129C2">
        <w:rPr>
          <w:rStyle w:val="AuthorNoteBlue"/>
          <w:color w:val="000000"/>
        </w:rPr>
        <w:t xml:space="preserve">This </w:t>
      </w:r>
      <w:r w:rsidRPr="009129C2">
        <w:rPr>
          <w:rStyle w:val="AuthorNoteBlue"/>
          <w:color w:val="000000"/>
        </w:rPr>
        <w:fldChar w:fldCharType="begin"/>
      </w:r>
      <w:r w:rsidRPr="009129C2">
        <w:instrText xml:space="preserve"> XE "dynamic extensions:creating" </w:instrText>
      </w:r>
      <w:r w:rsidRPr="009129C2">
        <w:rPr>
          <w:rStyle w:val="AuthorNoteBlue"/>
          <w:color w:val="000000"/>
        </w:rPr>
        <w:fldChar w:fldCharType="end"/>
      </w:r>
      <w:r w:rsidRPr="009129C2">
        <w:rPr>
          <w:rStyle w:val="AuthorNoteBlue"/>
          <w:color w:val="000000"/>
        </w:rPr>
        <w:t>chapter provides</w:t>
      </w:r>
      <w:r w:rsidRPr="009129C2">
        <w:rPr>
          <w:rStyle w:val="AuthorNoteBlue"/>
        </w:rPr>
        <w:t xml:space="preserve"> </w:t>
      </w:r>
      <w:fldSimple w:instr=" DOCPROPERTY  ApplicationName  \* MERGEFORMAT ">
        <w:r w:rsidRPr="009129C2">
          <w:t>caTissue Suite</w:t>
        </w:r>
      </w:fldSimple>
      <w:r w:rsidRPr="009129C2">
        <w:t xml:space="preserve"> Administrators with instructions to create new dynamic extensions in </w:t>
      </w:r>
      <w:fldSimple w:instr=" DOCPROPERTY  ApplicationName  \* MERGEFORMAT ">
        <w:r w:rsidRPr="009129C2">
          <w:t>caTissue Suite</w:t>
        </w:r>
      </w:fldSimple>
      <w:r w:rsidRPr="009129C2">
        <w:t>.</w:t>
      </w:r>
    </w:p>
    <w:p w:rsidR="004913A0" w:rsidRPr="009129C2" w:rsidRDefault="004913A0" w:rsidP="004913A0">
      <w:pPr>
        <w:pStyle w:val="NoteMainbody"/>
      </w:pPr>
      <w:r w:rsidRPr="009129C2">
        <w:rPr>
          <w:b/>
        </w:rPr>
        <w:t>Note:</w:t>
      </w:r>
      <w:r w:rsidRPr="009129C2">
        <w:tab/>
        <w:t>Due to interdependencies in the data, you must</w:t>
      </w:r>
      <w:r w:rsidRPr="009129C2">
        <w:rPr>
          <w:b/>
        </w:rPr>
        <w:t xml:space="preserve"> </w:t>
      </w:r>
      <w:r w:rsidRPr="009129C2">
        <w:t xml:space="preserve">follow the instructions in Chapters 3 through 5 in the order presented. </w:t>
      </w:r>
    </w:p>
    <w:p w:rsidR="004913A0" w:rsidRPr="009129C2" w:rsidRDefault="004913A0" w:rsidP="004913A0">
      <w:pPr>
        <w:pStyle w:val="BodyText"/>
        <w:tabs>
          <w:tab w:val="left" w:pos="7500"/>
        </w:tabs>
      </w:pPr>
      <w:r w:rsidRPr="009129C2">
        <w:t>Topics in this chapter include:</w:t>
      </w:r>
      <w:r w:rsidRPr="009129C2">
        <w:tab/>
      </w:r>
    </w:p>
    <w:p w:rsidR="004913A0" w:rsidRPr="009129C2" w:rsidRDefault="004913A0" w:rsidP="004913A0">
      <w:pPr>
        <w:pStyle w:val="ListBullet"/>
        <w:rPr>
          <w:rStyle w:val="Emphasis"/>
          <w:i w:val="0"/>
          <w:iCs w:val="0"/>
        </w:rPr>
      </w:pPr>
      <w:fldSimple w:instr=" REF _Ref279405895 \h  \* MERGEFORMAT ">
        <w:r w:rsidRPr="008821D0">
          <w:rPr>
            <w:i/>
          </w:rPr>
          <w:t>Dynamic Extensions Overview</w:t>
        </w:r>
      </w:fldSimple>
      <w:r w:rsidRPr="009129C2">
        <w:rPr>
          <w:rStyle w:val="Emphasis"/>
          <w:i w:val="0"/>
          <w:iCs w:val="0"/>
        </w:rPr>
        <w:t xml:space="preserve"> on this page </w:t>
      </w:r>
    </w:p>
    <w:p w:rsidR="004913A0" w:rsidRPr="009129C2" w:rsidRDefault="004913A0" w:rsidP="004913A0">
      <w:pPr>
        <w:pStyle w:val="ListBullet"/>
      </w:pPr>
      <w:r w:rsidRPr="009129C2">
        <w:fldChar w:fldCharType="begin"/>
      </w:r>
      <w:r w:rsidRPr="009129C2">
        <w:instrText xml:space="preserve"> REF _Ref279405976 \h </w:instrText>
      </w:r>
      <w:r w:rsidRPr="009129C2">
        <w:fldChar w:fldCharType="separate"/>
      </w:r>
      <w:r w:rsidRPr="009129C2">
        <w:t xml:space="preserve"> Entering Data for Dynamic Extensions</w:t>
      </w:r>
      <w:r w:rsidRPr="009129C2">
        <w:fldChar w:fldCharType="end"/>
      </w:r>
      <w:r w:rsidRPr="009129C2">
        <w:t xml:space="preserve"> on page </w:t>
      </w:r>
      <w:r w:rsidRPr="009129C2">
        <w:fldChar w:fldCharType="begin"/>
      </w:r>
      <w:r w:rsidRPr="009129C2">
        <w:instrText xml:space="preserve"> PAGEREF _Ref279405972 \h </w:instrText>
      </w:r>
      <w:r w:rsidRPr="009129C2">
        <w:fldChar w:fldCharType="separate"/>
      </w:r>
      <w:r>
        <w:rPr>
          <w:noProof/>
        </w:rPr>
        <w:t>80</w:t>
      </w:r>
      <w:r w:rsidRPr="009129C2">
        <w:fldChar w:fldCharType="end"/>
      </w:r>
    </w:p>
    <w:p w:rsidR="004913A0" w:rsidRPr="009129C2" w:rsidRDefault="004913A0" w:rsidP="004913A0">
      <w:pPr>
        <w:pStyle w:val="ListBullet"/>
      </w:pPr>
      <w:r w:rsidRPr="009129C2">
        <w:fldChar w:fldCharType="begin"/>
      </w:r>
      <w:r w:rsidRPr="009129C2">
        <w:instrText xml:space="preserve"> REF _Ref279405980 \h </w:instrText>
      </w:r>
      <w:r w:rsidRPr="009129C2">
        <w:fldChar w:fldCharType="end"/>
      </w:r>
      <w:r w:rsidRPr="009129C2">
        <w:t xml:space="preserve"> </w:t>
      </w:r>
      <w:fldSimple w:instr=" REF _Ref279405995 \h  \* MERGEFORMAT ">
        <w:r w:rsidRPr="009129C2">
          <w:t>Additional Enhancements in Dynamic Extensions</w:t>
        </w:r>
      </w:fldSimple>
      <w:r w:rsidRPr="009129C2">
        <w:t xml:space="preserve"> on page </w:t>
      </w:r>
      <w:r w:rsidRPr="009129C2">
        <w:fldChar w:fldCharType="begin"/>
      </w:r>
      <w:r w:rsidRPr="009129C2">
        <w:instrText xml:space="preserve"> PAGEREF _Ref279405998 \h </w:instrText>
      </w:r>
      <w:r w:rsidRPr="009129C2">
        <w:fldChar w:fldCharType="separate"/>
      </w:r>
      <w:r>
        <w:rPr>
          <w:noProof/>
        </w:rPr>
        <w:t>86</w:t>
      </w:r>
      <w:r w:rsidRPr="009129C2">
        <w:fldChar w:fldCharType="end"/>
      </w:r>
    </w:p>
    <w:p w:rsidR="004913A0" w:rsidRPr="009129C2" w:rsidRDefault="004913A0" w:rsidP="004913A0">
      <w:pPr>
        <w:pStyle w:val="Heading2"/>
      </w:pPr>
      <w:bookmarkStart w:id="283" w:name="_Ref275810870"/>
      <w:bookmarkStart w:id="284" w:name="_Ref279405895"/>
      <w:bookmarkStart w:id="285" w:name="_Toc288135166"/>
      <w:bookmarkStart w:id="286" w:name="_Toc288121234"/>
      <w:r w:rsidRPr="009129C2">
        <w:t>Dynamic Extensions Overview</w:t>
      </w:r>
      <w:bookmarkEnd w:id="284"/>
      <w:bookmarkEnd w:id="285"/>
      <w:bookmarkEnd w:id="286"/>
    </w:p>
    <w:p w:rsidR="004913A0" w:rsidRPr="009129C2" w:rsidRDefault="004913A0" w:rsidP="004913A0">
      <w:pPr>
        <w:pStyle w:val="Heading3"/>
      </w:pPr>
      <w:bookmarkStart w:id="287" w:name="_Ref275322440"/>
      <w:bookmarkStart w:id="288" w:name="_Toc288135167"/>
      <w:bookmarkStart w:id="289" w:name="_Toc288121235"/>
      <w:bookmarkEnd w:id="283"/>
      <w:r w:rsidRPr="009129C2">
        <w:t>Creating a Form</w:t>
      </w:r>
      <w:bookmarkEnd w:id="287"/>
      <w:bookmarkEnd w:id="288"/>
      <w:bookmarkEnd w:id="289"/>
    </w:p>
    <w:p w:rsidR="004913A0" w:rsidRPr="009129C2" w:rsidRDefault="004913A0" w:rsidP="004913A0">
      <w:pPr>
        <w:pStyle w:val="BodyText"/>
      </w:pPr>
      <w:r w:rsidRPr="009129C2">
        <w:t xml:space="preserve">This </w:t>
      </w:r>
      <w:r w:rsidRPr="009129C2">
        <w:fldChar w:fldCharType="begin"/>
      </w:r>
      <w:r w:rsidRPr="009129C2">
        <w:instrText xml:space="preserve"> XE "form:creating" </w:instrText>
      </w:r>
      <w:r w:rsidRPr="009129C2">
        <w:fldChar w:fldCharType="end"/>
      </w:r>
      <w:r w:rsidRPr="009129C2">
        <w:fldChar w:fldCharType="begin"/>
      </w:r>
      <w:r w:rsidRPr="009129C2">
        <w:instrText xml:space="preserve"> XE "Local Extensions option:creating extensions" </w:instrText>
      </w:r>
      <w:r w:rsidRPr="009129C2">
        <w:fldChar w:fldCharType="end"/>
      </w:r>
      <w:r w:rsidRPr="009129C2">
        <w:t>section describes how to build a simple form using dynamic extensions. Only a user with administrative privileges can execute these procedures.</w:t>
      </w:r>
    </w:p>
    <w:p w:rsidR="004913A0" w:rsidRPr="009129C2" w:rsidRDefault="004913A0" w:rsidP="004913A0">
      <w:pPr>
        <w:pStyle w:val="BodyText"/>
      </w:pPr>
      <w:r w:rsidRPr="009129C2">
        <w:t>To create a new form:</w:t>
      </w:r>
    </w:p>
    <w:p w:rsidR="004913A0" w:rsidRPr="009129C2" w:rsidRDefault="004913A0" w:rsidP="004913A0">
      <w:pPr>
        <w:pStyle w:val="ListNumber"/>
        <w:numPr>
          <w:ilvl w:val="0"/>
          <w:numId w:val="113"/>
        </w:numPr>
      </w:pPr>
      <w:r w:rsidRPr="009129C2">
        <w:t xml:space="preserve">Click the </w:t>
      </w:r>
      <w:r w:rsidRPr="009129C2">
        <w:rPr>
          <w:b/>
        </w:rPr>
        <w:t>Administrative Data</w:t>
      </w:r>
      <w:r w:rsidRPr="009129C2">
        <w:t xml:space="preserve"> tab.</w:t>
      </w:r>
    </w:p>
    <w:p w:rsidR="004913A0" w:rsidRPr="009129C2" w:rsidRDefault="004913A0" w:rsidP="004913A0">
      <w:pPr>
        <w:pStyle w:val="ListNumber"/>
        <w:numPr>
          <w:ilvl w:val="0"/>
          <w:numId w:val="256"/>
        </w:numPr>
      </w:pPr>
      <w:r w:rsidRPr="009129C2">
        <w:t xml:space="preserve">Select </w:t>
      </w:r>
      <w:r w:rsidRPr="009129C2">
        <w:rPr>
          <w:b/>
        </w:rPr>
        <w:t>Local Extensions &gt; Add</w:t>
      </w:r>
      <w:r w:rsidRPr="009129C2">
        <w:t>. A Warning page opens indicating that the tables in the caTissue database will be created or altered if you create or edit a Dynamic Extentions.</w:t>
      </w:r>
    </w:p>
    <w:p w:rsidR="004913A0" w:rsidRPr="009129C2" w:rsidRDefault="004913A0" w:rsidP="004913A0">
      <w:pPr>
        <w:pStyle w:val="ListNumber"/>
        <w:numPr>
          <w:ilvl w:val="0"/>
          <w:numId w:val="48"/>
        </w:numPr>
      </w:pPr>
      <w:r w:rsidRPr="009129C2">
        <w:t xml:space="preserve">Click </w:t>
      </w:r>
      <w:r w:rsidRPr="009129C2">
        <w:rPr>
          <w:b/>
        </w:rPr>
        <w:t>Next</w:t>
      </w:r>
      <w:r w:rsidRPr="009129C2">
        <w:t>. The Build Annotation Form page opens.</w:t>
      </w:r>
    </w:p>
    <w:p w:rsidR="004913A0" w:rsidRPr="009129C2" w:rsidRDefault="004913A0" w:rsidP="004913A0">
      <w:pPr>
        <w:pStyle w:val="NoteInList"/>
      </w:pPr>
      <w:r w:rsidRPr="009129C2">
        <w:rPr>
          <w:b/>
        </w:rPr>
        <w:t>Note:</w:t>
      </w:r>
      <w:r w:rsidRPr="009129C2">
        <w:tab/>
        <w:t xml:space="preserve">As an Administrator, you can preview the Dynamic Extensions once the creation process is complete. For data entry, an Administrator must execute “deploy_app” ant target and restart the JBoss server. Please refer to the </w:t>
      </w:r>
      <w:r w:rsidRPr="009129C2">
        <w:rPr>
          <w:i/>
        </w:rPr>
        <w:t xml:space="preserve">caTissue Deployment Manual </w:t>
      </w:r>
      <w:r w:rsidRPr="009129C2">
        <w:t>for more details.</w:t>
      </w:r>
    </w:p>
    <w:p w:rsidR="004913A0" w:rsidRPr="009129C2" w:rsidRDefault="004913A0" w:rsidP="004913A0">
      <w:pPr>
        <w:pStyle w:val="ListNumber"/>
        <w:numPr>
          <w:ilvl w:val="0"/>
          <w:numId w:val="48"/>
        </w:numPr>
      </w:pPr>
      <w:r w:rsidRPr="009129C2">
        <w:t xml:space="preserve">Click </w:t>
      </w:r>
      <w:r w:rsidRPr="009129C2">
        <w:rPr>
          <w:b/>
        </w:rPr>
        <w:t xml:space="preserve">Hook Entity </w:t>
      </w:r>
      <w:r w:rsidRPr="009129C2">
        <w:t>and select an association between the local extension and an entity.</w:t>
      </w:r>
      <w:r w:rsidRPr="009129C2">
        <w:rPr>
          <w:b/>
        </w:rPr>
        <w:t xml:space="preserve"> </w:t>
      </w:r>
    </w:p>
    <w:p w:rsidR="004913A0" w:rsidRPr="009129C2" w:rsidRDefault="004913A0" w:rsidP="004913A0">
      <w:pPr>
        <w:pStyle w:val="ListNumber2"/>
        <w:numPr>
          <w:ilvl w:val="0"/>
          <w:numId w:val="42"/>
        </w:numPr>
      </w:pPr>
      <w:r w:rsidRPr="009129C2">
        <w:t>Hook Entity is a static class in caTissue Suite to which the dynamically created annotation form is linked. The entity you choose depends on the annotations you are defining. If your form contains fields (attributes) like hair color, height, and sexual orientation, you can associate it with a Participant, since these attributes are characteristics of a person. In case your form is used to record the details of the analysis of a particular block of tissue, you can associate the annotation form with Specimen. Specimen Collection Group associates the extension with one or more collection protocols.</w:t>
      </w:r>
    </w:p>
    <w:p w:rsidR="004913A0" w:rsidRPr="009129C2" w:rsidRDefault="004913A0" w:rsidP="004913A0">
      <w:pPr>
        <w:pStyle w:val="ListNumber2"/>
      </w:pPr>
      <w:r w:rsidRPr="009129C2">
        <w:t xml:space="preserve">Select the Collection Protocol to which the annotation form is relevant. The annotation form is available to all users who enter or query for data under that protocol. For example, select the protocol B &amp; B study (Blood and Biopsy Study). Once created, the form will appear for all the participants registered under B &amp; B study (Blood and Biopsy study) collection protocol only. </w:t>
      </w:r>
    </w:p>
    <w:p w:rsidR="004913A0" w:rsidRPr="009129C2" w:rsidRDefault="004913A0" w:rsidP="004913A0">
      <w:pPr>
        <w:pStyle w:val="ListNumber2"/>
      </w:pPr>
      <w:r w:rsidRPr="009129C2">
        <w:t xml:space="preserve">Click </w:t>
      </w:r>
      <w:r w:rsidRPr="009129C2">
        <w:rPr>
          <w:b/>
        </w:rPr>
        <w:t>Submit</w:t>
      </w:r>
      <w:r w:rsidRPr="009129C2">
        <w:t xml:space="preserve">. </w:t>
      </w:r>
    </w:p>
    <w:p w:rsidR="004913A0" w:rsidRPr="009129C2" w:rsidRDefault="007A0E2C" w:rsidP="004913A0">
      <w:pPr>
        <w:pStyle w:val="GraphicAnchorMainIndent"/>
      </w:pPr>
      <w:r>
        <w:rPr>
          <w:noProof/>
        </w:rPr>
        <w:drawing>
          <wp:inline distT="0" distB="0" distL="0" distR="0">
            <wp:extent cx="5029200" cy="1485900"/>
            <wp:effectExtent l="19050" t="19050" r="19050" b="19050"/>
            <wp:docPr id="43" name="Picture 43" descr="This screen shot is the Build Annotation Form page to specify the Hook Entity and Conditions on the Collec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is screen shot is the Build Annotation Form page to specify the Hook Entity and Conditions on the Collection Protocol."/>
                    <pic:cNvPicPr>
                      <a:picLocks noChangeAspect="1" noChangeArrowheads="1"/>
                    </pic:cNvPicPr>
                  </pic:nvPicPr>
                  <pic:blipFill>
                    <a:blip r:embed="rId71"/>
                    <a:srcRect/>
                    <a:stretch>
                      <a:fillRect/>
                    </a:stretch>
                  </pic:blipFill>
                  <pic:spPr bwMode="auto">
                    <a:xfrm>
                      <a:off x="0" y="0"/>
                      <a:ext cx="5029200" cy="1485900"/>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pPr>
      <w:r w:rsidRPr="009129C2">
        <w:t xml:space="preserve">     </w:t>
      </w:r>
      <w:r w:rsidRPr="009129C2">
        <w:tab/>
        <w:t xml:space="preserve">Figure </w:t>
      </w:r>
      <w:fldSimple w:instr=" SEQ Figure \* ARABIC ">
        <w:r>
          <w:rPr>
            <w:noProof/>
          </w:rPr>
          <w:t>46</w:t>
        </w:r>
      </w:fldSimple>
      <w:r w:rsidRPr="009129C2">
        <w:t>: Build Annotation Form Page</w:t>
      </w:r>
    </w:p>
    <w:p w:rsidR="004913A0" w:rsidRPr="009129C2" w:rsidRDefault="004913A0" w:rsidP="004913A0">
      <w:pPr>
        <w:pStyle w:val="BodyTextIndent"/>
      </w:pPr>
      <w:r w:rsidRPr="009129C2">
        <w:t>The application navigates to the</w:t>
      </w:r>
      <w:r w:rsidRPr="009129C2">
        <w:rPr>
          <w:rFonts w:ascii="Courier" w:hAnsi="Courier"/>
          <w:sz w:val="18"/>
          <w:szCs w:val="18"/>
        </w:rPr>
        <w:t xml:space="preserve"> </w:t>
      </w:r>
      <w:r w:rsidRPr="009129C2">
        <w:t>Define Group page.The next step is to create an annotations group.</w:t>
      </w:r>
    </w:p>
    <w:p w:rsidR="004913A0" w:rsidRPr="009129C2" w:rsidRDefault="004913A0" w:rsidP="004913A0">
      <w:pPr>
        <w:pStyle w:val="ListNumber"/>
        <w:numPr>
          <w:ilvl w:val="0"/>
          <w:numId w:val="48"/>
        </w:numPr>
      </w:pPr>
      <w:r w:rsidRPr="009129C2">
        <w:t>From the 1 Define Group page, specify whether to create a new group or select annotations from an existing group.</w:t>
      </w:r>
    </w:p>
    <w:p w:rsidR="004913A0" w:rsidRPr="009129C2" w:rsidRDefault="004913A0" w:rsidP="004913A0">
      <w:pPr>
        <w:pStyle w:val="ListBullet2"/>
      </w:pPr>
      <w:r w:rsidRPr="009129C2">
        <w:t xml:space="preserve">To create a new group, click </w:t>
      </w:r>
      <w:r w:rsidRPr="009129C2">
        <w:rPr>
          <w:b/>
        </w:rPr>
        <w:t>Create New</w:t>
      </w:r>
      <w:r w:rsidRPr="009129C2">
        <w:t>.</w:t>
      </w:r>
    </w:p>
    <w:p w:rsidR="004913A0" w:rsidRPr="009129C2" w:rsidRDefault="004913A0" w:rsidP="004913A0">
      <w:pPr>
        <w:pStyle w:val="ListBullet2"/>
      </w:pPr>
      <w:r w:rsidRPr="009129C2">
        <w:t xml:space="preserve">Enter the </w:t>
      </w:r>
      <w:r w:rsidRPr="009129C2">
        <w:rPr>
          <w:b/>
        </w:rPr>
        <w:t>Group Title</w:t>
      </w:r>
      <w:r w:rsidRPr="009129C2">
        <w:t xml:space="preserve">. The </w:t>
      </w:r>
      <w:r w:rsidRPr="009129C2">
        <w:rPr>
          <w:b/>
        </w:rPr>
        <w:t>Group Title</w:t>
      </w:r>
      <w:r w:rsidRPr="009129C2">
        <w:t xml:space="preserve"> name should not contain any special characters or any spaces.</w:t>
      </w:r>
    </w:p>
    <w:p w:rsidR="004913A0" w:rsidRPr="009129C2" w:rsidRDefault="004913A0" w:rsidP="004913A0">
      <w:pPr>
        <w:pStyle w:val="ListBullet2"/>
      </w:pPr>
      <w:r w:rsidRPr="009129C2">
        <w:t xml:space="preserve">Add a </w:t>
      </w:r>
      <w:r w:rsidRPr="009129C2">
        <w:rPr>
          <w:b/>
        </w:rPr>
        <w:t>Definition</w:t>
      </w:r>
      <w:r w:rsidRPr="009129C2">
        <w:t xml:space="preserve"> for the group title, if needed. </w:t>
      </w:r>
    </w:p>
    <w:p w:rsidR="004913A0" w:rsidRPr="009129C2" w:rsidRDefault="004913A0" w:rsidP="004913A0">
      <w:pPr>
        <w:pStyle w:val="ListBullet2"/>
      </w:pPr>
      <w:r w:rsidRPr="009129C2">
        <w:t xml:space="preserve">Click </w:t>
      </w:r>
      <w:r w:rsidRPr="009129C2">
        <w:rPr>
          <w:b/>
        </w:rPr>
        <w:t>Next</w:t>
      </w:r>
      <w:r w:rsidRPr="009129C2">
        <w:t>.The Build a Form page options.</w:t>
      </w:r>
    </w:p>
    <w:p w:rsidR="004913A0" w:rsidRPr="009129C2" w:rsidRDefault="007A0E2C" w:rsidP="004913A0">
      <w:pPr>
        <w:pStyle w:val="GraphicAnchorMain"/>
      </w:pPr>
      <w:r>
        <w:rPr>
          <w:noProof/>
        </w:rPr>
        <w:drawing>
          <wp:inline distT="0" distB="0" distL="0" distR="0">
            <wp:extent cx="5943600" cy="2705100"/>
            <wp:effectExtent l="19050" t="0" r="0" b="0"/>
            <wp:docPr id="44" name="Picture 44" descr="This screen shot is the Define Grou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is screen shot is the Define Group tab."/>
                    <pic:cNvPicPr>
                      <a:picLocks noChangeAspect="1" noChangeArrowheads="1"/>
                    </pic:cNvPicPr>
                  </pic:nvPicPr>
                  <pic:blipFill>
                    <a:blip r:embed="rId72"/>
                    <a:srcRect/>
                    <a:stretch>
                      <a:fillRect/>
                    </a:stretch>
                  </pic:blipFill>
                  <pic:spPr bwMode="auto">
                    <a:xfrm>
                      <a:off x="0" y="0"/>
                      <a:ext cx="5943600" cy="2705100"/>
                    </a:xfrm>
                    <a:prstGeom prst="rect">
                      <a:avLst/>
                    </a:prstGeom>
                    <a:noFill/>
                    <a:ln w="9525">
                      <a:noFill/>
                      <a:miter lim="800000"/>
                      <a:headEnd/>
                      <a:tailEnd/>
                    </a:ln>
                  </pic:spPr>
                </pic:pic>
              </a:graphicData>
            </a:graphic>
          </wp:inline>
        </w:drawing>
      </w:r>
    </w:p>
    <w:p w:rsidR="004913A0" w:rsidRPr="009129C2" w:rsidRDefault="004913A0" w:rsidP="004913A0">
      <w:pPr>
        <w:pStyle w:val="CaptionIndent"/>
      </w:pPr>
      <w:r w:rsidRPr="009129C2">
        <w:t xml:space="preserve">Figure </w:t>
      </w:r>
      <w:fldSimple w:instr=" SEQ Figure \* ARABIC ">
        <w:r>
          <w:rPr>
            <w:noProof/>
          </w:rPr>
          <w:t>47</w:t>
        </w:r>
      </w:fldSimple>
      <w:r w:rsidRPr="009129C2">
        <w:t>: Define Group Tab</w:t>
      </w:r>
    </w:p>
    <w:p w:rsidR="004913A0" w:rsidRPr="009129C2" w:rsidRDefault="004913A0" w:rsidP="004913A0">
      <w:pPr>
        <w:pStyle w:val="ListBullet2"/>
        <w:numPr>
          <w:ilvl w:val="0"/>
          <w:numId w:val="0"/>
        </w:numPr>
        <w:ind w:left="1800" w:hanging="360"/>
      </w:pPr>
      <w:r w:rsidRPr="009129C2">
        <w:t xml:space="preserve">To select an existing group, click </w:t>
      </w:r>
      <w:r w:rsidRPr="009129C2">
        <w:rPr>
          <w:b/>
        </w:rPr>
        <w:t>Select From Existing</w:t>
      </w:r>
      <w:r w:rsidRPr="009129C2">
        <w:t>.</w:t>
      </w:r>
    </w:p>
    <w:p w:rsidR="004913A0" w:rsidRPr="009129C2" w:rsidRDefault="004913A0" w:rsidP="004913A0">
      <w:pPr>
        <w:pStyle w:val="ListBullet3"/>
      </w:pPr>
      <w:r w:rsidRPr="009129C2">
        <w:t xml:space="preserve">From  the </w:t>
      </w:r>
      <w:r w:rsidRPr="009129C2">
        <w:rPr>
          <w:b/>
        </w:rPr>
        <w:t>Group Title</w:t>
      </w:r>
      <w:r w:rsidRPr="009129C2">
        <w:t xml:space="preserve"> list, select the appropriate group.</w:t>
      </w:r>
    </w:p>
    <w:p w:rsidR="004913A0" w:rsidRPr="009129C2" w:rsidRDefault="004913A0" w:rsidP="004913A0">
      <w:pPr>
        <w:pStyle w:val="ListBullet3"/>
      </w:pPr>
      <w:r w:rsidRPr="009129C2">
        <w:t xml:space="preserve">Click </w:t>
      </w:r>
      <w:r w:rsidRPr="009129C2">
        <w:rPr>
          <w:b/>
        </w:rPr>
        <w:t>Next</w:t>
      </w:r>
      <w:r w:rsidRPr="009129C2">
        <w:t>.</w:t>
      </w:r>
    </w:p>
    <w:p w:rsidR="004913A0" w:rsidRPr="009129C2" w:rsidRDefault="004913A0" w:rsidP="004913A0">
      <w:pPr>
        <w:pStyle w:val="NoteInList"/>
      </w:pPr>
      <w:r w:rsidRPr="009129C2">
        <w:rPr>
          <w:b/>
        </w:rPr>
        <w:t>Note</w:t>
      </w:r>
      <w:r w:rsidRPr="009129C2">
        <w:t>:  Please note that the Group Title name should not contain any special characters or any space</w:t>
      </w:r>
    </w:p>
    <w:p w:rsidR="004913A0" w:rsidRPr="009129C2" w:rsidRDefault="004913A0" w:rsidP="004913A0">
      <w:pPr>
        <w:pStyle w:val="BodyTextIndent"/>
      </w:pPr>
      <w:r w:rsidRPr="009129C2">
        <w:t>The Define Form page opens.</w:t>
      </w:r>
      <w:r w:rsidRPr="009129C2">
        <w:tab/>
      </w:r>
    </w:p>
    <w:p w:rsidR="004913A0" w:rsidRPr="009129C2" w:rsidRDefault="007A0E2C" w:rsidP="004913A0">
      <w:pPr>
        <w:pStyle w:val="GraphicAnchorMain"/>
      </w:pPr>
      <w:r>
        <w:rPr>
          <w:noProof/>
        </w:rPr>
        <w:drawing>
          <wp:inline distT="0" distB="0" distL="0" distR="0">
            <wp:extent cx="5943600" cy="3114675"/>
            <wp:effectExtent l="19050" t="19050" r="19050" b="28575"/>
            <wp:docPr id="45" name="Picture 45" descr="This is the Define Form page with filled-in Form Title, Concept Code, Definition, Inherit Form From spec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is is the Define Form page with filled-in Form Title, Concept Code, Definition, Inherit Form From specified."/>
                    <pic:cNvPicPr>
                      <a:picLocks noChangeAspect="1" noChangeArrowheads="1"/>
                    </pic:cNvPicPr>
                  </pic:nvPicPr>
                  <pic:blipFill>
                    <a:blip r:embed="rId73"/>
                    <a:srcRect/>
                    <a:stretch>
                      <a:fillRect/>
                    </a:stretch>
                  </pic:blipFill>
                  <pic:spPr bwMode="auto">
                    <a:xfrm>
                      <a:off x="0" y="0"/>
                      <a:ext cx="5943600" cy="3114675"/>
                    </a:xfrm>
                    <a:prstGeom prst="rect">
                      <a:avLst/>
                    </a:prstGeom>
                    <a:noFill/>
                    <a:ln w="6350" cmpd="sng">
                      <a:solidFill>
                        <a:srgbClr val="000000"/>
                      </a:solidFill>
                      <a:miter lim="800000"/>
                      <a:headEnd/>
                      <a:tailEnd/>
                    </a:ln>
                    <a:effectLst/>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48</w:t>
        </w:r>
      </w:fldSimple>
      <w:r w:rsidRPr="009129C2">
        <w:t>: Defining a Form</w:t>
      </w:r>
    </w:p>
    <w:p w:rsidR="004913A0" w:rsidRPr="009129C2" w:rsidRDefault="004913A0" w:rsidP="004913A0">
      <w:pPr>
        <w:pStyle w:val="ListNumber"/>
        <w:numPr>
          <w:ilvl w:val="0"/>
          <w:numId w:val="48"/>
        </w:numPr>
      </w:pPr>
      <w:r w:rsidRPr="009129C2">
        <w:t xml:space="preserve">To define a form: </w:t>
      </w:r>
    </w:p>
    <w:p w:rsidR="004913A0" w:rsidRPr="009129C2" w:rsidRDefault="004913A0" w:rsidP="004913A0">
      <w:pPr>
        <w:pStyle w:val="ListNumber2"/>
        <w:numPr>
          <w:ilvl w:val="0"/>
          <w:numId w:val="42"/>
        </w:numPr>
      </w:pPr>
      <w:r w:rsidRPr="009129C2">
        <w:t xml:space="preserve">Enter the </w:t>
      </w:r>
      <w:r w:rsidRPr="009129C2">
        <w:rPr>
          <w:b/>
        </w:rPr>
        <w:t>Form Title</w:t>
      </w:r>
      <w:r w:rsidRPr="009129C2">
        <w:t xml:space="preserve">. This title appears as the name of the form when it opens in </w:t>
      </w:r>
      <w:fldSimple w:instr=" DOCPROPERTY  ApplicationName  \* MERGEFORMAT ">
        <w:r w:rsidRPr="009129C2">
          <w:t>caTissue Suite</w:t>
        </w:r>
      </w:fldSimple>
      <w:r w:rsidRPr="009129C2">
        <w:t xml:space="preserve"> for data entry. The </w:t>
      </w:r>
      <w:r w:rsidRPr="009129C2">
        <w:rPr>
          <w:b/>
        </w:rPr>
        <w:t>Form</w:t>
      </w:r>
      <w:r w:rsidRPr="009129C2">
        <w:t xml:space="preserve"> title name should not contain any special characters or any spaces.</w:t>
      </w:r>
    </w:p>
    <w:p w:rsidR="004913A0" w:rsidRPr="009129C2" w:rsidRDefault="004913A0" w:rsidP="004913A0">
      <w:pPr>
        <w:pStyle w:val="ListNumber2"/>
      </w:pPr>
      <w:r w:rsidRPr="009129C2">
        <w:t xml:space="preserve">Enter EVS concept code that defines the form title in the </w:t>
      </w:r>
      <w:r w:rsidRPr="009129C2">
        <w:rPr>
          <w:b/>
        </w:rPr>
        <w:t xml:space="preserve">Concept Code(s) </w:t>
      </w:r>
      <w:r w:rsidRPr="009129C2">
        <w:t xml:space="preserve">field. </w:t>
      </w:r>
    </w:p>
    <w:p w:rsidR="004913A0" w:rsidRPr="009129C2" w:rsidRDefault="004913A0" w:rsidP="004913A0">
      <w:pPr>
        <w:pStyle w:val="ListNumber2"/>
      </w:pPr>
      <w:r w:rsidRPr="009129C2">
        <w:t xml:space="preserve">Enter a free text definition of the form in the </w:t>
      </w:r>
      <w:r w:rsidRPr="009129C2">
        <w:rPr>
          <w:b/>
        </w:rPr>
        <w:t>Definition</w:t>
      </w:r>
      <w:r w:rsidRPr="009129C2">
        <w:t xml:space="preserve"> field. </w:t>
      </w:r>
    </w:p>
    <w:p w:rsidR="004913A0" w:rsidRPr="009129C2" w:rsidRDefault="004913A0" w:rsidP="004913A0">
      <w:pPr>
        <w:pStyle w:val="ListNumber2"/>
      </w:pPr>
      <w:r w:rsidRPr="009129C2">
        <w:t xml:space="preserve">Check </w:t>
      </w:r>
      <w:r w:rsidRPr="009129C2">
        <w:rPr>
          <w:b/>
        </w:rPr>
        <w:t xml:space="preserve">Abstract/Not for data entry </w:t>
      </w:r>
      <w:r w:rsidRPr="009129C2">
        <w:t>or keep unchecked.</w:t>
      </w:r>
    </w:p>
    <w:p w:rsidR="004913A0" w:rsidRPr="009129C2" w:rsidRDefault="004913A0" w:rsidP="004913A0">
      <w:pPr>
        <w:pStyle w:val="ListNumber2"/>
      </w:pPr>
      <w:r w:rsidRPr="009129C2">
        <w:t xml:space="preserve">Select where to select an existing form from </w:t>
      </w:r>
      <w:r w:rsidRPr="009129C2">
        <w:rPr>
          <w:b/>
        </w:rPr>
        <w:t xml:space="preserve">Inherit form from </w:t>
      </w:r>
      <w:r w:rsidRPr="009129C2">
        <w:t>list.</w:t>
      </w:r>
    </w:p>
    <w:p w:rsidR="004913A0" w:rsidRPr="009129C2" w:rsidRDefault="004913A0" w:rsidP="004913A0">
      <w:pPr>
        <w:pStyle w:val="ListNumber2"/>
      </w:pPr>
      <w:r w:rsidRPr="009129C2">
        <w:t xml:space="preserve">To create the form from an existing form, click </w:t>
      </w:r>
      <w:r w:rsidRPr="009129C2">
        <w:rPr>
          <w:b/>
        </w:rPr>
        <w:t>From Previously Created Form</w:t>
      </w:r>
      <w:r w:rsidRPr="009129C2">
        <w:t xml:space="preserve">. To create a new form, select </w:t>
      </w:r>
      <w:r w:rsidRPr="009129C2">
        <w:rPr>
          <w:b/>
        </w:rPr>
        <w:t>New Form</w:t>
      </w:r>
      <w:r w:rsidRPr="009129C2">
        <w:t>.</w:t>
      </w:r>
    </w:p>
    <w:p w:rsidR="004913A0" w:rsidRPr="009129C2" w:rsidRDefault="004913A0" w:rsidP="004913A0">
      <w:pPr>
        <w:pStyle w:val="ListNumber2"/>
      </w:pPr>
      <w:r w:rsidRPr="009129C2">
        <w:t xml:space="preserve">Click </w:t>
      </w:r>
      <w:r w:rsidRPr="009129C2">
        <w:rPr>
          <w:b/>
        </w:rPr>
        <w:t>Next</w:t>
      </w:r>
      <w:r w:rsidRPr="009129C2">
        <w:t xml:space="preserve">. The Build Form page opens. </w:t>
      </w:r>
    </w:p>
    <w:p w:rsidR="004913A0" w:rsidRPr="009129C2" w:rsidRDefault="004913A0" w:rsidP="004913A0">
      <w:pPr>
        <w:pStyle w:val="Heading4"/>
      </w:pPr>
      <w:r w:rsidRPr="009129C2">
        <w:t>Adding Attributes to the Form</w:t>
      </w:r>
    </w:p>
    <w:p w:rsidR="004913A0" w:rsidRPr="009129C2" w:rsidRDefault="004913A0" w:rsidP="004913A0">
      <w:pPr>
        <w:pStyle w:val="BodyText"/>
      </w:pPr>
      <w:r w:rsidRPr="009129C2">
        <w:t xml:space="preserve">Once </w:t>
      </w:r>
      <w:r w:rsidRPr="009129C2">
        <w:fldChar w:fldCharType="begin"/>
      </w:r>
      <w:r w:rsidRPr="009129C2">
        <w:instrText xml:space="preserve"> XE "form:adding attributes" </w:instrText>
      </w:r>
      <w:r w:rsidRPr="009129C2">
        <w:fldChar w:fldCharType="end"/>
      </w:r>
      <w:r w:rsidRPr="009129C2">
        <w:fldChar w:fldCharType="begin"/>
      </w:r>
      <w:r w:rsidRPr="009129C2">
        <w:instrText xml:space="preserve"> XE "attributes:adding to form" </w:instrText>
      </w:r>
      <w:r w:rsidRPr="009129C2">
        <w:fldChar w:fldCharType="end"/>
      </w:r>
      <w:r w:rsidRPr="009129C2">
        <w:t xml:space="preserve">the form is defined, and you navigate to the Build Form page, you can add attributes to your form include: </w:t>
      </w:r>
    </w:p>
    <w:p w:rsidR="004913A0" w:rsidRPr="009129C2" w:rsidRDefault="004913A0" w:rsidP="004913A0">
      <w:pPr>
        <w:pStyle w:val="ListBullet"/>
        <w:rPr>
          <w:rStyle w:val="Emphasis"/>
        </w:rPr>
      </w:pPr>
      <w:fldSimple w:instr=" REF _Ref275322838 \h  \* MERGEFORMAT ">
        <w:r w:rsidRPr="00327542">
          <w:rPr>
            <w:rStyle w:val="Emphasis"/>
          </w:rPr>
          <w:t>Adding an Edit Box</w:t>
        </w:r>
      </w:fldSimple>
    </w:p>
    <w:p w:rsidR="004913A0" w:rsidRPr="009129C2" w:rsidRDefault="004913A0" w:rsidP="004913A0">
      <w:pPr>
        <w:pStyle w:val="ListBullet"/>
        <w:rPr>
          <w:rStyle w:val="Emphasis"/>
        </w:rPr>
      </w:pPr>
      <w:fldSimple w:instr=" REF _Ref275322841 \h  \* MERGEFORMAT ">
        <w:r w:rsidRPr="00327542">
          <w:rPr>
            <w:rStyle w:val="Emphasis"/>
          </w:rPr>
          <w:t>Adding a Check Box</w:t>
        </w:r>
      </w:fldSimple>
    </w:p>
    <w:p w:rsidR="004913A0" w:rsidRPr="009129C2" w:rsidRDefault="004913A0" w:rsidP="004913A0">
      <w:pPr>
        <w:pStyle w:val="ListBullet"/>
        <w:rPr>
          <w:rStyle w:val="Emphasis"/>
        </w:rPr>
      </w:pPr>
      <w:fldSimple w:instr=" REF _Ref275322844 \h  \* MERGEFORMAT ">
        <w:r w:rsidRPr="00327542">
          <w:rPr>
            <w:rStyle w:val="Emphasis"/>
          </w:rPr>
          <w:t>Adding an Option Button</w:t>
        </w:r>
      </w:fldSimple>
    </w:p>
    <w:p w:rsidR="004913A0" w:rsidRPr="009129C2" w:rsidRDefault="004913A0" w:rsidP="004913A0">
      <w:pPr>
        <w:pStyle w:val="ListBullet"/>
        <w:rPr>
          <w:rStyle w:val="Emphasis"/>
        </w:rPr>
      </w:pPr>
      <w:fldSimple w:instr=" REF _Ref275322846 \h  \* MERGEFORMAT ">
        <w:r w:rsidRPr="00327542">
          <w:rPr>
            <w:rStyle w:val="Emphasis"/>
          </w:rPr>
          <w:t>Adding a List Combo Box</w:t>
        </w:r>
      </w:fldSimple>
    </w:p>
    <w:p w:rsidR="004913A0" w:rsidRPr="009129C2" w:rsidRDefault="004913A0" w:rsidP="004913A0">
      <w:pPr>
        <w:pStyle w:val="ListBullet"/>
        <w:rPr>
          <w:rStyle w:val="Emphasis"/>
        </w:rPr>
      </w:pPr>
      <w:fldSimple w:instr=" REF _Ref275322848 \h  \* MERGEFORMAT ">
        <w:r w:rsidRPr="00327542">
          <w:rPr>
            <w:rStyle w:val="Emphasis"/>
          </w:rPr>
          <w:t>Adding a Date Picker</w:t>
        </w:r>
      </w:fldSimple>
    </w:p>
    <w:p w:rsidR="004913A0" w:rsidRPr="009129C2" w:rsidRDefault="004913A0" w:rsidP="004913A0">
      <w:pPr>
        <w:pStyle w:val="ListBullet"/>
        <w:rPr>
          <w:rStyle w:val="Emphasis"/>
        </w:rPr>
      </w:pPr>
      <w:fldSimple w:instr=" REF _Ref275322851 \h  \* MERGEFORMAT ">
        <w:r w:rsidRPr="00327542">
          <w:rPr>
            <w:rStyle w:val="Emphasis"/>
          </w:rPr>
          <w:t>Adding a File Upload Attribute</w:t>
        </w:r>
      </w:fldSimple>
    </w:p>
    <w:p w:rsidR="004913A0" w:rsidRPr="009129C2" w:rsidRDefault="004913A0" w:rsidP="004913A0">
      <w:pPr>
        <w:pStyle w:val="BodyText"/>
      </w:pPr>
      <w:r w:rsidRPr="009129C2">
        <w:t>Additional form setup tasks are:</w:t>
      </w:r>
    </w:p>
    <w:p w:rsidR="004913A0" w:rsidRPr="009129C2" w:rsidRDefault="004913A0" w:rsidP="004913A0">
      <w:pPr>
        <w:pStyle w:val="ListBullet"/>
        <w:rPr>
          <w:rStyle w:val="Emphasis"/>
        </w:rPr>
      </w:pPr>
      <w:fldSimple w:instr=" REF _Ref275322898 \h  \* MERGEFORMAT ">
        <w:r w:rsidRPr="00327542">
          <w:rPr>
            <w:rStyle w:val="Emphasis"/>
          </w:rPr>
          <w:t>Building a Form</w:t>
        </w:r>
      </w:fldSimple>
    </w:p>
    <w:p w:rsidR="004913A0" w:rsidRPr="009129C2" w:rsidRDefault="004913A0" w:rsidP="004913A0">
      <w:pPr>
        <w:pStyle w:val="ListBullet"/>
        <w:rPr>
          <w:rStyle w:val="Emphasis"/>
        </w:rPr>
      </w:pPr>
      <w:fldSimple w:instr=" REF _Ref275322900 \h  \* MERGEFORMAT ">
        <w:r w:rsidRPr="00327542">
          <w:rPr>
            <w:rStyle w:val="Emphasis"/>
          </w:rPr>
          <w:t>Creating a Sub-Form</w:t>
        </w:r>
      </w:fldSimple>
    </w:p>
    <w:p w:rsidR="004913A0" w:rsidRPr="009129C2" w:rsidRDefault="004913A0" w:rsidP="004913A0">
      <w:pPr>
        <w:pStyle w:val="ListBullet"/>
        <w:rPr>
          <w:rStyle w:val="Emphasis"/>
        </w:rPr>
      </w:pPr>
      <w:fldSimple w:instr=" REF _Ref275322901 \h  \* MERGEFORMAT ">
        <w:r w:rsidRPr="00327542">
          <w:rPr>
            <w:rStyle w:val="Emphasis"/>
          </w:rPr>
          <w:t>Using n Level Form Containment</w:t>
        </w:r>
      </w:fldSimple>
    </w:p>
    <w:p w:rsidR="004913A0" w:rsidRPr="009129C2" w:rsidRDefault="004913A0" w:rsidP="004913A0">
      <w:pPr>
        <w:pStyle w:val="ListBullet"/>
        <w:rPr>
          <w:rStyle w:val="Emphasis"/>
        </w:rPr>
      </w:pPr>
      <w:fldSimple w:instr=" REF _Ref275322903 \h  \* MERGEFORMAT ">
        <w:r w:rsidRPr="00327542">
          <w:rPr>
            <w:rStyle w:val="Emphasis"/>
          </w:rPr>
          <w:t>Creating Lookup Associations</w:t>
        </w:r>
      </w:fldSimple>
    </w:p>
    <w:p w:rsidR="004913A0" w:rsidRPr="009129C2" w:rsidRDefault="004913A0" w:rsidP="004913A0">
      <w:pPr>
        <w:pStyle w:val="ListBullet"/>
        <w:rPr>
          <w:rStyle w:val="Emphasis"/>
        </w:rPr>
      </w:pPr>
      <w:fldSimple w:instr=" REF _Ref275322904 \h  \* MERGEFORMAT ">
        <w:r w:rsidRPr="00327542">
          <w:rPr>
            <w:rStyle w:val="Emphasis"/>
          </w:rPr>
          <w:t>Inheriting Attributes from a Common Form</w:t>
        </w:r>
      </w:fldSimple>
    </w:p>
    <w:p w:rsidR="004913A0" w:rsidRPr="009129C2" w:rsidRDefault="004913A0" w:rsidP="004913A0">
      <w:pPr>
        <w:pStyle w:val="Heading5"/>
      </w:pPr>
      <w:bookmarkStart w:id="290" w:name="_Ref275322838"/>
      <w:r w:rsidRPr="009129C2">
        <w:t>Adding an Edit Box</w:t>
      </w:r>
      <w:bookmarkEnd w:id="290"/>
    </w:p>
    <w:p w:rsidR="004913A0" w:rsidRPr="009129C2" w:rsidRDefault="004913A0" w:rsidP="004913A0">
      <w:pPr>
        <w:pStyle w:val="BodyText"/>
      </w:pPr>
      <w:r w:rsidRPr="009129C2">
        <w:t>With the Edit BoxProperties page, you can collect a value which is not pre-defined. For example, an Edit Box could capture a dimension of a container, an age of a patient, or an address of a treatment center.</w:t>
      </w:r>
    </w:p>
    <w:p w:rsidR="004913A0" w:rsidRPr="009129C2" w:rsidRDefault="007A0E2C" w:rsidP="004913A0">
      <w:pPr>
        <w:pStyle w:val="BodyText"/>
      </w:pPr>
      <w:r>
        <w:rPr>
          <w:noProof/>
        </w:rPr>
        <w:drawing>
          <wp:inline distT="0" distB="0" distL="0" distR="0">
            <wp:extent cx="4029075" cy="3228975"/>
            <wp:effectExtent l="19050" t="0" r="9525" b="0"/>
            <wp:docPr id="46" name="Picture 46" descr="This screen shot shows the Edit BoxProperti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is screen shot shows the Edit BoxProperties page."/>
                    <pic:cNvPicPr>
                      <a:picLocks noChangeAspect="1" noChangeArrowheads="1"/>
                    </pic:cNvPicPr>
                  </pic:nvPicPr>
                  <pic:blipFill>
                    <a:blip r:embed="rId74"/>
                    <a:srcRect/>
                    <a:stretch>
                      <a:fillRect/>
                    </a:stretch>
                  </pic:blipFill>
                  <pic:spPr bwMode="auto">
                    <a:xfrm>
                      <a:off x="0" y="0"/>
                      <a:ext cx="4029075" cy="3228975"/>
                    </a:xfrm>
                    <a:prstGeom prst="rect">
                      <a:avLst/>
                    </a:prstGeom>
                    <a:noFill/>
                    <a:ln w="9525">
                      <a:noFill/>
                      <a:miter lim="800000"/>
                      <a:headEnd/>
                      <a:tailEnd/>
                    </a:ln>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49</w:t>
        </w:r>
      </w:fldSimple>
      <w:r w:rsidRPr="009129C2">
        <w:t>: Edit BoxProperties page</w:t>
      </w:r>
    </w:p>
    <w:p w:rsidR="004913A0" w:rsidRPr="009129C2" w:rsidRDefault="004913A0" w:rsidP="004913A0">
      <w:pPr>
        <w:pStyle w:val="BodyText"/>
      </w:pPr>
      <w:r w:rsidRPr="009129C2">
        <w:t xml:space="preserve">The </w:t>
      </w:r>
      <w:r w:rsidRPr="009129C2">
        <w:fldChar w:fldCharType="begin"/>
      </w:r>
      <w:r w:rsidRPr="009129C2">
        <w:instrText xml:space="preserve"> XE "Edit Box attribute type:attributes" </w:instrText>
      </w:r>
      <w:r w:rsidRPr="009129C2">
        <w:fldChar w:fldCharType="end"/>
      </w:r>
      <w:r w:rsidRPr="009129C2">
        <w:t>following table lists the attributes of the Edit Box Attribute Type.</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6120"/>
      </w:tblGrid>
      <w:tr w:rsidR="004913A0" w:rsidRPr="009129C2" w:rsidTr="004913A0">
        <w:trPr>
          <w:cantSplit/>
          <w:trHeight w:val="225"/>
          <w:tblHeader/>
        </w:trPr>
        <w:tc>
          <w:tcPr>
            <w:tcW w:w="2880" w:type="dxa"/>
            <w:shd w:val="clear" w:color="auto" w:fill="CCCCCC"/>
          </w:tcPr>
          <w:p w:rsidR="004913A0" w:rsidRPr="009129C2" w:rsidRDefault="004913A0" w:rsidP="004913A0">
            <w:pPr>
              <w:pStyle w:val="TableHeader"/>
            </w:pPr>
            <w:r w:rsidRPr="009129C2">
              <w:t xml:space="preserve">Attribute Type </w:t>
            </w:r>
          </w:p>
        </w:tc>
        <w:tc>
          <w:tcPr>
            <w:tcW w:w="6120" w:type="dxa"/>
            <w:shd w:val="clear" w:color="auto" w:fill="CCCCCC"/>
          </w:tcPr>
          <w:p w:rsidR="004913A0" w:rsidRPr="009129C2" w:rsidRDefault="004913A0" w:rsidP="004913A0">
            <w:pPr>
              <w:pStyle w:val="TableHeader"/>
            </w:pPr>
            <w:r w:rsidRPr="009129C2">
              <w:t>Description</w:t>
            </w:r>
          </w:p>
        </w:tc>
      </w:tr>
      <w:tr w:rsidR="004913A0" w:rsidRPr="009129C2" w:rsidTr="004913A0">
        <w:trPr>
          <w:cantSplit/>
          <w:trHeight w:val="683"/>
        </w:trPr>
        <w:tc>
          <w:tcPr>
            <w:tcW w:w="2880" w:type="dxa"/>
          </w:tcPr>
          <w:p w:rsidR="004913A0" w:rsidRPr="009129C2" w:rsidRDefault="004913A0" w:rsidP="004913A0">
            <w:pPr>
              <w:pStyle w:val="TableText0"/>
            </w:pPr>
            <w:r w:rsidRPr="009129C2">
              <w:t>Display Width</w:t>
            </w:r>
          </w:p>
        </w:tc>
        <w:tc>
          <w:tcPr>
            <w:tcW w:w="6120" w:type="dxa"/>
          </w:tcPr>
          <w:p w:rsidR="004913A0" w:rsidRPr="009129C2" w:rsidRDefault="004913A0" w:rsidP="004913A0">
            <w:pPr>
              <w:pStyle w:val="TableText0"/>
            </w:pPr>
            <w:r w:rsidRPr="009129C2">
              <w:t>Enter the field width, which is the width of the box to be displayed. This is not the same as the length of the value that can be entered, which is the Maximum Characters listed below.</w:t>
            </w:r>
          </w:p>
        </w:tc>
      </w:tr>
      <w:tr w:rsidR="004913A0" w:rsidRPr="009129C2" w:rsidTr="004913A0">
        <w:trPr>
          <w:cantSplit/>
          <w:trHeight w:val="350"/>
        </w:trPr>
        <w:tc>
          <w:tcPr>
            <w:tcW w:w="2880" w:type="dxa"/>
            <w:vMerge w:val="restart"/>
            <w:tcBorders>
              <w:bottom w:val="single" w:sz="4" w:space="0" w:color="auto"/>
            </w:tcBorders>
          </w:tcPr>
          <w:p w:rsidR="004913A0" w:rsidRPr="009129C2" w:rsidRDefault="004913A0" w:rsidP="004913A0">
            <w:pPr>
              <w:pStyle w:val="TableText0"/>
              <w:tabs>
                <w:tab w:val="left" w:pos="1560"/>
              </w:tabs>
            </w:pPr>
            <w:r w:rsidRPr="009129C2">
              <w:t>Data Input</w:t>
            </w:r>
            <w:r w:rsidRPr="009129C2">
              <w:tab/>
            </w:r>
          </w:p>
        </w:tc>
        <w:tc>
          <w:tcPr>
            <w:tcW w:w="6120" w:type="dxa"/>
            <w:tcBorders>
              <w:bottom w:val="single" w:sz="4" w:space="0" w:color="auto"/>
            </w:tcBorders>
          </w:tcPr>
          <w:p w:rsidR="004913A0" w:rsidRPr="009129C2" w:rsidRDefault="004913A0" w:rsidP="004913A0">
            <w:pPr>
              <w:pStyle w:val="TableText0"/>
            </w:pPr>
            <w:r w:rsidRPr="009129C2">
              <w:rPr>
                <w:b/>
              </w:rPr>
              <w:t>Text</w:t>
            </w:r>
            <w:r w:rsidRPr="009129C2">
              <w:t>: Select this option if the value to be entered for the attribute is text.</w:t>
            </w:r>
          </w:p>
        </w:tc>
      </w:tr>
      <w:tr w:rsidR="004913A0" w:rsidRPr="009129C2" w:rsidTr="004913A0">
        <w:trPr>
          <w:cantSplit/>
          <w:trHeight w:val="440"/>
        </w:trPr>
        <w:tc>
          <w:tcPr>
            <w:tcW w:w="2880" w:type="dxa"/>
            <w:vMerge/>
          </w:tcPr>
          <w:p w:rsidR="004913A0" w:rsidRPr="009129C2" w:rsidRDefault="004913A0" w:rsidP="004913A0">
            <w:pPr>
              <w:pStyle w:val="TableText0"/>
            </w:pPr>
          </w:p>
        </w:tc>
        <w:tc>
          <w:tcPr>
            <w:tcW w:w="6120" w:type="dxa"/>
          </w:tcPr>
          <w:p w:rsidR="004913A0" w:rsidRPr="009129C2" w:rsidRDefault="004913A0" w:rsidP="004913A0">
            <w:pPr>
              <w:pStyle w:val="TableText0"/>
            </w:pPr>
            <w:r w:rsidRPr="009129C2">
              <w:rPr>
                <w:b/>
              </w:rPr>
              <w:t>Number</w:t>
            </w:r>
            <w:r w:rsidRPr="009129C2">
              <w:t>: Select this option if numerical value is to be entered for the attribute.</w:t>
            </w:r>
          </w:p>
        </w:tc>
      </w:tr>
      <w:tr w:rsidR="004913A0" w:rsidRPr="009129C2" w:rsidTr="004913A0">
        <w:trPr>
          <w:cantSplit/>
          <w:trHeight w:val="287"/>
        </w:trPr>
        <w:tc>
          <w:tcPr>
            <w:tcW w:w="2880" w:type="dxa"/>
            <w:vMerge w:val="restart"/>
            <w:tcBorders>
              <w:bottom w:val="single" w:sz="4" w:space="0" w:color="auto"/>
            </w:tcBorders>
          </w:tcPr>
          <w:p w:rsidR="004913A0" w:rsidRPr="009129C2" w:rsidRDefault="004913A0" w:rsidP="004913A0">
            <w:pPr>
              <w:pStyle w:val="TableText0"/>
            </w:pPr>
            <w:r w:rsidRPr="009129C2">
              <w:t>Display</w:t>
            </w:r>
          </w:p>
          <w:p w:rsidR="004913A0" w:rsidRPr="009129C2" w:rsidRDefault="004913A0" w:rsidP="004913A0">
            <w:pPr>
              <w:pStyle w:val="TableText0"/>
            </w:pPr>
          </w:p>
        </w:tc>
        <w:tc>
          <w:tcPr>
            <w:tcW w:w="6120" w:type="dxa"/>
            <w:tcBorders>
              <w:bottom w:val="single" w:sz="4" w:space="0" w:color="auto"/>
            </w:tcBorders>
          </w:tcPr>
          <w:p w:rsidR="004913A0" w:rsidRPr="009129C2" w:rsidRDefault="004913A0" w:rsidP="004913A0">
            <w:pPr>
              <w:pStyle w:val="TableText0"/>
            </w:pPr>
            <w:r w:rsidRPr="009129C2">
              <w:rPr>
                <w:b/>
              </w:rPr>
              <w:t>Single Line</w:t>
            </w:r>
            <w:r w:rsidRPr="009129C2">
              <w:t>: Select this option to keep the data display limited to one line.</w:t>
            </w:r>
          </w:p>
        </w:tc>
      </w:tr>
      <w:tr w:rsidR="004913A0" w:rsidRPr="009129C2" w:rsidTr="004913A0">
        <w:trPr>
          <w:cantSplit/>
          <w:trHeight w:val="345"/>
        </w:trPr>
        <w:tc>
          <w:tcPr>
            <w:tcW w:w="2880" w:type="dxa"/>
            <w:vMerge/>
          </w:tcPr>
          <w:p w:rsidR="004913A0" w:rsidRPr="009129C2" w:rsidRDefault="004913A0" w:rsidP="004913A0">
            <w:pPr>
              <w:pStyle w:val="TableText0"/>
            </w:pPr>
          </w:p>
        </w:tc>
        <w:tc>
          <w:tcPr>
            <w:tcW w:w="6120" w:type="dxa"/>
          </w:tcPr>
          <w:p w:rsidR="004913A0" w:rsidRPr="009129C2" w:rsidRDefault="004913A0" w:rsidP="004913A0">
            <w:pPr>
              <w:pStyle w:val="TableText0"/>
            </w:pPr>
            <w:r w:rsidRPr="009129C2">
              <w:rPr>
                <w:b/>
              </w:rPr>
              <w:t>Multi Line</w:t>
            </w:r>
            <w:r w:rsidRPr="009129C2">
              <w:t>: Select this option to display the data across multiple lines. Also, specify the Number Of Lines across which the data is to be displayed. A multi-line display is useful when you expect that the user will be typing more than a few words.</w:t>
            </w:r>
          </w:p>
        </w:tc>
      </w:tr>
      <w:tr w:rsidR="004913A0" w:rsidRPr="009129C2" w:rsidTr="004913A0">
        <w:trPr>
          <w:cantSplit/>
          <w:trHeight w:val="525"/>
        </w:trPr>
        <w:tc>
          <w:tcPr>
            <w:tcW w:w="2880" w:type="dxa"/>
          </w:tcPr>
          <w:p w:rsidR="004913A0" w:rsidRPr="009129C2" w:rsidRDefault="004913A0" w:rsidP="004913A0">
            <w:pPr>
              <w:pStyle w:val="TableText0"/>
            </w:pPr>
          </w:p>
          <w:p w:rsidR="004913A0" w:rsidRPr="009129C2" w:rsidRDefault="004913A0" w:rsidP="004913A0">
            <w:pPr>
              <w:pStyle w:val="TableText0"/>
            </w:pPr>
            <w:r w:rsidRPr="009129C2">
              <w:t>Maximum Characters</w:t>
            </w:r>
          </w:p>
        </w:tc>
        <w:tc>
          <w:tcPr>
            <w:tcW w:w="6120" w:type="dxa"/>
          </w:tcPr>
          <w:p w:rsidR="004913A0" w:rsidRPr="009129C2" w:rsidRDefault="004913A0" w:rsidP="004913A0">
            <w:pPr>
              <w:pStyle w:val="TableText0"/>
            </w:pPr>
            <w:r w:rsidRPr="009129C2">
              <w:t>Enter the limit for maximum number of characters that can be entered in the data field.</w:t>
            </w:r>
          </w:p>
        </w:tc>
      </w:tr>
      <w:tr w:rsidR="004913A0" w:rsidRPr="009129C2" w:rsidTr="004913A0">
        <w:trPr>
          <w:cantSplit/>
          <w:trHeight w:val="440"/>
        </w:trPr>
        <w:tc>
          <w:tcPr>
            <w:tcW w:w="2880" w:type="dxa"/>
            <w:vMerge w:val="restart"/>
          </w:tcPr>
          <w:p w:rsidR="004913A0" w:rsidRPr="009129C2" w:rsidRDefault="004913A0" w:rsidP="004913A0">
            <w:pPr>
              <w:pStyle w:val="TableText0"/>
            </w:pPr>
          </w:p>
          <w:p w:rsidR="004913A0" w:rsidRPr="009129C2" w:rsidRDefault="004913A0" w:rsidP="004913A0">
            <w:pPr>
              <w:pStyle w:val="TableText0"/>
            </w:pPr>
            <w:r w:rsidRPr="009129C2">
              <w:t>Default Value</w:t>
            </w:r>
          </w:p>
          <w:p w:rsidR="004913A0" w:rsidRPr="009129C2" w:rsidRDefault="004913A0" w:rsidP="004913A0">
            <w:pPr>
              <w:pStyle w:val="TableText0"/>
            </w:pPr>
            <w:r w:rsidRPr="009129C2">
              <w:t xml:space="preserve"> </w:t>
            </w:r>
          </w:p>
        </w:tc>
        <w:tc>
          <w:tcPr>
            <w:tcW w:w="6120" w:type="dxa"/>
          </w:tcPr>
          <w:p w:rsidR="004913A0" w:rsidRPr="009129C2" w:rsidRDefault="004913A0" w:rsidP="004913A0">
            <w:pPr>
              <w:pStyle w:val="TableText0"/>
            </w:pPr>
            <w:r w:rsidRPr="009129C2">
              <w:t>Enter a value to display it as the default value for the given attribute. This is optional.</w:t>
            </w:r>
          </w:p>
          <w:p w:rsidR="004913A0" w:rsidRPr="009129C2" w:rsidRDefault="004913A0" w:rsidP="004913A0">
            <w:pPr>
              <w:pStyle w:val="TableText0"/>
            </w:pPr>
          </w:p>
        </w:tc>
      </w:tr>
      <w:tr w:rsidR="004913A0" w:rsidRPr="009129C2" w:rsidTr="004913A0">
        <w:trPr>
          <w:cantSplit/>
          <w:trHeight w:val="728"/>
        </w:trPr>
        <w:tc>
          <w:tcPr>
            <w:tcW w:w="2880" w:type="dxa"/>
            <w:vMerge/>
          </w:tcPr>
          <w:p w:rsidR="004913A0" w:rsidRPr="009129C2" w:rsidRDefault="004913A0" w:rsidP="004913A0">
            <w:pPr>
              <w:pStyle w:val="TableText0"/>
            </w:pPr>
          </w:p>
        </w:tc>
        <w:tc>
          <w:tcPr>
            <w:tcW w:w="6120" w:type="dxa"/>
          </w:tcPr>
          <w:p w:rsidR="004913A0" w:rsidRPr="009129C2" w:rsidRDefault="004913A0" w:rsidP="004913A0">
            <w:pPr>
              <w:pStyle w:val="TableText0"/>
            </w:pPr>
            <w:r w:rsidRPr="009129C2">
              <w:rPr>
                <w:b/>
              </w:rPr>
              <w:t>Display as URL</w:t>
            </w:r>
            <w:r w:rsidRPr="009129C2">
              <w:t>: Select this option to display the default value entered as URL.</w:t>
            </w:r>
          </w:p>
          <w:p w:rsidR="004913A0" w:rsidRPr="009129C2" w:rsidRDefault="004913A0" w:rsidP="004913A0">
            <w:pPr>
              <w:pStyle w:val="TableText0"/>
            </w:pPr>
            <w:r w:rsidRPr="009129C2">
              <w:rPr>
                <w:b/>
              </w:rPr>
              <w:t>Note</w:t>
            </w:r>
            <w:r w:rsidRPr="009129C2">
              <w:t>: To display as a URL, set a default value is mandatory.</w:t>
            </w:r>
          </w:p>
        </w:tc>
      </w:tr>
      <w:tr w:rsidR="004913A0" w:rsidRPr="009129C2" w:rsidTr="004913A0">
        <w:trPr>
          <w:cantSplit/>
          <w:trHeight w:val="710"/>
        </w:trPr>
        <w:tc>
          <w:tcPr>
            <w:tcW w:w="2880" w:type="dxa"/>
            <w:vMerge/>
          </w:tcPr>
          <w:p w:rsidR="004913A0" w:rsidRPr="009129C2" w:rsidRDefault="004913A0" w:rsidP="004913A0">
            <w:pPr>
              <w:pStyle w:val="TableText0"/>
            </w:pPr>
          </w:p>
        </w:tc>
        <w:tc>
          <w:tcPr>
            <w:tcW w:w="6120" w:type="dxa"/>
          </w:tcPr>
          <w:p w:rsidR="004913A0" w:rsidRPr="009129C2" w:rsidRDefault="004913A0" w:rsidP="004913A0">
            <w:pPr>
              <w:pStyle w:val="TableText0"/>
            </w:pPr>
            <w:r w:rsidRPr="009129C2">
              <w:rPr>
                <w:b/>
              </w:rPr>
              <w:t>Display as Password</w:t>
            </w:r>
            <w:r w:rsidRPr="009129C2">
              <w:t>: Select this option if you do not want the screen to display the exact letters or numbers a user is typing in, but rather to indicate each character with ‘#’.</w:t>
            </w:r>
          </w:p>
        </w:tc>
      </w:tr>
      <w:tr w:rsidR="004913A0" w:rsidRPr="009129C2" w:rsidTr="004913A0">
        <w:trPr>
          <w:cantSplit/>
          <w:trHeight w:val="998"/>
        </w:trPr>
        <w:tc>
          <w:tcPr>
            <w:tcW w:w="2880" w:type="dxa"/>
            <w:vMerge w:val="restart"/>
            <w:tcBorders>
              <w:bottom w:val="single" w:sz="4" w:space="0" w:color="auto"/>
            </w:tcBorders>
          </w:tcPr>
          <w:p w:rsidR="004913A0" w:rsidRPr="009129C2" w:rsidRDefault="004913A0" w:rsidP="004913A0">
            <w:pPr>
              <w:pStyle w:val="TableText0"/>
            </w:pPr>
          </w:p>
          <w:p w:rsidR="004913A0" w:rsidRPr="009129C2" w:rsidRDefault="004913A0" w:rsidP="004913A0">
            <w:pPr>
              <w:pStyle w:val="TableText0"/>
            </w:pPr>
            <w:r w:rsidRPr="009129C2">
              <w:t>Validation</w:t>
            </w:r>
          </w:p>
        </w:tc>
        <w:tc>
          <w:tcPr>
            <w:tcW w:w="6120" w:type="dxa"/>
            <w:tcBorders>
              <w:bottom w:val="single" w:sz="4" w:space="0" w:color="auto"/>
            </w:tcBorders>
          </w:tcPr>
          <w:p w:rsidR="004913A0" w:rsidRPr="009129C2" w:rsidRDefault="004913A0" w:rsidP="004913A0">
            <w:pPr>
              <w:pStyle w:val="TableText0"/>
            </w:pPr>
            <w:r w:rsidRPr="009129C2">
              <w:rPr>
                <w:b/>
              </w:rPr>
              <w:t>Accept only Unique values</w:t>
            </w:r>
            <w:r w:rsidRPr="009129C2">
              <w:t>: Select this option to accept only unique values for the attribute. This will allow users to enter only a unique value in each record. Do not select this option if it is ever possible that the same value will be specified for this field in two different instances of this form.</w:t>
            </w:r>
          </w:p>
        </w:tc>
      </w:tr>
      <w:tr w:rsidR="004913A0" w:rsidRPr="009129C2" w:rsidTr="004913A0">
        <w:trPr>
          <w:cantSplit/>
          <w:trHeight w:val="530"/>
        </w:trPr>
        <w:tc>
          <w:tcPr>
            <w:tcW w:w="2880" w:type="dxa"/>
            <w:vMerge/>
          </w:tcPr>
          <w:p w:rsidR="004913A0" w:rsidRPr="009129C2" w:rsidRDefault="004913A0" w:rsidP="004913A0">
            <w:pPr>
              <w:pStyle w:val="TableText0"/>
              <w:rPr>
                <w:rFonts w:ascii="Courier" w:hAnsi="Courier"/>
                <w:sz w:val="20"/>
              </w:rPr>
            </w:pPr>
          </w:p>
        </w:tc>
        <w:tc>
          <w:tcPr>
            <w:tcW w:w="6120" w:type="dxa"/>
          </w:tcPr>
          <w:p w:rsidR="004913A0" w:rsidRPr="009129C2" w:rsidRDefault="004913A0" w:rsidP="004913A0">
            <w:pPr>
              <w:pStyle w:val="TableText0"/>
            </w:pPr>
            <w:r w:rsidRPr="009129C2">
              <w:rPr>
                <w:b/>
              </w:rPr>
              <w:t>Make this Attribute Mandatory</w:t>
            </w:r>
            <w:r w:rsidRPr="009129C2">
              <w:t>: Select this option to make data entry mandatory for the given attribute.</w:t>
            </w:r>
          </w:p>
        </w:tc>
      </w:tr>
      <w:tr w:rsidR="004913A0" w:rsidRPr="009129C2" w:rsidTr="004913A0">
        <w:trPr>
          <w:cantSplit/>
          <w:trHeight w:val="602"/>
        </w:trPr>
        <w:tc>
          <w:tcPr>
            <w:tcW w:w="2880" w:type="dxa"/>
            <w:vMerge/>
          </w:tcPr>
          <w:p w:rsidR="004913A0" w:rsidRPr="009129C2" w:rsidRDefault="004913A0" w:rsidP="004913A0">
            <w:pPr>
              <w:pStyle w:val="TableText0"/>
              <w:rPr>
                <w:rFonts w:ascii="Courier" w:hAnsi="Courier"/>
                <w:sz w:val="20"/>
              </w:rPr>
            </w:pPr>
          </w:p>
        </w:tc>
        <w:tc>
          <w:tcPr>
            <w:tcW w:w="6120" w:type="dxa"/>
          </w:tcPr>
          <w:p w:rsidR="004913A0" w:rsidRPr="009129C2" w:rsidRDefault="004913A0" w:rsidP="004913A0">
            <w:pPr>
              <w:pStyle w:val="TableText0"/>
            </w:pPr>
            <w:r w:rsidRPr="009129C2">
              <w:rPr>
                <w:b/>
              </w:rPr>
              <w:t>Accept Values Includes Min.&amp; Max.Values</w:t>
            </w:r>
            <w:r w:rsidRPr="009129C2">
              <w:t>: Select this option to restrict the values the user can enter value within a specified range. This option is available only if data input is of type Number.</w:t>
            </w:r>
          </w:p>
          <w:p w:rsidR="004913A0" w:rsidRPr="009129C2" w:rsidRDefault="004913A0" w:rsidP="004913A0">
            <w:pPr>
              <w:pStyle w:val="TableText0"/>
            </w:pPr>
          </w:p>
        </w:tc>
      </w:tr>
    </w:tbl>
    <w:p w:rsidR="004913A0" w:rsidRPr="009129C2" w:rsidRDefault="004913A0" w:rsidP="004913A0">
      <w:pPr>
        <w:rPr>
          <w:b/>
        </w:rPr>
      </w:pPr>
    </w:p>
    <w:p w:rsidR="004913A0" w:rsidRPr="009129C2" w:rsidRDefault="004913A0" w:rsidP="004913A0">
      <w:pPr>
        <w:pStyle w:val="Heading5"/>
      </w:pPr>
      <w:bookmarkStart w:id="291" w:name="_Ref275322841"/>
      <w:r w:rsidRPr="009129C2">
        <w:t>Adding a Check Box</w:t>
      </w:r>
      <w:bookmarkEnd w:id="291"/>
      <w:r w:rsidRPr="009129C2">
        <w:t xml:space="preserve"> </w:t>
      </w:r>
    </w:p>
    <w:p w:rsidR="004913A0" w:rsidRPr="009129C2" w:rsidRDefault="004913A0" w:rsidP="004913A0">
      <w:pPr>
        <w:pStyle w:val="BodyText"/>
      </w:pPr>
      <w:r w:rsidRPr="009129C2">
        <w:t xml:space="preserve">The Check BoxProperties page is used if an attribute has only one out of two values, and the two values are of type </w:t>
      </w:r>
      <w:r w:rsidRPr="009129C2">
        <w:rPr>
          <w:i/>
        </w:rPr>
        <w:t>yes</w:t>
      </w:r>
      <w:r w:rsidRPr="009129C2">
        <w:t xml:space="preserve"> or </w:t>
      </w:r>
      <w:r w:rsidRPr="009129C2">
        <w:rPr>
          <w:i/>
        </w:rPr>
        <w:t>no</w:t>
      </w:r>
      <w:r w:rsidRPr="009129C2">
        <w:t>. For example, a Check Box can be used to ask if the patient has high blood pressure or not, or the tumor stage can be determined or not.</w:t>
      </w:r>
    </w:p>
    <w:p w:rsidR="004913A0" w:rsidRPr="009129C2" w:rsidRDefault="004913A0" w:rsidP="004913A0">
      <w:pPr>
        <w:pStyle w:val="BodyText"/>
      </w:pPr>
      <w:r w:rsidRPr="009129C2">
        <w:t xml:space="preserve"> </w:t>
      </w:r>
    </w:p>
    <w:p w:rsidR="004913A0" w:rsidRPr="009129C2" w:rsidRDefault="007A0E2C" w:rsidP="004913A0">
      <w:pPr>
        <w:pStyle w:val="GraphicAnchorMainIndent"/>
      </w:pPr>
      <w:r>
        <w:rPr>
          <w:noProof/>
        </w:rPr>
        <w:drawing>
          <wp:inline distT="0" distB="0" distL="0" distR="0">
            <wp:extent cx="4029075" cy="561975"/>
            <wp:effectExtent l="19050" t="0" r="9525" b="0"/>
            <wp:docPr id="47" name="Picture 47" descr="This screen shot shows the Check BoxProperti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is screen shot shows the Check BoxProperties page."/>
                    <pic:cNvPicPr>
                      <a:picLocks noChangeAspect="1" noChangeArrowheads="1"/>
                    </pic:cNvPicPr>
                  </pic:nvPicPr>
                  <pic:blipFill>
                    <a:blip r:embed="rId75"/>
                    <a:srcRect/>
                    <a:stretch>
                      <a:fillRect/>
                    </a:stretch>
                  </pic:blipFill>
                  <pic:spPr bwMode="auto">
                    <a:xfrm>
                      <a:off x="0" y="0"/>
                      <a:ext cx="4029075" cy="561975"/>
                    </a:xfrm>
                    <a:prstGeom prst="rect">
                      <a:avLst/>
                    </a:prstGeom>
                    <a:noFill/>
                    <a:ln w="9525">
                      <a:noFill/>
                      <a:miter lim="800000"/>
                      <a:headEnd/>
                      <a:tailEnd/>
                    </a:ln>
                  </pic:spPr>
                </pic:pic>
              </a:graphicData>
            </a:graphic>
          </wp:inline>
        </w:drawing>
      </w:r>
    </w:p>
    <w:p w:rsidR="004913A0" w:rsidRPr="009129C2" w:rsidRDefault="004913A0" w:rsidP="004913A0">
      <w:pPr>
        <w:pStyle w:val="Caption"/>
      </w:pPr>
      <w:r w:rsidRPr="009129C2">
        <w:t xml:space="preserve">Figure </w:t>
      </w:r>
      <w:fldSimple w:instr=" SEQ Figure \* ARABIC ">
        <w:r>
          <w:rPr>
            <w:noProof/>
          </w:rPr>
          <w:t>50</w:t>
        </w:r>
      </w:fldSimple>
      <w:r w:rsidRPr="009129C2">
        <w:t>: Check Box</w:t>
      </w:r>
    </w:p>
    <w:p w:rsidR="004913A0" w:rsidRPr="009129C2" w:rsidRDefault="004913A0" w:rsidP="004913A0">
      <w:pPr>
        <w:pStyle w:val="BodyText"/>
      </w:pPr>
      <w:r w:rsidRPr="009129C2">
        <w:t>The following figure shows a Multiselect check box to check off multiple options.</w:t>
      </w:r>
    </w:p>
    <w:p w:rsidR="004913A0" w:rsidRPr="009129C2" w:rsidRDefault="007A0E2C" w:rsidP="004913A0">
      <w:pPr>
        <w:keepNext/>
      </w:pPr>
      <w:r>
        <w:rPr>
          <w:noProof/>
        </w:rPr>
        <w:drawing>
          <wp:inline distT="0" distB="0" distL="0" distR="0">
            <wp:extent cx="5943600" cy="809625"/>
            <wp:effectExtent l="19050" t="19050" r="19050" b="28575"/>
            <wp:docPr id="48" name="Picture 48" descr="This screen shot shows teh Multiselect Check BoxProperti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is screen shot shows teh Multiselect Check BoxProperties page."/>
                    <pic:cNvPicPr>
                      <a:picLocks noChangeAspect="1" noChangeArrowheads="1"/>
                    </pic:cNvPicPr>
                  </pic:nvPicPr>
                  <pic:blipFill>
                    <a:blip r:embed="rId76"/>
                    <a:srcRect/>
                    <a:stretch>
                      <a:fillRect/>
                    </a:stretch>
                  </pic:blipFill>
                  <pic:spPr bwMode="auto">
                    <a:xfrm>
                      <a:off x="0" y="0"/>
                      <a:ext cx="5943600" cy="809625"/>
                    </a:xfrm>
                    <a:prstGeom prst="rect">
                      <a:avLst/>
                    </a:prstGeom>
                    <a:noFill/>
                    <a:ln w="9525" cmpd="sng">
                      <a:solidFill>
                        <a:srgbClr val="000000"/>
                      </a:solidFill>
                      <a:miter lim="800000"/>
                      <a:headEnd/>
                      <a:tailEnd/>
                    </a:ln>
                    <a:effectLst/>
                  </pic:spPr>
                </pic:pic>
              </a:graphicData>
            </a:graphic>
          </wp:inline>
        </w:drawing>
      </w:r>
    </w:p>
    <w:p w:rsidR="004913A0" w:rsidRPr="009129C2" w:rsidRDefault="004913A0" w:rsidP="004913A0">
      <w:pPr>
        <w:pStyle w:val="Caption"/>
      </w:pPr>
      <w:r w:rsidRPr="009129C2">
        <w:t xml:space="preserve">Figure </w:t>
      </w:r>
      <w:fldSimple w:instr=" SEQ Figure \* ARABIC ">
        <w:r>
          <w:rPr>
            <w:noProof/>
          </w:rPr>
          <w:t>51</w:t>
        </w:r>
      </w:fldSimple>
      <w:r w:rsidRPr="009129C2">
        <w:t>: Multiselect check box</w:t>
      </w:r>
    </w:p>
    <w:p w:rsidR="004913A0" w:rsidRPr="009129C2" w:rsidRDefault="004913A0" w:rsidP="004913A0">
      <w:pPr>
        <w:pStyle w:val="BodyText"/>
        <w:ind w:left="0"/>
      </w:pPr>
      <w:r w:rsidRPr="009129C2">
        <w:t xml:space="preserve">The </w:t>
      </w:r>
      <w:r w:rsidRPr="009129C2">
        <w:fldChar w:fldCharType="begin"/>
      </w:r>
      <w:r w:rsidRPr="009129C2">
        <w:instrText xml:space="preserve"> XE "Check Box attribute type:attributes" </w:instrText>
      </w:r>
      <w:r w:rsidRPr="009129C2">
        <w:fldChar w:fldCharType="end"/>
      </w:r>
      <w:r w:rsidRPr="009129C2">
        <w:t>following table lists the attributes for the Check Box Attribute Type.</w:t>
      </w:r>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6030"/>
      </w:tblGrid>
      <w:tr w:rsidR="004913A0" w:rsidRPr="009129C2" w:rsidTr="004913A0">
        <w:trPr>
          <w:trHeight w:val="386"/>
          <w:tblHeader/>
        </w:trPr>
        <w:tc>
          <w:tcPr>
            <w:tcW w:w="2880" w:type="dxa"/>
            <w:shd w:val="clear" w:color="auto" w:fill="CCCCCC"/>
          </w:tcPr>
          <w:p w:rsidR="004913A0" w:rsidRPr="009129C2" w:rsidRDefault="004913A0" w:rsidP="004913A0">
            <w:pPr>
              <w:pStyle w:val="TableHeader"/>
            </w:pPr>
            <w:r w:rsidRPr="009129C2">
              <w:t xml:space="preserve">Attribute Type </w:t>
            </w:r>
          </w:p>
        </w:tc>
        <w:tc>
          <w:tcPr>
            <w:tcW w:w="6030" w:type="dxa"/>
            <w:shd w:val="clear" w:color="auto" w:fill="CCCCCC"/>
          </w:tcPr>
          <w:p w:rsidR="004913A0" w:rsidRPr="009129C2" w:rsidRDefault="004913A0" w:rsidP="004913A0">
            <w:pPr>
              <w:pStyle w:val="TableHeader"/>
            </w:pPr>
            <w:r w:rsidRPr="009129C2">
              <w:t>Description</w:t>
            </w:r>
          </w:p>
        </w:tc>
      </w:tr>
      <w:tr w:rsidR="004913A0" w:rsidRPr="009129C2" w:rsidTr="004913A0">
        <w:trPr>
          <w:trHeight w:val="645"/>
        </w:trPr>
        <w:tc>
          <w:tcPr>
            <w:tcW w:w="2880" w:type="dxa"/>
          </w:tcPr>
          <w:p w:rsidR="004913A0" w:rsidRPr="009129C2" w:rsidRDefault="004913A0" w:rsidP="004913A0">
            <w:pPr>
              <w:pStyle w:val="TableText0"/>
            </w:pPr>
            <w:r w:rsidRPr="009129C2">
              <w:t>Default Value</w:t>
            </w:r>
          </w:p>
        </w:tc>
        <w:tc>
          <w:tcPr>
            <w:tcW w:w="6030" w:type="dxa"/>
          </w:tcPr>
          <w:p w:rsidR="004913A0" w:rsidRPr="009129C2" w:rsidRDefault="004913A0" w:rsidP="004913A0">
            <w:pPr>
              <w:pStyle w:val="TableText0"/>
            </w:pPr>
            <w:r w:rsidRPr="009129C2">
              <w:t xml:space="preserve">Select the Checked option to allow the attribute data field to appear as checked. Select </w:t>
            </w:r>
            <w:r w:rsidRPr="009129C2">
              <w:rPr>
                <w:rStyle w:val="KeywordChar"/>
                <w:rFonts w:ascii="Arial" w:hAnsi="Arial" w:cs="Times New Roman"/>
                <w:lang w:bidi="ar-SA"/>
              </w:rPr>
              <w:t>Unchecked</w:t>
            </w:r>
            <w:r w:rsidRPr="009129C2">
              <w:t xml:space="preserve"> if you do not want the attribute data field to appear as checked.</w:t>
            </w:r>
          </w:p>
        </w:tc>
      </w:tr>
    </w:tbl>
    <w:p w:rsidR="004913A0" w:rsidRPr="009129C2" w:rsidRDefault="004913A0" w:rsidP="004913A0">
      <w:pPr>
        <w:pStyle w:val="Heading5"/>
      </w:pPr>
      <w:bookmarkStart w:id="292" w:name="_Ref275322844"/>
      <w:r w:rsidRPr="009129C2">
        <w:t>Adding an Option Button</w:t>
      </w:r>
      <w:bookmarkEnd w:id="292"/>
    </w:p>
    <w:p w:rsidR="004913A0" w:rsidRPr="009129C2" w:rsidRDefault="004913A0" w:rsidP="004913A0">
      <w:pPr>
        <w:pStyle w:val="BodyText"/>
      </w:pPr>
      <w:r w:rsidRPr="009129C2">
        <w:t>The Option ButtonProperites page provides</w:t>
      </w:r>
      <w:r w:rsidRPr="009129C2">
        <w:fldChar w:fldCharType="begin"/>
      </w:r>
      <w:r w:rsidRPr="009129C2">
        <w:instrText xml:space="preserve"> XE "Option Button attribute type" </w:instrText>
      </w:r>
      <w:r w:rsidRPr="009129C2">
        <w:fldChar w:fldCharType="end"/>
      </w:r>
      <w:r w:rsidRPr="009129C2">
        <w:t xml:space="preserve"> a radio button attribute type. The Option Button type is used to select one value from a small list of multiple possible values, which is more than two.  For example, an Option Button is used to capture information on Sex, where the values are Male, Female, and Unknown.</w:t>
      </w:r>
    </w:p>
    <w:p w:rsidR="004913A0" w:rsidRPr="009129C2" w:rsidRDefault="007A0E2C" w:rsidP="004913A0">
      <w:pPr>
        <w:pStyle w:val="GraphicAnchorMainIndent"/>
      </w:pPr>
      <w:r>
        <w:rPr>
          <w:noProof/>
        </w:rPr>
        <w:drawing>
          <wp:inline distT="0" distB="0" distL="0" distR="0">
            <wp:extent cx="4029075" cy="2705100"/>
            <wp:effectExtent l="19050" t="0" r="9525" b="0"/>
            <wp:docPr id="49" name="Picture 49" descr="This screen shot shows the Option ButtonProperities to add option fields to a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is screen shot shows the Option ButtonProperities to add option fields to a form."/>
                    <pic:cNvPicPr>
                      <a:picLocks noChangeAspect="1" noChangeArrowheads="1"/>
                    </pic:cNvPicPr>
                  </pic:nvPicPr>
                  <pic:blipFill>
                    <a:blip r:embed="rId77"/>
                    <a:srcRect/>
                    <a:stretch>
                      <a:fillRect/>
                    </a:stretch>
                  </pic:blipFill>
                  <pic:spPr bwMode="auto">
                    <a:xfrm>
                      <a:off x="0" y="0"/>
                      <a:ext cx="4029075" cy="2705100"/>
                    </a:xfrm>
                    <a:prstGeom prst="rect">
                      <a:avLst/>
                    </a:prstGeom>
                    <a:noFill/>
                    <a:ln w="9525">
                      <a:noFill/>
                      <a:miter lim="800000"/>
                      <a:headEnd/>
                      <a:tailEnd/>
                    </a:ln>
                  </pic:spPr>
                </pic:pic>
              </a:graphicData>
            </a:graphic>
          </wp:inline>
        </w:drawing>
      </w:r>
    </w:p>
    <w:p w:rsidR="004913A0" w:rsidRPr="009129C2" w:rsidRDefault="004913A0" w:rsidP="004913A0">
      <w:pPr>
        <w:pStyle w:val="Caption"/>
      </w:pPr>
      <w:r w:rsidRPr="009129C2">
        <w:t xml:space="preserve">Figure </w:t>
      </w:r>
      <w:fldSimple w:instr=" SEQ Figure \* ARABIC ">
        <w:r>
          <w:rPr>
            <w:noProof/>
          </w:rPr>
          <w:t>52</w:t>
        </w:r>
      </w:fldSimple>
      <w:r w:rsidRPr="009129C2">
        <w:t>: Option ButtonProperties page</w:t>
      </w:r>
    </w:p>
    <w:p w:rsidR="004913A0" w:rsidRPr="009129C2" w:rsidRDefault="004913A0" w:rsidP="004913A0">
      <w:pPr>
        <w:pStyle w:val="BodyText"/>
      </w:pPr>
      <w:r w:rsidRPr="009129C2">
        <w:t xml:space="preserve">The </w:t>
      </w:r>
      <w:r w:rsidRPr="009129C2">
        <w:fldChar w:fldCharType="begin"/>
      </w:r>
      <w:r w:rsidRPr="009129C2">
        <w:instrText xml:space="preserve"> XE "Option Button attribute type:attributes" </w:instrText>
      </w:r>
      <w:r w:rsidRPr="009129C2">
        <w:fldChar w:fldCharType="end"/>
      </w:r>
      <w:r w:rsidRPr="009129C2">
        <w:t>following table lists the attributes of the Option Button Attribute Type.</w:t>
      </w:r>
      <w:r w:rsidRPr="009129C2">
        <w:tab/>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5940"/>
      </w:tblGrid>
      <w:tr w:rsidR="004913A0" w:rsidRPr="009129C2" w:rsidTr="004913A0">
        <w:trPr>
          <w:trHeight w:val="225"/>
          <w:tblHeader/>
        </w:trPr>
        <w:tc>
          <w:tcPr>
            <w:tcW w:w="2880" w:type="dxa"/>
            <w:shd w:val="clear" w:color="auto" w:fill="CCCCCC"/>
          </w:tcPr>
          <w:p w:rsidR="004913A0" w:rsidRPr="009129C2" w:rsidRDefault="004913A0" w:rsidP="004913A0">
            <w:pPr>
              <w:pStyle w:val="TableHeader"/>
            </w:pPr>
            <w:r w:rsidRPr="009129C2">
              <w:t xml:space="preserve">Attribute Type </w:t>
            </w:r>
          </w:p>
        </w:tc>
        <w:tc>
          <w:tcPr>
            <w:tcW w:w="5940" w:type="dxa"/>
            <w:shd w:val="clear" w:color="auto" w:fill="CCCCCC"/>
          </w:tcPr>
          <w:p w:rsidR="004913A0" w:rsidRPr="009129C2" w:rsidRDefault="004913A0" w:rsidP="004913A0">
            <w:pPr>
              <w:pStyle w:val="TableHeader"/>
            </w:pPr>
            <w:r w:rsidRPr="009129C2">
              <w:t>Description</w:t>
            </w:r>
          </w:p>
        </w:tc>
      </w:tr>
      <w:tr w:rsidR="004913A0" w:rsidRPr="009129C2" w:rsidTr="004913A0">
        <w:trPr>
          <w:trHeight w:val="645"/>
        </w:trPr>
        <w:tc>
          <w:tcPr>
            <w:tcW w:w="2880" w:type="dxa"/>
          </w:tcPr>
          <w:p w:rsidR="004913A0" w:rsidRPr="009129C2" w:rsidRDefault="004913A0" w:rsidP="004913A0">
            <w:pPr>
              <w:pStyle w:val="TableText0"/>
            </w:pPr>
          </w:p>
          <w:p w:rsidR="004913A0" w:rsidRPr="009129C2" w:rsidRDefault="004913A0" w:rsidP="004913A0">
            <w:pPr>
              <w:pStyle w:val="TableText0"/>
            </w:pPr>
            <w:r w:rsidRPr="009129C2">
              <w:t>Button Options</w:t>
            </w:r>
          </w:p>
        </w:tc>
        <w:tc>
          <w:tcPr>
            <w:tcW w:w="5940" w:type="dxa"/>
          </w:tcPr>
          <w:p w:rsidR="004913A0" w:rsidRPr="009129C2" w:rsidRDefault="004913A0" w:rsidP="004913A0">
            <w:pPr>
              <w:pStyle w:val="TableText0"/>
            </w:pPr>
            <w:r w:rsidRPr="009129C2">
              <w:rPr>
                <w:b/>
              </w:rPr>
              <w:t>User Defined</w:t>
            </w:r>
            <w:r w:rsidRPr="009129C2">
              <w:t>: This is the default option, which allows you to enter permissible values of your choice manually.</w:t>
            </w:r>
          </w:p>
          <w:p w:rsidR="004913A0" w:rsidRPr="009129C2" w:rsidRDefault="004913A0" w:rsidP="004913A0">
            <w:pPr>
              <w:pStyle w:val="TableText0"/>
            </w:pPr>
          </w:p>
          <w:p w:rsidR="004913A0" w:rsidRPr="009129C2" w:rsidRDefault="004913A0" w:rsidP="004913A0">
            <w:pPr>
              <w:pStyle w:val="TableText0"/>
            </w:pPr>
            <w:r w:rsidRPr="009129C2">
              <w:rPr>
                <w:b/>
              </w:rPr>
              <w:t>CDE</w:t>
            </w:r>
            <w:r w:rsidRPr="009129C2">
              <w:t>: This option allows you to search for a caDSR Value Domain and fetch the permissible values from the standard repository. However, this option is not yet implemented and is currently disabled.</w:t>
            </w:r>
          </w:p>
        </w:tc>
      </w:tr>
      <w:tr w:rsidR="004913A0" w:rsidRPr="009129C2" w:rsidTr="004913A0">
        <w:trPr>
          <w:trHeight w:val="854"/>
        </w:trPr>
        <w:tc>
          <w:tcPr>
            <w:tcW w:w="2880" w:type="dxa"/>
          </w:tcPr>
          <w:p w:rsidR="004913A0" w:rsidRPr="009129C2" w:rsidRDefault="004913A0" w:rsidP="004913A0">
            <w:pPr>
              <w:pStyle w:val="TableText0"/>
            </w:pPr>
            <w:r w:rsidRPr="009129C2">
              <w:tab/>
              <w:t xml:space="preserve">    </w:t>
            </w:r>
          </w:p>
          <w:p w:rsidR="004913A0" w:rsidRPr="009129C2" w:rsidRDefault="004913A0" w:rsidP="004913A0">
            <w:pPr>
              <w:pStyle w:val="TableText0"/>
            </w:pPr>
            <w:r w:rsidRPr="009129C2">
              <w:t xml:space="preserve">Browse </w:t>
            </w:r>
          </w:p>
        </w:tc>
        <w:tc>
          <w:tcPr>
            <w:tcW w:w="5940" w:type="dxa"/>
          </w:tcPr>
          <w:p w:rsidR="004913A0" w:rsidRPr="009129C2" w:rsidRDefault="004913A0" w:rsidP="004913A0">
            <w:pPr>
              <w:pStyle w:val="TableText0"/>
            </w:pPr>
            <w:r w:rsidRPr="009129C2">
              <w:t xml:space="preserve">You can upload a file containing the permissible values by clicking </w:t>
            </w:r>
            <w:r w:rsidRPr="009129C2">
              <w:rPr>
                <w:b/>
              </w:rPr>
              <w:t>Browse</w:t>
            </w:r>
            <w:r w:rsidRPr="009129C2">
              <w:t xml:space="preserve"> and then clicking </w:t>
            </w:r>
            <w:r w:rsidRPr="009129C2">
              <w:rPr>
                <w:b/>
              </w:rPr>
              <w:t>Upload</w:t>
            </w:r>
            <w:r w:rsidRPr="009129C2">
              <w:t xml:space="preserve"> </w:t>
            </w:r>
            <w:r w:rsidRPr="009129C2">
              <w:rPr>
                <w:b/>
              </w:rPr>
              <w:t>File</w:t>
            </w:r>
            <w:r w:rsidRPr="009129C2">
              <w:t xml:space="preserve">. The file should be in comma-separated-value format, with each line containing a permissible value, concept code, and definition. The three elements in each line must be  separated by commas. </w:t>
            </w:r>
          </w:p>
          <w:p w:rsidR="004913A0" w:rsidRPr="009129C2" w:rsidRDefault="004913A0" w:rsidP="004913A0">
            <w:pPr>
              <w:pStyle w:val="TableText0"/>
            </w:pPr>
            <w:r w:rsidRPr="009129C2">
              <w:t>You can also enter these values manually under Add Permissible Value. The latter is useful in the case where certain required values are not available in the uploaded file.</w:t>
            </w:r>
          </w:p>
        </w:tc>
      </w:tr>
      <w:tr w:rsidR="004913A0" w:rsidRPr="009129C2" w:rsidTr="004913A0">
        <w:trPr>
          <w:trHeight w:val="395"/>
        </w:trPr>
        <w:tc>
          <w:tcPr>
            <w:tcW w:w="2880" w:type="dxa"/>
            <w:vMerge w:val="restart"/>
            <w:tcBorders>
              <w:bottom w:val="single" w:sz="4" w:space="0" w:color="auto"/>
            </w:tcBorders>
          </w:tcPr>
          <w:p w:rsidR="004913A0" w:rsidRPr="009129C2" w:rsidRDefault="004913A0" w:rsidP="004913A0">
            <w:pPr>
              <w:pStyle w:val="TableText0"/>
            </w:pPr>
          </w:p>
          <w:p w:rsidR="004913A0" w:rsidRPr="009129C2" w:rsidRDefault="004913A0" w:rsidP="004913A0">
            <w:pPr>
              <w:pStyle w:val="TableText0"/>
            </w:pPr>
            <w:r w:rsidRPr="009129C2">
              <w:t>Add Permissible Value</w:t>
            </w:r>
          </w:p>
        </w:tc>
        <w:tc>
          <w:tcPr>
            <w:tcW w:w="5940" w:type="dxa"/>
            <w:tcBorders>
              <w:bottom w:val="single" w:sz="4" w:space="0" w:color="auto"/>
            </w:tcBorders>
          </w:tcPr>
          <w:p w:rsidR="004913A0" w:rsidRPr="009129C2" w:rsidRDefault="004913A0" w:rsidP="004913A0">
            <w:pPr>
              <w:pStyle w:val="TableText0"/>
            </w:pPr>
            <w:r w:rsidRPr="009129C2">
              <w:t xml:space="preserve">Click this button to add a row and enter the permissible values, concept code(s), and definition. </w:t>
            </w:r>
          </w:p>
        </w:tc>
      </w:tr>
      <w:tr w:rsidR="004913A0" w:rsidRPr="009129C2" w:rsidTr="004913A0">
        <w:trPr>
          <w:trHeight w:val="467"/>
        </w:trPr>
        <w:tc>
          <w:tcPr>
            <w:tcW w:w="2880" w:type="dxa"/>
            <w:vMerge/>
            <w:tcBorders>
              <w:bottom w:val="single" w:sz="4" w:space="0" w:color="auto"/>
            </w:tcBorders>
          </w:tcPr>
          <w:p w:rsidR="004913A0" w:rsidRPr="009129C2" w:rsidRDefault="004913A0" w:rsidP="004913A0">
            <w:pPr>
              <w:pStyle w:val="TableText0"/>
            </w:pPr>
          </w:p>
        </w:tc>
        <w:tc>
          <w:tcPr>
            <w:tcW w:w="5940" w:type="dxa"/>
            <w:tcBorders>
              <w:bottom w:val="single" w:sz="4" w:space="0" w:color="auto"/>
            </w:tcBorders>
          </w:tcPr>
          <w:p w:rsidR="004913A0" w:rsidRPr="009129C2" w:rsidRDefault="004913A0" w:rsidP="004913A0">
            <w:pPr>
              <w:pStyle w:val="TableText0"/>
            </w:pPr>
            <w:r w:rsidRPr="009129C2">
              <w:rPr>
                <w:b/>
              </w:rPr>
              <w:t>Option Name:</w:t>
            </w:r>
            <w:r w:rsidRPr="009129C2">
              <w:t xml:space="preserve"> Click within the cell on the grid to enter the permissible value. </w:t>
            </w:r>
          </w:p>
        </w:tc>
      </w:tr>
      <w:tr w:rsidR="004913A0" w:rsidRPr="009129C2" w:rsidTr="004913A0">
        <w:trPr>
          <w:trHeight w:val="368"/>
        </w:trPr>
        <w:tc>
          <w:tcPr>
            <w:tcW w:w="2880" w:type="dxa"/>
            <w:vMerge/>
            <w:tcBorders>
              <w:bottom w:val="single" w:sz="4" w:space="0" w:color="auto"/>
            </w:tcBorders>
          </w:tcPr>
          <w:p w:rsidR="004913A0" w:rsidRPr="009129C2" w:rsidRDefault="004913A0" w:rsidP="004913A0">
            <w:pPr>
              <w:pStyle w:val="TableText0"/>
            </w:pPr>
          </w:p>
        </w:tc>
        <w:tc>
          <w:tcPr>
            <w:tcW w:w="5940" w:type="dxa"/>
            <w:tcBorders>
              <w:bottom w:val="single" w:sz="4" w:space="0" w:color="auto"/>
            </w:tcBorders>
          </w:tcPr>
          <w:p w:rsidR="004913A0" w:rsidRPr="009129C2" w:rsidRDefault="004913A0" w:rsidP="004913A0">
            <w:pPr>
              <w:pStyle w:val="TableText0"/>
            </w:pPr>
            <w:r w:rsidRPr="009129C2">
              <w:rPr>
                <w:b/>
              </w:rPr>
              <w:t>Concept Code(s):</w:t>
            </w:r>
            <w:r w:rsidRPr="009129C2">
              <w:t xml:space="preserve"> Click within the cell on the grid to enter the concept code. This is optional.</w:t>
            </w:r>
          </w:p>
        </w:tc>
      </w:tr>
      <w:tr w:rsidR="004913A0" w:rsidRPr="009129C2" w:rsidTr="004913A0">
        <w:trPr>
          <w:trHeight w:val="467"/>
        </w:trPr>
        <w:tc>
          <w:tcPr>
            <w:tcW w:w="2880" w:type="dxa"/>
            <w:vMerge/>
          </w:tcPr>
          <w:p w:rsidR="004913A0" w:rsidRPr="009129C2" w:rsidRDefault="004913A0" w:rsidP="004913A0">
            <w:pPr>
              <w:pStyle w:val="TableText0"/>
            </w:pPr>
          </w:p>
        </w:tc>
        <w:tc>
          <w:tcPr>
            <w:tcW w:w="5940" w:type="dxa"/>
          </w:tcPr>
          <w:p w:rsidR="004913A0" w:rsidRPr="009129C2" w:rsidRDefault="004913A0" w:rsidP="004913A0">
            <w:pPr>
              <w:pStyle w:val="TableText0"/>
            </w:pPr>
            <w:r w:rsidRPr="009129C2">
              <w:rPr>
                <w:b/>
              </w:rPr>
              <w:t>Definition</w:t>
            </w:r>
            <w:r w:rsidRPr="009129C2">
              <w:t>: Click within the cell on the grid to add the definition. This is optional.</w:t>
            </w:r>
          </w:p>
        </w:tc>
      </w:tr>
      <w:tr w:rsidR="004913A0" w:rsidRPr="009129C2" w:rsidTr="004913A0">
        <w:trPr>
          <w:trHeight w:val="458"/>
        </w:trPr>
        <w:tc>
          <w:tcPr>
            <w:tcW w:w="2880" w:type="dxa"/>
          </w:tcPr>
          <w:p w:rsidR="004913A0" w:rsidRPr="009129C2" w:rsidRDefault="004913A0" w:rsidP="004913A0">
            <w:pPr>
              <w:pStyle w:val="TableText0"/>
            </w:pPr>
          </w:p>
          <w:p w:rsidR="004913A0" w:rsidRPr="009129C2" w:rsidRDefault="004913A0" w:rsidP="004913A0">
            <w:pPr>
              <w:pStyle w:val="TableText0"/>
            </w:pPr>
            <w:r w:rsidRPr="009129C2">
              <w:t>Delete</w:t>
            </w:r>
          </w:p>
        </w:tc>
        <w:tc>
          <w:tcPr>
            <w:tcW w:w="5940" w:type="dxa"/>
          </w:tcPr>
          <w:p w:rsidR="004913A0" w:rsidRPr="009129C2" w:rsidRDefault="004913A0" w:rsidP="004913A0">
            <w:pPr>
              <w:pStyle w:val="TableText0"/>
            </w:pPr>
            <w:r w:rsidRPr="009129C2">
              <w:t>Select the check box next to the row(s) for which the permissible value(s) need to be deleted and then click Delete.</w:t>
            </w:r>
          </w:p>
        </w:tc>
      </w:tr>
      <w:tr w:rsidR="004913A0" w:rsidRPr="009129C2" w:rsidTr="004913A0">
        <w:trPr>
          <w:trHeight w:val="485"/>
        </w:trPr>
        <w:tc>
          <w:tcPr>
            <w:tcW w:w="2880" w:type="dxa"/>
          </w:tcPr>
          <w:p w:rsidR="004913A0" w:rsidRPr="009129C2" w:rsidRDefault="004913A0" w:rsidP="004913A0">
            <w:pPr>
              <w:pStyle w:val="TableText0"/>
            </w:pPr>
          </w:p>
          <w:p w:rsidR="004913A0" w:rsidRPr="009129C2" w:rsidRDefault="004913A0" w:rsidP="004913A0">
            <w:pPr>
              <w:pStyle w:val="TableText0"/>
            </w:pPr>
            <w:r w:rsidRPr="009129C2">
              <w:t>Make Default</w:t>
            </w:r>
          </w:p>
        </w:tc>
        <w:tc>
          <w:tcPr>
            <w:tcW w:w="5940" w:type="dxa"/>
          </w:tcPr>
          <w:p w:rsidR="004913A0" w:rsidRPr="009129C2" w:rsidRDefault="004913A0" w:rsidP="004913A0">
            <w:pPr>
              <w:pStyle w:val="TableText0"/>
            </w:pPr>
            <w:r w:rsidRPr="009129C2">
              <w:t>Select the permissible value you want to make the default selected value on the screen.</w:t>
            </w:r>
          </w:p>
        </w:tc>
      </w:tr>
    </w:tbl>
    <w:p w:rsidR="004913A0" w:rsidRPr="009129C2" w:rsidRDefault="004913A0" w:rsidP="004913A0">
      <w:pPr>
        <w:pStyle w:val="Heading5"/>
      </w:pPr>
      <w:bookmarkStart w:id="293" w:name="_Ref275322846"/>
      <w:r w:rsidRPr="009129C2">
        <w:t>Adding a List Combo Box</w:t>
      </w:r>
      <w:bookmarkEnd w:id="293"/>
    </w:p>
    <w:p w:rsidR="004913A0" w:rsidRPr="009129C2" w:rsidRDefault="004913A0" w:rsidP="004913A0">
      <w:pPr>
        <w:pStyle w:val="BodyText"/>
      </w:pPr>
      <w:r w:rsidRPr="009129C2">
        <w:t>The List Combobox Properties page</w:t>
      </w:r>
      <w:r w:rsidRPr="009129C2">
        <w:fldChar w:fldCharType="begin"/>
      </w:r>
      <w:r w:rsidRPr="009129C2">
        <w:instrText xml:space="preserve"> XE "List Combo Box attribute type" </w:instrText>
      </w:r>
      <w:r w:rsidRPr="009129C2">
        <w:fldChar w:fldCharType="end"/>
      </w:r>
      <w:r w:rsidRPr="009129C2">
        <w:t xml:space="preserve"> is used to select one or more values for an attribute from a long list of possible values. For example, you can use a List Box or Combo Box for a long list of anatomical sites in the body, and you can select one (Combo Box type) or more than one (List Box type) value from that list.</w:t>
      </w:r>
    </w:p>
    <w:p w:rsidR="004913A0" w:rsidRPr="009129C2" w:rsidRDefault="004913A0" w:rsidP="004913A0">
      <w:pPr>
        <w:pStyle w:val="BodyText"/>
        <w:ind w:left="0"/>
      </w:pPr>
      <w:r w:rsidRPr="009129C2">
        <w:t xml:space="preserve"> </w:t>
      </w:r>
    </w:p>
    <w:p w:rsidR="004913A0" w:rsidRPr="009129C2" w:rsidRDefault="007A0E2C" w:rsidP="004913A0">
      <w:pPr>
        <w:pStyle w:val="GraphicAnchorMainIndent"/>
      </w:pPr>
      <w:r>
        <w:rPr>
          <w:noProof/>
        </w:rPr>
        <w:drawing>
          <wp:inline distT="0" distB="0" distL="0" distR="0">
            <wp:extent cx="3076575" cy="2305050"/>
            <wp:effectExtent l="19050" t="0" r="9525" b="0"/>
            <wp:docPr id="50" name="Picture 50" descr="This screen shot shows the List Combo boxProperties page to add drop-down lists to a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is screen shot shows the List Combo boxProperties page to add drop-down lists to a form."/>
                    <pic:cNvPicPr>
                      <a:picLocks noChangeAspect="1" noChangeArrowheads="1"/>
                    </pic:cNvPicPr>
                  </pic:nvPicPr>
                  <pic:blipFill>
                    <a:blip r:embed="rId78"/>
                    <a:srcRect/>
                    <a:stretch>
                      <a:fillRect/>
                    </a:stretch>
                  </pic:blipFill>
                  <pic:spPr bwMode="auto">
                    <a:xfrm>
                      <a:off x="0" y="0"/>
                      <a:ext cx="3076575" cy="2305050"/>
                    </a:xfrm>
                    <a:prstGeom prst="rect">
                      <a:avLst/>
                    </a:prstGeom>
                    <a:noFill/>
                    <a:ln w="9525">
                      <a:noFill/>
                      <a:miter lim="800000"/>
                      <a:headEnd/>
                      <a:tailEnd/>
                    </a:ln>
                  </pic:spPr>
                </pic:pic>
              </a:graphicData>
            </a:graphic>
          </wp:inline>
        </w:drawing>
      </w:r>
    </w:p>
    <w:p w:rsidR="004913A0" w:rsidRPr="009129C2" w:rsidRDefault="004913A0" w:rsidP="004913A0">
      <w:pPr>
        <w:pStyle w:val="Caption"/>
      </w:pPr>
      <w:r w:rsidRPr="009129C2">
        <w:t xml:space="preserve">Figure </w:t>
      </w:r>
      <w:fldSimple w:instr=" SEQ Figure \* ARABIC ">
        <w:r>
          <w:rPr>
            <w:noProof/>
          </w:rPr>
          <w:t>53</w:t>
        </w:r>
      </w:fldSimple>
      <w:r w:rsidRPr="009129C2">
        <w:t>: List Combo Box</w:t>
      </w:r>
    </w:p>
    <w:p w:rsidR="004913A0" w:rsidRPr="009129C2" w:rsidRDefault="004913A0" w:rsidP="004913A0">
      <w:pPr>
        <w:pStyle w:val="BodyText"/>
      </w:pPr>
      <w:r w:rsidRPr="009129C2">
        <w:t>A Multi-select Combo Box attribute type</w:t>
      </w:r>
      <w:r w:rsidRPr="009129C2">
        <w:fldChar w:fldCharType="begin"/>
      </w:r>
      <w:r w:rsidRPr="009129C2">
        <w:instrText xml:space="preserve"> XE "Multi-select Combo Box attribute type" </w:instrText>
      </w:r>
      <w:r w:rsidRPr="009129C2">
        <w:fldChar w:fldCharType="end"/>
      </w:r>
      <w:r w:rsidRPr="009129C2">
        <w:t xml:space="preserve"> is also available to select and remove multiple values from a list.</w:t>
      </w:r>
    </w:p>
    <w:p w:rsidR="004913A0" w:rsidRPr="009129C2" w:rsidRDefault="007A0E2C" w:rsidP="004913A0">
      <w:pPr>
        <w:keepNext/>
      </w:pPr>
      <w:r>
        <w:rPr>
          <w:noProof/>
        </w:rPr>
        <w:drawing>
          <wp:inline distT="0" distB="0" distL="0" distR="0">
            <wp:extent cx="4838700" cy="676275"/>
            <wp:effectExtent l="19050" t="19050" r="19050" b="28575"/>
            <wp:docPr id="51" name="Picture 51" descr="This screen shot shows a Multiselect Combo box where you select an option and then based on that selection, select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is screen shot shows a Multiselect Combo box where you select an option and then based on that selection, select another."/>
                    <pic:cNvPicPr>
                      <a:picLocks noChangeAspect="1" noChangeArrowheads="1"/>
                    </pic:cNvPicPr>
                  </pic:nvPicPr>
                  <pic:blipFill>
                    <a:blip r:embed="rId79"/>
                    <a:srcRect/>
                    <a:stretch>
                      <a:fillRect/>
                    </a:stretch>
                  </pic:blipFill>
                  <pic:spPr bwMode="auto">
                    <a:xfrm>
                      <a:off x="0" y="0"/>
                      <a:ext cx="4838700" cy="676275"/>
                    </a:xfrm>
                    <a:prstGeom prst="rect">
                      <a:avLst/>
                    </a:prstGeom>
                    <a:noFill/>
                    <a:ln w="9525" cmpd="sng">
                      <a:solidFill>
                        <a:srgbClr val="000000"/>
                      </a:solidFill>
                      <a:miter lim="800000"/>
                      <a:headEnd/>
                      <a:tailEnd/>
                    </a:ln>
                    <a:effectLst/>
                  </pic:spPr>
                </pic:pic>
              </a:graphicData>
            </a:graphic>
          </wp:inline>
        </w:drawing>
      </w:r>
    </w:p>
    <w:p w:rsidR="004913A0" w:rsidRPr="009129C2" w:rsidRDefault="004913A0" w:rsidP="004913A0">
      <w:pPr>
        <w:pStyle w:val="Caption"/>
      </w:pPr>
      <w:r w:rsidRPr="009129C2">
        <w:t xml:space="preserve">Figure </w:t>
      </w:r>
      <w:fldSimple w:instr=" SEQ Figure \* ARABIC ">
        <w:r>
          <w:rPr>
            <w:noProof/>
          </w:rPr>
          <w:t>54</w:t>
        </w:r>
      </w:fldSimple>
      <w:r w:rsidRPr="009129C2">
        <w:t>: Multiselect Combo Box</w:t>
      </w:r>
    </w:p>
    <w:p w:rsidR="004913A0" w:rsidRPr="009129C2" w:rsidRDefault="004913A0" w:rsidP="004913A0">
      <w:pPr>
        <w:pStyle w:val="BodyText"/>
      </w:pPr>
      <w:r w:rsidRPr="009129C2">
        <w:t xml:space="preserve">The </w:t>
      </w:r>
      <w:r w:rsidRPr="009129C2">
        <w:fldChar w:fldCharType="begin"/>
      </w:r>
      <w:r w:rsidRPr="009129C2">
        <w:instrText xml:space="preserve"> XE "List Combo Box attribute type:attributes" </w:instrText>
      </w:r>
      <w:r w:rsidRPr="009129C2">
        <w:fldChar w:fldCharType="end"/>
      </w:r>
      <w:r w:rsidRPr="009129C2">
        <w:t>following table lists the attributes for the List Combo Box Attribute Type.</w:t>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5940"/>
      </w:tblGrid>
      <w:tr w:rsidR="004913A0" w:rsidRPr="009129C2" w:rsidTr="004913A0">
        <w:trPr>
          <w:trHeight w:val="225"/>
          <w:tblHeader/>
        </w:trPr>
        <w:tc>
          <w:tcPr>
            <w:tcW w:w="2880" w:type="dxa"/>
            <w:shd w:val="clear" w:color="auto" w:fill="CCCCCC"/>
          </w:tcPr>
          <w:p w:rsidR="004913A0" w:rsidRPr="009129C2" w:rsidRDefault="004913A0" w:rsidP="004913A0">
            <w:pPr>
              <w:pStyle w:val="TableHeader"/>
            </w:pPr>
            <w:r w:rsidRPr="009129C2">
              <w:t xml:space="preserve">Attribute Type </w:t>
            </w:r>
          </w:p>
        </w:tc>
        <w:tc>
          <w:tcPr>
            <w:tcW w:w="5940" w:type="dxa"/>
            <w:shd w:val="clear" w:color="auto" w:fill="CCCCCC"/>
          </w:tcPr>
          <w:p w:rsidR="004913A0" w:rsidRPr="009129C2" w:rsidRDefault="004913A0" w:rsidP="004913A0">
            <w:pPr>
              <w:pStyle w:val="TableHeader"/>
            </w:pPr>
            <w:r w:rsidRPr="009129C2">
              <w:t>Description</w:t>
            </w:r>
          </w:p>
        </w:tc>
      </w:tr>
      <w:tr w:rsidR="004913A0" w:rsidRPr="009129C2" w:rsidTr="004913A0">
        <w:trPr>
          <w:trHeight w:val="1313"/>
        </w:trPr>
        <w:tc>
          <w:tcPr>
            <w:tcW w:w="2880" w:type="dxa"/>
          </w:tcPr>
          <w:p w:rsidR="004913A0" w:rsidRPr="009129C2" w:rsidRDefault="004913A0" w:rsidP="004913A0">
            <w:pPr>
              <w:pStyle w:val="TableText0"/>
            </w:pPr>
          </w:p>
          <w:p w:rsidR="004913A0" w:rsidRPr="009129C2" w:rsidRDefault="004913A0" w:rsidP="004913A0">
            <w:pPr>
              <w:pStyle w:val="TableText0"/>
            </w:pPr>
            <w:r w:rsidRPr="009129C2">
              <w:t>Display</w:t>
            </w:r>
          </w:p>
        </w:tc>
        <w:tc>
          <w:tcPr>
            <w:tcW w:w="5940" w:type="dxa"/>
          </w:tcPr>
          <w:p w:rsidR="004913A0" w:rsidRPr="009129C2" w:rsidRDefault="004913A0" w:rsidP="004913A0">
            <w:pPr>
              <w:pStyle w:val="TableText0"/>
            </w:pPr>
            <w:r w:rsidRPr="009129C2">
              <w:t>Select the Combo Box option to display the permissible values as a drop down list. You can select only one permissible value from the combo box.</w:t>
            </w:r>
          </w:p>
          <w:p w:rsidR="004913A0" w:rsidRPr="009129C2" w:rsidRDefault="004913A0" w:rsidP="004913A0">
            <w:pPr>
              <w:pStyle w:val="TableText0"/>
            </w:pPr>
          </w:p>
          <w:p w:rsidR="004913A0" w:rsidRPr="009129C2" w:rsidRDefault="004913A0" w:rsidP="004913A0">
            <w:pPr>
              <w:pStyle w:val="TableText0"/>
            </w:pPr>
            <w:r w:rsidRPr="009129C2">
              <w:t>Select the List Box option to display the data as a list. To select multiple values, click a value, press down the [CTRL] key, and then select another value.</w:t>
            </w:r>
          </w:p>
        </w:tc>
      </w:tr>
      <w:tr w:rsidR="004913A0" w:rsidRPr="009129C2" w:rsidTr="004913A0">
        <w:trPr>
          <w:trHeight w:val="530"/>
        </w:trPr>
        <w:tc>
          <w:tcPr>
            <w:tcW w:w="2880" w:type="dxa"/>
          </w:tcPr>
          <w:p w:rsidR="004913A0" w:rsidRPr="009129C2" w:rsidRDefault="004913A0" w:rsidP="004913A0">
            <w:pPr>
              <w:pStyle w:val="TableText0"/>
            </w:pPr>
          </w:p>
          <w:p w:rsidR="004913A0" w:rsidRPr="009129C2" w:rsidRDefault="004913A0" w:rsidP="004913A0">
            <w:pPr>
              <w:pStyle w:val="TableText0"/>
            </w:pPr>
            <w:r w:rsidRPr="009129C2">
              <w:t>Display Height</w:t>
            </w:r>
          </w:p>
        </w:tc>
        <w:tc>
          <w:tcPr>
            <w:tcW w:w="5940" w:type="dxa"/>
          </w:tcPr>
          <w:p w:rsidR="004913A0" w:rsidRPr="009129C2" w:rsidRDefault="004913A0" w:rsidP="004913A0">
            <w:pPr>
              <w:pStyle w:val="TableText0"/>
            </w:pPr>
            <w:r w:rsidRPr="009129C2">
              <w:t>Enter a value to specify the height of the List Box (maximum number of permissible values that can be displayed in the list box at a time).</w:t>
            </w:r>
          </w:p>
        </w:tc>
      </w:tr>
      <w:tr w:rsidR="004913A0" w:rsidRPr="009129C2" w:rsidTr="004913A0">
        <w:trPr>
          <w:trHeight w:val="368"/>
        </w:trPr>
        <w:tc>
          <w:tcPr>
            <w:tcW w:w="2880" w:type="dxa"/>
          </w:tcPr>
          <w:p w:rsidR="004913A0" w:rsidRPr="009129C2" w:rsidRDefault="004913A0" w:rsidP="004913A0">
            <w:pPr>
              <w:pStyle w:val="TableText0"/>
            </w:pPr>
          </w:p>
          <w:p w:rsidR="004913A0" w:rsidRPr="009129C2" w:rsidRDefault="004913A0" w:rsidP="004913A0">
            <w:pPr>
              <w:pStyle w:val="TableText0"/>
            </w:pPr>
            <w:r w:rsidRPr="009129C2">
              <w:t>List Options</w:t>
            </w:r>
          </w:p>
        </w:tc>
        <w:tc>
          <w:tcPr>
            <w:tcW w:w="5940" w:type="dxa"/>
          </w:tcPr>
          <w:p w:rsidR="004913A0" w:rsidRPr="009129C2" w:rsidRDefault="004913A0" w:rsidP="004913A0">
            <w:pPr>
              <w:pStyle w:val="TableText0"/>
            </w:pPr>
            <w:r w:rsidRPr="009129C2">
              <w:rPr>
                <w:b/>
              </w:rPr>
              <w:t>User Defined</w:t>
            </w:r>
            <w:r w:rsidRPr="009129C2">
              <w:t>: This is the default option, which allows you to enter permissible values of your choice manually.</w:t>
            </w:r>
          </w:p>
          <w:p w:rsidR="004913A0" w:rsidRPr="009129C2" w:rsidRDefault="004913A0" w:rsidP="004913A0">
            <w:pPr>
              <w:pStyle w:val="TableText0"/>
            </w:pPr>
          </w:p>
          <w:p w:rsidR="004913A0" w:rsidRPr="009129C2" w:rsidRDefault="004913A0" w:rsidP="004913A0">
            <w:pPr>
              <w:pStyle w:val="TableText0"/>
            </w:pPr>
            <w:r w:rsidRPr="009129C2">
              <w:rPr>
                <w:b/>
              </w:rPr>
              <w:t>CDE</w:t>
            </w:r>
            <w:r w:rsidRPr="009129C2">
              <w:t>: This option allows you to search for a caDSR Value Domain and fetch the permissible values from the standard repository. However, this option is not yet implemented and is currently disabled.</w:t>
            </w:r>
          </w:p>
          <w:p w:rsidR="004913A0" w:rsidRPr="009129C2" w:rsidRDefault="004913A0" w:rsidP="004913A0">
            <w:pPr>
              <w:pStyle w:val="TableText0"/>
            </w:pPr>
            <w:r w:rsidRPr="009129C2">
              <w:t xml:space="preserve">Click the Look Up option to link forms. </w:t>
            </w:r>
          </w:p>
        </w:tc>
      </w:tr>
      <w:tr w:rsidR="004913A0" w:rsidRPr="009129C2" w:rsidTr="004913A0">
        <w:trPr>
          <w:trHeight w:val="692"/>
        </w:trPr>
        <w:tc>
          <w:tcPr>
            <w:tcW w:w="2880" w:type="dxa"/>
          </w:tcPr>
          <w:p w:rsidR="004913A0" w:rsidRPr="009129C2" w:rsidRDefault="004913A0" w:rsidP="004913A0">
            <w:pPr>
              <w:pStyle w:val="TableText0"/>
            </w:pPr>
            <w:r w:rsidRPr="009129C2">
              <w:tab/>
            </w:r>
          </w:p>
          <w:p w:rsidR="004913A0" w:rsidRPr="009129C2" w:rsidRDefault="004913A0" w:rsidP="004913A0">
            <w:pPr>
              <w:pStyle w:val="TableText0"/>
            </w:pPr>
            <w:r w:rsidRPr="009129C2">
              <w:t xml:space="preserve">Browse </w:t>
            </w:r>
          </w:p>
        </w:tc>
        <w:tc>
          <w:tcPr>
            <w:tcW w:w="5940" w:type="dxa"/>
          </w:tcPr>
          <w:p w:rsidR="004913A0" w:rsidRPr="009129C2" w:rsidRDefault="004913A0" w:rsidP="004913A0">
            <w:pPr>
              <w:pStyle w:val="TableText0"/>
            </w:pPr>
            <w:r w:rsidRPr="009129C2">
              <w:t xml:space="preserve">Click this button to browse to the location of a file, which contains the permissible values, concept codes, and definition in a CSV format. </w:t>
            </w:r>
          </w:p>
          <w:p w:rsidR="004913A0" w:rsidRPr="009129C2" w:rsidRDefault="004913A0" w:rsidP="004913A0">
            <w:pPr>
              <w:pStyle w:val="TableText0"/>
            </w:pPr>
            <w:r w:rsidRPr="009129C2">
              <w:t xml:space="preserve">Once you locate the file, click </w:t>
            </w:r>
            <w:r w:rsidRPr="009129C2">
              <w:rPr>
                <w:b/>
              </w:rPr>
              <w:t>Upload File</w:t>
            </w:r>
            <w:r w:rsidRPr="009129C2">
              <w:t xml:space="preserve">. </w:t>
            </w:r>
          </w:p>
        </w:tc>
      </w:tr>
      <w:tr w:rsidR="004913A0" w:rsidRPr="009129C2" w:rsidTr="004913A0">
        <w:trPr>
          <w:trHeight w:val="530"/>
        </w:trPr>
        <w:tc>
          <w:tcPr>
            <w:tcW w:w="2880" w:type="dxa"/>
            <w:vMerge w:val="restart"/>
          </w:tcPr>
          <w:p w:rsidR="004913A0" w:rsidRPr="009129C2" w:rsidRDefault="004913A0" w:rsidP="004913A0">
            <w:pPr>
              <w:pStyle w:val="TableText0"/>
            </w:pPr>
          </w:p>
          <w:p w:rsidR="004913A0" w:rsidRPr="009129C2" w:rsidRDefault="004913A0" w:rsidP="004913A0">
            <w:pPr>
              <w:pStyle w:val="TableText0"/>
            </w:pPr>
            <w:r w:rsidRPr="009129C2">
              <w:t>Add Permissible Value</w:t>
            </w:r>
            <w:r w:rsidRPr="009129C2">
              <w:fldChar w:fldCharType="begin"/>
            </w:r>
            <w:r w:rsidRPr="009129C2">
              <w:instrText xml:space="preserve"> XE "Add Permissible Value" </w:instrText>
            </w:r>
            <w:r w:rsidRPr="009129C2">
              <w:fldChar w:fldCharType="end"/>
            </w:r>
          </w:p>
        </w:tc>
        <w:tc>
          <w:tcPr>
            <w:tcW w:w="5940" w:type="dxa"/>
          </w:tcPr>
          <w:p w:rsidR="004913A0" w:rsidRPr="009129C2" w:rsidRDefault="004913A0" w:rsidP="004913A0">
            <w:pPr>
              <w:pStyle w:val="TableText0"/>
            </w:pPr>
            <w:r w:rsidRPr="009129C2">
              <w:t xml:space="preserve">Click this button to add a row and enter the permissible values, concept code(s), and definition. </w:t>
            </w:r>
          </w:p>
        </w:tc>
      </w:tr>
      <w:tr w:rsidR="004913A0" w:rsidRPr="009129C2" w:rsidTr="004913A0">
        <w:trPr>
          <w:trHeight w:val="422"/>
        </w:trPr>
        <w:tc>
          <w:tcPr>
            <w:tcW w:w="2880" w:type="dxa"/>
            <w:vMerge/>
            <w:tcBorders>
              <w:bottom w:val="single" w:sz="4" w:space="0" w:color="auto"/>
            </w:tcBorders>
          </w:tcPr>
          <w:p w:rsidR="004913A0" w:rsidRPr="009129C2" w:rsidRDefault="004913A0" w:rsidP="004913A0">
            <w:pPr>
              <w:pStyle w:val="TableText0"/>
            </w:pPr>
          </w:p>
        </w:tc>
        <w:tc>
          <w:tcPr>
            <w:tcW w:w="5940" w:type="dxa"/>
            <w:tcBorders>
              <w:bottom w:val="single" w:sz="4" w:space="0" w:color="auto"/>
            </w:tcBorders>
          </w:tcPr>
          <w:p w:rsidR="004913A0" w:rsidRPr="009129C2" w:rsidRDefault="004913A0" w:rsidP="004913A0">
            <w:pPr>
              <w:pStyle w:val="TableText0"/>
            </w:pPr>
            <w:r w:rsidRPr="009129C2">
              <w:rPr>
                <w:b/>
              </w:rPr>
              <w:t>Option Name</w:t>
            </w:r>
            <w:r w:rsidRPr="009129C2">
              <w:t xml:space="preserve">: Click within the cell on the grid to enter the permissible value. </w:t>
            </w:r>
          </w:p>
        </w:tc>
      </w:tr>
      <w:tr w:rsidR="004913A0" w:rsidRPr="009129C2" w:rsidTr="004913A0">
        <w:trPr>
          <w:trHeight w:val="728"/>
        </w:trPr>
        <w:tc>
          <w:tcPr>
            <w:tcW w:w="2880" w:type="dxa"/>
            <w:vMerge/>
          </w:tcPr>
          <w:p w:rsidR="004913A0" w:rsidRPr="009129C2" w:rsidRDefault="004913A0" w:rsidP="004913A0">
            <w:pPr>
              <w:pStyle w:val="TableText0"/>
            </w:pPr>
          </w:p>
        </w:tc>
        <w:tc>
          <w:tcPr>
            <w:tcW w:w="5940" w:type="dxa"/>
          </w:tcPr>
          <w:p w:rsidR="004913A0" w:rsidRPr="009129C2" w:rsidRDefault="004913A0" w:rsidP="004913A0">
            <w:pPr>
              <w:pStyle w:val="TableText0"/>
            </w:pPr>
            <w:r w:rsidRPr="009129C2">
              <w:rPr>
                <w:b/>
              </w:rPr>
              <w:t>Concept Code(s):</w:t>
            </w:r>
            <w:r w:rsidRPr="009129C2">
              <w:t xml:space="preserve"> Click within the cell on the grid to enter the concept code. This is optional.</w:t>
            </w:r>
          </w:p>
        </w:tc>
      </w:tr>
      <w:tr w:rsidR="004913A0" w:rsidRPr="009129C2" w:rsidTr="004913A0">
        <w:trPr>
          <w:trHeight w:val="683"/>
        </w:trPr>
        <w:tc>
          <w:tcPr>
            <w:tcW w:w="2880" w:type="dxa"/>
            <w:vMerge/>
          </w:tcPr>
          <w:p w:rsidR="004913A0" w:rsidRPr="009129C2" w:rsidRDefault="004913A0" w:rsidP="004913A0">
            <w:pPr>
              <w:pStyle w:val="TableText0"/>
            </w:pPr>
          </w:p>
        </w:tc>
        <w:tc>
          <w:tcPr>
            <w:tcW w:w="5940" w:type="dxa"/>
          </w:tcPr>
          <w:p w:rsidR="004913A0" w:rsidRPr="009129C2" w:rsidRDefault="004913A0" w:rsidP="004913A0">
            <w:pPr>
              <w:pStyle w:val="TableText0"/>
            </w:pPr>
            <w:r w:rsidRPr="009129C2">
              <w:t>Definition: Click within the cell on the grid to add the definition. This is optional.</w:t>
            </w:r>
          </w:p>
        </w:tc>
      </w:tr>
      <w:tr w:rsidR="004913A0" w:rsidRPr="009129C2" w:rsidTr="004913A0">
        <w:trPr>
          <w:trHeight w:val="719"/>
        </w:trPr>
        <w:tc>
          <w:tcPr>
            <w:tcW w:w="2880" w:type="dxa"/>
          </w:tcPr>
          <w:p w:rsidR="004913A0" w:rsidRPr="009129C2" w:rsidRDefault="004913A0" w:rsidP="004913A0">
            <w:pPr>
              <w:pStyle w:val="TableText0"/>
            </w:pPr>
          </w:p>
          <w:p w:rsidR="004913A0" w:rsidRPr="009129C2" w:rsidRDefault="004913A0" w:rsidP="004913A0">
            <w:pPr>
              <w:pStyle w:val="TableText0"/>
            </w:pPr>
            <w:r w:rsidRPr="009129C2">
              <w:t>Delete</w:t>
            </w:r>
          </w:p>
        </w:tc>
        <w:tc>
          <w:tcPr>
            <w:tcW w:w="5940" w:type="dxa"/>
          </w:tcPr>
          <w:p w:rsidR="004913A0" w:rsidRPr="009129C2" w:rsidRDefault="004913A0" w:rsidP="004913A0">
            <w:pPr>
              <w:pStyle w:val="TableText0"/>
            </w:pPr>
            <w:r w:rsidRPr="009129C2">
              <w:t xml:space="preserve">Select the check box in front of the rows for which the permissible values need to be deleted, and then click </w:t>
            </w:r>
            <w:r w:rsidRPr="009129C2">
              <w:rPr>
                <w:b/>
              </w:rPr>
              <w:t>Delete</w:t>
            </w:r>
            <w:r w:rsidRPr="009129C2">
              <w:t>.</w:t>
            </w:r>
          </w:p>
        </w:tc>
      </w:tr>
      <w:tr w:rsidR="004913A0" w:rsidRPr="009129C2" w:rsidTr="004913A0">
        <w:trPr>
          <w:trHeight w:val="701"/>
        </w:trPr>
        <w:tc>
          <w:tcPr>
            <w:tcW w:w="2880" w:type="dxa"/>
          </w:tcPr>
          <w:p w:rsidR="004913A0" w:rsidRPr="009129C2" w:rsidRDefault="004913A0" w:rsidP="004913A0">
            <w:pPr>
              <w:pStyle w:val="TableText0"/>
            </w:pPr>
          </w:p>
          <w:p w:rsidR="004913A0" w:rsidRPr="009129C2" w:rsidRDefault="004913A0" w:rsidP="004913A0">
            <w:pPr>
              <w:pStyle w:val="TableText0"/>
            </w:pPr>
            <w:r w:rsidRPr="009129C2">
              <w:t>Make Default</w:t>
            </w:r>
          </w:p>
        </w:tc>
        <w:tc>
          <w:tcPr>
            <w:tcW w:w="5940" w:type="dxa"/>
          </w:tcPr>
          <w:p w:rsidR="004913A0" w:rsidRPr="009129C2" w:rsidRDefault="004913A0" w:rsidP="004913A0">
            <w:pPr>
              <w:pStyle w:val="TableText0"/>
            </w:pPr>
            <w:r w:rsidRPr="009129C2">
              <w:t>Select the permissible value you want to make the default selected value on the screen.</w:t>
            </w:r>
          </w:p>
        </w:tc>
      </w:tr>
      <w:tr w:rsidR="004913A0" w:rsidRPr="009129C2" w:rsidTr="004913A0">
        <w:trPr>
          <w:trHeight w:val="710"/>
        </w:trPr>
        <w:tc>
          <w:tcPr>
            <w:tcW w:w="2880" w:type="dxa"/>
          </w:tcPr>
          <w:p w:rsidR="004913A0" w:rsidRPr="009129C2" w:rsidRDefault="004913A0" w:rsidP="004913A0">
            <w:pPr>
              <w:pStyle w:val="TableText0"/>
            </w:pPr>
          </w:p>
          <w:p w:rsidR="004913A0" w:rsidRPr="009129C2" w:rsidRDefault="004913A0" w:rsidP="004913A0">
            <w:pPr>
              <w:pStyle w:val="TableText0"/>
            </w:pPr>
            <w:r w:rsidRPr="009129C2">
              <w:t>Validation</w:t>
            </w:r>
            <w:r w:rsidRPr="009129C2">
              <w:fldChar w:fldCharType="begin"/>
            </w:r>
            <w:r w:rsidRPr="009129C2">
              <w:instrText xml:space="preserve"> XE "Validation" </w:instrText>
            </w:r>
            <w:r w:rsidRPr="009129C2">
              <w:fldChar w:fldCharType="end"/>
            </w:r>
          </w:p>
        </w:tc>
        <w:tc>
          <w:tcPr>
            <w:tcW w:w="5940" w:type="dxa"/>
          </w:tcPr>
          <w:p w:rsidR="004913A0" w:rsidRPr="009129C2" w:rsidRDefault="004913A0" w:rsidP="004913A0">
            <w:pPr>
              <w:pStyle w:val="TableText0"/>
            </w:pPr>
            <w:r w:rsidRPr="009129C2">
              <w:rPr>
                <w:b/>
              </w:rPr>
              <w:t>Make this Attribute Mandatory</w:t>
            </w:r>
            <w:r w:rsidRPr="009129C2">
              <w:t>: Select this option to make date entry mandatory for the given attribute.</w:t>
            </w:r>
          </w:p>
        </w:tc>
      </w:tr>
    </w:tbl>
    <w:p w:rsidR="004913A0" w:rsidRPr="009129C2" w:rsidRDefault="004913A0" w:rsidP="004913A0">
      <w:pPr>
        <w:pStyle w:val="Heading5"/>
      </w:pPr>
      <w:bookmarkStart w:id="294" w:name="_Ref275322848"/>
      <w:r w:rsidRPr="009129C2">
        <w:t>Adding a Date Picker</w:t>
      </w:r>
      <w:bookmarkEnd w:id="294"/>
    </w:p>
    <w:p w:rsidR="004913A0" w:rsidRPr="009129C2" w:rsidRDefault="004913A0" w:rsidP="004913A0">
      <w:pPr>
        <w:pStyle w:val="BodyText"/>
      </w:pPr>
      <w:r w:rsidRPr="009129C2">
        <w:t>The Date PickerProperties page</w:t>
      </w:r>
      <w:r w:rsidRPr="009129C2">
        <w:fldChar w:fldCharType="begin"/>
      </w:r>
      <w:r w:rsidRPr="009129C2">
        <w:instrText xml:space="preserve"> XE "Date Picker attribute type" </w:instrText>
      </w:r>
      <w:r w:rsidRPr="009129C2">
        <w:fldChar w:fldCharType="end"/>
      </w:r>
      <w:r w:rsidRPr="009129C2">
        <w:t xml:space="preserve"> is used to enter only date (or time) value for an attribute in a particular date format. </w:t>
      </w:r>
    </w:p>
    <w:p w:rsidR="004913A0" w:rsidRPr="009129C2" w:rsidRDefault="004913A0" w:rsidP="004913A0">
      <w:pPr>
        <w:pStyle w:val="BodyText"/>
      </w:pPr>
      <w:r w:rsidRPr="009129C2">
        <w:t>For example, you can use the Date Picker to collect  the date of birth of a patient or the date when a particular treatment began.</w:t>
      </w:r>
    </w:p>
    <w:p w:rsidR="004913A0" w:rsidRPr="009129C2" w:rsidRDefault="007A0E2C" w:rsidP="004913A0">
      <w:pPr>
        <w:pStyle w:val="GraphicAnchorMainIndent"/>
      </w:pPr>
      <w:r>
        <w:rPr>
          <w:noProof/>
        </w:rPr>
        <w:drawing>
          <wp:inline distT="0" distB="0" distL="0" distR="0">
            <wp:extent cx="4010025" cy="2962275"/>
            <wp:effectExtent l="19050" t="0" r="9525" b="0"/>
            <wp:docPr id="52" name="Picture 52" descr="This screen shot shows the Date PickerProperities page to add a date to a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is screen shot shows the Date PickerProperities page to add a date to a form."/>
                    <pic:cNvPicPr>
                      <a:picLocks noChangeAspect="1" noChangeArrowheads="1"/>
                    </pic:cNvPicPr>
                  </pic:nvPicPr>
                  <pic:blipFill>
                    <a:blip r:embed="rId80"/>
                    <a:srcRect/>
                    <a:stretch>
                      <a:fillRect/>
                    </a:stretch>
                  </pic:blipFill>
                  <pic:spPr bwMode="auto">
                    <a:xfrm>
                      <a:off x="0" y="0"/>
                      <a:ext cx="4010025" cy="2962275"/>
                    </a:xfrm>
                    <a:prstGeom prst="rect">
                      <a:avLst/>
                    </a:prstGeom>
                    <a:noFill/>
                    <a:ln w="9525">
                      <a:noFill/>
                      <a:miter lim="800000"/>
                      <a:headEnd/>
                      <a:tailEnd/>
                    </a:ln>
                  </pic:spPr>
                </pic:pic>
              </a:graphicData>
            </a:graphic>
          </wp:inline>
        </w:drawing>
      </w:r>
    </w:p>
    <w:p w:rsidR="004913A0" w:rsidRPr="009129C2" w:rsidRDefault="004913A0" w:rsidP="004913A0">
      <w:pPr>
        <w:pStyle w:val="Caption"/>
      </w:pPr>
      <w:r w:rsidRPr="009129C2">
        <w:t xml:space="preserve">Figure </w:t>
      </w:r>
      <w:fldSimple w:instr=" SEQ Figure \* ARABIC ">
        <w:r>
          <w:rPr>
            <w:noProof/>
          </w:rPr>
          <w:t>55</w:t>
        </w:r>
      </w:fldSimple>
      <w:r w:rsidRPr="009129C2">
        <w:t>: Date PickerProperties page</w:t>
      </w:r>
    </w:p>
    <w:p w:rsidR="004913A0" w:rsidRPr="009129C2" w:rsidRDefault="004913A0" w:rsidP="004913A0">
      <w:pPr>
        <w:pStyle w:val="BodyText"/>
      </w:pPr>
      <w:r w:rsidRPr="009129C2">
        <w:t xml:space="preserve">The </w:t>
      </w:r>
      <w:r w:rsidRPr="009129C2">
        <w:fldChar w:fldCharType="begin"/>
      </w:r>
      <w:r w:rsidRPr="009129C2">
        <w:instrText xml:space="preserve"> XE "Date Picker attribute type:attributes" </w:instrText>
      </w:r>
      <w:r w:rsidRPr="009129C2">
        <w:fldChar w:fldCharType="end"/>
      </w:r>
      <w:r w:rsidRPr="009129C2">
        <w:t>following table lists the attributes for the Date Picker Attribute Type.</w:t>
      </w:r>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6030"/>
      </w:tblGrid>
      <w:tr w:rsidR="004913A0" w:rsidRPr="009129C2" w:rsidTr="004913A0">
        <w:trPr>
          <w:cantSplit/>
          <w:trHeight w:val="225"/>
          <w:tblHeader/>
        </w:trPr>
        <w:tc>
          <w:tcPr>
            <w:tcW w:w="2880" w:type="dxa"/>
            <w:shd w:val="clear" w:color="auto" w:fill="CCCCCC"/>
          </w:tcPr>
          <w:p w:rsidR="004913A0" w:rsidRPr="009129C2" w:rsidRDefault="004913A0" w:rsidP="004913A0">
            <w:pPr>
              <w:pStyle w:val="TableHeader"/>
            </w:pPr>
            <w:r w:rsidRPr="009129C2">
              <w:t xml:space="preserve">Attribute Type </w:t>
            </w:r>
          </w:p>
        </w:tc>
        <w:tc>
          <w:tcPr>
            <w:tcW w:w="6030" w:type="dxa"/>
            <w:shd w:val="clear" w:color="auto" w:fill="CCCCCC"/>
          </w:tcPr>
          <w:p w:rsidR="004913A0" w:rsidRPr="009129C2" w:rsidRDefault="004913A0" w:rsidP="004913A0">
            <w:pPr>
              <w:pStyle w:val="TableHeader"/>
            </w:pPr>
            <w:r w:rsidRPr="009129C2">
              <w:t>Description</w:t>
            </w:r>
          </w:p>
        </w:tc>
      </w:tr>
      <w:tr w:rsidR="004913A0" w:rsidRPr="009129C2" w:rsidTr="004913A0">
        <w:trPr>
          <w:cantSplit/>
          <w:trHeight w:val="368"/>
        </w:trPr>
        <w:tc>
          <w:tcPr>
            <w:tcW w:w="2880" w:type="dxa"/>
            <w:vMerge w:val="restart"/>
          </w:tcPr>
          <w:p w:rsidR="004913A0" w:rsidRPr="009129C2" w:rsidRDefault="004913A0" w:rsidP="004913A0">
            <w:pPr>
              <w:pStyle w:val="TableText0"/>
            </w:pPr>
          </w:p>
          <w:p w:rsidR="004913A0" w:rsidRPr="009129C2" w:rsidRDefault="004913A0" w:rsidP="004913A0">
            <w:pPr>
              <w:pStyle w:val="TableText0"/>
            </w:pPr>
            <w:r w:rsidRPr="009129C2">
              <w:t xml:space="preserve">Format </w:t>
            </w:r>
          </w:p>
        </w:tc>
        <w:tc>
          <w:tcPr>
            <w:tcW w:w="6030" w:type="dxa"/>
          </w:tcPr>
          <w:p w:rsidR="004913A0" w:rsidRPr="009129C2" w:rsidRDefault="004913A0" w:rsidP="004913A0">
            <w:pPr>
              <w:pStyle w:val="TableText0"/>
            </w:pPr>
            <w:r w:rsidRPr="009129C2">
              <w:t>Select one of the options to set format for the date type attribute.</w:t>
            </w:r>
          </w:p>
        </w:tc>
      </w:tr>
      <w:tr w:rsidR="004913A0" w:rsidRPr="009129C2" w:rsidTr="004913A0">
        <w:trPr>
          <w:cantSplit/>
          <w:trHeight w:val="233"/>
        </w:trPr>
        <w:tc>
          <w:tcPr>
            <w:tcW w:w="2880" w:type="dxa"/>
            <w:vMerge/>
          </w:tcPr>
          <w:p w:rsidR="004913A0" w:rsidRPr="009129C2" w:rsidRDefault="004913A0" w:rsidP="004913A0">
            <w:pPr>
              <w:pStyle w:val="TableText0"/>
            </w:pPr>
          </w:p>
        </w:tc>
        <w:tc>
          <w:tcPr>
            <w:tcW w:w="6030" w:type="dxa"/>
          </w:tcPr>
          <w:p w:rsidR="004913A0" w:rsidRPr="009129C2" w:rsidRDefault="004913A0" w:rsidP="004913A0">
            <w:pPr>
              <w:pStyle w:val="TableText0"/>
            </w:pPr>
            <w:r w:rsidRPr="009129C2">
              <w:rPr>
                <w:b/>
              </w:rPr>
              <w:t>Date Only</w:t>
            </w:r>
            <w:r w:rsidRPr="009129C2">
              <w:t>: Select this option to display only the date.</w:t>
            </w:r>
          </w:p>
          <w:p w:rsidR="004913A0" w:rsidRPr="009129C2" w:rsidRDefault="004913A0" w:rsidP="004913A0">
            <w:pPr>
              <w:pStyle w:val="TableText0"/>
            </w:pPr>
          </w:p>
        </w:tc>
      </w:tr>
      <w:tr w:rsidR="004913A0" w:rsidRPr="009129C2" w:rsidTr="004913A0">
        <w:trPr>
          <w:cantSplit/>
          <w:trHeight w:val="260"/>
        </w:trPr>
        <w:tc>
          <w:tcPr>
            <w:tcW w:w="2880" w:type="dxa"/>
            <w:vMerge/>
          </w:tcPr>
          <w:p w:rsidR="004913A0" w:rsidRPr="009129C2" w:rsidRDefault="004913A0" w:rsidP="004913A0">
            <w:pPr>
              <w:pStyle w:val="TableText0"/>
            </w:pPr>
          </w:p>
        </w:tc>
        <w:tc>
          <w:tcPr>
            <w:tcW w:w="6030" w:type="dxa"/>
          </w:tcPr>
          <w:p w:rsidR="004913A0" w:rsidRPr="009129C2" w:rsidRDefault="004913A0" w:rsidP="004913A0">
            <w:pPr>
              <w:pStyle w:val="TableText0"/>
            </w:pPr>
            <w:r w:rsidRPr="009129C2">
              <w:rPr>
                <w:b/>
              </w:rPr>
              <w:t>Date &amp; Time</w:t>
            </w:r>
            <w:r w:rsidRPr="009129C2">
              <w:t>: Select this option to display the date as well as the time.</w:t>
            </w:r>
          </w:p>
        </w:tc>
      </w:tr>
      <w:tr w:rsidR="004913A0" w:rsidRPr="009129C2" w:rsidTr="004913A0">
        <w:trPr>
          <w:cantSplit/>
          <w:trHeight w:val="260"/>
        </w:trPr>
        <w:tc>
          <w:tcPr>
            <w:tcW w:w="2880" w:type="dxa"/>
            <w:vMerge/>
          </w:tcPr>
          <w:p w:rsidR="004913A0" w:rsidRPr="009129C2" w:rsidRDefault="004913A0" w:rsidP="004913A0">
            <w:pPr>
              <w:pStyle w:val="TableText0"/>
            </w:pPr>
          </w:p>
        </w:tc>
        <w:tc>
          <w:tcPr>
            <w:tcW w:w="6030" w:type="dxa"/>
          </w:tcPr>
          <w:p w:rsidR="004913A0" w:rsidRPr="009129C2" w:rsidRDefault="004913A0" w:rsidP="004913A0">
            <w:pPr>
              <w:pStyle w:val="TableText0"/>
            </w:pPr>
            <w:r w:rsidRPr="009129C2">
              <w:rPr>
                <w:b/>
              </w:rPr>
              <w:t>Date (Month &amp; Year)</w:t>
            </w:r>
            <w:r w:rsidRPr="009129C2">
              <w:t>: Select this option to display a month and the year.</w:t>
            </w:r>
          </w:p>
        </w:tc>
      </w:tr>
      <w:tr w:rsidR="004913A0" w:rsidRPr="009129C2" w:rsidTr="004913A0">
        <w:trPr>
          <w:cantSplit/>
          <w:trHeight w:val="260"/>
        </w:trPr>
        <w:tc>
          <w:tcPr>
            <w:tcW w:w="2880" w:type="dxa"/>
            <w:vMerge/>
          </w:tcPr>
          <w:p w:rsidR="004913A0" w:rsidRPr="009129C2" w:rsidRDefault="004913A0" w:rsidP="004913A0">
            <w:pPr>
              <w:pStyle w:val="TableText0"/>
            </w:pPr>
          </w:p>
        </w:tc>
        <w:tc>
          <w:tcPr>
            <w:tcW w:w="6030" w:type="dxa"/>
          </w:tcPr>
          <w:p w:rsidR="004913A0" w:rsidRPr="009129C2" w:rsidRDefault="004913A0" w:rsidP="004913A0">
            <w:pPr>
              <w:pStyle w:val="TableText0"/>
            </w:pPr>
            <w:r w:rsidRPr="009129C2">
              <w:rPr>
                <w:b/>
              </w:rPr>
              <w:t>Date (Year only)</w:t>
            </w:r>
            <w:r w:rsidRPr="009129C2">
              <w:t>: Select this option to display the year only.</w:t>
            </w:r>
          </w:p>
        </w:tc>
      </w:tr>
      <w:tr w:rsidR="004913A0" w:rsidRPr="009129C2" w:rsidTr="004913A0">
        <w:trPr>
          <w:cantSplit/>
          <w:trHeight w:val="350"/>
        </w:trPr>
        <w:tc>
          <w:tcPr>
            <w:tcW w:w="2880" w:type="dxa"/>
            <w:vMerge w:val="restart"/>
            <w:tcBorders>
              <w:bottom w:val="single" w:sz="4" w:space="0" w:color="auto"/>
            </w:tcBorders>
          </w:tcPr>
          <w:p w:rsidR="004913A0" w:rsidRPr="009129C2" w:rsidRDefault="004913A0" w:rsidP="004913A0">
            <w:pPr>
              <w:pStyle w:val="TableText0"/>
            </w:pPr>
          </w:p>
          <w:p w:rsidR="004913A0" w:rsidRPr="009129C2" w:rsidRDefault="004913A0" w:rsidP="004913A0">
            <w:pPr>
              <w:pStyle w:val="TableText0"/>
            </w:pPr>
            <w:r w:rsidRPr="009129C2">
              <w:t xml:space="preserve">Default Value </w:t>
            </w:r>
          </w:p>
        </w:tc>
        <w:tc>
          <w:tcPr>
            <w:tcW w:w="6030" w:type="dxa"/>
            <w:tcBorders>
              <w:bottom w:val="single" w:sz="4" w:space="0" w:color="auto"/>
            </w:tcBorders>
          </w:tcPr>
          <w:p w:rsidR="004913A0" w:rsidRPr="009129C2" w:rsidRDefault="004913A0" w:rsidP="004913A0">
            <w:pPr>
              <w:pStyle w:val="TableText0"/>
            </w:pPr>
            <w:r w:rsidRPr="009129C2">
              <w:t>Select one of the three options to set the default date.</w:t>
            </w:r>
          </w:p>
        </w:tc>
      </w:tr>
      <w:tr w:rsidR="004913A0" w:rsidRPr="009129C2" w:rsidTr="004913A0">
        <w:trPr>
          <w:cantSplit/>
          <w:trHeight w:val="368"/>
        </w:trPr>
        <w:tc>
          <w:tcPr>
            <w:tcW w:w="2880" w:type="dxa"/>
            <w:vMerge/>
            <w:tcBorders>
              <w:bottom w:val="single" w:sz="4" w:space="0" w:color="auto"/>
            </w:tcBorders>
          </w:tcPr>
          <w:p w:rsidR="004913A0" w:rsidRPr="009129C2" w:rsidRDefault="004913A0" w:rsidP="004913A0">
            <w:pPr>
              <w:pStyle w:val="TableText0"/>
            </w:pPr>
          </w:p>
        </w:tc>
        <w:tc>
          <w:tcPr>
            <w:tcW w:w="6030" w:type="dxa"/>
            <w:tcBorders>
              <w:bottom w:val="single" w:sz="4" w:space="0" w:color="auto"/>
            </w:tcBorders>
          </w:tcPr>
          <w:p w:rsidR="004913A0" w:rsidRPr="009129C2" w:rsidRDefault="004913A0" w:rsidP="004913A0">
            <w:pPr>
              <w:pStyle w:val="TableText0"/>
            </w:pPr>
            <w:r w:rsidRPr="009129C2">
              <w:rPr>
                <w:b/>
              </w:rPr>
              <w:t>None</w:t>
            </w:r>
            <w:r w:rsidRPr="009129C2">
              <w:t>: Select this option if you do not want to set a default date.</w:t>
            </w:r>
          </w:p>
        </w:tc>
      </w:tr>
      <w:tr w:rsidR="004913A0" w:rsidRPr="009129C2" w:rsidTr="004913A0">
        <w:trPr>
          <w:cantSplit/>
          <w:trHeight w:val="350"/>
        </w:trPr>
        <w:tc>
          <w:tcPr>
            <w:tcW w:w="2880" w:type="dxa"/>
            <w:vMerge/>
          </w:tcPr>
          <w:p w:rsidR="004913A0" w:rsidRPr="009129C2" w:rsidRDefault="004913A0" w:rsidP="004913A0">
            <w:pPr>
              <w:pStyle w:val="TableText0"/>
            </w:pPr>
          </w:p>
        </w:tc>
        <w:tc>
          <w:tcPr>
            <w:tcW w:w="6030" w:type="dxa"/>
          </w:tcPr>
          <w:p w:rsidR="004913A0" w:rsidRPr="009129C2" w:rsidRDefault="004913A0" w:rsidP="004913A0">
            <w:pPr>
              <w:pStyle w:val="TableText0"/>
            </w:pPr>
            <w:r w:rsidRPr="009129C2">
              <w:rPr>
                <w:b/>
              </w:rPr>
              <w:t>Today’s Date</w:t>
            </w:r>
            <w:r w:rsidRPr="009129C2">
              <w:t>: Select this option to set the current date as the default.</w:t>
            </w:r>
          </w:p>
        </w:tc>
      </w:tr>
      <w:tr w:rsidR="004913A0" w:rsidRPr="009129C2" w:rsidTr="004913A0">
        <w:trPr>
          <w:cantSplit/>
          <w:trHeight w:val="645"/>
        </w:trPr>
        <w:tc>
          <w:tcPr>
            <w:tcW w:w="2880" w:type="dxa"/>
            <w:vMerge/>
          </w:tcPr>
          <w:p w:rsidR="004913A0" w:rsidRPr="009129C2" w:rsidRDefault="004913A0" w:rsidP="004913A0">
            <w:pPr>
              <w:pStyle w:val="TableText0"/>
            </w:pPr>
          </w:p>
        </w:tc>
        <w:tc>
          <w:tcPr>
            <w:tcW w:w="6030" w:type="dxa"/>
          </w:tcPr>
          <w:p w:rsidR="004913A0" w:rsidRPr="009129C2" w:rsidRDefault="004913A0" w:rsidP="004913A0">
            <w:pPr>
              <w:pStyle w:val="TableText0"/>
            </w:pPr>
            <w:r w:rsidRPr="009129C2">
              <w:rPr>
                <w:b/>
              </w:rPr>
              <w:t>Select Date</w:t>
            </w:r>
            <w:r w:rsidRPr="009129C2">
              <w:t>: Select this option to set a date-default of your choice. Select the date (and/or time) from the calendar displayed.</w:t>
            </w:r>
          </w:p>
        </w:tc>
      </w:tr>
      <w:tr w:rsidR="004913A0" w:rsidRPr="009129C2" w:rsidTr="004913A0">
        <w:trPr>
          <w:cantSplit/>
          <w:trHeight w:val="503"/>
        </w:trPr>
        <w:tc>
          <w:tcPr>
            <w:tcW w:w="2880" w:type="dxa"/>
            <w:vMerge w:val="restart"/>
            <w:tcBorders>
              <w:bottom w:val="single" w:sz="4" w:space="0" w:color="auto"/>
            </w:tcBorders>
          </w:tcPr>
          <w:p w:rsidR="004913A0" w:rsidRPr="009129C2" w:rsidRDefault="004913A0" w:rsidP="004913A0">
            <w:pPr>
              <w:pStyle w:val="TableText0"/>
            </w:pPr>
          </w:p>
          <w:p w:rsidR="004913A0" w:rsidRPr="009129C2" w:rsidRDefault="004913A0" w:rsidP="004913A0">
            <w:pPr>
              <w:pStyle w:val="TableText0"/>
            </w:pPr>
            <w:r w:rsidRPr="009129C2">
              <w:t xml:space="preserve">Validation </w:t>
            </w:r>
          </w:p>
        </w:tc>
        <w:tc>
          <w:tcPr>
            <w:tcW w:w="6030" w:type="dxa"/>
            <w:tcBorders>
              <w:bottom w:val="single" w:sz="4" w:space="0" w:color="auto"/>
            </w:tcBorders>
          </w:tcPr>
          <w:p w:rsidR="004913A0" w:rsidRPr="009129C2" w:rsidRDefault="004913A0" w:rsidP="004913A0">
            <w:pPr>
              <w:pStyle w:val="TableText0"/>
            </w:pPr>
            <w:r w:rsidRPr="009129C2">
              <w:rPr>
                <w:b/>
              </w:rPr>
              <w:t>Make this Attribute Mandatory</w:t>
            </w:r>
            <w:r w:rsidRPr="009129C2">
              <w:t>: Select this option to make data entry for the given attribute mandatory.</w:t>
            </w:r>
          </w:p>
        </w:tc>
      </w:tr>
      <w:tr w:rsidR="004913A0" w:rsidRPr="009129C2" w:rsidTr="004913A0">
        <w:trPr>
          <w:cantSplit/>
          <w:trHeight w:val="530"/>
        </w:trPr>
        <w:tc>
          <w:tcPr>
            <w:tcW w:w="2880" w:type="dxa"/>
            <w:vMerge/>
          </w:tcPr>
          <w:p w:rsidR="004913A0" w:rsidRPr="009129C2" w:rsidRDefault="004913A0" w:rsidP="004913A0">
            <w:pPr>
              <w:pStyle w:val="TableText0"/>
            </w:pPr>
          </w:p>
        </w:tc>
        <w:tc>
          <w:tcPr>
            <w:tcW w:w="6030" w:type="dxa"/>
          </w:tcPr>
          <w:p w:rsidR="004913A0" w:rsidRPr="009129C2" w:rsidRDefault="004913A0" w:rsidP="004913A0">
            <w:pPr>
              <w:pStyle w:val="TableText0"/>
            </w:pPr>
            <w:r w:rsidRPr="009129C2">
              <w:rPr>
                <w:b/>
              </w:rPr>
              <w:t>Accept Values</w:t>
            </w:r>
            <w:r w:rsidRPr="009129C2">
              <w:t xml:space="preserve"> (Includes Min.&amp; Max.Date Values): Select this option to allow the user to enter the date value within a specified range. </w:t>
            </w:r>
          </w:p>
        </w:tc>
      </w:tr>
    </w:tbl>
    <w:p w:rsidR="004913A0" w:rsidRPr="009129C2" w:rsidRDefault="004913A0" w:rsidP="004913A0">
      <w:pPr>
        <w:pStyle w:val="Heading5"/>
      </w:pPr>
      <w:bookmarkStart w:id="295" w:name="_Ref275322851"/>
      <w:r w:rsidRPr="009129C2">
        <w:t>Adding a File Upload Attribute</w:t>
      </w:r>
      <w:bookmarkEnd w:id="295"/>
    </w:p>
    <w:p w:rsidR="004913A0" w:rsidRPr="009129C2" w:rsidRDefault="004913A0" w:rsidP="004913A0">
      <w:pPr>
        <w:pStyle w:val="BodyText"/>
      </w:pPr>
      <w:r w:rsidRPr="009129C2">
        <w:t xml:space="preserve">Use the File UploadProperties page to upload a file of particular type. </w:t>
      </w:r>
    </w:p>
    <w:p w:rsidR="004913A0" w:rsidRPr="009129C2" w:rsidRDefault="004913A0" w:rsidP="004913A0">
      <w:pPr>
        <w:pStyle w:val="BodyText"/>
      </w:pPr>
      <w:r w:rsidRPr="009129C2">
        <w:t>For example, you can use the Upload File attribute type to upload the photograph of a patient as a JPEG file or as a DOC file containing the details of a collection protocol.</w:t>
      </w:r>
    </w:p>
    <w:p w:rsidR="004913A0" w:rsidRPr="009129C2" w:rsidRDefault="007A0E2C" w:rsidP="004913A0">
      <w:pPr>
        <w:pStyle w:val="GraphicAnchorMainIndent"/>
      </w:pPr>
      <w:r>
        <w:rPr>
          <w:noProof/>
        </w:rPr>
        <w:drawing>
          <wp:inline distT="0" distB="0" distL="0" distR="0">
            <wp:extent cx="3686175" cy="2066925"/>
            <wp:effectExtent l="19050" t="0" r="9525" b="0"/>
            <wp:docPr id="53" name="Picture 53" descr="This screen shot shows the File UploadProperties page to upload a file on a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is screen shot shows the File UploadProperties page to upload a file on a form."/>
                    <pic:cNvPicPr>
                      <a:picLocks noChangeAspect="1" noChangeArrowheads="1"/>
                    </pic:cNvPicPr>
                  </pic:nvPicPr>
                  <pic:blipFill>
                    <a:blip r:embed="rId81"/>
                    <a:srcRect/>
                    <a:stretch>
                      <a:fillRect/>
                    </a:stretch>
                  </pic:blipFill>
                  <pic:spPr bwMode="auto">
                    <a:xfrm>
                      <a:off x="0" y="0"/>
                      <a:ext cx="3686175" cy="2066925"/>
                    </a:xfrm>
                    <a:prstGeom prst="rect">
                      <a:avLst/>
                    </a:prstGeom>
                    <a:noFill/>
                    <a:ln w="9525">
                      <a:noFill/>
                      <a:miter lim="800000"/>
                      <a:headEnd/>
                      <a:tailEnd/>
                    </a:ln>
                  </pic:spPr>
                </pic:pic>
              </a:graphicData>
            </a:graphic>
          </wp:inline>
        </w:drawing>
      </w:r>
    </w:p>
    <w:p w:rsidR="004913A0" w:rsidRPr="009129C2" w:rsidRDefault="004913A0" w:rsidP="004913A0">
      <w:pPr>
        <w:pStyle w:val="Caption"/>
      </w:pPr>
      <w:r w:rsidRPr="009129C2">
        <w:t xml:space="preserve">Figure </w:t>
      </w:r>
      <w:fldSimple w:instr=" SEQ Figure \* ARABIC ">
        <w:r>
          <w:rPr>
            <w:noProof/>
          </w:rPr>
          <w:t>56</w:t>
        </w:r>
      </w:fldSimple>
      <w:r w:rsidRPr="009129C2">
        <w:t>: File UploadProperties page</w:t>
      </w:r>
    </w:p>
    <w:p w:rsidR="004913A0" w:rsidRPr="009129C2" w:rsidRDefault="004913A0" w:rsidP="004913A0">
      <w:pPr>
        <w:pStyle w:val="BodyText"/>
      </w:pPr>
      <w:r w:rsidRPr="009129C2">
        <w:t xml:space="preserve">The </w:t>
      </w:r>
      <w:r w:rsidRPr="009129C2">
        <w:fldChar w:fldCharType="begin"/>
      </w:r>
      <w:r w:rsidRPr="009129C2">
        <w:instrText xml:space="preserve"> XE "File Upload attribute type:attributes" </w:instrText>
      </w:r>
      <w:r w:rsidRPr="009129C2">
        <w:fldChar w:fldCharType="end"/>
      </w:r>
      <w:r w:rsidRPr="009129C2">
        <w:t>following table lists the attributes for the File Upload Attribute Type.</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6390"/>
      </w:tblGrid>
      <w:tr w:rsidR="004913A0" w:rsidRPr="009129C2" w:rsidTr="004913A0">
        <w:trPr>
          <w:trHeight w:val="225"/>
          <w:tblHeader/>
        </w:trPr>
        <w:tc>
          <w:tcPr>
            <w:tcW w:w="2880" w:type="dxa"/>
            <w:shd w:val="clear" w:color="auto" w:fill="CCCCCC"/>
          </w:tcPr>
          <w:p w:rsidR="004913A0" w:rsidRPr="009129C2" w:rsidRDefault="004913A0" w:rsidP="004913A0">
            <w:pPr>
              <w:pStyle w:val="TableHeader"/>
            </w:pPr>
            <w:r w:rsidRPr="009129C2">
              <w:t xml:space="preserve">Attribute Type </w:t>
            </w:r>
          </w:p>
        </w:tc>
        <w:tc>
          <w:tcPr>
            <w:tcW w:w="6390" w:type="dxa"/>
            <w:shd w:val="clear" w:color="auto" w:fill="CCCCCC"/>
          </w:tcPr>
          <w:p w:rsidR="004913A0" w:rsidRPr="009129C2" w:rsidRDefault="004913A0" w:rsidP="004913A0">
            <w:pPr>
              <w:pStyle w:val="TableHeader"/>
            </w:pPr>
            <w:r w:rsidRPr="009129C2">
              <w:t>Description</w:t>
            </w:r>
          </w:p>
        </w:tc>
      </w:tr>
      <w:tr w:rsidR="004913A0" w:rsidRPr="009129C2" w:rsidTr="004913A0">
        <w:trPr>
          <w:trHeight w:val="287"/>
        </w:trPr>
        <w:tc>
          <w:tcPr>
            <w:tcW w:w="2880" w:type="dxa"/>
          </w:tcPr>
          <w:p w:rsidR="004913A0" w:rsidRPr="009129C2" w:rsidRDefault="004913A0" w:rsidP="004913A0">
            <w:pPr>
              <w:pStyle w:val="TableText0"/>
            </w:pPr>
          </w:p>
          <w:p w:rsidR="004913A0" w:rsidRPr="009129C2" w:rsidRDefault="004913A0" w:rsidP="004913A0">
            <w:pPr>
              <w:pStyle w:val="TableText0"/>
            </w:pPr>
            <w:r w:rsidRPr="009129C2">
              <w:t>Display Width</w:t>
            </w:r>
          </w:p>
        </w:tc>
        <w:tc>
          <w:tcPr>
            <w:tcW w:w="6390" w:type="dxa"/>
          </w:tcPr>
          <w:p w:rsidR="004913A0" w:rsidRPr="009129C2" w:rsidRDefault="004913A0" w:rsidP="004913A0">
            <w:pPr>
              <w:pStyle w:val="TableText0"/>
            </w:pPr>
            <w:r w:rsidRPr="009129C2">
              <w:t>Enter the field width, which will be displayed on the screen.</w:t>
            </w:r>
          </w:p>
        </w:tc>
      </w:tr>
      <w:tr w:rsidR="004913A0" w:rsidRPr="009129C2" w:rsidTr="004913A0">
        <w:trPr>
          <w:trHeight w:val="440"/>
        </w:trPr>
        <w:tc>
          <w:tcPr>
            <w:tcW w:w="2880" w:type="dxa"/>
          </w:tcPr>
          <w:p w:rsidR="004913A0" w:rsidRPr="009129C2" w:rsidRDefault="004913A0" w:rsidP="004913A0">
            <w:pPr>
              <w:pStyle w:val="TableText0"/>
            </w:pPr>
          </w:p>
          <w:p w:rsidR="004913A0" w:rsidRPr="009129C2" w:rsidRDefault="004913A0" w:rsidP="004913A0">
            <w:pPr>
              <w:pStyle w:val="TableText0"/>
            </w:pPr>
            <w:r w:rsidRPr="009129C2">
              <w:t>Accept File Formats</w:t>
            </w:r>
          </w:p>
        </w:tc>
        <w:tc>
          <w:tcPr>
            <w:tcW w:w="6390" w:type="dxa"/>
          </w:tcPr>
          <w:p w:rsidR="004913A0" w:rsidRPr="009129C2" w:rsidRDefault="004913A0" w:rsidP="004913A0">
            <w:pPr>
              <w:pStyle w:val="TableText0"/>
            </w:pPr>
            <w:r w:rsidRPr="009129C2">
              <w:t xml:space="preserve">Select the required format for the file that you want to upload. The available formats are bmp, jpg, gif, doc, and pdf. </w:t>
            </w:r>
          </w:p>
        </w:tc>
      </w:tr>
      <w:tr w:rsidR="004913A0" w:rsidRPr="009129C2" w:rsidTr="004913A0">
        <w:trPr>
          <w:trHeight w:val="503"/>
        </w:trPr>
        <w:tc>
          <w:tcPr>
            <w:tcW w:w="2880" w:type="dxa"/>
          </w:tcPr>
          <w:p w:rsidR="004913A0" w:rsidRPr="009129C2" w:rsidRDefault="004913A0" w:rsidP="004913A0">
            <w:pPr>
              <w:pStyle w:val="TableText0"/>
            </w:pPr>
          </w:p>
          <w:p w:rsidR="004913A0" w:rsidRPr="009129C2" w:rsidRDefault="004913A0" w:rsidP="004913A0">
            <w:pPr>
              <w:pStyle w:val="TableText0"/>
            </w:pPr>
            <w:r w:rsidRPr="009129C2">
              <w:t>Other File Formats</w:t>
            </w:r>
          </w:p>
        </w:tc>
        <w:tc>
          <w:tcPr>
            <w:tcW w:w="6390" w:type="dxa"/>
          </w:tcPr>
          <w:p w:rsidR="004913A0" w:rsidRPr="009129C2" w:rsidRDefault="004913A0" w:rsidP="004913A0">
            <w:pPr>
              <w:pStyle w:val="TableText0"/>
            </w:pPr>
            <w:r w:rsidRPr="009129C2">
              <w:t>Enter the file format, which is other than the ones available in Accept File Formats option.</w:t>
            </w:r>
          </w:p>
        </w:tc>
      </w:tr>
      <w:tr w:rsidR="004913A0" w:rsidRPr="009129C2" w:rsidTr="004913A0">
        <w:trPr>
          <w:trHeight w:val="360"/>
        </w:trPr>
        <w:tc>
          <w:tcPr>
            <w:tcW w:w="2880" w:type="dxa"/>
          </w:tcPr>
          <w:p w:rsidR="004913A0" w:rsidRPr="009129C2" w:rsidRDefault="004913A0" w:rsidP="004913A0">
            <w:pPr>
              <w:pStyle w:val="TableText0"/>
            </w:pPr>
            <w:r w:rsidRPr="009129C2">
              <w:tab/>
              <w:t xml:space="preserve">    </w:t>
            </w:r>
          </w:p>
          <w:p w:rsidR="004913A0" w:rsidRPr="009129C2" w:rsidRDefault="004913A0" w:rsidP="004913A0">
            <w:pPr>
              <w:pStyle w:val="TableText0"/>
            </w:pPr>
            <w:r w:rsidRPr="009129C2">
              <w:t xml:space="preserve">Accept Maximum File Size </w:t>
            </w:r>
          </w:p>
        </w:tc>
        <w:tc>
          <w:tcPr>
            <w:tcW w:w="6390" w:type="dxa"/>
          </w:tcPr>
          <w:p w:rsidR="004913A0" w:rsidRPr="009129C2" w:rsidRDefault="004913A0" w:rsidP="004913A0">
            <w:pPr>
              <w:pStyle w:val="TableText0"/>
            </w:pPr>
            <w:r w:rsidRPr="009129C2">
              <w:t xml:space="preserve">Enter the maximum limit for file size in MB. If the file is larger than the specified size, it will not be uploaded. </w:t>
            </w:r>
          </w:p>
        </w:tc>
      </w:tr>
      <w:tr w:rsidR="004913A0" w:rsidRPr="009129C2" w:rsidTr="004913A0">
        <w:trPr>
          <w:trHeight w:val="440"/>
        </w:trPr>
        <w:tc>
          <w:tcPr>
            <w:tcW w:w="2880" w:type="dxa"/>
          </w:tcPr>
          <w:p w:rsidR="004913A0" w:rsidRPr="009129C2" w:rsidRDefault="004913A0" w:rsidP="004913A0">
            <w:pPr>
              <w:pStyle w:val="TableText0"/>
            </w:pPr>
          </w:p>
          <w:p w:rsidR="004913A0" w:rsidRPr="009129C2" w:rsidRDefault="004913A0" w:rsidP="004913A0">
            <w:pPr>
              <w:pStyle w:val="TableText0"/>
            </w:pPr>
            <w:r w:rsidRPr="009129C2">
              <w:t>Validation</w:t>
            </w:r>
          </w:p>
        </w:tc>
        <w:tc>
          <w:tcPr>
            <w:tcW w:w="6390" w:type="dxa"/>
          </w:tcPr>
          <w:p w:rsidR="004913A0" w:rsidRPr="009129C2" w:rsidRDefault="004913A0" w:rsidP="004913A0">
            <w:pPr>
              <w:pStyle w:val="TableText0"/>
            </w:pPr>
            <w:r w:rsidRPr="009129C2">
              <w:rPr>
                <w:b/>
              </w:rPr>
              <w:t>Make this Attribute Mandatory</w:t>
            </w:r>
            <w:r w:rsidRPr="009129C2">
              <w:t>: Select this option if you want to make data entry for the given attribute mandatory.</w:t>
            </w:r>
          </w:p>
        </w:tc>
      </w:tr>
    </w:tbl>
    <w:p w:rsidR="004913A0" w:rsidRPr="009129C2" w:rsidRDefault="004913A0" w:rsidP="004913A0">
      <w:pPr>
        <w:pStyle w:val="Heading4"/>
      </w:pPr>
      <w:bookmarkStart w:id="296" w:name="_Ref275322898"/>
      <w:r w:rsidRPr="009129C2">
        <w:t>Building a Form</w:t>
      </w:r>
      <w:bookmarkEnd w:id="296"/>
    </w:p>
    <w:p w:rsidR="004913A0" w:rsidRPr="009129C2" w:rsidRDefault="004913A0" w:rsidP="004913A0">
      <w:pPr>
        <w:pStyle w:val="BodyText"/>
      </w:pPr>
      <w:r w:rsidRPr="009129C2">
        <w:t xml:space="preserve">To </w:t>
      </w:r>
      <w:r w:rsidRPr="009129C2">
        <w:fldChar w:fldCharType="begin"/>
      </w:r>
      <w:r w:rsidRPr="009129C2">
        <w:instrText xml:space="preserve"> XE "form:building" </w:instrText>
      </w:r>
      <w:r w:rsidRPr="009129C2">
        <w:fldChar w:fldCharType="end"/>
      </w:r>
      <w:r w:rsidRPr="009129C2">
        <w:fldChar w:fldCharType="begin"/>
      </w:r>
      <w:r w:rsidRPr="009129C2">
        <w:instrText xml:space="preserve"> XE "building:form" </w:instrText>
      </w:r>
      <w:r w:rsidRPr="009129C2">
        <w:fldChar w:fldCharType="end"/>
      </w:r>
      <w:r w:rsidRPr="009129C2">
        <w:t>build a form:</w:t>
      </w:r>
    </w:p>
    <w:p w:rsidR="004913A0" w:rsidRPr="009129C2" w:rsidRDefault="004913A0" w:rsidP="004913A0">
      <w:pPr>
        <w:pStyle w:val="ListNumber"/>
        <w:numPr>
          <w:ilvl w:val="0"/>
          <w:numId w:val="20"/>
        </w:numPr>
      </w:pPr>
      <w:r w:rsidRPr="009129C2">
        <w:t xml:space="preserve">Enter a </w:t>
      </w:r>
      <w:r w:rsidRPr="009129C2">
        <w:rPr>
          <w:b/>
        </w:rPr>
        <w:t>Label</w:t>
      </w:r>
      <w:r w:rsidRPr="009129C2">
        <w:t xml:space="preserve"> for the attribute. Also, enter values for </w:t>
      </w:r>
      <w:r w:rsidRPr="009129C2">
        <w:rPr>
          <w:b/>
        </w:rPr>
        <w:t>Concept Code(s)</w:t>
      </w:r>
      <w:r w:rsidRPr="009129C2">
        <w:t xml:space="preserve"> and </w:t>
      </w:r>
      <w:r w:rsidRPr="009129C2">
        <w:rPr>
          <w:b/>
        </w:rPr>
        <w:t>Definition,</w:t>
      </w:r>
      <w:r w:rsidRPr="009129C2">
        <w:t xml:space="preserve"> if required.</w:t>
      </w:r>
    </w:p>
    <w:p w:rsidR="004913A0" w:rsidRPr="009129C2" w:rsidRDefault="004913A0" w:rsidP="004913A0">
      <w:pPr>
        <w:pStyle w:val="NoteInList"/>
      </w:pPr>
      <w:r w:rsidRPr="009129C2">
        <w:rPr>
          <w:b/>
        </w:rPr>
        <w:t>Note:</w:t>
      </w:r>
      <w:r w:rsidRPr="009129C2">
        <w:t xml:space="preserve"> The Label name should start with a lower case letter and should not contain any special characters or any spaces.</w:t>
      </w:r>
    </w:p>
    <w:p w:rsidR="004913A0" w:rsidRPr="009129C2" w:rsidRDefault="004913A0" w:rsidP="004913A0">
      <w:pPr>
        <w:pStyle w:val="ListNumber"/>
        <w:numPr>
          <w:ilvl w:val="0"/>
          <w:numId w:val="110"/>
        </w:numPr>
      </w:pPr>
      <w:r w:rsidRPr="009129C2">
        <w:t>Select the required attribute type from the Form Attributes List.</w:t>
      </w:r>
    </w:p>
    <w:p w:rsidR="004913A0" w:rsidRPr="009129C2" w:rsidRDefault="004913A0" w:rsidP="004913A0">
      <w:pPr>
        <w:pStyle w:val="ListNumber"/>
        <w:numPr>
          <w:ilvl w:val="0"/>
          <w:numId w:val="252"/>
        </w:numPr>
      </w:pPr>
      <w:r w:rsidRPr="009129C2">
        <w:t xml:space="preserve">Enter the properties for the selected attributes. </w:t>
      </w:r>
    </w:p>
    <w:p w:rsidR="004913A0" w:rsidRPr="009129C2" w:rsidRDefault="004913A0" w:rsidP="004913A0">
      <w:pPr>
        <w:pStyle w:val="ListNumber"/>
        <w:numPr>
          <w:ilvl w:val="0"/>
          <w:numId w:val="48"/>
        </w:numPr>
      </w:pPr>
      <w:r w:rsidRPr="009129C2">
        <w:t xml:space="preserve">Select the </w:t>
      </w:r>
      <w:r w:rsidRPr="009129C2">
        <w:rPr>
          <w:b/>
        </w:rPr>
        <w:t>Make this Attribute Mandatory</w:t>
      </w:r>
      <w:r w:rsidRPr="009129C2">
        <w:rPr>
          <w:b/>
        </w:rPr>
        <w:fldChar w:fldCharType="begin"/>
      </w:r>
      <w:r w:rsidRPr="009129C2">
        <w:instrText xml:space="preserve"> XE "Make this Attribute Mandatory" </w:instrText>
      </w:r>
      <w:r w:rsidRPr="009129C2">
        <w:rPr>
          <w:b/>
        </w:rPr>
        <w:fldChar w:fldCharType="end"/>
      </w:r>
      <w:r w:rsidRPr="009129C2">
        <w:t xml:space="preserve"> check box if required to make data entry for an attribute mandatory.</w:t>
      </w:r>
    </w:p>
    <w:p w:rsidR="004913A0" w:rsidRPr="009129C2" w:rsidRDefault="004913A0" w:rsidP="004913A0">
      <w:pPr>
        <w:pStyle w:val="ListNumber"/>
        <w:numPr>
          <w:ilvl w:val="0"/>
          <w:numId w:val="48"/>
        </w:numPr>
      </w:pPr>
      <w:r w:rsidRPr="009129C2">
        <w:t xml:space="preserve">Click </w:t>
      </w:r>
      <w:r w:rsidRPr="009129C2">
        <w:rPr>
          <w:b/>
        </w:rPr>
        <w:t>Submit Attribute</w:t>
      </w:r>
      <w:r w:rsidRPr="009129C2">
        <w:t xml:space="preserve">. </w:t>
      </w:r>
    </w:p>
    <w:p w:rsidR="004913A0" w:rsidRPr="009129C2" w:rsidRDefault="004913A0" w:rsidP="004913A0">
      <w:pPr>
        <w:pStyle w:val="ListNumber"/>
        <w:numPr>
          <w:ilvl w:val="0"/>
          <w:numId w:val="48"/>
        </w:numPr>
      </w:pPr>
      <w:r w:rsidRPr="009129C2">
        <w:t>The attribute gets added to the Form Attributes List</w:t>
      </w:r>
      <w:r w:rsidRPr="009129C2">
        <w:fldChar w:fldCharType="begin"/>
      </w:r>
      <w:r w:rsidRPr="009129C2">
        <w:instrText xml:space="preserve"> XE "Form Attributes List" </w:instrText>
      </w:r>
      <w:r w:rsidRPr="009129C2">
        <w:fldChar w:fldCharType="end"/>
      </w:r>
      <w:r w:rsidRPr="009129C2">
        <w:t xml:space="preserve"> on the right pane as shown in the following figure.</w:t>
      </w:r>
    </w:p>
    <w:p w:rsidR="004913A0" w:rsidRPr="009129C2" w:rsidRDefault="007A0E2C" w:rsidP="004913A0">
      <w:pPr>
        <w:pStyle w:val="GraphicAnchorMain"/>
      </w:pPr>
      <w:r>
        <w:rPr>
          <w:noProof/>
        </w:rPr>
        <w:drawing>
          <wp:inline distT="0" distB="0" distL="0" distR="0">
            <wp:extent cx="5762625" cy="4067175"/>
            <wp:effectExtent l="19050" t="0" r="9525" b="0"/>
            <wp:docPr id="54" name="Picture 54" descr="This screen shot shows a sample Build a Form, Add Form Attribute page, ListCombo box Properti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is screen shot shows a sample Build a Form, Add Form Attribute page, ListCombo box Properties window."/>
                    <pic:cNvPicPr>
                      <a:picLocks noChangeAspect="1" noChangeArrowheads="1"/>
                    </pic:cNvPicPr>
                  </pic:nvPicPr>
                  <pic:blipFill>
                    <a:blip r:embed="rId82"/>
                    <a:srcRect/>
                    <a:stretch>
                      <a:fillRect/>
                    </a:stretch>
                  </pic:blipFill>
                  <pic:spPr bwMode="auto">
                    <a:xfrm>
                      <a:off x="0" y="0"/>
                      <a:ext cx="5762625" cy="4067175"/>
                    </a:xfrm>
                    <a:prstGeom prst="rect">
                      <a:avLst/>
                    </a:prstGeom>
                    <a:noFill/>
                    <a:ln w="9525">
                      <a:noFill/>
                      <a:miter lim="800000"/>
                      <a:headEnd/>
                      <a:tailEnd/>
                    </a:ln>
                  </pic:spPr>
                </pic:pic>
              </a:graphicData>
            </a:graphic>
          </wp:inline>
        </w:drawing>
      </w:r>
    </w:p>
    <w:p w:rsidR="004913A0" w:rsidRPr="009129C2" w:rsidRDefault="004913A0" w:rsidP="004913A0">
      <w:pPr>
        <w:pStyle w:val="Caption"/>
        <w:ind w:firstLine="360"/>
      </w:pPr>
      <w:r w:rsidRPr="009129C2">
        <w:t xml:space="preserve">Figure </w:t>
      </w:r>
      <w:fldSimple w:instr=" SEQ Figure \* ARABIC ">
        <w:r>
          <w:rPr>
            <w:noProof/>
          </w:rPr>
          <w:t>57</w:t>
        </w:r>
      </w:fldSimple>
      <w:r w:rsidRPr="009129C2">
        <w:t>: Build a Form - Add Form Attribute Page</w:t>
      </w:r>
    </w:p>
    <w:p w:rsidR="004913A0" w:rsidRPr="009129C2" w:rsidRDefault="004913A0" w:rsidP="004913A0">
      <w:pPr>
        <w:pStyle w:val="ListNumber"/>
        <w:numPr>
          <w:ilvl w:val="0"/>
          <w:numId w:val="48"/>
        </w:numPr>
      </w:pPr>
      <w:r w:rsidRPr="009129C2">
        <w:t xml:space="preserve">Click </w:t>
      </w:r>
      <w:r w:rsidRPr="009129C2">
        <w:rPr>
          <w:b/>
        </w:rPr>
        <w:t>Next</w:t>
      </w:r>
      <w:r w:rsidRPr="009129C2">
        <w:t xml:space="preserve"> once you have added all the required attributes. The Preview tab displays the form you created as shown in the following figure.</w:t>
      </w:r>
    </w:p>
    <w:p w:rsidR="004913A0" w:rsidRPr="009129C2" w:rsidRDefault="007A0E2C" w:rsidP="004913A0">
      <w:pPr>
        <w:ind w:left="720" w:hanging="540"/>
      </w:pPr>
      <w:r>
        <w:rPr>
          <w:noProof/>
        </w:rPr>
        <w:drawing>
          <wp:inline distT="0" distB="0" distL="0" distR="0">
            <wp:extent cx="5762625" cy="2619375"/>
            <wp:effectExtent l="19050" t="19050" r="28575" b="28575"/>
            <wp:docPr id="55" name="Picture 55" descr="This screen shot is the Build a Form, 4. Preview page for the Participant Medical Iden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is screen shot is the Build a Form, 4. Preview page for the Participant Medical Identifier."/>
                    <pic:cNvPicPr>
                      <a:picLocks noChangeAspect="1" noChangeArrowheads="1"/>
                    </pic:cNvPicPr>
                  </pic:nvPicPr>
                  <pic:blipFill>
                    <a:blip r:embed="rId83"/>
                    <a:srcRect/>
                    <a:stretch>
                      <a:fillRect/>
                    </a:stretch>
                  </pic:blipFill>
                  <pic:spPr bwMode="auto">
                    <a:xfrm>
                      <a:off x="0" y="0"/>
                      <a:ext cx="5762625" cy="2619375"/>
                    </a:xfrm>
                    <a:prstGeom prst="rect">
                      <a:avLst/>
                    </a:prstGeom>
                    <a:noFill/>
                    <a:ln w="6350" cmpd="sng">
                      <a:solidFill>
                        <a:srgbClr val="000000"/>
                      </a:solidFill>
                      <a:miter lim="800000"/>
                      <a:headEnd/>
                      <a:tailEnd/>
                    </a:ln>
                    <a:effectLst/>
                  </pic:spPr>
                </pic:pic>
              </a:graphicData>
            </a:graphic>
          </wp:inline>
        </w:drawing>
      </w:r>
    </w:p>
    <w:p w:rsidR="004913A0" w:rsidRPr="009129C2" w:rsidRDefault="004913A0" w:rsidP="004913A0">
      <w:pPr>
        <w:pStyle w:val="Caption"/>
        <w:ind w:firstLine="360"/>
      </w:pPr>
      <w:r w:rsidRPr="009129C2">
        <w:t xml:space="preserve">Figure </w:t>
      </w:r>
      <w:fldSimple w:instr=" SEQ Figure \* ARABIC ">
        <w:r>
          <w:rPr>
            <w:noProof/>
          </w:rPr>
          <w:t>58</w:t>
        </w:r>
      </w:fldSimple>
      <w:r w:rsidRPr="009129C2">
        <w:t>: Build a Form - Preview Page</w:t>
      </w:r>
    </w:p>
    <w:p w:rsidR="004913A0" w:rsidRPr="009129C2" w:rsidRDefault="004913A0" w:rsidP="004913A0">
      <w:pPr>
        <w:pStyle w:val="ListNumber"/>
        <w:numPr>
          <w:ilvl w:val="0"/>
          <w:numId w:val="48"/>
        </w:numPr>
      </w:pPr>
      <w:r w:rsidRPr="009129C2">
        <w:t xml:space="preserve">Click </w:t>
      </w:r>
      <w:r w:rsidRPr="009129C2">
        <w:rPr>
          <w:b/>
        </w:rPr>
        <w:t>Back</w:t>
      </w:r>
      <w:r w:rsidRPr="009129C2">
        <w:t xml:space="preserve"> to navigate back to the Build Form page.</w:t>
      </w:r>
    </w:p>
    <w:p w:rsidR="004913A0" w:rsidRPr="009129C2" w:rsidRDefault="004913A0" w:rsidP="004913A0">
      <w:pPr>
        <w:pStyle w:val="ListNumber"/>
        <w:numPr>
          <w:ilvl w:val="0"/>
          <w:numId w:val="48"/>
        </w:numPr>
      </w:pPr>
      <w:r w:rsidRPr="009129C2">
        <w:t xml:space="preserve">Click </w:t>
      </w:r>
      <w:r w:rsidRPr="009129C2">
        <w:rPr>
          <w:b/>
        </w:rPr>
        <w:t>Save</w:t>
      </w:r>
      <w:r w:rsidRPr="009129C2">
        <w:t>. The form is saved.</w:t>
      </w:r>
    </w:p>
    <w:p w:rsidR="004913A0" w:rsidRPr="009129C2" w:rsidRDefault="004913A0" w:rsidP="004913A0">
      <w:pPr>
        <w:pStyle w:val="Heading3"/>
      </w:pPr>
      <w:bookmarkStart w:id="297" w:name="_Ref275322900"/>
      <w:bookmarkStart w:id="298" w:name="_Toc288135168"/>
      <w:bookmarkStart w:id="299" w:name="_Toc288121236"/>
      <w:r w:rsidRPr="009129C2">
        <w:t>Creating a Sub-Form</w:t>
      </w:r>
      <w:bookmarkEnd w:id="297"/>
      <w:r w:rsidRPr="009129C2">
        <w:t xml:space="preserve"> (Containment)</w:t>
      </w:r>
      <w:bookmarkEnd w:id="298"/>
      <w:bookmarkEnd w:id="299"/>
    </w:p>
    <w:p w:rsidR="004913A0" w:rsidRPr="009129C2" w:rsidRDefault="004913A0" w:rsidP="004913A0">
      <w:pPr>
        <w:pStyle w:val="BodyText"/>
      </w:pPr>
      <w:r w:rsidRPr="009129C2">
        <w:t xml:space="preserve">You </w:t>
      </w:r>
      <w:r w:rsidRPr="009129C2">
        <w:fldChar w:fldCharType="begin"/>
      </w:r>
      <w:r w:rsidRPr="009129C2">
        <w:instrText xml:space="preserve"> XE "form:sub-form, creating" </w:instrText>
      </w:r>
      <w:r w:rsidRPr="009129C2">
        <w:fldChar w:fldCharType="end"/>
      </w:r>
      <w:r w:rsidRPr="009129C2">
        <w:fldChar w:fldCharType="begin"/>
      </w:r>
      <w:r w:rsidRPr="009129C2">
        <w:instrText xml:space="preserve"> XE "sub-form:creating" </w:instrText>
      </w:r>
      <w:r w:rsidRPr="009129C2">
        <w:fldChar w:fldCharType="end"/>
      </w:r>
      <w:r w:rsidRPr="009129C2">
        <w:t xml:space="preserve">can add a sub-form to the current or main form if required. Sub-forms contain data that is related to the main form. </w:t>
      </w:r>
    </w:p>
    <w:p w:rsidR="004913A0" w:rsidRPr="009129C2" w:rsidRDefault="004913A0" w:rsidP="004913A0">
      <w:pPr>
        <w:pStyle w:val="BodyText"/>
      </w:pPr>
      <w:r w:rsidRPr="009129C2">
        <w:t>To add a sub-form create a main form first, and then to add a sub-form, navigate to the Build Form page.</w:t>
      </w:r>
    </w:p>
    <w:p w:rsidR="004913A0" w:rsidRPr="009129C2" w:rsidRDefault="004913A0" w:rsidP="004913A0">
      <w:pPr>
        <w:pStyle w:val="ListNumber"/>
        <w:numPr>
          <w:ilvl w:val="0"/>
          <w:numId w:val="20"/>
        </w:numPr>
      </w:pPr>
      <w:r w:rsidRPr="009129C2">
        <w:t xml:space="preserve">Click </w:t>
      </w:r>
      <w:r w:rsidRPr="009129C2">
        <w:rPr>
          <w:b/>
        </w:rPr>
        <w:t>Add Sub-Form</w:t>
      </w:r>
      <w:r w:rsidRPr="009129C2">
        <w:t xml:space="preserve">. </w:t>
      </w:r>
    </w:p>
    <w:p w:rsidR="004913A0" w:rsidRPr="009129C2" w:rsidRDefault="004913A0" w:rsidP="004913A0">
      <w:pPr>
        <w:pStyle w:val="BodyTextIndent"/>
      </w:pPr>
      <w:r w:rsidRPr="009129C2">
        <w:t>The Define Sub-form page opens.</w:t>
      </w:r>
    </w:p>
    <w:p w:rsidR="004913A0" w:rsidRPr="009129C2" w:rsidRDefault="007A0E2C" w:rsidP="004913A0">
      <w:pPr>
        <w:ind w:firstLine="180"/>
      </w:pPr>
      <w:r>
        <w:rPr>
          <w:noProof/>
        </w:rPr>
        <w:drawing>
          <wp:inline distT="0" distB="0" distL="0" distR="0">
            <wp:extent cx="5800725" cy="1943100"/>
            <wp:effectExtent l="19050" t="19050" r="28575" b="19050"/>
            <wp:docPr id="56" name="Picture 56" descr="This screen shot is the Define Sub-Form page to create containmen of one form in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is screen shot is the Define Sub-Form page to create containmen of one form in another."/>
                    <pic:cNvPicPr>
                      <a:picLocks noChangeAspect="1" noChangeArrowheads="1"/>
                    </pic:cNvPicPr>
                  </pic:nvPicPr>
                  <pic:blipFill>
                    <a:blip r:embed="rId84"/>
                    <a:srcRect/>
                    <a:stretch>
                      <a:fillRect/>
                    </a:stretch>
                  </pic:blipFill>
                  <pic:spPr bwMode="auto">
                    <a:xfrm>
                      <a:off x="0" y="0"/>
                      <a:ext cx="5800725" cy="1943100"/>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59</w:t>
        </w:r>
      </w:fldSimple>
      <w:r w:rsidRPr="009129C2">
        <w:t>: Add Sub-Form - Define Sub-Form Page</w:t>
      </w:r>
    </w:p>
    <w:p w:rsidR="004913A0" w:rsidRPr="009129C2" w:rsidRDefault="004913A0" w:rsidP="004913A0">
      <w:pPr>
        <w:pStyle w:val="ListNumber"/>
        <w:numPr>
          <w:ilvl w:val="0"/>
          <w:numId w:val="110"/>
        </w:numPr>
      </w:pPr>
      <w:r w:rsidRPr="009129C2">
        <w:t xml:space="preserve">Enter the </w:t>
      </w:r>
      <w:r w:rsidRPr="009129C2">
        <w:rPr>
          <w:b/>
        </w:rPr>
        <w:t>Form Title</w:t>
      </w:r>
      <w:r w:rsidRPr="009129C2">
        <w:t>.</w:t>
      </w:r>
    </w:p>
    <w:p w:rsidR="004913A0" w:rsidRPr="009129C2" w:rsidRDefault="004913A0" w:rsidP="004913A0">
      <w:pPr>
        <w:pStyle w:val="ListNumber"/>
        <w:numPr>
          <w:ilvl w:val="0"/>
          <w:numId w:val="252"/>
        </w:numPr>
      </w:pPr>
      <w:r w:rsidRPr="009129C2">
        <w:t xml:space="preserve">Select the </w:t>
      </w:r>
      <w:r w:rsidRPr="009129C2">
        <w:rPr>
          <w:b/>
        </w:rPr>
        <w:t>Form</w:t>
      </w:r>
      <w:r w:rsidRPr="009129C2">
        <w:t xml:space="preserve"> or </w:t>
      </w:r>
      <w:r w:rsidRPr="009129C2">
        <w:rPr>
          <w:b/>
        </w:rPr>
        <w:t>SpreadSheet (Allows multiple entries)</w:t>
      </w:r>
      <w:r w:rsidRPr="009129C2">
        <w:t xml:space="preserve"> radio button under View As. If you select Form, you can add a single record for the sub-form. If you select SpreadSheet (Allows multiple entries), you can add multiple records to the sub-form.</w:t>
      </w:r>
    </w:p>
    <w:p w:rsidR="004913A0" w:rsidRPr="009129C2" w:rsidRDefault="004913A0" w:rsidP="004913A0">
      <w:pPr>
        <w:pStyle w:val="ListNumber"/>
        <w:numPr>
          <w:ilvl w:val="0"/>
          <w:numId w:val="48"/>
        </w:numPr>
      </w:pPr>
      <w:r w:rsidRPr="009129C2">
        <w:t xml:space="preserve">Click </w:t>
      </w:r>
      <w:r w:rsidRPr="009129C2">
        <w:rPr>
          <w:b/>
        </w:rPr>
        <w:t>Next</w:t>
      </w:r>
      <w:r w:rsidRPr="009129C2">
        <w:t>.</w:t>
      </w:r>
    </w:p>
    <w:p w:rsidR="004913A0" w:rsidRPr="009129C2" w:rsidRDefault="004913A0" w:rsidP="004913A0">
      <w:pPr>
        <w:pStyle w:val="ListNumber"/>
        <w:numPr>
          <w:ilvl w:val="0"/>
          <w:numId w:val="48"/>
        </w:numPr>
      </w:pPr>
      <w:r w:rsidRPr="009129C2">
        <w:t>Add attributes to this sub-form.</w:t>
      </w:r>
    </w:p>
    <w:p w:rsidR="004913A0" w:rsidRPr="009129C2" w:rsidRDefault="007A0E2C" w:rsidP="004913A0">
      <w:pPr>
        <w:ind w:firstLine="180"/>
      </w:pPr>
      <w:r>
        <w:rPr>
          <w:noProof/>
        </w:rPr>
        <w:drawing>
          <wp:inline distT="0" distB="0" distL="0" distR="0">
            <wp:extent cx="5943600" cy="1647825"/>
            <wp:effectExtent l="19050" t="19050" r="19050" b="28575"/>
            <wp:docPr id="57" name="Picture 57" descr="This screen shot shows the Add Sub-Form Preview page with a preview of the the Participant Medical Identifier and MRN collection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is screen shot shows the Add Sub-Form Preview page with a preview of the the Participant Medical Identifier and MRN collection items."/>
                    <pic:cNvPicPr>
                      <a:picLocks noChangeAspect="1" noChangeArrowheads="1"/>
                    </pic:cNvPicPr>
                  </pic:nvPicPr>
                  <pic:blipFill>
                    <a:blip r:embed="rId85"/>
                    <a:srcRect/>
                    <a:stretch>
                      <a:fillRect/>
                    </a:stretch>
                  </pic:blipFill>
                  <pic:spPr bwMode="auto">
                    <a:xfrm>
                      <a:off x="0" y="0"/>
                      <a:ext cx="5943600" cy="1647825"/>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pPr>
      <w:r w:rsidRPr="009129C2">
        <w:t xml:space="preserve">    Figure </w:t>
      </w:r>
      <w:fldSimple w:instr=" SEQ Figure \* ARABIC ">
        <w:r>
          <w:rPr>
            <w:noProof/>
          </w:rPr>
          <w:t>60</w:t>
        </w:r>
      </w:fldSimple>
      <w:r w:rsidRPr="009129C2">
        <w:t>: Add Sub-Form - Preview Page</w:t>
      </w:r>
    </w:p>
    <w:p w:rsidR="004913A0" w:rsidRPr="009129C2" w:rsidRDefault="004913A0" w:rsidP="004913A0">
      <w:pPr>
        <w:pStyle w:val="ListNumber"/>
        <w:numPr>
          <w:ilvl w:val="0"/>
          <w:numId w:val="48"/>
        </w:numPr>
      </w:pPr>
      <w:r w:rsidRPr="009129C2">
        <w:t xml:space="preserve">To add rows to the sub-form, click </w:t>
      </w:r>
      <w:r w:rsidRPr="009129C2">
        <w:rPr>
          <w:b/>
        </w:rPr>
        <w:t>Add Row</w:t>
      </w:r>
      <w:r w:rsidRPr="009129C2">
        <w:t xml:space="preserve">. To delete a row, select the check box next to the required row and click </w:t>
      </w:r>
      <w:r w:rsidRPr="009129C2">
        <w:rPr>
          <w:b/>
        </w:rPr>
        <w:t>Delete</w:t>
      </w:r>
      <w:r w:rsidRPr="009129C2">
        <w:t>.</w:t>
      </w:r>
    </w:p>
    <w:p w:rsidR="004913A0" w:rsidRPr="009129C2" w:rsidRDefault="004913A0" w:rsidP="004913A0">
      <w:pPr>
        <w:pStyle w:val="ListNumber"/>
        <w:numPr>
          <w:ilvl w:val="0"/>
          <w:numId w:val="48"/>
        </w:numPr>
      </w:pPr>
      <w:r w:rsidRPr="009129C2">
        <w:t xml:space="preserve">Click </w:t>
      </w:r>
      <w:r w:rsidRPr="009129C2">
        <w:rPr>
          <w:b/>
        </w:rPr>
        <w:t>Next</w:t>
      </w:r>
      <w:r w:rsidRPr="009129C2">
        <w:t xml:space="preserve"> to navigate to the Preview page.</w:t>
      </w:r>
    </w:p>
    <w:p w:rsidR="004913A0" w:rsidRPr="009129C2" w:rsidRDefault="004913A0" w:rsidP="004913A0">
      <w:pPr>
        <w:pStyle w:val="Heading3"/>
      </w:pPr>
      <w:bookmarkStart w:id="300" w:name="_Ref275322901"/>
      <w:bookmarkStart w:id="301" w:name="_Toc288135169"/>
      <w:bookmarkStart w:id="302" w:name="_Toc288121237"/>
      <w:r w:rsidRPr="009129C2">
        <w:t>Using</w:t>
      </w:r>
      <w:r w:rsidRPr="009129C2">
        <w:rPr>
          <w:i/>
        </w:rPr>
        <w:t xml:space="preserve"> n</w:t>
      </w:r>
      <w:r w:rsidRPr="009129C2">
        <w:t xml:space="preserve"> Level Form Containment</w:t>
      </w:r>
      <w:bookmarkEnd w:id="300"/>
      <w:bookmarkEnd w:id="301"/>
      <w:bookmarkEnd w:id="302"/>
    </w:p>
    <w:p w:rsidR="004913A0" w:rsidRPr="009129C2" w:rsidRDefault="004913A0" w:rsidP="004913A0">
      <w:pPr>
        <w:pStyle w:val="BodyText"/>
      </w:pPr>
      <w:r w:rsidRPr="009129C2">
        <w:t xml:space="preserve">The </w:t>
      </w:r>
      <w:fldSimple w:instr=" DOCPROPERTY  ApplicationName  \* MERGEFORMAT ">
        <w:r w:rsidRPr="009129C2">
          <w:t>caTissue Suite</w:t>
        </w:r>
      </w:fldSimple>
      <w:r w:rsidRPr="009129C2">
        <w:t xml:space="preserve"> supports </w:t>
      </w:r>
      <w:r w:rsidRPr="009129C2">
        <w:rPr>
          <w:i/>
        </w:rPr>
        <w:t>n</w:t>
      </w:r>
      <w:r w:rsidRPr="009129C2">
        <w:t xml:space="preserve"> level containment</w:t>
      </w:r>
      <w:r w:rsidRPr="009129C2">
        <w:fldChar w:fldCharType="begin"/>
      </w:r>
      <w:r w:rsidRPr="009129C2">
        <w:instrText xml:space="preserve"> XE "</w:instrText>
      </w:r>
      <w:r w:rsidRPr="009129C2">
        <w:rPr>
          <w:i/>
        </w:rPr>
        <w:instrText>n</w:instrText>
      </w:r>
      <w:r w:rsidRPr="009129C2">
        <w:instrText xml:space="preserve"> level containment" </w:instrText>
      </w:r>
      <w:r w:rsidRPr="009129C2">
        <w:fldChar w:fldCharType="end"/>
      </w:r>
      <w:r w:rsidRPr="009129C2">
        <w:t>. For example: consider there is a main form Participant Medical Identifier. This form has an attribute Medical Record Number and a sub-form called Site. Now, the Site form has its own attributes Site Name and Site Type. The Site sub-form also contains a sub-sub-form called Coordinator. This sub-form has attributes like First Name, Last Name, and Email Address. The Coordinator form contains a nested sub-form Address, which has attributes like Street, City, State, and Countr</w:t>
      </w:r>
      <w:r w:rsidRPr="009129C2">
        <w:rPr>
          <w:rStyle w:val="BodyTextChar2"/>
          <w:i/>
          <w:iCs/>
        </w:rPr>
        <w:t>y</w:t>
      </w:r>
      <w:r w:rsidRPr="009129C2">
        <w:t>.</w:t>
      </w:r>
    </w:p>
    <w:p w:rsidR="004913A0" w:rsidRPr="009129C2" w:rsidRDefault="004913A0" w:rsidP="004913A0">
      <w:pPr>
        <w:pStyle w:val="BodyText"/>
      </w:pPr>
      <w:r w:rsidRPr="009129C2">
        <w:t xml:space="preserve">The sub-sub-sub-form </w:t>
      </w:r>
      <w:r w:rsidRPr="009129C2">
        <w:rPr>
          <w:rStyle w:val="BodyTextChar2"/>
          <w:rFonts w:ascii="Arial" w:hAnsi="Arial"/>
          <w:lang w:bidi="ar-SA"/>
        </w:rPr>
        <w:t>Address</w:t>
      </w:r>
      <w:r w:rsidRPr="009129C2">
        <w:t xml:space="preserve"> can further nest another sub-form. This type of containment is called n level containment where a form can have a sub-form up to unlimited levels contained in it.</w:t>
      </w:r>
    </w:p>
    <w:p w:rsidR="004913A0" w:rsidRPr="009129C2" w:rsidRDefault="004913A0" w:rsidP="004913A0">
      <w:pPr>
        <w:pStyle w:val="BodyText"/>
      </w:pPr>
      <w:r w:rsidRPr="009129C2">
        <w:br w:type="page"/>
        <w:t xml:space="preserve">The following figure shows </w:t>
      </w:r>
      <w:r w:rsidRPr="009129C2">
        <w:rPr>
          <w:i/>
        </w:rPr>
        <w:t>n</w:t>
      </w:r>
      <w:r w:rsidRPr="009129C2">
        <w:rPr>
          <w:i/>
        </w:rPr>
        <w:fldChar w:fldCharType="begin"/>
      </w:r>
      <w:r w:rsidRPr="009129C2">
        <w:instrText xml:space="preserve"> XE "</w:instrText>
      </w:r>
      <w:r w:rsidRPr="009129C2">
        <w:rPr>
          <w:i/>
        </w:rPr>
        <w:instrText xml:space="preserve">n </w:instrText>
      </w:r>
      <w:r w:rsidRPr="009129C2">
        <w:instrText xml:space="preserve">level containment:figure" </w:instrText>
      </w:r>
      <w:r w:rsidRPr="009129C2">
        <w:rPr>
          <w:i/>
        </w:rPr>
        <w:fldChar w:fldCharType="end"/>
      </w:r>
      <w:r w:rsidRPr="009129C2">
        <w:t xml:space="preserve"> level containment: The Main Form is the Participant Medical Identifier form, which comprises sub-form Site, Sub Sub-form Coordiantor, and Sub Sub Sub-form Address. The Site sub-form comprises a Site Name and Site Type. Further, the Coordinator Sub-Sub form collects a First Name, Last Name, Email Address, and the Address Sub-Sub-Sub-form collects the complete address.. </w:t>
      </w:r>
    </w:p>
    <w:p w:rsidR="004913A0" w:rsidRPr="009129C2" w:rsidRDefault="007A0E2C" w:rsidP="004913A0">
      <w:pPr>
        <w:pStyle w:val="BodyText"/>
      </w:pPr>
      <w:r>
        <w:rPr>
          <w:rFonts w:ascii="Verdana" w:hAnsi="Verdana"/>
          <w:noProof/>
        </w:rPr>
        <w:drawing>
          <wp:inline distT="0" distB="0" distL="0" distR="0">
            <wp:extent cx="5715000" cy="3419475"/>
            <wp:effectExtent l="19050" t="19050" r="19050" b="28575"/>
            <wp:docPr id="58" name="Picture 58" descr="This graphic displays the n Level Containment tree described previos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is graphic displays the n Level Containment tree described previosly."/>
                    <pic:cNvPicPr>
                      <a:picLocks noChangeAspect="1" noChangeArrowheads="1"/>
                    </pic:cNvPicPr>
                  </pic:nvPicPr>
                  <pic:blipFill>
                    <a:blip r:embed="rId86"/>
                    <a:srcRect/>
                    <a:stretch>
                      <a:fillRect/>
                    </a:stretch>
                  </pic:blipFill>
                  <pic:spPr bwMode="auto">
                    <a:xfrm>
                      <a:off x="0" y="0"/>
                      <a:ext cx="5715000" cy="3419475"/>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61</w:t>
        </w:r>
      </w:fldSimple>
      <w:r w:rsidRPr="009129C2">
        <w:t>: n Level Containment</w:t>
      </w:r>
    </w:p>
    <w:p w:rsidR="004913A0" w:rsidRPr="009129C2" w:rsidRDefault="004913A0" w:rsidP="004913A0">
      <w:pPr>
        <w:pStyle w:val="Heading3"/>
      </w:pPr>
      <w:bookmarkStart w:id="303" w:name="_Ref275322903"/>
      <w:bookmarkStart w:id="304" w:name="_Toc288135170"/>
      <w:bookmarkStart w:id="305" w:name="_Toc288121238"/>
      <w:r w:rsidRPr="009129C2">
        <w:t>Creating Lookup Associations</w:t>
      </w:r>
      <w:bookmarkEnd w:id="303"/>
      <w:bookmarkEnd w:id="304"/>
      <w:bookmarkEnd w:id="305"/>
    </w:p>
    <w:p w:rsidR="004913A0" w:rsidRPr="009129C2" w:rsidRDefault="004913A0" w:rsidP="004913A0">
      <w:pPr>
        <w:pStyle w:val="BodyText"/>
      </w:pPr>
      <w:r w:rsidRPr="009129C2">
        <w:t xml:space="preserve">You </w:t>
      </w:r>
      <w:r w:rsidRPr="009129C2">
        <w:fldChar w:fldCharType="begin"/>
      </w:r>
      <w:r w:rsidRPr="009129C2">
        <w:instrText xml:space="preserve"> XE "lookup associations:creating" </w:instrText>
      </w:r>
      <w:r w:rsidRPr="009129C2">
        <w:fldChar w:fldCharType="end"/>
      </w:r>
      <w:r w:rsidRPr="009129C2">
        <w:t xml:space="preserve">can link various forms across any groups. This feature is useful to access data across various forms. That is, the values entered for attribute(s) of one form can be available as permissible values of an enumerated attribute in another form. </w:t>
      </w:r>
      <w:r w:rsidRPr="009129C2">
        <w:rPr>
          <w:color w:val="800000"/>
        </w:rPr>
        <w:t xml:space="preserve"> </w:t>
      </w:r>
    </w:p>
    <w:p w:rsidR="004913A0" w:rsidRPr="009129C2" w:rsidRDefault="004913A0" w:rsidP="004913A0">
      <w:pPr>
        <w:pStyle w:val="BodyText"/>
      </w:pPr>
      <w:r w:rsidRPr="009129C2">
        <w:t xml:space="preserve">For example, there is a form called </w:t>
      </w:r>
      <w:r w:rsidRPr="009129C2">
        <w:rPr>
          <w:rStyle w:val="BodyTextChar2"/>
          <w:rFonts w:ascii="Arial" w:hAnsi="Arial"/>
          <w:lang w:bidi="ar-SA"/>
        </w:rPr>
        <w:t>Participant Medical Identifier</w:t>
      </w:r>
      <w:r w:rsidRPr="009129C2">
        <w:t xml:space="preserve"> with an attribute </w:t>
      </w:r>
      <w:r w:rsidRPr="009129C2">
        <w:rPr>
          <w:rStyle w:val="BodyTextChar2"/>
          <w:rFonts w:ascii="Arial" w:hAnsi="Arial"/>
          <w:lang w:bidi="ar-SA"/>
        </w:rPr>
        <w:t>Medical Record Number</w:t>
      </w:r>
      <w:r w:rsidRPr="009129C2">
        <w:t xml:space="preserve">. Data entry is done for this attribute. Create another form called </w:t>
      </w:r>
      <w:r w:rsidRPr="009129C2">
        <w:rPr>
          <w:rStyle w:val="BodyTextChar2"/>
          <w:rFonts w:ascii="Arial" w:hAnsi="Arial"/>
          <w:lang w:bidi="ar-SA"/>
        </w:rPr>
        <w:t>Participant</w:t>
      </w:r>
      <w:r w:rsidRPr="009129C2">
        <w:t xml:space="preserve"> with attributes </w:t>
      </w:r>
      <w:r w:rsidRPr="009129C2">
        <w:rPr>
          <w:rStyle w:val="BodyTextChar2"/>
          <w:rFonts w:ascii="Arial" w:hAnsi="Arial"/>
          <w:lang w:bidi="ar-SA"/>
        </w:rPr>
        <w:t>First Name</w:t>
      </w:r>
      <w:r w:rsidRPr="009129C2">
        <w:t xml:space="preserve">, </w:t>
      </w:r>
      <w:r w:rsidRPr="009129C2">
        <w:rPr>
          <w:rStyle w:val="BodyTextChar2"/>
          <w:rFonts w:ascii="Arial" w:hAnsi="Arial"/>
          <w:lang w:bidi="ar-SA"/>
        </w:rPr>
        <w:t>Last Name</w:t>
      </w:r>
      <w:r w:rsidRPr="009129C2">
        <w:t xml:space="preserve">, </w:t>
      </w:r>
      <w:r w:rsidRPr="009129C2">
        <w:rPr>
          <w:rStyle w:val="BodyTextChar2"/>
          <w:rFonts w:ascii="Arial" w:hAnsi="Arial"/>
          <w:lang w:bidi="ar-SA"/>
        </w:rPr>
        <w:t>Date of Birth</w:t>
      </w:r>
      <w:r w:rsidRPr="009129C2">
        <w:t xml:space="preserve">, and so on. Now, make the data entered for </w:t>
      </w:r>
      <w:r w:rsidRPr="009129C2">
        <w:rPr>
          <w:rStyle w:val="BodyTextChar2"/>
          <w:rFonts w:ascii="Arial" w:hAnsi="Arial"/>
          <w:lang w:bidi="ar-SA"/>
        </w:rPr>
        <w:t>Medical Record Number</w:t>
      </w:r>
      <w:r w:rsidRPr="009129C2">
        <w:t xml:space="preserve"> attribute of the </w:t>
      </w:r>
      <w:r w:rsidRPr="009129C2">
        <w:rPr>
          <w:rStyle w:val="BodyTextChar2"/>
          <w:rFonts w:ascii="Arial" w:hAnsi="Arial"/>
          <w:lang w:bidi="ar-SA"/>
        </w:rPr>
        <w:t>Participant Medical Identifier</w:t>
      </w:r>
      <w:r w:rsidRPr="009129C2">
        <w:t xml:space="preserve"> form available to the </w:t>
      </w:r>
      <w:r w:rsidRPr="009129C2">
        <w:rPr>
          <w:rStyle w:val="BodyTextChar2"/>
          <w:rFonts w:ascii="Arial" w:hAnsi="Arial"/>
          <w:lang w:bidi="ar-SA"/>
        </w:rPr>
        <w:t>Participant</w:t>
      </w:r>
      <w:r w:rsidRPr="009129C2">
        <w:t xml:space="preserve"> form. To do this, create an attribute </w:t>
      </w:r>
      <w:r w:rsidRPr="009129C2">
        <w:rPr>
          <w:rStyle w:val="BodyTextChar2"/>
          <w:rFonts w:ascii="Arial" w:hAnsi="Arial"/>
          <w:lang w:bidi="ar-SA"/>
        </w:rPr>
        <w:t>MRN</w:t>
      </w:r>
      <w:r w:rsidRPr="009129C2">
        <w:t xml:space="preserve"> in the </w:t>
      </w:r>
      <w:r w:rsidRPr="009129C2">
        <w:rPr>
          <w:rStyle w:val="BodyTextChar2"/>
          <w:rFonts w:ascii="Arial" w:hAnsi="Arial"/>
          <w:lang w:bidi="ar-SA"/>
        </w:rPr>
        <w:t>Participant</w:t>
      </w:r>
      <w:r w:rsidRPr="009129C2">
        <w:t xml:space="preserve"> form and link it to the </w:t>
      </w:r>
      <w:r w:rsidRPr="009129C2">
        <w:rPr>
          <w:rStyle w:val="BodyTextChar2"/>
          <w:rFonts w:ascii="Arial" w:hAnsi="Arial"/>
          <w:lang w:bidi="ar-SA"/>
        </w:rPr>
        <w:t>Medical Record Number</w:t>
      </w:r>
      <w:r w:rsidRPr="009129C2">
        <w:t xml:space="preserve"> attribute of the </w:t>
      </w:r>
      <w:r w:rsidRPr="009129C2">
        <w:rPr>
          <w:rStyle w:val="BodyTextChar2"/>
          <w:rFonts w:ascii="Arial" w:hAnsi="Arial"/>
          <w:lang w:bidi="ar-SA"/>
        </w:rPr>
        <w:t>Participant Medical Identifier</w:t>
      </w:r>
      <w:r w:rsidRPr="009129C2">
        <w:t xml:space="preserve"> form.</w:t>
      </w:r>
    </w:p>
    <w:p w:rsidR="004913A0" w:rsidRPr="009129C2" w:rsidRDefault="004913A0" w:rsidP="004913A0">
      <w:pPr>
        <w:pStyle w:val="BodyText"/>
      </w:pPr>
      <w:r w:rsidRPr="009129C2">
        <w:t>The following procedure explains the preceding example. To link forms:</w:t>
      </w:r>
    </w:p>
    <w:p w:rsidR="004913A0" w:rsidRPr="009129C2" w:rsidRDefault="004913A0" w:rsidP="004913A0">
      <w:pPr>
        <w:pStyle w:val="ListNumber"/>
        <w:numPr>
          <w:ilvl w:val="0"/>
          <w:numId w:val="20"/>
        </w:numPr>
      </w:pPr>
      <w:r w:rsidRPr="009129C2">
        <w:t>Create a form called Participant Medical Identifier with an attribute called Medical Record Number.</w:t>
      </w:r>
    </w:p>
    <w:p w:rsidR="004913A0" w:rsidRPr="009129C2" w:rsidRDefault="004913A0" w:rsidP="004913A0">
      <w:pPr>
        <w:pStyle w:val="ListNumber"/>
        <w:numPr>
          <w:ilvl w:val="0"/>
          <w:numId w:val="110"/>
        </w:numPr>
      </w:pPr>
      <w:r w:rsidRPr="009129C2">
        <w:t xml:space="preserve">Create another form called Participant with attributes First Name, Middle Name, and so on. </w:t>
      </w:r>
    </w:p>
    <w:p w:rsidR="004913A0" w:rsidRPr="009129C2" w:rsidRDefault="004913A0" w:rsidP="004913A0">
      <w:pPr>
        <w:pStyle w:val="ListNumber"/>
        <w:numPr>
          <w:ilvl w:val="0"/>
          <w:numId w:val="252"/>
        </w:numPr>
      </w:pPr>
      <w:r w:rsidRPr="009129C2">
        <w:t xml:space="preserve">Add another attribute called MRN to link to the Medical Record Number attribute of Participant Medical Identifier form as follows: </w:t>
      </w:r>
    </w:p>
    <w:p w:rsidR="004913A0" w:rsidRPr="009129C2" w:rsidRDefault="004913A0" w:rsidP="004913A0">
      <w:pPr>
        <w:pStyle w:val="ListNumber2"/>
        <w:numPr>
          <w:ilvl w:val="0"/>
          <w:numId w:val="42"/>
        </w:numPr>
      </w:pPr>
      <w:r w:rsidRPr="009129C2">
        <w:t xml:space="preserve">Select the </w:t>
      </w:r>
      <w:r w:rsidRPr="009129C2">
        <w:rPr>
          <w:b/>
        </w:rPr>
        <w:t>List/Combo</w:t>
      </w:r>
      <w:r w:rsidRPr="009129C2">
        <w:t xml:space="preserve"> box option.</w:t>
      </w:r>
    </w:p>
    <w:p w:rsidR="004913A0" w:rsidRPr="009129C2" w:rsidRDefault="004913A0" w:rsidP="004913A0">
      <w:pPr>
        <w:pStyle w:val="ListNumber2"/>
      </w:pPr>
      <w:r w:rsidRPr="009129C2">
        <w:t xml:space="preserve">Select the </w:t>
      </w:r>
      <w:r w:rsidRPr="009129C2">
        <w:rPr>
          <w:b/>
        </w:rPr>
        <w:t>Look Up</w:t>
      </w:r>
      <w:r w:rsidRPr="009129C2">
        <w:t xml:space="preserve"> radio button from the </w:t>
      </w:r>
      <w:r w:rsidRPr="009129C2">
        <w:rPr>
          <w:b/>
        </w:rPr>
        <w:t>List Options</w:t>
      </w:r>
      <w:r w:rsidRPr="009129C2">
        <w:t>.</w:t>
      </w:r>
    </w:p>
    <w:p w:rsidR="004913A0" w:rsidRPr="009129C2" w:rsidRDefault="004913A0" w:rsidP="004913A0">
      <w:pPr>
        <w:pStyle w:val="ListNumber2"/>
      </w:pPr>
      <w:r w:rsidRPr="009129C2">
        <w:t xml:space="preserve">Select the required </w:t>
      </w:r>
      <w:r w:rsidRPr="009129C2">
        <w:rPr>
          <w:b/>
        </w:rPr>
        <w:t>Group</w:t>
      </w:r>
      <w:r w:rsidRPr="009129C2">
        <w:t xml:space="preserve">. Based on the group selected, data is populated in the </w:t>
      </w:r>
      <w:r w:rsidRPr="009129C2">
        <w:rPr>
          <w:b/>
        </w:rPr>
        <w:t>Form</w:t>
      </w:r>
      <w:r w:rsidRPr="009129C2">
        <w:t xml:space="preserve"> field. </w:t>
      </w:r>
    </w:p>
    <w:p w:rsidR="004913A0" w:rsidRPr="009129C2" w:rsidRDefault="004913A0" w:rsidP="004913A0">
      <w:pPr>
        <w:pStyle w:val="ListNumber2"/>
      </w:pPr>
      <w:r w:rsidRPr="009129C2">
        <w:t>Select the required form. In this example, Participant Records is the Group and Participant Medical Identifier is the Form.</w:t>
      </w:r>
    </w:p>
    <w:p w:rsidR="004913A0" w:rsidRPr="009129C2" w:rsidRDefault="004913A0" w:rsidP="004913A0">
      <w:pPr>
        <w:pStyle w:val="ListNumber2"/>
      </w:pPr>
      <w:r w:rsidRPr="009129C2">
        <w:t xml:space="preserve">Select the attribute </w:t>
      </w:r>
      <w:r w:rsidRPr="009129C2">
        <w:rPr>
          <w:b/>
        </w:rPr>
        <w:t>Medical Record Number</w:t>
      </w:r>
      <w:r w:rsidRPr="009129C2">
        <w:t xml:space="preserve"> under </w:t>
      </w:r>
      <w:r w:rsidRPr="009129C2">
        <w:rPr>
          <w:b/>
        </w:rPr>
        <w:t>Available Attributes</w:t>
      </w:r>
      <w:r w:rsidRPr="009129C2">
        <w:t>.</w:t>
      </w:r>
    </w:p>
    <w:p w:rsidR="004913A0" w:rsidRPr="009129C2" w:rsidRDefault="004913A0" w:rsidP="004913A0">
      <w:pPr>
        <w:pStyle w:val="ListNumber2"/>
      </w:pPr>
      <w:r w:rsidRPr="009129C2">
        <w:t xml:space="preserve">Click </w:t>
      </w:r>
      <w:r w:rsidRPr="009129C2">
        <w:rPr>
          <w:b/>
        </w:rPr>
        <w:t>Add</w:t>
      </w:r>
      <w:r w:rsidRPr="009129C2">
        <w:t xml:space="preserve"> to add this attribute to the list of </w:t>
      </w:r>
      <w:r w:rsidRPr="009129C2">
        <w:rPr>
          <w:b/>
        </w:rPr>
        <w:t>Selected Attributes</w:t>
      </w:r>
      <w:r w:rsidRPr="009129C2">
        <w:t>.</w:t>
      </w:r>
    </w:p>
    <w:p w:rsidR="004913A0" w:rsidRPr="009129C2" w:rsidRDefault="004913A0" w:rsidP="004913A0">
      <w:pPr>
        <w:pStyle w:val="BodyTextIndent"/>
        <w:ind w:left="1800"/>
      </w:pPr>
      <w:r w:rsidRPr="009129C2">
        <w:t xml:space="preserve">To add multiple attributes from the Available Attributes list, select the attributes and click </w:t>
      </w:r>
      <w:r w:rsidRPr="009129C2">
        <w:rPr>
          <w:b/>
        </w:rPr>
        <w:t>Add</w:t>
      </w:r>
      <w:r w:rsidRPr="009129C2">
        <w:t xml:space="preserve"> to add them to the Selected Attributes list. </w:t>
      </w:r>
    </w:p>
    <w:p w:rsidR="004913A0" w:rsidRPr="009129C2" w:rsidRDefault="004913A0" w:rsidP="004913A0">
      <w:pPr>
        <w:pStyle w:val="NoteInList"/>
      </w:pPr>
      <w:r w:rsidRPr="009129C2">
        <w:rPr>
          <w:b/>
        </w:rPr>
        <w:t>Note:</w:t>
      </w:r>
      <w:r w:rsidRPr="009129C2">
        <w:t xml:space="preserve">  To add more than one attribute, select a separator to separate the values that will be entered for each of these multiple attributes. To do this, select an option from the</w:t>
      </w:r>
      <w:r w:rsidRPr="009129C2">
        <w:rPr>
          <w:i/>
        </w:rPr>
        <w:t xml:space="preserve"> </w:t>
      </w:r>
      <w:r w:rsidRPr="009129C2">
        <w:t xml:space="preserve">Separate with drop-down list. The available options are </w:t>
      </w:r>
      <w:smartTag w:uri="urn:schemas-microsoft-com:office:smarttags" w:element="place">
        <w:smartTag w:uri="urn:schemas-microsoft-com:office:smarttags" w:element="City">
          <w:r w:rsidRPr="009129C2">
            <w:t>Colon</w:t>
          </w:r>
        </w:smartTag>
      </w:smartTag>
      <w:r w:rsidRPr="009129C2">
        <w:t>, Comma, Dot, and Space. The attribute values, separated by the chosen separator are represented as a single-line permissible value combination.</w:t>
      </w:r>
    </w:p>
    <w:p w:rsidR="004913A0" w:rsidRPr="009129C2" w:rsidRDefault="004913A0" w:rsidP="004913A0">
      <w:pPr>
        <w:pStyle w:val="ListNumber2"/>
      </w:pPr>
      <w:r w:rsidRPr="009129C2">
        <w:t xml:space="preserve">Click </w:t>
      </w:r>
      <w:r w:rsidRPr="009129C2">
        <w:rPr>
          <w:b/>
        </w:rPr>
        <w:t>Submit Attribute</w:t>
      </w:r>
      <w:r w:rsidRPr="009129C2">
        <w:t>.</w:t>
      </w:r>
    </w:p>
    <w:p w:rsidR="004913A0" w:rsidRPr="009129C2" w:rsidRDefault="007A0E2C" w:rsidP="004913A0">
      <w:pPr>
        <w:pStyle w:val="GraphicAnchorMain"/>
      </w:pPr>
      <w:r>
        <w:rPr>
          <w:noProof/>
        </w:rPr>
        <w:drawing>
          <wp:inline distT="0" distB="0" distL="0" distR="0">
            <wp:extent cx="5486400" cy="3733800"/>
            <wp:effectExtent l="19050" t="19050" r="19050" b="19050"/>
            <wp:docPr id="59" name="Picture 59" descr="This screen shot shows the Add Form Attribute page and the ListCombo box Properties page to add a combo list to a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screen shot shows the Add Form Attribute page and the ListCombo box Properties page to add a combo list to a form."/>
                    <pic:cNvPicPr>
                      <a:picLocks noChangeAspect="1" noChangeArrowheads="1"/>
                    </pic:cNvPicPr>
                  </pic:nvPicPr>
                  <pic:blipFill>
                    <a:blip r:embed="rId87"/>
                    <a:srcRect/>
                    <a:stretch>
                      <a:fillRect/>
                    </a:stretch>
                  </pic:blipFill>
                  <pic:spPr bwMode="auto">
                    <a:xfrm>
                      <a:off x="0" y="0"/>
                      <a:ext cx="5486400" cy="3733800"/>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62</w:t>
        </w:r>
      </w:fldSimple>
      <w:r w:rsidRPr="009129C2">
        <w:t>: Linking Forms</w:t>
      </w:r>
      <w:r w:rsidRPr="009129C2">
        <w:fldChar w:fldCharType="begin"/>
      </w:r>
      <w:r w:rsidRPr="009129C2">
        <w:instrText xml:space="preserve"> XE "form:linking" </w:instrText>
      </w:r>
      <w:r w:rsidRPr="009129C2">
        <w:fldChar w:fldCharType="end"/>
      </w:r>
      <w:r w:rsidRPr="009129C2">
        <w:t xml:space="preserve"> </w:t>
      </w:r>
    </w:p>
    <w:p w:rsidR="004913A0" w:rsidRPr="009129C2" w:rsidRDefault="004913A0" w:rsidP="004913A0">
      <w:pPr>
        <w:pStyle w:val="ListNumber"/>
        <w:numPr>
          <w:ilvl w:val="0"/>
          <w:numId w:val="48"/>
        </w:numPr>
      </w:pPr>
      <w:r w:rsidRPr="009129C2">
        <w:br w:type="page"/>
        <w:t xml:space="preserve">Click </w:t>
      </w:r>
      <w:r w:rsidRPr="009129C2">
        <w:rPr>
          <w:b/>
        </w:rPr>
        <w:t>Next</w:t>
      </w:r>
      <w:r w:rsidRPr="009129C2">
        <w:t>. The Preview page opens.</w:t>
      </w:r>
    </w:p>
    <w:p w:rsidR="004913A0" w:rsidRPr="009129C2" w:rsidRDefault="007A0E2C" w:rsidP="004913A0">
      <w:pPr>
        <w:pStyle w:val="GraphicAnchorMain"/>
      </w:pPr>
      <w:r>
        <w:rPr>
          <w:noProof/>
        </w:rPr>
        <w:drawing>
          <wp:inline distT="0" distB="0" distL="0" distR="0">
            <wp:extent cx="5486400" cy="2095500"/>
            <wp:effectExtent l="19050" t="0" r="0" b="0"/>
            <wp:docPr id="60" name="Picture 60" descr="This screen shot is a preview of collection items about a participant (name, date of birth, and M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is screen shot is a preview of collection items about a participant (name, date of birth, and MRN) "/>
                    <pic:cNvPicPr>
                      <a:picLocks noChangeAspect="1" noChangeArrowheads="1"/>
                    </pic:cNvPicPr>
                  </pic:nvPicPr>
                  <pic:blipFill>
                    <a:blip r:embed="rId88"/>
                    <a:srcRect/>
                    <a:stretch>
                      <a:fillRect/>
                    </a:stretch>
                  </pic:blipFill>
                  <pic:spPr bwMode="auto">
                    <a:xfrm>
                      <a:off x="0" y="0"/>
                      <a:ext cx="5486400" cy="2095500"/>
                    </a:xfrm>
                    <a:prstGeom prst="rect">
                      <a:avLst/>
                    </a:prstGeom>
                    <a:noFill/>
                    <a:ln w="9525">
                      <a:noFill/>
                      <a:miter lim="800000"/>
                      <a:headEnd/>
                      <a:tailEnd/>
                    </a:ln>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63</w:t>
        </w:r>
      </w:fldSimple>
      <w:r w:rsidRPr="009129C2">
        <w:t>: Linking Forms - Preview Page</w:t>
      </w:r>
    </w:p>
    <w:p w:rsidR="004913A0" w:rsidRPr="009129C2" w:rsidRDefault="004913A0" w:rsidP="004913A0">
      <w:pPr>
        <w:pStyle w:val="ListNumber"/>
        <w:numPr>
          <w:ilvl w:val="0"/>
          <w:numId w:val="48"/>
        </w:numPr>
      </w:pPr>
      <w:r w:rsidRPr="009129C2">
        <w:t xml:space="preserve">Click </w:t>
      </w:r>
      <w:r w:rsidRPr="009129C2">
        <w:rPr>
          <w:b/>
        </w:rPr>
        <w:t>Back</w:t>
      </w:r>
      <w:r w:rsidRPr="009129C2">
        <w:t>. The Build Form page opens.</w:t>
      </w:r>
    </w:p>
    <w:p w:rsidR="004913A0" w:rsidRPr="009129C2" w:rsidRDefault="004913A0" w:rsidP="004913A0">
      <w:pPr>
        <w:pStyle w:val="ListNumber"/>
        <w:numPr>
          <w:ilvl w:val="0"/>
          <w:numId w:val="48"/>
        </w:numPr>
      </w:pPr>
      <w:r w:rsidRPr="009129C2">
        <w:t xml:space="preserve">Click </w:t>
      </w:r>
      <w:r w:rsidRPr="009129C2">
        <w:rPr>
          <w:b/>
        </w:rPr>
        <w:t>Save</w:t>
      </w:r>
      <w:r w:rsidRPr="009129C2">
        <w:t>. The form is saved</w:t>
      </w:r>
    </w:p>
    <w:p w:rsidR="004913A0" w:rsidRPr="009129C2" w:rsidRDefault="004913A0" w:rsidP="004913A0">
      <w:pPr>
        <w:pStyle w:val="NoteInList"/>
      </w:pPr>
      <w:r w:rsidRPr="009129C2">
        <w:rPr>
          <w:rFonts w:cs="Arial"/>
          <w:b/>
          <w:sz w:val="20"/>
          <w:szCs w:val="20"/>
        </w:rPr>
        <w:t>Note:</w:t>
      </w:r>
      <w:r w:rsidRPr="009129C2">
        <w:tab/>
        <w:t>Records entered for the Medical Record Number attribute of Participant Medical identifier form are populated in the MRN drop-down list of the Participant form.</w:t>
      </w:r>
    </w:p>
    <w:p w:rsidR="004913A0" w:rsidRPr="009129C2" w:rsidRDefault="004913A0" w:rsidP="004913A0">
      <w:pPr>
        <w:pStyle w:val="Heading3"/>
      </w:pPr>
      <w:bookmarkStart w:id="306" w:name="_Ref275322904"/>
      <w:bookmarkStart w:id="307" w:name="_Toc288135171"/>
      <w:bookmarkStart w:id="308" w:name="_Toc288121239"/>
      <w:r w:rsidRPr="009129C2">
        <w:t>Inheriting Attributes from a Common Form</w:t>
      </w:r>
      <w:bookmarkEnd w:id="306"/>
      <w:bookmarkEnd w:id="307"/>
      <w:bookmarkEnd w:id="308"/>
    </w:p>
    <w:p w:rsidR="004913A0" w:rsidRPr="009129C2" w:rsidRDefault="004913A0" w:rsidP="004913A0">
      <w:pPr>
        <w:pStyle w:val="BodyText"/>
      </w:pPr>
      <w:r w:rsidRPr="009129C2">
        <w:t xml:space="preserve">This feature is useful when you want attributes of a certain form to appear across various forms. Instead of creating the same attributes across multiple forms, you can inherit them from a common form. For example: you have a form </w:t>
      </w:r>
      <w:r w:rsidRPr="009129C2">
        <w:rPr>
          <w:rStyle w:val="BodyTextChar2"/>
          <w:i/>
          <w:iCs/>
        </w:rPr>
        <w:t>Environmental Exposures Health</w:t>
      </w:r>
      <w:r w:rsidRPr="009129C2">
        <w:rPr>
          <w:rFonts w:ascii="Courier" w:hAnsi="Courier"/>
          <w:sz w:val="18"/>
          <w:szCs w:val="18"/>
        </w:rPr>
        <w:t xml:space="preserve"> </w:t>
      </w:r>
      <w:r w:rsidRPr="009129C2">
        <w:rPr>
          <w:rStyle w:val="BodyTextChar2"/>
          <w:i/>
          <w:iCs/>
        </w:rPr>
        <w:t>Annotation</w:t>
      </w:r>
      <w:r w:rsidRPr="009129C2">
        <w:rPr>
          <w:rFonts w:ascii="Courier" w:hAnsi="Courier"/>
          <w:sz w:val="18"/>
          <w:szCs w:val="18"/>
        </w:rPr>
        <w:t xml:space="preserve"> </w:t>
      </w:r>
      <w:r w:rsidRPr="009129C2">
        <w:t xml:space="preserve">and it contains attributes like </w:t>
      </w:r>
      <w:r w:rsidRPr="009129C2">
        <w:rPr>
          <w:rStyle w:val="BodyTextChar2"/>
          <w:i/>
          <w:iCs/>
        </w:rPr>
        <w:t>Agent</w:t>
      </w:r>
      <w:r w:rsidRPr="009129C2">
        <w:t xml:space="preserve">, </w:t>
      </w:r>
      <w:r w:rsidRPr="009129C2">
        <w:rPr>
          <w:rStyle w:val="BodyTextChar2"/>
          <w:i/>
          <w:iCs/>
        </w:rPr>
        <w:t>Other</w:t>
      </w:r>
      <w:r w:rsidRPr="009129C2">
        <w:t xml:space="preserve"> </w:t>
      </w:r>
      <w:r w:rsidRPr="009129C2">
        <w:rPr>
          <w:rStyle w:val="BodyTextChar2"/>
          <w:i/>
          <w:iCs/>
        </w:rPr>
        <w:t>Agent</w:t>
      </w:r>
      <w:r w:rsidRPr="009129C2">
        <w:t xml:space="preserve">, and so on. To import all these attributes in some other form, for example: </w:t>
      </w:r>
      <w:r w:rsidRPr="009129C2">
        <w:rPr>
          <w:rStyle w:val="BodyTextChar2"/>
          <w:i/>
          <w:iCs/>
        </w:rPr>
        <w:t>Smoking</w:t>
      </w:r>
      <w:r w:rsidRPr="009129C2">
        <w:rPr>
          <w:rFonts w:ascii="Courier" w:hAnsi="Courier"/>
          <w:sz w:val="18"/>
          <w:szCs w:val="18"/>
        </w:rPr>
        <w:t xml:space="preserve"> </w:t>
      </w:r>
      <w:r w:rsidRPr="009129C2">
        <w:rPr>
          <w:rStyle w:val="BodyTextChar2"/>
          <w:i/>
          <w:iCs/>
        </w:rPr>
        <w:t>Health</w:t>
      </w:r>
      <w:r w:rsidRPr="009129C2">
        <w:rPr>
          <w:rFonts w:ascii="Courier" w:hAnsi="Courier"/>
          <w:sz w:val="18"/>
          <w:szCs w:val="18"/>
        </w:rPr>
        <w:t xml:space="preserve"> </w:t>
      </w:r>
      <w:r w:rsidRPr="009129C2">
        <w:rPr>
          <w:rStyle w:val="BodyTextChar2"/>
          <w:i/>
          <w:iCs/>
        </w:rPr>
        <w:t>Annotation</w:t>
      </w:r>
      <w:r w:rsidRPr="009129C2">
        <w:t xml:space="preserve"> and </w:t>
      </w:r>
      <w:r w:rsidRPr="009129C2">
        <w:rPr>
          <w:rStyle w:val="BodyTextChar2"/>
          <w:i/>
          <w:iCs/>
        </w:rPr>
        <w:t>Alcohol</w:t>
      </w:r>
      <w:r w:rsidRPr="009129C2">
        <w:rPr>
          <w:rFonts w:ascii="Courier" w:hAnsi="Courier"/>
          <w:sz w:val="18"/>
          <w:szCs w:val="18"/>
        </w:rPr>
        <w:t xml:space="preserve"> </w:t>
      </w:r>
      <w:r w:rsidRPr="009129C2">
        <w:rPr>
          <w:rStyle w:val="BodyTextChar2"/>
          <w:i/>
          <w:iCs/>
        </w:rPr>
        <w:t>Health</w:t>
      </w:r>
      <w:r w:rsidRPr="009129C2">
        <w:rPr>
          <w:rFonts w:ascii="Courier" w:hAnsi="Courier"/>
          <w:sz w:val="18"/>
          <w:szCs w:val="18"/>
        </w:rPr>
        <w:t xml:space="preserve"> </w:t>
      </w:r>
      <w:r w:rsidRPr="009129C2">
        <w:rPr>
          <w:rStyle w:val="BodyTextChar2"/>
          <w:i/>
          <w:iCs/>
        </w:rPr>
        <w:t>Annotation</w:t>
      </w:r>
      <w:r w:rsidRPr="009129C2">
        <w:t>, use the Inherit form from option while creating these child forms. This will populate the child forms with all the attributes from the parent form.</w:t>
      </w:r>
    </w:p>
    <w:p w:rsidR="004913A0" w:rsidRPr="009129C2" w:rsidRDefault="004913A0" w:rsidP="004913A0">
      <w:pPr>
        <w:pStyle w:val="NoteMainbody"/>
      </w:pPr>
      <w:r w:rsidRPr="009129C2">
        <w:rPr>
          <w:b/>
        </w:rPr>
        <w:t>Note:</w:t>
      </w:r>
      <w:r w:rsidRPr="009129C2">
        <w:tab/>
        <w:t xml:space="preserve">The </w:t>
      </w:r>
      <w:fldSimple w:instr=" DOCPROPERTY  ApplicationName  \* MERGEFORMAT ">
        <w:r w:rsidRPr="009129C2">
          <w:t>caTissue Suite</w:t>
        </w:r>
      </w:fldSimple>
      <w:r w:rsidRPr="009129C2">
        <w:t xml:space="preserve"> supports </w:t>
      </w:r>
      <w:r w:rsidRPr="009129C2">
        <w:rPr>
          <w:i/>
        </w:rPr>
        <w:t>n</w:t>
      </w:r>
      <w:r w:rsidRPr="009129C2">
        <w:t xml:space="preserve"> level inheritance. This means that a child form can also be a parent form to another form.</w:t>
      </w:r>
    </w:p>
    <w:p w:rsidR="004913A0" w:rsidRPr="009129C2" w:rsidRDefault="004913A0" w:rsidP="004913A0">
      <w:pPr>
        <w:pStyle w:val="BodyText"/>
      </w:pPr>
      <w:r w:rsidRPr="009129C2">
        <w:br w:type="page"/>
        <w:t>The following procedure explains how to inherit a form based on the preceding example. To inherit a form:</w:t>
      </w:r>
    </w:p>
    <w:p w:rsidR="004913A0" w:rsidRPr="009129C2" w:rsidRDefault="004913A0" w:rsidP="004913A0">
      <w:pPr>
        <w:pStyle w:val="ListNumber"/>
        <w:numPr>
          <w:ilvl w:val="0"/>
          <w:numId w:val="20"/>
        </w:numPr>
      </w:pPr>
      <w:r w:rsidRPr="009129C2">
        <w:t xml:space="preserve">Create a parent form Environmental Exposures Health Annotation with attributes like Agent, Other Agent, and Years Agent Free. </w:t>
      </w:r>
    </w:p>
    <w:p w:rsidR="004913A0" w:rsidRPr="009129C2" w:rsidRDefault="004913A0" w:rsidP="004913A0">
      <w:pPr>
        <w:pStyle w:val="NoteInList"/>
      </w:pPr>
      <w:r w:rsidRPr="009129C2">
        <w:rPr>
          <w:b/>
        </w:rPr>
        <w:t>Note:</w:t>
      </w:r>
      <w:r w:rsidRPr="009129C2">
        <w:tab/>
        <w:t>Select the Abstract (Not for data entry) option on the Define Form page if you do not want to use the parent form for any data entry.</w:t>
      </w:r>
    </w:p>
    <w:p w:rsidR="004913A0" w:rsidRPr="009129C2" w:rsidRDefault="004913A0" w:rsidP="004913A0">
      <w:pPr>
        <w:pStyle w:val="ListNumber"/>
        <w:numPr>
          <w:ilvl w:val="0"/>
          <w:numId w:val="110"/>
        </w:numPr>
      </w:pPr>
      <w:r w:rsidRPr="009129C2">
        <w:t xml:space="preserve">Create a child form Smoking Health Annotation. </w:t>
      </w:r>
    </w:p>
    <w:p w:rsidR="004913A0" w:rsidRPr="009129C2" w:rsidRDefault="004913A0" w:rsidP="004913A0">
      <w:pPr>
        <w:pStyle w:val="ListNumber"/>
        <w:numPr>
          <w:ilvl w:val="0"/>
          <w:numId w:val="252"/>
        </w:numPr>
      </w:pPr>
      <w:r w:rsidRPr="009129C2">
        <w:t>Select the parent form Environmental Exposures Health Annotation from the Inherit form from drop-down list on the Define Form page as shown in the following figure.</w:t>
      </w:r>
    </w:p>
    <w:p w:rsidR="004913A0" w:rsidRPr="009129C2" w:rsidRDefault="004913A0" w:rsidP="004913A0">
      <w:pPr>
        <w:pStyle w:val="ListNumber"/>
        <w:numPr>
          <w:ilvl w:val="0"/>
          <w:numId w:val="48"/>
        </w:numPr>
      </w:pPr>
      <w:r w:rsidRPr="009129C2">
        <w:t xml:space="preserve">Click </w:t>
      </w:r>
      <w:r w:rsidRPr="009129C2">
        <w:rPr>
          <w:b/>
        </w:rPr>
        <w:t>Next</w:t>
      </w:r>
      <w:r w:rsidRPr="009129C2">
        <w:t xml:space="preserve">. The Define Form opens. </w:t>
      </w:r>
    </w:p>
    <w:p w:rsidR="004913A0" w:rsidRPr="009129C2" w:rsidRDefault="007A0E2C" w:rsidP="004913A0">
      <w:pPr>
        <w:ind w:left="180"/>
      </w:pPr>
      <w:r>
        <w:rPr>
          <w:noProof/>
        </w:rPr>
        <w:drawing>
          <wp:inline distT="0" distB="0" distL="0" distR="0">
            <wp:extent cx="5629275" cy="2066925"/>
            <wp:effectExtent l="19050" t="19050" r="28575" b="28575"/>
            <wp:docPr id="61" name="Picture 61" descr="This screen shot is the Define a Form page filled in as described to inherit a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s screen shot is the Define a Form page filled in as described to inherit a form."/>
                    <pic:cNvPicPr>
                      <a:picLocks noChangeAspect="1" noChangeArrowheads="1"/>
                    </pic:cNvPicPr>
                  </pic:nvPicPr>
                  <pic:blipFill>
                    <a:blip r:embed="rId89"/>
                    <a:srcRect/>
                    <a:stretch>
                      <a:fillRect/>
                    </a:stretch>
                  </pic:blipFill>
                  <pic:spPr bwMode="auto">
                    <a:xfrm>
                      <a:off x="0" y="0"/>
                      <a:ext cx="5629275" cy="2066925"/>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64</w:t>
        </w:r>
      </w:fldSimple>
      <w:r w:rsidRPr="009129C2">
        <w:t>: Inheriting Form - Define Form Page</w:t>
      </w:r>
    </w:p>
    <w:p w:rsidR="004913A0" w:rsidRPr="009129C2" w:rsidRDefault="004913A0" w:rsidP="004913A0">
      <w:pPr>
        <w:pStyle w:val="ListNumber"/>
        <w:numPr>
          <w:ilvl w:val="0"/>
          <w:numId w:val="48"/>
        </w:numPr>
      </w:pPr>
      <w:r w:rsidRPr="009129C2">
        <w:t>On the Build form page, add the unique attributes of the derived form, if any.</w:t>
      </w:r>
    </w:p>
    <w:p w:rsidR="004913A0" w:rsidRPr="009129C2" w:rsidRDefault="004913A0" w:rsidP="004913A0">
      <w:pPr>
        <w:pStyle w:val="ListNumber"/>
        <w:numPr>
          <w:ilvl w:val="0"/>
          <w:numId w:val="48"/>
        </w:numPr>
      </w:pPr>
      <w:r w:rsidRPr="009129C2">
        <w:t xml:space="preserve">Click </w:t>
      </w:r>
      <w:r w:rsidRPr="009129C2">
        <w:rPr>
          <w:b/>
        </w:rPr>
        <w:t>Next</w:t>
      </w:r>
      <w:r w:rsidRPr="009129C2">
        <w:t>.</w:t>
      </w:r>
    </w:p>
    <w:p w:rsidR="004913A0" w:rsidRPr="009129C2" w:rsidRDefault="004913A0" w:rsidP="004913A0">
      <w:pPr>
        <w:pStyle w:val="BodyTextIndent"/>
      </w:pPr>
      <w:r w:rsidRPr="009129C2">
        <w:t>The Preview page displays the attributes you created, as well as the inherited attributes of the parent form Environmental Exposures Health Annotation.</w:t>
      </w:r>
    </w:p>
    <w:p w:rsidR="004913A0" w:rsidRPr="009129C2" w:rsidRDefault="007A0E2C" w:rsidP="004913A0">
      <w:pPr>
        <w:pStyle w:val="GraphicAnchorMain"/>
      </w:pPr>
      <w:r>
        <w:rPr>
          <w:noProof/>
        </w:rPr>
        <w:drawing>
          <wp:inline distT="0" distB="0" distL="0" distR="0">
            <wp:extent cx="5934075" cy="1990725"/>
            <wp:effectExtent l="19050" t="19050" r="28575" b="28575"/>
            <wp:docPr id="62" name="Picture 62" descr="This screen shot is a preview of a Smoking Health Annotation form with Agent collection items (name, years agent free) and Date Interval or Duration with a Start and End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is screen shot is a preview of a Smoking Health Annotation form with Agent collection items (name, years agent free) and Date Interval or Duration with a Start and End Date. "/>
                    <pic:cNvPicPr>
                      <a:picLocks noChangeAspect="1" noChangeArrowheads="1"/>
                    </pic:cNvPicPr>
                  </pic:nvPicPr>
                  <pic:blipFill>
                    <a:blip r:embed="rId90"/>
                    <a:srcRect/>
                    <a:stretch>
                      <a:fillRect/>
                    </a:stretch>
                  </pic:blipFill>
                  <pic:spPr bwMode="auto">
                    <a:xfrm>
                      <a:off x="0" y="0"/>
                      <a:ext cx="5934075" cy="1990725"/>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ind w:firstLine="720"/>
      </w:pPr>
      <w:r w:rsidRPr="009129C2">
        <w:t xml:space="preserve"> Figure </w:t>
      </w:r>
      <w:fldSimple w:instr=" SEQ Figure \* ARABIC ">
        <w:r>
          <w:rPr>
            <w:noProof/>
          </w:rPr>
          <w:t>65</w:t>
        </w:r>
      </w:fldSimple>
      <w:r w:rsidRPr="009129C2">
        <w:t>: Inheriting Form - Preview Page</w:t>
      </w:r>
    </w:p>
    <w:p w:rsidR="004913A0" w:rsidRPr="009129C2" w:rsidRDefault="004913A0" w:rsidP="004913A0">
      <w:pPr>
        <w:pStyle w:val="BodyText"/>
        <w:ind w:left="1440"/>
      </w:pPr>
      <w:r w:rsidRPr="009129C2">
        <w:t xml:space="preserve">Click </w:t>
      </w:r>
      <w:r w:rsidRPr="009129C2">
        <w:rPr>
          <w:b/>
        </w:rPr>
        <w:t>Back</w:t>
      </w:r>
      <w:r w:rsidRPr="009129C2">
        <w:t xml:space="preserve"> and then click </w:t>
      </w:r>
      <w:r w:rsidRPr="009129C2">
        <w:rPr>
          <w:b/>
        </w:rPr>
        <w:t>Save</w:t>
      </w:r>
      <w:r w:rsidRPr="009129C2">
        <w:t xml:space="preserve">.You </w:t>
      </w:r>
      <w:r w:rsidRPr="009129C2">
        <w:fldChar w:fldCharType="begin"/>
      </w:r>
      <w:r w:rsidRPr="009129C2">
        <w:instrText xml:space="preserve"> XE "form:viewing" </w:instrText>
      </w:r>
      <w:r w:rsidRPr="009129C2">
        <w:fldChar w:fldCharType="end"/>
      </w:r>
      <w:r w:rsidRPr="009129C2">
        <w:t xml:space="preserve">can view a form by navigating to the Collection Protocol Based View under Biospecimen Data. </w:t>
      </w:r>
    </w:p>
    <w:p w:rsidR="004913A0" w:rsidRPr="009129C2" w:rsidRDefault="004913A0" w:rsidP="004913A0">
      <w:pPr>
        <w:pStyle w:val="NoteInList"/>
      </w:pPr>
      <w:r w:rsidRPr="009129C2">
        <w:rPr>
          <w:b/>
        </w:rPr>
        <w:t>Note:</w:t>
      </w:r>
      <w:r w:rsidRPr="009129C2">
        <w:t xml:space="preserve">  The caTissue Suite supports n level inheritance. This means the child form, for example: </w:t>
      </w:r>
      <w:r w:rsidRPr="009129C2">
        <w:rPr>
          <w:rStyle w:val="BodyTextChar2"/>
          <w:i/>
        </w:rPr>
        <w:t>Smoking Health Annotation</w:t>
      </w:r>
      <w:r w:rsidRPr="009129C2">
        <w:t xml:space="preserve"> will inherit all the attributes of the parent form </w:t>
      </w:r>
      <w:r w:rsidRPr="009129C2">
        <w:rPr>
          <w:rStyle w:val="BodyTextChar2"/>
          <w:i/>
        </w:rPr>
        <w:t>Environmental Exposure Health Annotation</w:t>
      </w:r>
      <w:r w:rsidRPr="009129C2">
        <w:t xml:space="preserve">, and the </w:t>
      </w:r>
      <w:r w:rsidRPr="009129C2">
        <w:rPr>
          <w:rStyle w:val="BodyTextChar2"/>
          <w:i/>
        </w:rPr>
        <w:t>Smoking Health Annotation</w:t>
      </w:r>
      <w:r w:rsidRPr="009129C2">
        <w:t xml:space="preserve"> form can also be a parent form to another form, for example: </w:t>
      </w:r>
      <w:r w:rsidRPr="009129C2">
        <w:rPr>
          <w:rStyle w:val="BodyTextChar2"/>
          <w:i/>
        </w:rPr>
        <w:t>Participant Medical Identifier</w:t>
      </w:r>
      <w:r w:rsidRPr="009129C2">
        <w:t>. Hence, the form</w:t>
      </w:r>
      <w:r w:rsidRPr="009129C2">
        <w:rPr>
          <w:rStyle w:val="BodyTextChar2"/>
          <w:i/>
        </w:rPr>
        <w:t xml:space="preserve"> Participant Medical Identifier</w:t>
      </w:r>
      <w:r w:rsidRPr="009129C2">
        <w:t xml:space="preserve"> will contain the attributes of its parent form (</w:t>
      </w:r>
      <w:r w:rsidRPr="009129C2">
        <w:rPr>
          <w:rStyle w:val="BodyTextChar2"/>
          <w:i/>
        </w:rPr>
        <w:t>Smoking Health Annotation</w:t>
      </w:r>
      <w:r w:rsidRPr="009129C2">
        <w:t>) as well as the parent of the parent form (</w:t>
      </w:r>
      <w:r w:rsidRPr="009129C2">
        <w:rPr>
          <w:rStyle w:val="BodyTextChar2"/>
          <w:i/>
        </w:rPr>
        <w:t>Environmental Exposure Health Annotation</w:t>
      </w:r>
      <w:r w:rsidRPr="009129C2">
        <w:t>).</w:t>
      </w:r>
    </w:p>
    <w:p w:rsidR="004913A0" w:rsidRPr="009129C2" w:rsidRDefault="004913A0" w:rsidP="004913A0">
      <w:pPr>
        <w:pStyle w:val="ListNumber"/>
        <w:numPr>
          <w:ilvl w:val="0"/>
          <w:numId w:val="48"/>
        </w:numPr>
      </w:pPr>
      <w:r w:rsidRPr="009129C2">
        <w:t xml:space="preserve">Click the </w:t>
      </w:r>
      <w:r w:rsidRPr="009129C2">
        <w:rPr>
          <w:b/>
        </w:rPr>
        <w:t>Biospecimen Data</w:t>
      </w:r>
      <w:r w:rsidRPr="009129C2">
        <w:t xml:space="preserve"> tab, and select </w:t>
      </w:r>
      <w:r w:rsidRPr="009129C2">
        <w:rPr>
          <w:b/>
        </w:rPr>
        <w:t>Collection Protocol Based View</w:t>
      </w:r>
      <w:r w:rsidRPr="009129C2">
        <w:t>.</w:t>
      </w:r>
    </w:p>
    <w:p w:rsidR="004913A0" w:rsidRDefault="004913A0" w:rsidP="004913A0">
      <w:pPr>
        <w:pStyle w:val="ListBullet2"/>
      </w:pPr>
      <w:r w:rsidRPr="009129C2">
        <w:t xml:space="preserve">Select the annotation and click the </w:t>
      </w:r>
      <w:r w:rsidRPr="009129C2">
        <w:rPr>
          <w:b/>
        </w:rPr>
        <w:t>Go</w:t>
      </w:r>
      <w:r w:rsidRPr="009129C2">
        <w:t xml:space="preserve"> button. </w:t>
      </w:r>
    </w:p>
    <w:p w:rsidR="004913A0" w:rsidRPr="009129C2" w:rsidRDefault="007A0E2C" w:rsidP="004913A0">
      <w:pPr>
        <w:pStyle w:val="BodyText"/>
      </w:pPr>
      <w:r>
        <w:rPr>
          <w:noProof/>
        </w:rPr>
        <w:drawing>
          <wp:inline distT="0" distB="0" distL="0" distR="0">
            <wp:extent cx="5257800" cy="3276600"/>
            <wp:effectExtent l="19050" t="0" r="0" b="0"/>
            <wp:docPr id="63" name="Picture 63" descr="This screen shot shows the data Entry  form for importing the X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is screen shot shows the data Entry  form for importing the XMI. "/>
                    <pic:cNvPicPr>
                      <a:picLocks noChangeAspect="1" noChangeArrowheads="1"/>
                    </pic:cNvPicPr>
                  </pic:nvPicPr>
                  <pic:blipFill>
                    <a:blip r:embed="rId91"/>
                    <a:srcRect l="2100" t="14777" r="4201" b="8232"/>
                    <a:stretch>
                      <a:fillRect/>
                    </a:stretch>
                  </pic:blipFill>
                  <pic:spPr bwMode="auto">
                    <a:xfrm>
                      <a:off x="0" y="0"/>
                      <a:ext cx="5257800" cy="3276600"/>
                    </a:xfrm>
                    <a:prstGeom prst="rect">
                      <a:avLst/>
                    </a:prstGeom>
                    <a:noFill/>
                    <a:ln w="9525">
                      <a:noFill/>
                      <a:miter lim="800000"/>
                      <a:headEnd/>
                      <a:tailEnd/>
                    </a:ln>
                  </pic:spPr>
                </pic:pic>
              </a:graphicData>
            </a:graphic>
          </wp:inline>
        </w:drawing>
      </w:r>
    </w:p>
    <w:p w:rsidR="004913A0" w:rsidRPr="009129C2" w:rsidRDefault="004913A0" w:rsidP="004913A0">
      <w:pPr>
        <w:pStyle w:val="Caption"/>
        <w:ind w:firstLine="720"/>
      </w:pPr>
      <w:r w:rsidRPr="009129C2">
        <w:t>Figure 16: Importing XMI - Data Entry Form</w:t>
      </w:r>
      <w:r w:rsidRPr="009129C2">
        <w:fldChar w:fldCharType="begin"/>
      </w:r>
      <w:r w:rsidRPr="009129C2">
        <w:instrText xml:space="preserve"> XE "Importing XMI - Data Entry Form" </w:instrText>
      </w:r>
      <w:r w:rsidRPr="009129C2">
        <w:fldChar w:fldCharType="end"/>
      </w:r>
    </w:p>
    <w:p w:rsidR="004913A0" w:rsidRDefault="004913A0" w:rsidP="004913A0">
      <w:pPr>
        <w:pStyle w:val="NoteInList"/>
      </w:pPr>
      <w:r w:rsidRPr="009129C2">
        <w:rPr>
          <w:rFonts w:cs="Arial"/>
          <w:b/>
          <w:sz w:val="20"/>
          <w:szCs w:val="20"/>
        </w:rPr>
        <w:t>Note:</w:t>
      </w:r>
      <w:r w:rsidRPr="009129C2">
        <w:t xml:space="preserve"> </w:t>
      </w:r>
      <w:r w:rsidRPr="009129C2">
        <w:tab/>
        <w:t xml:space="preserve">The data entry form fields are created based on </w:t>
      </w:r>
      <w:fldSimple w:instr=" DOCPROPERTY  ApplicationName  \* MERGEFORMAT ">
        <w:r w:rsidRPr="009129C2">
          <w:t>caTissue Suite</w:t>
        </w:r>
      </w:fldSimple>
      <w:r w:rsidRPr="009129C2">
        <w:t xml:space="preserve"> control type. </w:t>
      </w:r>
      <w:fldSimple w:instr=" DOCPROPERTY  ApplicationName  \* MERGEFORMAT ">
        <w:r w:rsidRPr="009129C2">
          <w:t>caTissue Suite</w:t>
        </w:r>
      </w:fldSimple>
      <w:r w:rsidRPr="009129C2">
        <w:t xml:space="preserve"> control type properties and other definitions are specified in the form definition CSV.</w:t>
      </w:r>
    </w:p>
    <w:p w:rsidR="004913A0" w:rsidRDefault="004913A0" w:rsidP="004913A0">
      <w:r w:rsidRPr="008821D0">
        <w:rPr>
          <w:b/>
        </w:rPr>
        <w:t>Known Issue</w:t>
      </w:r>
      <w:r>
        <w:rPr>
          <w:b/>
        </w:rPr>
        <w:t xml:space="preserve"> in caTissue Suite 1.2</w:t>
      </w:r>
      <w:r w:rsidRPr="008821D0">
        <w:rPr>
          <w:b/>
        </w:rPr>
        <w:t xml:space="preserve">: </w:t>
      </w:r>
      <w:r>
        <w:t>Data entry is not working for forms created with inheritance using the UI form builder. But this works fine when UML model is loaded via XMI. Refer to technical guide for details on how to create DE forms using XMI import option.</w:t>
      </w:r>
    </w:p>
    <w:p w:rsidR="004913A0" w:rsidRDefault="004913A0" w:rsidP="004913A0"/>
    <w:p w:rsidR="004913A0" w:rsidRPr="009129C2" w:rsidRDefault="004913A0" w:rsidP="004913A0">
      <w:pPr>
        <w:pStyle w:val="Heading3"/>
      </w:pPr>
      <w:bookmarkStart w:id="309" w:name="_Toc288135172"/>
      <w:bookmarkStart w:id="310" w:name="_Toc288121240"/>
      <w:r w:rsidRPr="009129C2">
        <w:t>Editing the Conditions for a Collection Protocol</w:t>
      </w:r>
      <w:bookmarkEnd w:id="309"/>
      <w:bookmarkEnd w:id="310"/>
    </w:p>
    <w:p w:rsidR="004913A0" w:rsidRPr="009129C2" w:rsidRDefault="004913A0" w:rsidP="004913A0">
      <w:pPr>
        <w:pStyle w:val="BodyText"/>
      </w:pPr>
      <w:r w:rsidRPr="009129C2">
        <w:t xml:space="preserve">To </w:t>
      </w:r>
      <w:r w:rsidRPr="009129C2">
        <w:fldChar w:fldCharType="begin"/>
      </w:r>
      <w:r w:rsidRPr="009129C2">
        <w:instrText xml:space="preserve"> XE "Collection Protocol:editing conditions" </w:instrText>
      </w:r>
      <w:r w:rsidRPr="009129C2">
        <w:fldChar w:fldCharType="end"/>
      </w:r>
      <w:r w:rsidRPr="009129C2">
        <w:fldChar w:fldCharType="begin"/>
      </w:r>
      <w:r w:rsidRPr="009129C2">
        <w:instrText xml:space="preserve"> XE "editing:conditions in Collection Protocol" </w:instrText>
      </w:r>
      <w:r w:rsidRPr="009129C2">
        <w:fldChar w:fldCharType="end"/>
      </w:r>
      <w:r w:rsidRPr="009129C2">
        <w:t>edit conditions for a collection protocol:</w:t>
      </w:r>
    </w:p>
    <w:p w:rsidR="004913A0" w:rsidRPr="009129C2" w:rsidRDefault="004913A0" w:rsidP="004913A0">
      <w:pPr>
        <w:pStyle w:val="ListNumber"/>
        <w:numPr>
          <w:ilvl w:val="0"/>
          <w:numId w:val="20"/>
        </w:numPr>
      </w:pPr>
      <w:r w:rsidRPr="009129C2">
        <w:t xml:space="preserve">Select the required group under </w:t>
      </w:r>
      <w:r w:rsidRPr="009129C2">
        <w:rPr>
          <w:b/>
        </w:rPr>
        <w:t>Group</w:t>
      </w:r>
      <w:r w:rsidRPr="009129C2">
        <w:t xml:space="preserve"> on the Build Annotation Form page.</w:t>
      </w:r>
    </w:p>
    <w:p w:rsidR="004913A0" w:rsidRPr="009129C2" w:rsidRDefault="004913A0" w:rsidP="004913A0">
      <w:pPr>
        <w:pStyle w:val="ListNumber"/>
        <w:numPr>
          <w:ilvl w:val="0"/>
          <w:numId w:val="110"/>
        </w:numPr>
      </w:pPr>
      <w:r w:rsidRPr="009129C2">
        <w:t xml:space="preserve">Click </w:t>
      </w:r>
      <w:r w:rsidRPr="009129C2">
        <w:rPr>
          <w:b/>
        </w:rPr>
        <w:t>Edit</w:t>
      </w:r>
      <w:r w:rsidRPr="009129C2">
        <w:t xml:space="preserve"> under </w:t>
      </w:r>
      <w:r w:rsidRPr="009129C2">
        <w:rPr>
          <w:b/>
        </w:rPr>
        <w:t>Conditions</w:t>
      </w:r>
      <w:r w:rsidRPr="009129C2">
        <w:t xml:space="preserve"> for the required form under </w:t>
      </w:r>
      <w:r w:rsidRPr="009129C2">
        <w:rPr>
          <w:b/>
        </w:rPr>
        <w:t>Form Title</w:t>
      </w:r>
      <w:r w:rsidRPr="009129C2">
        <w:t xml:space="preserve"> as shown in the following figure. </w:t>
      </w:r>
    </w:p>
    <w:p w:rsidR="004913A0" w:rsidRPr="009129C2" w:rsidRDefault="007A0E2C" w:rsidP="004913A0">
      <w:pPr>
        <w:pStyle w:val="GraphicAnchorMain"/>
      </w:pPr>
      <w:r>
        <w:rPr>
          <w:noProof/>
        </w:rPr>
        <w:drawing>
          <wp:inline distT="0" distB="0" distL="0" distR="0">
            <wp:extent cx="5934075" cy="1371600"/>
            <wp:effectExtent l="19050" t="19050" r="28575" b="19050"/>
            <wp:docPr id="64" name="Picture 64" descr="This screen shot shows how to edit conditions for a collection protocol from the Existing Annotat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is screen shot shows how to edit conditions for a collection protocol from the Existing Annotations page."/>
                    <pic:cNvPicPr>
                      <a:picLocks noChangeAspect="1" noChangeArrowheads="1"/>
                    </pic:cNvPicPr>
                  </pic:nvPicPr>
                  <pic:blipFill>
                    <a:blip r:embed="rId92"/>
                    <a:srcRect/>
                    <a:stretch>
                      <a:fillRect/>
                    </a:stretch>
                  </pic:blipFill>
                  <pic:spPr bwMode="auto">
                    <a:xfrm>
                      <a:off x="0" y="0"/>
                      <a:ext cx="5934075" cy="1371600"/>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71</w:t>
        </w:r>
      </w:fldSimple>
      <w:r w:rsidRPr="009129C2">
        <w:t>: Editing Conditions for a Collection Protocol</w:t>
      </w:r>
    </w:p>
    <w:p w:rsidR="004913A0" w:rsidRPr="009129C2" w:rsidRDefault="004913A0" w:rsidP="004913A0">
      <w:pPr>
        <w:pStyle w:val="ListNumber"/>
        <w:numPr>
          <w:ilvl w:val="0"/>
          <w:numId w:val="252"/>
        </w:numPr>
      </w:pPr>
      <w:r w:rsidRPr="009129C2">
        <w:t xml:space="preserve">Select the required collection protocol or collection protocols under </w:t>
      </w:r>
      <w:r w:rsidRPr="009129C2">
        <w:rPr>
          <w:b/>
        </w:rPr>
        <w:t>Title</w:t>
      </w:r>
      <w:r w:rsidRPr="009129C2">
        <w:t xml:space="preserve"> as shown in the following figure.</w:t>
      </w:r>
    </w:p>
    <w:p w:rsidR="004913A0" w:rsidRPr="009129C2" w:rsidRDefault="004913A0" w:rsidP="004913A0">
      <w:pPr>
        <w:pStyle w:val="ListNumber"/>
        <w:numPr>
          <w:ilvl w:val="0"/>
          <w:numId w:val="48"/>
        </w:numPr>
      </w:pPr>
      <w:r w:rsidRPr="009129C2">
        <w:br w:type="page"/>
        <w:t xml:space="preserve">Click </w:t>
      </w:r>
      <w:r w:rsidRPr="009129C2">
        <w:rPr>
          <w:b/>
        </w:rPr>
        <w:t>Submit</w:t>
      </w:r>
      <w:r w:rsidRPr="009129C2">
        <w:t xml:space="preserve"> to update the changes.</w:t>
      </w:r>
    </w:p>
    <w:p w:rsidR="004913A0" w:rsidRPr="009129C2" w:rsidRDefault="007A0E2C" w:rsidP="004913A0">
      <w:pPr>
        <w:pStyle w:val="GraphicAnchorMain"/>
      </w:pPr>
      <w:r>
        <w:rPr>
          <w:noProof/>
        </w:rPr>
        <w:drawing>
          <wp:inline distT="0" distB="0" distL="0" distR="0">
            <wp:extent cx="5029200" cy="1495425"/>
            <wp:effectExtent l="19050" t="19050" r="19050" b="28575"/>
            <wp:docPr id="65" name="Picture 65" descr="This screen shot shows the Build Annotation Form filled in to edit condi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is screen shot shows the Build Annotation Form filled in to edit conditions. "/>
                    <pic:cNvPicPr>
                      <a:picLocks noChangeAspect="1" noChangeArrowheads="1"/>
                    </pic:cNvPicPr>
                  </pic:nvPicPr>
                  <pic:blipFill>
                    <a:blip r:embed="rId93"/>
                    <a:srcRect/>
                    <a:stretch>
                      <a:fillRect/>
                    </a:stretch>
                  </pic:blipFill>
                  <pic:spPr bwMode="auto">
                    <a:xfrm>
                      <a:off x="0" y="0"/>
                      <a:ext cx="5029200" cy="1495425"/>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72</w:t>
        </w:r>
      </w:fldSimple>
      <w:r w:rsidRPr="009129C2">
        <w:t>: Editing Conditions for a Collection Protocol - Build Annotation Form Page</w:t>
      </w:r>
    </w:p>
    <w:p w:rsidR="004913A0" w:rsidRPr="009129C2" w:rsidRDefault="004913A0" w:rsidP="004913A0">
      <w:pPr>
        <w:pStyle w:val="BodyText"/>
      </w:pPr>
      <w:r w:rsidRPr="009129C2">
        <w:t>You can modify a form based on your requirements. You cannot modify attribute data type and attribute properties once records are entered for that form. Similarly, you cannot change the parent form for inheritance after data entry. However, you can change the validations as well as the order of attributes in the form. The following procedure explains how to edit a form.</w:t>
      </w:r>
    </w:p>
    <w:p w:rsidR="004913A0" w:rsidRPr="009129C2" w:rsidRDefault="004913A0" w:rsidP="004913A0">
      <w:pPr>
        <w:pStyle w:val="Heading3"/>
      </w:pPr>
      <w:bookmarkStart w:id="311" w:name="_Toc288135173"/>
      <w:bookmarkStart w:id="312" w:name="_Toc288121241"/>
      <w:r w:rsidRPr="009129C2">
        <w:t>Editing a Form</w:t>
      </w:r>
      <w:bookmarkEnd w:id="311"/>
      <w:bookmarkEnd w:id="312"/>
    </w:p>
    <w:p w:rsidR="004913A0" w:rsidRPr="009129C2" w:rsidRDefault="004913A0" w:rsidP="004913A0">
      <w:pPr>
        <w:pStyle w:val="BodyText"/>
      </w:pPr>
      <w:r w:rsidRPr="009129C2">
        <w:t xml:space="preserve">To </w:t>
      </w:r>
      <w:r w:rsidRPr="009129C2">
        <w:fldChar w:fldCharType="begin"/>
      </w:r>
      <w:r w:rsidRPr="009129C2">
        <w:instrText xml:space="preserve"> XE "form:editing" </w:instrText>
      </w:r>
      <w:r w:rsidRPr="009129C2">
        <w:fldChar w:fldCharType="end"/>
      </w:r>
      <w:r w:rsidRPr="009129C2">
        <w:fldChar w:fldCharType="begin"/>
      </w:r>
      <w:r w:rsidRPr="009129C2">
        <w:instrText xml:space="preserve"> XE "editing:form" </w:instrText>
      </w:r>
      <w:r w:rsidRPr="009129C2">
        <w:fldChar w:fldCharType="end"/>
      </w:r>
      <w:r w:rsidRPr="009129C2">
        <w:t>edit a form:</w:t>
      </w:r>
    </w:p>
    <w:p w:rsidR="004913A0" w:rsidRPr="009129C2" w:rsidRDefault="004913A0" w:rsidP="004913A0">
      <w:pPr>
        <w:pStyle w:val="ListNumber"/>
        <w:numPr>
          <w:ilvl w:val="0"/>
          <w:numId w:val="20"/>
        </w:numPr>
      </w:pPr>
      <w:r w:rsidRPr="009129C2">
        <w:t xml:space="preserve">Click the </w:t>
      </w:r>
      <w:r w:rsidRPr="009129C2">
        <w:rPr>
          <w:b/>
        </w:rPr>
        <w:t>Administrative Data</w:t>
      </w:r>
      <w:r w:rsidRPr="009129C2">
        <w:t xml:space="preserve"> tab.</w:t>
      </w:r>
    </w:p>
    <w:p w:rsidR="004913A0" w:rsidRPr="009129C2" w:rsidRDefault="004913A0" w:rsidP="004913A0">
      <w:pPr>
        <w:pStyle w:val="ListNumber"/>
        <w:numPr>
          <w:ilvl w:val="0"/>
          <w:numId w:val="110"/>
        </w:numPr>
      </w:pPr>
      <w:r w:rsidRPr="009129C2">
        <w:t xml:space="preserve">Click </w:t>
      </w:r>
      <w:r w:rsidRPr="009129C2">
        <w:rPr>
          <w:b/>
        </w:rPr>
        <w:t>Local Extensions &gt; Edit</w:t>
      </w:r>
      <w:r w:rsidRPr="009129C2">
        <w:t>. A Warning page opens.</w:t>
      </w:r>
    </w:p>
    <w:p w:rsidR="004913A0" w:rsidRPr="009129C2" w:rsidRDefault="004913A0" w:rsidP="004913A0">
      <w:pPr>
        <w:pStyle w:val="ListNumber"/>
        <w:numPr>
          <w:ilvl w:val="0"/>
          <w:numId w:val="252"/>
        </w:numPr>
      </w:pPr>
      <w:r w:rsidRPr="009129C2">
        <w:t xml:space="preserve">Click </w:t>
      </w:r>
      <w:r w:rsidRPr="009129C2">
        <w:rPr>
          <w:b/>
        </w:rPr>
        <w:t>Next</w:t>
      </w:r>
      <w:r w:rsidRPr="009129C2">
        <w:t xml:space="preserve">. </w:t>
      </w:r>
    </w:p>
    <w:p w:rsidR="004913A0" w:rsidRPr="009129C2" w:rsidRDefault="007A0E2C" w:rsidP="004913A0">
      <w:pPr>
        <w:pStyle w:val="GraphicAnchorMain"/>
      </w:pPr>
      <w:r>
        <w:rPr>
          <w:noProof/>
        </w:rPr>
        <w:drawing>
          <wp:inline distT="0" distB="0" distL="0" distR="0">
            <wp:extent cx="5943600" cy="2981325"/>
            <wp:effectExtent l="19050" t="0" r="0" b="0"/>
            <wp:docPr id="66" name="Picture 66" descr="This screen shot shows the message that appears when you edit Local Ext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his screen shot shows the message that appears when you edit Local Extensions."/>
                    <pic:cNvPicPr>
                      <a:picLocks noChangeAspect="1" noChangeArrowheads="1"/>
                    </pic:cNvPicPr>
                  </pic:nvPicPr>
                  <pic:blipFill>
                    <a:blip r:embed="rId94"/>
                    <a:srcRect/>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4913A0" w:rsidRPr="009129C2" w:rsidRDefault="004913A0" w:rsidP="004913A0">
      <w:pPr>
        <w:pStyle w:val="Caption"/>
        <w:ind w:firstLine="360"/>
      </w:pPr>
      <w:r w:rsidRPr="009129C2">
        <w:t xml:space="preserve">Figure </w:t>
      </w:r>
      <w:fldSimple w:instr=" SEQ Figure \* ARABIC ">
        <w:r>
          <w:rPr>
            <w:noProof/>
          </w:rPr>
          <w:t>73</w:t>
        </w:r>
      </w:fldSimple>
      <w:r w:rsidRPr="009129C2">
        <w:t>: Editing Form - Navigating to DE</w:t>
      </w:r>
    </w:p>
    <w:p w:rsidR="004913A0" w:rsidRPr="009129C2" w:rsidRDefault="004913A0" w:rsidP="004913A0">
      <w:pPr>
        <w:pStyle w:val="BodyTextIndent"/>
      </w:pPr>
      <w:r w:rsidRPr="009129C2">
        <w:br w:type="page"/>
        <w:t>The Existing annotations page opens.</w:t>
      </w:r>
    </w:p>
    <w:p w:rsidR="004913A0" w:rsidRPr="009129C2" w:rsidRDefault="004913A0" w:rsidP="004913A0">
      <w:pPr>
        <w:pStyle w:val="ListNumber"/>
        <w:numPr>
          <w:ilvl w:val="0"/>
          <w:numId w:val="48"/>
        </w:numPr>
      </w:pPr>
      <w:r w:rsidRPr="009129C2">
        <w:t xml:space="preserve">Select the required group under </w:t>
      </w:r>
      <w:r w:rsidRPr="009129C2">
        <w:rPr>
          <w:b/>
        </w:rPr>
        <w:t>Group</w:t>
      </w:r>
      <w:r w:rsidRPr="009129C2">
        <w:t xml:space="preserve">, and then click a link corresponding to the required form under </w:t>
      </w:r>
      <w:r w:rsidRPr="009129C2">
        <w:rPr>
          <w:b/>
        </w:rPr>
        <w:t>Form Title</w:t>
      </w:r>
      <w:r w:rsidRPr="009129C2">
        <w:t xml:space="preserve"> as shown in the following figure. </w:t>
      </w:r>
    </w:p>
    <w:p w:rsidR="004913A0" w:rsidRPr="009129C2" w:rsidRDefault="007A0E2C" w:rsidP="004913A0">
      <w:pPr>
        <w:pStyle w:val="GraphicAnchorStep"/>
      </w:pPr>
      <w:r>
        <w:rPr>
          <w:noProof/>
        </w:rPr>
        <w:drawing>
          <wp:inline distT="0" distB="0" distL="0" distR="0">
            <wp:extent cx="4800600" cy="2352675"/>
            <wp:effectExtent l="19050" t="0" r="0" b="0"/>
            <wp:docPr id="67" name="Picture 67" descr="This screen shot shows the Existing annotations page to editing the Group and Form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is screen shot shows the Existing annotations page to editing the Group and Form Title."/>
                    <pic:cNvPicPr>
                      <a:picLocks noChangeAspect="1" noChangeArrowheads="1"/>
                    </pic:cNvPicPr>
                  </pic:nvPicPr>
                  <pic:blipFill>
                    <a:blip r:embed="rId95"/>
                    <a:srcRect/>
                    <a:stretch>
                      <a:fillRect/>
                    </a:stretch>
                  </pic:blipFill>
                  <pic:spPr bwMode="auto">
                    <a:xfrm>
                      <a:off x="0" y="0"/>
                      <a:ext cx="4800600" cy="2352675"/>
                    </a:xfrm>
                    <a:prstGeom prst="rect">
                      <a:avLst/>
                    </a:prstGeom>
                    <a:noFill/>
                    <a:ln w="9525">
                      <a:noFill/>
                      <a:miter lim="800000"/>
                      <a:headEnd/>
                      <a:tailEnd/>
                    </a:ln>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74</w:t>
        </w:r>
      </w:fldSimple>
      <w:r w:rsidRPr="009129C2">
        <w:t>: Editing Form - Group and Form Title Page</w:t>
      </w:r>
    </w:p>
    <w:p w:rsidR="004913A0" w:rsidRPr="009129C2" w:rsidRDefault="004913A0" w:rsidP="004913A0">
      <w:pPr>
        <w:pStyle w:val="ListNumber"/>
        <w:numPr>
          <w:ilvl w:val="0"/>
          <w:numId w:val="48"/>
        </w:numPr>
      </w:pPr>
      <w:r w:rsidRPr="009129C2">
        <w:t xml:space="preserve">The </w:t>
      </w:r>
      <w:r w:rsidRPr="009129C2">
        <w:rPr>
          <w:b/>
        </w:rPr>
        <w:t>Select From Existing</w:t>
      </w:r>
      <w:r w:rsidRPr="009129C2">
        <w:t xml:space="preserve"> radio button is selected and the form that you want to edit opens under </w:t>
      </w:r>
      <w:r w:rsidRPr="009129C2">
        <w:rPr>
          <w:b/>
        </w:rPr>
        <w:t>Group Title</w:t>
      </w:r>
      <w:r w:rsidRPr="009129C2">
        <w:t xml:space="preserve"> as shown in the following figure. Click </w:t>
      </w:r>
      <w:r w:rsidRPr="009129C2">
        <w:rPr>
          <w:b/>
        </w:rPr>
        <w:t>Next</w:t>
      </w:r>
      <w:r w:rsidRPr="009129C2">
        <w:t xml:space="preserve"> and proceed to the Build Form page.</w:t>
      </w:r>
    </w:p>
    <w:p w:rsidR="004913A0" w:rsidRPr="009129C2" w:rsidRDefault="007A0E2C" w:rsidP="004913A0">
      <w:pPr>
        <w:pStyle w:val="GraphicAnchorStep"/>
      </w:pPr>
      <w:r>
        <w:rPr>
          <w:noProof/>
        </w:rPr>
        <w:drawing>
          <wp:inline distT="0" distB="0" distL="0" distR="0">
            <wp:extent cx="4914900" cy="2305050"/>
            <wp:effectExtent l="19050" t="0" r="0" b="0"/>
            <wp:docPr id="68" name="Picture 68" descr="This screen shot is the Define Group tab with the Select From Existing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his screen shot is the Define Group tab with the Select From Existing button selected."/>
                    <pic:cNvPicPr>
                      <a:picLocks noChangeAspect="1" noChangeArrowheads="1"/>
                    </pic:cNvPicPr>
                  </pic:nvPicPr>
                  <pic:blipFill>
                    <a:blip r:embed="rId96"/>
                    <a:srcRect/>
                    <a:stretch>
                      <a:fillRect/>
                    </a:stretch>
                  </pic:blipFill>
                  <pic:spPr bwMode="auto">
                    <a:xfrm>
                      <a:off x="0" y="0"/>
                      <a:ext cx="4914900" cy="2305050"/>
                    </a:xfrm>
                    <a:prstGeom prst="rect">
                      <a:avLst/>
                    </a:prstGeom>
                    <a:noFill/>
                    <a:ln w="9525">
                      <a:noFill/>
                      <a:miter lim="800000"/>
                      <a:headEnd/>
                      <a:tailEnd/>
                    </a:ln>
                  </pic:spPr>
                </pic:pic>
              </a:graphicData>
            </a:graphic>
          </wp:inline>
        </w:drawing>
      </w:r>
    </w:p>
    <w:p w:rsidR="004913A0" w:rsidRPr="009129C2" w:rsidRDefault="004913A0" w:rsidP="004913A0">
      <w:pPr>
        <w:pStyle w:val="CaptionIndent"/>
      </w:pPr>
      <w:r w:rsidRPr="009129C2">
        <w:t xml:space="preserve">    Figure </w:t>
      </w:r>
      <w:fldSimple w:instr=" SEQ Figure \* ARABIC ">
        <w:r>
          <w:rPr>
            <w:noProof/>
          </w:rPr>
          <w:t>75</w:t>
        </w:r>
      </w:fldSimple>
      <w:r w:rsidRPr="009129C2">
        <w:t>: Editing Form - Define Group Page</w:t>
      </w:r>
    </w:p>
    <w:p w:rsidR="004913A0" w:rsidRPr="009129C2" w:rsidRDefault="004913A0" w:rsidP="004913A0">
      <w:pPr>
        <w:pStyle w:val="ListNumber"/>
        <w:numPr>
          <w:ilvl w:val="0"/>
          <w:numId w:val="48"/>
        </w:numPr>
      </w:pPr>
      <w:r w:rsidRPr="009129C2">
        <w:br w:type="page"/>
        <w:t>On the Define Form page, as shown in the following figure:</w:t>
      </w:r>
    </w:p>
    <w:p w:rsidR="004913A0" w:rsidRPr="009129C2" w:rsidRDefault="004913A0" w:rsidP="004913A0">
      <w:pPr>
        <w:pStyle w:val="ListNumber2"/>
        <w:numPr>
          <w:ilvl w:val="0"/>
          <w:numId w:val="42"/>
        </w:numPr>
      </w:pPr>
      <w:r w:rsidRPr="009129C2">
        <w:t xml:space="preserve">Edit the </w:t>
      </w:r>
      <w:r w:rsidRPr="009129C2">
        <w:rPr>
          <w:b/>
        </w:rPr>
        <w:t>Form Title</w:t>
      </w:r>
      <w:r w:rsidRPr="009129C2">
        <w:t>.</w:t>
      </w:r>
    </w:p>
    <w:p w:rsidR="004913A0" w:rsidRPr="009129C2" w:rsidRDefault="004913A0" w:rsidP="004913A0">
      <w:pPr>
        <w:pStyle w:val="ListNumber2"/>
      </w:pPr>
      <w:r w:rsidRPr="009129C2">
        <w:t xml:space="preserve">If the form does not inherit data from any other form, then select a parent form from the </w:t>
      </w:r>
      <w:r w:rsidRPr="009129C2">
        <w:rPr>
          <w:b/>
        </w:rPr>
        <w:t>Inherit Form From</w:t>
      </w:r>
      <w:r w:rsidRPr="009129C2">
        <w:t xml:space="preserve"> drop-down list.</w:t>
      </w:r>
    </w:p>
    <w:p w:rsidR="004913A0" w:rsidRPr="009129C2" w:rsidRDefault="004913A0" w:rsidP="004913A0">
      <w:pPr>
        <w:pStyle w:val="ListNumber2"/>
      </w:pPr>
      <w:r w:rsidRPr="009129C2">
        <w:t>If the form inherits data from another parent form, select a different parent form from the I</w:t>
      </w:r>
      <w:r w:rsidRPr="009129C2">
        <w:rPr>
          <w:b/>
        </w:rPr>
        <w:t>nherit Form From</w:t>
      </w:r>
      <w:r w:rsidRPr="009129C2">
        <w:t xml:space="preserve"> drop-down list.</w:t>
      </w:r>
    </w:p>
    <w:p w:rsidR="004913A0" w:rsidRPr="009129C2" w:rsidRDefault="004913A0" w:rsidP="004913A0">
      <w:pPr>
        <w:pStyle w:val="ListNumber2"/>
      </w:pPr>
      <w:r w:rsidRPr="009129C2">
        <w:t xml:space="preserve">Enter or edit the </w:t>
      </w:r>
      <w:r w:rsidRPr="009129C2">
        <w:rPr>
          <w:b/>
        </w:rPr>
        <w:t>Definition</w:t>
      </w:r>
      <w:r w:rsidRPr="009129C2">
        <w:t xml:space="preserve"> for the </w:t>
      </w:r>
      <w:r w:rsidRPr="009129C2">
        <w:rPr>
          <w:b/>
        </w:rPr>
        <w:t>Form Title</w:t>
      </w:r>
      <w:r w:rsidRPr="009129C2">
        <w:t>, if required.</w:t>
      </w:r>
    </w:p>
    <w:p w:rsidR="004913A0" w:rsidRPr="009129C2" w:rsidRDefault="004913A0" w:rsidP="004913A0">
      <w:pPr>
        <w:pStyle w:val="ListNumber2"/>
      </w:pPr>
      <w:r w:rsidRPr="009129C2">
        <w:t xml:space="preserve">Enter or edit the </w:t>
      </w:r>
      <w:r w:rsidRPr="009129C2">
        <w:rPr>
          <w:b/>
        </w:rPr>
        <w:t>Concept Code(s)</w:t>
      </w:r>
      <w:r w:rsidRPr="009129C2">
        <w:t xml:space="preserve"> for the Form Title.</w:t>
      </w:r>
    </w:p>
    <w:p w:rsidR="004913A0" w:rsidRPr="009129C2" w:rsidRDefault="004913A0" w:rsidP="004913A0">
      <w:pPr>
        <w:pStyle w:val="ListNumber2"/>
      </w:pPr>
      <w:r w:rsidRPr="009129C2">
        <w:t xml:space="preserve">Click </w:t>
      </w:r>
      <w:r w:rsidRPr="009129C2">
        <w:rPr>
          <w:b/>
        </w:rPr>
        <w:t>Next</w:t>
      </w:r>
      <w:r w:rsidRPr="009129C2">
        <w:t xml:space="preserve"> to navigate to the Build Form page.</w:t>
      </w:r>
    </w:p>
    <w:p w:rsidR="004913A0" w:rsidRPr="009129C2" w:rsidRDefault="007A0E2C" w:rsidP="004913A0">
      <w:pPr>
        <w:pStyle w:val="GraphicAnchorMain"/>
      </w:pPr>
      <w:r>
        <w:rPr>
          <w:noProof/>
        </w:rPr>
        <w:drawing>
          <wp:inline distT="0" distB="0" distL="0" distR="0">
            <wp:extent cx="5943600" cy="3771900"/>
            <wp:effectExtent l="19050" t="0" r="0" b="0"/>
            <wp:docPr id="69" name="Picture 69" descr="This screen shot shows the Build a Form, Define Form page filled in as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is screen shot shows the Build a Form, Define Form page filled in as described."/>
                    <pic:cNvPicPr>
                      <a:picLocks noChangeAspect="1" noChangeArrowheads="1"/>
                    </pic:cNvPicPr>
                  </pic:nvPicPr>
                  <pic:blipFill>
                    <a:blip r:embed="rId97"/>
                    <a:srcRect/>
                    <a:stretch>
                      <a:fillRect/>
                    </a:stretch>
                  </pic:blipFill>
                  <pic:spPr bwMode="auto">
                    <a:xfrm>
                      <a:off x="0" y="0"/>
                      <a:ext cx="5943600" cy="3771900"/>
                    </a:xfrm>
                    <a:prstGeom prst="rect">
                      <a:avLst/>
                    </a:prstGeom>
                    <a:noFill/>
                    <a:ln w="9525">
                      <a:noFill/>
                      <a:miter lim="800000"/>
                      <a:headEnd/>
                      <a:tailEnd/>
                    </a:ln>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76</w:t>
        </w:r>
      </w:fldSimple>
      <w:r w:rsidRPr="009129C2">
        <w:t>: Editing Form - Define Form Page</w:t>
      </w:r>
      <w:r w:rsidRPr="009129C2">
        <w:fldChar w:fldCharType="begin"/>
      </w:r>
      <w:r w:rsidRPr="009129C2">
        <w:instrText xml:space="preserve"> XE "Build Form Page" </w:instrText>
      </w:r>
      <w:r w:rsidRPr="009129C2">
        <w:fldChar w:fldCharType="end"/>
      </w:r>
    </w:p>
    <w:p w:rsidR="004913A0" w:rsidRPr="009129C2" w:rsidRDefault="004913A0" w:rsidP="004913A0">
      <w:pPr>
        <w:pStyle w:val="Heading3"/>
      </w:pPr>
      <w:bookmarkStart w:id="313" w:name="_Toc288135174"/>
      <w:bookmarkStart w:id="314" w:name="_Toc288121242"/>
      <w:r w:rsidRPr="009129C2">
        <w:t>Editing an Attribute</w:t>
      </w:r>
      <w:bookmarkEnd w:id="313"/>
      <w:bookmarkEnd w:id="314"/>
    </w:p>
    <w:p w:rsidR="004913A0" w:rsidRPr="009129C2" w:rsidRDefault="004913A0" w:rsidP="004913A0">
      <w:pPr>
        <w:pStyle w:val="BodyText"/>
      </w:pPr>
      <w:r w:rsidRPr="009129C2">
        <w:t xml:space="preserve">The </w:t>
      </w:r>
      <w:r w:rsidRPr="009129C2">
        <w:fldChar w:fldCharType="begin"/>
      </w:r>
      <w:r w:rsidRPr="009129C2">
        <w:instrText xml:space="preserve"> XE "attributes:editing" </w:instrText>
      </w:r>
      <w:r w:rsidRPr="009129C2">
        <w:fldChar w:fldCharType="end"/>
      </w:r>
      <w:r w:rsidRPr="009129C2">
        <w:fldChar w:fldCharType="begin"/>
      </w:r>
      <w:r w:rsidRPr="009129C2">
        <w:instrText xml:space="preserve"> XE "editing:attributes" </w:instrText>
      </w:r>
      <w:r w:rsidRPr="009129C2">
        <w:fldChar w:fldCharType="end"/>
      </w:r>
      <w:r w:rsidRPr="009129C2">
        <w:t>following procedure explains how to edit an attribute. To edit an attribute:</w:t>
      </w:r>
    </w:p>
    <w:p w:rsidR="004913A0" w:rsidRPr="009129C2" w:rsidRDefault="004913A0" w:rsidP="004913A0">
      <w:pPr>
        <w:pStyle w:val="ListNumber"/>
        <w:numPr>
          <w:ilvl w:val="0"/>
          <w:numId w:val="20"/>
        </w:numPr>
      </w:pPr>
      <w:r w:rsidRPr="009129C2">
        <w:t xml:space="preserve">Select the required attribute under </w:t>
      </w:r>
      <w:r w:rsidRPr="009129C2">
        <w:rPr>
          <w:b/>
        </w:rPr>
        <w:t>Form Attributes List</w:t>
      </w:r>
      <w:r w:rsidRPr="009129C2">
        <w:t xml:space="preserve"> on the right pane on the Build Form page.</w:t>
      </w:r>
    </w:p>
    <w:p w:rsidR="004913A0" w:rsidRPr="009129C2" w:rsidRDefault="004913A0" w:rsidP="004913A0">
      <w:pPr>
        <w:pStyle w:val="ListNumber"/>
        <w:numPr>
          <w:ilvl w:val="0"/>
          <w:numId w:val="110"/>
        </w:numPr>
      </w:pPr>
      <w:r w:rsidRPr="009129C2">
        <w:br w:type="page"/>
        <w:t>The Edit Form Attribute page opens as shown in the following figure. Edit the attribute.</w:t>
      </w:r>
    </w:p>
    <w:p w:rsidR="004913A0" w:rsidRPr="009129C2" w:rsidRDefault="004913A0" w:rsidP="004913A0">
      <w:pPr>
        <w:pStyle w:val="ListNumber2"/>
        <w:numPr>
          <w:ilvl w:val="0"/>
          <w:numId w:val="42"/>
        </w:numPr>
      </w:pPr>
      <w:r w:rsidRPr="009129C2">
        <w:t xml:space="preserve">Edit the </w:t>
      </w:r>
      <w:r w:rsidRPr="009129C2">
        <w:rPr>
          <w:b/>
        </w:rPr>
        <w:t>Label</w:t>
      </w:r>
      <w:r w:rsidRPr="009129C2">
        <w:t xml:space="preserve"> of the attribute.</w:t>
      </w:r>
    </w:p>
    <w:p w:rsidR="004913A0" w:rsidRPr="009129C2" w:rsidRDefault="004913A0" w:rsidP="004913A0">
      <w:pPr>
        <w:pStyle w:val="ListNumber2"/>
      </w:pPr>
      <w:r w:rsidRPr="009129C2">
        <w:t>Change the data type of the attribute.</w:t>
      </w:r>
    </w:p>
    <w:p w:rsidR="004913A0" w:rsidRPr="009129C2" w:rsidRDefault="004913A0" w:rsidP="004913A0">
      <w:pPr>
        <w:pStyle w:val="ListNumber2"/>
      </w:pPr>
      <w:r w:rsidRPr="009129C2">
        <w:t>Edit the properties of the attribute.</w:t>
      </w:r>
    </w:p>
    <w:p w:rsidR="004913A0" w:rsidRPr="009129C2" w:rsidRDefault="004913A0" w:rsidP="004913A0">
      <w:pPr>
        <w:pStyle w:val="ListNumber2"/>
      </w:pPr>
      <w:r w:rsidRPr="009129C2">
        <w:t xml:space="preserve">Edit the </w:t>
      </w:r>
      <w:r w:rsidRPr="009129C2">
        <w:rPr>
          <w:b/>
        </w:rPr>
        <w:t>Validation</w:t>
      </w:r>
      <w:r w:rsidRPr="009129C2">
        <w:t xml:space="preserve"> on the attribute.</w:t>
      </w:r>
    </w:p>
    <w:p w:rsidR="004913A0" w:rsidRPr="009129C2" w:rsidRDefault="004913A0" w:rsidP="004913A0">
      <w:pPr>
        <w:pStyle w:val="ListNumber2"/>
      </w:pPr>
      <w:r w:rsidRPr="009129C2">
        <w:t xml:space="preserve">Click </w:t>
      </w:r>
      <w:r w:rsidRPr="009129C2">
        <w:rPr>
          <w:b/>
        </w:rPr>
        <w:t>Submit Attribute</w:t>
      </w:r>
      <w:r w:rsidRPr="009129C2">
        <w:t xml:space="preserve"> to save the changes.</w:t>
      </w:r>
    </w:p>
    <w:p w:rsidR="004913A0" w:rsidRPr="009129C2" w:rsidRDefault="007A0E2C" w:rsidP="004913A0">
      <w:pPr>
        <w:pStyle w:val="GraphicAnchorMain"/>
      </w:pPr>
      <w:r>
        <w:rPr>
          <w:noProof/>
        </w:rPr>
        <w:drawing>
          <wp:inline distT="0" distB="0" distL="0" distR="0">
            <wp:extent cx="5819775" cy="3971925"/>
            <wp:effectExtent l="19050" t="0" r="9525" b="0"/>
            <wp:docPr id="70" name="Picture 70" descr="This screen shot shots the Build Form tab filled in with a Edit box Properties fill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is screen shot shots the Build Form tab filled in with a Edit box Properties filled in."/>
                    <pic:cNvPicPr>
                      <a:picLocks noChangeAspect="1" noChangeArrowheads="1"/>
                    </pic:cNvPicPr>
                  </pic:nvPicPr>
                  <pic:blipFill>
                    <a:blip r:embed="rId98"/>
                    <a:srcRect/>
                    <a:stretch>
                      <a:fillRect/>
                    </a:stretch>
                  </pic:blipFill>
                  <pic:spPr bwMode="auto">
                    <a:xfrm>
                      <a:off x="0" y="0"/>
                      <a:ext cx="5819775" cy="3971925"/>
                    </a:xfrm>
                    <a:prstGeom prst="rect">
                      <a:avLst/>
                    </a:prstGeom>
                    <a:noFill/>
                    <a:ln w="9525">
                      <a:noFill/>
                      <a:miter lim="800000"/>
                      <a:headEnd/>
                      <a:tailEnd/>
                    </a:ln>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77</w:t>
        </w:r>
      </w:fldSimple>
      <w:r w:rsidRPr="009129C2">
        <w:t>: Editing an Attribute</w:t>
      </w:r>
    </w:p>
    <w:p w:rsidR="004913A0" w:rsidRPr="009129C2" w:rsidRDefault="004913A0" w:rsidP="004913A0">
      <w:pPr>
        <w:pStyle w:val="ListNumber"/>
        <w:numPr>
          <w:ilvl w:val="0"/>
          <w:numId w:val="252"/>
        </w:numPr>
        <w:rPr>
          <w:b/>
        </w:rPr>
      </w:pPr>
      <w:r w:rsidRPr="009129C2">
        <w:t xml:space="preserve">Click </w:t>
      </w:r>
      <w:r w:rsidRPr="009129C2">
        <w:rPr>
          <w:b/>
        </w:rPr>
        <w:t>Save</w:t>
      </w:r>
      <w:r w:rsidRPr="009129C2">
        <w:t xml:space="preserve"> to update the changes made to the form and its attributes.</w:t>
      </w:r>
    </w:p>
    <w:p w:rsidR="004913A0" w:rsidRPr="008821D0" w:rsidRDefault="004913A0" w:rsidP="004913A0">
      <w:r w:rsidRPr="009129C2">
        <w:rPr>
          <w:b/>
        </w:rPr>
        <w:t>Note:</w:t>
      </w:r>
      <w:r w:rsidRPr="009129C2">
        <w:tab/>
        <w:t xml:space="preserve">To change the display order of the attributes, use the </w:t>
      </w:r>
      <w:r w:rsidRPr="009129C2">
        <w:rPr>
          <w:b/>
        </w:rPr>
        <w:t>Up</w:t>
      </w:r>
      <w:r w:rsidRPr="009129C2">
        <w:t xml:space="preserve"> and </w:t>
      </w:r>
      <w:r w:rsidRPr="009129C2">
        <w:rPr>
          <w:b/>
        </w:rPr>
        <w:t>Down</w:t>
      </w:r>
      <w:r w:rsidRPr="009129C2">
        <w:t xml:space="preserve"> buttons. To remove an attribute from the Form Attributes List, select the check box against it, and click </w:t>
      </w:r>
      <w:r w:rsidRPr="009129C2">
        <w:rPr>
          <w:b/>
        </w:rPr>
        <w:t>Remove</w:t>
      </w:r>
      <w:r w:rsidRPr="009129C2">
        <w:t>.</w:t>
      </w:r>
    </w:p>
    <w:p w:rsidR="004913A0" w:rsidRPr="009129C2" w:rsidRDefault="004913A0" w:rsidP="004913A0"/>
    <w:p w:rsidR="004913A0" w:rsidRPr="009129C2" w:rsidRDefault="004913A0" w:rsidP="004913A0">
      <w:pPr>
        <w:pStyle w:val="Heading2"/>
      </w:pPr>
      <w:bookmarkStart w:id="315" w:name="_Ref279405972"/>
      <w:bookmarkStart w:id="316" w:name="_Ref279405976"/>
      <w:bookmarkStart w:id="317" w:name="_Toc288135175"/>
      <w:bookmarkStart w:id="318" w:name="_Toc288121243"/>
      <w:r w:rsidRPr="009129C2">
        <w:t>Entering Data for Dynamic Extensions</w:t>
      </w:r>
      <w:bookmarkEnd w:id="315"/>
      <w:bookmarkEnd w:id="316"/>
      <w:bookmarkEnd w:id="317"/>
      <w:bookmarkEnd w:id="318"/>
      <w:r w:rsidRPr="009129C2">
        <w:t xml:space="preserve"> </w:t>
      </w:r>
    </w:p>
    <w:p w:rsidR="004913A0" w:rsidRDefault="004913A0" w:rsidP="004913A0">
      <w:pPr>
        <w:pStyle w:val="BodyText"/>
      </w:pPr>
      <w:r w:rsidRPr="009129C2">
        <w:t>There m</w:t>
      </w:r>
      <w:r w:rsidRPr="009129C2" w:rsidDel="009B3228">
        <w:t xml:space="preserve">ay be </w:t>
      </w:r>
      <w:r w:rsidRPr="009129C2">
        <w:t>a requirement to annotate a patient, accession, or biospecimen data with additional information from time to time. To do so, you need to enter relevant data for the dynamic extensions.</w:t>
      </w:r>
    </w:p>
    <w:p w:rsidR="004913A0" w:rsidRPr="009129C2" w:rsidRDefault="004913A0" w:rsidP="004913A0">
      <w:pPr>
        <w:pStyle w:val="ListNumber"/>
        <w:numPr>
          <w:ilvl w:val="0"/>
          <w:numId w:val="20"/>
        </w:numPr>
      </w:pPr>
      <w:r w:rsidRPr="009129C2">
        <w:t xml:space="preserve">Select </w:t>
      </w:r>
      <w:r w:rsidRPr="009129C2">
        <w:rPr>
          <w:b/>
        </w:rPr>
        <w:t>Biospecimen Data</w:t>
      </w:r>
      <w:r w:rsidRPr="009129C2">
        <w:t>.</w:t>
      </w:r>
    </w:p>
    <w:p w:rsidR="004913A0" w:rsidRPr="009129C2" w:rsidRDefault="004913A0" w:rsidP="004913A0">
      <w:pPr>
        <w:pStyle w:val="ListNumber"/>
        <w:numPr>
          <w:ilvl w:val="0"/>
          <w:numId w:val="20"/>
        </w:numPr>
      </w:pPr>
      <w:r w:rsidRPr="009129C2">
        <w:t xml:space="preserve">Select </w:t>
      </w:r>
      <w:r w:rsidRPr="009129C2">
        <w:rPr>
          <w:b/>
        </w:rPr>
        <w:t>Collection Protocol Based View</w:t>
      </w:r>
      <w:r w:rsidRPr="009129C2">
        <w:t>.</w:t>
      </w:r>
    </w:p>
    <w:p w:rsidR="004913A0" w:rsidRPr="009129C2" w:rsidRDefault="004913A0" w:rsidP="004913A0">
      <w:pPr>
        <w:pStyle w:val="ListNumber"/>
        <w:numPr>
          <w:ilvl w:val="0"/>
          <w:numId w:val="20"/>
        </w:numPr>
      </w:pPr>
      <w:r w:rsidRPr="009129C2">
        <w:t>On the left pane, select the corresponding collection protocol.</w:t>
      </w:r>
    </w:p>
    <w:p w:rsidR="004913A0" w:rsidRPr="009129C2" w:rsidRDefault="004913A0" w:rsidP="004913A0">
      <w:pPr>
        <w:pStyle w:val="BodyTextIndent"/>
      </w:pPr>
      <w:r w:rsidRPr="009129C2">
        <w:t>Since the dynamic extensions created are hooked to an entity, each form is visible only under that entity. Select the hook entity (in our example: Participant).</w:t>
      </w:r>
    </w:p>
    <w:p w:rsidR="004913A0" w:rsidRPr="009129C2" w:rsidRDefault="004913A0" w:rsidP="004913A0">
      <w:pPr>
        <w:pStyle w:val="ListNumber"/>
        <w:numPr>
          <w:ilvl w:val="0"/>
          <w:numId w:val="20"/>
        </w:numPr>
      </w:pPr>
      <w:r w:rsidRPr="009129C2">
        <w:t xml:space="preserve">Click the </w:t>
      </w:r>
      <w:r w:rsidRPr="009129C2">
        <w:rPr>
          <w:b/>
        </w:rPr>
        <w:t>View Annotation</w:t>
      </w:r>
      <w:r w:rsidRPr="009129C2">
        <w:t xml:space="preserve"> tab.</w:t>
      </w:r>
    </w:p>
    <w:p w:rsidR="004913A0" w:rsidRPr="009129C2" w:rsidRDefault="007A0E2C" w:rsidP="004913A0">
      <w:pPr>
        <w:pStyle w:val="BodyText"/>
      </w:pPr>
      <w:r>
        <w:rPr>
          <w:noProof/>
        </w:rPr>
        <w:drawing>
          <wp:inline distT="0" distB="0" distL="0" distR="0">
            <wp:extent cx="5029200" cy="1866900"/>
            <wp:effectExtent l="19050" t="19050" r="19050" b="19050"/>
            <wp:docPr id="71" name="Picture 71" descr="This screen shot is the Viewing the form View Annot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is screen shot is the Viewing the form View Annotation tab."/>
                    <pic:cNvPicPr>
                      <a:picLocks noChangeAspect="1" noChangeArrowheads="1"/>
                    </pic:cNvPicPr>
                  </pic:nvPicPr>
                  <pic:blipFill>
                    <a:blip r:embed="rId99"/>
                    <a:srcRect/>
                    <a:stretch>
                      <a:fillRect/>
                    </a:stretch>
                  </pic:blipFill>
                  <pic:spPr bwMode="auto">
                    <a:xfrm>
                      <a:off x="0" y="0"/>
                      <a:ext cx="5029200" cy="1866900"/>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Indent"/>
      </w:pPr>
      <w:r w:rsidRPr="009129C2">
        <w:t xml:space="preserve">Figure </w:t>
      </w:r>
      <w:fldSimple w:instr=" SEQ Figure \* ARABIC ">
        <w:r>
          <w:rPr>
            <w:noProof/>
          </w:rPr>
          <w:t>68</w:t>
        </w:r>
      </w:fldSimple>
      <w:r w:rsidRPr="009129C2">
        <w:t>: Viewing Annotation</w:t>
      </w:r>
    </w:p>
    <w:p w:rsidR="004913A0" w:rsidRPr="009129C2" w:rsidRDefault="004913A0" w:rsidP="004913A0">
      <w:pPr>
        <w:pStyle w:val="ListNumber"/>
        <w:numPr>
          <w:ilvl w:val="0"/>
          <w:numId w:val="48"/>
        </w:numPr>
      </w:pPr>
      <w:r w:rsidRPr="009129C2">
        <w:t xml:space="preserve">Select the </w:t>
      </w:r>
      <w:r w:rsidRPr="009129C2">
        <w:rPr>
          <w:b/>
        </w:rPr>
        <w:t>Smoking Health Annotation</w:t>
      </w:r>
      <w:r w:rsidRPr="009129C2">
        <w:t xml:space="preserve"> form from the Annotation Forms drop-down list as shown in the following figure.</w:t>
      </w:r>
    </w:p>
    <w:p w:rsidR="004913A0" w:rsidRPr="009129C2" w:rsidRDefault="007A0E2C" w:rsidP="004913A0">
      <w:pPr>
        <w:pStyle w:val="GraphicAnchorMain"/>
      </w:pPr>
      <w:r>
        <w:rPr>
          <w:noProof/>
        </w:rPr>
        <w:drawing>
          <wp:inline distT="0" distB="0" distL="0" distR="0">
            <wp:extent cx="5543550" cy="3524250"/>
            <wp:effectExtent l="19050" t="0" r="0" b="0"/>
            <wp:docPr id="72" name="Picture 72" descr="This screen shot shows a Enucleation Specimen page on the Smoking Health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is screen shot shows a Enucleation Specimen page on the Smoking Health Annotation."/>
                    <pic:cNvPicPr>
                      <a:picLocks noChangeAspect="1" noChangeArrowheads="1"/>
                    </pic:cNvPicPr>
                  </pic:nvPicPr>
                  <pic:blipFill>
                    <a:blip r:embed="rId100"/>
                    <a:srcRect/>
                    <a:stretch>
                      <a:fillRect/>
                    </a:stretch>
                  </pic:blipFill>
                  <pic:spPr bwMode="auto">
                    <a:xfrm>
                      <a:off x="0" y="0"/>
                      <a:ext cx="5543550" cy="3524250"/>
                    </a:xfrm>
                    <a:prstGeom prst="rect">
                      <a:avLst/>
                    </a:prstGeom>
                    <a:noFill/>
                    <a:ln w="9525">
                      <a:noFill/>
                      <a:miter lim="800000"/>
                      <a:headEnd/>
                      <a:tailEnd/>
                    </a:ln>
                  </pic:spPr>
                </pic:pic>
              </a:graphicData>
            </a:graphic>
          </wp:inline>
        </w:drawing>
      </w:r>
    </w:p>
    <w:p w:rsidR="004913A0" w:rsidRPr="009129C2" w:rsidRDefault="004913A0" w:rsidP="004913A0">
      <w:pPr>
        <w:pStyle w:val="CaptionIndent"/>
      </w:pPr>
      <w:r w:rsidRPr="009129C2">
        <w:t xml:space="preserve">Figure </w:t>
      </w:r>
      <w:fldSimple w:instr=" SEQ Figure \* ARABIC ">
        <w:r>
          <w:rPr>
            <w:noProof/>
          </w:rPr>
          <w:t>69</w:t>
        </w:r>
      </w:fldSimple>
      <w:r w:rsidRPr="009129C2">
        <w:t>: Annotation Forms drop-down list</w:t>
      </w:r>
    </w:p>
    <w:p w:rsidR="004913A0" w:rsidRPr="009129C2" w:rsidRDefault="004913A0" w:rsidP="004913A0">
      <w:pPr>
        <w:pStyle w:val="ListNumber"/>
        <w:numPr>
          <w:ilvl w:val="0"/>
          <w:numId w:val="48"/>
        </w:numPr>
      </w:pPr>
      <w:r w:rsidRPr="009129C2">
        <w:t xml:space="preserve">Click </w:t>
      </w:r>
      <w:r w:rsidRPr="009129C2">
        <w:rPr>
          <w:b/>
        </w:rPr>
        <w:t>Go</w:t>
      </w:r>
      <w:r w:rsidRPr="009129C2">
        <w:t xml:space="preserve">. </w:t>
      </w:r>
    </w:p>
    <w:p w:rsidR="004913A0" w:rsidRPr="009129C2" w:rsidRDefault="004913A0" w:rsidP="004913A0">
      <w:pPr>
        <w:pStyle w:val="BodyTextIndent"/>
      </w:pPr>
      <w:r w:rsidRPr="009129C2">
        <w:br w:type="page"/>
        <w:t>The result screen opens as shown in the following figure.</w:t>
      </w:r>
    </w:p>
    <w:p w:rsidR="004913A0" w:rsidRPr="009129C2" w:rsidRDefault="007A0E2C" w:rsidP="004913A0">
      <w:pPr>
        <w:pStyle w:val="BodyTextIndent"/>
      </w:pPr>
      <w:r>
        <w:rPr>
          <w:noProof/>
        </w:rPr>
        <w:drawing>
          <wp:inline distT="0" distB="0" distL="0" distR="0">
            <wp:extent cx="5029200" cy="2009775"/>
            <wp:effectExtent l="19050" t="19050" r="19050" b="28575"/>
            <wp:docPr id="73" name="Picture 73" descr="This screen shot shows the results of the new developed form agent, packsPerDay, otherAgent, yearsAgentFree, startDate, and end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his screen shot shows the results of the new developed form agent, packsPerDay, otherAgent, yearsAgentFree, startDate, and endDate. "/>
                    <pic:cNvPicPr>
                      <a:picLocks noChangeAspect="1" noChangeArrowheads="1"/>
                    </pic:cNvPicPr>
                  </pic:nvPicPr>
                  <pic:blipFill>
                    <a:blip r:embed="rId101"/>
                    <a:srcRect/>
                    <a:stretch>
                      <a:fillRect/>
                    </a:stretch>
                  </pic:blipFill>
                  <pic:spPr bwMode="auto">
                    <a:xfrm>
                      <a:off x="0" y="0"/>
                      <a:ext cx="5029200" cy="2009775"/>
                    </a:xfrm>
                    <a:prstGeom prst="rect">
                      <a:avLst/>
                    </a:prstGeom>
                    <a:noFill/>
                    <a:ln w="12700" cmpd="sng">
                      <a:solidFill>
                        <a:srgbClr val="000000"/>
                      </a:solidFill>
                      <a:miter lim="800000"/>
                      <a:headEnd/>
                      <a:tailEnd/>
                    </a:ln>
                    <a:effectLst/>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70</w:t>
        </w:r>
      </w:fldSimple>
      <w:r w:rsidRPr="009129C2">
        <w:t>: Viewing Form - Result Page</w:t>
      </w:r>
    </w:p>
    <w:p w:rsidR="004913A0" w:rsidRPr="009129C2" w:rsidRDefault="004913A0" w:rsidP="004913A0">
      <w:pPr>
        <w:pStyle w:val="BodyTextIndent"/>
      </w:pPr>
      <w:r w:rsidRPr="009129C2">
        <w:t>Sometimes, a particular annotation that is restricted to one Collection Protocol (CP) is required in another CP, or a particular annotation that is restricted to multiple CPs is required only under a subset of that CPs.  To make an annotation available or unavailable under one or more CPs, you need to edit the conditions on the CPs. The following procedure explains how to edit conditions for a collection protocol.</w:t>
      </w:r>
    </w:p>
    <w:p w:rsidR="004913A0" w:rsidRPr="009129C2" w:rsidRDefault="004913A0" w:rsidP="004913A0">
      <w:pPr>
        <w:pStyle w:val="NoteInList"/>
        <w:rPr>
          <w:b/>
        </w:rPr>
      </w:pPr>
    </w:p>
    <w:p w:rsidR="004913A0" w:rsidRPr="009129C2" w:rsidRDefault="004913A0" w:rsidP="004913A0">
      <w:pPr>
        <w:pStyle w:val="Heading3"/>
      </w:pPr>
      <w:bookmarkStart w:id="319" w:name="_Ref279405995"/>
      <w:bookmarkStart w:id="320" w:name="_Ref279405998"/>
      <w:bookmarkStart w:id="321" w:name="_Toc288135176"/>
      <w:bookmarkStart w:id="322" w:name="_Toc288121244"/>
      <w:r w:rsidRPr="009129C2">
        <w:t>Additional Enhancements in Dynamic Extensions</w:t>
      </w:r>
      <w:bookmarkEnd w:id="319"/>
      <w:bookmarkEnd w:id="320"/>
      <w:bookmarkEnd w:id="321"/>
      <w:bookmarkEnd w:id="322"/>
    </w:p>
    <w:p w:rsidR="004913A0" w:rsidRPr="009129C2" w:rsidRDefault="004913A0" w:rsidP="004913A0">
      <w:pPr>
        <w:pStyle w:val="BodyText"/>
      </w:pPr>
      <w:r w:rsidRPr="009129C2">
        <w:t xml:space="preserve">The </w:t>
      </w:r>
      <w:r w:rsidRPr="009129C2">
        <w:fldChar w:fldCharType="begin"/>
      </w:r>
      <w:r w:rsidRPr="009129C2">
        <w:instrText xml:space="preserve"> XE "form:advanced functions" </w:instrText>
      </w:r>
      <w:r w:rsidRPr="009129C2">
        <w:fldChar w:fldCharType="end"/>
      </w:r>
      <w:r w:rsidRPr="009129C2">
        <w:t>following are new enhancements that you may find useful during the form creation process.</w:t>
      </w:r>
    </w:p>
    <w:p w:rsidR="004913A0" w:rsidRPr="009129C2" w:rsidRDefault="004913A0" w:rsidP="004913A0">
      <w:pPr>
        <w:pStyle w:val="Heading4"/>
      </w:pPr>
      <w:r w:rsidRPr="009129C2">
        <w:t>Copying/Pasting for Bulk Data Upload</w:t>
      </w:r>
    </w:p>
    <w:p w:rsidR="004913A0" w:rsidRPr="009129C2" w:rsidRDefault="004913A0" w:rsidP="004913A0">
      <w:pPr>
        <w:pStyle w:val="BodyText"/>
      </w:pPr>
      <w:r w:rsidRPr="009129C2">
        <w:t xml:space="preserve">Dynamic </w:t>
      </w:r>
      <w:r w:rsidRPr="009129C2">
        <w:fldChar w:fldCharType="begin"/>
      </w:r>
      <w:r w:rsidRPr="009129C2">
        <w:instrText xml:space="preserve"> XE "dynamic extensions:copying data from spreadsheeting (bulk)" </w:instrText>
      </w:r>
      <w:r w:rsidRPr="009129C2">
        <w:fldChar w:fldCharType="end"/>
      </w:r>
      <w:r w:rsidRPr="009129C2">
        <w:fldChar w:fldCharType="begin"/>
      </w:r>
      <w:r w:rsidRPr="009129C2">
        <w:instrText xml:space="preserve"> XE "bulk data:from spreadsheet for dynamic extensions" </w:instrText>
      </w:r>
      <w:r w:rsidRPr="009129C2">
        <w:fldChar w:fldCharType="end"/>
      </w:r>
      <w:r w:rsidRPr="009129C2">
        <w:t xml:space="preserve">Extensions (DE) supports copying data from Microsoft Excel cells directly into DE the form. This is particularly useful for forms having large number of controls.  </w:t>
      </w:r>
    </w:p>
    <w:p w:rsidR="004913A0" w:rsidRPr="009129C2" w:rsidRDefault="004913A0" w:rsidP="004913A0">
      <w:pPr>
        <w:pStyle w:val="BodyText"/>
      </w:pPr>
      <w:r w:rsidRPr="009129C2">
        <w:t xml:space="preserve">You can configure this feature for particular DE forms during form creation. If you configure the form for DE form, caTissue Suite shows a </w:t>
      </w:r>
      <w:r w:rsidRPr="009129C2">
        <w:rPr>
          <w:b/>
        </w:rPr>
        <w:t>Paste</w:t>
      </w:r>
      <w:r w:rsidRPr="009129C2">
        <w:t xml:space="preserve"> button on the Data entry page for the DE form. You can copy the contents from the required cells from Excel, and paste the contents in multiple DE controls.</w:t>
      </w:r>
    </w:p>
    <w:p w:rsidR="004913A0" w:rsidRPr="009129C2" w:rsidRDefault="007A0E2C" w:rsidP="004913A0">
      <w:pPr>
        <w:pStyle w:val="GraphicAnchorMain"/>
      </w:pPr>
      <w:r>
        <w:rPr>
          <w:noProof/>
        </w:rPr>
        <w:drawing>
          <wp:inline distT="0" distB="0" distL="0" distR="0">
            <wp:extent cx="5667375" cy="3009900"/>
            <wp:effectExtent l="19050" t="0" r="9525" b="0"/>
            <wp:docPr id="74" name="Picture 74" descr="This screen shot shows the Paste button for Bulk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is screen shot shows the Paste button for Bulk Upload."/>
                    <pic:cNvPicPr>
                      <a:picLocks noChangeAspect="1" noChangeArrowheads="1"/>
                    </pic:cNvPicPr>
                  </pic:nvPicPr>
                  <pic:blipFill>
                    <a:blip r:embed="rId102"/>
                    <a:srcRect/>
                    <a:stretch>
                      <a:fillRect/>
                    </a:stretch>
                  </pic:blipFill>
                  <pic:spPr bwMode="auto">
                    <a:xfrm>
                      <a:off x="0" y="0"/>
                      <a:ext cx="5667375" cy="3009900"/>
                    </a:xfrm>
                    <a:prstGeom prst="rect">
                      <a:avLst/>
                    </a:prstGeom>
                    <a:noFill/>
                    <a:ln w="9525">
                      <a:noFill/>
                      <a:miter lim="800000"/>
                      <a:headEnd/>
                      <a:tailEnd/>
                    </a:ln>
                  </pic:spPr>
                </pic:pic>
              </a:graphicData>
            </a:graphic>
          </wp:inline>
        </w:drawing>
      </w:r>
    </w:p>
    <w:p w:rsidR="004913A0" w:rsidRPr="009129C2" w:rsidRDefault="004913A0" w:rsidP="004913A0">
      <w:pPr>
        <w:pStyle w:val="Caption"/>
        <w:ind w:firstLine="720"/>
      </w:pPr>
      <w:r w:rsidRPr="009129C2">
        <w:t xml:space="preserve">Figure </w:t>
      </w:r>
      <w:fldSimple w:instr=" SEQ Figure \* ARABIC ">
        <w:r>
          <w:rPr>
            <w:noProof/>
          </w:rPr>
          <w:t>82</w:t>
        </w:r>
      </w:fldSimple>
      <w:r w:rsidRPr="009129C2">
        <w:t>: “Paste” Button for Bulk Upload</w:t>
      </w:r>
    </w:p>
    <w:p w:rsidR="004913A0" w:rsidRPr="009129C2" w:rsidRDefault="004913A0" w:rsidP="004913A0">
      <w:pPr>
        <w:pStyle w:val="BodyText"/>
        <w:sectPr w:rsidR="004913A0" w:rsidRPr="009129C2" w:rsidSect="00066951">
          <w:pgSz w:w="12240" w:h="15840" w:code="1"/>
          <w:pgMar w:top="1440" w:right="1440" w:bottom="1440" w:left="1440" w:header="720" w:footer="720" w:gutter="432"/>
          <w:cols w:space="720"/>
          <w:titlePg/>
          <w:docGrid w:linePitch="360"/>
        </w:sectPr>
      </w:pPr>
    </w:p>
    <w:p w:rsidR="00066951" w:rsidRPr="009129C2" w:rsidRDefault="00066951" w:rsidP="00066951">
      <w:pPr>
        <w:pStyle w:val="Heading1"/>
      </w:pPr>
      <w:bookmarkStart w:id="323" w:name="_Ref275502549"/>
      <w:bookmarkStart w:id="324" w:name="_Ref275505980"/>
      <w:bookmarkStart w:id="325" w:name="_Toc288121245"/>
      <w:r w:rsidRPr="009129C2">
        <w:t>Setting Up Consent Tracking (Administrative Data)</w:t>
      </w:r>
      <w:bookmarkEnd w:id="323"/>
      <w:bookmarkEnd w:id="324"/>
      <w:bookmarkEnd w:id="325"/>
    </w:p>
    <w:p w:rsidR="00066951" w:rsidRPr="009129C2" w:rsidRDefault="00066951" w:rsidP="00066951">
      <w:pPr>
        <w:pStyle w:val="BodyText"/>
      </w:pPr>
      <w:r w:rsidRPr="009129C2">
        <w:t>This chapter provides instructions for consent tracking.</w:t>
      </w:r>
    </w:p>
    <w:p w:rsidR="00066951" w:rsidRPr="009129C2" w:rsidRDefault="00066951" w:rsidP="00066951">
      <w:pPr>
        <w:pStyle w:val="BodyText"/>
        <w:tabs>
          <w:tab w:val="left" w:pos="7320"/>
        </w:tabs>
      </w:pPr>
      <w:r w:rsidRPr="009129C2">
        <w:t>Topics in this chapter include:</w:t>
      </w:r>
      <w:r w:rsidRPr="009129C2">
        <w:tab/>
      </w:r>
    </w:p>
    <w:p w:rsidR="00066951" w:rsidRPr="009129C2" w:rsidRDefault="00066951" w:rsidP="00066951">
      <w:pPr>
        <w:pStyle w:val="ListBullet"/>
      </w:pPr>
      <w:fldSimple w:instr=" REF _Ref275323681 \h  \* MERGEFORMAT ">
        <w:r w:rsidR="00327542" w:rsidRPr="00327542">
          <w:rPr>
            <w:rStyle w:val="Emphasis"/>
          </w:rPr>
          <w:t>Information Consent and Consent Tiers</w:t>
        </w:r>
      </w:fldSimple>
      <w:r w:rsidRPr="009129C2">
        <w:t xml:space="preserve"> on this page</w:t>
      </w:r>
    </w:p>
    <w:p w:rsidR="00066951" w:rsidRPr="009129C2" w:rsidRDefault="00066951" w:rsidP="00066951">
      <w:pPr>
        <w:pStyle w:val="ListBullet"/>
      </w:pPr>
      <w:fldSimple w:instr=" REF _Ref275323683 \h  \* MERGEFORMAT ">
        <w:r w:rsidR="00327542" w:rsidRPr="00327542">
          <w:rPr>
            <w:rStyle w:val="Emphasis"/>
          </w:rPr>
          <w:t>Setting Up Consent Tracking</w:t>
        </w:r>
      </w:fldSimple>
      <w:r w:rsidRPr="009129C2">
        <w:t xml:space="preserve"> on page </w:t>
      </w:r>
      <w:r w:rsidRPr="009129C2">
        <w:fldChar w:fldCharType="begin"/>
      </w:r>
      <w:r w:rsidRPr="009129C2">
        <w:instrText xml:space="preserve"> PAGEREF _Ref275323683 \h </w:instrText>
      </w:r>
      <w:r w:rsidRPr="009129C2">
        <w:fldChar w:fldCharType="separate"/>
      </w:r>
      <w:r w:rsidR="00327542">
        <w:rPr>
          <w:noProof/>
        </w:rPr>
        <w:t>120</w:t>
      </w:r>
      <w:r w:rsidRPr="009129C2">
        <w:fldChar w:fldCharType="end"/>
      </w:r>
    </w:p>
    <w:p w:rsidR="00066951" w:rsidRPr="009129C2" w:rsidRDefault="00066951" w:rsidP="00066951">
      <w:pPr>
        <w:pStyle w:val="ListBullet"/>
      </w:pPr>
      <w:fldSimple w:instr=" REF _Ref275323684 \h  \* MERGEFORMAT ">
        <w:r w:rsidR="00327542" w:rsidRPr="00327542">
          <w:rPr>
            <w:rStyle w:val="Emphasis"/>
          </w:rPr>
          <w:t>Recording Participant Responses During Registration</w:t>
        </w:r>
      </w:fldSimple>
      <w:r w:rsidRPr="009129C2">
        <w:t xml:space="preserve"> on page </w:t>
      </w:r>
      <w:r w:rsidRPr="009129C2">
        <w:fldChar w:fldCharType="begin"/>
      </w:r>
      <w:r w:rsidRPr="009129C2">
        <w:instrText xml:space="preserve"> PAGEREF _Ref275323684 \h </w:instrText>
      </w:r>
      <w:r w:rsidRPr="009129C2">
        <w:fldChar w:fldCharType="separate"/>
      </w:r>
      <w:r w:rsidR="00327542">
        <w:rPr>
          <w:noProof/>
        </w:rPr>
        <w:t>121</w:t>
      </w:r>
      <w:r w:rsidRPr="009129C2">
        <w:fldChar w:fldCharType="end"/>
      </w:r>
    </w:p>
    <w:p w:rsidR="00066951" w:rsidRPr="009129C2" w:rsidRDefault="00066951" w:rsidP="00066951">
      <w:pPr>
        <w:pStyle w:val="Heading2"/>
      </w:pPr>
      <w:bookmarkStart w:id="326" w:name="_Ref275323681"/>
      <w:bookmarkStart w:id="327" w:name="_Toc288121246"/>
      <w:r w:rsidRPr="009129C2">
        <w:t>Information Consent and Consent Tiers</w:t>
      </w:r>
      <w:bookmarkEnd w:id="326"/>
      <w:bookmarkEnd w:id="327"/>
    </w:p>
    <w:p w:rsidR="00066951" w:rsidRPr="009129C2" w:rsidRDefault="00066951" w:rsidP="00066951">
      <w:pPr>
        <w:pStyle w:val="BodyText"/>
      </w:pPr>
      <w:r w:rsidRPr="009129C2">
        <w:rPr>
          <w:i/>
        </w:rPr>
        <w:t>Informed consent</w:t>
      </w:r>
      <w:r w:rsidRPr="009129C2">
        <w:t xml:space="preserve"> </w:t>
      </w:r>
      <w:r w:rsidRPr="009129C2">
        <w:fldChar w:fldCharType="begin"/>
      </w:r>
      <w:r w:rsidRPr="009129C2">
        <w:instrText xml:space="preserve"> XE "informed consent:defined" </w:instrText>
      </w:r>
      <w:r w:rsidRPr="009129C2">
        <w:fldChar w:fldCharType="end"/>
      </w:r>
      <w:r w:rsidRPr="009129C2">
        <w:t xml:space="preserve">refers to the process where a participant provides specific permissions for their collected biospecimens to be used related to a collection protocol. The collection protocol includes the definition of the informed consents. Sometimes biospecimens, collected for research purposes, can be used under one or more circumstances. These </w:t>
      </w:r>
      <w:r w:rsidRPr="009129C2">
        <w:fldChar w:fldCharType="begin"/>
      </w:r>
      <w:r w:rsidRPr="009129C2">
        <w:instrText xml:space="preserve"> XE "consent tiers" </w:instrText>
      </w:r>
      <w:r w:rsidRPr="009129C2">
        <w:fldChar w:fldCharType="end"/>
      </w:r>
      <w:r w:rsidRPr="009129C2">
        <w:t xml:space="preserve">specific permissions are referred to as </w:t>
      </w:r>
      <w:r w:rsidRPr="009129C2">
        <w:rPr>
          <w:rStyle w:val="BodyTextChar2"/>
          <w:i/>
        </w:rPr>
        <w:t>consent tiers</w:t>
      </w:r>
      <w:r w:rsidRPr="009129C2">
        <w:t>.</w:t>
      </w:r>
    </w:p>
    <w:p w:rsidR="00066951" w:rsidRPr="009129C2" w:rsidRDefault="00066951" w:rsidP="00066951">
      <w:pPr>
        <w:pStyle w:val="BodyText"/>
        <w:tabs>
          <w:tab w:val="center" w:pos="4824"/>
        </w:tabs>
      </w:pPr>
      <w:r w:rsidRPr="009129C2">
        <w:t>Examples of consent tiers are:</w:t>
      </w:r>
      <w:r w:rsidRPr="009129C2">
        <w:tab/>
      </w:r>
    </w:p>
    <w:p w:rsidR="00066951" w:rsidRPr="009129C2" w:rsidRDefault="00066951" w:rsidP="00066951">
      <w:pPr>
        <w:pStyle w:val="ListBullet"/>
      </w:pPr>
      <w:r w:rsidRPr="009129C2">
        <w:t>Consent to allow use of a collected biospecimen for specific studies described in the protocol.</w:t>
      </w:r>
    </w:p>
    <w:p w:rsidR="00066951" w:rsidRPr="009129C2" w:rsidRDefault="00066951" w:rsidP="00066951">
      <w:pPr>
        <w:pStyle w:val="ListBullet"/>
      </w:pPr>
      <w:r w:rsidRPr="009129C2">
        <w:t>Consent to store and allow future use of a collected biospecimen for an Internal Review Board (IRB) approved studies related to this disease.</w:t>
      </w:r>
    </w:p>
    <w:p w:rsidR="00066951" w:rsidRPr="009129C2" w:rsidRDefault="00066951" w:rsidP="00066951">
      <w:pPr>
        <w:pStyle w:val="ListBullet"/>
      </w:pPr>
      <w:r w:rsidRPr="009129C2">
        <w:t>Consent to store and allow future use of a collected biospecimen for IRB- approved studies related to other diseases.</w:t>
      </w:r>
    </w:p>
    <w:p w:rsidR="00066951" w:rsidRPr="009129C2" w:rsidRDefault="00066951" w:rsidP="00066951">
      <w:pPr>
        <w:pStyle w:val="ListBullet"/>
      </w:pPr>
      <w:r w:rsidRPr="009129C2">
        <w:t>Consent to establish contact in the future to gather additional medical information or to participate in other studies.</w:t>
      </w:r>
    </w:p>
    <w:p w:rsidR="00066951" w:rsidRPr="009129C2" w:rsidRDefault="00066951" w:rsidP="00066951">
      <w:pPr>
        <w:pStyle w:val="ListBullet"/>
      </w:pPr>
      <w:r w:rsidRPr="009129C2">
        <w:t>Consent to allow genetic data generated from biospecimens to be shared with other authorized investigators through the Internet.</w:t>
      </w:r>
    </w:p>
    <w:p w:rsidR="00066951" w:rsidRPr="009129C2" w:rsidRDefault="00066951" w:rsidP="00066951">
      <w:pPr>
        <w:pStyle w:val="ListBullet"/>
      </w:pPr>
      <w:r w:rsidRPr="009129C2">
        <w:t>Consent to allow anonymized genetic data generated from biospecimens. This data is posted to a publicly accessible data repository.</w:t>
      </w:r>
    </w:p>
    <w:p w:rsidR="00066951" w:rsidRPr="009129C2" w:rsidRDefault="00066951" w:rsidP="00066951">
      <w:pPr>
        <w:pStyle w:val="ListBullet"/>
      </w:pPr>
      <w:r w:rsidRPr="009129C2">
        <w:t xml:space="preserve">Consent to allow collected biospecimens to be propagated </w:t>
      </w:r>
      <w:r w:rsidRPr="009129C2">
        <w:rPr>
          <w:i/>
        </w:rPr>
        <w:t>in vitro</w:t>
      </w:r>
      <w:r w:rsidRPr="009129C2">
        <w:t xml:space="preserve"> or in a living organisms.</w:t>
      </w:r>
    </w:p>
    <w:p w:rsidR="00066951" w:rsidRPr="009129C2" w:rsidRDefault="00066951" w:rsidP="00066951">
      <w:pPr>
        <w:pStyle w:val="BodyText"/>
      </w:pPr>
      <w:r w:rsidRPr="009129C2">
        <w:t>An</w:t>
      </w:r>
      <w:r w:rsidRPr="009129C2">
        <w:fldChar w:fldCharType="begin"/>
      </w:r>
      <w:r w:rsidRPr="009129C2">
        <w:instrText xml:space="preserve"> XE "Institutional Review Board (IRB)" </w:instrText>
      </w:r>
      <w:r w:rsidRPr="009129C2">
        <w:fldChar w:fldCharType="end"/>
      </w:r>
      <w:r w:rsidRPr="009129C2">
        <w:t xml:space="preserve"> Institutional Review Board (IRB) can rule that a protocol does not require participant consent.depending on the way in which the biospecimens are collected.</w:t>
      </w:r>
    </w:p>
    <w:p w:rsidR="00066951" w:rsidRPr="009129C2" w:rsidRDefault="00066951" w:rsidP="00066951">
      <w:pPr>
        <w:pStyle w:val="NoteMainbody"/>
      </w:pPr>
      <w:r w:rsidRPr="009129C2">
        <w:rPr>
          <w:b/>
        </w:rPr>
        <w:t>Note:</w:t>
      </w:r>
      <w:r w:rsidRPr="009129C2">
        <w:tab/>
        <w:t xml:space="preserve">Currently, </w:t>
      </w:r>
      <w:fldSimple w:instr=" DOCPROPERTY  ApplicationName  \* MERGEFORMAT ">
        <w:r w:rsidRPr="009129C2">
          <w:t>caTissue Suite</w:t>
        </w:r>
      </w:fldSimple>
      <w:r w:rsidRPr="009129C2">
        <w:t xml:space="preserve"> does not support any association between collection and distribution protocol. However, there is a direct one-to-one relationship between a collection protocol and a distribution protocol. The consent defined in the collection protocol directly pertains to the use of biospecimens as dictated by the distribution protocol. </w:t>
      </w:r>
    </w:p>
    <w:p w:rsidR="00066951" w:rsidRPr="009129C2" w:rsidRDefault="00066951" w:rsidP="00066951">
      <w:pPr>
        <w:pStyle w:val="BodyText"/>
      </w:pPr>
      <w:r w:rsidRPr="009129C2">
        <w:t xml:space="preserve">The </w:t>
      </w:r>
      <w:r w:rsidRPr="009129C2">
        <w:fldChar w:fldCharType="begin"/>
      </w:r>
      <w:r w:rsidRPr="009129C2">
        <w:instrText xml:space="preserve"> XE "informed consent:pre-requisite" </w:instrText>
      </w:r>
      <w:r w:rsidRPr="009129C2">
        <w:fldChar w:fldCharType="end"/>
      </w:r>
      <w:r w:rsidRPr="009129C2">
        <w:t>pre-requisite for an informed consent process is that a participant agrees or disagrees to one or more consent tiers while registering the participant to a collection protocol.</w:t>
      </w:r>
    </w:p>
    <w:p w:rsidR="00066951" w:rsidRPr="009129C2" w:rsidRDefault="00066951" w:rsidP="00066951">
      <w:pPr>
        <w:pStyle w:val="BodyText"/>
      </w:pPr>
      <w:r w:rsidRPr="009129C2">
        <w:t>A participant can respond to each consent tier by specifying one of the following options: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6257"/>
      </w:tblGrid>
      <w:tr w:rsidR="00066951" w:rsidRPr="009129C2">
        <w:trPr>
          <w:tblHeader/>
        </w:trPr>
        <w:tc>
          <w:tcPr>
            <w:tcW w:w="2268" w:type="dxa"/>
            <w:tcBorders>
              <w:top w:val="single" w:sz="4" w:space="0" w:color="auto"/>
              <w:left w:val="single" w:sz="4" w:space="0" w:color="auto"/>
              <w:bottom w:val="single" w:sz="4" w:space="0" w:color="auto"/>
              <w:right w:val="single" w:sz="4" w:space="0" w:color="auto"/>
            </w:tcBorders>
            <w:shd w:val="clear" w:color="auto" w:fill="CCCCCC"/>
          </w:tcPr>
          <w:p w:rsidR="00066951" w:rsidRPr="009129C2" w:rsidRDefault="00066951" w:rsidP="00066951">
            <w:pPr>
              <w:pStyle w:val="TableHeader"/>
            </w:pPr>
            <w:r w:rsidRPr="009129C2">
              <w:t>Consent Status</w:t>
            </w:r>
          </w:p>
        </w:tc>
        <w:tc>
          <w:tcPr>
            <w:tcW w:w="6257" w:type="dxa"/>
            <w:tcBorders>
              <w:top w:val="single" w:sz="4" w:space="0" w:color="auto"/>
              <w:left w:val="single" w:sz="4" w:space="0" w:color="auto"/>
              <w:bottom w:val="single" w:sz="4" w:space="0" w:color="auto"/>
              <w:right w:val="single" w:sz="4" w:space="0" w:color="auto"/>
            </w:tcBorders>
            <w:shd w:val="clear" w:color="auto" w:fill="CCCCCC"/>
          </w:tcPr>
          <w:p w:rsidR="00066951" w:rsidRPr="009129C2" w:rsidRDefault="00066951" w:rsidP="00066951">
            <w:pPr>
              <w:pStyle w:val="TableHeader"/>
            </w:pPr>
            <w:r w:rsidRPr="009129C2">
              <w:t>Description</w:t>
            </w:r>
          </w:p>
        </w:tc>
      </w:tr>
      <w:tr w:rsidR="00066951" w:rsidRPr="009129C2">
        <w:tc>
          <w:tcPr>
            <w:tcW w:w="2268"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Yes</w:t>
            </w:r>
          </w:p>
        </w:tc>
        <w:tc>
          <w:tcPr>
            <w:tcW w:w="625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Participant agrees to the consent tier.</w:t>
            </w:r>
          </w:p>
        </w:tc>
      </w:tr>
      <w:tr w:rsidR="00066951" w:rsidRPr="009129C2">
        <w:tc>
          <w:tcPr>
            <w:tcW w:w="2268"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No</w:t>
            </w:r>
          </w:p>
        </w:tc>
        <w:tc>
          <w:tcPr>
            <w:tcW w:w="625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Participant does not agree to the consent tier</w:t>
            </w:r>
          </w:p>
        </w:tc>
      </w:tr>
      <w:tr w:rsidR="00066951" w:rsidRPr="009129C2">
        <w:trPr>
          <w:trHeight w:val="233"/>
        </w:trPr>
        <w:tc>
          <w:tcPr>
            <w:tcW w:w="2268"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Not Specified</w:t>
            </w:r>
          </w:p>
        </w:tc>
        <w:tc>
          <w:tcPr>
            <w:tcW w:w="625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 xml:space="preserve">Participant does not record any response for a particular consent tier. </w:t>
            </w:r>
          </w:p>
        </w:tc>
      </w:tr>
      <w:tr w:rsidR="00066951" w:rsidRPr="009129C2">
        <w:tc>
          <w:tcPr>
            <w:tcW w:w="2268"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Withdrawn</w:t>
            </w:r>
          </w:p>
        </w:tc>
        <w:tc>
          <w:tcPr>
            <w:tcW w:w="625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Participant has withdrawn the agreement from the consent tier.</w:t>
            </w:r>
          </w:p>
        </w:tc>
      </w:tr>
    </w:tbl>
    <w:p w:rsidR="00066951" w:rsidRPr="009129C2" w:rsidRDefault="00066951" w:rsidP="00066951">
      <w:pPr>
        <w:pStyle w:val="Heading2"/>
      </w:pPr>
      <w:bookmarkStart w:id="328" w:name="_Ref275323683"/>
      <w:bookmarkStart w:id="329" w:name="_Toc288121247"/>
      <w:r w:rsidRPr="009129C2">
        <w:t>Setting Up Consent Tracking</w:t>
      </w:r>
      <w:bookmarkEnd w:id="328"/>
      <w:bookmarkEnd w:id="329"/>
    </w:p>
    <w:p w:rsidR="00066951" w:rsidRPr="009129C2" w:rsidRDefault="00066951" w:rsidP="00066951">
      <w:pPr>
        <w:pStyle w:val="BodyText"/>
        <w:rPr>
          <w:noProof/>
        </w:rPr>
      </w:pPr>
      <w:r w:rsidRPr="009129C2">
        <w:rPr>
          <w:noProof/>
        </w:rPr>
        <w:t xml:space="preserve">To </w:t>
      </w:r>
      <w:r w:rsidRPr="009129C2">
        <w:rPr>
          <w:noProof/>
        </w:rPr>
        <w:fldChar w:fldCharType="begin"/>
      </w:r>
      <w:r w:rsidRPr="009129C2">
        <w:instrText xml:space="preserve"> XE "consent tracking:setting up" </w:instrText>
      </w:r>
      <w:r w:rsidRPr="009129C2">
        <w:rPr>
          <w:noProof/>
        </w:rPr>
        <w:fldChar w:fldCharType="end"/>
      </w:r>
      <w:r w:rsidRPr="009129C2">
        <w:rPr>
          <w:noProof/>
        </w:rPr>
        <w:t xml:space="preserve">set up consent tracking in </w:t>
      </w:r>
      <w:fldSimple w:instr=" DOCPROPERTY  ApplicationName  \* MERGEFORMAT ">
        <w:r w:rsidRPr="009129C2">
          <w:t>caTissue Suite</w:t>
        </w:r>
      </w:fldSimple>
      <w:r w:rsidRPr="009129C2">
        <w:rPr>
          <w:noProof/>
        </w:rPr>
        <w:t>, follow this workflow:</w:t>
      </w:r>
    </w:p>
    <w:p w:rsidR="00066951" w:rsidRPr="009129C2" w:rsidRDefault="00066951" w:rsidP="00066951">
      <w:pPr>
        <w:pStyle w:val="ListNumber"/>
        <w:numPr>
          <w:ilvl w:val="0"/>
          <w:numId w:val="60"/>
        </w:numPr>
      </w:pPr>
      <w:r w:rsidRPr="009129C2">
        <w:t xml:space="preserve">Define consent tiers at the collection protocol level. </w:t>
      </w:r>
    </w:p>
    <w:p w:rsidR="00066951" w:rsidRPr="009129C2" w:rsidRDefault="00066951" w:rsidP="00066951">
      <w:pPr>
        <w:pStyle w:val="ListNumber"/>
        <w:numPr>
          <w:ilvl w:val="0"/>
          <w:numId w:val="241"/>
        </w:numPr>
      </w:pPr>
      <w:r w:rsidRPr="009129C2">
        <w:t xml:space="preserve">Register a participant to the collection protocol and record the participant’s responses for individual consent tiers. For more information, refer to </w:t>
      </w:r>
      <w:fldSimple w:instr=" REF _Ref275324023 \h  \* MERGEFORMAT ">
        <w:r w:rsidR="00327542" w:rsidRPr="00327542">
          <w:rPr>
            <w:rStyle w:val="Emphasis"/>
          </w:rPr>
          <w:t>Registering a Participant to a Collection Protocol</w:t>
        </w:r>
      </w:fldSimple>
      <w:r w:rsidRPr="009129C2">
        <w:rPr>
          <w:i/>
        </w:rPr>
        <w:t>.</w:t>
      </w:r>
    </w:p>
    <w:p w:rsidR="00066951" w:rsidRPr="009129C2" w:rsidRDefault="00066951" w:rsidP="00066951">
      <w:pPr>
        <w:pStyle w:val="ListNumber"/>
        <w:numPr>
          <w:ilvl w:val="0"/>
          <w:numId w:val="399"/>
        </w:numPr>
      </w:pPr>
      <w:r w:rsidRPr="009129C2">
        <w:t xml:space="preserve">Track consent tier status at the individual specimen level. </w:t>
      </w:r>
    </w:p>
    <w:p w:rsidR="00066951" w:rsidRPr="009129C2" w:rsidRDefault="00066951" w:rsidP="00066951">
      <w:pPr>
        <w:pStyle w:val="ListNumber"/>
      </w:pPr>
      <w:r w:rsidRPr="009129C2">
        <w:t xml:space="preserve">Validate consent status at the individual specimen level prior to distribution of the biospecimen.  </w:t>
      </w:r>
    </w:p>
    <w:p w:rsidR="00066951" w:rsidRPr="009129C2" w:rsidRDefault="00066951" w:rsidP="00066951">
      <w:pPr>
        <w:pStyle w:val="BodyText"/>
      </w:pPr>
      <w:r w:rsidRPr="009129C2">
        <w:t>The workflow is also outlined in the following figure:</w:t>
      </w:r>
    </w:p>
    <w:p w:rsidR="00066951" w:rsidRPr="009129C2" w:rsidRDefault="007A0E2C" w:rsidP="00066951">
      <w:pPr>
        <w:pStyle w:val="GraphicAnchorMainIndent"/>
      </w:pPr>
      <w:r>
        <w:rPr>
          <w:noProof/>
        </w:rPr>
        <w:drawing>
          <wp:inline distT="0" distB="0" distL="0" distR="0">
            <wp:extent cx="4162425" cy="1095375"/>
            <wp:effectExtent l="19050" t="0" r="9525" b="0"/>
            <wp:docPr id="75" name="Picture 75" descr="This graphic shows the consent tracking workflow as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s graphic shows the consent tracking workflow as described."/>
                    <pic:cNvPicPr>
                      <a:picLocks noChangeAspect="1" noChangeArrowheads="1"/>
                    </pic:cNvPicPr>
                  </pic:nvPicPr>
                  <pic:blipFill>
                    <a:blip r:embed="rId103"/>
                    <a:srcRect t="-594" b="-594"/>
                    <a:stretch>
                      <a:fillRect/>
                    </a:stretch>
                  </pic:blipFill>
                  <pic:spPr bwMode="auto">
                    <a:xfrm>
                      <a:off x="0" y="0"/>
                      <a:ext cx="4162425" cy="1095375"/>
                    </a:xfrm>
                    <a:prstGeom prst="rect">
                      <a:avLst/>
                    </a:prstGeom>
                    <a:noFill/>
                    <a:ln w="9525">
                      <a:noFill/>
                      <a:miter lim="800000"/>
                      <a:headEnd/>
                      <a:tailEnd/>
                    </a:ln>
                  </pic:spPr>
                </pic:pic>
              </a:graphicData>
            </a:graphic>
          </wp:inline>
        </w:drawing>
      </w:r>
    </w:p>
    <w:p w:rsidR="00066951" w:rsidRPr="009129C2" w:rsidRDefault="00066951" w:rsidP="00066951">
      <w:pPr>
        <w:pStyle w:val="Caption"/>
        <w:rPr>
          <w:noProof/>
        </w:rPr>
      </w:pPr>
      <w:r w:rsidRPr="009129C2">
        <w:t xml:space="preserve">Figure </w:t>
      </w:r>
      <w:fldSimple w:instr=" SEQ Figure \* ARABIC ">
        <w:r w:rsidR="00327542">
          <w:rPr>
            <w:noProof/>
          </w:rPr>
          <w:t>89</w:t>
        </w:r>
      </w:fldSimple>
      <w:r w:rsidRPr="009129C2">
        <w:t>: Consent Tracking</w:t>
      </w:r>
      <w:r w:rsidRPr="009129C2">
        <w:rPr>
          <w:noProof/>
        </w:rPr>
        <w:t xml:space="preserve"> Workflow</w:t>
      </w:r>
    </w:p>
    <w:p w:rsidR="00066951" w:rsidRPr="009129C2" w:rsidRDefault="00066951" w:rsidP="00066951">
      <w:pPr>
        <w:pStyle w:val="Heading2"/>
      </w:pPr>
      <w:r w:rsidRPr="009129C2">
        <w:br w:type="page"/>
      </w:r>
      <w:bookmarkStart w:id="330" w:name="_Ref275323684"/>
      <w:bookmarkStart w:id="331" w:name="_Toc288121248"/>
      <w:r w:rsidRPr="009129C2">
        <w:t>Recording Participant Responses During Registration</w:t>
      </w:r>
      <w:bookmarkEnd w:id="330"/>
      <w:bookmarkEnd w:id="331"/>
    </w:p>
    <w:p w:rsidR="00066951" w:rsidRPr="009129C2" w:rsidRDefault="00066951" w:rsidP="00066951">
      <w:pPr>
        <w:pStyle w:val="BodyText"/>
      </w:pPr>
      <w:r w:rsidRPr="009129C2">
        <w:t>You can record participant consent responses at three levels:</w:t>
      </w:r>
    </w:p>
    <w:p w:rsidR="00066951" w:rsidRPr="009129C2" w:rsidRDefault="00066951" w:rsidP="00066951">
      <w:pPr>
        <w:pStyle w:val="ListBullet"/>
        <w:rPr>
          <w:rStyle w:val="Emphasis"/>
        </w:rPr>
      </w:pPr>
      <w:fldSimple w:instr=" REF _Ref275323811 \h  \* MERGEFORMAT ">
        <w:r w:rsidR="00327542" w:rsidRPr="00327542">
          <w:rPr>
            <w:rStyle w:val="Emphasis"/>
          </w:rPr>
          <w:t>Registration Level</w:t>
        </w:r>
      </w:fldSimple>
    </w:p>
    <w:p w:rsidR="00066951" w:rsidRPr="009129C2" w:rsidRDefault="00066951" w:rsidP="00066951">
      <w:pPr>
        <w:pStyle w:val="ListBullet"/>
        <w:rPr>
          <w:rStyle w:val="Emphasis"/>
        </w:rPr>
      </w:pPr>
      <w:fldSimple w:instr=" REF _Ref275323814 \h  \* MERGEFORMAT ">
        <w:r w:rsidR="00327542" w:rsidRPr="00327542">
          <w:rPr>
            <w:rStyle w:val="Emphasis"/>
          </w:rPr>
          <w:t>Specimen Collection Group (SCG) Level</w:t>
        </w:r>
      </w:fldSimple>
    </w:p>
    <w:p w:rsidR="00066951" w:rsidRPr="009129C2" w:rsidRDefault="00066951" w:rsidP="00066951">
      <w:pPr>
        <w:pStyle w:val="ListBullet"/>
        <w:rPr>
          <w:rStyle w:val="Emphasis"/>
        </w:rPr>
      </w:pPr>
      <w:fldSimple w:instr=" REF _Ref275323815 \h  \* MERGEFORMAT ">
        <w:r w:rsidR="00327542" w:rsidRPr="00327542">
          <w:rPr>
            <w:rStyle w:val="Emphasis"/>
          </w:rPr>
          <w:t>Specimen Level</w:t>
        </w:r>
      </w:fldSimple>
    </w:p>
    <w:p w:rsidR="00066951" w:rsidRPr="009129C2" w:rsidRDefault="00066951" w:rsidP="00066951">
      <w:pPr>
        <w:pStyle w:val="Heading3"/>
      </w:pPr>
      <w:bookmarkStart w:id="332" w:name="_Ref275323811"/>
      <w:bookmarkStart w:id="333" w:name="_Toc288121249"/>
      <w:r w:rsidRPr="009129C2">
        <w:t>Registration Level</w:t>
      </w:r>
      <w:bookmarkEnd w:id="332"/>
      <w:bookmarkEnd w:id="333"/>
    </w:p>
    <w:p w:rsidR="00066951" w:rsidRPr="009129C2" w:rsidRDefault="00066951" w:rsidP="00066951">
      <w:pPr>
        <w:pStyle w:val="BodyText"/>
      </w:pPr>
      <w:r w:rsidRPr="009129C2">
        <w:t xml:space="preserve">To </w:t>
      </w:r>
      <w:r w:rsidRPr="009129C2">
        <w:fldChar w:fldCharType="begin"/>
      </w:r>
      <w:r w:rsidRPr="009129C2">
        <w:instrText xml:space="preserve"> XE "registering a participant:registration level" </w:instrText>
      </w:r>
      <w:r w:rsidRPr="009129C2">
        <w:fldChar w:fldCharType="end"/>
      </w:r>
      <w:r w:rsidRPr="009129C2">
        <w:t>record participant consent responses at the registration level:</w:t>
      </w:r>
    </w:p>
    <w:p w:rsidR="00066951" w:rsidRPr="009129C2" w:rsidRDefault="00066951" w:rsidP="00066951">
      <w:pPr>
        <w:pStyle w:val="ListNumber"/>
        <w:numPr>
          <w:ilvl w:val="0"/>
          <w:numId w:val="45"/>
        </w:numPr>
      </w:pPr>
      <w:r w:rsidRPr="009129C2">
        <w:t xml:space="preserve">After entering the participant details on the Add Participant page, click </w:t>
      </w:r>
      <w:r w:rsidRPr="009129C2">
        <w:rPr>
          <w:b/>
        </w:rPr>
        <w:t>Enter Response</w:t>
      </w:r>
      <w:r w:rsidRPr="009129C2">
        <w:t xml:space="preserve"> under the Participant Registration(s) section. The Consent Form page opens.</w:t>
      </w:r>
    </w:p>
    <w:p w:rsidR="00066951" w:rsidRPr="009129C2" w:rsidRDefault="00066951" w:rsidP="00066951">
      <w:pPr>
        <w:pStyle w:val="ListNumber"/>
        <w:numPr>
          <w:ilvl w:val="0"/>
          <w:numId w:val="144"/>
        </w:numPr>
      </w:pPr>
      <w:r w:rsidRPr="009129C2">
        <w:t xml:space="preserve">Enter registration details, such as </w:t>
      </w:r>
      <w:r w:rsidRPr="009129C2">
        <w:rPr>
          <w:b/>
        </w:rPr>
        <w:t>Witness Name</w:t>
      </w:r>
      <w:r w:rsidRPr="009129C2">
        <w:t xml:space="preserve">, </w:t>
      </w:r>
      <w:r w:rsidRPr="009129C2">
        <w:rPr>
          <w:b/>
        </w:rPr>
        <w:t>Consent Date</w:t>
      </w:r>
      <w:r w:rsidRPr="009129C2">
        <w:t>.</w:t>
      </w:r>
    </w:p>
    <w:p w:rsidR="00066951" w:rsidRPr="009129C2" w:rsidRDefault="00066951" w:rsidP="00066951">
      <w:pPr>
        <w:pStyle w:val="ListNumber"/>
        <w:numPr>
          <w:ilvl w:val="0"/>
          <w:numId w:val="296"/>
        </w:numPr>
      </w:pPr>
      <w:r w:rsidRPr="009129C2">
        <w:t xml:space="preserve">Enter the </w:t>
      </w:r>
      <w:r w:rsidRPr="009129C2">
        <w:rPr>
          <w:b/>
        </w:rPr>
        <w:t>Participant Responses</w:t>
      </w:r>
      <w:r w:rsidRPr="009129C2">
        <w:t xml:space="preserve"> as </w:t>
      </w:r>
      <w:r w:rsidRPr="009129C2">
        <w:rPr>
          <w:b/>
        </w:rPr>
        <w:t>Yes</w:t>
      </w:r>
      <w:r w:rsidRPr="009129C2">
        <w:t xml:space="preserve">, </w:t>
      </w:r>
      <w:r w:rsidRPr="009129C2">
        <w:rPr>
          <w:b/>
        </w:rPr>
        <w:t>No</w:t>
      </w:r>
      <w:r w:rsidRPr="009129C2">
        <w:t xml:space="preserve">, or </w:t>
      </w:r>
      <w:r w:rsidRPr="009129C2">
        <w:rPr>
          <w:b/>
        </w:rPr>
        <w:t>Not Specified</w:t>
      </w:r>
      <w:r w:rsidRPr="009129C2">
        <w:t xml:space="preserve">. </w:t>
      </w:r>
    </w:p>
    <w:p w:rsidR="00066951" w:rsidRPr="009129C2" w:rsidRDefault="00066951" w:rsidP="00066951">
      <w:pPr>
        <w:pStyle w:val="ListNumber"/>
        <w:rPr>
          <w:rStyle w:val="BodyTextChar2"/>
          <w:rFonts w:ascii="Arial" w:hAnsi="Arial"/>
          <w:lang w:bidi="ar-SA"/>
        </w:rPr>
      </w:pPr>
      <w:r w:rsidRPr="009129C2">
        <w:rPr>
          <w:rStyle w:val="BodyTextChar2"/>
          <w:rFonts w:ascii="Arial" w:hAnsi="Arial"/>
          <w:lang w:bidi="ar-SA"/>
        </w:rPr>
        <w:t xml:space="preserve">Click </w:t>
      </w:r>
      <w:r w:rsidRPr="009129C2">
        <w:rPr>
          <w:b/>
        </w:rPr>
        <w:t>Done</w:t>
      </w:r>
      <w:r w:rsidRPr="009129C2">
        <w:rPr>
          <w:rStyle w:val="BodyTextChar2"/>
          <w:rFonts w:ascii="Arial" w:hAnsi="Arial"/>
          <w:lang w:bidi="ar-SA"/>
        </w:rPr>
        <w:t>.</w:t>
      </w:r>
    </w:p>
    <w:p w:rsidR="00066951" w:rsidRPr="009129C2" w:rsidRDefault="00066951" w:rsidP="00066951">
      <w:pPr>
        <w:pStyle w:val="ListNumber"/>
        <w:rPr>
          <w:rStyle w:val="BodyTextChar2"/>
          <w:rFonts w:ascii="Arial" w:hAnsi="Arial"/>
          <w:lang w:bidi="ar-SA"/>
        </w:rPr>
      </w:pPr>
      <w:r w:rsidRPr="009129C2">
        <w:rPr>
          <w:rStyle w:val="BodyTextChar2"/>
          <w:rFonts w:ascii="Arial" w:hAnsi="Arial"/>
          <w:lang w:bidi="ar-SA"/>
        </w:rPr>
        <w:t xml:space="preserve">Click </w:t>
      </w:r>
      <w:r w:rsidRPr="009129C2">
        <w:rPr>
          <w:b/>
        </w:rPr>
        <w:t>Register</w:t>
      </w:r>
      <w:r w:rsidRPr="009129C2">
        <w:rPr>
          <w:rStyle w:val="BodyTextChar2"/>
          <w:rFonts w:ascii="Arial" w:hAnsi="Arial"/>
          <w:b/>
          <w:lang w:bidi="ar-SA"/>
        </w:rPr>
        <w:t xml:space="preserve"> </w:t>
      </w:r>
      <w:r w:rsidRPr="009129C2">
        <w:rPr>
          <w:b/>
        </w:rPr>
        <w:t>Participant</w:t>
      </w:r>
      <w:r w:rsidRPr="009129C2">
        <w:rPr>
          <w:rStyle w:val="BodyTextChar2"/>
          <w:rFonts w:ascii="Arial" w:hAnsi="Arial"/>
          <w:lang w:bidi="ar-SA"/>
        </w:rPr>
        <w:t xml:space="preserve"> on the </w:t>
      </w:r>
      <w:r w:rsidRPr="009129C2">
        <w:t>Add</w:t>
      </w:r>
      <w:r w:rsidRPr="009129C2">
        <w:rPr>
          <w:rStyle w:val="BodyTextChar2"/>
          <w:rFonts w:ascii="Arial" w:hAnsi="Arial"/>
          <w:lang w:bidi="ar-SA"/>
        </w:rPr>
        <w:t xml:space="preserve"> </w:t>
      </w:r>
      <w:r w:rsidRPr="009129C2">
        <w:t>Participant</w:t>
      </w:r>
      <w:r w:rsidRPr="009129C2">
        <w:rPr>
          <w:rStyle w:val="BodyTextChar2"/>
          <w:rFonts w:ascii="Arial" w:hAnsi="Arial"/>
          <w:lang w:bidi="ar-SA"/>
        </w:rPr>
        <w:t xml:space="preserve"> </w:t>
      </w:r>
      <w:r w:rsidRPr="009129C2">
        <w:t>page</w:t>
      </w:r>
      <w:r w:rsidRPr="009129C2">
        <w:rPr>
          <w:rStyle w:val="BodyTextChar2"/>
          <w:rFonts w:ascii="Arial" w:hAnsi="Arial"/>
          <w:lang w:bidi="ar-SA"/>
        </w:rPr>
        <w:t>.</w:t>
      </w:r>
    </w:p>
    <w:p w:rsidR="00066951" w:rsidRPr="009129C2" w:rsidRDefault="00066951" w:rsidP="00066951">
      <w:pPr>
        <w:pStyle w:val="NoteInList"/>
        <w:rPr>
          <w:szCs w:val="22"/>
        </w:rPr>
      </w:pPr>
      <w:r w:rsidRPr="009129C2">
        <w:rPr>
          <w:b/>
        </w:rPr>
        <w:t>Note:</w:t>
      </w:r>
      <w:r w:rsidRPr="009129C2">
        <w:t xml:space="preserve"> </w:t>
      </w:r>
      <w:r w:rsidRPr="009129C2">
        <w:tab/>
        <w:t xml:space="preserve">You can submit a participant registration without capturing the </w:t>
      </w:r>
      <w:r w:rsidRPr="009129C2">
        <w:rPr>
          <w:b/>
        </w:rPr>
        <w:t>Participant Responses</w:t>
      </w:r>
      <w:r w:rsidRPr="009129C2">
        <w:t>.</w:t>
      </w:r>
    </w:p>
    <w:p w:rsidR="00066951" w:rsidRPr="009129C2" w:rsidRDefault="007A0E2C" w:rsidP="00066951">
      <w:pPr>
        <w:pStyle w:val="GraphicAnchorMain"/>
      </w:pPr>
      <w:r>
        <w:rPr>
          <w:noProof/>
        </w:rPr>
        <w:drawing>
          <wp:inline distT="0" distB="0" distL="0" distR="0">
            <wp:extent cx="5286375" cy="3609975"/>
            <wp:effectExtent l="19050" t="19050" r="28575" b="28575"/>
            <wp:docPr id="76" name="Picture 909" descr="This screen shot Consent Form capturing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This screen shot Consent Form capturing responses. "/>
                    <pic:cNvPicPr>
                      <a:picLocks noChangeAspect="1" noChangeArrowheads="1"/>
                    </pic:cNvPicPr>
                  </pic:nvPicPr>
                  <pic:blipFill>
                    <a:blip r:embed="rId104"/>
                    <a:srcRect/>
                    <a:stretch>
                      <a:fillRect/>
                    </a:stretch>
                  </pic:blipFill>
                  <pic:spPr bwMode="auto">
                    <a:xfrm>
                      <a:off x="0" y="0"/>
                      <a:ext cx="5286375" cy="36099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90</w:t>
        </w:r>
      </w:fldSimple>
      <w:r w:rsidRPr="009129C2">
        <w:t>: Capturing Responses at Participant Registration Level</w:t>
      </w:r>
    </w:p>
    <w:p w:rsidR="00066951" w:rsidRPr="009129C2" w:rsidRDefault="00066951" w:rsidP="00066951">
      <w:pPr>
        <w:pStyle w:val="ListNumber"/>
      </w:pPr>
      <w:r w:rsidRPr="009129C2">
        <w:br w:type="page"/>
        <w:t xml:space="preserve">To set the participant’s response as </w:t>
      </w:r>
      <w:r w:rsidRPr="009129C2">
        <w:rPr>
          <w:b/>
        </w:rPr>
        <w:t>Withdrawn,</w:t>
      </w:r>
      <w:r w:rsidRPr="009129C2">
        <w:t xml:space="preserve"> click the </w:t>
      </w:r>
      <w:r w:rsidRPr="009129C2">
        <w:rPr>
          <w:b/>
        </w:rPr>
        <w:t>Edit Response</w:t>
      </w:r>
      <w:r w:rsidRPr="009129C2">
        <w:t xml:space="preserve"> link on the Edit Participant</w:t>
      </w:r>
      <w:r w:rsidRPr="009129C2">
        <w:rPr>
          <w:b/>
        </w:rPr>
        <w:t xml:space="preserve"> </w:t>
      </w:r>
      <w:r w:rsidRPr="009129C2">
        <w:t xml:space="preserve">page, then select </w:t>
      </w:r>
      <w:r w:rsidRPr="009129C2">
        <w:rPr>
          <w:b/>
        </w:rPr>
        <w:t>Withdrawn</w:t>
      </w:r>
      <w:r w:rsidRPr="009129C2">
        <w:t xml:space="preserve"> from the </w:t>
      </w:r>
      <w:r w:rsidRPr="009129C2">
        <w:rPr>
          <w:b/>
        </w:rPr>
        <w:t>Participant Responses</w:t>
      </w:r>
      <w:r w:rsidRPr="009129C2">
        <w:t xml:space="preserve"> drop-down list. </w:t>
      </w:r>
    </w:p>
    <w:p w:rsidR="00066951" w:rsidRPr="009129C2" w:rsidRDefault="00066951" w:rsidP="00066951">
      <w:pPr>
        <w:pStyle w:val="BodyTextIndent"/>
      </w:pPr>
      <w:r w:rsidRPr="009129C2">
        <w:t xml:space="preserve">To withdraw consent for all consent tiers, select the </w:t>
      </w:r>
      <w:r w:rsidRPr="009129C2">
        <w:rPr>
          <w:b/>
        </w:rPr>
        <w:t>Withdrawn</w:t>
      </w:r>
      <w:r w:rsidRPr="009129C2">
        <w:t xml:space="preserve"> button on the lower left-hand side next to the </w:t>
      </w:r>
      <w:r w:rsidRPr="009129C2">
        <w:rPr>
          <w:b/>
        </w:rPr>
        <w:t>Submit</w:t>
      </w:r>
      <w:r w:rsidRPr="009129C2">
        <w:t xml:space="preserve"> button. This updates all of the responses to Withdrawn.</w:t>
      </w:r>
    </w:p>
    <w:p w:rsidR="00066951" w:rsidRPr="009129C2" w:rsidRDefault="00066951" w:rsidP="00066951">
      <w:pPr>
        <w:pStyle w:val="NoteInList"/>
      </w:pPr>
      <w:r w:rsidRPr="009129C2">
        <w:rPr>
          <w:b/>
        </w:rPr>
        <w:t>Note:</w:t>
      </w:r>
      <w:r w:rsidRPr="009129C2">
        <w:tab/>
        <w:t xml:space="preserve">The participant responses captured at the participant registration level are reflected down the hierarchy on the Specimen Collection Group page and on the Specimen page. On the Specimen Collection Group page or Specimen page, you cannot edit </w:t>
      </w:r>
      <w:r w:rsidRPr="009129C2">
        <w:rPr>
          <w:b/>
        </w:rPr>
        <w:t>Participant Responses</w:t>
      </w:r>
      <w:r w:rsidRPr="009129C2">
        <w:t xml:space="preserve">. You can enter the consent status as </w:t>
      </w:r>
      <w:r w:rsidRPr="009129C2">
        <w:rPr>
          <w:b/>
        </w:rPr>
        <w:t>Yes</w:t>
      </w:r>
      <w:r w:rsidRPr="009129C2">
        <w:t xml:space="preserve">, </w:t>
      </w:r>
      <w:r w:rsidRPr="009129C2">
        <w:rPr>
          <w:b/>
        </w:rPr>
        <w:t>No</w:t>
      </w:r>
      <w:r w:rsidRPr="009129C2">
        <w:t xml:space="preserve">, and </w:t>
      </w:r>
      <w:r w:rsidRPr="009129C2">
        <w:rPr>
          <w:b/>
        </w:rPr>
        <w:t>Not Specified</w:t>
      </w:r>
      <w:r w:rsidRPr="009129C2">
        <w:t xml:space="preserve">. </w:t>
      </w:r>
    </w:p>
    <w:p w:rsidR="00066951" w:rsidRPr="009129C2" w:rsidRDefault="00066951" w:rsidP="00066951">
      <w:pPr>
        <w:pStyle w:val="Heading3"/>
      </w:pPr>
      <w:bookmarkStart w:id="334" w:name="_Ref275323814"/>
      <w:bookmarkStart w:id="335" w:name="_Toc288121250"/>
      <w:r w:rsidRPr="009129C2">
        <w:t>Specimen Collection Group (SCG) Level</w:t>
      </w:r>
      <w:bookmarkEnd w:id="334"/>
      <w:bookmarkEnd w:id="335"/>
    </w:p>
    <w:p w:rsidR="00066951" w:rsidRPr="009129C2" w:rsidRDefault="00066951" w:rsidP="00066951">
      <w:pPr>
        <w:pStyle w:val="BodyText"/>
      </w:pPr>
      <w:r w:rsidRPr="009129C2">
        <w:t xml:space="preserve">To </w:t>
      </w:r>
      <w:r w:rsidRPr="009129C2">
        <w:fldChar w:fldCharType="begin"/>
      </w:r>
      <w:r w:rsidRPr="009129C2">
        <w:instrText xml:space="preserve"> XE "registering a participant:at the Specimen Collection Group (SCG) level" </w:instrText>
      </w:r>
      <w:r w:rsidRPr="009129C2">
        <w:fldChar w:fldCharType="end"/>
      </w:r>
      <w:r w:rsidRPr="009129C2">
        <w:fldChar w:fldCharType="begin"/>
      </w:r>
      <w:r w:rsidRPr="009129C2">
        <w:instrText xml:space="preserve"> XE "Specimen Collection Groups (SCG):registering a participant" </w:instrText>
      </w:r>
      <w:r w:rsidRPr="009129C2">
        <w:fldChar w:fldCharType="end"/>
      </w:r>
      <w:r w:rsidRPr="009129C2">
        <w:t>capture responses at the Specimen Collection Group (SCG) level:</w:t>
      </w:r>
    </w:p>
    <w:p w:rsidR="00066951" w:rsidRPr="009129C2" w:rsidRDefault="00066951" w:rsidP="00066951">
      <w:pPr>
        <w:pStyle w:val="NoteMainbody"/>
      </w:pPr>
      <w:r w:rsidRPr="009129C2">
        <w:rPr>
          <w:b/>
        </w:rPr>
        <w:t>Note:</w:t>
      </w:r>
      <w:r w:rsidRPr="009129C2">
        <w:tab/>
        <w:t>You can submit a specimen collection group without any associated consent data.</w:t>
      </w:r>
    </w:p>
    <w:p w:rsidR="00066951" w:rsidRPr="009129C2" w:rsidRDefault="00066951" w:rsidP="00066951">
      <w:pPr>
        <w:pStyle w:val="ListNumber"/>
        <w:numPr>
          <w:ilvl w:val="0"/>
          <w:numId w:val="400"/>
        </w:numPr>
      </w:pPr>
      <w:r w:rsidRPr="009129C2">
        <w:t xml:space="preserve">Click the </w:t>
      </w:r>
      <w:r w:rsidRPr="009129C2">
        <w:rPr>
          <w:b/>
        </w:rPr>
        <w:t>Consents</w:t>
      </w:r>
      <w:r w:rsidRPr="009129C2">
        <w:t xml:space="preserve"> tab on the Edit Specimen Collection Group page.</w:t>
      </w:r>
    </w:p>
    <w:p w:rsidR="00066951" w:rsidRPr="009129C2" w:rsidRDefault="00066951" w:rsidP="00066951">
      <w:pPr>
        <w:pStyle w:val="ListNumber"/>
        <w:numPr>
          <w:ilvl w:val="0"/>
          <w:numId w:val="145"/>
        </w:numPr>
      </w:pPr>
      <w:r w:rsidRPr="009129C2">
        <w:t>Select the required responses.</w:t>
      </w:r>
    </w:p>
    <w:p w:rsidR="00066951" w:rsidRPr="009129C2" w:rsidRDefault="00066951" w:rsidP="00066951">
      <w:pPr>
        <w:pStyle w:val="ListNumber"/>
        <w:numPr>
          <w:ilvl w:val="0"/>
          <w:numId w:val="297"/>
        </w:numPr>
      </w:pPr>
      <w:r w:rsidRPr="009129C2">
        <w:t xml:space="preserve">Click </w:t>
      </w:r>
      <w:r w:rsidRPr="009129C2">
        <w:rPr>
          <w:b/>
        </w:rPr>
        <w:t>Submit</w:t>
      </w:r>
      <w:r w:rsidRPr="009129C2">
        <w:t xml:space="preserve"> to submit the consent status at SCG level.</w:t>
      </w:r>
    </w:p>
    <w:p w:rsidR="00066951" w:rsidRPr="009129C2" w:rsidRDefault="007A0E2C" w:rsidP="00066951">
      <w:pPr>
        <w:pStyle w:val="GraphicAnchorMain"/>
      </w:pPr>
      <w:r>
        <w:rPr>
          <w:noProof/>
        </w:rPr>
        <w:drawing>
          <wp:inline distT="0" distB="0" distL="0" distR="0">
            <wp:extent cx="5143500" cy="3609975"/>
            <wp:effectExtent l="19050" t="19050" r="19050" b="28575"/>
            <wp:docPr id="77" name="Picture 911" descr="This screen shot shows the Consent form capturing responses at the SCG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This screen shot shows the Consent form capturing responses at the SCG level. "/>
                    <pic:cNvPicPr>
                      <a:picLocks noChangeAspect="1" noChangeArrowheads="1"/>
                    </pic:cNvPicPr>
                  </pic:nvPicPr>
                  <pic:blipFill>
                    <a:blip r:embed="rId105"/>
                    <a:srcRect/>
                    <a:stretch>
                      <a:fillRect/>
                    </a:stretch>
                  </pic:blipFill>
                  <pic:spPr bwMode="auto">
                    <a:xfrm>
                      <a:off x="0" y="0"/>
                      <a:ext cx="5143500" cy="36099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91</w:t>
        </w:r>
      </w:fldSimple>
      <w:r w:rsidRPr="009129C2">
        <w:t>: Capturing</w:t>
      </w:r>
      <w:r w:rsidRPr="009129C2">
        <w:fldChar w:fldCharType="begin"/>
      </w:r>
      <w:r w:rsidRPr="009129C2">
        <w:instrText xml:space="preserve"> XE "Consents tab" </w:instrText>
      </w:r>
      <w:r w:rsidRPr="009129C2">
        <w:fldChar w:fldCharType="end"/>
      </w:r>
      <w:r w:rsidRPr="009129C2">
        <w:t xml:space="preserve"> Responses at SCG Level</w:t>
      </w:r>
    </w:p>
    <w:p w:rsidR="00066951" w:rsidRPr="009129C2" w:rsidRDefault="00066951" w:rsidP="00066951">
      <w:pPr>
        <w:pStyle w:val="BodyTextIndent"/>
      </w:pPr>
      <w:r w:rsidRPr="009129C2">
        <w:br w:type="page"/>
        <w:t>After</w:t>
      </w:r>
      <w:r w:rsidRPr="009129C2">
        <w:fldChar w:fldCharType="begin"/>
      </w:r>
      <w:r w:rsidRPr="009129C2">
        <w:instrText xml:space="preserve"> XE "Specimen Details page:varying consent status" </w:instrText>
      </w:r>
      <w:r w:rsidRPr="009129C2">
        <w:fldChar w:fldCharType="end"/>
      </w:r>
      <w:r w:rsidRPr="009129C2">
        <w:t xml:space="preserve"> submitting the consent status, if the consent status at the SCG level is different than the consent status at the Participant registration level, then the message </w:t>
      </w:r>
      <w:r w:rsidRPr="009129C2">
        <w:rPr>
          <w:i/>
        </w:rPr>
        <w:t xml:space="preserve">What do you want to do with the consent status of specimen/s? </w:t>
      </w:r>
      <w:r w:rsidRPr="009129C2">
        <w:t>displays.</w:t>
      </w:r>
    </w:p>
    <w:p w:rsidR="00066951" w:rsidRPr="009129C2" w:rsidRDefault="00066951" w:rsidP="00066951">
      <w:pPr>
        <w:pStyle w:val="ListNumber"/>
      </w:pPr>
      <w:r w:rsidRPr="009129C2">
        <w:t xml:space="preserve">To apply the current status to only non-conflicting specimen(s), click </w:t>
      </w:r>
      <w:r w:rsidRPr="009129C2">
        <w:rPr>
          <w:b/>
        </w:rPr>
        <w:t>Apply</w:t>
      </w:r>
      <w:r w:rsidRPr="009129C2">
        <w:t xml:space="preserve">. To apply the current status on all specimens, click </w:t>
      </w:r>
      <w:r w:rsidRPr="009129C2">
        <w:rPr>
          <w:b/>
        </w:rPr>
        <w:t>Apply All.</w:t>
      </w:r>
    </w:p>
    <w:p w:rsidR="00066951" w:rsidRPr="009129C2" w:rsidRDefault="007A0E2C" w:rsidP="00066951">
      <w:pPr>
        <w:pStyle w:val="GraphicAnchorMain"/>
      </w:pPr>
      <w:r>
        <w:rPr>
          <w:noProof/>
        </w:rPr>
        <w:drawing>
          <wp:inline distT="0" distB="0" distL="0" distR="0">
            <wp:extent cx="5943600" cy="3114675"/>
            <wp:effectExtent l="19050" t="0" r="0" b="0"/>
            <wp:docPr id="78" name="Picture 78" descr="This screen shot shows how to vary constent status at the SCG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is screen shot shows how to vary constent status at the SCG level. "/>
                    <pic:cNvPicPr>
                      <a:picLocks noChangeAspect="1" noChangeArrowheads="1"/>
                    </pic:cNvPicPr>
                  </pic:nvPicPr>
                  <pic:blipFill>
                    <a:blip r:embed="rId106"/>
                    <a:srcRect/>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92</w:t>
        </w:r>
      </w:fldSimple>
      <w:r w:rsidRPr="009129C2">
        <w:t>: Varying Consent Status - SCG Level</w:t>
      </w:r>
    </w:p>
    <w:p w:rsidR="00066951" w:rsidRPr="009129C2" w:rsidRDefault="00066951" w:rsidP="00066951">
      <w:pPr>
        <w:pStyle w:val="ListNumber"/>
      </w:pPr>
      <w:r w:rsidRPr="009129C2">
        <w:t xml:space="preserve">If you click </w:t>
      </w:r>
      <w:r w:rsidRPr="009129C2">
        <w:rPr>
          <w:b/>
        </w:rPr>
        <w:t>Apply</w:t>
      </w:r>
      <w:r w:rsidRPr="009129C2">
        <w:t xml:space="preserve">, the status is preserved for all conflicting consent status at thespecimen level. If you click </w:t>
      </w:r>
      <w:r w:rsidRPr="009129C2">
        <w:rPr>
          <w:b/>
        </w:rPr>
        <w:t>ApplyAll</w:t>
      </w:r>
      <w:r w:rsidRPr="009129C2">
        <w:t>, the individual consent status is overridden at specimen level.</w:t>
      </w:r>
    </w:p>
    <w:p w:rsidR="00066951" w:rsidRPr="009129C2" w:rsidRDefault="00066951" w:rsidP="00066951">
      <w:pPr>
        <w:pStyle w:val="Heading3"/>
      </w:pPr>
      <w:bookmarkStart w:id="336" w:name="_Ref275323815"/>
      <w:bookmarkStart w:id="337" w:name="_Toc288121251"/>
      <w:r w:rsidRPr="009129C2">
        <w:t>Specimen Level</w:t>
      </w:r>
      <w:bookmarkEnd w:id="336"/>
      <w:bookmarkEnd w:id="337"/>
    </w:p>
    <w:p w:rsidR="00066951" w:rsidRPr="009129C2" w:rsidRDefault="00066951" w:rsidP="00066951">
      <w:pPr>
        <w:pStyle w:val="BodyText"/>
      </w:pPr>
      <w:r w:rsidRPr="009129C2">
        <w:t xml:space="preserve">To </w:t>
      </w:r>
      <w:r w:rsidRPr="009129C2">
        <w:fldChar w:fldCharType="begin"/>
      </w:r>
      <w:r w:rsidRPr="009129C2">
        <w:instrText xml:space="preserve"> XE "specimen level:registering a participant" </w:instrText>
      </w:r>
      <w:r w:rsidRPr="009129C2">
        <w:fldChar w:fldCharType="end"/>
      </w:r>
      <w:r w:rsidRPr="009129C2">
        <w:fldChar w:fldCharType="begin"/>
      </w:r>
      <w:r w:rsidRPr="009129C2">
        <w:instrText xml:space="preserve"> XE "registering a participant: at specimen level" </w:instrText>
      </w:r>
      <w:r w:rsidRPr="009129C2">
        <w:fldChar w:fldCharType="end"/>
      </w:r>
      <w:r w:rsidRPr="009129C2">
        <w:t>capture responses at the specimen level, navigate to the Specimen page.</w:t>
      </w:r>
    </w:p>
    <w:p w:rsidR="00066951" w:rsidRPr="009129C2" w:rsidRDefault="00066951" w:rsidP="00066951">
      <w:pPr>
        <w:pStyle w:val="NoteMainbody"/>
      </w:pPr>
      <w:r w:rsidRPr="009129C2">
        <w:rPr>
          <w:b/>
        </w:rPr>
        <w:t>Note:</w:t>
      </w:r>
      <w:r w:rsidRPr="009129C2">
        <w:rPr>
          <w:b/>
        </w:rPr>
        <w:tab/>
      </w:r>
      <w:r w:rsidRPr="009129C2">
        <w:t>You can submit a specimen without any associated consent data.</w:t>
      </w:r>
    </w:p>
    <w:p w:rsidR="00066951" w:rsidRPr="009129C2" w:rsidRDefault="00066951" w:rsidP="00066951">
      <w:pPr>
        <w:pStyle w:val="ListNumber"/>
        <w:numPr>
          <w:ilvl w:val="0"/>
          <w:numId w:val="46"/>
        </w:numPr>
      </w:pPr>
      <w:r w:rsidRPr="009129C2">
        <w:t xml:space="preserve">Click </w:t>
      </w:r>
      <w:r w:rsidRPr="009129C2">
        <w:rPr>
          <w:b/>
        </w:rPr>
        <w:t>Consents</w:t>
      </w:r>
      <w:r w:rsidRPr="009129C2">
        <w:t xml:space="preserve"> on the Specimen page.</w:t>
      </w:r>
    </w:p>
    <w:p w:rsidR="00066951" w:rsidRPr="009129C2" w:rsidRDefault="00066951" w:rsidP="00066951">
      <w:pPr>
        <w:pStyle w:val="ListNumber"/>
        <w:numPr>
          <w:ilvl w:val="0"/>
          <w:numId w:val="146"/>
        </w:numPr>
      </w:pPr>
      <w:r w:rsidRPr="009129C2">
        <w:t>Select the required responses.</w:t>
      </w:r>
    </w:p>
    <w:p w:rsidR="00066951" w:rsidRPr="009129C2" w:rsidRDefault="00066951" w:rsidP="00066951">
      <w:pPr>
        <w:pStyle w:val="ListNumber"/>
        <w:numPr>
          <w:ilvl w:val="0"/>
          <w:numId w:val="298"/>
        </w:numPr>
      </w:pPr>
      <w:r w:rsidRPr="009129C2">
        <w:t xml:space="preserve">Click </w:t>
      </w:r>
      <w:r w:rsidRPr="009129C2">
        <w:rPr>
          <w:b/>
        </w:rPr>
        <w:t>Submit</w:t>
      </w:r>
      <w:r w:rsidRPr="009129C2">
        <w:t>.</w:t>
      </w:r>
    </w:p>
    <w:p w:rsidR="00066951" w:rsidRPr="009129C2" w:rsidRDefault="007A0E2C" w:rsidP="00066951">
      <w:pPr>
        <w:pStyle w:val="GraphicAnchorMainIndent"/>
      </w:pPr>
      <w:r>
        <w:rPr>
          <w:noProof/>
        </w:rPr>
        <w:drawing>
          <wp:inline distT="0" distB="0" distL="0" distR="0">
            <wp:extent cx="4943475" cy="3562350"/>
            <wp:effectExtent l="19050" t="19050" r="28575" b="19050"/>
            <wp:docPr id="79" name="Picture 914" descr="This screen shot shows how to capture responses at the specime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This screen shot shows how to capture responses at the specimen level."/>
                    <pic:cNvPicPr>
                      <a:picLocks noChangeAspect="1" noChangeArrowheads="1"/>
                    </pic:cNvPicPr>
                  </pic:nvPicPr>
                  <pic:blipFill>
                    <a:blip r:embed="rId107"/>
                    <a:srcRect/>
                    <a:stretch>
                      <a:fillRect/>
                    </a:stretch>
                  </pic:blipFill>
                  <pic:spPr bwMode="auto">
                    <a:xfrm>
                      <a:off x="0" y="0"/>
                      <a:ext cx="4943475" cy="356235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93</w:t>
        </w:r>
      </w:fldSimple>
      <w:r w:rsidRPr="009129C2">
        <w:t>: Capturing Responses at Specimen Level</w:t>
      </w:r>
    </w:p>
    <w:p w:rsidR="00066951" w:rsidRPr="009129C2" w:rsidRDefault="00066951" w:rsidP="00066951">
      <w:pPr>
        <w:pStyle w:val="BodyTextIndent"/>
      </w:pPr>
      <w:r w:rsidRPr="009129C2">
        <w:t xml:space="preserve">After submitting the consent status, if the consent status at the SCG level is different than the consent status at the Participant registration level, then the message </w:t>
      </w:r>
      <w:r w:rsidRPr="009129C2">
        <w:rPr>
          <w:i/>
        </w:rPr>
        <w:t xml:space="preserve">What do you want to do with the consent status of specimen/s? </w:t>
      </w:r>
      <w:r w:rsidRPr="009129C2">
        <w:t>displays.</w:t>
      </w:r>
    </w:p>
    <w:p w:rsidR="00066951" w:rsidRPr="009129C2" w:rsidRDefault="00066951" w:rsidP="00066951">
      <w:pPr>
        <w:pStyle w:val="ListNumber"/>
      </w:pPr>
      <w:r w:rsidRPr="009129C2">
        <w:t xml:space="preserve">To apply the current status to only non-conflicting specimen(s), click </w:t>
      </w:r>
      <w:r w:rsidRPr="009129C2">
        <w:rPr>
          <w:b/>
        </w:rPr>
        <w:t>Apply</w:t>
      </w:r>
      <w:r w:rsidRPr="009129C2">
        <w:t xml:space="preserve">. To apply the current status on all specimens, click </w:t>
      </w:r>
      <w:r w:rsidRPr="009129C2">
        <w:rPr>
          <w:b/>
        </w:rPr>
        <w:t>Apply All.</w:t>
      </w:r>
    </w:p>
    <w:p w:rsidR="00066951" w:rsidRPr="009129C2" w:rsidRDefault="007A0E2C" w:rsidP="00066951">
      <w:pPr>
        <w:pStyle w:val="GraphicAnchorMain"/>
      </w:pPr>
      <w:r>
        <w:rPr>
          <w:noProof/>
        </w:rPr>
        <w:drawing>
          <wp:inline distT="0" distB="0" distL="0" distR="0">
            <wp:extent cx="5153025" cy="2790825"/>
            <wp:effectExtent l="19050" t="19050" r="28575" b="28575"/>
            <wp:docPr id="80" name="Picture 80" descr="This screen shot shows the Specimen Details message, What do you want to do with the consent status of the speci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is screen shot shows the Specimen Details message, What do you want to do with the consent status of the specimen?"/>
                    <pic:cNvPicPr>
                      <a:picLocks noChangeAspect="1" noChangeArrowheads="1"/>
                    </pic:cNvPicPr>
                  </pic:nvPicPr>
                  <pic:blipFill>
                    <a:blip r:embed="rId108"/>
                    <a:srcRect/>
                    <a:stretch>
                      <a:fillRect/>
                    </a:stretch>
                  </pic:blipFill>
                  <pic:spPr bwMode="auto">
                    <a:xfrm>
                      <a:off x="0" y="0"/>
                      <a:ext cx="5153025" cy="279082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94</w:t>
        </w:r>
      </w:fldSimple>
      <w:r w:rsidRPr="009129C2">
        <w:t>: Varying Consent Status – Specimen Level</w:t>
      </w:r>
    </w:p>
    <w:p w:rsidR="00066951" w:rsidRPr="009129C2" w:rsidRDefault="00066951" w:rsidP="00066951">
      <w:pPr>
        <w:pStyle w:val="BodyTextIndent"/>
      </w:pPr>
      <w:r w:rsidRPr="009129C2">
        <w:t xml:space="preserve">You can select </w:t>
      </w:r>
      <w:r w:rsidRPr="009129C2">
        <w:rPr>
          <w:b/>
        </w:rPr>
        <w:t>Apply</w:t>
      </w:r>
      <w:r w:rsidRPr="009129C2">
        <w:t xml:space="preserve"> or </w:t>
      </w:r>
      <w:r w:rsidRPr="009129C2">
        <w:rPr>
          <w:b/>
        </w:rPr>
        <w:t>ApplyAll</w:t>
      </w:r>
      <w:r w:rsidRPr="009129C2">
        <w:t xml:space="preserve">. If you select Apply, it preserves the status of all conflicting consent status at specimen level. If you select </w:t>
      </w:r>
      <w:r w:rsidRPr="009129C2">
        <w:rPr>
          <w:b/>
        </w:rPr>
        <w:t>Apply All</w:t>
      </w:r>
      <w:r w:rsidRPr="009129C2">
        <w:t>, it overrides the individual consent status at specimen level.</w:t>
      </w:r>
    </w:p>
    <w:p w:rsidR="00066951" w:rsidRPr="009129C2" w:rsidRDefault="00066951" w:rsidP="00066951">
      <w:pPr>
        <w:pStyle w:val="BodyTextIndent"/>
        <w:rPr>
          <w:i/>
        </w:rPr>
      </w:pPr>
      <w:r w:rsidRPr="009129C2">
        <w:t xml:space="preserve"> A participant can withdraw the consents for using a specimen and associated data for studies.</w:t>
      </w:r>
      <w:r w:rsidRPr="009129C2">
        <w:rPr>
          <w:rFonts w:cs="Arial"/>
        </w:rPr>
        <w:t xml:space="preserve"> </w:t>
      </w:r>
      <w:fldSimple w:instr=" DOCPROPERTY  ApplicationName  \* MERGEFORMAT ">
        <w:r w:rsidRPr="009129C2">
          <w:t>caTissue Suite</w:t>
        </w:r>
      </w:fldSimple>
      <w:r w:rsidRPr="009129C2">
        <w:t xml:space="preserve"> allows you to change the consent status of one or more consent tiers to Withdrawn on the Edit Participant Registration page or the Specimen Group or Specimen page. </w:t>
      </w:r>
      <w:r w:rsidRPr="009129C2">
        <w:rPr>
          <w:rStyle w:val="BodyTextChar1"/>
        </w:rPr>
        <w:t>When one or more but not all the consents are withdrawn at the</w:t>
      </w:r>
      <w:r w:rsidRPr="009129C2">
        <w:rPr>
          <w:rStyle w:val="KeywordChar"/>
        </w:rPr>
        <w:t xml:space="preserve"> </w:t>
      </w:r>
      <w:r w:rsidRPr="009129C2">
        <w:t xml:space="preserve">participant registration level, the specimen group level, or the specimen level, </w:t>
      </w:r>
      <w:fldSimple w:instr=" DOCPROPERTY  ApplicationName  \* MERGEFORMAT ">
        <w:r w:rsidRPr="009129C2">
          <w:t>caTissue Suite</w:t>
        </w:r>
      </w:fldSimple>
      <w:r w:rsidRPr="009129C2">
        <w:t xml:space="preserve"> displays the following message, </w:t>
      </w:r>
      <w:r w:rsidRPr="009129C2">
        <w:rPr>
          <w:i/>
        </w:rPr>
        <w:t xml:space="preserve">What do you want to do with the withdrawn specimens? </w:t>
      </w:r>
    </w:p>
    <w:p w:rsidR="00066951" w:rsidRPr="009129C2" w:rsidRDefault="007A0E2C" w:rsidP="00066951">
      <w:pPr>
        <w:pStyle w:val="GraphicAnchorStep"/>
      </w:pPr>
      <w:r>
        <w:rPr>
          <w:noProof/>
        </w:rPr>
        <w:drawing>
          <wp:inline distT="0" distB="0" distL="0" distR="0">
            <wp:extent cx="4333875" cy="2657475"/>
            <wp:effectExtent l="19050" t="19050" r="28575" b="28575"/>
            <wp:docPr id="81" name="Picture 917" descr="This screen shot shows the Specimen Details page, What do you want to do with the withdrawn speci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This screen shot shows the Specimen Details page, What do you want to do with the withdrawn specimens?"/>
                    <pic:cNvPicPr>
                      <a:picLocks noChangeAspect="1" noChangeArrowheads="1"/>
                    </pic:cNvPicPr>
                  </pic:nvPicPr>
                  <pic:blipFill>
                    <a:blip r:embed="rId109"/>
                    <a:srcRect/>
                    <a:stretch>
                      <a:fillRect/>
                    </a:stretch>
                  </pic:blipFill>
                  <pic:spPr bwMode="auto">
                    <a:xfrm>
                      <a:off x="0" y="0"/>
                      <a:ext cx="4333875" cy="26574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95</w:t>
        </w:r>
      </w:fldSimple>
      <w:r w:rsidRPr="009129C2">
        <w:t>: Withdraw Consent</w:t>
      </w:r>
    </w:p>
    <w:p w:rsidR="00066951" w:rsidRPr="009129C2" w:rsidRDefault="00066951" w:rsidP="00066951">
      <w:pPr>
        <w:pStyle w:val="ListNumber"/>
      </w:pPr>
      <w:r w:rsidRPr="009129C2">
        <w:t xml:space="preserve">To discard the specimen and all sub-specimens (Disable), click </w:t>
      </w:r>
      <w:r w:rsidRPr="009129C2">
        <w:rPr>
          <w:b/>
        </w:rPr>
        <w:t>Discard</w:t>
      </w:r>
      <w:r w:rsidRPr="009129C2">
        <w:t xml:space="preserve">. </w:t>
      </w:r>
      <w:r w:rsidRPr="009129C2">
        <w:br/>
        <w:t xml:space="preserve">To return a specimen to a collection site, click </w:t>
      </w:r>
      <w:r w:rsidRPr="009129C2">
        <w:rPr>
          <w:b/>
        </w:rPr>
        <w:t>Return</w:t>
      </w:r>
      <w:r w:rsidRPr="009129C2">
        <w:t>.</w:t>
      </w:r>
    </w:p>
    <w:p w:rsidR="00066951" w:rsidRPr="009129C2" w:rsidRDefault="00066951" w:rsidP="00066951">
      <w:pPr>
        <w:pStyle w:val="ListNumber"/>
      </w:pPr>
      <w:r w:rsidRPr="009129C2">
        <w:t>You can withdraw consent and specify to return or discard the specimens. You can withdraw the consents at the following levels:</w:t>
      </w:r>
    </w:p>
    <w:p w:rsidR="00066951" w:rsidRPr="009129C2" w:rsidRDefault="00066951" w:rsidP="00066951">
      <w:pPr>
        <w:pStyle w:val="ListBullet2"/>
      </w:pPr>
      <w:r w:rsidRPr="009129C2">
        <w:t>Participant level:</w:t>
      </w:r>
    </w:p>
    <w:p w:rsidR="00066951" w:rsidRPr="009129C2" w:rsidRDefault="00066951" w:rsidP="00066951">
      <w:pPr>
        <w:pStyle w:val="ListNumber2"/>
        <w:numPr>
          <w:ilvl w:val="0"/>
          <w:numId w:val="235"/>
        </w:numPr>
        <w:tabs>
          <w:tab w:val="clear" w:pos="1800"/>
          <w:tab w:val="num" w:pos="2160"/>
        </w:tabs>
        <w:ind w:left="2160"/>
      </w:pPr>
      <w:r w:rsidRPr="009129C2">
        <w:t>The participant registration is not disabled if one or more consents are withdrawn. The Withdrawn status at the participant registration level is propagated to the SCG and specimens under it. If you withdraw all the consents, you can dispose or return all the specimens. Once you dispose all the specimens, you can disable the registration.</w:t>
      </w:r>
      <w:r w:rsidRPr="009129C2">
        <w:rPr>
          <w:color w:val="0000FF"/>
        </w:rPr>
        <w:t xml:space="preserve">  </w:t>
      </w:r>
      <w:r w:rsidRPr="009129C2">
        <w:t>You cannot disable a registration until</w:t>
      </w:r>
      <w:r w:rsidRPr="009129C2">
        <w:rPr>
          <w:color w:val="0000FF"/>
        </w:rPr>
        <w:t xml:space="preserve"> </w:t>
      </w:r>
      <w:r w:rsidRPr="009129C2">
        <w:t>all the SCGs and specimens in that registration are disabled.</w:t>
      </w:r>
    </w:p>
    <w:p w:rsidR="00066951" w:rsidRPr="009129C2" w:rsidRDefault="00066951" w:rsidP="00066951">
      <w:pPr>
        <w:pStyle w:val="ListNumber2"/>
        <w:tabs>
          <w:tab w:val="clear" w:pos="1800"/>
          <w:tab w:val="num" w:pos="2160"/>
        </w:tabs>
        <w:ind w:left="2160"/>
      </w:pPr>
      <w:r w:rsidRPr="009129C2">
        <w:t xml:space="preserve">All specimens are marked as </w:t>
      </w:r>
      <w:r w:rsidRPr="009129C2">
        <w:rPr>
          <w:i/>
        </w:rPr>
        <w:t>Unavailable</w:t>
      </w:r>
      <w:r w:rsidRPr="009129C2">
        <w:t xml:space="preserve">, and the value in the </w:t>
      </w:r>
      <w:r w:rsidRPr="009129C2">
        <w:rPr>
          <w:b/>
        </w:rPr>
        <w:t>IsAvailable</w:t>
      </w:r>
      <w:r w:rsidRPr="009129C2">
        <w:t xml:space="preserve"> field is set as </w:t>
      </w:r>
      <w:r w:rsidRPr="009129C2">
        <w:rPr>
          <w:i/>
        </w:rPr>
        <w:t>False</w:t>
      </w:r>
      <w:r w:rsidRPr="009129C2">
        <w:t>.</w:t>
      </w:r>
    </w:p>
    <w:p w:rsidR="00066951" w:rsidRPr="009129C2" w:rsidRDefault="00066951" w:rsidP="00066951">
      <w:pPr>
        <w:pStyle w:val="ListNumber2"/>
        <w:tabs>
          <w:tab w:val="clear" w:pos="1800"/>
          <w:tab w:val="num" w:pos="2160"/>
        </w:tabs>
        <w:ind w:left="2160"/>
      </w:pPr>
      <w:r w:rsidRPr="009129C2">
        <w:t xml:space="preserve">All specimens add a </w:t>
      </w:r>
      <w:r w:rsidRPr="009129C2">
        <w:rPr>
          <w:b/>
        </w:rPr>
        <w:t>Disposal Event</w:t>
      </w:r>
      <w:r w:rsidRPr="009129C2">
        <w:t>.</w:t>
      </w:r>
    </w:p>
    <w:p w:rsidR="00066951" w:rsidRPr="009129C2" w:rsidRDefault="00066951" w:rsidP="00066951">
      <w:pPr>
        <w:pStyle w:val="ListNumber2"/>
        <w:tabs>
          <w:tab w:val="clear" w:pos="1800"/>
          <w:tab w:val="num" w:pos="2160"/>
        </w:tabs>
        <w:ind w:left="2160"/>
      </w:pPr>
      <w:r w:rsidRPr="009129C2">
        <w:t xml:space="preserve">All specimens have an activity status as </w:t>
      </w:r>
      <w:r w:rsidRPr="009129C2">
        <w:rPr>
          <w:i/>
        </w:rPr>
        <w:t>Disabled</w:t>
      </w:r>
      <w:r w:rsidRPr="009129C2">
        <w:t>.</w:t>
      </w:r>
    </w:p>
    <w:p w:rsidR="00066951" w:rsidRPr="009129C2" w:rsidRDefault="00066951" w:rsidP="00066951">
      <w:pPr>
        <w:pStyle w:val="ListNumber2"/>
        <w:tabs>
          <w:tab w:val="clear" w:pos="1800"/>
          <w:tab w:val="num" w:pos="2160"/>
        </w:tabs>
        <w:ind w:left="2160"/>
      </w:pPr>
      <w:r w:rsidRPr="009129C2">
        <w:t xml:space="preserve">All parent SCG activity statuses is set as </w:t>
      </w:r>
      <w:r w:rsidRPr="009129C2">
        <w:rPr>
          <w:i/>
        </w:rPr>
        <w:t>Disabled</w:t>
      </w:r>
      <w:r w:rsidRPr="009129C2">
        <w:t>.</w:t>
      </w:r>
    </w:p>
    <w:p w:rsidR="00066951" w:rsidRPr="009129C2" w:rsidRDefault="00066951" w:rsidP="00066951">
      <w:pPr>
        <w:pStyle w:val="ListNumber2"/>
        <w:tabs>
          <w:tab w:val="clear" w:pos="1800"/>
          <w:tab w:val="num" w:pos="2160"/>
        </w:tabs>
        <w:ind w:left="2160"/>
      </w:pPr>
      <w:r w:rsidRPr="009129C2">
        <w:t xml:space="preserve">Participant registration activity status is set as </w:t>
      </w:r>
      <w:r w:rsidRPr="009129C2">
        <w:rPr>
          <w:i/>
        </w:rPr>
        <w:t>Disabled</w:t>
      </w:r>
      <w:r w:rsidRPr="009129C2">
        <w:t>.</w:t>
      </w:r>
    </w:p>
    <w:p w:rsidR="00066951" w:rsidRPr="009129C2" w:rsidRDefault="00066951" w:rsidP="00066951">
      <w:pPr>
        <w:pStyle w:val="ListBullet2"/>
      </w:pPr>
      <w:r w:rsidRPr="009129C2">
        <w:t>SCG level</w:t>
      </w:r>
    </w:p>
    <w:p w:rsidR="00066951" w:rsidRPr="009129C2" w:rsidRDefault="00066951" w:rsidP="00066951">
      <w:pPr>
        <w:pStyle w:val="ListBullet3"/>
      </w:pPr>
      <w:r w:rsidRPr="009129C2">
        <w:t>Steps a to d from the Participant level are applicable only for the selected SCG.</w:t>
      </w:r>
    </w:p>
    <w:p w:rsidR="00066951" w:rsidRPr="009129C2" w:rsidRDefault="00066951" w:rsidP="00066951">
      <w:pPr>
        <w:pStyle w:val="ListBullet3"/>
      </w:pPr>
      <w:r w:rsidRPr="009129C2">
        <w:t xml:space="preserve">The registration remains active and the concerned consent tier(s) are marked as </w:t>
      </w:r>
      <w:r w:rsidRPr="009129C2">
        <w:rPr>
          <w:i/>
        </w:rPr>
        <w:t>Withdrawn</w:t>
      </w:r>
      <w:r w:rsidRPr="009129C2">
        <w:t>. </w:t>
      </w:r>
    </w:p>
    <w:p w:rsidR="00066951" w:rsidRPr="009129C2" w:rsidRDefault="00066951" w:rsidP="00066951">
      <w:pPr>
        <w:pStyle w:val="ListBullet2"/>
      </w:pPr>
      <w:r w:rsidRPr="009129C2">
        <w:t>Specimen level</w:t>
      </w:r>
    </w:p>
    <w:p w:rsidR="00066951" w:rsidRPr="009129C2" w:rsidRDefault="00066951" w:rsidP="00066951">
      <w:pPr>
        <w:pStyle w:val="ListBullet3"/>
      </w:pPr>
      <w:r w:rsidRPr="009129C2">
        <w:t>Steps a, b, and c from the Participant level are applicable only for that specimen.</w:t>
      </w:r>
    </w:p>
    <w:p w:rsidR="00066951" w:rsidRPr="009129C2" w:rsidRDefault="00066951" w:rsidP="00066951">
      <w:pPr>
        <w:pStyle w:val="ListBullet3"/>
      </w:pPr>
      <w:r w:rsidRPr="009129C2">
        <w:t xml:space="preserve">The registration remains active, and the concerned consent tier(s) are marked as </w:t>
      </w:r>
      <w:r w:rsidRPr="009129C2">
        <w:rPr>
          <w:i/>
        </w:rPr>
        <w:t>Withdrawn</w:t>
      </w:r>
      <w:r w:rsidRPr="009129C2">
        <w:t xml:space="preserve">. </w:t>
      </w:r>
    </w:p>
    <w:p w:rsidR="00066951" w:rsidRPr="009129C2" w:rsidRDefault="00066951" w:rsidP="00066951">
      <w:pPr>
        <w:pStyle w:val="ListBullet3"/>
      </w:pPr>
      <w:r w:rsidRPr="009129C2">
        <w:t xml:space="preserve">If you select </w:t>
      </w:r>
      <w:r w:rsidRPr="009129C2">
        <w:rPr>
          <w:b/>
        </w:rPr>
        <w:t>Perform</w:t>
      </w:r>
      <w:r w:rsidRPr="009129C2">
        <w:t xml:space="preserve"> </w:t>
      </w:r>
      <w:r w:rsidRPr="009129C2">
        <w:rPr>
          <w:b/>
        </w:rPr>
        <w:t>action</w:t>
      </w:r>
      <w:r w:rsidRPr="009129C2">
        <w:t xml:space="preserve"> on the Specimen page, the consent status is updated to </w:t>
      </w:r>
      <w:r w:rsidRPr="009129C2">
        <w:rPr>
          <w:i/>
        </w:rPr>
        <w:t>Withdrawn</w:t>
      </w:r>
      <w:r w:rsidRPr="009129C2">
        <w:t>, and no action is performed.</w:t>
      </w:r>
    </w:p>
    <w:p w:rsidR="00066951" w:rsidRPr="009129C2" w:rsidRDefault="00066951" w:rsidP="00066951">
      <w:pPr>
        <w:pStyle w:val="BodyText"/>
        <w:ind w:left="0"/>
      </w:pPr>
    </w:p>
    <w:p w:rsidR="00066951" w:rsidRPr="009129C2" w:rsidRDefault="00066951" w:rsidP="00066951">
      <w:pPr>
        <w:pStyle w:val="Heading1"/>
        <w:numPr>
          <w:ilvl w:val="0"/>
          <w:numId w:val="0"/>
        </w:numPr>
        <w:ind w:left="2520" w:hanging="2520"/>
        <w:sectPr w:rsidR="00066951" w:rsidRPr="009129C2">
          <w:pgSz w:w="12240" w:h="15840" w:code="1"/>
          <w:pgMar w:top="1440" w:right="1440" w:bottom="1440" w:left="1440" w:header="720" w:footer="720" w:gutter="432"/>
          <w:cols w:space="720"/>
          <w:titlePg/>
          <w:docGrid w:linePitch="360"/>
        </w:sectPr>
      </w:pPr>
    </w:p>
    <w:p w:rsidR="00066951" w:rsidRPr="009129C2" w:rsidRDefault="00066951" w:rsidP="00066951">
      <w:pPr>
        <w:pStyle w:val="Heading1"/>
      </w:pPr>
      <w:bookmarkStart w:id="338" w:name="_Ref275502553"/>
      <w:bookmarkStart w:id="339" w:name="_Ref275505613"/>
      <w:bookmarkStart w:id="340" w:name="_Toc288121252"/>
      <w:r w:rsidRPr="009129C2">
        <w:t>Handling Biospecimens for Technicians and Supervisors (Biospecimen Data)</w:t>
      </w:r>
      <w:bookmarkEnd w:id="338"/>
      <w:bookmarkEnd w:id="339"/>
      <w:bookmarkEnd w:id="340"/>
    </w:p>
    <w:p w:rsidR="00066951" w:rsidRPr="009129C2" w:rsidRDefault="00066951" w:rsidP="00066951">
      <w:pPr>
        <w:pStyle w:val="BodyText"/>
      </w:pPr>
      <w:r w:rsidRPr="009129C2">
        <w:t xml:space="preserve">This chapter provides instructions to register participants and collect biopecimens using the </w:t>
      </w:r>
      <w:r w:rsidRPr="009129C2">
        <w:rPr>
          <w:b/>
        </w:rPr>
        <w:t>Biospecimen Data</w:t>
      </w:r>
      <w:r w:rsidRPr="009129C2">
        <w:t xml:space="preserve"> tab.</w:t>
      </w:r>
    </w:p>
    <w:p w:rsidR="00066951" w:rsidRPr="009129C2" w:rsidRDefault="00066951" w:rsidP="00066951">
      <w:pPr>
        <w:pStyle w:val="NoteMainbody"/>
      </w:pPr>
      <w:r w:rsidRPr="009129C2">
        <w:rPr>
          <w:b/>
        </w:rPr>
        <w:t>Note:</w:t>
      </w:r>
      <w:r w:rsidRPr="009129C2">
        <w:tab/>
        <w:t>If you are a Supervisor or Technician and encounter an issue, such as there are not enough storage containers to place aliquots, contact your caTissue Administrator. The Administrator will add new storage containers or assigns privileges to access other storage containers.</w:t>
      </w:r>
    </w:p>
    <w:p w:rsidR="00066951" w:rsidRPr="009129C2" w:rsidRDefault="00066951" w:rsidP="00066951">
      <w:pPr>
        <w:pStyle w:val="ListBullet"/>
      </w:pPr>
      <w:fldSimple w:instr=" REF _Ref275324018 \h  \* MERGEFORMAT ">
        <w:r w:rsidR="00327542" w:rsidRPr="00327542">
          <w:rPr>
            <w:i/>
          </w:rPr>
          <w:t>Registering Participants and Collecting Biospecimens</w:t>
        </w:r>
      </w:fldSimple>
      <w:r w:rsidRPr="009129C2">
        <w:t xml:space="preserve"> on this page</w:t>
      </w:r>
    </w:p>
    <w:p w:rsidR="00066951" w:rsidRPr="009129C2" w:rsidRDefault="00066951" w:rsidP="00066951">
      <w:pPr>
        <w:pStyle w:val="ListBullet"/>
      </w:pPr>
      <w:fldSimple w:instr=" REF _Ref279410357 \h  \* MERGEFORMAT ">
        <w:r w:rsidR="00327542" w:rsidRPr="00327542">
          <w:rPr>
            <w:i/>
          </w:rPr>
          <w:t>Specimen Operations</w:t>
        </w:r>
      </w:fldSimple>
      <w:r w:rsidRPr="009129C2">
        <w:t xml:space="preserve"> on page </w:t>
      </w:r>
      <w:r w:rsidRPr="009129C2">
        <w:fldChar w:fldCharType="begin"/>
      </w:r>
      <w:r w:rsidRPr="009129C2">
        <w:instrText xml:space="preserve"> PAGEREF _Ref279410352 \h </w:instrText>
      </w:r>
      <w:r w:rsidRPr="009129C2">
        <w:fldChar w:fldCharType="separate"/>
      </w:r>
      <w:r w:rsidR="00327542">
        <w:rPr>
          <w:noProof/>
        </w:rPr>
        <w:t>144</w:t>
      </w:r>
      <w:r w:rsidRPr="009129C2">
        <w:fldChar w:fldCharType="end"/>
      </w:r>
    </w:p>
    <w:p w:rsidR="00066951" w:rsidRPr="009129C2" w:rsidRDefault="00066951" w:rsidP="00066951">
      <w:pPr>
        <w:pStyle w:val="Heading2"/>
      </w:pPr>
      <w:bookmarkStart w:id="341" w:name="_Ref275324018"/>
      <w:bookmarkStart w:id="342" w:name="_Toc288121253"/>
      <w:r w:rsidRPr="009129C2">
        <w:t>Registering Participants and Collecting Biospecimens</w:t>
      </w:r>
      <w:bookmarkEnd w:id="341"/>
      <w:bookmarkEnd w:id="342"/>
    </w:p>
    <w:p w:rsidR="00066951" w:rsidRPr="009129C2" w:rsidRDefault="00066951" w:rsidP="00066951">
      <w:pPr>
        <w:pStyle w:val="BodyText0"/>
      </w:pPr>
      <w:r w:rsidRPr="009129C2">
        <w:t xml:space="preserve">A </w:t>
      </w:r>
      <w:r w:rsidRPr="009129C2">
        <w:fldChar w:fldCharType="begin"/>
      </w:r>
      <w:r w:rsidRPr="009129C2">
        <w:instrText xml:space="preserve"> XE "participant:defined" </w:instrText>
      </w:r>
      <w:r w:rsidRPr="009129C2">
        <w:fldChar w:fldCharType="end"/>
      </w:r>
      <w:r w:rsidRPr="009129C2">
        <w:rPr>
          <w:i/>
        </w:rPr>
        <w:t>participant</w:t>
      </w:r>
      <w:r w:rsidRPr="009129C2">
        <w:t xml:space="preserve"> is an individual from whom specimens are collected. This version of </w:t>
      </w:r>
      <w:fldSimple w:instr=" DOCPROPERTY  ApplicationName  \* MERGEFORMAT ">
        <w:r w:rsidRPr="009129C2">
          <w:t>caTissue Suite</w:t>
        </w:r>
      </w:fldSimple>
      <w:r w:rsidRPr="009129C2">
        <w:t xml:space="preserve"> supports human participants only. In </w:t>
      </w:r>
      <w:fldSimple w:instr=" DOCPROPERTY  ApplicationName  \* MERGEFORMAT ">
        <w:r w:rsidRPr="009129C2">
          <w:t>caTissue Suite</w:t>
        </w:r>
      </w:fldSimple>
      <w:r w:rsidRPr="009129C2">
        <w:t xml:space="preserve">, you can collect the biospecimens from a participant </w:t>
      </w:r>
      <w:r w:rsidRPr="009129C2">
        <w:rPr>
          <w:rStyle w:val="Strong"/>
          <w:b w:val="0"/>
        </w:rPr>
        <w:t>only</w:t>
      </w:r>
      <w:r w:rsidRPr="009129C2">
        <w:t xml:space="preserve"> under an Internal Review Board (IRB) approved collection protocol, that is, you must register a participant to a collection protocol in order to collect specimens.</w:t>
      </w:r>
    </w:p>
    <w:p w:rsidR="00066951" w:rsidRPr="009129C2" w:rsidRDefault="00066951" w:rsidP="00066951">
      <w:pPr>
        <w:pStyle w:val="ListBullet"/>
      </w:pPr>
      <w:r w:rsidRPr="009129C2">
        <w:rPr>
          <w:b/>
        </w:rPr>
        <w:t>Collecting specimends for new participants</w:t>
      </w:r>
      <w:r w:rsidRPr="009129C2">
        <w:t xml:space="preserve">: In the Collection Protocol Based View, select a collection protocol, add the participant information, and create a specimen collection group and biospecimens. </w:t>
      </w:r>
    </w:p>
    <w:p w:rsidR="00066951" w:rsidRPr="009129C2" w:rsidRDefault="00066951" w:rsidP="00066951">
      <w:pPr>
        <w:pStyle w:val="ListBullet"/>
      </w:pPr>
      <w:r w:rsidRPr="009129C2">
        <w:rPr>
          <w:b/>
        </w:rPr>
        <w:t>Collect specimens for registered participants</w:t>
      </w:r>
      <w:r w:rsidRPr="009129C2">
        <w:t xml:space="preserve">: In the Collection Protocol Based View, select a collection protocol, select a participant from the list, and create a specimen collection group and biospecimens. </w:t>
      </w:r>
    </w:p>
    <w:p w:rsidR="00066951" w:rsidRPr="009129C2" w:rsidRDefault="00066951" w:rsidP="00066951">
      <w:pPr>
        <w:pStyle w:val="ListBullet"/>
      </w:pPr>
      <w:r w:rsidRPr="009129C2">
        <w:rPr>
          <w:b/>
        </w:rPr>
        <w:t>Perform operations on existing biospecimen</w:t>
      </w:r>
      <w:r w:rsidRPr="009129C2">
        <w:t xml:space="preserve">:  To manage an existing biospecimen, search for the biospecimen using the Edit option, select the biospecimen from the Collection Protocol Based View, and edit the details, create derivatives, create aliquots, add events, and add annotation. </w:t>
      </w:r>
    </w:p>
    <w:p w:rsidR="00066951" w:rsidRPr="009129C2" w:rsidRDefault="00066951" w:rsidP="00066951">
      <w:pPr>
        <w:pStyle w:val="BodyText"/>
      </w:pPr>
      <w:r w:rsidRPr="009129C2">
        <w:br w:type="page"/>
        <w:t>The following figure outlines a high level look at different workflows as described previously.</w:t>
      </w:r>
    </w:p>
    <w:p w:rsidR="00066951" w:rsidRPr="009129C2" w:rsidRDefault="007A0E2C" w:rsidP="00066951">
      <w:pPr>
        <w:pStyle w:val="GraphicAnchorMainIndent"/>
      </w:pPr>
      <w:r>
        <w:rPr>
          <w:noProof/>
        </w:rPr>
        <w:drawing>
          <wp:inline distT="0" distB="0" distL="0" distR="0">
            <wp:extent cx="3895725" cy="3943350"/>
            <wp:effectExtent l="19050" t="0" r="9525" b="0"/>
            <wp:docPr id="82" name="Picture 82" descr="This graphic shows the orkflow to collect specimens and performing specimen operations as described previous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his graphic shows the orkflow to collect specimens and performing specimen operations as described previously."/>
                    <pic:cNvPicPr>
                      <a:picLocks noChangeAspect="1" noChangeArrowheads="1"/>
                    </pic:cNvPicPr>
                  </pic:nvPicPr>
                  <pic:blipFill>
                    <a:blip r:embed="rId110"/>
                    <a:srcRect/>
                    <a:stretch>
                      <a:fillRect/>
                    </a:stretch>
                  </pic:blipFill>
                  <pic:spPr bwMode="auto">
                    <a:xfrm>
                      <a:off x="0" y="0"/>
                      <a:ext cx="3895725" cy="3943350"/>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96</w:t>
        </w:r>
      </w:fldSimple>
      <w:r w:rsidRPr="009129C2">
        <w:t>: Workflow to Collect Specimens and Performing Operations for the Specimens</w:t>
      </w:r>
    </w:p>
    <w:p w:rsidR="00066951" w:rsidRPr="009129C2" w:rsidRDefault="00066951" w:rsidP="00066951">
      <w:pPr>
        <w:pStyle w:val="Heading3"/>
      </w:pPr>
      <w:bookmarkStart w:id="343" w:name="_Ref275324020"/>
      <w:bookmarkStart w:id="344" w:name="_Toc288121254"/>
      <w:r w:rsidRPr="009129C2">
        <w:t>Collection Protocol (CP) Based View</w:t>
      </w:r>
      <w:bookmarkEnd w:id="343"/>
      <w:bookmarkEnd w:id="344"/>
    </w:p>
    <w:p w:rsidR="00066951" w:rsidRPr="009129C2" w:rsidRDefault="00066951" w:rsidP="00066951">
      <w:pPr>
        <w:pStyle w:val="BodyText"/>
      </w:pPr>
      <w:r w:rsidRPr="009129C2">
        <w:t xml:space="preserve">The </w:t>
      </w:r>
      <w:r w:rsidRPr="009129C2">
        <w:fldChar w:fldCharType="begin"/>
      </w:r>
      <w:r w:rsidRPr="009129C2">
        <w:instrText xml:space="preserve"> XE "Collection Protocol (CP):selecting" </w:instrText>
      </w:r>
      <w:r w:rsidRPr="009129C2">
        <w:fldChar w:fldCharType="end"/>
      </w:r>
      <w:r w:rsidRPr="009129C2">
        <w:fldChar w:fldCharType="begin"/>
      </w:r>
      <w:r w:rsidRPr="009129C2">
        <w:instrText xml:space="preserve"> XE "Collection Protocol (CP):Based View" </w:instrText>
      </w:r>
      <w:r w:rsidRPr="009129C2">
        <w:fldChar w:fldCharType="end"/>
      </w:r>
      <w:r w:rsidRPr="009129C2">
        <w:t xml:space="preserve">Collection Protocol (CP) Based View is an integrated view of the entire biospecimen data in </w:t>
      </w:r>
      <w:fldSimple w:instr=" DOCPROPERTY  ApplicationName  \* MERGEFORMAT ">
        <w:r w:rsidRPr="009129C2">
          <w:t>caTissue Suite</w:t>
        </w:r>
      </w:fldSimple>
      <w:r w:rsidRPr="009129C2">
        <w:t>. You see the collection protocols to which you are assigned. Anticipated events were defined with the collection protocol, as well as specific requirements when you register the participant to the collection protocols defined using a Collection Protocol. The specimen requirements are mentioned under events. You can define the requirements when you define the collection protocols. As a result, when a participant is registered to a collection protocol, the anticipated Specimen Collection Groups (SCGs) and anticipated specimens are listed under the Specimen Details section.</w:t>
      </w:r>
    </w:p>
    <w:p w:rsidR="00066951" w:rsidRPr="009129C2" w:rsidRDefault="00066951" w:rsidP="00066951">
      <w:pPr>
        <w:pStyle w:val="BodyText"/>
      </w:pPr>
      <w:r w:rsidRPr="009129C2">
        <w:br w:type="page"/>
        <w:t>Using the Collection Based View one can perform the following actions:</w:t>
      </w:r>
    </w:p>
    <w:p w:rsidR="00066951" w:rsidRPr="009129C2" w:rsidRDefault="00066951" w:rsidP="00066951">
      <w:pPr>
        <w:pStyle w:val="ListBullet"/>
      </w:pPr>
      <w:r w:rsidRPr="009129C2">
        <w:t>Register a new participant to a protocol.</w:t>
      </w:r>
    </w:p>
    <w:p w:rsidR="00066951" w:rsidRPr="009129C2" w:rsidRDefault="00066951" w:rsidP="00066951">
      <w:pPr>
        <w:pStyle w:val="ListBullet"/>
      </w:pPr>
      <w:r w:rsidRPr="009129C2">
        <w:t>Create, edit, or view specimen collection groups.</w:t>
      </w:r>
    </w:p>
    <w:p w:rsidR="00066951" w:rsidRPr="009129C2" w:rsidRDefault="00066951" w:rsidP="00066951">
      <w:pPr>
        <w:pStyle w:val="ListBullet"/>
      </w:pPr>
      <w:r w:rsidRPr="009129C2">
        <w:t>Create, edit, or view new specimens, derivatives and aliquots.</w:t>
      </w:r>
    </w:p>
    <w:p w:rsidR="00066951" w:rsidRPr="009129C2" w:rsidRDefault="00066951" w:rsidP="00066951">
      <w:pPr>
        <w:pStyle w:val="ListBullet"/>
      </w:pPr>
      <w:r w:rsidRPr="009129C2">
        <w:t xml:space="preserve">Add new events to specimens. </w:t>
      </w:r>
    </w:p>
    <w:p w:rsidR="00066951" w:rsidRPr="009129C2" w:rsidRDefault="00066951" w:rsidP="00066951">
      <w:pPr>
        <w:pStyle w:val="BodyText"/>
      </w:pPr>
      <w:r w:rsidRPr="009129C2">
        <w:t xml:space="preserve">To </w:t>
      </w:r>
      <w:r w:rsidRPr="009129C2">
        <w:fldChar w:fldCharType="begin"/>
      </w:r>
      <w:r w:rsidRPr="009129C2">
        <w:instrText xml:space="preserve"> XE "Collection Protocol (CP) Based View:navigating to" </w:instrText>
      </w:r>
      <w:r w:rsidRPr="009129C2">
        <w:fldChar w:fldCharType="end"/>
      </w:r>
      <w:r w:rsidRPr="009129C2">
        <w:fldChar w:fldCharType="begin"/>
      </w:r>
      <w:r w:rsidRPr="009129C2">
        <w:instrText xml:space="preserve"> XE "participant:registering to a CP" </w:instrText>
      </w:r>
      <w:r w:rsidRPr="009129C2">
        <w:fldChar w:fldCharType="end"/>
      </w:r>
      <w:r w:rsidRPr="009129C2">
        <w:fldChar w:fldCharType="begin"/>
      </w:r>
      <w:r w:rsidRPr="009129C2">
        <w:instrText xml:space="preserve"> XE "registering a participant:to a CP" </w:instrText>
      </w:r>
      <w:r w:rsidRPr="009129C2">
        <w:fldChar w:fldCharType="end"/>
      </w:r>
      <w:r w:rsidRPr="009129C2">
        <w:t>navigate through Collection Protocol Based view:</w:t>
      </w:r>
    </w:p>
    <w:p w:rsidR="00066951" w:rsidRPr="009129C2" w:rsidRDefault="00066951" w:rsidP="00066951">
      <w:pPr>
        <w:pStyle w:val="ListNumber"/>
        <w:numPr>
          <w:ilvl w:val="0"/>
          <w:numId w:val="47"/>
        </w:numPr>
      </w:pPr>
      <w:r w:rsidRPr="009129C2">
        <w:t xml:space="preserve">Click the </w:t>
      </w:r>
      <w:r w:rsidRPr="009129C2">
        <w:rPr>
          <w:b/>
        </w:rPr>
        <w:t>Biospecimen Data</w:t>
      </w:r>
      <w:r w:rsidRPr="009129C2">
        <w:t xml:space="preserve"> tab. </w:t>
      </w:r>
    </w:p>
    <w:p w:rsidR="00066951" w:rsidRPr="009129C2" w:rsidRDefault="00066951" w:rsidP="00066951">
      <w:pPr>
        <w:pStyle w:val="ListNumber"/>
        <w:numPr>
          <w:ilvl w:val="0"/>
          <w:numId w:val="147"/>
        </w:numPr>
      </w:pPr>
      <w:r w:rsidRPr="009129C2">
        <w:t xml:space="preserve">Select </w:t>
      </w:r>
      <w:r w:rsidRPr="009129C2">
        <w:rPr>
          <w:b/>
        </w:rPr>
        <w:t>Collection Protocol Based View</w:t>
      </w:r>
      <w:r w:rsidRPr="009129C2">
        <w:t>.</w:t>
      </w:r>
    </w:p>
    <w:p w:rsidR="00066951" w:rsidRPr="009129C2" w:rsidRDefault="00066951" w:rsidP="00066951">
      <w:pPr>
        <w:pStyle w:val="ListNumber"/>
        <w:numPr>
          <w:ilvl w:val="0"/>
          <w:numId w:val="299"/>
        </w:numPr>
      </w:pPr>
      <w:r w:rsidRPr="009129C2">
        <w:t xml:space="preserve">Select a collection protocol from the </w:t>
      </w:r>
      <w:r w:rsidRPr="009129C2">
        <w:rPr>
          <w:b/>
        </w:rPr>
        <w:t>Collection Protocol</w:t>
      </w:r>
      <w:r w:rsidRPr="009129C2">
        <w:t xml:space="preserve"> drop-down list.  </w:t>
      </w:r>
      <w:fldSimple w:instr=" DOCPROPERTY  ApplicationName  \* MERGEFORMAT ">
        <w:r w:rsidRPr="009129C2">
          <w:t>caTissue Suite</w:t>
        </w:r>
      </w:fldSimple>
      <w:r w:rsidRPr="009129C2">
        <w:t xml:space="preserve"> displays the list of participants already registered to the selected collection protocol.</w:t>
      </w:r>
    </w:p>
    <w:p w:rsidR="00066951" w:rsidRPr="009129C2" w:rsidRDefault="00066951" w:rsidP="00066951">
      <w:pPr>
        <w:pStyle w:val="ListNumber"/>
      </w:pPr>
      <w:r w:rsidRPr="009129C2">
        <w:t>Continue to the following procedure to register a new or existing participant to the selected collection protocol.</w:t>
      </w:r>
    </w:p>
    <w:p w:rsidR="00066951" w:rsidRPr="009129C2" w:rsidRDefault="00066951" w:rsidP="00066951">
      <w:pPr>
        <w:pStyle w:val="NoteInList"/>
      </w:pPr>
      <w:r w:rsidRPr="009129C2">
        <w:rPr>
          <w:b/>
        </w:rPr>
        <w:t>Note:</w:t>
      </w:r>
      <w:r w:rsidRPr="009129C2">
        <w:tab/>
        <w:t>When you click any object on the tree on the left pane, the participant or specimen details list is refreshed on the right pane of the screen. It displays the details of the selected object. You can perform all the biospecimen operations here.</w:t>
      </w:r>
    </w:p>
    <w:p w:rsidR="00066951" w:rsidRPr="009129C2" w:rsidRDefault="00066951" w:rsidP="00066951">
      <w:pPr>
        <w:pStyle w:val="Heading3"/>
      </w:pPr>
      <w:bookmarkStart w:id="345" w:name="_Ref275324023"/>
      <w:bookmarkStart w:id="346" w:name="_Toc288121255"/>
      <w:r w:rsidRPr="009129C2">
        <w:t>Registering a Participant to a Collection Protocol</w:t>
      </w:r>
      <w:bookmarkEnd w:id="345"/>
      <w:bookmarkEnd w:id="346"/>
    </w:p>
    <w:p w:rsidR="00066951" w:rsidRPr="009129C2" w:rsidRDefault="00066951" w:rsidP="00066951">
      <w:pPr>
        <w:pStyle w:val="BodyText"/>
      </w:pPr>
      <w:r w:rsidRPr="009129C2">
        <w:t>Follow the instructions below for a standard registration of a participant. Additional registration instructions are provided for the following:</w:t>
      </w:r>
    </w:p>
    <w:p w:rsidR="00066951" w:rsidRPr="009129C2" w:rsidRDefault="00066951" w:rsidP="00066951">
      <w:pPr>
        <w:pStyle w:val="ListBullet"/>
      </w:pPr>
      <w:r w:rsidRPr="009129C2">
        <w:fldChar w:fldCharType="begin"/>
      </w:r>
      <w:r w:rsidRPr="009129C2">
        <w:instrText xml:space="preserve"> REF _Ref275324524 \h </w:instrText>
      </w:r>
      <w:r w:rsidRPr="009129C2">
        <w:fldChar w:fldCharType="separate"/>
      </w:r>
      <w:r w:rsidR="00327542" w:rsidRPr="009129C2">
        <w:t>Registering a Participant to a Longitudinal Collection Protocol</w:t>
      </w:r>
      <w:r w:rsidRPr="009129C2">
        <w:fldChar w:fldCharType="end"/>
      </w:r>
    </w:p>
    <w:p w:rsidR="00066951" w:rsidRPr="009129C2" w:rsidRDefault="00066951" w:rsidP="00066951">
      <w:pPr>
        <w:pStyle w:val="ListBullet"/>
      </w:pPr>
      <w:r w:rsidRPr="009129C2">
        <w:fldChar w:fldCharType="begin"/>
      </w:r>
      <w:r w:rsidRPr="009129C2">
        <w:instrText xml:space="preserve"> REF _Ref275324527 \h </w:instrText>
      </w:r>
      <w:r w:rsidRPr="009129C2">
        <w:fldChar w:fldCharType="separate"/>
      </w:r>
      <w:r w:rsidR="00327542" w:rsidRPr="009129C2">
        <w:t>Registering a Participant to an Arm Manually</w:t>
      </w:r>
      <w:r w:rsidRPr="009129C2">
        <w:fldChar w:fldCharType="end"/>
      </w:r>
    </w:p>
    <w:p w:rsidR="00066951" w:rsidRPr="009129C2" w:rsidRDefault="00066951" w:rsidP="00066951">
      <w:pPr>
        <w:pStyle w:val="ListBullet"/>
      </w:pPr>
      <w:r w:rsidRPr="009129C2">
        <w:fldChar w:fldCharType="begin"/>
      </w:r>
      <w:r w:rsidRPr="009129C2">
        <w:instrText xml:space="preserve"> REF _Ref275324530 \h </w:instrText>
      </w:r>
      <w:r w:rsidRPr="009129C2">
        <w:fldChar w:fldCharType="separate"/>
      </w:r>
      <w:r w:rsidR="00327542" w:rsidRPr="009129C2">
        <w:t>Offsetting a Registration or Specimen Collection and Shift of Anticipated Dates</w:t>
      </w:r>
      <w:r w:rsidRPr="009129C2">
        <w:fldChar w:fldCharType="end"/>
      </w:r>
    </w:p>
    <w:p w:rsidR="00066951" w:rsidRPr="009129C2" w:rsidRDefault="00066951" w:rsidP="00066951">
      <w:pPr>
        <w:pStyle w:val="NoteMainbody"/>
      </w:pPr>
      <w:r w:rsidRPr="009129C2">
        <w:rPr>
          <w:b/>
        </w:rPr>
        <w:t>Note:</w:t>
      </w:r>
      <w:r w:rsidRPr="009129C2">
        <w:tab/>
        <w:t>By default, Administrators and Supervisors have the Registration privilege.</w:t>
      </w:r>
    </w:p>
    <w:p w:rsidR="00066951" w:rsidRPr="009129C2" w:rsidRDefault="00066951" w:rsidP="00066951">
      <w:pPr>
        <w:pStyle w:val="BodyText"/>
      </w:pPr>
      <w:r w:rsidRPr="009129C2">
        <w:t xml:space="preserve">To </w:t>
      </w:r>
      <w:r w:rsidRPr="009129C2">
        <w:fldChar w:fldCharType="begin"/>
      </w:r>
      <w:r w:rsidRPr="009129C2">
        <w:instrText xml:space="preserve"> XE "Collection Protocol (CP) Based View:navigating to" </w:instrText>
      </w:r>
      <w:r w:rsidRPr="009129C2">
        <w:fldChar w:fldCharType="end"/>
      </w:r>
      <w:r w:rsidRPr="009129C2">
        <w:fldChar w:fldCharType="begin"/>
      </w:r>
      <w:r w:rsidRPr="009129C2">
        <w:instrText xml:space="preserve"> XE "participant:registering to a CP" </w:instrText>
      </w:r>
      <w:r w:rsidRPr="009129C2">
        <w:fldChar w:fldCharType="end"/>
      </w:r>
      <w:r w:rsidRPr="009129C2">
        <w:fldChar w:fldCharType="begin"/>
      </w:r>
      <w:r w:rsidRPr="009129C2">
        <w:instrText xml:space="preserve"> XE "registering a participant:to a CP" </w:instrText>
      </w:r>
      <w:r w:rsidRPr="009129C2">
        <w:fldChar w:fldCharType="end"/>
      </w:r>
      <w:r w:rsidRPr="009129C2">
        <w:t>register a participant to a protocol:</w:t>
      </w:r>
    </w:p>
    <w:p w:rsidR="00066951" w:rsidRPr="009129C2" w:rsidRDefault="00066951" w:rsidP="00066951">
      <w:pPr>
        <w:pStyle w:val="ListNumber"/>
        <w:numPr>
          <w:ilvl w:val="0"/>
          <w:numId w:val="305"/>
        </w:numPr>
      </w:pPr>
      <w:r w:rsidRPr="009129C2">
        <w:t xml:space="preserve">Click the </w:t>
      </w:r>
      <w:r w:rsidRPr="009129C2">
        <w:rPr>
          <w:b/>
        </w:rPr>
        <w:t>Biospecimen Data</w:t>
      </w:r>
      <w:r w:rsidRPr="009129C2">
        <w:t xml:space="preserve"> tab. </w:t>
      </w:r>
    </w:p>
    <w:p w:rsidR="00066951" w:rsidRPr="009129C2" w:rsidRDefault="00066951" w:rsidP="00066951">
      <w:pPr>
        <w:pStyle w:val="ListNumber"/>
        <w:numPr>
          <w:ilvl w:val="0"/>
          <w:numId w:val="148"/>
        </w:numPr>
      </w:pPr>
      <w:r w:rsidRPr="009129C2">
        <w:t xml:space="preserve">Select </w:t>
      </w:r>
      <w:r w:rsidRPr="009129C2">
        <w:rPr>
          <w:b/>
        </w:rPr>
        <w:t>Collection Protocol Based View</w:t>
      </w:r>
      <w:r w:rsidRPr="009129C2">
        <w:t>.</w:t>
      </w:r>
    </w:p>
    <w:p w:rsidR="00066951" w:rsidRPr="009129C2" w:rsidRDefault="007A0E2C" w:rsidP="00066951">
      <w:pPr>
        <w:pStyle w:val="GraphicAnchorMain"/>
      </w:pPr>
      <w:r>
        <w:rPr>
          <w:noProof/>
        </w:rPr>
        <w:drawing>
          <wp:inline distT="0" distB="0" distL="0" distR="0">
            <wp:extent cx="5743575" cy="1362075"/>
            <wp:effectExtent l="19050" t="0" r="9525" b="0"/>
            <wp:docPr id="83" name="Picture 83" descr="This screen shows how to access the Collection Protocol Bas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is screen shows how to access the Collection Protocol Based View"/>
                    <pic:cNvPicPr>
                      <a:picLocks noChangeAspect="1" noChangeArrowheads="1"/>
                    </pic:cNvPicPr>
                  </pic:nvPicPr>
                  <pic:blipFill>
                    <a:blip r:embed="rId111"/>
                    <a:srcRect/>
                    <a:stretch>
                      <a:fillRect/>
                    </a:stretch>
                  </pic:blipFill>
                  <pic:spPr bwMode="auto">
                    <a:xfrm>
                      <a:off x="0" y="0"/>
                      <a:ext cx="5743575" cy="136207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97</w:t>
        </w:r>
      </w:fldSimple>
      <w:r w:rsidRPr="009129C2">
        <w:t>: Collection Protocol Based View</w:t>
      </w:r>
    </w:p>
    <w:p w:rsidR="00066951" w:rsidRPr="009129C2" w:rsidRDefault="00066951" w:rsidP="00066951">
      <w:pPr>
        <w:pStyle w:val="ListNumber"/>
        <w:numPr>
          <w:ilvl w:val="0"/>
          <w:numId w:val="300"/>
        </w:numPr>
      </w:pPr>
      <w:r w:rsidRPr="009129C2">
        <w:t>Select the collection protocol under which you want to register the participant.</w:t>
      </w:r>
    </w:p>
    <w:p w:rsidR="00066951" w:rsidRPr="009129C2" w:rsidRDefault="00066951" w:rsidP="00066951">
      <w:pPr>
        <w:pStyle w:val="NoteInList"/>
      </w:pPr>
      <w:r w:rsidRPr="009129C2">
        <w:rPr>
          <w:b/>
        </w:rPr>
        <w:t>Note:</w:t>
      </w:r>
      <w:r w:rsidRPr="009129C2">
        <w:tab/>
        <w:t xml:space="preserve">When you select an existing participant, </w:t>
      </w:r>
      <w:fldSimple w:instr=" DOCPROPERTY  ApplicationName  \* MERGEFORMAT ">
        <w:r w:rsidRPr="009129C2">
          <w:t>caTissue Suite</w:t>
        </w:r>
      </w:fldSimple>
      <w:r w:rsidRPr="009129C2">
        <w:t xml:space="preserve"> auto-populates event points and the specimen hierarchy in the Specimen Details window, and the right pane displays the details of the participant.</w:t>
      </w:r>
    </w:p>
    <w:p w:rsidR="00066951" w:rsidRPr="009129C2" w:rsidRDefault="00066951" w:rsidP="00066951">
      <w:pPr>
        <w:pStyle w:val="ListNumber"/>
        <w:numPr>
          <w:ilvl w:val="0"/>
          <w:numId w:val="48"/>
        </w:numPr>
      </w:pPr>
      <w:r w:rsidRPr="009129C2">
        <w:t xml:space="preserve">Click </w:t>
      </w:r>
      <w:r w:rsidRPr="009129C2">
        <w:rPr>
          <w:b/>
        </w:rPr>
        <w:t>Register New</w:t>
      </w:r>
      <w:r w:rsidRPr="009129C2">
        <w:t xml:space="preserve">. </w:t>
      </w:r>
    </w:p>
    <w:p w:rsidR="00066951" w:rsidRPr="009129C2" w:rsidRDefault="00066951" w:rsidP="00066951">
      <w:pPr>
        <w:pStyle w:val="BodyTextIndent"/>
      </w:pPr>
      <w:r w:rsidRPr="009129C2">
        <w:t>The right pane of the screen displays the participant form.</w:t>
      </w:r>
    </w:p>
    <w:p w:rsidR="00066951" w:rsidRPr="009129C2" w:rsidRDefault="007A0E2C" w:rsidP="00066951">
      <w:pPr>
        <w:pStyle w:val="GraphicAnchorMain"/>
      </w:pPr>
      <w:r>
        <w:rPr>
          <w:noProof/>
        </w:rPr>
        <w:drawing>
          <wp:inline distT="0" distB="0" distL="0" distR="0">
            <wp:extent cx="5343525" cy="2962275"/>
            <wp:effectExtent l="19050" t="0" r="9525" b="0"/>
            <wp:docPr id="84" name="Picture 84" descr="This screen shot shows the Participant Details page, registering a particip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is screen shot shows the Participant Details page, registering a participant."/>
                    <pic:cNvPicPr>
                      <a:picLocks noChangeAspect="1" noChangeArrowheads="1"/>
                    </pic:cNvPicPr>
                  </pic:nvPicPr>
                  <pic:blipFill>
                    <a:blip r:embed="rId112"/>
                    <a:srcRect/>
                    <a:stretch>
                      <a:fillRect/>
                    </a:stretch>
                  </pic:blipFill>
                  <pic:spPr bwMode="auto">
                    <a:xfrm>
                      <a:off x="0" y="0"/>
                      <a:ext cx="5343525" cy="296227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98</w:t>
        </w:r>
      </w:fldSimple>
      <w:r w:rsidRPr="009129C2">
        <w:t>: Registering a Participant</w:t>
      </w:r>
    </w:p>
    <w:p w:rsidR="00066951" w:rsidRPr="009129C2" w:rsidRDefault="00066951" w:rsidP="00066951">
      <w:pPr>
        <w:pStyle w:val="ListNumber"/>
        <w:numPr>
          <w:ilvl w:val="0"/>
          <w:numId w:val="48"/>
        </w:numPr>
      </w:pPr>
      <w:r w:rsidRPr="009129C2">
        <w:t>Enter the participant’s</w:t>
      </w:r>
      <w:r w:rsidRPr="009129C2" w:rsidDel="00BB0B81">
        <w:t xml:space="preserve"> </w:t>
      </w:r>
      <w:r w:rsidRPr="009129C2">
        <w:t>information.</w:t>
      </w:r>
    </w:p>
    <w:p w:rsidR="00066951" w:rsidRPr="009129C2" w:rsidRDefault="00066951" w:rsidP="00066951">
      <w:pPr>
        <w:pStyle w:val="BodyTextIndent"/>
      </w:pPr>
      <w:r w:rsidRPr="009129C2">
        <w:t>You can register a participant without entering the participant details. Data entry is optional in all the fields under Participant Details.</w:t>
      </w:r>
    </w:p>
    <w:p w:rsidR="00066951" w:rsidRPr="009129C2" w:rsidRDefault="00066951" w:rsidP="00066951">
      <w:pPr>
        <w:pStyle w:val="ListNumber"/>
        <w:numPr>
          <w:ilvl w:val="0"/>
          <w:numId w:val="48"/>
        </w:numPr>
      </w:pPr>
      <w:r w:rsidRPr="009129C2">
        <w:t xml:space="preserve">You can enter one or more </w:t>
      </w:r>
      <w:r w:rsidRPr="009129C2">
        <w:rPr>
          <w:b/>
        </w:rPr>
        <w:t>Medical Identifier(s)</w:t>
      </w:r>
      <w:r w:rsidRPr="009129C2">
        <w:t xml:space="preserve"> for the participant. The </w:t>
      </w:r>
      <w:r w:rsidRPr="009129C2">
        <w:rPr>
          <w:b/>
        </w:rPr>
        <w:t>Source</w:t>
      </w:r>
      <w:r w:rsidRPr="009129C2">
        <w:t xml:space="preserve"> indicates the site that generated the ID.</w:t>
      </w:r>
    </w:p>
    <w:p w:rsidR="00066951" w:rsidRPr="009129C2" w:rsidRDefault="00066951" w:rsidP="00066951">
      <w:pPr>
        <w:pStyle w:val="ListNumber"/>
        <w:numPr>
          <w:ilvl w:val="0"/>
          <w:numId w:val="48"/>
        </w:numPr>
      </w:pPr>
      <w:r w:rsidRPr="009129C2">
        <w:t xml:space="preserve">To register a participant based on de-identified id, enter a </w:t>
      </w:r>
      <w:r w:rsidRPr="009129C2">
        <w:rPr>
          <w:b/>
        </w:rPr>
        <w:t>Participant Protocol ID</w:t>
      </w:r>
      <w:r w:rsidRPr="009129C2">
        <w:t>.</w:t>
      </w:r>
    </w:p>
    <w:p w:rsidR="00066951" w:rsidRPr="009129C2" w:rsidRDefault="00066951" w:rsidP="00066951">
      <w:pPr>
        <w:pStyle w:val="BodyTextIndent"/>
      </w:pPr>
      <w:r w:rsidRPr="009129C2">
        <w:t xml:space="preserve">The Participant Protocol ID can be generated by </w:t>
      </w:r>
      <w:fldSimple w:instr=" DOCPROPERTY  ApplicationName  \* MERGEFORMAT ">
        <w:r w:rsidRPr="009129C2">
          <w:t>caTissue Suite</w:t>
        </w:r>
      </w:fldSimple>
      <w:r w:rsidRPr="009129C2">
        <w:t xml:space="preserve">. Refer to the </w:t>
      </w:r>
      <w:r w:rsidRPr="009129C2">
        <w:rPr>
          <w:i/>
        </w:rPr>
        <w:t>Deployment Guide</w:t>
      </w:r>
      <w:r w:rsidRPr="009129C2">
        <w:t xml:space="preserve"> on details on how to switch on automatic Participant Protocol ID generation. When auto-generation is enabled, the ID created is a combination of the </w:t>
      </w:r>
      <w:fldSimple w:instr=" DOCPROPERTY  ApplicationName  \* MERGEFORMAT ">
        <w:r w:rsidRPr="009129C2">
          <w:t>caTissue Suite</w:t>
        </w:r>
      </w:fldSimple>
      <w:r w:rsidRPr="009129C2">
        <w:t xml:space="preserve">-generated Collection Protocol ID and the </w:t>
      </w:r>
      <w:fldSimple w:instr=" DOCPROPERTY  ApplicationName  \* MERGEFORMAT ">
        <w:r w:rsidRPr="009129C2">
          <w:t>caTissue Suite</w:t>
        </w:r>
      </w:fldSimple>
      <w:r w:rsidRPr="009129C2">
        <w:t>-generated Participant ID (specifically CollectionProtocolID_ParticipantID)</w:t>
      </w:r>
    </w:p>
    <w:p w:rsidR="00066951" w:rsidRPr="009129C2" w:rsidRDefault="00066951" w:rsidP="00066951">
      <w:pPr>
        <w:pStyle w:val="ListNumber"/>
        <w:numPr>
          <w:ilvl w:val="0"/>
          <w:numId w:val="48"/>
        </w:numPr>
      </w:pPr>
      <w:r w:rsidRPr="009129C2">
        <w:t xml:space="preserve">If consent tiers are defined for a collection protocol, click </w:t>
      </w:r>
      <w:r w:rsidRPr="009129C2">
        <w:rPr>
          <w:b/>
        </w:rPr>
        <w:t>Enter Response</w:t>
      </w:r>
      <w:r w:rsidRPr="009129C2">
        <w:t xml:space="preserve"> under </w:t>
      </w:r>
      <w:r w:rsidRPr="009129C2">
        <w:rPr>
          <w:b/>
        </w:rPr>
        <w:t>Consent</w:t>
      </w:r>
      <w:r w:rsidRPr="009129C2">
        <w:t xml:space="preserve"> to capture the participant response.</w:t>
      </w:r>
    </w:p>
    <w:p w:rsidR="00066951" w:rsidRPr="009129C2" w:rsidRDefault="00066951" w:rsidP="00066951">
      <w:pPr>
        <w:pStyle w:val="BodyTextIndent"/>
      </w:pPr>
      <w:r w:rsidRPr="009129C2">
        <w:t xml:space="preserve">Use the </w:t>
      </w:r>
      <w:r w:rsidRPr="009129C2">
        <w:rPr>
          <w:b/>
        </w:rPr>
        <w:t>Add More</w:t>
      </w:r>
      <w:r w:rsidRPr="009129C2">
        <w:t xml:space="preserve"> button under </w:t>
      </w:r>
      <w:r w:rsidRPr="009129C2">
        <w:rPr>
          <w:b/>
        </w:rPr>
        <w:t>Participant Registration(s)</w:t>
      </w:r>
      <w:r w:rsidRPr="009129C2">
        <w:t xml:space="preserve"> to register the same participant to more than one collection protocol.</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066951" w:rsidP="00066951">
      <w:pPr>
        <w:pStyle w:val="ListBullet2"/>
      </w:pPr>
      <w:r w:rsidRPr="009129C2">
        <w:t xml:space="preserve">The Activity Status of a participant is set to </w:t>
      </w:r>
      <w:r w:rsidRPr="009129C2">
        <w:rPr>
          <w:b/>
        </w:rPr>
        <w:t>Active</w:t>
      </w:r>
      <w:r w:rsidRPr="009129C2">
        <w:t xml:space="preserve"> by default. If a participant does not want to participate in the collection protocol, then the Activity Status of the participant changes to </w:t>
      </w:r>
      <w:r w:rsidRPr="009129C2">
        <w:rPr>
          <w:b/>
        </w:rPr>
        <w:t>Closed</w:t>
      </w:r>
      <w:r w:rsidRPr="009129C2">
        <w:t xml:space="preserve"> or </w:t>
      </w:r>
      <w:r w:rsidRPr="009129C2">
        <w:rPr>
          <w:b/>
        </w:rPr>
        <w:t>Disabled</w:t>
      </w:r>
      <w:r w:rsidRPr="009129C2">
        <w:t xml:space="preserve">.  </w:t>
      </w:r>
    </w:p>
    <w:p w:rsidR="00066951" w:rsidRPr="009129C2" w:rsidRDefault="00066951" w:rsidP="00066951">
      <w:pPr>
        <w:pStyle w:val="ListBullet2"/>
      </w:pPr>
      <w:r w:rsidRPr="009129C2">
        <w:rPr>
          <w:b/>
        </w:rPr>
        <w:t>Closed</w:t>
      </w:r>
      <w:r w:rsidRPr="009129C2">
        <w:t xml:space="preserve"> signifies no future biospecimen collection is possible, but SCG and already accessioned biospecimens associated with the participant are visible for query and distribution. </w:t>
      </w:r>
    </w:p>
    <w:p w:rsidR="00066951" w:rsidRPr="009129C2" w:rsidRDefault="00066951" w:rsidP="00066951">
      <w:pPr>
        <w:pStyle w:val="ListBullet2"/>
      </w:pPr>
      <w:r w:rsidRPr="009129C2">
        <w:rPr>
          <w:b/>
        </w:rPr>
        <w:t>Disabled</w:t>
      </w:r>
      <w:r w:rsidRPr="009129C2">
        <w:t xml:space="preserve"> signifies already present biospecimens are not visible for query or distribution, and that no future collections can take place. It indicates that the participant and associated SCGs and specimens are deleted from </w:t>
      </w:r>
      <w:fldSimple w:instr=" DOCPROPERTY  ApplicationName  \* MERGEFORMAT ">
        <w:r w:rsidRPr="009129C2">
          <w:t>caTissue Suite</w:t>
        </w:r>
      </w:fldSimple>
      <w:r w:rsidRPr="009129C2">
        <w:t>.</w:t>
      </w:r>
    </w:p>
    <w:p w:rsidR="00066951" w:rsidRPr="009129C2" w:rsidRDefault="00066951" w:rsidP="00066951">
      <w:pPr>
        <w:pStyle w:val="ListNumber"/>
        <w:numPr>
          <w:ilvl w:val="0"/>
          <w:numId w:val="48"/>
        </w:numPr>
      </w:pPr>
      <w:r w:rsidRPr="009129C2">
        <w:t xml:space="preserve">Once you submit a participant, </w:t>
      </w:r>
      <w:fldSimple w:instr=" DOCPROPERTY  ApplicationName  \* MERGEFORMAT ">
        <w:r w:rsidRPr="009129C2">
          <w:t>caTissue Suite</w:t>
        </w:r>
      </w:fldSimple>
      <w:r w:rsidRPr="009129C2">
        <w:t xml:space="preserve"> scans the database to check if you are entering an existing participant. This check is performed across all banks running on the same instance of </w:t>
      </w:r>
      <w:fldSimple w:instr=" DOCPROPERTY  ApplicationName  \* MERGEFORMAT ">
        <w:r w:rsidRPr="009129C2">
          <w:t>caTissue Suite</w:t>
        </w:r>
      </w:fldSimple>
      <w:r w:rsidRPr="009129C2">
        <w:t xml:space="preserve">. This is called as the </w:t>
      </w:r>
      <w:r w:rsidRPr="009129C2">
        <w:rPr>
          <w:rStyle w:val="Strong"/>
          <w:b w:val="0"/>
          <w:i/>
        </w:rPr>
        <w:t>Participant Duplicate Check</w:t>
      </w:r>
      <w:r w:rsidRPr="009129C2">
        <w:rPr>
          <w:rStyle w:val="Strong"/>
          <w:b w:val="0"/>
          <w:bCs w:val="0"/>
        </w:rPr>
        <w:fldChar w:fldCharType="begin"/>
      </w:r>
      <w:r w:rsidRPr="009129C2">
        <w:rPr>
          <w:b/>
          <w:bCs/>
        </w:rPr>
        <w:instrText xml:space="preserve"> XE "</w:instrText>
      </w:r>
      <w:r w:rsidRPr="009129C2">
        <w:rPr>
          <w:rStyle w:val="Strong"/>
          <w:b w:val="0"/>
          <w:bCs w:val="0"/>
        </w:rPr>
        <w:instrText>participant duplicate check</w:instrText>
      </w:r>
      <w:r w:rsidRPr="009129C2">
        <w:rPr>
          <w:b/>
          <w:bCs/>
        </w:rPr>
        <w:instrText xml:space="preserve">" </w:instrText>
      </w:r>
      <w:r w:rsidRPr="009129C2">
        <w:rPr>
          <w:rStyle w:val="Strong"/>
          <w:b w:val="0"/>
          <w:bCs w:val="0"/>
        </w:rPr>
        <w:fldChar w:fldCharType="end"/>
      </w:r>
      <w:r w:rsidRPr="009129C2">
        <w:rPr>
          <w:b/>
          <w:bCs/>
        </w:rPr>
        <w:t>.</w:t>
      </w:r>
      <w:r w:rsidRPr="009129C2">
        <w:t xml:space="preserve"> </w:t>
      </w:r>
    </w:p>
    <w:p w:rsidR="00066951" w:rsidRPr="009129C2" w:rsidRDefault="00066951" w:rsidP="00066951">
      <w:pPr>
        <w:pStyle w:val="ListNumber"/>
        <w:numPr>
          <w:ilvl w:val="0"/>
          <w:numId w:val="48"/>
        </w:numPr>
      </w:pPr>
      <w:fldSimple w:instr=" DOCPROPERTY  ApplicationName  \* MERGEFORMAT ">
        <w:r w:rsidRPr="009129C2">
          <w:t>caTissue Suite</w:t>
        </w:r>
      </w:fldSimple>
      <w:r w:rsidRPr="009129C2">
        <w:t xml:space="preserve"> then displays all possible participant matches. Once you review the matches, you can perform one of the following actions:</w:t>
      </w:r>
    </w:p>
    <w:p w:rsidR="00066951" w:rsidRPr="009129C2" w:rsidRDefault="00066951" w:rsidP="00066951">
      <w:pPr>
        <w:pStyle w:val="ListNumber2"/>
        <w:numPr>
          <w:ilvl w:val="0"/>
          <w:numId w:val="61"/>
        </w:numPr>
      </w:pPr>
      <w:r w:rsidRPr="009129C2">
        <w:t>Select one of the matches as a new participant.</w:t>
      </w:r>
    </w:p>
    <w:p w:rsidR="00066951" w:rsidRPr="009129C2" w:rsidRDefault="00066951" w:rsidP="00066951">
      <w:pPr>
        <w:pStyle w:val="ListNumber2"/>
      </w:pPr>
      <w:r w:rsidRPr="009129C2">
        <w:t xml:space="preserve">Select </w:t>
      </w:r>
      <w:r w:rsidRPr="009129C2">
        <w:rPr>
          <w:b/>
        </w:rPr>
        <w:t>Ignore matches and create new participant</w:t>
      </w:r>
      <w:r w:rsidRPr="009129C2">
        <w:t xml:space="preserve"> to ignore all the matches and to create a new participant.</w:t>
      </w:r>
    </w:p>
    <w:p w:rsidR="00066951" w:rsidRPr="009129C2" w:rsidRDefault="00066951" w:rsidP="00066951">
      <w:pPr>
        <w:pStyle w:val="ListNumber2"/>
      </w:pPr>
      <w:r w:rsidRPr="009129C2">
        <w:t xml:space="preserve">Select </w:t>
      </w:r>
      <w:r w:rsidRPr="009129C2">
        <w:rPr>
          <w:b/>
        </w:rPr>
        <w:t>Lookup again</w:t>
      </w:r>
      <w:r w:rsidRPr="009129C2">
        <w:t xml:space="preserve"> to search again after making a few changes to the participant details.</w:t>
      </w:r>
    </w:p>
    <w:p w:rsidR="00066951" w:rsidRPr="009129C2" w:rsidRDefault="00066951" w:rsidP="00066951">
      <w:pPr>
        <w:pStyle w:val="ListNumber2"/>
      </w:pPr>
      <w:r w:rsidRPr="009129C2">
        <w:t xml:space="preserve">After selecting one of the above options, click </w:t>
      </w:r>
      <w:r w:rsidRPr="009129C2">
        <w:rPr>
          <w:b/>
        </w:rPr>
        <w:t>Register Participant</w:t>
      </w:r>
      <w:r w:rsidRPr="009129C2">
        <w:t>.</w:t>
      </w:r>
    </w:p>
    <w:p w:rsidR="00066951" w:rsidRPr="009129C2" w:rsidRDefault="00066951" w:rsidP="00066951">
      <w:pPr>
        <w:pStyle w:val="BodyTextIndent"/>
      </w:pPr>
      <w:r w:rsidRPr="009129C2">
        <w:t xml:space="preserve">The </w:t>
      </w:r>
      <w:r w:rsidRPr="009129C2">
        <w:fldChar w:fldCharType="begin"/>
      </w:r>
      <w:r w:rsidRPr="009129C2">
        <w:instrText xml:space="preserve"> XE "Possible Participant Matches" </w:instrText>
      </w:r>
      <w:r w:rsidRPr="009129C2">
        <w:fldChar w:fldCharType="end"/>
      </w:r>
      <w:r w:rsidRPr="009129C2">
        <w:t xml:space="preserve">participant is registered to the collection protocol. </w:t>
      </w:r>
    </w:p>
    <w:p w:rsidR="00066951" w:rsidRPr="009129C2" w:rsidRDefault="00066951" w:rsidP="00066951">
      <w:pPr>
        <w:pStyle w:val="BodyTextIndent"/>
      </w:pPr>
      <w:r w:rsidRPr="009129C2">
        <w:br w:type="page"/>
      </w:r>
      <w:fldSimple w:instr=" DOCPROPERTY  ApplicationName  \* MERGEFORMAT ">
        <w:r w:rsidRPr="009129C2">
          <w:t>caTissue Suite</w:t>
        </w:r>
      </w:fldSimple>
      <w:r w:rsidRPr="009129C2">
        <w:t xml:space="preserve"> populates the anticipated Specimen Collection Groups (SCGs)  and specimens of the participant in the Specimen Detail window.</w:t>
      </w:r>
    </w:p>
    <w:p w:rsidR="00066951" w:rsidRPr="009129C2" w:rsidRDefault="007A0E2C" w:rsidP="00066951">
      <w:pPr>
        <w:pStyle w:val="GraphicAnchorStep"/>
      </w:pPr>
      <w:r>
        <w:rPr>
          <w:noProof/>
        </w:rPr>
        <w:drawing>
          <wp:inline distT="0" distB="0" distL="0" distR="0">
            <wp:extent cx="5019675" cy="2466975"/>
            <wp:effectExtent l="19050" t="19050" r="28575" b="28575"/>
            <wp:docPr id="85" name="Picture 85" descr="This screen shot shows the Possible Participant Match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s screen shot shows the Possible Participant Matches page."/>
                    <pic:cNvPicPr>
                      <a:picLocks noChangeAspect="1" noChangeArrowheads="1"/>
                    </pic:cNvPicPr>
                  </pic:nvPicPr>
                  <pic:blipFill>
                    <a:blip r:embed="rId113"/>
                    <a:srcRect/>
                    <a:stretch>
                      <a:fillRect/>
                    </a:stretch>
                  </pic:blipFill>
                  <pic:spPr bwMode="auto">
                    <a:xfrm>
                      <a:off x="0" y="0"/>
                      <a:ext cx="5019675" cy="24669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99</w:t>
        </w:r>
      </w:fldSimple>
      <w:r w:rsidRPr="009129C2">
        <w:t>: Participant Duplicate Check</w:t>
      </w:r>
    </w:p>
    <w:p w:rsidR="00066951" w:rsidRPr="009129C2" w:rsidRDefault="00066951" w:rsidP="00066951">
      <w:pPr>
        <w:pStyle w:val="NoteInList"/>
      </w:pPr>
      <w:r w:rsidRPr="009129C2">
        <w:rPr>
          <w:b/>
        </w:rPr>
        <w:t>Note:</w:t>
      </w:r>
      <w:r w:rsidRPr="009129C2">
        <w:tab/>
        <w:t xml:space="preserve">The participant-matching algorithm in </w:t>
      </w:r>
      <w:fldSimple w:instr=" DOCPROPERTY  ApplicationName  \* MERGEFORMAT ">
        <w:r w:rsidRPr="009129C2">
          <w:t>caTissue Suite</w:t>
        </w:r>
      </w:fldSimple>
      <w:r w:rsidRPr="009129C2">
        <w:t xml:space="preserve"> is designed in such a way that the algorithm can be easily replaced or customized. Please refer to the </w:t>
      </w:r>
      <w:r w:rsidRPr="009129C2">
        <w:rPr>
          <w:i/>
        </w:rPr>
        <w:t>caTissue Technical Guide</w:t>
      </w:r>
      <w:r w:rsidRPr="009129C2">
        <w:t xml:space="preserve"> for more details or if you wish to customize this algorithm.</w:t>
      </w:r>
    </w:p>
    <w:p w:rsidR="00066951" w:rsidRPr="009129C2" w:rsidRDefault="00066951" w:rsidP="00066951">
      <w:pPr>
        <w:pStyle w:val="Heading4"/>
      </w:pPr>
      <w:bookmarkStart w:id="347" w:name="_Ref275324524"/>
      <w:r w:rsidRPr="009129C2">
        <w:t>Registering a Participant to a Longitudinal Collection Protocol</w:t>
      </w:r>
      <w:bookmarkEnd w:id="347"/>
    </w:p>
    <w:p w:rsidR="00066951" w:rsidRPr="009129C2" w:rsidRDefault="00066951" w:rsidP="00066951">
      <w:pPr>
        <w:pStyle w:val="BodyText"/>
      </w:pPr>
      <w:r w:rsidRPr="009129C2">
        <w:t xml:space="preserve">Registering </w:t>
      </w:r>
      <w:r w:rsidRPr="009129C2">
        <w:fldChar w:fldCharType="begin"/>
      </w:r>
      <w:r w:rsidRPr="009129C2">
        <w:instrText xml:space="preserve"> XE "participant:registering to a longitudinal CP" </w:instrText>
      </w:r>
      <w:r w:rsidRPr="009129C2">
        <w:fldChar w:fldCharType="end"/>
      </w:r>
      <w:r w:rsidRPr="009129C2">
        <w:fldChar w:fldCharType="begin"/>
      </w:r>
      <w:r w:rsidRPr="009129C2">
        <w:instrText xml:space="preserve"> XE "registering a participant:to a longitudinal CP" </w:instrText>
      </w:r>
      <w:r w:rsidRPr="009129C2">
        <w:fldChar w:fldCharType="end"/>
      </w:r>
      <w:r w:rsidRPr="009129C2">
        <w:fldChar w:fldCharType="begin"/>
      </w:r>
      <w:r w:rsidRPr="009129C2">
        <w:instrText xml:space="preserve"> XE "longitudinal colletion protocol:registering a participant" </w:instrText>
      </w:r>
      <w:r w:rsidRPr="009129C2">
        <w:fldChar w:fldCharType="end"/>
      </w:r>
      <w:r w:rsidRPr="009129C2">
        <w:t xml:space="preserve">a participant to a longitudinal collection protocol follows the same steps as described in registering a participant to a protocol. Once the participant is registered to the main Collection Protocol, the specimen details tree displays the hierarchy of sub-protocols and specimen collection groups present within the main collection protocol. </w:t>
      </w:r>
    </w:p>
    <w:p w:rsidR="00066951" w:rsidRPr="009129C2" w:rsidRDefault="00066951" w:rsidP="00066951">
      <w:pPr>
        <w:pStyle w:val="BodyText"/>
      </w:pPr>
      <w:r w:rsidRPr="009129C2">
        <w:t xml:space="preserve">Each </w:t>
      </w:r>
      <w:r w:rsidRPr="009129C2">
        <w:fldChar w:fldCharType="begin"/>
      </w:r>
      <w:r w:rsidRPr="009129C2">
        <w:instrText xml:space="preserve"> XE "longitudinal collection protocol:sub-protocols" </w:instrText>
      </w:r>
      <w:r w:rsidRPr="009129C2">
        <w:fldChar w:fldCharType="end"/>
      </w:r>
      <w:r w:rsidRPr="009129C2">
        <w:t xml:space="preserve">sub-protocol requires a registration like the parent protocol. Once the participant is registered to the parent protocol, the </w:t>
      </w:r>
      <w:fldSimple w:instr=" DOCPROPERTY  ApplicationName  \* MERGEFORMAT ">
        <w:r w:rsidRPr="009129C2">
          <w:t>caTissue Suite</w:t>
        </w:r>
      </w:fldSimple>
      <w:r w:rsidRPr="009129C2">
        <w:t xml:space="preserve"> creates automatic registrations for the sub-protocols. The participant needs to be manually registered on any one arm from a set of arms.</w:t>
      </w:r>
    </w:p>
    <w:p w:rsidR="00066951" w:rsidRPr="009129C2" w:rsidRDefault="007A0E2C" w:rsidP="00066951">
      <w:pPr>
        <w:pStyle w:val="GraphicAnchorMain"/>
      </w:pPr>
      <w:r>
        <w:rPr>
          <w:noProof/>
        </w:rPr>
        <w:drawing>
          <wp:inline distT="0" distB="0" distL="0" distR="0">
            <wp:extent cx="5724525" cy="3343275"/>
            <wp:effectExtent l="19050" t="0" r="9525" b="0"/>
            <wp:docPr id="86" name="Picture 86" descr="This screen shot shows the Collection Protocol view with the specimen tree and registering a participant to a logitudinal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screen shot shows the Collection Protocol view with the specimen tree and registering a participant to a logitudinal protocol."/>
                    <pic:cNvPicPr>
                      <a:picLocks noChangeAspect="1" noChangeArrowheads="1"/>
                    </pic:cNvPicPr>
                  </pic:nvPicPr>
                  <pic:blipFill>
                    <a:blip r:embed="rId114"/>
                    <a:srcRect/>
                    <a:stretch>
                      <a:fillRect/>
                    </a:stretch>
                  </pic:blipFill>
                  <pic:spPr bwMode="auto">
                    <a:xfrm>
                      <a:off x="0" y="0"/>
                      <a:ext cx="5724525" cy="3343275"/>
                    </a:xfrm>
                    <a:prstGeom prst="rect">
                      <a:avLst/>
                    </a:prstGeom>
                    <a:noFill/>
                    <a:ln w="9525">
                      <a:noFill/>
                      <a:miter lim="800000"/>
                      <a:headEnd/>
                      <a:tailEnd/>
                    </a:ln>
                  </pic:spPr>
                </pic:pic>
              </a:graphicData>
            </a:graphic>
          </wp:inline>
        </w:drawing>
      </w:r>
    </w:p>
    <w:p w:rsidR="00066951" w:rsidRPr="009129C2" w:rsidRDefault="00066951" w:rsidP="00066951"/>
    <w:p w:rsidR="00066951" w:rsidRPr="009129C2" w:rsidRDefault="00066951" w:rsidP="00066951">
      <w:pPr>
        <w:pStyle w:val="Caption"/>
        <w:ind w:firstLine="720"/>
      </w:pPr>
      <w:r w:rsidRPr="009129C2">
        <w:t xml:space="preserve">Figure </w:t>
      </w:r>
      <w:fldSimple w:instr=" SEQ Figure \* ARABIC ">
        <w:r w:rsidR="00327542">
          <w:rPr>
            <w:noProof/>
          </w:rPr>
          <w:t>100</w:t>
        </w:r>
      </w:fldSimple>
      <w:r w:rsidRPr="009129C2">
        <w:t>: Registering a participant to a longitudinal protocol</w:t>
      </w:r>
    </w:p>
    <w:p w:rsidR="00066951" w:rsidRPr="009129C2" w:rsidRDefault="00066951" w:rsidP="00066951">
      <w:pPr>
        <w:pStyle w:val="BodyText"/>
        <w:rPr>
          <w:b/>
          <w:sz w:val="18"/>
          <w:szCs w:val="18"/>
        </w:rPr>
      </w:pPr>
      <w:r w:rsidRPr="009129C2">
        <w:t>To register a participant to a longitudinal protocol:</w:t>
      </w:r>
    </w:p>
    <w:p w:rsidR="00066951" w:rsidRPr="009129C2" w:rsidRDefault="00066951" w:rsidP="00066951">
      <w:pPr>
        <w:pStyle w:val="ListNumber"/>
        <w:numPr>
          <w:ilvl w:val="0"/>
          <w:numId w:val="49"/>
        </w:numPr>
      </w:pPr>
      <w:r w:rsidRPr="009129C2">
        <w:t xml:space="preserve">Click the </w:t>
      </w:r>
      <w:r w:rsidRPr="009129C2">
        <w:rPr>
          <w:b/>
        </w:rPr>
        <w:t>Biospecimen Data</w:t>
      </w:r>
      <w:r w:rsidRPr="009129C2">
        <w:t xml:space="preserve"> tab. </w:t>
      </w:r>
    </w:p>
    <w:p w:rsidR="00066951" w:rsidRPr="009129C2" w:rsidRDefault="00066951" w:rsidP="00066951">
      <w:pPr>
        <w:pStyle w:val="ListNumber"/>
        <w:numPr>
          <w:ilvl w:val="0"/>
          <w:numId w:val="149"/>
        </w:numPr>
      </w:pPr>
      <w:r w:rsidRPr="009129C2">
        <w:t xml:space="preserve">Click </w:t>
      </w:r>
      <w:r w:rsidRPr="009129C2">
        <w:rPr>
          <w:b/>
        </w:rPr>
        <w:t>Collection Protocol Based View</w:t>
      </w:r>
      <w:r w:rsidRPr="009129C2">
        <w:t>.</w:t>
      </w:r>
    </w:p>
    <w:p w:rsidR="00066951" w:rsidRPr="009129C2" w:rsidRDefault="00066951" w:rsidP="00066951">
      <w:pPr>
        <w:pStyle w:val="ListNumber"/>
        <w:numPr>
          <w:ilvl w:val="0"/>
          <w:numId w:val="301"/>
        </w:numPr>
      </w:pPr>
      <w:r w:rsidRPr="009129C2">
        <w:t xml:space="preserve">Select the longitudinal protocol from the </w:t>
      </w:r>
      <w:r w:rsidRPr="009129C2">
        <w:rPr>
          <w:b/>
        </w:rPr>
        <w:t>Collection Protocol</w:t>
      </w:r>
      <w:r w:rsidRPr="009129C2">
        <w:t xml:space="preserve"> drop-down list.</w:t>
      </w:r>
    </w:p>
    <w:p w:rsidR="00066951" w:rsidRPr="009129C2" w:rsidRDefault="00066951" w:rsidP="00066951">
      <w:pPr>
        <w:pStyle w:val="ListNumber"/>
        <w:numPr>
          <w:ilvl w:val="0"/>
          <w:numId w:val="48"/>
        </w:numPr>
      </w:pPr>
      <w:r w:rsidRPr="009129C2">
        <w:t xml:space="preserve">Click </w:t>
      </w:r>
      <w:r w:rsidRPr="009129C2">
        <w:rPr>
          <w:b/>
        </w:rPr>
        <w:t>Register New</w:t>
      </w:r>
      <w:r w:rsidRPr="009129C2">
        <w:t xml:space="preserve"> to register a new participant. The Add participant page opens.</w:t>
      </w:r>
    </w:p>
    <w:p w:rsidR="00066951" w:rsidRPr="009129C2" w:rsidRDefault="00066951" w:rsidP="00066951">
      <w:pPr>
        <w:pStyle w:val="ListNumber"/>
        <w:numPr>
          <w:ilvl w:val="0"/>
          <w:numId w:val="48"/>
        </w:numPr>
      </w:pPr>
      <w:r w:rsidRPr="009129C2">
        <w:t xml:space="preserve">Enter the participant details, and click </w:t>
      </w:r>
      <w:r w:rsidRPr="009129C2">
        <w:rPr>
          <w:b/>
        </w:rPr>
        <w:t>Submit</w:t>
      </w:r>
      <w:r w:rsidRPr="009129C2">
        <w:t>.</w:t>
      </w:r>
    </w:p>
    <w:p w:rsidR="00066951" w:rsidRPr="009129C2" w:rsidRDefault="00066951" w:rsidP="00066951">
      <w:pPr>
        <w:pStyle w:val="ListNumber"/>
        <w:numPr>
          <w:ilvl w:val="0"/>
          <w:numId w:val="48"/>
        </w:numPr>
      </w:pPr>
      <w:r w:rsidRPr="009129C2">
        <w:t>On submitting a participant the specimen details tree is refreshed to show the sub-protocol hierarchy. Automatic registrations are created for sub-protocols that can be predicted, that is until a set of arms is reached.</w:t>
      </w:r>
    </w:p>
    <w:p w:rsidR="00066951" w:rsidRPr="009129C2" w:rsidRDefault="00066951" w:rsidP="00066951">
      <w:pPr>
        <w:pStyle w:val="ListNumber"/>
        <w:numPr>
          <w:ilvl w:val="0"/>
          <w:numId w:val="48"/>
        </w:numPr>
      </w:pPr>
      <w:r w:rsidRPr="009129C2">
        <w:t>Anticipated specimen collection groups and specimens are created for sub-protocols to which the participant is registered.</w:t>
      </w:r>
    </w:p>
    <w:p w:rsidR="00066951" w:rsidRPr="009129C2" w:rsidRDefault="00066951" w:rsidP="00066951">
      <w:pPr>
        <w:pStyle w:val="ListNumber"/>
        <w:numPr>
          <w:ilvl w:val="0"/>
          <w:numId w:val="48"/>
        </w:numPr>
      </w:pPr>
      <w:r w:rsidRPr="009129C2">
        <w:t>Once a set of arms is encountered, no further automatic registration occurs. A manual registration is required to register an arm or any other following sub-protocol to begin the automatic registration process until another set of arms is encountered.</w:t>
      </w:r>
    </w:p>
    <w:p w:rsidR="00066951" w:rsidRPr="009129C2" w:rsidRDefault="00066951" w:rsidP="00066951">
      <w:pPr>
        <w:pStyle w:val="NoteInList"/>
      </w:pPr>
      <w:r w:rsidRPr="009129C2">
        <w:rPr>
          <w:b/>
        </w:rPr>
        <w:t>Note:</w:t>
      </w:r>
      <w:r w:rsidRPr="009129C2">
        <w:tab/>
        <w:t>Selecting a sub-protocol in the specimen details tree displays the participant registration details to the sub-protocol.</w:t>
      </w:r>
    </w:p>
    <w:p w:rsidR="00066951" w:rsidRPr="009129C2" w:rsidRDefault="00066951" w:rsidP="00066951">
      <w:pPr>
        <w:pStyle w:val="Heading4"/>
      </w:pPr>
      <w:bookmarkStart w:id="348" w:name="_Ref275324527"/>
      <w:r w:rsidRPr="009129C2">
        <w:t>Registering a Participant to an Arm Manually</w:t>
      </w:r>
      <w:bookmarkEnd w:id="348"/>
    </w:p>
    <w:p w:rsidR="00066951" w:rsidRPr="009129C2" w:rsidRDefault="00066951" w:rsidP="00066951">
      <w:pPr>
        <w:pStyle w:val="BodyText"/>
      </w:pPr>
      <w:r w:rsidRPr="009129C2">
        <w:t xml:space="preserve">Automatic </w:t>
      </w:r>
      <w:r w:rsidRPr="009129C2">
        <w:fldChar w:fldCharType="begin"/>
      </w:r>
      <w:r w:rsidRPr="009129C2">
        <w:instrText xml:space="preserve"> XE "participant:registering to an arm manually</w:instrText>
      </w:r>
      <w:r w:rsidRPr="009129C2">
        <w:fldChar w:fldCharType="begin"/>
      </w:r>
      <w:r w:rsidRPr="009129C2">
        <w:instrText xml:space="preserve"> XE "arm:registering a participant manually" </w:instrText>
      </w:r>
      <w:r w:rsidRPr="009129C2">
        <w:fldChar w:fldCharType="end"/>
      </w:r>
      <w:r w:rsidRPr="009129C2">
        <w:instrText xml:space="preserve">" </w:instrText>
      </w:r>
      <w:r w:rsidRPr="009129C2">
        <w:fldChar w:fldCharType="end"/>
      </w:r>
      <w:r w:rsidRPr="009129C2">
        <w:fldChar w:fldCharType="begin"/>
      </w:r>
      <w:r w:rsidRPr="009129C2">
        <w:instrText xml:space="preserve"> XE "registering a participant:to an arm manually" </w:instrText>
      </w:r>
      <w:r w:rsidRPr="009129C2">
        <w:fldChar w:fldCharType="end"/>
      </w:r>
      <w:r w:rsidRPr="009129C2">
        <w:t xml:space="preserve">registration ceases once a set of arms is encountered. You must do a manual registration to register the participant under an arm or to register the participant to other following sub-protocols. </w:t>
      </w:r>
    </w:p>
    <w:p w:rsidR="00066951" w:rsidRPr="009129C2" w:rsidRDefault="00066951" w:rsidP="00066951">
      <w:pPr>
        <w:pStyle w:val="BodyText"/>
      </w:pPr>
      <w:r w:rsidRPr="009129C2">
        <w:t>This triggers the automatic registration process on following sub-protocols until another set of arms is encountered.</w:t>
      </w:r>
    </w:p>
    <w:p w:rsidR="00066951" w:rsidRPr="009129C2" w:rsidRDefault="007A0E2C" w:rsidP="00066951">
      <w:pPr>
        <w:pStyle w:val="GraphicAnchorMain"/>
      </w:pPr>
      <w:r>
        <w:rPr>
          <w:noProof/>
        </w:rPr>
        <w:drawing>
          <wp:inline distT="0" distB="0" distL="0" distR="0">
            <wp:extent cx="5114925" cy="4010025"/>
            <wp:effectExtent l="19050" t="0" r="9525" b="0"/>
            <wp:docPr id="87" name="Picture 87" descr="This screen shows manually registering a participant to an Arm, Add Participant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is screen shows manually registering a participant to an Arm, Add Participant Registration."/>
                    <pic:cNvPicPr>
                      <a:picLocks noChangeAspect="1" noChangeArrowheads="1"/>
                    </pic:cNvPicPr>
                  </pic:nvPicPr>
                  <pic:blipFill>
                    <a:blip r:embed="rId115"/>
                    <a:srcRect/>
                    <a:stretch>
                      <a:fillRect/>
                    </a:stretch>
                  </pic:blipFill>
                  <pic:spPr bwMode="auto">
                    <a:xfrm>
                      <a:off x="0" y="0"/>
                      <a:ext cx="5114925" cy="40100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101</w:t>
        </w:r>
      </w:fldSimple>
      <w:r w:rsidRPr="009129C2">
        <w:t>: Manual Registration to an Arm</w:t>
      </w:r>
    </w:p>
    <w:p w:rsidR="00066951" w:rsidRPr="009129C2" w:rsidRDefault="00066951" w:rsidP="00066951">
      <w:pPr>
        <w:pStyle w:val="BodyText"/>
      </w:pPr>
      <w:r w:rsidRPr="009129C2">
        <w:t>To register a participant to an arm manually:</w:t>
      </w:r>
    </w:p>
    <w:p w:rsidR="00066951" w:rsidRPr="009129C2" w:rsidRDefault="00066951" w:rsidP="00066951">
      <w:pPr>
        <w:pStyle w:val="ListNumber"/>
        <w:numPr>
          <w:ilvl w:val="0"/>
          <w:numId w:val="50"/>
        </w:numPr>
      </w:pPr>
      <w:r w:rsidRPr="009129C2">
        <w:t xml:space="preserve">Click the </w:t>
      </w:r>
      <w:r w:rsidRPr="009129C2">
        <w:rPr>
          <w:b/>
        </w:rPr>
        <w:t>Biospecimen Data</w:t>
      </w:r>
      <w:r w:rsidRPr="009129C2">
        <w:t xml:space="preserve"> tab and click Collection Protocol Based View.</w:t>
      </w:r>
    </w:p>
    <w:p w:rsidR="00066951" w:rsidRPr="009129C2" w:rsidRDefault="00066951" w:rsidP="00066951">
      <w:pPr>
        <w:pStyle w:val="ListNumber"/>
        <w:numPr>
          <w:ilvl w:val="0"/>
          <w:numId w:val="50"/>
        </w:numPr>
      </w:pPr>
      <w:r w:rsidRPr="009129C2">
        <w:t>Select the longitudinal collection protocol.</w:t>
      </w:r>
    </w:p>
    <w:p w:rsidR="00066951" w:rsidRPr="009129C2" w:rsidRDefault="00066951" w:rsidP="00066951">
      <w:pPr>
        <w:pStyle w:val="ListNumber"/>
        <w:numPr>
          <w:ilvl w:val="0"/>
          <w:numId w:val="302"/>
        </w:numPr>
      </w:pPr>
      <w:r w:rsidRPr="009129C2">
        <w:t>Select an already registered participant.</w:t>
      </w:r>
    </w:p>
    <w:p w:rsidR="00066951" w:rsidRPr="009129C2" w:rsidRDefault="00066951" w:rsidP="00066951">
      <w:pPr>
        <w:pStyle w:val="ListNumber"/>
      </w:pPr>
      <w:r w:rsidRPr="009129C2">
        <w:t>The specimen details tree displays the sub-protocol hierarchy. It also displays the anticipated SCGs under the sub-protocol to which the participant is registered.</w:t>
      </w:r>
    </w:p>
    <w:p w:rsidR="00066951" w:rsidRPr="009129C2" w:rsidRDefault="00066951" w:rsidP="00066951">
      <w:pPr>
        <w:pStyle w:val="ListNumber"/>
        <w:numPr>
          <w:ilvl w:val="0"/>
          <w:numId w:val="48"/>
        </w:numPr>
      </w:pPr>
      <w:r w:rsidRPr="009129C2">
        <w:t>Click an arm to manually register the participant to the selected arm.</w:t>
      </w:r>
    </w:p>
    <w:p w:rsidR="00066951" w:rsidRPr="009129C2" w:rsidRDefault="00066951" w:rsidP="00066951">
      <w:pPr>
        <w:pStyle w:val="BodyTextIndent"/>
      </w:pPr>
      <w:r w:rsidRPr="009129C2">
        <w:t>The Add Participant Registration page opens.</w:t>
      </w:r>
    </w:p>
    <w:p w:rsidR="00066951" w:rsidRPr="009129C2" w:rsidRDefault="00066951" w:rsidP="00066951">
      <w:pPr>
        <w:pStyle w:val="ListNumber"/>
      </w:pPr>
      <w:r w:rsidRPr="009129C2">
        <w:t>Fill in the participant details.</w:t>
      </w:r>
    </w:p>
    <w:p w:rsidR="00066951" w:rsidRPr="009129C2" w:rsidRDefault="00066951" w:rsidP="00066951">
      <w:pPr>
        <w:pStyle w:val="ListNumber"/>
        <w:numPr>
          <w:ilvl w:val="0"/>
          <w:numId w:val="48"/>
        </w:numPr>
      </w:pPr>
      <w:r w:rsidRPr="009129C2">
        <w:t xml:space="preserve">Click </w:t>
      </w:r>
      <w:r w:rsidRPr="009129C2">
        <w:rPr>
          <w:b/>
        </w:rPr>
        <w:t>Submit</w:t>
      </w:r>
      <w:r w:rsidRPr="009129C2">
        <w:t xml:space="preserve"> to register the participant to the selected arm as shown in the preceding figure.</w:t>
      </w:r>
    </w:p>
    <w:p w:rsidR="00066951" w:rsidRPr="009129C2" w:rsidRDefault="00066951" w:rsidP="00066951">
      <w:pPr>
        <w:pStyle w:val="NoteInList"/>
      </w:pPr>
      <w:r w:rsidRPr="009129C2">
        <w:rPr>
          <w:b/>
        </w:rPr>
        <w:t>Note:</w:t>
      </w:r>
      <w:r w:rsidRPr="009129C2">
        <w:tab/>
        <w:t xml:space="preserve">When registering the participant to an arm, </w:t>
      </w:r>
      <w:fldSimple w:instr=" DOCPROPERTY  ApplicationName  \* MERGEFORMAT ">
        <w:r w:rsidRPr="009129C2">
          <w:t>caTissue Suite</w:t>
        </w:r>
      </w:fldSimple>
      <w:r w:rsidRPr="009129C2">
        <w:t xml:space="preserve"> creates anticipated SCGs for the arm, as well as automatic registrations for the following sub-protocols until the next set of arms is encountered.</w:t>
      </w:r>
    </w:p>
    <w:p w:rsidR="00066951" w:rsidRPr="009129C2" w:rsidRDefault="00066951" w:rsidP="00066951">
      <w:pPr>
        <w:pStyle w:val="Heading4"/>
      </w:pPr>
      <w:bookmarkStart w:id="349" w:name="_Ref275324530"/>
      <w:r w:rsidRPr="009129C2">
        <w:t>Offsetting a Registration or Specimen Collection and Shift of Anticipated Dates</w:t>
      </w:r>
      <w:bookmarkEnd w:id="349"/>
    </w:p>
    <w:p w:rsidR="00066951" w:rsidRPr="009129C2" w:rsidRDefault="00066951" w:rsidP="00066951">
      <w:pPr>
        <w:pStyle w:val="BodyText"/>
      </w:pPr>
      <w:r w:rsidRPr="009129C2">
        <w:t xml:space="preserve">Biospecimen </w:t>
      </w:r>
      <w:r w:rsidRPr="009129C2">
        <w:fldChar w:fldCharType="begin"/>
      </w:r>
      <w:r w:rsidRPr="009129C2">
        <w:instrText xml:space="preserve"> XE "registering a participant:offsetting and shifting</w:instrText>
      </w:r>
      <w:r w:rsidRPr="009129C2">
        <w:fldChar w:fldCharType="begin"/>
      </w:r>
      <w:r w:rsidRPr="009129C2">
        <w:instrText xml:space="preserve"> XE "participant:offsetting or shifting anticipated dates" </w:instrText>
      </w:r>
      <w:r w:rsidRPr="009129C2">
        <w:fldChar w:fldCharType="end"/>
      </w:r>
      <w:r w:rsidRPr="009129C2">
        <w:fldChar w:fldCharType="begin"/>
      </w:r>
      <w:r w:rsidRPr="009129C2">
        <w:instrText xml:space="preserve"> XE "anticipated dates:offsetting or shifting of" </w:instrText>
      </w:r>
      <w:r w:rsidRPr="009129C2">
        <w:fldChar w:fldCharType="end"/>
      </w:r>
      <w:r w:rsidRPr="009129C2">
        <w:instrText xml:space="preserve"> anticipated dates" </w:instrText>
      </w:r>
      <w:r w:rsidRPr="009129C2">
        <w:fldChar w:fldCharType="end"/>
      </w:r>
      <w:r w:rsidRPr="009129C2">
        <w:t xml:space="preserve">banks need to anticipate the biospecimen date. At the same time, the bank must also allow for shifts of anticipated time points, like the shifts in time points are observed frequently in chemotherapy protocols. </w:t>
      </w:r>
    </w:p>
    <w:p w:rsidR="00066951" w:rsidRPr="009129C2" w:rsidRDefault="00066951" w:rsidP="00066951">
      <w:pPr>
        <w:pStyle w:val="BodyText"/>
      </w:pPr>
      <w:r w:rsidRPr="009129C2">
        <w:t>Once a participant is registered to the parent protocol, anticipated dates are displayed on all the sub-protocols. The sub-protocols have a study calendar event point in the specimen details tree. The SCGs within the sub-protocols display the anticipated dates if the participant is registered to it. If at any time there is a delay in either participant registration to a sub-protocol or in specimen collection, then you can enter an offset corresponding to the sub-protocol registration or to the anticipated SCGs. The offset entered for a registration or for a SCG is carried forward to all the following objects and the recalculated anticipated dates are displayed in the specimen details tree.</w:t>
      </w:r>
    </w:p>
    <w:p w:rsidR="00066951" w:rsidRPr="009129C2" w:rsidRDefault="007A0E2C" w:rsidP="00066951">
      <w:pPr>
        <w:pStyle w:val="GraphicAnchorMainIndent"/>
      </w:pPr>
      <w:r>
        <w:rPr>
          <w:noProof/>
        </w:rPr>
        <w:drawing>
          <wp:inline distT="0" distB="0" distL="0" distR="0">
            <wp:extent cx="5000625" cy="2438400"/>
            <wp:effectExtent l="19050" t="0" r="9525" b="0"/>
            <wp:docPr id="88" name="Picture 88" descr="This screen shot shows the Edit Participant Registration page, anticipated dates and offsetting a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his screen shot shows the Edit Participant Registration page, anticipated dates and offsetting a registration."/>
                    <pic:cNvPicPr>
                      <a:picLocks noChangeAspect="1" noChangeArrowheads="1"/>
                    </pic:cNvPicPr>
                  </pic:nvPicPr>
                  <pic:blipFill>
                    <a:blip r:embed="rId116"/>
                    <a:srcRect/>
                    <a:stretch>
                      <a:fillRect/>
                    </a:stretch>
                  </pic:blipFill>
                  <pic:spPr bwMode="auto">
                    <a:xfrm>
                      <a:off x="0" y="0"/>
                      <a:ext cx="5000625" cy="2438400"/>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102</w:t>
        </w:r>
      </w:fldSimple>
      <w:r w:rsidRPr="009129C2">
        <w:t>: Display of anticipated dates and offsetting a registration or specimen collection</w:t>
      </w:r>
    </w:p>
    <w:p w:rsidR="00066951" w:rsidRPr="009129C2" w:rsidRDefault="00066951" w:rsidP="00066951">
      <w:pPr>
        <w:pStyle w:val="BodyText"/>
      </w:pPr>
      <w:r w:rsidRPr="009129C2">
        <w:t>To add an offset to a sub-protocol registration:</w:t>
      </w:r>
    </w:p>
    <w:p w:rsidR="00066951" w:rsidRPr="009129C2" w:rsidRDefault="00066951" w:rsidP="00066951">
      <w:pPr>
        <w:pStyle w:val="ListNumber"/>
        <w:numPr>
          <w:ilvl w:val="0"/>
          <w:numId w:val="51"/>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51"/>
        </w:numPr>
      </w:pPr>
      <w:r w:rsidRPr="009129C2">
        <w:t>Click the Collection Protocol Based View.</w:t>
      </w:r>
    </w:p>
    <w:p w:rsidR="00066951" w:rsidRPr="009129C2" w:rsidRDefault="00066951" w:rsidP="00066951">
      <w:pPr>
        <w:pStyle w:val="ListNumber"/>
        <w:numPr>
          <w:ilvl w:val="0"/>
          <w:numId w:val="51"/>
        </w:numPr>
      </w:pPr>
      <w:r w:rsidRPr="009129C2">
        <w:t>Select a longitudinal collection protocol.</w:t>
      </w:r>
    </w:p>
    <w:p w:rsidR="00066951" w:rsidRPr="009129C2" w:rsidRDefault="00066951" w:rsidP="00066951">
      <w:pPr>
        <w:pStyle w:val="ListNumber"/>
        <w:numPr>
          <w:ilvl w:val="0"/>
          <w:numId w:val="51"/>
        </w:numPr>
      </w:pPr>
      <w:r w:rsidRPr="009129C2">
        <w:t>Select an already registered participant.</w:t>
      </w:r>
    </w:p>
    <w:p w:rsidR="00066951" w:rsidRPr="009129C2" w:rsidRDefault="00066951" w:rsidP="00066951">
      <w:pPr>
        <w:pStyle w:val="BodyTextIndent"/>
      </w:pPr>
      <w:r w:rsidRPr="009129C2">
        <w:t>The specimen details tree displays the sub-protocol hierarchy, along with the anticipated dates.</w:t>
      </w:r>
    </w:p>
    <w:p w:rsidR="00066951" w:rsidRPr="009129C2" w:rsidRDefault="00066951" w:rsidP="00066951">
      <w:pPr>
        <w:pStyle w:val="ListNumber"/>
        <w:numPr>
          <w:ilvl w:val="0"/>
          <w:numId w:val="48"/>
        </w:numPr>
      </w:pPr>
      <w:r w:rsidRPr="009129C2">
        <w:t>Select a sub-protocol to display the registration details of the sub-protocol.</w:t>
      </w:r>
    </w:p>
    <w:p w:rsidR="00066951" w:rsidRPr="009129C2" w:rsidRDefault="00066951" w:rsidP="00066951">
      <w:pPr>
        <w:pStyle w:val="ListNumber"/>
        <w:numPr>
          <w:ilvl w:val="0"/>
          <w:numId w:val="48"/>
        </w:numPr>
      </w:pPr>
      <w:r w:rsidRPr="009129C2">
        <w:t xml:space="preserve">Enter a value in the </w:t>
      </w:r>
      <w:r w:rsidRPr="009129C2">
        <w:rPr>
          <w:b/>
        </w:rPr>
        <w:t>Offset</w:t>
      </w:r>
      <w:r w:rsidRPr="009129C2">
        <w:t xml:space="preserve"> field to signify a delay in anticipated registration.</w:t>
      </w:r>
    </w:p>
    <w:p w:rsidR="00066951" w:rsidRPr="009129C2" w:rsidRDefault="00066951" w:rsidP="00066951">
      <w:pPr>
        <w:pStyle w:val="ListNumber"/>
        <w:numPr>
          <w:ilvl w:val="0"/>
          <w:numId w:val="48"/>
        </w:numPr>
      </w:pPr>
      <w:r w:rsidRPr="009129C2">
        <w:t xml:space="preserve">Click </w:t>
      </w:r>
      <w:r w:rsidRPr="009129C2">
        <w:rPr>
          <w:b/>
        </w:rPr>
        <w:t>Submit</w:t>
      </w:r>
      <w:r w:rsidRPr="009129C2">
        <w:t xml:space="preserve">. </w:t>
      </w:r>
    </w:p>
    <w:p w:rsidR="00066951" w:rsidRPr="009129C2" w:rsidRDefault="00066951" w:rsidP="00066951">
      <w:pPr>
        <w:pStyle w:val="NoteInList"/>
      </w:pPr>
      <w:r w:rsidRPr="009129C2">
        <w:rPr>
          <w:b/>
        </w:rPr>
        <w:t>Note:</w:t>
      </w:r>
      <w:r w:rsidRPr="009129C2">
        <w:rPr>
          <w:b/>
        </w:rPr>
        <w:tab/>
      </w:r>
      <w:r w:rsidRPr="009129C2">
        <w:t xml:space="preserve">You can also apply similar offsets to specimen collection groups. </w:t>
      </w:r>
      <w:fldSimple w:instr=" DOCPROPERTY  ApplicationName  \* MERGEFORMAT ">
        <w:r w:rsidRPr="009129C2">
          <w:t>caTissue Suite</w:t>
        </w:r>
      </w:fldSimple>
      <w:r w:rsidRPr="009129C2">
        <w:t xml:space="preserve"> applies the offsets to all following sub-protocols and specimen collection groups, and displays the recalculated anticipated dates in the specimen details tree</w:t>
      </w:r>
    </w:p>
    <w:p w:rsidR="00066951" w:rsidRPr="009129C2" w:rsidRDefault="00066951" w:rsidP="00066951">
      <w:pPr>
        <w:pStyle w:val="Heading3"/>
      </w:pPr>
      <w:bookmarkStart w:id="350" w:name="_Ref275324025"/>
      <w:bookmarkStart w:id="351" w:name="_Toc266886717"/>
      <w:bookmarkStart w:id="352" w:name="_Toc271574037"/>
      <w:bookmarkStart w:id="353" w:name="_Toc288121256"/>
      <w:r w:rsidRPr="009129C2">
        <w:t>CP Based Data Entry</w:t>
      </w:r>
      <w:bookmarkStart w:id="354" w:name="OLE_LINK2"/>
      <w:bookmarkStart w:id="355" w:name="OLE_LINK3"/>
      <w:bookmarkEnd w:id="351"/>
      <w:bookmarkEnd w:id="352"/>
      <w:bookmarkEnd w:id="353"/>
      <w:r w:rsidRPr="009129C2">
        <w:t xml:space="preserve"> </w:t>
      </w:r>
      <w:bookmarkEnd w:id="354"/>
      <w:bookmarkEnd w:id="355"/>
    </w:p>
    <w:p w:rsidR="00066951" w:rsidRPr="009129C2" w:rsidRDefault="00066951" w:rsidP="00066951">
      <w:pPr>
        <w:pStyle w:val="BodyText"/>
      </w:pPr>
      <w:r w:rsidRPr="009129C2">
        <w:t>The CP based data entry</w:t>
      </w:r>
      <w:r w:rsidRPr="009129C2">
        <w:fldChar w:fldCharType="begin"/>
      </w:r>
      <w:r w:rsidRPr="009129C2">
        <w:instrText xml:space="preserve"> XE "CP based data entry" </w:instrText>
      </w:r>
      <w:r w:rsidRPr="009129C2">
        <w:fldChar w:fldCharType="end"/>
      </w:r>
      <w:r w:rsidRPr="009129C2">
        <w:t xml:space="preserve"> allows you to enter all the specimens for a particular event in a single-click. This feature can be used only if you have specified the specimen details during creation of the protocol that is for </w:t>
      </w:r>
      <w:r w:rsidRPr="009129C2">
        <w:rPr>
          <w:rStyle w:val="Strong"/>
          <w:b w:val="0"/>
        </w:rPr>
        <w:t>planned</w:t>
      </w:r>
      <w:r w:rsidRPr="009129C2">
        <w:t xml:space="preserve"> protocols.  </w:t>
      </w:r>
    </w:p>
    <w:p w:rsidR="00066951" w:rsidRPr="009129C2" w:rsidRDefault="00066951" w:rsidP="00066951">
      <w:pPr>
        <w:pStyle w:val="BodyText"/>
      </w:pPr>
      <w:r w:rsidRPr="009129C2">
        <w:t>The CP based data entry is based on the following principles:</w:t>
      </w:r>
    </w:p>
    <w:p w:rsidR="00066951" w:rsidRPr="009129C2" w:rsidRDefault="00066951" w:rsidP="00066951">
      <w:pPr>
        <w:pStyle w:val="ListBullet"/>
      </w:pPr>
      <w:r w:rsidRPr="009129C2">
        <w:t>In case of planned protocols, the details of specimens collected for each event is predefined during collection protocol creation.</w:t>
      </w:r>
    </w:p>
    <w:p w:rsidR="00066951" w:rsidRPr="009129C2" w:rsidRDefault="00066951" w:rsidP="00066951">
      <w:pPr>
        <w:pStyle w:val="ListBullet"/>
      </w:pPr>
      <w:r w:rsidRPr="009129C2">
        <w:t xml:space="preserve">The tissue bank receives all the defined specimens as per protocol definition during the actual collection process. </w:t>
      </w:r>
    </w:p>
    <w:p w:rsidR="00066951" w:rsidRPr="009129C2" w:rsidRDefault="00066951" w:rsidP="00066951">
      <w:pPr>
        <w:pStyle w:val="ListBullet"/>
      </w:pPr>
      <w:r w:rsidRPr="009129C2">
        <w:t>However, it is possible that the tissue bank can receive specimens that are inconsistent with the defined protocol. Therefore, there needs to be a provision for receiving more or less number of specimens that is a deviation from the protocol definition.</w:t>
      </w:r>
    </w:p>
    <w:p w:rsidR="00066951" w:rsidRPr="009129C2" w:rsidRDefault="00066951" w:rsidP="00066951">
      <w:pPr>
        <w:pStyle w:val="NoteMainbody"/>
      </w:pPr>
      <w:r w:rsidRPr="009129C2">
        <w:rPr>
          <w:b/>
        </w:rPr>
        <w:t xml:space="preserve">Note:  </w:t>
      </w:r>
      <w:r w:rsidRPr="009129C2">
        <w:t>For more information on creating a collecting a collection protocol, refer to Collection Protocols.</w:t>
      </w:r>
    </w:p>
    <w:p w:rsidR="00066951" w:rsidRPr="009129C2" w:rsidRDefault="00066951" w:rsidP="00066951">
      <w:pPr>
        <w:pStyle w:val="Heading4"/>
      </w:pPr>
      <w:bookmarkStart w:id="356" w:name="_Ref275324621"/>
      <w:bookmarkEnd w:id="350"/>
      <w:r w:rsidRPr="009129C2">
        <w:t>What are Anticipated Specimens?</w:t>
      </w:r>
      <w:bookmarkEnd w:id="356"/>
    </w:p>
    <w:p w:rsidR="00066951" w:rsidRPr="009129C2" w:rsidRDefault="00066951" w:rsidP="00066951">
      <w:pPr>
        <w:pStyle w:val="BodyText"/>
      </w:pPr>
      <w:r w:rsidRPr="009129C2">
        <w:t xml:space="preserve">When </w:t>
      </w:r>
      <w:r w:rsidRPr="009129C2">
        <w:fldChar w:fldCharType="begin"/>
      </w:r>
      <w:r w:rsidRPr="009129C2">
        <w:instrText xml:space="preserve"> XE "anticipated specimens:defined" </w:instrText>
      </w:r>
      <w:r w:rsidRPr="009129C2">
        <w:fldChar w:fldCharType="end"/>
      </w:r>
      <w:r w:rsidRPr="009129C2">
        <w:t xml:space="preserve">a participant is registered to a protocol, </w:t>
      </w:r>
      <w:fldSimple w:instr=" DOCPROPERTY  ApplicationName  \* MERGEFORMAT ">
        <w:r w:rsidRPr="009129C2">
          <w:t>caTissue Suite</w:t>
        </w:r>
      </w:fldSimple>
      <w:r w:rsidRPr="009129C2">
        <w:t xml:space="preserve"> automatically creates </w:t>
      </w:r>
      <w:r w:rsidRPr="009129C2">
        <w:rPr>
          <w:i/>
        </w:rPr>
        <w:t>anticipated</w:t>
      </w:r>
      <w:r w:rsidRPr="009129C2">
        <w:t xml:space="preserve"> specimens for the events based on the protocol definition. The anticipated specimen is similar to the actual specimen except the Collection Status of the specimen is set to</w:t>
      </w:r>
      <w:r w:rsidRPr="009129C2">
        <w:rPr>
          <w:i/>
        </w:rPr>
        <w:t xml:space="preserve"> Not collected</w:t>
      </w:r>
      <w:r w:rsidRPr="009129C2">
        <w:t>.</w:t>
      </w:r>
    </w:p>
    <w:p w:rsidR="00066951" w:rsidRPr="009129C2" w:rsidRDefault="00066951" w:rsidP="00066951">
      <w:pPr>
        <w:pStyle w:val="BodyText"/>
        <w:rPr>
          <w:rFonts w:cs="Courier New"/>
        </w:rPr>
      </w:pPr>
      <w:r w:rsidRPr="009129C2">
        <w:rPr>
          <w:rFonts w:cs="Courier New"/>
        </w:rPr>
        <w:t>If you do not receive all the anticipated specimens at a given time or you do not expect them in the near future:</w:t>
      </w:r>
    </w:p>
    <w:p w:rsidR="00066951" w:rsidRPr="009129C2" w:rsidRDefault="00066951" w:rsidP="00066951">
      <w:pPr>
        <w:pStyle w:val="ListBullet"/>
      </w:pPr>
      <w:r w:rsidRPr="009129C2">
        <w:t>Navigate to the Edit Specimen Collection Group page for that Specimen Collection Group under which specimens can be collected.</w:t>
      </w:r>
    </w:p>
    <w:p w:rsidR="00066951" w:rsidRPr="009129C2" w:rsidRDefault="00066951" w:rsidP="00066951">
      <w:pPr>
        <w:pStyle w:val="ListBullet"/>
      </w:pPr>
      <w:r w:rsidRPr="009129C2">
        <w:t xml:space="preserve">Set the SCG Collection Status to </w:t>
      </w:r>
      <w:r w:rsidRPr="009129C2">
        <w:rPr>
          <w:b/>
        </w:rPr>
        <w:t>Complete</w:t>
      </w:r>
      <w:r w:rsidRPr="009129C2">
        <w:t xml:space="preserve">, and click </w:t>
      </w:r>
      <w:r w:rsidRPr="009129C2">
        <w:rPr>
          <w:b/>
        </w:rPr>
        <w:t>Submit</w:t>
      </w:r>
      <w:r w:rsidRPr="009129C2">
        <w:t xml:space="preserve">. The application navigates to specimen details page. </w:t>
      </w:r>
    </w:p>
    <w:p w:rsidR="00066951" w:rsidRPr="009129C2" w:rsidRDefault="00066951" w:rsidP="00066951">
      <w:pPr>
        <w:pStyle w:val="ListBullet"/>
      </w:pPr>
      <w:r w:rsidRPr="009129C2">
        <w:t xml:space="preserve">When specimens are received, check the </w:t>
      </w:r>
      <w:r w:rsidRPr="009129C2">
        <w:rPr>
          <w:b/>
        </w:rPr>
        <w:t>Collected</w:t>
      </w:r>
      <w:r w:rsidRPr="009129C2">
        <w:t xml:space="preserve"> check box for the parent specimen or the </w:t>
      </w:r>
      <w:r w:rsidR="00D40EA5" w:rsidRPr="009129C2">
        <w:rPr>
          <w:b/>
        </w:rPr>
        <w:t>Collected check</w:t>
      </w:r>
      <w:r w:rsidRPr="009129C2">
        <w:t xml:space="preserve"> box for the children specimens.  If the specimens are not received, simply leave the </w:t>
      </w:r>
      <w:r w:rsidRPr="009129C2">
        <w:rPr>
          <w:b/>
        </w:rPr>
        <w:t>Collected</w:t>
      </w:r>
      <w:r w:rsidRPr="009129C2">
        <w:t xml:space="preserve"> check box unmarked, and the specimens remain as anticipated</w:t>
      </w:r>
    </w:p>
    <w:p w:rsidR="00066951" w:rsidRPr="009129C2" w:rsidRDefault="00066951" w:rsidP="00066951">
      <w:pPr>
        <w:pStyle w:val="ListBullet"/>
      </w:pPr>
      <w:r w:rsidRPr="009129C2">
        <w:t xml:space="preserve">You can also add a disposal event for the required specimen by setting its </w:t>
      </w:r>
      <w:r w:rsidRPr="009129C2">
        <w:rPr>
          <w:b/>
        </w:rPr>
        <w:t>Activity Status</w:t>
      </w:r>
      <w:r w:rsidRPr="009129C2">
        <w:t xml:space="preserve"> to </w:t>
      </w:r>
      <w:r w:rsidRPr="009129C2">
        <w:rPr>
          <w:b/>
        </w:rPr>
        <w:t>Disabled</w:t>
      </w:r>
      <w:r w:rsidRPr="009129C2">
        <w:t>.</w:t>
      </w:r>
    </w:p>
    <w:p w:rsidR="00066951" w:rsidRPr="009129C2" w:rsidRDefault="00066951" w:rsidP="00066951">
      <w:pPr>
        <w:pStyle w:val="Heading4"/>
      </w:pPr>
      <w:r w:rsidRPr="009129C2">
        <w:t>How Does CP Based Data Entry Work?</w:t>
      </w:r>
    </w:p>
    <w:p w:rsidR="00066951" w:rsidRPr="009129C2" w:rsidRDefault="00066951" w:rsidP="00066951">
      <w:pPr>
        <w:pStyle w:val="BodyText"/>
      </w:pPr>
      <w:r w:rsidRPr="009129C2">
        <w:t>Whenever a</w:t>
      </w:r>
      <w:r w:rsidRPr="009129C2">
        <w:fldChar w:fldCharType="begin"/>
      </w:r>
      <w:r w:rsidRPr="009129C2">
        <w:instrText xml:space="preserve"> XE "anticipated specimens:setting up" </w:instrText>
      </w:r>
      <w:r w:rsidRPr="009129C2">
        <w:fldChar w:fldCharType="end"/>
      </w:r>
      <w:r w:rsidRPr="009129C2">
        <w:t xml:space="preserve"> participant is registered, </w:t>
      </w:r>
      <w:fldSimple w:instr=" DOCPROPERTY  ApplicationName  \* MERGEFORMAT ">
        <w:r w:rsidRPr="009129C2">
          <w:t>caTissue Suite</w:t>
        </w:r>
      </w:fldSimple>
      <w:r w:rsidRPr="009129C2">
        <w:t xml:space="preserve"> automatically creates </w:t>
      </w:r>
      <w:r w:rsidRPr="009129C2">
        <w:rPr>
          <w:i/>
        </w:rPr>
        <w:t>anticipated</w:t>
      </w:r>
      <w:r w:rsidRPr="009129C2">
        <w:t xml:space="preserve"> specimens for all the events in the protocol. </w:t>
      </w:r>
    </w:p>
    <w:p w:rsidR="00066951" w:rsidRPr="009129C2" w:rsidRDefault="00066951" w:rsidP="00066951">
      <w:pPr>
        <w:pStyle w:val="ListBullet"/>
      </w:pPr>
      <w:r w:rsidRPr="009129C2">
        <w:t>Supervisor registers participants.</w:t>
      </w:r>
    </w:p>
    <w:p w:rsidR="00066951" w:rsidRPr="009129C2" w:rsidRDefault="00066951" w:rsidP="00066951">
      <w:pPr>
        <w:pStyle w:val="ListBullet2"/>
      </w:pPr>
      <w:r w:rsidRPr="009129C2">
        <w:t>caTissue Suite automatically creates anticipated SCGs and specimens.</w:t>
      </w:r>
    </w:p>
    <w:p w:rsidR="00066951" w:rsidRPr="009129C2" w:rsidRDefault="00066951" w:rsidP="00066951">
      <w:pPr>
        <w:pStyle w:val="ListBullet"/>
      </w:pPr>
      <w:r w:rsidRPr="009129C2">
        <w:t>Technician collects specimens for an event.</w:t>
      </w:r>
    </w:p>
    <w:p w:rsidR="00066951" w:rsidRPr="009129C2" w:rsidRDefault="00066951" w:rsidP="00066951">
      <w:pPr>
        <w:pStyle w:val="ListBullet"/>
      </w:pPr>
      <w:r w:rsidRPr="009129C2">
        <w:t xml:space="preserve">User selects </w:t>
      </w:r>
      <w:r w:rsidRPr="009129C2">
        <w:rPr>
          <w:b/>
        </w:rPr>
        <w:t>Specimen entry based on collection protocol</w:t>
      </w:r>
      <w:r w:rsidRPr="009129C2">
        <w:t xml:space="preserve"> checkbox on the SCG page, and clicks </w:t>
      </w:r>
      <w:r w:rsidRPr="009129C2">
        <w:rPr>
          <w:b/>
        </w:rPr>
        <w:t>Submit</w:t>
      </w:r>
      <w:r w:rsidRPr="009129C2">
        <w:t>.</w:t>
      </w:r>
    </w:p>
    <w:p w:rsidR="00066951" w:rsidRPr="009129C2" w:rsidRDefault="00066951" w:rsidP="00066951">
      <w:pPr>
        <w:pStyle w:val="ListBullet"/>
      </w:pPr>
      <w:r w:rsidRPr="009129C2">
        <w:t xml:space="preserve">On the Collection Protocol Based Data Entry page, a Technician unchecks the specimens that were not collected, and clicks </w:t>
      </w:r>
      <w:r w:rsidRPr="009129C2">
        <w:rPr>
          <w:b/>
        </w:rPr>
        <w:t>Submit</w:t>
      </w:r>
      <w:r w:rsidRPr="009129C2">
        <w:t>.</w:t>
      </w:r>
    </w:p>
    <w:p w:rsidR="00066951" w:rsidRPr="009129C2" w:rsidRDefault="00066951" w:rsidP="00066951">
      <w:pPr>
        <w:pStyle w:val="ListBullet"/>
      </w:pPr>
      <w:r w:rsidRPr="009129C2">
        <w:t>caTissue Suite changes the status of the specimen from anticipated to collected.</w:t>
      </w:r>
    </w:p>
    <w:p w:rsidR="00066951" w:rsidRPr="009129C2" w:rsidRDefault="00066951" w:rsidP="00066951">
      <w:pPr>
        <w:pStyle w:val="BodyText"/>
      </w:pPr>
      <w:r w:rsidRPr="009129C2">
        <w:t>The following diagram depicts the general workflow of using the Collection Based data entry feature:</w:t>
      </w:r>
    </w:p>
    <w:p w:rsidR="00066951" w:rsidRPr="009129C2" w:rsidRDefault="007A0E2C" w:rsidP="00066951">
      <w:pPr>
        <w:pStyle w:val="GraphicAnchorMainIndent"/>
      </w:pPr>
      <w:r>
        <w:rPr>
          <w:noProof/>
        </w:rPr>
        <w:drawing>
          <wp:inline distT="0" distB="0" distL="0" distR="0">
            <wp:extent cx="4391025" cy="1609725"/>
            <wp:effectExtent l="19050" t="19050" r="28575" b="28575"/>
            <wp:docPr id="89" name="Picture 89" descr="This graphic shows the general workflow of the Anticipated Specimen workflow as describ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descr="This graphic shows the general workflow of the Anticipated Specimen workflow as described."/>
                    <pic:cNvPicPr>
                      <a:picLocks noChangeArrowheads="1"/>
                    </pic:cNvPicPr>
                  </pic:nvPicPr>
                  <pic:blipFill>
                    <a:blip r:embed="rId117"/>
                    <a:srcRect t="-456" b="-456"/>
                    <a:stretch>
                      <a:fillRect/>
                    </a:stretch>
                  </pic:blipFill>
                  <pic:spPr bwMode="auto">
                    <a:xfrm>
                      <a:off x="0" y="0"/>
                      <a:ext cx="4391025" cy="16097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103</w:t>
        </w:r>
      </w:fldSimple>
      <w:r w:rsidRPr="009129C2">
        <w:t>: CP Based Data Entry Workflow</w:t>
      </w:r>
    </w:p>
    <w:p w:rsidR="00066951" w:rsidRPr="009129C2" w:rsidRDefault="00066951" w:rsidP="00066951">
      <w:pPr>
        <w:pStyle w:val="BodyText0"/>
      </w:pPr>
      <w:r w:rsidRPr="009129C2">
        <w:t xml:space="preserve">A Specimen Collection Group (SCG) is an event that results in the collection of one or more biospecimens from a participant at a given time.  Select the anticipated specimen collection group (black g) </w:t>
      </w:r>
      <w:r w:rsidR="007A0E2C">
        <w:rPr>
          <w:noProof/>
        </w:rPr>
        <w:drawing>
          <wp:inline distT="0" distB="0" distL="0" distR="0">
            <wp:extent cx="123825" cy="123825"/>
            <wp:effectExtent l="19050" t="0" r="9525" b="0"/>
            <wp:docPr id="90" name="Picture 90" descr="This is a black 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his is a black g icon."/>
                    <pic:cNvPicPr>
                      <a:picLocks noChangeAspect="1" noChangeArrowheads="1"/>
                    </pic:cNvPicPr>
                  </pic:nvPicPr>
                  <pic:blipFill>
                    <a:blip r:embed="rId118"/>
                    <a:srcRect/>
                    <a:stretch>
                      <a:fillRect/>
                    </a:stretch>
                  </pic:blipFill>
                  <pic:spPr bwMode="auto">
                    <a:xfrm>
                      <a:off x="0" y="0"/>
                      <a:ext cx="123825" cy="123825"/>
                    </a:xfrm>
                    <a:prstGeom prst="rect">
                      <a:avLst/>
                    </a:prstGeom>
                    <a:noFill/>
                    <a:ln w="9525">
                      <a:noFill/>
                      <a:miter lim="800000"/>
                      <a:headEnd/>
                      <a:tailEnd/>
                    </a:ln>
                  </pic:spPr>
                </pic:pic>
              </a:graphicData>
            </a:graphic>
          </wp:inline>
        </w:drawing>
      </w:r>
      <w:r w:rsidRPr="009129C2">
        <w:t>. The Specimen Collection Group (SCG) page opens on the right pane.</w:t>
      </w:r>
    </w:p>
    <w:p w:rsidR="00066951" w:rsidRPr="009129C2" w:rsidRDefault="00066951" w:rsidP="00066951">
      <w:pPr>
        <w:pStyle w:val="BodyText0"/>
      </w:pPr>
      <w:r w:rsidRPr="009129C2">
        <w:t>Step One, Specimen Collection Group (SCG) page:</w:t>
      </w:r>
    </w:p>
    <w:p w:rsidR="00066951" w:rsidRPr="009129C2" w:rsidRDefault="00066951" w:rsidP="00066951">
      <w:pPr>
        <w:pStyle w:val="ListNumber"/>
        <w:numPr>
          <w:ilvl w:val="0"/>
          <w:numId w:val="303"/>
        </w:numPr>
        <w:rPr>
          <w:sz w:val="20"/>
        </w:rPr>
      </w:pPr>
      <w:r w:rsidRPr="009129C2">
        <w:t xml:space="preserve">On the Specimen Collection Group page, select a collection site from the </w:t>
      </w:r>
      <w:r w:rsidRPr="009129C2">
        <w:rPr>
          <w:b/>
        </w:rPr>
        <w:t>Collection Site</w:t>
      </w:r>
      <w:r w:rsidRPr="009129C2">
        <w:t xml:space="preserve"> drop-down list as shown in the following figure.</w:t>
      </w:r>
    </w:p>
    <w:p w:rsidR="00066951" w:rsidRPr="009129C2" w:rsidRDefault="00066951" w:rsidP="00066951">
      <w:pPr>
        <w:pStyle w:val="ListNumber"/>
        <w:numPr>
          <w:ilvl w:val="0"/>
          <w:numId w:val="48"/>
        </w:numPr>
        <w:rPr>
          <w:sz w:val="20"/>
        </w:rPr>
      </w:pPr>
      <w:r w:rsidRPr="009129C2">
        <w:t xml:space="preserve">Set the </w:t>
      </w:r>
      <w:r w:rsidRPr="009129C2">
        <w:rPr>
          <w:b/>
        </w:rPr>
        <w:t>Collection Status</w:t>
      </w:r>
      <w:r w:rsidRPr="009129C2">
        <w:t xml:space="preserve"> of the SCG to </w:t>
      </w:r>
      <w:r w:rsidRPr="009129C2">
        <w:rPr>
          <w:b/>
        </w:rPr>
        <w:t>Complete</w:t>
      </w:r>
      <w:r w:rsidRPr="009129C2">
        <w:t xml:space="preserve">. </w:t>
      </w:r>
    </w:p>
    <w:p w:rsidR="00066951" w:rsidRPr="009129C2" w:rsidRDefault="00066951" w:rsidP="00066951">
      <w:pPr>
        <w:pStyle w:val="NoteInList"/>
      </w:pPr>
      <w:r w:rsidRPr="009129C2">
        <w:rPr>
          <w:b/>
        </w:rPr>
        <w:t>Note:</w:t>
      </w:r>
      <w:r w:rsidRPr="009129C2">
        <w:tab/>
        <w:t xml:space="preserve">If a specimen is collected, and it is not part of the collection protocol, you can add it as a new specimen using the Collection Protocol Based View. Click </w:t>
      </w:r>
      <w:r w:rsidRPr="009129C2">
        <w:rPr>
          <w:b/>
        </w:rPr>
        <w:t>Add Specimen</w:t>
      </w:r>
      <w:r w:rsidRPr="009129C2">
        <w:t xml:space="preserve"> or </w:t>
      </w:r>
      <w:r w:rsidRPr="009129C2">
        <w:rPr>
          <w:b/>
        </w:rPr>
        <w:t>Add Multiple Specimen</w:t>
      </w:r>
      <w:r w:rsidRPr="009129C2">
        <w:t xml:space="preserve"> on the Edit Specimen Collection Group page.</w:t>
      </w:r>
    </w:p>
    <w:p w:rsidR="00066951" w:rsidRPr="009129C2" w:rsidRDefault="00066951" w:rsidP="00066951">
      <w:pPr>
        <w:pStyle w:val="ListNumber"/>
        <w:numPr>
          <w:ilvl w:val="0"/>
          <w:numId w:val="48"/>
        </w:numPr>
      </w:pPr>
      <w:r w:rsidRPr="009129C2">
        <w:t xml:space="preserve">Check the </w:t>
      </w:r>
      <w:r w:rsidRPr="009129C2">
        <w:rPr>
          <w:b/>
        </w:rPr>
        <w:t>Specimen entry based on collection protocol</w:t>
      </w:r>
      <w:r w:rsidRPr="009129C2">
        <w:t xml:space="preserve"> check box.</w:t>
      </w:r>
    </w:p>
    <w:p w:rsidR="00066951" w:rsidRPr="009129C2" w:rsidRDefault="00066951" w:rsidP="00066951">
      <w:pPr>
        <w:pStyle w:val="ListNumber"/>
        <w:numPr>
          <w:ilvl w:val="0"/>
          <w:numId w:val="48"/>
        </w:numPr>
      </w:pPr>
      <w:r w:rsidRPr="009129C2">
        <w:t xml:space="preserve">Click </w:t>
      </w:r>
      <w:r w:rsidRPr="009129C2">
        <w:rPr>
          <w:b/>
        </w:rPr>
        <w:t>Submit</w:t>
      </w:r>
      <w:r w:rsidRPr="009129C2">
        <w:t>.</w:t>
      </w:r>
    </w:p>
    <w:p w:rsidR="00066951" w:rsidRPr="009129C2" w:rsidRDefault="00066951" w:rsidP="00066951">
      <w:pPr>
        <w:pStyle w:val="BodyText0"/>
      </w:pPr>
      <w:r w:rsidRPr="009129C2">
        <w:br w:type="page"/>
        <w:t>Step One, Collection Protocol Based Data Entry Page:</w:t>
      </w:r>
    </w:p>
    <w:p w:rsidR="00066951" w:rsidRPr="009129C2" w:rsidRDefault="00066951" w:rsidP="00066951">
      <w:pPr>
        <w:pStyle w:val="ListNumber"/>
        <w:numPr>
          <w:ilvl w:val="0"/>
          <w:numId w:val="304"/>
        </w:numPr>
      </w:pPr>
      <w:r w:rsidRPr="009129C2">
        <w:t xml:space="preserve">On the </w:t>
      </w:r>
      <w:r w:rsidRPr="009129C2">
        <w:fldChar w:fldCharType="begin"/>
      </w:r>
      <w:r w:rsidRPr="009129C2">
        <w:instrText xml:space="preserve"> XE "Specimen Details page:adding events" </w:instrText>
      </w:r>
      <w:r w:rsidRPr="009129C2">
        <w:fldChar w:fldCharType="end"/>
      </w:r>
      <w:r w:rsidRPr="009129C2">
        <w:t xml:space="preserve">Collection Protocol Based Data Entry Page, review the specimen details and clear the specimens that are not collected. </w:t>
      </w:r>
    </w:p>
    <w:p w:rsidR="00066951" w:rsidRPr="009129C2" w:rsidRDefault="00066951" w:rsidP="00066951">
      <w:pPr>
        <w:pStyle w:val="ListNumber"/>
        <w:numPr>
          <w:ilvl w:val="0"/>
          <w:numId w:val="304"/>
        </w:numPr>
      </w:pPr>
      <w:r w:rsidRPr="009129C2">
        <w:t xml:space="preserve">Storage location is assigned to each specimen based on the Collection Protocol design. </w:t>
      </w:r>
    </w:p>
    <w:p w:rsidR="00066951" w:rsidRPr="009129C2" w:rsidRDefault="007A0E2C" w:rsidP="00066951">
      <w:pPr>
        <w:pStyle w:val="GraphicAnchorMain"/>
      </w:pPr>
      <w:r>
        <w:rPr>
          <w:noProof/>
        </w:rPr>
        <w:drawing>
          <wp:inline distT="0" distB="0" distL="0" distR="0">
            <wp:extent cx="5724525" cy="3343275"/>
            <wp:effectExtent l="19050" t="19050" r="28575" b="28575"/>
            <wp:docPr id="91" name="Picture 91" descr="This screen shot shows the Collection Protocol Based View, Specimen Detail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is screen shot shows the Collection Protocol Based View, Specimen Details page."/>
                    <pic:cNvPicPr>
                      <a:picLocks noChangeAspect="1" noChangeArrowheads="1"/>
                    </pic:cNvPicPr>
                  </pic:nvPicPr>
                  <pic:blipFill>
                    <a:blip r:embed="rId119"/>
                    <a:srcRect t="15002" r="3751" b="10001"/>
                    <a:stretch>
                      <a:fillRect/>
                    </a:stretch>
                  </pic:blipFill>
                  <pic:spPr bwMode="auto">
                    <a:xfrm>
                      <a:off x="0" y="0"/>
                      <a:ext cx="5724525" cy="33432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360"/>
      </w:pPr>
      <w:r w:rsidRPr="009129C2">
        <w:t xml:space="preserve">Figure </w:t>
      </w:r>
      <w:fldSimple w:instr=" SEQ Figure \* ARABIC ">
        <w:r w:rsidR="00327542">
          <w:rPr>
            <w:noProof/>
          </w:rPr>
          <w:t>104</w:t>
        </w:r>
      </w:fldSimple>
      <w:r w:rsidRPr="009129C2">
        <w:t>: CP based Data Entry - Specimen Details Page</w:t>
      </w:r>
    </w:p>
    <w:p w:rsidR="00066951" w:rsidRPr="009129C2" w:rsidRDefault="00066951" w:rsidP="00066951">
      <w:pPr>
        <w:pStyle w:val="ListNumber2"/>
        <w:numPr>
          <w:ilvl w:val="0"/>
          <w:numId w:val="306"/>
        </w:numPr>
      </w:pPr>
      <w:r w:rsidRPr="009129C2">
        <w:t>Indicates that the whole blood specimen is stored virtually.</w:t>
      </w:r>
    </w:p>
    <w:p w:rsidR="00066951" w:rsidRPr="009129C2" w:rsidRDefault="00066951" w:rsidP="00066951">
      <w:pPr>
        <w:pStyle w:val="ListNumber2"/>
      </w:pPr>
      <w:r w:rsidRPr="009129C2">
        <w:t xml:space="preserve">Indicates that the fresh tissue specimen is stored manually. It means you can allocate a location to the specimen. </w:t>
      </w:r>
    </w:p>
    <w:p w:rsidR="00066951" w:rsidRPr="009129C2" w:rsidRDefault="00066951" w:rsidP="00066951">
      <w:pPr>
        <w:pStyle w:val="ListBullet3"/>
      </w:pPr>
      <w:r w:rsidRPr="009129C2">
        <w:t xml:space="preserve">To do this, click the tree </w:t>
      </w:r>
      <w:r w:rsidR="007A0E2C">
        <w:rPr>
          <w:noProof/>
        </w:rPr>
        <w:drawing>
          <wp:inline distT="0" distB="0" distL="0" distR="0">
            <wp:extent cx="314325" cy="285750"/>
            <wp:effectExtent l="19050" t="0" r="9525" b="0"/>
            <wp:docPr id="92" name="Picture 92" descr="This is the tree/map icon (black lines and yellow squares) to signify the fresh tissue specimen stored at th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is is the tree/map icon (black lines and yellow squares) to signify the fresh tissue specimen stored at the location."/>
                    <pic:cNvPicPr>
                      <a:picLocks noChangeAspect="1" noChangeArrowheads="1"/>
                    </pic:cNvPicPr>
                  </pic:nvPicPr>
                  <pic:blipFill>
                    <a:blip r:embed="rId47"/>
                    <a:srcRect/>
                    <a:stretch>
                      <a:fillRect/>
                    </a:stretch>
                  </pic:blipFill>
                  <pic:spPr bwMode="auto">
                    <a:xfrm>
                      <a:off x="0" y="0"/>
                      <a:ext cx="314325" cy="285750"/>
                    </a:xfrm>
                    <a:prstGeom prst="rect">
                      <a:avLst/>
                    </a:prstGeom>
                    <a:noFill/>
                    <a:ln w="9525">
                      <a:noFill/>
                      <a:miter lim="800000"/>
                      <a:headEnd/>
                      <a:tailEnd/>
                    </a:ln>
                  </pic:spPr>
                </pic:pic>
              </a:graphicData>
            </a:graphic>
          </wp:inline>
        </w:drawing>
      </w:r>
      <w:r w:rsidRPr="009129C2">
        <w:t xml:space="preserve"> icon and choose a valid location from the map.</w:t>
      </w:r>
    </w:p>
    <w:p w:rsidR="00066951" w:rsidRPr="009129C2" w:rsidRDefault="00066951" w:rsidP="00066951">
      <w:pPr>
        <w:pStyle w:val="ListNumber2"/>
      </w:pPr>
      <w:r w:rsidRPr="009129C2">
        <w:t>Indicates that the total nucleic acid specimen is allocated an auto location. In this case, the location is auto-populated in the boxes based on the container restrictions.</w:t>
      </w:r>
    </w:p>
    <w:p w:rsidR="00066951" w:rsidRPr="009129C2" w:rsidRDefault="00066951" w:rsidP="00066951">
      <w:pPr>
        <w:pStyle w:val="ListNumber"/>
      </w:pPr>
      <w:r w:rsidRPr="009129C2">
        <w:br w:type="page"/>
        <w:t>Review the child specimens, and clear the specimens that are not collected.</w:t>
      </w:r>
    </w:p>
    <w:p w:rsidR="00066951" w:rsidRPr="009129C2" w:rsidRDefault="00066951" w:rsidP="00066951">
      <w:pPr>
        <w:pStyle w:val="ListNumber"/>
        <w:numPr>
          <w:ilvl w:val="0"/>
          <w:numId w:val="48"/>
        </w:numPr>
        <w:rPr>
          <w:rStyle w:val="BodyTextChar2"/>
          <w:rFonts w:ascii="Arial" w:hAnsi="Arial"/>
          <w:szCs w:val="24"/>
          <w:lang w:bidi="ar-SA"/>
        </w:rPr>
      </w:pPr>
      <w:r w:rsidRPr="009129C2">
        <w:t xml:space="preserve">Click </w:t>
      </w:r>
      <w:r w:rsidRPr="009129C2">
        <w:rPr>
          <w:b/>
        </w:rPr>
        <w:t>Submit</w:t>
      </w:r>
      <w:r w:rsidRPr="009129C2">
        <w:rPr>
          <w:rStyle w:val="BodyTextChar2"/>
        </w:rPr>
        <w:t>.</w:t>
      </w:r>
    </w:p>
    <w:p w:rsidR="00066951" w:rsidRPr="009129C2" w:rsidRDefault="007A0E2C" w:rsidP="00066951">
      <w:pPr>
        <w:pStyle w:val="GraphicAnchorMain"/>
      </w:pPr>
      <w:r>
        <w:rPr>
          <w:noProof/>
        </w:rPr>
        <w:drawing>
          <wp:inline distT="0" distB="0" distL="0" distR="0">
            <wp:extent cx="5734050" cy="2790825"/>
            <wp:effectExtent l="19050" t="19050" r="19050" b="28575"/>
            <wp:docPr id="93" name="Picture 93" descr="This screen shot shows the Specimens Collection Group page and the Collection Protocol Bas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s screen shot shows the Specimens Collection Group page and the Collection Protocol Based View."/>
                    <pic:cNvPicPr>
                      <a:picLocks noChangeAspect="1" noChangeArrowheads="1"/>
                    </pic:cNvPicPr>
                  </pic:nvPicPr>
                  <pic:blipFill>
                    <a:blip r:embed="rId120"/>
                    <a:srcRect/>
                    <a:stretch>
                      <a:fillRect/>
                    </a:stretch>
                  </pic:blipFill>
                  <pic:spPr bwMode="auto">
                    <a:xfrm>
                      <a:off x="0" y="0"/>
                      <a:ext cx="5734050" cy="279082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105</w:t>
        </w:r>
      </w:fldSimple>
      <w:r w:rsidRPr="009129C2">
        <w:t>: Workflow to Perform CP Based Data Entry</w:t>
      </w:r>
    </w:p>
    <w:p w:rsidR="00066951" w:rsidRPr="009129C2" w:rsidRDefault="00066951" w:rsidP="00066951">
      <w:pPr>
        <w:pStyle w:val="BodyText"/>
      </w:pPr>
      <w:r w:rsidRPr="009129C2">
        <w:br w:type="page"/>
        <w:t>The following specimen tree shows:</w:t>
      </w:r>
    </w:p>
    <w:p w:rsidR="00066951" w:rsidRPr="009129C2" w:rsidRDefault="00066951" w:rsidP="00066951">
      <w:pPr>
        <w:pStyle w:val="ListBullet"/>
      </w:pPr>
      <w:r w:rsidRPr="009129C2">
        <w:rPr>
          <w:b/>
        </w:rPr>
        <w:t>Day one</w:t>
      </w:r>
      <w:r w:rsidRPr="009129C2">
        <w:t xml:space="preserve">, collection group 319, with specimens 319_1, 319_2, 320, and 321 not collected as the icons are black. </w:t>
      </w:r>
    </w:p>
    <w:p w:rsidR="00066951" w:rsidRPr="009129C2" w:rsidRDefault="00066951" w:rsidP="00066951">
      <w:pPr>
        <w:pStyle w:val="ListBullet"/>
      </w:pPr>
      <w:r w:rsidRPr="009129C2">
        <w:rPr>
          <w:b/>
        </w:rPr>
        <w:t>Post-surgery</w:t>
      </w:r>
      <w:r w:rsidRPr="009129C2">
        <w:t xml:space="preserve">, collection group 322, with specimens 322_1, 322_2, 322_3, 322_4, 322_5, and 323 and not collected as the icons are black. </w:t>
      </w:r>
    </w:p>
    <w:p w:rsidR="00066951" w:rsidRPr="009129C2" w:rsidRDefault="00066951" w:rsidP="00066951">
      <w:pPr>
        <w:pStyle w:val="GraphicAnchorStep"/>
        <w:rPr>
          <w:noProof/>
        </w:rPr>
      </w:pPr>
      <w:r w:rsidRPr="009129C2">
        <w:rPr>
          <w:noProof/>
        </w:rPr>
        <w:tab/>
      </w:r>
      <w:r w:rsidRPr="009129C2">
        <w:rPr>
          <w:noProof/>
        </w:rPr>
        <w:tab/>
      </w:r>
      <w:r w:rsidR="007A0E2C">
        <w:rPr>
          <w:noProof/>
        </w:rPr>
        <w:drawing>
          <wp:inline distT="0" distB="0" distL="0" distR="0">
            <wp:extent cx="2209800" cy="4362450"/>
            <wp:effectExtent l="38100" t="19050" r="19050" b="19050"/>
            <wp:docPr id="94" name="Picture 94" descr="This screen shot shows the map of the Specimen Details for Joseph George as described previous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is screen shot shows the map of the Specimen Details for Joseph George as described previously."/>
                    <pic:cNvPicPr>
                      <a:picLocks noChangeAspect="1" noChangeArrowheads="1"/>
                    </pic:cNvPicPr>
                  </pic:nvPicPr>
                  <pic:blipFill>
                    <a:blip r:embed="rId121"/>
                    <a:srcRect t="19687" r="73500" b="14063"/>
                    <a:stretch>
                      <a:fillRect/>
                    </a:stretch>
                  </pic:blipFill>
                  <pic:spPr bwMode="auto">
                    <a:xfrm>
                      <a:off x="0" y="0"/>
                      <a:ext cx="2209800" cy="436245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left="2160" w:firstLine="720"/>
        <w:rPr>
          <w:noProof/>
        </w:rPr>
      </w:pPr>
      <w:r w:rsidRPr="009129C2">
        <w:t xml:space="preserve">Figure </w:t>
      </w:r>
      <w:fldSimple w:instr=" SEQ Figure \* ARABIC ">
        <w:r w:rsidR="00327542">
          <w:rPr>
            <w:noProof/>
          </w:rPr>
          <w:t>106</w:t>
        </w:r>
      </w:fldSimple>
      <w:r w:rsidRPr="009129C2">
        <w:t>: Specimen Details b</w:t>
      </w:r>
      <w:r w:rsidRPr="009129C2">
        <w:rPr>
          <w:u w:val="single"/>
        </w:rPr>
        <w:t>efore</w:t>
      </w:r>
      <w:r w:rsidRPr="009129C2">
        <w:t xml:space="preserve"> Specimen Collection</w:t>
      </w:r>
    </w:p>
    <w:p w:rsidR="00066951" w:rsidRPr="009129C2" w:rsidRDefault="00066951" w:rsidP="00066951">
      <w:pPr>
        <w:pStyle w:val="ListNumber"/>
        <w:numPr>
          <w:ilvl w:val="0"/>
          <w:numId w:val="48"/>
        </w:numPr>
      </w:pPr>
      <w:r w:rsidRPr="009129C2">
        <w:t xml:space="preserve">Icons </w:t>
      </w:r>
      <w:r w:rsidRPr="009129C2">
        <w:fldChar w:fldCharType="begin"/>
      </w:r>
      <w:r w:rsidRPr="009129C2">
        <w:instrText xml:space="preserve"> XE "Specimen Details page" </w:instrText>
      </w:r>
      <w:r w:rsidRPr="009129C2">
        <w:fldChar w:fldCharType="end"/>
      </w:r>
      <w:r w:rsidRPr="009129C2">
        <w:t xml:space="preserve">for a specimen collection group and a specimen that are </w:t>
      </w:r>
      <w:r w:rsidRPr="009129C2">
        <w:rPr>
          <w:rStyle w:val="Strong"/>
        </w:rPr>
        <w:t>black</w:t>
      </w:r>
      <w:r w:rsidRPr="009129C2">
        <w:t xml:space="preserve"> in color indicate they are not yet collected and are anticipated. </w:t>
      </w:r>
    </w:p>
    <w:p w:rsidR="00066951" w:rsidRPr="009129C2" w:rsidRDefault="00066951" w:rsidP="00066951">
      <w:pPr>
        <w:pStyle w:val="ListNumber"/>
        <w:numPr>
          <w:ilvl w:val="0"/>
          <w:numId w:val="48"/>
        </w:numPr>
      </w:pPr>
      <w:r w:rsidRPr="009129C2">
        <w:br w:type="page"/>
        <w:t>In the following figure, the icons for the first specimen collection group and specimens associated with it are changed to indicate that they are collected specimens. The second event and specimen icons associated with the second event are black in color, indicating that they are not yet collected.</w:t>
      </w:r>
    </w:p>
    <w:p w:rsidR="00066951" w:rsidRPr="009129C2" w:rsidRDefault="007A0E2C" w:rsidP="00066951">
      <w:pPr>
        <w:pStyle w:val="GraphicAnchorStep"/>
        <w:rPr>
          <w:noProof/>
        </w:rPr>
      </w:pPr>
      <w:r>
        <w:rPr>
          <w:noProof/>
        </w:rPr>
        <w:drawing>
          <wp:inline distT="0" distB="0" distL="0" distR="0">
            <wp:extent cx="3048000" cy="6515100"/>
            <wp:effectExtent l="38100" t="19050" r="19050" b="19050"/>
            <wp:docPr id="95" name="Picture 95" descr="This screen shot shows the tree/mapfor the specimen details as described previous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is screen shot shows the tree/mapfor the specimen details as described previously. "/>
                    <pic:cNvPicPr>
                      <a:picLocks noChangeAspect="1" noChangeArrowheads="1"/>
                    </pic:cNvPicPr>
                  </pic:nvPicPr>
                  <pic:blipFill>
                    <a:blip r:embed="rId122"/>
                    <a:srcRect t="19687" r="73500" b="9375"/>
                    <a:stretch>
                      <a:fillRect/>
                    </a:stretch>
                  </pic:blipFill>
                  <pic:spPr bwMode="auto">
                    <a:xfrm>
                      <a:off x="0" y="0"/>
                      <a:ext cx="3048000" cy="651510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 w:rsidR="00066951" w:rsidRPr="009129C2" w:rsidRDefault="00066951" w:rsidP="00066951">
      <w:pPr>
        <w:pStyle w:val="Caption"/>
        <w:ind w:firstLine="720"/>
      </w:pPr>
      <w:r w:rsidRPr="009129C2">
        <w:t xml:space="preserve">Figure </w:t>
      </w:r>
      <w:fldSimple w:instr=" SEQ Figure \* ARABIC ">
        <w:r w:rsidR="00327542">
          <w:rPr>
            <w:noProof/>
          </w:rPr>
          <w:t>107</w:t>
        </w:r>
      </w:fldSimple>
      <w:r w:rsidRPr="009129C2">
        <w:t xml:space="preserve">: Specimen Details </w:t>
      </w:r>
      <w:r w:rsidRPr="009129C2">
        <w:rPr>
          <w:u w:val="single"/>
        </w:rPr>
        <w:t>after</w:t>
      </w:r>
      <w:r w:rsidRPr="009129C2">
        <w:t xml:space="preserve"> Specimen Collection</w:t>
      </w:r>
    </w:p>
    <w:p w:rsidR="00066951" w:rsidRPr="009129C2" w:rsidRDefault="00066951" w:rsidP="00066951">
      <w:pPr>
        <w:pStyle w:val="BodyText0"/>
      </w:pPr>
      <w:r w:rsidRPr="009129C2">
        <w:br w:type="page"/>
        <w:t>In the preceding figure, the icons for the first specimen collection group and specimens associated with it are changed to indicate that they are collected specimens. The second event and specimens associated with the second event are in black color icons, indicating that they are not yet collected.</w:t>
      </w:r>
    </w:p>
    <w:p w:rsidR="00066951" w:rsidRPr="009129C2" w:rsidRDefault="00066951" w:rsidP="00066951">
      <w:pPr>
        <w:pStyle w:val="Heading4"/>
        <w:ind w:left="0"/>
      </w:pPr>
      <w:bookmarkStart w:id="357" w:name="_Ref275324628"/>
      <w:r w:rsidRPr="009129C2">
        <w:t>What are Collected and Received Events?</w:t>
      </w:r>
      <w:bookmarkEnd w:id="357"/>
    </w:p>
    <w:p w:rsidR="00066951" w:rsidRPr="009129C2" w:rsidRDefault="00066951" w:rsidP="00066951">
      <w:pPr>
        <w:pStyle w:val="BodyText"/>
      </w:pPr>
      <w:r w:rsidRPr="009129C2">
        <w:t xml:space="preserve">Specimens </w:t>
      </w:r>
      <w:r w:rsidRPr="009129C2">
        <w:fldChar w:fldCharType="begin"/>
      </w:r>
      <w:r w:rsidRPr="009129C2">
        <w:instrText xml:space="preserve"> XE "events:collected and received" </w:instrText>
      </w:r>
      <w:r w:rsidRPr="009129C2">
        <w:fldChar w:fldCharType="end"/>
      </w:r>
      <w:r w:rsidRPr="009129C2">
        <w:fldChar w:fldCharType="begin"/>
      </w:r>
      <w:r w:rsidRPr="009129C2">
        <w:instrText xml:space="preserve"> XE "collected events" </w:instrText>
      </w:r>
      <w:r w:rsidRPr="009129C2">
        <w:fldChar w:fldCharType="end"/>
      </w:r>
      <w:r w:rsidRPr="009129C2">
        <w:fldChar w:fldCharType="begin"/>
      </w:r>
      <w:r w:rsidRPr="009129C2">
        <w:instrText xml:space="preserve"> XE "received events" </w:instrText>
      </w:r>
      <w:r w:rsidRPr="009129C2">
        <w:fldChar w:fldCharType="end"/>
      </w:r>
      <w:r w:rsidRPr="009129C2">
        <w:t xml:space="preserve">are collected from a participant and received in tissue bank, so collected and received events are required for every specimen. In </w:t>
      </w:r>
      <w:fldSimple w:instr=" DOCPROPERTY  ApplicationName  \* MERGEFORMAT ">
        <w:r w:rsidRPr="009129C2">
          <w:t>caTissue Suite</w:t>
        </w:r>
      </w:fldSimple>
      <w:r w:rsidRPr="009129C2">
        <w:t xml:space="preserve">, the specimen collected event and received event capture information about the specimen as it is collected and received for processing and storage. Collected Events are defined as the event (time) at which a biospecimen is removed from the participant. A Received Event is defined as the event (time) at which a biospecimen is first received for initial processing. </w:t>
      </w:r>
    </w:p>
    <w:p w:rsidR="00066951" w:rsidRPr="009129C2" w:rsidRDefault="00066951" w:rsidP="00066951">
      <w:pPr>
        <w:pStyle w:val="NoteMainbody"/>
      </w:pPr>
      <w:r w:rsidRPr="009129C2">
        <w:rPr>
          <w:b/>
        </w:rPr>
        <w:t>Note:</w:t>
      </w:r>
      <w:r w:rsidRPr="009129C2">
        <w:tab/>
        <w:t>Anticipated (pending) specimens or specimens that were never collected should not have collected or received events, since they have been neither collected nor received.</w:t>
      </w:r>
    </w:p>
    <w:p w:rsidR="00066951" w:rsidRPr="009129C2" w:rsidRDefault="00066951" w:rsidP="00066951">
      <w:pPr>
        <w:pStyle w:val="BodyText"/>
      </w:pPr>
      <w:r w:rsidRPr="009129C2">
        <w:t xml:space="preserve">In </w:t>
      </w:r>
      <w:fldSimple w:instr=" DOCPROPERTY  ApplicationName  \* MERGEFORMAT ">
        <w:r w:rsidRPr="009129C2">
          <w:t>caTissue Suite</w:t>
        </w:r>
      </w:fldSimple>
      <w:r w:rsidRPr="009129C2">
        <w:t xml:space="preserve">, you can define individual specimen requirements for all specimens within a Specimen Collection Group (SCG) when creating the Collection Protocol (CP).  </w:t>
      </w:r>
    </w:p>
    <w:p w:rsidR="00066951" w:rsidRPr="009129C2" w:rsidRDefault="007A0E2C" w:rsidP="00066951">
      <w:pPr>
        <w:pStyle w:val="GraphicAnchorMain"/>
      </w:pPr>
      <w:r>
        <w:rPr>
          <w:noProof/>
        </w:rPr>
        <w:drawing>
          <wp:inline distT="0" distB="0" distL="0" distR="0">
            <wp:extent cx="5238750" cy="1695450"/>
            <wp:effectExtent l="19050" t="0" r="0" b="0"/>
            <wp:docPr id="96" name="Picture 96" descr="This screen shot shows the Specimen Requirements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is screen shot shows the Specimen Requirements tab. "/>
                    <pic:cNvPicPr>
                      <a:picLocks noChangeAspect="1" noChangeArrowheads="1"/>
                    </pic:cNvPicPr>
                  </pic:nvPicPr>
                  <pic:blipFill>
                    <a:blip r:embed="rId123"/>
                    <a:srcRect t="23125" r="3094" b="34875"/>
                    <a:stretch>
                      <a:fillRect/>
                    </a:stretch>
                  </pic:blipFill>
                  <pic:spPr bwMode="auto">
                    <a:xfrm>
                      <a:off x="0" y="0"/>
                      <a:ext cx="5238750" cy="1695450"/>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Figure: Predefining Collected and Received event data at collection protocol level</w:t>
      </w:r>
    </w:p>
    <w:p w:rsidR="00066951" w:rsidRPr="009129C2" w:rsidRDefault="00066951" w:rsidP="00066951">
      <w:pPr>
        <w:pStyle w:val="BodyText"/>
      </w:pPr>
      <w:r w:rsidRPr="009129C2">
        <w:br w:type="page"/>
        <w:t>You can also pre-define some of the attributes of collected and received events while defining the Collection Protocol.  For example, if a protocol will always collect 1 tube of blood for plasma, the collection container may be pre-set to “EDTA Vacutainer” and the procedure to “Venipuncture.” If a single user will be collecting the specimen from the participant and receiving the specimen for initial processing, it may be desirable to pre-set these values. Do not pre-define perceived quality; unless one assumes that the quality of specimens is always adequate (by default).  Nevertheless, this provision is available. It is not possible to pre-define collected or received date/time stamps in the Collection Protocol definition phase.</w:t>
      </w:r>
    </w:p>
    <w:p w:rsidR="00066951" w:rsidRPr="009129C2" w:rsidRDefault="00066951" w:rsidP="00066951">
      <w:pPr>
        <w:pStyle w:val="BodyText"/>
      </w:pPr>
      <w:r w:rsidRPr="009129C2">
        <w:t>The following table lists the default values of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571"/>
        <w:gridCol w:w="4573"/>
      </w:tblGrid>
      <w:tr w:rsidR="00066951" w:rsidRPr="009129C2">
        <w:tc>
          <w:tcPr>
            <w:tcW w:w="4788" w:type="dxa"/>
            <w:shd w:val="clear" w:color="auto" w:fill="C0C0C0"/>
          </w:tcPr>
          <w:p w:rsidR="00066951" w:rsidRPr="009129C2" w:rsidRDefault="00066951" w:rsidP="00066951">
            <w:pPr>
              <w:pStyle w:val="TableHeader"/>
            </w:pPr>
            <w:r w:rsidRPr="009129C2">
              <w:t>Attribute</w:t>
            </w:r>
          </w:p>
        </w:tc>
        <w:tc>
          <w:tcPr>
            <w:tcW w:w="4788" w:type="dxa"/>
            <w:shd w:val="clear" w:color="auto" w:fill="C0C0C0"/>
          </w:tcPr>
          <w:p w:rsidR="00066951" w:rsidRPr="009129C2" w:rsidRDefault="00066951" w:rsidP="00066951">
            <w:pPr>
              <w:pStyle w:val="TableHeader"/>
            </w:pPr>
            <w:r w:rsidRPr="009129C2">
              <w:t>Value</w:t>
            </w:r>
          </w:p>
        </w:tc>
      </w:tr>
      <w:tr w:rsidR="00066951" w:rsidRPr="009129C2">
        <w:tc>
          <w:tcPr>
            <w:tcW w:w="4788" w:type="dxa"/>
          </w:tcPr>
          <w:p w:rsidR="00066951" w:rsidRPr="009129C2" w:rsidRDefault="00066951" w:rsidP="00066951">
            <w:pPr>
              <w:pStyle w:val="TableText0"/>
            </w:pPr>
            <w:r w:rsidRPr="009129C2">
              <w:t>User (Who collected the specimen)</w:t>
            </w:r>
          </w:p>
        </w:tc>
        <w:tc>
          <w:tcPr>
            <w:tcW w:w="4788" w:type="dxa"/>
          </w:tcPr>
          <w:p w:rsidR="00066951" w:rsidRPr="009129C2" w:rsidRDefault="00066951" w:rsidP="00066951">
            <w:pPr>
              <w:pStyle w:val="TableText0"/>
            </w:pPr>
            <w:r w:rsidRPr="009129C2">
              <w:t xml:space="preserve">Current user logged into </w:t>
            </w:r>
            <w:fldSimple w:instr=" DOCPROPERTY  ApplicationName  \* MERGEFORMAT ">
              <w:r w:rsidRPr="009129C2">
                <w:t>caTissue Suite</w:t>
              </w:r>
            </w:fldSimple>
          </w:p>
        </w:tc>
      </w:tr>
      <w:tr w:rsidR="00066951" w:rsidRPr="009129C2">
        <w:tc>
          <w:tcPr>
            <w:tcW w:w="4788" w:type="dxa"/>
          </w:tcPr>
          <w:p w:rsidR="00066951" w:rsidRPr="009129C2" w:rsidRDefault="00066951" w:rsidP="00066951">
            <w:pPr>
              <w:pStyle w:val="TableText0"/>
            </w:pPr>
            <w:r w:rsidRPr="009129C2">
              <w:t>Procedure (How the specimen was collected)</w:t>
            </w:r>
          </w:p>
        </w:tc>
        <w:tc>
          <w:tcPr>
            <w:tcW w:w="4788" w:type="dxa"/>
          </w:tcPr>
          <w:p w:rsidR="00066951" w:rsidRPr="009129C2" w:rsidRDefault="00066951" w:rsidP="00066951">
            <w:pPr>
              <w:pStyle w:val="TableText0"/>
            </w:pPr>
            <w:r w:rsidRPr="009129C2">
              <w:t>Use CP Defaults</w:t>
            </w:r>
          </w:p>
        </w:tc>
      </w:tr>
      <w:tr w:rsidR="00066951" w:rsidRPr="009129C2">
        <w:tc>
          <w:tcPr>
            <w:tcW w:w="4788" w:type="dxa"/>
          </w:tcPr>
          <w:p w:rsidR="00066951" w:rsidRPr="009129C2" w:rsidRDefault="00066951" w:rsidP="00066951">
            <w:pPr>
              <w:pStyle w:val="TableText0"/>
            </w:pPr>
            <w:r w:rsidRPr="009129C2">
              <w:t>Container (Into what container the specimen was) collected, primarily for blood specimens)</w:t>
            </w:r>
          </w:p>
        </w:tc>
        <w:tc>
          <w:tcPr>
            <w:tcW w:w="4788" w:type="dxa"/>
          </w:tcPr>
          <w:p w:rsidR="00066951" w:rsidRPr="009129C2" w:rsidRDefault="00066951" w:rsidP="00066951">
            <w:pPr>
              <w:pStyle w:val="TableText0"/>
            </w:pPr>
            <w:r w:rsidRPr="009129C2">
              <w:t xml:space="preserve">Use CP Defaults </w:t>
            </w:r>
          </w:p>
        </w:tc>
      </w:tr>
      <w:tr w:rsidR="00066951" w:rsidRPr="009129C2">
        <w:tc>
          <w:tcPr>
            <w:tcW w:w="4788" w:type="dxa"/>
          </w:tcPr>
          <w:p w:rsidR="00066951" w:rsidRPr="009129C2" w:rsidRDefault="00066951" w:rsidP="00066951">
            <w:pPr>
              <w:pStyle w:val="TableText0"/>
            </w:pPr>
            <w:r w:rsidRPr="009129C2">
              <w:t>Quality (The receipt quality of the specimen)</w:t>
            </w:r>
          </w:p>
        </w:tc>
        <w:tc>
          <w:tcPr>
            <w:tcW w:w="4788" w:type="dxa"/>
          </w:tcPr>
          <w:p w:rsidR="00066951" w:rsidRPr="009129C2" w:rsidRDefault="00066951" w:rsidP="00066951">
            <w:pPr>
              <w:pStyle w:val="TableText0"/>
            </w:pPr>
            <w:r w:rsidRPr="009129C2">
              <w:t>Use CP Defaults</w:t>
            </w:r>
          </w:p>
        </w:tc>
      </w:tr>
      <w:tr w:rsidR="00066951" w:rsidRPr="009129C2">
        <w:tc>
          <w:tcPr>
            <w:tcW w:w="4788" w:type="dxa"/>
          </w:tcPr>
          <w:p w:rsidR="00066951" w:rsidRPr="009129C2" w:rsidRDefault="00066951" w:rsidP="00066951">
            <w:pPr>
              <w:pStyle w:val="TableText0"/>
            </w:pPr>
            <w:r w:rsidRPr="009129C2">
              <w:t>Date/Time (Both Collected and Received Events)</w:t>
            </w:r>
          </w:p>
        </w:tc>
        <w:tc>
          <w:tcPr>
            <w:tcW w:w="4788" w:type="dxa"/>
          </w:tcPr>
          <w:p w:rsidR="00066951" w:rsidRPr="009129C2" w:rsidRDefault="00066951" w:rsidP="00066951">
            <w:pPr>
              <w:pStyle w:val="TableText0"/>
            </w:pPr>
            <w:r w:rsidRPr="009129C2">
              <w:t xml:space="preserve"> Participant Registration date + study calendar event point</w:t>
            </w:r>
          </w:p>
        </w:tc>
      </w:tr>
    </w:tbl>
    <w:p w:rsidR="00066951" w:rsidRPr="009129C2" w:rsidRDefault="00066951" w:rsidP="00066951">
      <w:pPr>
        <w:pStyle w:val="BodyText"/>
      </w:pPr>
    </w:p>
    <w:p w:rsidR="00066951" w:rsidRPr="009129C2" w:rsidRDefault="00066951" w:rsidP="00066951">
      <w:pPr>
        <w:pStyle w:val="BodyText"/>
      </w:pPr>
      <w:r w:rsidRPr="009129C2">
        <w:t xml:space="preserve">Use the Collection Protocol Defaults value to use the values defined in the collection protocol. For example, for a specimen requirement, Venipuncture is selected as the Procedure while defining the collection protocol. When you submit the Specimen Collection Group with the value </w:t>
      </w:r>
      <w:r w:rsidRPr="009129C2">
        <w:rPr>
          <w:b/>
        </w:rPr>
        <w:t>Use CP Defaults</w:t>
      </w:r>
      <w:r w:rsidRPr="009129C2">
        <w:t>, then that specimen will have Procedure as Venipuncture in the collected event.</w:t>
      </w:r>
    </w:p>
    <w:p w:rsidR="00066951" w:rsidRPr="009129C2" w:rsidRDefault="00066951" w:rsidP="00066951">
      <w:pPr>
        <w:pStyle w:val="BodyText"/>
      </w:pPr>
      <w:r w:rsidRPr="009129C2">
        <w:t>The Date/Time for both collected and received events is set to the registration date time + the study calendar event point (days) of the SCG / collection event.</w:t>
      </w:r>
    </w:p>
    <w:p w:rsidR="00066951" w:rsidRPr="009129C2" w:rsidRDefault="00066951" w:rsidP="00066951">
      <w:pPr>
        <w:pStyle w:val="NoteMainbody"/>
      </w:pPr>
      <w:r w:rsidRPr="009129C2">
        <w:rPr>
          <w:b/>
        </w:rPr>
        <w:t>Note:</w:t>
      </w:r>
      <w:r w:rsidRPr="009129C2">
        <w:tab/>
        <w:t>You can edit the date/time stamps to reflect the exact time that specimens were received and update the date if specimens were not received according to the planned study calendar.</w:t>
      </w:r>
    </w:p>
    <w:p w:rsidR="00066951" w:rsidRPr="009129C2" w:rsidRDefault="00066951" w:rsidP="00066951">
      <w:pPr>
        <w:pStyle w:val="BodyText"/>
        <w:rPr>
          <w:i/>
        </w:rPr>
      </w:pPr>
      <w:r w:rsidRPr="009129C2">
        <w:t xml:space="preserve">All possible edits made to the Collected / Received Event data on the Specimen Collection Group page are propagated to all specimens in the Specimen Collection Group. If any default values are changed on this page, and you click </w:t>
      </w:r>
      <w:r w:rsidRPr="009129C2">
        <w:rPr>
          <w:b/>
        </w:rPr>
        <w:t>Submit</w:t>
      </w:r>
      <w:r w:rsidRPr="009129C2">
        <w:t xml:space="preserve">, the following message is displayed, </w:t>
      </w:r>
      <w:r w:rsidRPr="009129C2">
        <w:rPr>
          <w:i/>
        </w:rPr>
        <w:t>The collected and received events data that you have entered will be propagated to all specimens under the Specimen Collection Group and override any existing data. Do you want to continue?</w:t>
      </w:r>
    </w:p>
    <w:p w:rsidR="00066951" w:rsidRPr="009129C2" w:rsidRDefault="00066951" w:rsidP="00066951">
      <w:pPr>
        <w:pStyle w:val="BodyText"/>
        <w:rPr>
          <w:i/>
        </w:rPr>
      </w:pPr>
      <w:r w:rsidRPr="009129C2">
        <w:t xml:space="preserve">This warns you that any previous values set at either the Collection Protocol definition time or at the individual specimen edit level will be overwritten by the values selected on this page.  This applies to all specimens in the Specimen Collection Group.  </w:t>
      </w:r>
    </w:p>
    <w:p w:rsidR="00066951" w:rsidRPr="009129C2" w:rsidRDefault="00066951" w:rsidP="00066951">
      <w:pPr>
        <w:pStyle w:val="BodyText"/>
      </w:pPr>
      <w:r w:rsidRPr="009129C2">
        <w:t>Once you create a specimen, you can manually edit the individual collected / received at the individual specimen level.</w:t>
      </w:r>
    </w:p>
    <w:p w:rsidR="00066951" w:rsidRPr="009129C2" w:rsidRDefault="00066951" w:rsidP="00066951">
      <w:pPr>
        <w:pStyle w:val="BodyText"/>
      </w:pPr>
      <w:r w:rsidRPr="009129C2">
        <w:t>Even if you add the individual specimen collected / received data on the edit Specimen Collection Group page, the collected / received data fields show default values.</w:t>
      </w:r>
    </w:p>
    <w:p w:rsidR="00066951" w:rsidRPr="009129C2" w:rsidRDefault="00066951" w:rsidP="00066951">
      <w:pPr>
        <w:pStyle w:val="BodyText"/>
      </w:pPr>
      <w:r w:rsidRPr="009129C2">
        <w:br w:type="page"/>
        <w:t xml:space="preserve">In </w:t>
      </w:r>
      <w:fldSimple w:instr=" DOCPROPERTY  ApplicationName  \* MERGEFORMAT ">
        <w:r w:rsidRPr="009129C2">
          <w:t>caTissue Suite</w:t>
        </w:r>
      </w:fldSimple>
      <w:r w:rsidRPr="009129C2">
        <w:t xml:space="preserve">, collected and received events are like any other specimen event. That is, a specimen can have multiple collected and received events.  In reality, collected and received events are special cases, in that these events only happen once in a biospecimen’s lifecycle.  A specimen may be transferred between and received by individual repository sites many times but the specimen is only initially collected and received once from the participant.  Also, derived specimens are never Collected or Received, only Created. </w:t>
      </w:r>
    </w:p>
    <w:p w:rsidR="00066951" w:rsidRPr="009129C2" w:rsidRDefault="00066951" w:rsidP="00066951">
      <w:pPr>
        <w:pStyle w:val="Heading2"/>
      </w:pPr>
      <w:bookmarkStart w:id="358" w:name="_Ref275324029"/>
      <w:bookmarkStart w:id="359" w:name="_Ref279410352"/>
      <w:bookmarkStart w:id="360" w:name="_Ref279410357"/>
      <w:bookmarkStart w:id="361" w:name="_Toc288121257"/>
      <w:r w:rsidRPr="009129C2">
        <w:t>Specimen</w:t>
      </w:r>
      <w:bookmarkEnd w:id="358"/>
      <w:r w:rsidRPr="009129C2">
        <w:t xml:space="preserve"> Operations</w:t>
      </w:r>
      <w:bookmarkEnd w:id="359"/>
      <w:bookmarkEnd w:id="360"/>
      <w:bookmarkEnd w:id="361"/>
    </w:p>
    <w:p w:rsidR="00066951" w:rsidRPr="009129C2" w:rsidRDefault="00066951" w:rsidP="00066951">
      <w:pPr>
        <w:pStyle w:val="BodyText"/>
        <w:rPr>
          <w:rStyle w:val="fontblnor"/>
        </w:rPr>
      </w:pPr>
      <w:r w:rsidRPr="009129C2">
        <w:t xml:space="preserve">A </w:t>
      </w:r>
      <w:r w:rsidRPr="009129C2">
        <w:fldChar w:fldCharType="begin"/>
      </w:r>
      <w:r w:rsidRPr="009129C2">
        <w:instrText xml:space="preserve"> XE "specimens:defined" </w:instrText>
      </w:r>
      <w:r w:rsidRPr="009129C2">
        <w:fldChar w:fldCharType="end"/>
      </w:r>
      <w:r w:rsidRPr="009129C2">
        <w:rPr>
          <w:i/>
        </w:rPr>
        <w:t>specimen</w:t>
      </w:r>
      <w:r w:rsidRPr="009129C2">
        <w:t xml:space="preserve"> </w:t>
      </w:r>
      <w:r w:rsidRPr="009129C2">
        <w:rPr>
          <w:rStyle w:val="fontblnor"/>
        </w:rPr>
        <w:t>is a tissue or body fluid collected from a participant as part of the specimen collection group. This section provides information and procedures to further manage specimens:</w:t>
      </w:r>
    </w:p>
    <w:p w:rsidR="00066951" w:rsidRPr="009129C2" w:rsidRDefault="00066951" w:rsidP="00066951">
      <w:pPr>
        <w:pStyle w:val="ListBullet"/>
        <w:rPr>
          <w:rStyle w:val="Emphasis"/>
        </w:rPr>
      </w:pPr>
      <w:fldSimple w:instr=" REF _Ref275324818 \h  \* MERGEFORMAT ">
        <w:r w:rsidR="00327542" w:rsidRPr="00327542">
          <w:rPr>
            <w:rStyle w:val="Emphasis"/>
          </w:rPr>
          <w:t>What is the Difference Between an Aliquot</w:t>
        </w:r>
      </w:fldSimple>
    </w:p>
    <w:p w:rsidR="00066951" w:rsidRPr="009129C2" w:rsidRDefault="00066951" w:rsidP="00066951">
      <w:pPr>
        <w:pStyle w:val="ListBullet"/>
        <w:rPr>
          <w:rStyle w:val="Emphasis"/>
        </w:rPr>
      </w:pPr>
      <w:fldSimple w:instr=" REF _Ref275324821 \h  \* MERGEFORMAT ">
        <w:r w:rsidR="00327542" w:rsidRPr="00327542">
          <w:rPr>
            <w:rStyle w:val="Emphasis"/>
          </w:rPr>
          <w:t>Aliquoting a Biospecimen</w:t>
        </w:r>
      </w:fldSimple>
    </w:p>
    <w:p w:rsidR="00066951" w:rsidRPr="009129C2" w:rsidRDefault="00066951" w:rsidP="00066951">
      <w:pPr>
        <w:pStyle w:val="ListBullet"/>
        <w:rPr>
          <w:rStyle w:val="Emphasis"/>
        </w:rPr>
      </w:pPr>
      <w:fldSimple w:instr=" REF _Ref275324822 \h  \* MERGEFORMAT ">
        <w:r w:rsidR="00327542" w:rsidRPr="00327542">
          <w:rPr>
            <w:rStyle w:val="Emphasis"/>
          </w:rPr>
          <w:t>Creating Biospecimen Derivative</w:t>
        </w:r>
      </w:fldSimple>
    </w:p>
    <w:p w:rsidR="00066951" w:rsidRPr="009129C2" w:rsidRDefault="00066951" w:rsidP="00066951">
      <w:pPr>
        <w:pStyle w:val="ListBullet"/>
        <w:rPr>
          <w:rStyle w:val="Emphasis"/>
        </w:rPr>
      </w:pPr>
      <w:fldSimple w:instr=" REF _Ref275324824 \h  \* MERGEFORMAT ">
        <w:r w:rsidR="00327542" w:rsidRPr="00327542">
          <w:rPr>
            <w:rStyle w:val="Emphasis"/>
          </w:rPr>
          <w:t>Adding Multiple Specimens</w:t>
        </w:r>
      </w:fldSimple>
    </w:p>
    <w:p w:rsidR="00066951" w:rsidRPr="009129C2" w:rsidRDefault="00066951" w:rsidP="00066951">
      <w:pPr>
        <w:pStyle w:val="ListBullet"/>
        <w:rPr>
          <w:rStyle w:val="fontblnor"/>
          <w:i/>
          <w:iCs/>
        </w:rPr>
      </w:pPr>
      <w:fldSimple w:instr=" REF _Ref275324827 \h  \* MERGEFORMAT ">
        <w:r w:rsidR="00327542" w:rsidRPr="00327542">
          <w:rPr>
            <w:rStyle w:val="Emphasis"/>
          </w:rPr>
          <w:t>Adding a Biospecimen Event</w:t>
        </w:r>
      </w:fldSimple>
      <w:r w:rsidRPr="009129C2">
        <w:rPr>
          <w:rStyle w:val="fontblnor"/>
        </w:rPr>
        <w:br w:type="page"/>
        <w:t>The following figure depicts the specimen page:</w:t>
      </w:r>
    </w:p>
    <w:p w:rsidR="00066951" w:rsidRPr="009129C2" w:rsidRDefault="00066951" w:rsidP="00066951">
      <w:pPr>
        <w:rPr>
          <w:rStyle w:val="fontblnor"/>
        </w:rPr>
      </w:pPr>
      <w:r w:rsidRPr="009129C2">
        <w:rPr>
          <w:rStyle w:val="fontblnor"/>
        </w:rPr>
        <w:t xml:space="preserve"> </w:t>
      </w:r>
      <w:r w:rsidR="007A0E2C">
        <w:rPr>
          <w:noProof/>
        </w:rPr>
        <w:drawing>
          <wp:inline distT="0" distB="0" distL="0" distR="0">
            <wp:extent cx="5238750" cy="4781550"/>
            <wp:effectExtent l="19050" t="19050" r="19050" b="19050"/>
            <wp:docPr id="97" name="Picture 97" descr="This screen shot shows the Specimen Details tab with External Identifiers and Create Child Spemen(s) pane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is screen shot shows the Specimen Details tab with External Identifiers and Create Child Spemen(s) panels. &#10;"/>
                    <pic:cNvPicPr>
                      <a:picLocks noChangeAspect="1" noChangeArrowheads="1"/>
                    </pic:cNvPicPr>
                  </pic:nvPicPr>
                  <pic:blipFill>
                    <a:blip r:embed="rId124"/>
                    <a:srcRect/>
                    <a:stretch>
                      <a:fillRect/>
                    </a:stretch>
                  </pic:blipFill>
                  <pic:spPr bwMode="auto">
                    <a:xfrm>
                      <a:off x="0" y="0"/>
                      <a:ext cx="5238750" cy="478155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rPr>
          <w:rStyle w:val="fontblnor"/>
        </w:rPr>
      </w:pPr>
      <w:r w:rsidRPr="009129C2">
        <w:t xml:space="preserve">Figure </w:t>
      </w:r>
      <w:fldSimple w:instr=" SEQ Figure \* ARABIC ">
        <w:r w:rsidR="00327542">
          <w:rPr>
            <w:noProof/>
          </w:rPr>
          <w:t>108</w:t>
        </w:r>
      </w:fldSimple>
      <w:r w:rsidRPr="009129C2">
        <w:t xml:space="preserve">: Specimen </w:t>
      </w:r>
      <w:r w:rsidRPr="009129C2">
        <w:fldChar w:fldCharType="begin"/>
      </w:r>
      <w:r w:rsidRPr="009129C2">
        <w:instrText xml:space="preserve"> XE "Specimen Details page" </w:instrText>
      </w:r>
      <w:r w:rsidRPr="009129C2">
        <w:fldChar w:fldCharType="end"/>
      </w:r>
      <w:r w:rsidRPr="009129C2">
        <w:t>Details Page</w:t>
      </w:r>
    </w:p>
    <w:p w:rsidR="00066951" w:rsidRPr="009129C2" w:rsidRDefault="00066951" w:rsidP="00066951">
      <w:pPr>
        <w:pStyle w:val="BodyText"/>
        <w:rPr>
          <w:rStyle w:val="fontblnor"/>
        </w:rPr>
      </w:pPr>
      <w:r w:rsidRPr="009129C2">
        <w:rPr>
          <w:rStyle w:val="fontblnor"/>
        </w:rPr>
        <w:br w:type="page"/>
        <w:t xml:space="preserve">The </w:t>
      </w:r>
      <w:r w:rsidRPr="009129C2">
        <w:rPr>
          <w:rStyle w:val="fontblnor"/>
        </w:rPr>
        <w:fldChar w:fldCharType="begin"/>
      </w:r>
      <w:r w:rsidRPr="009129C2">
        <w:instrText xml:space="preserve"> XE "Specimen Details page:fields and descriptions" </w:instrText>
      </w:r>
      <w:r w:rsidRPr="009129C2">
        <w:rPr>
          <w:rStyle w:val="fontblnor"/>
        </w:rPr>
        <w:fldChar w:fldCharType="end"/>
      </w:r>
      <w:r w:rsidRPr="009129C2">
        <w:rPr>
          <w:rStyle w:val="fontblnor"/>
        </w:rPr>
        <w:t>following table explains the fields on the specimen page:</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3"/>
        <w:gridCol w:w="6663"/>
      </w:tblGrid>
      <w:tr w:rsidR="00066951" w:rsidRPr="009129C2">
        <w:trPr>
          <w:tblHeader/>
        </w:trPr>
        <w:tc>
          <w:tcPr>
            <w:tcW w:w="2317" w:type="dxa"/>
            <w:shd w:val="clear" w:color="auto" w:fill="C0C0C0"/>
          </w:tcPr>
          <w:p w:rsidR="00066951" w:rsidRPr="009129C2" w:rsidRDefault="00066951" w:rsidP="00066951">
            <w:pPr>
              <w:pStyle w:val="TableHeader"/>
            </w:pPr>
            <w:r w:rsidRPr="009129C2">
              <w:t>Field</w:t>
            </w:r>
          </w:p>
        </w:tc>
        <w:tc>
          <w:tcPr>
            <w:tcW w:w="6683" w:type="dxa"/>
            <w:shd w:val="clear" w:color="auto" w:fill="C0C0C0"/>
          </w:tcPr>
          <w:p w:rsidR="00066951" w:rsidRPr="009129C2" w:rsidRDefault="00066951" w:rsidP="00066951">
            <w:pPr>
              <w:pStyle w:val="TableHeader"/>
            </w:pPr>
            <w:r w:rsidRPr="009129C2">
              <w:t>Description</w:t>
            </w:r>
          </w:p>
        </w:tc>
      </w:tr>
      <w:tr w:rsidR="00066951" w:rsidRPr="009129C2">
        <w:tc>
          <w:tcPr>
            <w:tcW w:w="2317" w:type="dxa"/>
          </w:tcPr>
          <w:p w:rsidR="00066951" w:rsidRPr="009129C2" w:rsidRDefault="00066951" w:rsidP="00066951">
            <w:pPr>
              <w:pStyle w:val="TableText0"/>
            </w:pPr>
            <w:r w:rsidRPr="009129C2">
              <w:t>Lineage</w:t>
            </w:r>
          </w:p>
        </w:tc>
        <w:tc>
          <w:tcPr>
            <w:tcW w:w="6683" w:type="dxa"/>
          </w:tcPr>
          <w:p w:rsidR="00066951" w:rsidRPr="009129C2" w:rsidRDefault="00066951" w:rsidP="00066951">
            <w:pPr>
              <w:pStyle w:val="TableText0"/>
            </w:pPr>
            <w:r w:rsidRPr="009129C2">
              <w:t>Lineage of the specimen can be New, Aliquot, or Derived</w:t>
            </w:r>
          </w:p>
        </w:tc>
      </w:tr>
      <w:tr w:rsidR="00066951" w:rsidRPr="009129C2">
        <w:tc>
          <w:tcPr>
            <w:tcW w:w="2317" w:type="dxa"/>
          </w:tcPr>
          <w:p w:rsidR="00066951" w:rsidRPr="009129C2" w:rsidRDefault="00066951" w:rsidP="00066951">
            <w:pPr>
              <w:pStyle w:val="TableText0"/>
            </w:pPr>
            <w:r w:rsidRPr="009129C2">
              <w:t>Class</w:t>
            </w:r>
          </w:p>
        </w:tc>
        <w:tc>
          <w:tcPr>
            <w:tcW w:w="6683" w:type="dxa"/>
          </w:tcPr>
          <w:p w:rsidR="00066951" w:rsidRPr="009129C2" w:rsidRDefault="00066951" w:rsidP="00066951">
            <w:pPr>
              <w:pStyle w:val="TableText0"/>
            </w:pPr>
            <w:r w:rsidRPr="009129C2">
              <w:t xml:space="preserve">Class of the specimen can be Tissue, Fluid, Cell, or Molecular. Note that options for the specimen type change based on the value selected. </w:t>
            </w:r>
          </w:p>
        </w:tc>
      </w:tr>
      <w:tr w:rsidR="00066951" w:rsidRPr="009129C2">
        <w:tc>
          <w:tcPr>
            <w:tcW w:w="2317" w:type="dxa"/>
          </w:tcPr>
          <w:p w:rsidR="00066951" w:rsidRPr="009129C2" w:rsidRDefault="00066951" w:rsidP="00066951">
            <w:pPr>
              <w:pStyle w:val="TableText0"/>
            </w:pPr>
            <w:r w:rsidRPr="009129C2">
              <w:t>Tissue Site</w:t>
            </w:r>
          </w:p>
        </w:tc>
        <w:tc>
          <w:tcPr>
            <w:tcW w:w="6683" w:type="dxa"/>
          </w:tcPr>
          <w:p w:rsidR="00066951" w:rsidRPr="009129C2" w:rsidRDefault="00066951" w:rsidP="00066951">
            <w:pPr>
              <w:pStyle w:val="TableText0"/>
            </w:pPr>
            <w:r w:rsidRPr="009129C2">
              <w:t xml:space="preserve">Location from where the specimen was procured. </w:t>
            </w:r>
          </w:p>
        </w:tc>
      </w:tr>
      <w:tr w:rsidR="00066951" w:rsidRPr="009129C2">
        <w:trPr>
          <w:trHeight w:val="692"/>
        </w:trPr>
        <w:tc>
          <w:tcPr>
            <w:tcW w:w="2317" w:type="dxa"/>
          </w:tcPr>
          <w:p w:rsidR="00066951" w:rsidRPr="009129C2" w:rsidRDefault="00066951" w:rsidP="00066951">
            <w:pPr>
              <w:pStyle w:val="TableText0"/>
            </w:pPr>
            <w:r w:rsidRPr="009129C2">
              <w:t>Tissue Side</w:t>
            </w:r>
          </w:p>
        </w:tc>
        <w:tc>
          <w:tcPr>
            <w:tcW w:w="6683" w:type="dxa"/>
          </w:tcPr>
          <w:p w:rsidR="00066951" w:rsidRPr="009129C2" w:rsidRDefault="00066951" w:rsidP="00066951">
            <w:pPr>
              <w:pStyle w:val="TableText0"/>
            </w:pPr>
            <w:r w:rsidRPr="009129C2">
              <w:t>Side from where the specimen was taken, such as, left is selected if the specimen is accessioned from the left breast. Tissue Side has permissible values, such as Left, Right, Not Applicable, and Not Specified.</w:t>
            </w:r>
          </w:p>
        </w:tc>
      </w:tr>
      <w:tr w:rsidR="00066951" w:rsidRPr="009129C2">
        <w:trPr>
          <w:trHeight w:val="440"/>
        </w:trPr>
        <w:tc>
          <w:tcPr>
            <w:tcW w:w="2317" w:type="dxa"/>
          </w:tcPr>
          <w:p w:rsidR="00066951" w:rsidRPr="009129C2" w:rsidRDefault="00066951" w:rsidP="00066951">
            <w:pPr>
              <w:pStyle w:val="TableText0"/>
            </w:pPr>
            <w:r w:rsidRPr="009129C2">
              <w:t>Pathological Status</w:t>
            </w:r>
          </w:p>
        </w:tc>
        <w:tc>
          <w:tcPr>
            <w:tcW w:w="6683" w:type="dxa"/>
          </w:tcPr>
          <w:p w:rsidR="00066951" w:rsidRPr="009129C2" w:rsidRDefault="00066951" w:rsidP="00066951">
            <w:pPr>
              <w:pStyle w:val="TableText0"/>
            </w:pPr>
            <w:r w:rsidRPr="009129C2">
              <w:t xml:space="preserve">Refers to the pathological status of the specimen. </w:t>
            </w:r>
          </w:p>
        </w:tc>
      </w:tr>
      <w:tr w:rsidR="00066951" w:rsidRPr="009129C2">
        <w:tc>
          <w:tcPr>
            <w:tcW w:w="2317" w:type="dxa"/>
          </w:tcPr>
          <w:p w:rsidR="00066951" w:rsidRPr="009129C2" w:rsidRDefault="00066951" w:rsidP="00066951">
            <w:pPr>
              <w:pStyle w:val="TableText0"/>
            </w:pPr>
            <w:r w:rsidRPr="009129C2">
              <w:t xml:space="preserve">Created on </w:t>
            </w:r>
          </w:p>
        </w:tc>
        <w:tc>
          <w:tcPr>
            <w:tcW w:w="6683" w:type="dxa"/>
          </w:tcPr>
          <w:p w:rsidR="00066951" w:rsidRPr="009129C2" w:rsidRDefault="00066951" w:rsidP="00066951">
            <w:pPr>
              <w:pStyle w:val="TableText0"/>
            </w:pPr>
            <w:r w:rsidRPr="009129C2">
              <w:t>Refers to the date on which the specimen was created.</w:t>
            </w:r>
          </w:p>
        </w:tc>
      </w:tr>
      <w:tr w:rsidR="00066951" w:rsidRPr="009129C2">
        <w:tc>
          <w:tcPr>
            <w:tcW w:w="2317" w:type="dxa"/>
          </w:tcPr>
          <w:p w:rsidR="00066951" w:rsidRPr="009129C2" w:rsidRDefault="00066951" w:rsidP="00066951">
            <w:pPr>
              <w:pStyle w:val="TableText0"/>
            </w:pPr>
            <w:r w:rsidRPr="009129C2">
              <w:t>Initial Quantity</w:t>
            </w:r>
          </w:p>
        </w:tc>
        <w:tc>
          <w:tcPr>
            <w:tcW w:w="6683" w:type="dxa"/>
          </w:tcPr>
          <w:p w:rsidR="00066951" w:rsidRPr="009129C2" w:rsidRDefault="00066951" w:rsidP="00066951">
            <w:pPr>
              <w:pStyle w:val="TableText0"/>
            </w:pPr>
            <w:r w:rsidRPr="009129C2">
              <w:t>Refers to the quantity of the specimen when the specimen was first received.</w:t>
            </w:r>
          </w:p>
        </w:tc>
      </w:tr>
      <w:tr w:rsidR="00066951" w:rsidRPr="009129C2">
        <w:trPr>
          <w:trHeight w:val="638"/>
        </w:trPr>
        <w:tc>
          <w:tcPr>
            <w:tcW w:w="2317" w:type="dxa"/>
          </w:tcPr>
          <w:p w:rsidR="00066951" w:rsidRPr="009129C2" w:rsidRDefault="00066951" w:rsidP="00066951">
            <w:pPr>
              <w:pStyle w:val="TableText0"/>
            </w:pPr>
            <w:r w:rsidRPr="009129C2">
              <w:t>Available Quantity</w:t>
            </w:r>
          </w:p>
        </w:tc>
        <w:tc>
          <w:tcPr>
            <w:tcW w:w="6683" w:type="dxa"/>
          </w:tcPr>
          <w:p w:rsidR="00066951" w:rsidRPr="009129C2" w:rsidRDefault="00066951" w:rsidP="00066951">
            <w:pPr>
              <w:pStyle w:val="TableText0"/>
            </w:pPr>
            <w:r w:rsidRPr="009129C2">
              <w:t>Refers to the specimen quantity available after specimen processing. For example: A specimen has initial quantity as 5 ml.  Two aliquots of 1 ml. were created out of this specimen. The Available quantity now changes to 3 ml.</w:t>
            </w:r>
          </w:p>
        </w:tc>
      </w:tr>
      <w:tr w:rsidR="00066951" w:rsidRPr="009129C2">
        <w:trPr>
          <w:trHeight w:val="1223"/>
        </w:trPr>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Is Available</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 xml:space="preserve">Select this check box if the specimen is available. The check box is unselected, when  the </w:t>
            </w:r>
            <w:r w:rsidRPr="009129C2">
              <w:rPr>
                <w:b/>
              </w:rPr>
              <w:t>Is Available</w:t>
            </w:r>
            <w:r w:rsidRPr="009129C2">
              <w:t xml:space="preserve"> is set to false when:</w:t>
            </w:r>
          </w:p>
          <w:p w:rsidR="00066951" w:rsidRPr="009129C2" w:rsidRDefault="00066951" w:rsidP="00066951">
            <w:pPr>
              <w:pStyle w:val="TableText0"/>
            </w:pPr>
            <w:r w:rsidRPr="009129C2">
              <w:t>1. The specimen is anticipated.</w:t>
            </w:r>
          </w:p>
          <w:p w:rsidR="00066951" w:rsidRPr="009129C2" w:rsidRDefault="00066951" w:rsidP="00066951">
            <w:pPr>
              <w:pStyle w:val="TableText0"/>
            </w:pPr>
            <w:r w:rsidRPr="009129C2">
              <w:t>2. The specimen quantity is fully used for creating aliquots.</w:t>
            </w:r>
          </w:p>
          <w:p w:rsidR="00066951" w:rsidRPr="009129C2" w:rsidRDefault="00066951" w:rsidP="00066951">
            <w:pPr>
              <w:pStyle w:val="TableText0"/>
            </w:pPr>
            <w:r w:rsidRPr="009129C2">
              <w:t>3. The specimen is disposed (Activity status = Closed).</w:t>
            </w:r>
          </w:p>
        </w:tc>
      </w:tr>
      <w:tr w:rsidR="00066951" w:rsidRPr="009129C2">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Concentration</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Enter the concentration of the molecular specimen.</w:t>
            </w:r>
          </w:p>
        </w:tc>
      </w:tr>
      <w:tr w:rsidR="00066951" w:rsidRPr="009129C2">
        <w:trPr>
          <w:trHeight w:val="458"/>
        </w:trPr>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Collection Status</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Select the collection status of the specimen in this field. The permissible values for the specimen are Collected, Not Collected, Pending, and Overdue.</w:t>
            </w:r>
          </w:p>
        </w:tc>
      </w:tr>
      <w:tr w:rsidR="00066951" w:rsidRPr="009129C2">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Storage Position</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Indicates where the specimen is stored.</w:t>
            </w:r>
          </w:p>
        </w:tc>
      </w:tr>
      <w:tr w:rsidR="00066951" w:rsidRPr="009129C2">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Comments</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Optional text entry box for comments related to the specimen being entered.</w:t>
            </w:r>
          </w:p>
        </w:tc>
      </w:tr>
      <w:tr w:rsidR="00066951" w:rsidRPr="009129C2">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External Identifier</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Refers to a pre-existing, externally-defined identifier associated with a specimen.</w:t>
            </w:r>
          </w:p>
          <w:p w:rsidR="00066951" w:rsidRPr="009129C2" w:rsidRDefault="00066951" w:rsidP="00066951">
            <w:pPr>
              <w:pStyle w:val="TableText0"/>
            </w:pPr>
            <w:r w:rsidRPr="009129C2">
              <w:t xml:space="preserve"> Name and Value are entry fields for additional names used  to identify the specimen and additional values  used to describe the specimen respectively.</w:t>
            </w:r>
          </w:p>
          <w:p w:rsidR="00066951" w:rsidRPr="009129C2" w:rsidRDefault="00066951" w:rsidP="00066951">
            <w:pPr>
              <w:pStyle w:val="TableText0"/>
            </w:pPr>
            <w:r w:rsidRPr="009129C2">
              <w:t xml:space="preserve">To add data fields for additional external identifiers, click the </w:t>
            </w:r>
            <w:r w:rsidRPr="009129C2">
              <w:rPr>
                <w:b/>
              </w:rPr>
              <w:t>Add More</w:t>
            </w:r>
            <w:r w:rsidRPr="009129C2">
              <w:t xml:space="preserve"> button. To delete an external identifier, click the associated check box located to the right of the field, and then click the </w:t>
            </w:r>
            <w:r w:rsidRPr="009129C2">
              <w:rPr>
                <w:b/>
              </w:rPr>
              <w:t xml:space="preserve">Delete </w:t>
            </w:r>
            <w:r w:rsidRPr="009129C2">
              <w:t>button.</w:t>
            </w:r>
          </w:p>
        </w:tc>
      </w:tr>
      <w:tr w:rsidR="00066951" w:rsidRPr="009129C2">
        <w:trPr>
          <w:trHeight w:val="1817"/>
        </w:trPr>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Biohazard</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An attribute of a specimen that renders it potentially harmful to a user. When handling biospecimens, it is imperative to inform others of any biohazard(s) associated with a specimen.</w:t>
            </w:r>
          </w:p>
          <w:p w:rsidR="00066951" w:rsidRPr="009129C2" w:rsidRDefault="00066951" w:rsidP="00066951">
            <w:pPr>
              <w:pStyle w:val="TableText0"/>
            </w:pPr>
            <w:r w:rsidRPr="009129C2">
              <w:t>You can select the Type of biohazard associated with the specimen being entered and Name for the biohazard being applied.</w:t>
            </w:r>
          </w:p>
          <w:p w:rsidR="00066951" w:rsidRPr="009129C2" w:rsidRDefault="00066951" w:rsidP="00066951">
            <w:pPr>
              <w:pStyle w:val="TableText0"/>
            </w:pPr>
            <w:r w:rsidRPr="009129C2">
              <w:t xml:space="preserve">To add data fields for additional biohazards, click the </w:t>
            </w:r>
            <w:r w:rsidRPr="009129C2">
              <w:rPr>
                <w:b/>
              </w:rPr>
              <w:t>Add More</w:t>
            </w:r>
            <w:r w:rsidRPr="009129C2">
              <w:t xml:space="preserve"> button. </w:t>
            </w:r>
          </w:p>
          <w:p w:rsidR="00066951" w:rsidRPr="009129C2" w:rsidRDefault="00066951" w:rsidP="00066951">
            <w:pPr>
              <w:pStyle w:val="TableText0"/>
            </w:pPr>
            <w:r w:rsidRPr="009129C2">
              <w:t xml:space="preserve">To delete a biohazard, click the check box next to the biohazard, and then click on the </w:t>
            </w:r>
            <w:r w:rsidRPr="009129C2">
              <w:rPr>
                <w:b/>
              </w:rPr>
              <w:t>Delete</w:t>
            </w:r>
            <w:r w:rsidRPr="009129C2">
              <w:t xml:space="preserve"> button.</w:t>
            </w:r>
          </w:p>
        </w:tc>
      </w:tr>
      <w:tr w:rsidR="00066951" w:rsidRPr="009129C2">
        <w:trPr>
          <w:trHeight w:val="1448"/>
        </w:trPr>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Create Child Specimens</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 xml:space="preserve">By default, the </w:t>
            </w:r>
            <w:r w:rsidRPr="009129C2">
              <w:rPr>
                <w:b/>
              </w:rPr>
              <w:t>None</w:t>
            </w:r>
            <w:r w:rsidRPr="009129C2">
              <w:t xml:space="preserve"> radio button is selected.</w:t>
            </w:r>
          </w:p>
          <w:p w:rsidR="00066951" w:rsidRPr="009129C2" w:rsidRDefault="00066951" w:rsidP="00066951">
            <w:pPr>
              <w:pStyle w:val="TableText0"/>
            </w:pPr>
            <w:r w:rsidRPr="009129C2">
              <w:t xml:space="preserve">To create aliquots, select the </w:t>
            </w:r>
            <w:r w:rsidRPr="009129C2">
              <w:rPr>
                <w:b/>
              </w:rPr>
              <w:t>Aliquot</w:t>
            </w:r>
            <w:r w:rsidRPr="009129C2">
              <w:t xml:space="preserve"> radio button and specify the </w:t>
            </w:r>
            <w:r w:rsidRPr="009129C2">
              <w:rPr>
                <w:b/>
              </w:rPr>
              <w:t>Aliquot Count</w:t>
            </w:r>
            <w:r w:rsidRPr="009129C2">
              <w:t xml:space="preserve"> and </w:t>
            </w:r>
            <w:r w:rsidRPr="009129C2">
              <w:rPr>
                <w:b/>
              </w:rPr>
              <w:t>Quantity per Aliquot</w:t>
            </w:r>
            <w:r w:rsidRPr="009129C2">
              <w:t>.</w:t>
            </w:r>
          </w:p>
          <w:p w:rsidR="00066951" w:rsidRPr="009129C2" w:rsidRDefault="00066951" w:rsidP="00066951">
            <w:pPr>
              <w:pStyle w:val="TableText0"/>
            </w:pPr>
            <w:r w:rsidRPr="009129C2">
              <w:t xml:space="preserve">To create a derivative specimen, select the </w:t>
            </w:r>
            <w:r w:rsidRPr="009129C2">
              <w:rPr>
                <w:b/>
              </w:rPr>
              <w:t>Derivative</w:t>
            </w:r>
            <w:r w:rsidRPr="009129C2">
              <w:t xml:space="preserve"> radio button and then specify the required number of derivatives in the </w:t>
            </w:r>
            <w:r w:rsidRPr="009129C2">
              <w:rPr>
                <w:b/>
              </w:rPr>
              <w:t>Count</w:t>
            </w:r>
            <w:r w:rsidRPr="009129C2">
              <w:t xml:space="preserve"> text box.</w:t>
            </w:r>
          </w:p>
          <w:p w:rsidR="00066951" w:rsidRPr="009129C2" w:rsidRDefault="00066951" w:rsidP="00066951">
            <w:pPr>
              <w:pStyle w:val="TableText0"/>
            </w:pPr>
            <w:r w:rsidRPr="009129C2">
              <w:t xml:space="preserve">To create aliquots and derivatives of the specimen as defined in the collection protocol, click the </w:t>
            </w:r>
            <w:r w:rsidRPr="009129C2">
              <w:rPr>
                <w:b/>
              </w:rPr>
              <w:t>Create Aliquot/Derived Specimen as per the Collection Protocol</w:t>
            </w:r>
            <w:r w:rsidRPr="009129C2">
              <w:t xml:space="preserve"> radio button.</w:t>
            </w:r>
          </w:p>
        </w:tc>
      </w:tr>
      <w:tr w:rsidR="00066951" w:rsidRPr="009129C2">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Add to My List</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 xml:space="preserve">Used to add the specimen to My List. To do this, click the </w:t>
            </w:r>
            <w:r w:rsidRPr="009129C2">
              <w:rPr>
                <w:b/>
              </w:rPr>
              <w:t>Add to My List</w:t>
            </w:r>
            <w:r w:rsidRPr="009129C2">
              <w:t xml:space="preserve"> button.</w:t>
            </w:r>
          </w:p>
        </w:tc>
      </w:tr>
      <w:tr w:rsidR="00066951" w:rsidRPr="009129C2">
        <w:trPr>
          <w:trHeight w:val="422"/>
        </w:trPr>
        <w:tc>
          <w:tcPr>
            <w:tcW w:w="2317"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Print Labels</w:t>
            </w:r>
          </w:p>
        </w:tc>
        <w:tc>
          <w:tcPr>
            <w:tcW w:w="6683" w:type="dxa"/>
            <w:tcBorders>
              <w:top w:val="single" w:sz="4" w:space="0" w:color="auto"/>
              <w:left w:val="single" w:sz="4" w:space="0" w:color="auto"/>
              <w:bottom w:val="single" w:sz="4" w:space="0" w:color="auto"/>
              <w:right w:val="single" w:sz="4" w:space="0" w:color="auto"/>
            </w:tcBorders>
          </w:tcPr>
          <w:p w:rsidR="00066951" w:rsidRPr="009129C2" w:rsidRDefault="00066951" w:rsidP="00066951">
            <w:pPr>
              <w:pStyle w:val="TableText0"/>
            </w:pPr>
            <w:r w:rsidRPr="009129C2">
              <w:t xml:space="preserve">Select this check box to print the label for the specimens. For more information on print labels, refer to the </w:t>
            </w:r>
            <w:r w:rsidRPr="009129C2">
              <w:rPr>
                <w:i/>
              </w:rPr>
              <w:t>Administration Guide.</w:t>
            </w:r>
          </w:p>
        </w:tc>
      </w:tr>
    </w:tbl>
    <w:p w:rsidR="00066951" w:rsidRPr="009129C2" w:rsidRDefault="00066951" w:rsidP="00066951">
      <w:pPr>
        <w:rPr>
          <w:rStyle w:val="fontblnor"/>
        </w:rPr>
      </w:pPr>
    </w:p>
    <w:p w:rsidR="00066951" w:rsidRPr="009129C2" w:rsidRDefault="00066951" w:rsidP="00066951">
      <w:pPr>
        <w:pStyle w:val="BodyText"/>
      </w:pPr>
      <w:r w:rsidRPr="009129C2">
        <w:br w:type="page"/>
        <w:t xml:space="preserve">By default, Administrators, Supervisors, and Technicians have the Specimen Processing privilege. Specimen Processing privilege includes creating sub-specimens, that is aliquots and derivatives, and adding a biospecimen event and specimen arrays. </w:t>
      </w:r>
    </w:p>
    <w:p w:rsidR="00066951" w:rsidRPr="009129C2" w:rsidRDefault="00066951" w:rsidP="00066951">
      <w:pPr>
        <w:pStyle w:val="Heading3"/>
      </w:pPr>
      <w:bookmarkStart w:id="362" w:name="_Ref275324818"/>
      <w:bookmarkStart w:id="363" w:name="_Toc288121258"/>
      <w:r w:rsidRPr="009129C2">
        <w:t>What is the Difference Between an Aliquot</w:t>
      </w:r>
      <w:bookmarkEnd w:id="362"/>
      <w:r w:rsidRPr="009129C2">
        <w:t xml:space="preserve"> and a Derivative?</w:t>
      </w:r>
      <w:bookmarkEnd w:id="363"/>
    </w:p>
    <w:p w:rsidR="00066951" w:rsidRPr="009129C2" w:rsidRDefault="00066951" w:rsidP="00066951">
      <w:pPr>
        <w:pStyle w:val="BodyText"/>
      </w:pPr>
      <w:r w:rsidRPr="009129C2">
        <w:t xml:space="preserve">Both </w:t>
      </w:r>
      <w:r w:rsidRPr="009129C2">
        <w:fldChar w:fldCharType="begin"/>
      </w:r>
      <w:r w:rsidRPr="009129C2">
        <w:instrText xml:space="preserve"> XE "aliquot:defined" </w:instrText>
      </w:r>
      <w:r w:rsidRPr="009129C2">
        <w:fldChar w:fldCharType="end"/>
      </w:r>
      <w:r w:rsidRPr="009129C2">
        <w:fldChar w:fldCharType="begin"/>
      </w:r>
      <w:r w:rsidRPr="009129C2">
        <w:instrText xml:space="preserve"> XE "derivatives:defined" </w:instrText>
      </w:r>
      <w:r w:rsidRPr="009129C2">
        <w:fldChar w:fldCharType="end"/>
      </w:r>
      <w:r w:rsidRPr="009129C2">
        <w:t xml:space="preserve">aliquots and derivatives are child </w:t>
      </w:r>
      <w:r w:rsidR="00D40EA5" w:rsidRPr="009129C2">
        <w:t>specimens;</w:t>
      </w:r>
      <w:r w:rsidRPr="009129C2">
        <w:t xml:space="preserve"> They are created from another specimen which is a parent specimen. An aliquot is a division of the parent specimen where the child inherits </w:t>
      </w:r>
      <w:r w:rsidRPr="009129C2">
        <w:rPr>
          <w:rStyle w:val="Strong"/>
        </w:rPr>
        <w:t>all</w:t>
      </w:r>
      <w:r w:rsidRPr="009129C2">
        <w:t xml:space="preserve"> the properties of the parent other than the quantity. In case of the derived biospecimen, the child specimen is a processed derivative from the parent specimen. </w:t>
      </w:r>
    </w:p>
    <w:p w:rsidR="00066951" w:rsidRPr="009129C2" w:rsidRDefault="00066951" w:rsidP="00066951">
      <w:pPr>
        <w:pStyle w:val="NoteMainbody"/>
      </w:pPr>
      <w:r w:rsidRPr="009129C2">
        <w:rPr>
          <w:b/>
        </w:rPr>
        <w:t>Note:</w:t>
      </w:r>
      <w:r w:rsidRPr="009129C2">
        <w:tab/>
        <w:t>If you have Specimen Processing privileges, you can create specimen aliquots and derivatives on the collection protocol under which the specimen is accessioned. You must also physical access to the parent specimen. For example, a specimen TP123 is created under a collection protocol CP1 and stored at Tissue Bank 1. For making aliquots, you must have the specimen processing privilege on CP1 and access to Tissue Bank 1.</w:t>
      </w:r>
    </w:p>
    <w:p w:rsidR="00066951" w:rsidRPr="009129C2" w:rsidRDefault="00066951" w:rsidP="00066951">
      <w:pPr>
        <w:pStyle w:val="NoteMainbody"/>
      </w:pPr>
      <w:r w:rsidRPr="009129C2">
        <w:rPr>
          <w:b/>
        </w:rPr>
        <w:t>Note:</w:t>
      </w:r>
      <w:r w:rsidRPr="009129C2">
        <w:tab/>
        <w:t>When you have a site level privilege, you can store aliquots and derivatives at the site along with child specimens. For example, John has Specimen Processing privilege on Site A. While storing the child specimens, John can view and store the sub-specimens in only those containers that are present in Site A.</w:t>
      </w:r>
    </w:p>
    <w:p w:rsidR="00066951" w:rsidRPr="009129C2" w:rsidRDefault="00066951" w:rsidP="00066951">
      <w:pPr>
        <w:pStyle w:val="Heading3"/>
      </w:pPr>
      <w:bookmarkStart w:id="364" w:name="_Ref275324821"/>
      <w:bookmarkStart w:id="365" w:name="_Toc288121259"/>
      <w:r w:rsidRPr="009129C2">
        <w:t>Aliquoting a Biospecimen</w:t>
      </w:r>
      <w:bookmarkEnd w:id="364"/>
      <w:bookmarkEnd w:id="365"/>
    </w:p>
    <w:p w:rsidR="00066951" w:rsidRPr="009129C2" w:rsidRDefault="00066951" w:rsidP="00066951">
      <w:pPr>
        <w:pStyle w:val="BodyText"/>
      </w:pPr>
      <w:r w:rsidRPr="009129C2">
        <w:t xml:space="preserve">The </w:t>
      </w:r>
      <w:r w:rsidRPr="009129C2">
        <w:fldChar w:fldCharType="begin"/>
      </w:r>
      <w:r w:rsidRPr="009129C2">
        <w:instrText xml:space="preserve"> XE "biospecimens:aliquoting" </w:instrText>
      </w:r>
      <w:r w:rsidRPr="009129C2">
        <w:fldChar w:fldCharType="end"/>
      </w:r>
      <w:r w:rsidRPr="009129C2">
        <w:fldChar w:fldCharType="begin"/>
      </w:r>
      <w:r w:rsidRPr="009129C2">
        <w:instrText xml:space="preserve"> XE "aliquot:aliquoting a biospecimen" </w:instrText>
      </w:r>
      <w:r w:rsidRPr="009129C2">
        <w:fldChar w:fldCharType="end"/>
      </w:r>
      <w:r w:rsidRPr="009129C2">
        <w:t>following procedure outlines how to aliquot a biospecimen:</w:t>
      </w:r>
    </w:p>
    <w:p w:rsidR="00066951" w:rsidRPr="009129C2" w:rsidRDefault="00066951" w:rsidP="00066951">
      <w:pPr>
        <w:pStyle w:val="ListNumber"/>
        <w:numPr>
          <w:ilvl w:val="0"/>
          <w:numId w:val="52"/>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152"/>
        </w:numPr>
      </w:pPr>
      <w:r w:rsidRPr="009129C2">
        <w:t xml:space="preserve">Click </w:t>
      </w:r>
      <w:r w:rsidRPr="009129C2">
        <w:rPr>
          <w:b/>
        </w:rPr>
        <w:t>Specimen &gt; Aliquot</w:t>
      </w:r>
      <w:r w:rsidRPr="009129C2">
        <w:t>. The Specimen Aliquot page opens.</w:t>
      </w:r>
    </w:p>
    <w:p w:rsidR="00066951" w:rsidRPr="009129C2" w:rsidRDefault="00066951" w:rsidP="00066951">
      <w:pPr>
        <w:pStyle w:val="ListNumber"/>
        <w:numPr>
          <w:ilvl w:val="0"/>
          <w:numId w:val="307"/>
        </w:numPr>
      </w:pPr>
      <w:r w:rsidRPr="009129C2">
        <w:t xml:space="preserve">Select the </w:t>
      </w:r>
      <w:r w:rsidRPr="009129C2">
        <w:rPr>
          <w:b/>
        </w:rPr>
        <w:t>Label</w:t>
      </w:r>
      <w:r w:rsidRPr="009129C2">
        <w:t xml:space="preserve"> or </w:t>
      </w:r>
      <w:r w:rsidRPr="009129C2">
        <w:rPr>
          <w:b/>
        </w:rPr>
        <w:t>Barcode</w:t>
      </w:r>
      <w:r w:rsidRPr="009129C2">
        <w:t xml:space="preserve"> radio button for the Parent Specimen Label for the aliquot to be created. Enter the relevant data in the Label or Barcode field.</w:t>
      </w:r>
    </w:p>
    <w:p w:rsidR="00066951" w:rsidRPr="009129C2" w:rsidRDefault="00066951" w:rsidP="00066951">
      <w:pPr>
        <w:pStyle w:val="ListNumber"/>
        <w:numPr>
          <w:ilvl w:val="0"/>
          <w:numId w:val="48"/>
        </w:numPr>
      </w:pPr>
      <w:r w:rsidRPr="009129C2">
        <w:t xml:space="preserve">Enter the </w:t>
      </w:r>
      <w:r w:rsidRPr="009129C2">
        <w:rPr>
          <w:b/>
        </w:rPr>
        <w:t>Aliquot Count</w:t>
      </w:r>
      <w:r w:rsidRPr="009129C2">
        <w:t>.</w:t>
      </w:r>
    </w:p>
    <w:p w:rsidR="00066951" w:rsidRPr="009129C2" w:rsidRDefault="00066951" w:rsidP="00066951">
      <w:pPr>
        <w:pStyle w:val="ListNumber"/>
        <w:numPr>
          <w:ilvl w:val="0"/>
          <w:numId w:val="48"/>
        </w:numPr>
      </w:pPr>
      <w:r w:rsidRPr="009129C2">
        <w:t xml:space="preserve">Enter the </w:t>
      </w:r>
      <w:r w:rsidRPr="009129C2">
        <w:rPr>
          <w:b/>
        </w:rPr>
        <w:t xml:space="preserve">Quantity per Aliquot, </w:t>
      </w:r>
      <w:r w:rsidRPr="009129C2">
        <w:t>if required.</w:t>
      </w:r>
    </w:p>
    <w:p w:rsidR="00066951" w:rsidRPr="009129C2" w:rsidRDefault="00066951" w:rsidP="00066951">
      <w:pPr>
        <w:pStyle w:val="NoteInList"/>
      </w:pPr>
      <w:r w:rsidRPr="009129C2">
        <w:rPr>
          <w:b/>
        </w:rPr>
        <w:t>Note:</w:t>
      </w:r>
      <w:r w:rsidRPr="009129C2">
        <w:tab/>
        <w:t xml:space="preserve">If you do not enter a Quantity per Aliquot, </w:t>
      </w:r>
      <w:fldSimple w:instr=" DOCPROPERTY  ApplicationName  \* MERGEFORMAT ">
        <w:r w:rsidRPr="009129C2">
          <w:t>caTissue Suite</w:t>
        </w:r>
      </w:fldSimple>
      <w:r w:rsidRPr="009129C2">
        <w:t xml:space="preserve"> divides the available quantity of the specimen into equal amounts for each of the aliquot.</w:t>
      </w:r>
    </w:p>
    <w:p w:rsidR="00066951" w:rsidRPr="009129C2" w:rsidRDefault="00066951" w:rsidP="00066951">
      <w:pPr>
        <w:pStyle w:val="ListNumber"/>
        <w:numPr>
          <w:ilvl w:val="0"/>
          <w:numId w:val="48"/>
        </w:numPr>
      </w:pPr>
      <w:r w:rsidRPr="009129C2">
        <w:t xml:space="preserve">Click </w:t>
      </w:r>
      <w:r w:rsidRPr="009129C2">
        <w:rPr>
          <w:b/>
        </w:rPr>
        <w:t>Submit</w:t>
      </w:r>
      <w:r w:rsidRPr="009129C2">
        <w:t xml:space="preserve">. </w:t>
      </w:r>
    </w:p>
    <w:p w:rsidR="00066951" w:rsidRPr="009129C2" w:rsidRDefault="00066951" w:rsidP="00066951">
      <w:pPr>
        <w:pStyle w:val="ListNumber"/>
        <w:numPr>
          <w:ilvl w:val="0"/>
          <w:numId w:val="48"/>
        </w:numPr>
      </w:pPr>
      <w:r w:rsidRPr="009129C2">
        <w:t xml:space="preserve">The </w:t>
      </w:r>
      <w:r w:rsidRPr="009129C2">
        <w:rPr>
          <w:b/>
        </w:rPr>
        <w:t>Create Aliquot</w:t>
      </w:r>
      <w:r w:rsidRPr="009129C2">
        <w:t xml:space="preserve"> section displays the aliquot details specified earlier. You can change the </w:t>
      </w:r>
      <w:r w:rsidRPr="009129C2">
        <w:rPr>
          <w:b/>
        </w:rPr>
        <w:t>Aliquot Count</w:t>
      </w:r>
      <w:r w:rsidRPr="009129C2">
        <w:t xml:space="preserve"> and </w:t>
      </w:r>
      <w:r w:rsidRPr="009129C2">
        <w:rPr>
          <w:b/>
        </w:rPr>
        <w:t>Aliquot Quantity</w:t>
      </w:r>
      <w:r w:rsidRPr="009129C2">
        <w:t xml:space="preserve"> using the </w:t>
      </w:r>
      <w:r w:rsidRPr="009129C2">
        <w:rPr>
          <w:b/>
        </w:rPr>
        <w:t>Resubmit</w:t>
      </w:r>
      <w:r w:rsidRPr="009129C2">
        <w:t xml:space="preserve"> button. The </w:t>
      </w:r>
      <w:r w:rsidRPr="009129C2">
        <w:rPr>
          <w:b/>
        </w:rPr>
        <w:t>Aliquot</w:t>
      </w:r>
      <w:r w:rsidRPr="009129C2">
        <w:t xml:space="preserve"> page is refreshed based on the count and quantity entered.</w:t>
      </w:r>
    </w:p>
    <w:p w:rsidR="00066951" w:rsidRPr="009129C2" w:rsidRDefault="00066951" w:rsidP="00066951">
      <w:pPr>
        <w:pStyle w:val="ListNumber"/>
        <w:numPr>
          <w:ilvl w:val="0"/>
          <w:numId w:val="48"/>
        </w:numPr>
      </w:pPr>
      <w:r w:rsidRPr="009129C2">
        <w:br w:type="page"/>
        <w:t xml:space="preserve">The </w:t>
      </w:r>
      <w:r w:rsidRPr="009129C2">
        <w:rPr>
          <w:b/>
        </w:rPr>
        <w:t>Aliquot</w:t>
      </w:r>
      <w:r w:rsidRPr="009129C2">
        <w:t xml:space="preserve"> section displays the following information:</w:t>
      </w:r>
    </w:p>
    <w:p w:rsidR="00066951" w:rsidRPr="009129C2" w:rsidRDefault="00066951" w:rsidP="00066951">
      <w:pPr>
        <w:pStyle w:val="ListNumber2"/>
        <w:numPr>
          <w:ilvl w:val="0"/>
          <w:numId w:val="62"/>
        </w:numPr>
      </w:pPr>
      <w:r w:rsidRPr="009129C2">
        <w:t xml:space="preserve">Characteristics of the parent specimen, such as, the </w:t>
      </w:r>
      <w:r w:rsidRPr="009129C2">
        <w:rPr>
          <w:b/>
        </w:rPr>
        <w:t>Type</w:t>
      </w:r>
      <w:r w:rsidRPr="009129C2">
        <w:rPr>
          <w:rStyle w:val="BodyTextChar2"/>
        </w:rPr>
        <w:t xml:space="preserve"> and </w:t>
      </w:r>
      <w:r w:rsidRPr="009129C2">
        <w:rPr>
          <w:b/>
        </w:rPr>
        <w:t>Class.</w:t>
      </w:r>
    </w:p>
    <w:p w:rsidR="00066951" w:rsidRPr="009129C2" w:rsidRDefault="00066951" w:rsidP="00066951">
      <w:pPr>
        <w:pStyle w:val="ListNumber2"/>
      </w:pPr>
      <w:r w:rsidRPr="009129C2">
        <w:rPr>
          <w:b/>
        </w:rPr>
        <w:t>Quantity</w:t>
      </w:r>
      <w:r w:rsidRPr="009129C2">
        <w:t xml:space="preserve"> of the aliquots you specified.</w:t>
      </w:r>
    </w:p>
    <w:p w:rsidR="00066951" w:rsidRPr="009129C2" w:rsidRDefault="00066951" w:rsidP="00066951">
      <w:pPr>
        <w:pStyle w:val="ListNumber2"/>
      </w:pPr>
      <w:r w:rsidRPr="009129C2">
        <w:rPr>
          <w:b/>
        </w:rPr>
        <w:t>Storage location</w:t>
      </w:r>
      <w:r w:rsidRPr="009129C2">
        <w:t xml:space="preserve"> for each of the aliquots that you can specify.</w:t>
      </w:r>
    </w:p>
    <w:p w:rsidR="00066951" w:rsidRPr="009129C2" w:rsidRDefault="00066951" w:rsidP="00066951">
      <w:pPr>
        <w:pStyle w:val="ListNumber2"/>
      </w:pPr>
      <w:r w:rsidRPr="009129C2">
        <w:t xml:space="preserve">Aliquot storage in the same container. Select </w:t>
      </w:r>
      <w:r w:rsidRPr="009129C2">
        <w:rPr>
          <w:b/>
        </w:rPr>
        <w:t>Do you want to store all aliquot(s) in same container?</w:t>
      </w:r>
      <w:r w:rsidRPr="009129C2">
        <w:t xml:space="preserve"> to store all the aliquots created in one container. The storage locations are refreshed accordingly.</w:t>
      </w:r>
    </w:p>
    <w:p w:rsidR="00066951" w:rsidRPr="009129C2" w:rsidRDefault="00066951" w:rsidP="00066951">
      <w:pPr>
        <w:pStyle w:val="ListNumber2"/>
      </w:pPr>
      <w:r w:rsidRPr="009129C2">
        <w:t>Activity status of the parent specimen. Select the</w:t>
      </w:r>
      <w:r w:rsidRPr="009129C2">
        <w:rPr>
          <w:b/>
        </w:rPr>
        <w:t xml:space="preserve"> Do you want to dispose parent specimen?</w:t>
      </w:r>
      <w:r w:rsidRPr="009129C2">
        <w:t xml:space="preserve"> check box to set the activity status of the parent specimen to </w:t>
      </w:r>
      <w:r w:rsidRPr="009129C2">
        <w:rPr>
          <w:b/>
        </w:rPr>
        <w:t>Closed</w:t>
      </w:r>
      <w:r w:rsidRPr="009129C2">
        <w:t xml:space="preserve"> in </w:t>
      </w:r>
      <w:fldSimple w:instr=" DOCPROPERTY  ApplicationName  \* MERGEFORMAT ">
        <w:r w:rsidRPr="009129C2">
          <w:t>caTissue Suite</w:t>
        </w:r>
      </w:fldSimple>
      <w:r w:rsidRPr="009129C2">
        <w:t>.</w:t>
      </w:r>
    </w:p>
    <w:p w:rsidR="00066951" w:rsidRPr="009129C2" w:rsidRDefault="00066951" w:rsidP="00066951">
      <w:pPr>
        <w:pStyle w:val="ListNumber2"/>
      </w:pPr>
      <w:r w:rsidRPr="009129C2">
        <w:t xml:space="preserve">Select </w:t>
      </w:r>
      <w:r w:rsidRPr="009129C2">
        <w:rPr>
          <w:b/>
        </w:rPr>
        <w:t>Print Labels</w:t>
      </w:r>
      <w:r w:rsidRPr="009129C2">
        <w:t xml:space="preserve"> to print the label for the specimens. For more information on print labels, refer to the </w:t>
      </w:r>
      <w:r w:rsidRPr="009129C2">
        <w:rPr>
          <w:i/>
        </w:rPr>
        <w:t>Administration Guide.</w:t>
      </w:r>
    </w:p>
    <w:p w:rsidR="00066951" w:rsidRPr="009129C2" w:rsidRDefault="00066951" w:rsidP="00066951">
      <w:pPr>
        <w:pStyle w:val="ListNumber"/>
        <w:numPr>
          <w:ilvl w:val="0"/>
          <w:numId w:val="48"/>
        </w:numPr>
      </w:pPr>
      <w:r w:rsidRPr="009129C2">
        <w:t xml:space="preserve">Click </w:t>
      </w:r>
      <w:r w:rsidRPr="009129C2">
        <w:rPr>
          <w:b/>
        </w:rPr>
        <w:t>Submit</w:t>
      </w:r>
      <w:r w:rsidRPr="009129C2">
        <w:t>.</w:t>
      </w:r>
    </w:p>
    <w:p w:rsidR="00066951" w:rsidRPr="009129C2" w:rsidRDefault="00066951" w:rsidP="00066951">
      <w:pPr>
        <w:pStyle w:val="ListNumber"/>
        <w:numPr>
          <w:ilvl w:val="0"/>
          <w:numId w:val="48"/>
        </w:numPr>
      </w:pPr>
      <w:r w:rsidRPr="009129C2">
        <w:t xml:space="preserve">The Aliquot Creation Summary page opens. This page displays all the details for the new aliquots. For example, the </w:t>
      </w:r>
      <w:r w:rsidRPr="009129C2">
        <w:rPr>
          <w:b/>
        </w:rPr>
        <w:t>Class</w:t>
      </w:r>
      <w:r w:rsidRPr="009129C2">
        <w:t xml:space="preserve">, </w:t>
      </w:r>
      <w:r w:rsidRPr="009129C2">
        <w:rPr>
          <w:b/>
        </w:rPr>
        <w:t>Type</w:t>
      </w:r>
      <w:r w:rsidRPr="009129C2">
        <w:t xml:space="preserve">, </w:t>
      </w:r>
      <w:r w:rsidRPr="009129C2">
        <w:rPr>
          <w:b/>
        </w:rPr>
        <w:t>Label</w:t>
      </w:r>
      <w:r w:rsidRPr="009129C2">
        <w:t xml:space="preserve">, and </w:t>
      </w:r>
      <w:r w:rsidRPr="009129C2">
        <w:rPr>
          <w:b/>
        </w:rPr>
        <w:t>Storage</w:t>
      </w:r>
      <w:r w:rsidRPr="009129C2">
        <w:t xml:space="preserve"> </w:t>
      </w:r>
      <w:r w:rsidRPr="009129C2">
        <w:rPr>
          <w:b/>
        </w:rPr>
        <w:t>location</w:t>
      </w:r>
      <w:r w:rsidRPr="009129C2">
        <w:t>.</w:t>
      </w:r>
    </w:p>
    <w:p w:rsidR="00066951" w:rsidRPr="009129C2" w:rsidRDefault="007A0E2C" w:rsidP="00066951">
      <w:pPr>
        <w:pStyle w:val="GraphicAnchorMain"/>
      </w:pPr>
      <w:r>
        <w:rPr>
          <w:noProof/>
        </w:rPr>
        <w:drawing>
          <wp:inline distT="0" distB="0" distL="0" distR="0">
            <wp:extent cx="5391150" cy="1762125"/>
            <wp:effectExtent l="19050" t="19050" r="19050" b="28575"/>
            <wp:docPr id="98" name="Picture 98" descr="This screen shot is the Specimen Aliquo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screen shot is the Specimen Aliquot page."/>
                    <pic:cNvPicPr>
                      <a:picLocks noChangeAspect="1" noChangeArrowheads="1"/>
                    </pic:cNvPicPr>
                  </pic:nvPicPr>
                  <pic:blipFill>
                    <a:blip r:embed="rId125"/>
                    <a:srcRect/>
                    <a:stretch>
                      <a:fillRect/>
                    </a:stretch>
                  </pic:blipFill>
                  <pic:spPr bwMode="auto">
                    <a:xfrm>
                      <a:off x="0" y="0"/>
                      <a:ext cx="5391150" cy="17621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        </w:t>
      </w:r>
      <w:r w:rsidRPr="009129C2">
        <w:tab/>
        <w:t xml:space="preserve">Figure </w:t>
      </w:r>
      <w:fldSimple w:instr=" SEQ Figure \* ARABIC ">
        <w:r w:rsidR="00327542">
          <w:rPr>
            <w:noProof/>
          </w:rPr>
          <w:t>109</w:t>
        </w:r>
      </w:fldSimple>
      <w:r w:rsidRPr="009129C2">
        <w:t xml:space="preserve">: Aliquot </w:t>
      </w:r>
      <w:r w:rsidRPr="009129C2">
        <w:fldChar w:fldCharType="begin"/>
      </w:r>
      <w:r w:rsidRPr="009129C2">
        <w:instrText xml:space="preserve"> XE "Aliquot Creation Summary page" </w:instrText>
      </w:r>
      <w:r w:rsidRPr="009129C2">
        <w:fldChar w:fldCharType="end"/>
      </w:r>
      <w:r w:rsidRPr="009129C2">
        <w:t>Creation Summary</w:t>
      </w:r>
    </w:p>
    <w:p w:rsidR="00066951" w:rsidRPr="009129C2" w:rsidRDefault="00066951" w:rsidP="00066951">
      <w:pPr>
        <w:pStyle w:val="BodyTextIndent2"/>
      </w:pPr>
      <w:r w:rsidRPr="009129C2">
        <w:t>You can also create aliquots using the Collection Protocol Based View.</w:t>
      </w:r>
    </w:p>
    <w:p w:rsidR="00066951" w:rsidRPr="009129C2" w:rsidRDefault="00066951" w:rsidP="00066951">
      <w:pPr>
        <w:pStyle w:val="Heading3"/>
      </w:pPr>
      <w:bookmarkStart w:id="366" w:name="_Ref275324822"/>
      <w:bookmarkStart w:id="367" w:name="_Toc288121260"/>
      <w:r w:rsidRPr="009129C2">
        <w:t>Creating Biospecimen Derivative</w:t>
      </w:r>
      <w:bookmarkEnd w:id="366"/>
      <w:bookmarkEnd w:id="367"/>
    </w:p>
    <w:p w:rsidR="00066951" w:rsidRPr="009129C2" w:rsidRDefault="00066951" w:rsidP="00066951">
      <w:pPr>
        <w:pStyle w:val="BodyText"/>
      </w:pPr>
      <w:r w:rsidRPr="009129C2">
        <w:t xml:space="preserve">You </w:t>
      </w:r>
      <w:r w:rsidRPr="009129C2">
        <w:fldChar w:fldCharType="begin"/>
      </w:r>
      <w:r w:rsidRPr="009129C2">
        <w:instrText xml:space="preserve"> XE "biospecimens:creating derivatives" </w:instrText>
      </w:r>
      <w:r w:rsidRPr="009129C2">
        <w:fldChar w:fldCharType="end"/>
      </w:r>
      <w:r w:rsidRPr="009129C2">
        <w:fldChar w:fldCharType="begin"/>
      </w:r>
      <w:r w:rsidRPr="009129C2">
        <w:instrText xml:space="preserve"> XE "derivatives:creating biospecimen" </w:instrText>
      </w:r>
      <w:r w:rsidRPr="009129C2">
        <w:fldChar w:fldCharType="end"/>
      </w:r>
      <w:r w:rsidRPr="009129C2">
        <w:t>can create a derivative from the existing biospecimen. To create a derivative biospecimen:</w:t>
      </w:r>
    </w:p>
    <w:p w:rsidR="00066951" w:rsidRPr="009129C2" w:rsidRDefault="00066951" w:rsidP="00066951">
      <w:pPr>
        <w:pStyle w:val="ListNumber"/>
        <w:numPr>
          <w:ilvl w:val="0"/>
          <w:numId w:val="309"/>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151"/>
        </w:numPr>
      </w:pPr>
      <w:r w:rsidRPr="009129C2">
        <w:t xml:space="preserve">Select </w:t>
      </w:r>
      <w:r w:rsidRPr="009129C2">
        <w:rPr>
          <w:b/>
        </w:rPr>
        <w:t>Specimen &gt; Derive</w:t>
      </w:r>
      <w:r w:rsidRPr="009129C2">
        <w:t xml:space="preserve"> under. The Specimen Derive page opens.</w:t>
      </w:r>
    </w:p>
    <w:p w:rsidR="00066951" w:rsidRPr="009129C2" w:rsidRDefault="00066951" w:rsidP="00066951">
      <w:pPr>
        <w:pStyle w:val="ListNumber"/>
        <w:numPr>
          <w:ilvl w:val="0"/>
          <w:numId w:val="308"/>
        </w:numPr>
      </w:pPr>
      <w:r w:rsidRPr="009129C2">
        <w:t xml:space="preserve">Select the </w:t>
      </w:r>
      <w:r w:rsidRPr="009129C2">
        <w:rPr>
          <w:b/>
        </w:rPr>
        <w:t>Label</w:t>
      </w:r>
      <w:r w:rsidRPr="009129C2">
        <w:t xml:space="preserve"> or </w:t>
      </w:r>
      <w:r w:rsidRPr="009129C2">
        <w:rPr>
          <w:b/>
        </w:rPr>
        <w:t>Barcode</w:t>
      </w:r>
      <w:r w:rsidRPr="009129C2">
        <w:t xml:space="preserve"> radio button for the parent specimen.</w:t>
      </w:r>
    </w:p>
    <w:p w:rsidR="00066951" w:rsidRPr="009129C2" w:rsidRDefault="00066951" w:rsidP="00066951">
      <w:pPr>
        <w:pStyle w:val="ListNumber"/>
      </w:pPr>
      <w:r w:rsidRPr="009129C2">
        <w:t>Enter all the details of the derivative specimen like Class, Type and so on.</w:t>
      </w:r>
    </w:p>
    <w:p w:rsidR="00066951" w:rsidRPr="009129C2" w:rsidRDefault="00066951" w:rsidP="00066951">
      <w:pPr>
        <w:pStyle w:val="BodyTextIndent"/>
      </w:pPr>
      <w:r w:rsidRPr="009129C2">
        <w:t>You can also enter the details of any aliquots you wish to create from the derived specimen.</w:t>
      </w:r>
    </w:p>
    <w:p w:rsidR="00066951" w:rsidRPr="009129C2" w:rsidRDefault="00066951" w:rsidP="00066951">
      <w:pPr>
        <w:pStyle w:val="ListNumber"/>
      </w:pPr>
      <w:r w:rsidRPr="009129C2">
        <w:t xml:space="preserve">Check the </w:t>
      </w:r>
      <w:r w:rsidRPr="009129C2">
        <w:rPr>
          <w:b/>
        </w:rPr>
        <w:t>Print Labels</w:t>
      </w:r>
      <w:r w:rsidRPr="009129C2">
        <w:t xml:space="preserve"> check box to print the label for the derived specimen. For more information on print labels, refer to the</w:t>
      </w:r>
      <w:r w:rsidRPr="009129C2">
        <w:rPr>
          <w:i/>
        </w:rPr>
        <w:t xml:space="preserve"> Administration Guide</w:t>
      </w:r>
      <w:r w:rsidRPr="009129C2">
        <w:t>.</w:t>
      </w:r>
    </w:p>
    <w:p w:rsidR="00066951" w:rsidRPr="009129C2" w:rsidRDefault="00066951" w:rsidP="00066951">
      <w:pPr>
        <w:pStyle w:val="ListNumber"/>
      </w:pPr>
      <w:r w:rsidRPr="009129C2">
        <w:t xml:space="preserve">Click </w:t>
      </w:r>
      <w:r w:rsidRPr="009129C2">
        <w:rPr>
          <w:b/>
        </w:rPr>
        <w:t>Create</w:t>
      </w:r>
      <w:r w:rsidRPr="009129C2">
        <w:t xml:space="preserve"> to create the derived specimen.</w:t>
      </w:r>
    </w:p>
    <w:p w:rsidR="00066951" w:rsidRPr="009129C2" w:rsidRDefault="007A0E2C" w:rsidP="00066951">
      <w:pPr>
        <w:pStyle w:val="GraphicAnchorMain"/>
      </w:pPr>
      <w:r>
        <w:rPr>
          <w:noProof/>
        </w:rPr>
        <w:drawing>
          <wp:inline distT="0" distB="0" distL="0" distR="0">
            <wp:extent cx="5629275" cy="3095625"/>
            <wp:effectExtent l="19050" t="19050" r="28575" b="28575"/>
            <wp:docPr id="99" name="Picture 99" descr="This is the Specimen Derivativ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is is the Specimen Derivatives page."/>
                    <pic:cNvPicPr>
                      <a:picLocks noChangeAspect="1" noChangeArrowheads="1"/>
                    </pic:cNvPicPr>
                  </pic:nvPicPr>
                  <pic:blipFill>
                    <a:blip r:embed="rId126"/>
                    <a:srcRect/>
                    <a:stretch>
                      <a:fillRect/>
                    </a:stretch>
                  </pic:blipFill>
                  <pic:spPr bwMode="auto">
                    <a:xfrm>
                      <a:off x="0" y="0"/>
                      <a:ext cx="5629275" cy="309562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left="1080" w:firstLine="720"/>
      </w:pPr>
      <w:r w:rsidRPr="009129C2">
        <w:t xml:space="preserve">Figure </w:t>
      </w:r>
      <w:fldSimple w:instr=" SEQ Figure \* ARABIC ">
        <w:r w:rsidR="00327542">
          <w:rPr>
            <w:noProof/>
          </w:rPr>
          <w:t>110</w:t>
        </w:r>
      </w:fldSimple>
      <w:r w:rsidRPr="009129C2">
        <w:t>: Creating Derivatives</w:t>
      </w:r>
    </w:p>
    <w:p w:rsidR="00066951" w:rsidRPr="009129C2" w:rsidRDefault="00066951" w:rsidP="00066951">
      <w:pPr>
        <w:pStyle w:val="BodyTextIndent2"/>
      </w:pPr>
      <w:r w:rsidRPr="009129C2">
        <w:t xml:space="preserve">You can also create derivative specimen using the Collection Protocol Based View.  </w:t>
      </w:r>
    </w:p>
    <w:p w:rsidR="00066951" w:rsidRPr="009129C2" w:rsidRDefault="00066951" w:rsidP="00066951">
      <w:pPr>
        <w:pStyle w:val="Heading3"/>
      </w:pPr>
      <w:bookmarkStart w:id="368" w:name="_Ref275324824"/>
      <w:bookmarkStart w:id="369" w:name="_Toc288121261"/>
      <w:r w:rsidRPr="009129C2">
        <w:t>Adding Multiple Specimens</w:t>
      </w:r>
      <w:bookmarkEnd w:id="368"/>
      <w:bookmarkEnd w:id="369"/>
    </w:p>
    <w:p w:rsidR="00066951" w:rsidRPr="009129C2" w:rsidRDefault="00066951" w:rsidP="00066951">
      <w:pPr>
        <w:pStyle w:val="BodyText"/>
      </w:pPr>
      <w:r w:rsidRPr="009129C2">
        <w:t xml:space="preserve">This </w:t>
      </w:r>
      <w:r w:rsidRPr="009129C2">
        <w:fldChar w:fldCharType="begin"/>
      </w:r>
      <w:r w:rsidRPr="009129C2">
        <w:instrText xml:space="preserve"> XE "specimens:adding multiple" </w:instrText>
      </w:r>
      <w:r w:rsidRPr="009129C2">
        <w:fldChar w:fldCharType="end"/>
      </w:r>
      <w:r w:rsidRPr="009129C2">
        <w:t xml:space="preserve">feature allows you to add multiple specimens into </w:t>
      </w:r>
      <w:fldSimple w:instr=" DOCPROPERTY  ApplicationName  \* MERGEFORMAT ">
        <w:r w:rsidRPr="009129C2">
          <w:t>caTissue Suite</w:t>
        </w:r>
      </w:fldSimple>
      <w:r w:rsidRPr="009129C2">
        <w:t xml:space="preserve"> without repeatedly adding specimens. This does not require that the specimens entered share the same characteristics. </w:t>
      </w:r>
    </w:p>
    <w:p w:rsidR="00066951" w:rsidRPr="009129C2" w:rsidRDefault="00066951" w:rsidP="00066951">
      <w:pPr>
        <w:pStyle w:val="BodyText"/>
      </w:pPr>
      <w:r w:rsidRPr="009129C2">
        <w:t xml:space="preserve">To add multiple specimens into </w:t>
      </w:r>
      <w:fldSimple w:instr=" DOCPROPERTY  ApplicationName  \* MERGEFORMAT ">
        <w:r w:rsidRPr="009129C2">
          <w:t>caTissue Suite</w:t>
        </w:r>
      </w:fldSimple>
      <w:r w:rsidRPr="009129C2">
        <w:t>:</w:t>
      </w:r>
    </w:p>
    <w:p w:rsidR="00066951" w:rsidRPr="009129C2" w:rsidRDefault="00066951" w:rsidP="00066951">
      <w:pPr>
        <w:pStyle w:val="ListNumber"/>
        <w:numPr>
          <w:ilvl w:val="0"/>
          <w:numId w:val="53"/>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153"/>
        </w:numPr>
      </w:pPr>
      <w:r w:rsidRPr="009129C2">
        <w:t xml:space="preserve">Click </w:t>
      </w:r>
      <w:r w:rsidRPr="009129C2">
        <w:rPr>
          <w:b/>
        </w:rPr>
        <w:t>Specimen &gt; Multiple</w:t>
      </w:r>
      <w:r w:rsidRPr="009129C2">
        <w:t xml:space="preserve">. The Multiple Specimen page opens. </w:t>
      </w:r>
    </w:p>
    <w:p w:rsidR="00066951" w:rsidRPr="009129C2" w:rsidRDefault="00066951" w:rsidP="00066951">
      <w:pPr>
        <w:pStyle w:val="BodyTextIndent"/>
      </w:pPr>
      <w:r w:rsidRPr="009129C2">
        <w:t xml:space="preserve">Click </w:t>
      </w:r>
      <w:r w:rsidRPr="009129C2">
        <w:rPr>
          <w:b/>
        </w:rPr>
        <w:t>Add</w:t>
      </w:r>
      <w:r w:rsidRPr="009129C2">
        <w:t xml:space="preserve"> </w:t>
      </w:r>
      <w:r w:rsidRPr="009129C2">
        <w:rPr>
          <w:b/>
        </w:rPr>
        <w:t>More</w:t>
      </w:r>
      <w:r w:rsidRPr="009129C2">
        <w:t xml:space="preserve"> to add additional columns for entry of specimen data. Click </w:t>
      </w:r>
      <w:r w:rsidRPr="009129C2">
        <w:rPr>
          <w:b/>
        </w:rPr>
        <w:t>Delete</w:t>
      </w:r>
      <w:r w:rsidRPr="009129C2">
        <w:t xml:space="preserve"> to delete a specimen. The specimen is removed from the last column.</w:t>
      </w:r>
    </w:p>
    <w:p w:rsidR="00066951" w:rsidRPr="009129C2" w:rsidRDefault="00066951" w:rsidP="00066951">
      <w:pPr>
        <w:pStyle w:val="ListNumber"/>
        <w:numPr>
          <w:ilvl w:val="0"/>
          <w:numId w:val="310"/>
        </w:numPr>
      </w:pPr>
      <w:r w:rsidRPr="009129C2">
        <w:t xml:space="preserve">Enter the required details of the specimen. </w:t>
      </w:r>
    </w:p>
    <w:p w:rsidR="00066951" w:rsidRPr="009129C2" w:rsidRDefault="00066951" w:rsidP="00066951">
      <w:pPr>
        <w:pStyle w:val="ListNumber"/>
      </w:pPr>
      <w:r w:rsidRPr="009129C2">
        <w:br w:type="page"/>
        <w:t xml:space="preserve">To copy attributes of </w:t>
      </w:r>
      <w:r w:rsidRPr="009129C2">
        <w:rPr>
          <w:b/>
        </w:rPr>
        <w:t>Specimen 1</w:t>
      </w:r>
      <w:r w:rsidRPr="009129C2">
        <w:t xml:space="preserve"> to </w:t>
      </w:r>
      <w:r w:rsidRPr="009129C2">
        <w:rPr>
          <w:b/>
        </w:rPr>
        <w:t>Specimen</w:t>
      </w:r>
      <w:r w:rsidRPr="009129C2">
        <w:t xml:space="preserve"> </w:t>
      </w:r>
      <w:r w:rsidRPr="009129C2">
        <w:rPr>
          <w:b/>
        </w:rPr>
        <w:t>2</w:t>
      </w:r>
      <w:r w:rsidRPr="009129C2">
        <w:t xml:space="preserve">, select the required attributes of </w:t>
      </w:r>
      <w:r w:rsidRPr="009129C2">
        <w:rPr>
          <w:b/>
        </w:rPr>
        <w:t>Specimen</w:t>
      </w:r>
      <w:r w:rsidRPr="009129C2">
        <w:t xml:space="preserve"> </w:t>
      </w:r>
      <w:r w:rsidRPr="009129C2">
        <w:rPr>
          <w:b/>
        </w:rPr>
        <w:t>1</w:t>
      </w:r>
      <w:r w:rsidRPr="009129C2">
        <w:t xml:space="preserve">. </w:t>
      </w:r>
    </w:p>
    <w:p w:rsidR="00066951" w:rsidRPr="009129C2" w:rsidRDefault="00066951" w:rsidP="00066951">
      <w:pPr>
        <w:pStyle w:val="ListNumber2"/>
        <w:numPr>
          <w:ilvl w:val="0"/>
          <w:numId w:val="63"/>
        </w:numPr>
      </w:pPr>
      <w:r w:rsidRPr="009129C2">
        <w:t xml:space="preserve">Click </w:t>
      </w:r>
      <w:r w:rsidRPr="009129C2">
        <w:rPr>
          <w:b/>
        </w:rPr>
        <w:t>Copy</w:t>
      </w:r>
      <w:r w:rsidRPr="009129C2">
        <w:t>.</w:t>
      </w:r>
    </w:p>
    <w:p w:rsidR="00066951" w:rsidRPr="009129C2" w:rsidRDefault="00066951" w:rsidP="00066951">
      <w:pPr>
        <w:pStyle w:val="ListNumber2"/>
      </w:pPr>
      <w:r w:rsidRPr="009129C2">
        <w:t xml:space="preserve">Select the check box corresponding to </w:t>
      </w:r>
      <w:r w:rsidRPr="009129C2">
        <w:rPr>
          <w:b/>
        </w:rPr>
        <w:t>Specimen 2</w:t>
      </w:r>
      <w:r w:rsidRPr="009129C2">
        <w:t>.</w:t>
      </w:r>
    </w:p>
    <w:p w:rsidR="00066951" w:rsidRPr="009129C2" w:rsidRDefault="00066951" w:rsidP="00066951">
      <w:pPr>
        <w:pStyle w:val="ListNumber2"/>
      </w:pPr>
      <w:r w:rsidRPr="009129C2">
        <w:t xml:space="preserve">Click </w:t>
      </w:r>
      <w:r w:rsidRPr="009129C2">
        <w:rPr>
          <w:b/>
        </w:rPr>
        <w:t>Paste</w:t>
      </w:r>
      <w:r w:rsidRPr="009129C2">
        <w:t xml:space="preserve">. The selected attribute details of </w:t>
      </w:r>
      <w:r w:rsidRPr="009129C2">
        <w:rPr>
          <w:b/>
        </w:rPr>
        <w:t>Specimen 1</w:t>
      </w:r>
      <w:r w:rsidRPr="009129C2">
        <w:t xml:space="preserve"> are copied to </w:t>
      </w:r>
      <w:r w:rsidRPr="009129C2">
        <w:rPr>
          <w:b/>
        </w:rPr>
        <w:t>Specimen</w:t>
      </w:r>
      <w:r w:rsidRPr="009129C2">
        <w:t xml:space="preserve"> </w:t>
      </w:r>
      <w:r w:rsidRPr="009129C2">
        <w:rPr>
          <w:b/>
        </w:rPr>
        <w:t>2</w:t>
      </w:r>
      <w:r w:rsidRPr="009129C2">
        <w:t>.</w:t>
      </w:r>
    </w:p>
    <w:p w:rsidR="00066951" w:rsidRPr="009129C2" w:rsidRDefault="00066951" w:rsidP="00066951">
      <w:pPr>
        <w:pStyle w:val="NoteInList"/>
      </w:pPr>
      <w:r w:rsidRPr="009129C2">
        <w:rPr>
          <w:b/>
        </w:rPr>
        <w:t>Note:</w:t>
      </w:r>
      <w:r w:rsidRPr="009129C2">
        <w:tab/>
        <w:t xml:space="preserve">For the current version of </w:t>
      </w:r>
      <w:fldSimple w:instr=" DOCPROPERTY  ApplicationName  \* MERGEFORMAT ">
        <w:r w:rsidRPr="009129C2">
          <w:t>caTissue Suite</w:t>
        </w:r>
      </w:fldSimple>
      <w:r w:rsidRPr="009129C2">
        <w:t>, you can copy only attributes from one specimen to another specimen.</w:t>
      </w:r>
    </w:p>
    <w:p w:rsidR="00066951" w:rsidRPr="009129C2" w:rsidRDefault="00066951" w:rsidP="00066951">
      <w:pPr>
        <w:pStyle w:val="ListNumber"/>
      </w:pPr>
      <w:r w:rsidRPr="009129C2">
        <w:t xml:space="preserve">To copy all the attributes of </w:t>
      </w:r>
      <w:r w:rsidRPr="009129C2">
        <w:rPr>
          <w:b/>
        </w:rPr>
        <w:t>Specimen 2</w:t>
      </w:r>
      <w:r w:rsidRPr="009129C2">
        <w:t xml:space="preserve"> to </w:t>
      </w:r>
      <w:r w:rsidRPr="009129C2">
        <w:rPr>
          <w:b/>
        </w:rPr>
        <w:t>Specimen 3</w:t>
      </w:r>
      <w:r w:rsidRPr="009129C2">
        <w:t>:</w:t>
      </w:r>
    </w:p>
    <w:p w:rsidR="00066951" w:rsidRPr="009129C2" w:rsidRDefault="00066951" w:rsidP="00066951">
      <w:pPr>
        <w:pStyle w:val="ListNumber2"/>
        <w:numPr>
          <w:ilvl w:val="0"/>
          <w:numId w:val="311"/>
        </w:numPr>
      </w:pPr>
      <w:r w:rsidRPr="009129C2">
        <w:t xml:space="preserve">Select the check box corresponding to </w:t>
      </w:r>
      <w:r w:rsidRPr="009129C2">
        <w:rPr>
          <w:b/>
        </w:rPr>
        <w:t>Specimen 2</w:t>
      </w:r>
      <w:r w:rsidRPr="009129C2">
        <w:t>.</w:t>
      </w:r>
    </w:p>
    <w:p w:rsidR="00066951" w:rsidRPr="009129C2" w:rsidRDefault="00066951" w:rsidP="00066951">
      <w:pPr>
        <w:pStyle w:val="ListNumber2"/>
        <w:numPr>
          <w:ilvl w:val="0"/>
          <w:numId w:val="311"/>
        </w:numPr>
      </w:pPr>
      <w:r w:rsidRPr="009129C2">
        <w:t xml:space="preserve">Click </w:t>
      </w:r>
      <w:r w:rsidRPr="009129C2">
        <w:rPr>
          <w:b/>
        </w:rPr>
        <w:t>Copy</w:t>
      </w:r>
      <w:r w:rsidRPr="009129C2">
        <w:t>.</w:t>
      </w:r>
    </w:p>
    <w:p w:rsidR="00066951" w:rsidRPr="009129C2" w:rsidRDefault="00066951" w:rsidP="00066951">
      <w:pPr>
        <w:pStyle w:val="ListNumber2"/>
        <w:numPr>
          <w:ilvl w:val="0"/>
          <w:numId w:val="311"/>
        </w:numPr>
      </w:pPr>
      <w:r w:rsidRPr="009129C2">
        <w:t xml:space="preserve">Select the check box corresponding to </w:t>
      </w:r>
      <w:r w:rsidRPr="009129C2">
        <w:rPr>
          <w:b/>
        </w:rPr>
        <w:t>Specimen 3</w:t>
      </w:r>
      <w:r w:rsidRPr="009129C2">
        <w:t>.</w:t>
      </w:r>
    </w:p>
    <w:p w:rsidR="00066951" w:rsidRPr="009129C2" w:rsidRDefault="00066951" w:rsidP="00066951">
      <w:pPr>
        <w:pStyle w:val="ListNumber2"/>
        <w:numPr>
          <w:ilvl w:val="0"/>
          <w:numId w:val="311"/>
        </w:numPr>
      </w:pPr>
      <w:r w:rsidRPr="009129C2">
        <w:t xml:space="preserve">Click </w:t>
      </w:r>
      <w:r w:rsidRPr="009129C2">
        <w:rPr>
          <w:b/>
        </w:rPr>
        <w:t>Paste</w:t>
      </w:r>
      <w:r w:rsidRPr="009129C2">
        <w:t xml:space="preserve">. The selected attribute details of </w:t>
      </w:r>
      <w:r w:rsidRPr="009129C2">
        <w:rPr>
          <w:b/>
        </w:rPr>
        <w:t>Specimen 2</w:t>
      </w:r>
      <w:r w:rsidRPr="009129C2">
        <w:t xml:space="preserve"> are copied to </w:t>
      </w:r>
      <w:r w:rsidRPr="009129C2">
        <w:rPr>
          <w:b/>
        </w:rPr>
        <w:t>Specimen 3</w:t>
      </w:r>
      <w:r w:rsidRPr="009129C2">
        <w:t>.</w:t>
      </w:r>
    </w:p>
    <w:p w:rsidR="00066951" w:rsidRPr="009129C2" w:rsidRDefault="00066951" w:rsidP="00066951">
      <w:pPr>
        <w:pStyle w:val="NoteInList"/>
      </w:pPr>
      <w:r w:rsidRPr="009129C2">
        <w:rPr>
          <w:b/>
        </w:rPr>
        <w:t>Note:</w:t>
      </w:r>
      <w:r w:rsidRPr="009129C2">
        <w:tab/>
        <w:t>This functionality copies all attributes from any selected specimen to any another specimen. You cannot select specific attributes to copy.</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7A0E2C" w:rsidP="00066951">
      <w:pPr>
        <w:pStyle w:val="GraphicAnchorStep"/>
      </w:pPr>
      <w:r>
        <w:rPr>
          <w:noProof/>
        </w:rPr>
        <w:drawing>
          <wp:inline distT="0" distB="0" distL="0" distR="0">
            <wp:extent cx="4591050" cy="4210050"/>
            <wp:effectExtent l="19050" t="19050" r="19050" b="19050"/>
            <wp:docPr id="100" name="Picture 100" descr="This screen shot is the Multiple Specime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is screen shot is the Multiple Specimens page."/>
                    <pic:cNvPicPr>
                      <a:picLocks noChangeAspect="1" noChangeArrowheads="1"/>
                    </pic:cNvPicPr>
                  </pic:nvPicPr>
                  <pic:blipFill>
                    <a:blip r:embed="rId127"/>
                    <a:srcRect/>
                    <a:stretch>
                      <a:fillRect/>
                    </a:stretch>
                  </pic:blipFill>
                  <pic:spPr bwMode="auto">
                    <a:xfrm>
                      <a:off x="0" y="0"/>
                      <a:ext cx="4591050" cy="421005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111</w:t>
        </w:r>
      </w:fldSimple>
      <w:r w:rsidRPr="009129C2">
        <w:t>: Multiple Specimen Page</w:t>
      </w:r>
    </w:p>
    <w:p w:rsidR="00066951" w:rsidRPr="009129C2" w:rsidRDefault="00066951" w:rsidP="00066951">
      <w:pPr>
        <w:pStyle w:val="NoteInList"/>
      </w:pPr>
      <w:r w:rsidRPr="009129C2">
        <w:rPr>
          <w:b/>
        </w:rPr>
        <w:t>Note:</w:t>
      </w:r>
      <w:r w:rsidRPr="009129C2">
        <w:tab/>
        <w:t xml:space="preserve">You can specify a derivative of a specimen using the </w:t>
      </w:r>
      <w:r w:rsidRPr="009129C2">
        <w:rPr>
          <w:b/>
        </w:rPr>
        <w:t>Derivative</w:t>
      </w:r>
      <w:r w:rsidRPr="009129C2">
        <w:t xml:space="preserve"> button. This displays the Create Derivative page. Click</w:t>
      </w:r>
      <w:r w:rsidRPr="009129C2">
        <w:rPr>
          <w:b/>
        </w:rPr>
        <w:t xml:space="preserve"> Add More</w:t>
      </w:r>
      <w:r w:rsidRPr="009129C2">
        <w:t xml:space="preserve"> on the Create Derivative page to specify more derivatives of the parent specimen.</w:t>
      </w:r>
    </w:p>
    <w:p w:rsidR="00066951" w:rsidRPr="009129C2" w:rsidRDefault="00066951" w:rsidP="00066951">
      <w:pPr>
        <w:pStyle w:val="Heading3"/>
      </w:pPr>
      <w:bookmarkStart w:id="370" w:name="_Ref275324827"/>
      <w:bookmarkStart w:id="371" w:name="_Toc288121262"/>
      <w:r w:rsidRPr="009129C2">
        <w:t>Adding a Biospecimen Event</w:t>
      </w:r>
      <w:bookmarkEnd w:id="370"/>
      <w:bookmarkEnd w:id="371"/>
    </w:p>
    <w:p w:rsidR="00066951" w:rsidRPr="009129C2" w:rsidRDefault="00066951" w:rsidP="00066951">
      <w:pPr>
        <w:pStyle w:val="BodyText"/>
      </w:pPr>
      <w:r w:rsidRPr="009129C2">
        <w:t>Any</w:t>
      </w:r>
      <w:r w:rsidRPr="009129C2">
        <w:fldChar w:fldCharType="begin"/>
      </w:r>
      <w:r w:rsidRPr="009129C2">
        <w:instrText xml:space="preserve"> XE "biospecimens:adding event to" </w:instrText>
      </w:r>
      <w:r w:rsidRPr="009129C2">
        <w:fldChar w:fldCharType="end"/>
      </w:r>
      <w:r w:rsidRPr="009129C2">
        <w:fldChar w:fldCharType="begin"/>
      </w:r>
      <w:r w:rsidRPr="009129C2">
        <w:instrText xml:space="preserve"> XE "events:adding biospecimen type" </w:instrText>
      </w:r>
      <w:r w:rsidRPr="009129C2">
        <w:fldChar w:fldCharType="end"/>
      </w:r>
      <w:r w:rsidRPr="009129C2">
        <w:t xml:space="preserve"> action performed on a biospecimen is referred to as an </w:t>
      </w:r>
      <w:r w:rsidRPr="009129C2">
        <w:rPr>
          <w:i/>
        </w:rPr>
        <w:t>event</w:t>
      </w:r>
      <w:r w:rsidRPr="009129C2">
        <w:t xml:space="preserve">.  Events include transfer, review of the specimen, frozen, thaw, fixed, disposal, and spun. To add or edit events, you must have access to the site where the specimen is stored. You can transfer specimens only if you have access to both the sites, the site in which the specimens are stored, and the site to which the specimens are to be transferred. </w:t>
      </w:r>
    </w:p>
    <w:p w:rsidR="00066951" w:rsidRPr="009129C2" w:rsidRDefault="00066951" w:rsidP="00066951">
      <w:pPr>
        <w:pStyle w:val="BodyText"/>
      </w:pPr>
      <w:r w:rsidRPr="009129C2">
        <w:br w:type="page"/>
        <w:t xml:space="preserve">The </w:t>
      </w:r>
      <w:r w:rsidRPr="009129C2">
        <w:fldChar w:fldCharType="begin"/>
      </w:r>
      <w:r w:rsidRPr="009129C2">
        <w:instrText xml:space="preserve"> XE "events:event names and descriptions" </w:instrText>
      </w:r>
      <w:r w:rsidRPr="009129C2">
        <w:fldChar w:fldCharType="end"/>
      </w:r>
      <w:r w:rsidRPr="009129C2">
        <w:t xml:space="preserve">following table lists the various Events in </w:t>
      </w:r>
      <w:fldSimple w:instr=" DOCPROPERTY  ApplicationName  \* MERGEFORMAT ">
        <w:r w:rsidRPr="009129C2">
          <w:t>caTissue Suite</w:t>
        </w:r>
      </w:fldSimple>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900"/>
        <w:gridCol w:w="6244"/>
      </w:tblGrid>
      <w:tr w:rsidR="00066951" w:rsidRPr="009129C2">
        <w:tblPrEx>
          <w:tblCellMar>
            <w:top w:w="0" w:type="dxa"/>
            <w:bottom w:w="0" w:type="dxa"/>
          </w:tblCellMar>
        </w:tblPrEx>
        <w:trPr>
          <w:tblHeader/>
        </w:trPr>
        <w:tc>
          <w:tcPr>
            <w:tcW w:w="2988" w:type="dxa"/>
            <w:shd w:val="clear" w:color="auto" w:fill="D9D9D9"/>
          </w:tcPr>
          <w:p w:rsidR="00066951" w:rsidRPr="009129C2" w:rsidRDefault="00066951" w:rsidP="00066951">
            <w:pPr>
              <w:pStyle w:val="TableHeader"/>
            </w:pPr>
            <w:r w:rsidRPr="009129C2">
              <w:t>Name of the Event</w:t>
            </w:r>
          </w:p>
        </w:tc>
        <w:tc>
          <w:tcPr>
            <w:tcW w:w="6480" w:type="dxa"/>
            <w:shd w:val="clear" w:color="auto" w:fill="D9D9D9"/>
          </w:tcPr>
          <w:p w:rsidR="00066951" w:rsidRPr="009129C2" w:rsidRDefault="00066951" w:rsidP="00066951">
            <w:pPr>
              <w:pStyle w:val="TableHeader"/>
              <w:rPr>
                <w:rFonts w:ascii="Calibri" w:hAnsi="Calibri"/>
                <w:szCs w:val="22"/>
              </w:rPr>
            </w:pPr>
            <w:r w:rsidRPr="009129C2">
              <w:rPr>
                <w:rFonts w:ascii="Calibri" w:hAnsi="Calibri"/>
                <w:szCs w:val="22"/>
              </w:rPr>
              <w:t>Description</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Cell Specimen Review</w:t>
            </w:r>
          </w:p>
        </w:tc>
        <w:tc>
          <w:tcPr>
            <w:tcW w:w="6480" w:type="dxa"/>
          </w:tcPr>
          <w:p w:rsidR="00066951" w:rsidRPr="009129C2" w:rsidRDefault="00066951" w:rsidP="00066951">
            <w:pPr>
              <w:pStyle w:val="TableText0"/>
            </w:pPr>
            <w:r w:rsidRPr="009129C2">
              <w:t>Refers to performing quality assurance actions on a cell specimen.</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Check In Check Out</w:t>
            </w:r>
          </w:p>
        </w:tc>
        <w:tc>
          <w:tcPr>
            <w:tcW w:w="6480" w:type="dxa"/>
          </w:tcPr>
          <w:p w:rsidR="00066951" w:rsidRPr="009129C2" w:rsidRDefault="00066951" w:rsidP="00066951">
            <w:pPr>
              <w:pStyle w:val="TableText0"/>
            </w:pPr>
            <w:r w:rsidRPr="009129C2">
              <w:t>Refers to temporary movement of specimens from a stored location.</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Collection</w:t>
            </w:r>
          </w:p>
        </w:tc>
        <w:tc>
          <w:tcPr>
            <w:tcW w:w="6480" w:type="dxa"/>
          </w:tcPr>
          <w:p w:rsidR="00066951" w:rsidRPr="009129C2" w:rsidRDefault="00066951" w:rsidP="00066951">
            <w:pPr>
              <w:pStyle w:val="TableText0"/>
            </w:pPr>
            <w:r w:rsidRPr="009129C2">
              <w:t>Refers to a collection of a specimen from a participant under a collection protocol.</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Disposal</w:t>
            </w:r>
          </w:p>
        </w:tc>
        <w:tc>
          <w:tcPr>
            <w:tcW w:w="6480" w:type="dxa"/>
          </w:tcPr>
          <w:p w:rsidR="00066951" w:rsidRPr="009129C2" w:rsidRDefault="00066951" w:rsidP="00066951">
            <w:pPr>
              <w:pStyle w:val="TableText0"/>
            </w:pPr>
            <w:r w:rsidRPr="009129C2">
              <w:t xml:space="preserve">Refers to disposing or rejecting a specimen. The Activity Status of the specimen can be set to Disabled (Deletes the specimen completely from system) or Closed (Specimen is visible in </w:t>
            </w:r>
            <w:fldSimple w:instr=" DOCPROPERTY  ApplicationName  \* MERGEFORMAT ">
              <w:r w:rsidRPr="009129C2">
                <w:t>caTissue Suite</w:t>
              </w:r>
            </w:fldSimple>
            <w:r w:rsidRPr="009129C2">
              <w:t xml:space="preserve"> but unavailable for specimen operations such as aliquoting, and deriving.).</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Embedded</w:t>
            </w:r>
          </w:p>
        </w:tc>
        <w:tc>
          <w:tcPr>
            <w:tcW w:w="6480" w:type="dxa"/>
          </w:tcPr>
          <w:p w:rsidR="00066951" w:rsidRPr="009129C2" w:rsidRDefault="00066951" w:rsidP="00066951">
            <w:pPr>
              <w:pStyle w:val="TableText0"/>
            </w:pPr>
            <w:r w:rsidRPr="009129C2">
              <w:t>Refers to embedding a specimen in paraffin, and plastic material.</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Fixed</w:t>
            </w:r>
          </w:p>
        </w:tc>
        <w:tc>
          <w:tcPr>
            <w:tcW w:w="6480" w:type="dxa"/>
          </w:tcPr>
          <w:p w:rsidR="00066951" w:rsidRPr="009129C2" w:rsidRDefault="00066951" w:rsidP="00066951">
            <w:pPr>
              <w:pStyle w:val="TableText0"/>
            </w:pPr>
            <w:r w:rsidRPr="009129C2">
              <w:t>Refers to fixing a specimen in a fixing medium like formaldehyde, and ethanol.</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Fluid Specimen Review</w:t>
            </w:r>
          </w:p>
        </w:tc>
        <w:tc>
          <w:tcPr>
            <w:tcW w:w="6480" w:type="dxa"/>
          </w:tcPr>
          <w:p w:rsidR="00066951" w:rsidRPr="009129C2" w:rsidRDefault="00066951" w:rsidP="00066951">
            <w:pPr>
              <w:pStyle w:val="TableText0"/>
            </w:pPr>
            <w:r w:rsidRPr="009129C2">
              <w:t>Refers to performing quality assurance actions on a fluid specimen.</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Frozen</w:t>
            </w:r>
          </w:p>
        </w:tc>
        <w:tc>
          <w:tcPr>
            <w:tcW w:w="6480" w:type="dxa"/>
          </w:tcPr>
          <w:p w:rsidR="00066951" w:rsidRPr="009129C2" w:rsidRDefault="00066951" w:rsidP="00066951">
            <w:pPr>
              <w:pStyle w:val="TableText0"/>
            </w:pPr>
            <w:r w:rsidRPr="009129C2">
              <w:t>Refers to freezing a specimen at certain temperature using a freezing method, such as Liquid Nitrogen, and Dry Ice.</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Molecular Specimen Review</w:t>
            </w:r>
          </w:p>
        </w:tc>
        <w:tc>
          <w:tcPr>
            <w:tcW w:w="6480" w:type="dxa"/>
          </w:tcPr>
          <w:p w:rsidR="00066951" w:rsidRPr="009129C2" w:rsidRDefault="00066951" w:rsidP="00066951">
            <w:pPr>
              <w:pStyle w:val="TableText0"/>
            </w:pPr>
            <w:r w:rsidRPr="009129C2">
              <w:t>Refers to performing quality assurance actions on a molecular specimen.</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Procedure</w:t>
            </w:r>
          </w:p>
        </w:tc>
        <w:tc>
          <w:tcPr>
            <w:tcW w:w="6480" w:type="dxa"/>
          </w:tcPr>
          <w:p w:rsidR="00066951" w:rsidRPr="009129C2" w:rsidRDefault="00066951" w:rsidP="00066951">
            <w:pPr>
              <w:pStyle w:val="TableText0"/>
            </w:pPr>
            <w:r w:rsidRPr="009129C2">
              <w:t xml:space="preserve">Refers to customized procedure that is applied on a specimen to process it. </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Received</w:t>
            </w:r>
          </w:p>
        </w:tc>
        <w:tc>
          <w:tcPr>
            <w:tcW w:w="6480" w:type="dxa"/>
          </w:tcPr>
          <w:p w:rsidR="00066951" w:rsidRPr="009129C2" w:rsidRDefault="00066951" w:rsidP="00066951">
            <w:pPr>
              <w:pStyle w:val="TableText0"/>
            </w:pPr>
            <w:r w:rsidRPr="009129C2">
              <w:t>Refers to receiving a specimen in the tissue bank.</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Spun</w:t>
            </w:r>
          </w:p>
        </w:tc>
        <w:tc>
          <w:tcPr>
            <w:tcW w:w="6480" w:type="dxa"/>
          </w:tcPr>
          <w:p w:rsidR="00066951" w:rsidRPr="009129C2" w:rsidRDefault="00066951" w:rsidP="00066951">
            <w:pPr>
              <w:pStyle w:val="TableText0"/>
            </w:pPr>
            <w:r w:rsidRPr="009129C2">
              <w:t>Refers to spinning the specimen.</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Thaw</w:t>
            </w:r>
          </w:p>
        </w:tc>
        <w:tc>
          <w:tcPr>
            <w:tcW w:w="6480" w:type="dxa"/>
          </w:tcPr>
          <w:p w:rsidR="00066951" w:rsidRPr="009129C2" w:rsidRDefault="00066951" w:rsidP="00066951">
            <w:pPr>
              <w:pStyle w:val="TableText0"/>
            </w:pPr>
            <w:r w:rsidRPr="009129C2">
              <w:t>Refers to defrosting a specimen.</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Tissue Specimen Review</w:t>
            </w:r>
          </w:p>
        </w:tc>
        <w:tc>
          <w:tcPr>
            <w:tcW w:w="6480" w:type="dxa"/>
          </w:tcPr>
          <w:p w:rsidR="00066951" w:rsidRPr="009129C2" w:rsidRDefault="00066951" w:rsidP="00066951">
            <w:pPr>
              <w:pStyle w:val="TableText0"/>
            </w:pPr>
            <w:r w:rsidRPr="009129C2">
              <w:t>Refers to performing quality assurance actions on a tissue specimen.</w:t>
            </w:r>
          </w:p>
        </w:tc>
      </w:tr>
      <w:tr w:rsidR="00066951" w:rsidRPr="009129C2">
        <w:tblPrEx>
          <w:tblCellMar>
            <w:top w:w="0" w:type="dxa"/>
            <w:bottom w:w="0" w:type="dxa"/>
          </w:tblCellMar>
        </w:tblPrEx>
        <w:tc>
          <w:tcPr>
            <w:tcW w:w="2988" w:type="dxa"/>
          </w:tcPr>
          <w:p w:rsidR="00066951" w:rsidRPr="009129C2" w:rsidRDefault="00066951" w:rsidP="00066951">
            <w:pPr>
              <w:pStyle w:val="TableText0"/>
            </w:pPr>
            <w:r w:rsidRPr="009129C2">
              <w:t>Transfer</w:t>
            </w:r>
          </w:p>
        </w:tc>
        <w:tc>
          <w:tcPr>
            <w:tcW w:w="6480" w:type="dxa"/>
          </w:tcPr>
          <w:p w:rsidR="00066951" w:rsidRPr="009129C2" w:rsidRDefault="00066951" w:rsidP="00066951">
            <w:pPr>
              <w:pStyle w:val="TableText0"/>
            </w:pPr>
            <w:r w:rsidRPr="009129C2">
              <w:t>Refers to moving a specimen from one storage location to another storage location.</w:t>
            </w:r>
          </w:p>
        </w:tc>
      </w:tr>
    </w:tbl>
    <w:p w:rsidR="00066951" w:rsidRPr="009129C2" w:rsidRDefault="00066951" w:rsidP="00066951"/>
    <w:p w:rsidR="00066951" w:rsidRPr="009129C2" w:rsidRDefault="00066951" w:rsidP="00066951">
      <w:pPr>
        <w:pStyle w:val="BodyText"/>
      </w:pPr>
      <w:r w:rsidRPr="009129C2">
        <w:t>To add an event to a biospecimen:</w:t>
      </w:r>
    </w:p>
    <w:p w:rsidR="00066951" w:rsidRPr="009129C2" w:rsidRDefault="00066951" w:rsidP="00066951">
      <w:pPr>
        <w:pStyle w:val="ListNumber"/>
        <w:numPr>
          <w:ilvl w:val="0"/>
          <w:numId w:val="54"/>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154"/>
        </w:numPr>
      </w:pPr>
      <w:r w:rsidRPr="009129C2">
        <w:t xml:space="preserve">Click </w:t>
      </w:r>
      <w:r w:rsidRPr="009129C2">
        <w:rPr>
          <w:b/>
        </w:rPr>
        <w:t>Specimen &gt; Events</w:t>
      </w:r>
      <w:r w:rsidRPr="009129C2">
        <w:t xml:space="preserve"> under on the left pane. </w:t>
      </w:r>
    </w:p>
    <w:p w:rsidR="00066951" w:rsidRPr="009129C2" w:rsidRDefault="00066951" w:rsidP="00066951">
      <w:pPr>
        <w:pStyle w:val="ListNumber"/>
        <w:numPr>
          <w:ilvl w:val="0"/>
          <w:numId w:val="312"/>
        </w:numPr>
      </w:pPr>
      <w:r w:rsidRPr="009129C2">
        <w:t xml:space="preserve">Select the specimen </w:t>
      </w:r>
      <w:r w:rsidRPr="009129C2">
        <w:rPr>
          <w:b/>
        </w:rPr>
        <w:t>Label</w:t>
      </w:r>
      <w:r w:rsidRPr="009129C2">
        <w:t xml:space="preserve"> or </w:t>
      </w:r>
      <w:r w:rsidRPr="009129C2">
        <w:rPr>
          <w:b/>
        </w:rPr>
        <w:t>Barcode</w:t>
      </w:r>
      <w:r w:rsidRPr="009129C2">
        <w:t xml:space="preserve"> radio button.</w:t>
      </w:r>
    </w:p>
    <w:p w:rsidR="00066951" w:rsidRPr="009129C2" w:rsidRDefault="00066951" w:rsidP="00066951">
      <w:pPr>
        <w:pStyle w:val="ListNumber"/>
      </w:pPr>
      <w:r w:rsidRPr="009129C2">
        <w:t xml:space="preserve">From the </w:t>
      </w:r>
      <w:r w:rsidRPr="009129C2">
        <w:rPr>
          <w:b/>
        </w:rPr>
        <w:t>Event</w:t>
      </w:r>
      <w:r w:rsidRPr="009129C2">
        <w:t xml:space="preserve"> drop-down list, select an event to be added to the specimen.</w:t>
      </w:r>
    </w:p>
    <w:p w:rsidR="00066951" w:rsidRPr="009129C2" w:rsidRDefault="00066951" w:rsidP="00066951">
      <w:pPr>
        <w:pStyle w:val="ListNumber"/>
      </w:pPr>
      <w:r w:rsidRPr="009129C2">
        <w:br w:type="page"/>
        <w:t xml:space="preserve">Click </w:t>
      </w:r>
      <w:r w:rsidRPr="009129C2">
        <w:rPr>
          <w:b/>
        </w:rPr>
        <w:t>Add Event</w:t>
      </w:r>
      <w:r w:rsidRPr="009129C2">
        <w:t>.</w:t>
      </w:r>
    </w:p>
    <w:p w:rsidR="00066951" w:rsidRPr="009129C2" w:rsidRDefault="007A0E2C" w:rsidP="00066951">
      <w:pPr>
        <w:pStyle w:val="GraphicAnchorStep"/>
      </w:pPr>
      <w:r>
        <w:rPr>
          <w:noProof/>
        </w:rPr>
        <w:drawing>
          <wp:inline distT="0" distB="0" distL="0" distR="0">
            <wp:extent cx="4476750" cy="2838450"/>
            <wp:effectExtent l="19050" t="19050" r="19050" b="19050"/>
            <wp:docPr id="101" name="Picture 101" descr="This screen shot is the Specimen Events used to add a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is screen shot is the Specimen Events used to add an event."/>
                    <pic:cNvPicPr>
                      <a:picLocks noChangeAspect="1" noChangeArrowheads="1"/>
                    </pic:cNvPicPr>
                  </pic:nvPicPr>
                  <pic:blipFill>
                    <a:blip r:embed="rId128"/>
                    <a:srcRect/>
                    <a:stretch>
                      <a:fillRect/>
                    </a:stretch>
                  </pic:blipFill>
                  <pic:spPr bwMode="auto">
                    <a:xfrm>
                      <a:off x="0" y="0"/>
                      <a:ext cx="4476750" cy="283845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112</w:t>
        </w:r>
      </w:fldSimple>
      <w:r w:rsidRPr="009129C2">
        <w:t>: Adding an Event - Events Tab</w:t>
      </w:r>
    </w:p>
    <w:p w:rsidR="00066951" w:rsidRPr="009129C2" w:rsidRDefault="00066951" w:rsidP="00066951">
      <w:pPr>
        <w:pStyle w:val="ListNumber"/>
      </w:pPr>
      <w:r w:rsidRPr="009129C2">
        <w:t xml:space="preserve">Enter all the details for the event, and click </w:t>
      </w:r>
      <w:r w:rsidRPr="009129C2">
        <w:rPr>
          <w:b/>
        </w:rPr>
        <w:t>Submit</w:t>
      </w:r>
      <w:r w:rsidRPr="009129C2">
        <w:t>.</w:t>
      </w:r>
      <w:r w:rsidRPr="009129C2">
        <w:tab/>
      </w:r>
    </w:p>
    <w:p w:rsidR="00066951" w:rsidRPr="009129C2" w:rsidRDefault="007A0E2C" w:rsidP="00066951">
      <w:pPr>
        <w:pStyle w:val="GraphicAnchorMain"/>
      </w:pPr>
      <w:r>
        <w:rPr>
          <w:noProof/>
        </w:rPr>
        <w:drawing>
          <wp:inline distT="0" distB="0" distL="0" distR="0">
            <wp:extent cx="5600700" cy="3419475"/>
            <wp:effectExtent l="19050" t="19050" r="19050" b="28575"/>
            <wp:docPr id="102" name="Picture 102" descr="This is the Specimen Events table to add a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is is the Specimen Events table to add an event."/>
                    <pic:cNvPicPr>
                      <a:picLocks noChangeAspect="1" noChangeArrowheads="1"/>
                    </pic:cNvPicPr>
                  </pic:nvPicPr>
                  <pic:blipFill>
                    <a:blip r:embed="rId129"/>
                    <a:srcRect/>
                    <a:stretch>
                      <a:fillRect/>
                    </a:stretch>
                  </pic:blipFill>
                  <pic:spPr bwMode="auto">
                    <a:xfrm>
                      <a:off x="0" y="0"/>
                      <a:ext cx="5600700" cy="34194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113</w:t>
        </w:r>
      </w:fldSimple>
      <w:r w:rsidRPr="009129C2">
        <w:t>: Adding a Biospecimen Event</w:t>
      </w:r>
    </w:p>
    <w:p w:rsidR="00066951" w:rsidRPr="009129C2" w:rsidRDefault="00066951" w:rsidP="00066951">
      <w:pPr>
        <w:ind w:left="360"/>
      </w:pPr>
      <w:r w:rsidRPr="009129C2">
        <w:rPr>
          <w:rStyle w:val="BodyTextIndent2Char"/>
        </w:rPr>
        <w:t xml:space="preserve">The event gets registered for the specimen. You can view this event under the </w:t>
      </w:r>
      <w:r w:rsidRPr="009129C2">
        <w:rPr>
          <w:rStyle w:val="BodyTextIndent2Char"/>
          <w:i/>
        </w:rPr>
        <w:t>Existing</w:t>
      </w:r>
      <w:r w:rsidRPr="009129C2">
        <w:rPr>
          <w:rStyle w:val="BodyTextIndent2Char"/>
        </w:rPr>
        <w:t xml:space="preserve"> eve</w:t>
      </w:r>
      <w:r w:rsidRPr="009129C2">
        <w:rPr>
          <w:i/>
        </w:rPr>
        <w:t>nts for the specimen</w:t>
      </w:r>
      <w:r w:rsidRPr="009129C2">
        <w:t xml:space="preserve"> section under the Events tab for the specimen.</w:t>
      </w:r>
    </w:p>
    <w:p w:rsidR="00066951" w:rsidRPr="009129C2" w:rsidRDefault="00066951" w:rsidP="00066951">
      <w:pPr>
        <w:pStyle w:val="Heading3"/>
      </w:pPr>
      <w:bookmarkStart w:id="372" w:name="_Ref275324035"/>
      <w:bookmarkStart w:id="373" w:name="_Toc288121263"/>
      <w:r w:rsidRPr="009129C2">
        <w:t>Performing Bulk Operations</w:t>
      </w:r>
      <w:bookmarkEnd w:id="372"/>
      <w:r w:rsidRPr="009129C2">
        <w:t xml:space="preserve"> for Specimens</w:t>
      </w:r>
      <w:bookmarkEnd w:id="373"/>
    </w:p>
    <w:p w:rsidR="00066951" w:rsidRPr="009129C2" w:rsidRDefault="00066951" w:rsidP="00066951">
      <w:pPr>
        <w:pStyle w:val="BodyText"/>
      </w:pPr>
      <w:r w:rsidRPr="009129C2">
        <w:rPr>
          <w:i/>
        </w:rPr>
        <w:t>Bulk operation</w:t>
      </w:r>
      <w:r w:rsidRPr="009129C2">
        <w:t xml:space="preserve"> is a time-saving feature that helps you to add an event to multiple specimens at one time. Bulk operations also include editing several specimens at the same time. </w:t>
      </w:r>
    </w:p>
    <w:p w:rsidR="00066951" w:rsidRPr="009129C2" w:rsidRDefault="00066951" w:rsidP="00066951">
      <w:pPr>
        <w:pStyle w:val="BodyText"/>
      </w:pPr>
      <w:r w:rsidRPr="009129C2">
        <w:t>Pre-</w:t>
      </w:r>
      <w:r w:rsidRPr="009129C2">
        <w:fldChar w:fldCharType="begin"/>
      </w:r>
      <w:r w:rsidRPr="009129C2">
        <w:instrText xml:space="preserve"> XE "specimens:adding event to mu</w:instrText>
      </w:r>
      <w:r w:rsidRPr="009129C2">
        <w:fldChar w:fldCharType="begin"/>
      </w:r>
      <w:r w:rsidRPr="009129C2">
        <w:instrText xml:space="preserve"> XE "events:adding to multiple specimens" </w:instrText>
      </w:r>
      <w:r w:rsidRPr="009129C2">
        <w:fldChar w:fldCharType="end"/>
      </w:r>
      <w:r w:rsidRPr="009129C2">
        <w:fldChar w:fldCharType="begin"/>
      </w:r>
      <w:r w:rsidRPr="009129C2">
        <w:instrText xml:space="preserve"> XE "specimens:adding events to multiple" </w:instrText>
      </w:r>
      <w:r w:rsidRPr="009129C2">
        <w:fldChar w:fldCharType="end"/>
      </w:r>
      <w:r w:rsidRPr="009129C2">
        <w:fldChar w:fldCharType="begin"/>
      </w:r>
      <w:r w:rsidRPr="009129C2">
        <w:instrText xml:space="preserve"> XE "events:adding to multiple specimens" </w:instrText>
      </w:r>
      <w:r w:rsidRPr="009129C2">
        <w:fldChar w:fldCharType="end"/>
      </w:r>
      <w:r w:rsidRPr="009129C2">
        <w:instrText xml:space="preserve">ltiple" </w:instrText>
      </w:r>
      <w:r w:rsidRPr="009129C2">
        <w:fldChar w:fldCharType="end"/>
      </w:r>
      <w:r w:rsidRPr="009129C2">
        <w:t xml:space="preserve">requisites for adding an event to specimens or editing multiple specimens are performing an advanced search for the specimens that are to be edited or to which an event has to be added.  </w:t>
      </w:r>
    </w:p>
    <w:p w:rsidR="00066951" w:rsidRPr="009129C2" w:rsidRDefault="00066951" w:rsidP="00066951">
      <w:pPr>
        <w:pStyle w:val="ListNumber2"/>
        <w:numPr>
          <w:ilvl w:val="0"/>
          <w:numId w:val="313"/>
        </w:numPr>
      </w:pPr>
      <w:r w:rsidRPr="009129C2">
        <w:t>On the View Results page, select the specimens.</w:t>
      </w:r>
    </w:p>
    <w:p w:rsidR="00066951" w:rsidRPr="009129C2" w:rsidRDefault="00066951" w:rsidP="00066951">
      <w:pPr>
        <w:pStyle w:val="ListNumber2"/>
      </w:pPr>
      <w:r w:rsidRPr="009129C2">
        <w:t xml:space="preserve">Click </w:t>
      </w:r>
      <w:r w:rsidRPr="009129C2">
        <w:rPr>
          <w:b/>
        </w:rPr>
        <w:t>Add to My List</w:t>
      </w:r>
      <w:r w:rsidRPr="009129C2">
        <w:t xml:space="preserve"> to add specimens to My List.</w:t>
      </w:r>
    </w:p>
    <w:p w:rsidR="00066951" w:rsidRPr="009129C2" w:rsidRDefault="007A0E2C" w:rsidP="00066951">
      <w:pPr>
        <w:pStyle w:val="GraphicAnchorMain"/>
      </w:pPr>
      <w:r>
        <w:rPr>
          <w:noProof/>
        </w:rPr>
        <w:drawing>
          <wp:inline distT="0" distB="0" distL="0" distR="0">
            <wp:extent cx="5934075" cy="2066925"/>
            <wp:effectExtent l="19050" t="19050" r="28575" b="28575"/>
            <wp:docPr id="103" name="Picture 103" descr="This screen shot is the Search results for Add My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is screen shot is the Search results for Add My List."/>
                    <pic:cNvPicPr>
                      <a:picLocks noChangeAspect="1" noChangeArrowheads="1"/>
                    </pic:cNvPicPr>
                  </pic:nvPicPr>
                  <pic:blipFill>
                    <a:blip r:embed="rId130"/>
                    <a:srcRect/>
                    <a:stretch>
                      <a:fillRect/>
                    </a:stretch>
                  </pic:blipFill>
                  <pic:spPr bwMode="auto">
                    <a:xfrm>
                      <a:off x="0" y="0"/>
                      <a:ext cx="5934075" cy="20669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left="1440" w:firstLine="720"/>
      </w:pPr>
      <w:r w:rsidRPr="009129C2">
        <w:t xml:space="preserve">Figure </w:t>
      </w:r>
      <w:fldSimple w:instr=" SEQ Figure \* ARABIC ">
        <w:r w:rsidR="00327542">
          <w:rPr>
            <w:noProof/>
          </w:rPr>
          <w:t>114</w:t>
        </w:r>
      </w:fldSimple>
      <w:r w:rsidRPr="009129C2">
        <w:t>: Search Results</w:t>
      </w:r>
    </w:p>
    <w:p w:rsidR="00066951" w:rsidRPr="009129C2" w:rsidRDefault="00066951" w:rsidP="00066951">
      <w:pPr>
        <w:pStyle w:val="BodyText"/>
      </w:pPr>
      <w:r w:rsidRPr="009129C2">
        <w:br w:type="page"/>
        <w:t xml:space="preserve">To </w:t>
      </w:r>
      <w:r w:rsidRPr="009129C2">
        <w:fldChar w:fldCharType="begin"/>
      </w:r>
      <w:r w:rsidRPr="009129C2">
        <w:instrText xml:space="preserve"> XE "events:adding" </w:instrText>
      </w:r>
      <w:r w:rsidRPr="009129C2">
        <w:fldChar w:fldCharType="end"/>
      </w:r>
      <w:r w:rsidRPr="009129C2">
        <w:fldChar w:fldCharType="begin"/>
      </w:r>
      <w:r w:rsidRPr="009129C2">
        <w:instrText xml:space="preserve"> XE "adding:events" </w:instrText>
      </w:r>
      <w:r w:rsidRPr="009129C2">
        <w:fldChar w:fldCharType="end"/>
      </w:r>
      <w:r w:rsidRPr="009129C2">
        <w:t>add an event:</w:t>
      </w:r>
    </w:p>
    <w:p w:rsidR="00066951" w:rsidRPr="009129C2" w:rsidRDefault="00066951" w:rsidP="00066951">
      <w:pPr>
        <w:pStyle w:val="ListNumber"/>
        <w:numPr>
          <w:ilvl w:val="0"/>
          <w:numId w:val="246"/>
        </w:numPr>
      </w:pPr>
      <w:r w:rsidRPr="009129C2">
        <w:t xml:space="preserve">Click </w:t>
      </w:r>
      <w:r w:rsidRPr="009129C2">
        <w:rPr>
          <w:b/>
        </w:rPr>
        <w:t>Search</w:t>
      </w:r>
      <w:r w:rsidRPr="009129C2">
        <w:t xml:space="preserve">. </w:t>
      </w:r>
    </w:p>
    <w:p w:rsidR="00066951" w:rsidRPr="009129C2" w:rsidRDefault="00066951" w:rsidP="00066951">
      <w:pPr>
        <w:pStyle w:val="ListNumber"/>
        <w:numPr>
          <w:ilvl w:val="0"/>
          <w:numId w:val="314"/>
        </w:numPr>
      </w:pPr>
      <w:r w:rsidRPr="009129C2">
        <w:t xml:space="preserve">Click </w:t>
      </w:r>
      <w:r w:rsidRPr="009129C2">
        <w:rPr>
          <w:b/>
        </w:rPr>
        <w:t>Search &gt; My</w:t>
      </w:r>
      <w:r w:rsidRPr="009129C2">
        <w:t xml:space="preserve"> </w:t>
      </w:r>
      <w:r w:rsidRPr="009129C2">
        <w:rPr>
          <w:b/>
        </w:rPr>
        <w:t>List</w:t>
      </w:r>
      <w:r w:rsidRPr="009129C2">
        <w:t xml:space="preserve"> </w:t>
      </w:r>
      <w:r w:rsidRPr="009129C2">
        <w:rPr>
          <w:b/>
        </w:rPr>
        <w:t>View</w:t>
      </w:r>
      <w:r w:rsidRPr="009129C2">
        <w:t xml:space="preserve"> under.</w:t>
      </w:r>
    </w:p>
    <w:p w:rsidR="00066951" w:rsidRPr="009129C2" w:rsidRDefault="00066951" w:rsidP="00066951">
      <w:pPr>
        <w:pStyle w:val="ListNumber"/>
      </w:pPr>
      <w:r w:rsidRPr="009129C2">
        <w:t xml:space="preserve">Click the </w:t>
      </w:r>
      <w:r w:rsidRPr="009129C2">
        <w:rPr>
          <w:b/>
        </w:rPr>
        <w:t>Specimen Event</w:t>
      </w:r>
      <w:r w:rsidRPr="009129C2">
        <w:t xml:space="preserve"> radio button as shown in the following figure.</w:t>
      </w:r>
    </w:p>
    <w:p w:rsidR="00066951" w:rsidRPr="009129C2" w:rsidRDefault="00066951" w:rsidP="00066951">
      <w:pPr>
        <w:pStyle w:val="ListNumber"/>
      </w:pPr>
      <w:r w:rsidRPr="009129C2">
        <w:t xml:space="preserve">From the </w:t>
      </w:r>
      <w:r w:rsidRPr="009129C2">
        <w:rPr>
          <w:b/>
        </w:rPr>
        <w:t>Specimen Event</w:t>
      </w:r>
      <w:r w:rsidRPr="009129C2">
        <w:t xml:space="preserve"> drop-down list, select the event that has to be added to the specimens.</w:t>
      </w:r>
    </w:p>
    <w:p w:rsidR="00066951" w:rsidRPr="009129C2" w:rsidRDefault="00066951" w:rsidP="00066951">
      <w:pPr>
        <w:pStyle w:val="NoteInList"/>
      </w:pPr>
      <w:r w:rsidRPr="009129C2">
        <w:rPr>
          <w:b/>
        </w:rPr>
        <w:t>Note:</w:t>
      </w:r>
      <w:r w:rsidRPr="009129C2">
        <w:tab/>
        <w:t>Currently, you can perform only bulk transfer and bulk disposal events.</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7A0E2C" w:rsidP="00066951">
      <w:pPr>
        <w:pStyle w:val="GraphicAnchorMain"/>
      </w:pPr>
      <w:r>
        <w:rPr>
          <w:noProof/>
        </w:rPr>
        <w:drawing>
          <wp:inline distT="0" distB="0" distL="0" distR="0">
            <wp:extent cx="5934075" cy="2543175"/>
            <wp:effectExtent l="19050" t="19050" r="28575" b="28575"/>
            <wp:docPr id="104" name="Picture 104" descr="This screen shot is My List View, adding a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his screen shot is My List View, adding an event."/>
                    <pic:cNvPicPr>
                      <a:picLocks noChangeAspect="1" noChangeArrowheads="1"/>
                    </pic:cNvPicPr>
                  </pic:nvPicPr>
                  <pic:blipFill>
                    <a:blip r:embed="rId131"/>
                    <a:srcRect/>
                    <a:stretch>
                      <a:fillRect/>
                    </a:stretch>
                  </pic:blipFill>
                  <pic:spPr bwMode="auto">
                    <a:xfrm>
                      <a:off x="0" y="0"/>
                      <a:ext cx="5934075" cy="25431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115</w:t>
        </w:r>
      </w:fldSimple>
      <w:r w:rsidRPr="009129C2">
        <w:t>: Adding an Event</w:t>
      </w:r>
    </w:p>
    <w:p w:rsidR="00066951" w:rsidRPr="009129C2" w:rsidRDefault="00066951" w:rsidP="00066951">
      <w:pPr>
        <w:pStyle w:val="ListNumber"/>
      </w:pPr>
      <w:r w:rsidRPr="009129C2">
        <w:t>Enter details of the event. If you transfer an event, specify the Destination Container name.</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066951" w:rsidP="00066951">
      <w:pPr>
        <w:pStyle w:val="BodyText"/>
      </w:pPr>
      <w:r w:rsidRPr="009129C2">
        <w:br w:type="page"/>
        <w:t xml:space="preserve">To </w:t>
      </w:r>
      <w:r w:rsidRPr="009129C2">
        <w:fldChar w:fldCharType="begin"/>
      </w:r>
      <w:r w:rsidRPr="009129C2">
        <w:instrText xml:space="preserve"> XE "specimens:editing multiple" </w:instrText>
      </w:r>
      <w:r w:rsidRPr="009129C2">
        <w:fldChar w:fldCharType="end"/>
      </w:r>
      <w:r w:rsidRPr="009129C2">
        <w:fldChar w:fldCharType="begin"/>
      </w:r>
      <w:r w:rsidRPr="009129C2">
        <w:instrText xml:space="preserve"> XE "editing:multiple specimens" </w:instrText>
      </w:r>
      <w:r w:rsidRPr="009129C2">
        <w:fldChar w:fldCharType="end"/>
      </w:r>
      <w:r w:rsidRPr="009129C2">
        <w:t>edit several specimens at one time, perform the following steps:</w:t>
      </w:r>
    </w:p>
    <w:p w:rsidR="00066951" w:rsidRPr="009129C2" w:rsidRDefault="00066951" w:rsidP="00066951">
      <w:pPr>
        <w:pStyle w:val="NoteMainbody"/>
      </w:pPr>
      <w:r w:rsidRPr="009129C2">
        <w:rPr>
          <w:b/>
        </w:rPr>
        <w:t>Prerequisite:</w:t>
      </w:r>
      <w:r w:rsidRPr="009129C2">
        <w:t xml:space="preserve"> You must add the specimens of interest to My List before proceeding. </w:t>
      </w:r>
    </w:p>
    <w:p w:rsidR="00066951" w:rsidRPr="009129C2" w:rsidRDefault="00066951" w:rsidP="00066951">
      <w:pPr>
        <w:pStyle w:val="ListNumber"/>
        <w:numPr>
          <w:ilvl w:val="0"/>
          <w:numId w:val="236"/>
        </w:numPr>
      </w:pPr>
      <w:r w:rsidRPr="009129C2">
        <w:t xml:space="preserve">Click </w:t>
      </w:r>
      <w:r w:rsidRPr="009129C2">
        <w:rPr>
          <w:b/>
        </w:rPr>
        <w:t>Search</w:t>
      </w:r>
      <w:r w:rsidRPr="009129C2">
        <w:t xml:space="preserve">. </w:t>
      </w:r>
    </w:p>
    <w:p w:rsidR="00066951" w:rsidRPr="009129C2" w:rsidRDefault="00066951" w:rsidP="00066951">
      <w:pPr>
        <w:pStyle w:val="ListNumber"/>
        <w:numPr>
          <w:ilvl w:val="0"/>
          <w:numId w:val="315"/>
        </w:numPr>
      </w:pPr>
      <w:r w:rsidRPr="009129C2">
        <w:t xml:space="preserve">Click </w:t>
      </w:r>
      <w:r w:rsidRPr="009129C2">
        <w:rPr>
          <w:b/>
        </w:rPr>
        <w:t>Search &gt; My</w:t>
      </w:r>
      <w:r w:rsidRPr="009129C2">
        <w:t xml:space="preserve"> </w:t>
      </w:r>
      <w:r w:rsidRPr="009129C2">
        <w:rPr>
          <w:b/>
        </w:rPr>
        <w:t>List</w:t>
      </w:r>
      <w:r w:rsidRPr="009129C2">
        <w:t xml:space="preserve"> </w:t>
      </w:r>
      <w:r w:rsidRPr="009129C2">
        <w:rPr>
          <w:b/>
        </w:rPr>
        <w:t>View</w:t>
      </w:r>
      <w:r w:rsidRPr="009129C2">
        <w:t>.</w:t>
      </w:r>
    </w:p>
    <w:p w:rsidR="00066951" w:rsidRPr="009129C2" w:rsidRDefault="00066951" w:rsidP="00066951">
      <w:pPr>
        <w:pStyle w:val="ListNumber"/>
      </w:pPr>
      <w:r w:rsidRPr="009129C2">
        <w:t xml:space="preserve">Select the </w:t>
      </w:r>
      <w:r w:rsidRPr="009129C2">
        <w:rPr>
          <w:b/>
        </w:rPr>
        <w:t>Multiple Specimen Page</w:t>
      </w:r>
      <w:r w:rsidRPr="009129C2">
        <w:t xml:space="preserve"> radio button.</w:t>
      </w:r>
    </w:p>
    <w:p w:rsidR="00066951" w:rsidRPr="009129C2" w:rsidRDefault="00066951" w:rsidP="00066951">
      <w:pPr>
        <w:pStyle w:val="ListNumber"/>
      </w:pPr>
      <w:r w:rsidRPr="009129C2">
        <w:t xml:space="preserve">Click </w:t>
      </w:r>
      <w:r w:rsidRPr="009129C2">
        <w:rPr>
          <w:b/>
        </w:rPr>
        <w:t>Submit</w:t>
      </w:r>
      <w:r w:rsidRPr="009129C2">
        <w:t xml:space="preserve">. </w:t>
      </w:r>
    </w:p>
    <w:p w:rsidR="00066951" w:rsidRPr="009129C2" w:rsidRDefault="007A0E2C" w:rsidP="00066951">
      <w:pPr>
        <w:tabs>
          <w:tab w:val="left" w:pos="2970"/>
        </w:tabs>
        <w:ind w:firstLine="360"/>
      </w:pPr>
      <w:r>
        <w:rPr>
          <w:noProof/>
        </w:rPr>
        <w:drawing>
          <wp:inline distT="0" distB="0" distL="0" distR="0">
            <wp:extent cx="5372100" cy="2438400"/>
            <wp:effectExtent l="19050" t="19050" r="19050" b="19050"/>
            <wp:docPr id="105" name="Picture 105" descr="This screen shot is My List View, editing several specimens at on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is screen shot is My List View, editing several specimens at one time."/>
                    <pic:cNvPicPr>
                      <a:picLocks noChangeAspect="1" noChangeArrowheads="1"/>
                    </pic:cNvPicPr>
                  </pic:nvPicPr>
                  <pic:blipFill>
                    <a:blip r:embed="rId132"/>
                    <a:srcRect/>
                    <a:stretch>
                      <a:fillRect/>
                    </a:stretch>
                  </pic:blipFill>
                  <pic:spPr bwMode="auto">
                    <a:xfrm>
                      <a:off x="0" y="0"/>
                      <a:ext cx="5372100" cy="243840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 Figure </w:t>
      </w:r>
      <w:fldSimple w:instr=" SEQ Figure \* ARABIC ">
        <w:r w:rsidR="00327542">
          <w:rPr>
            <w:noProof/>
          </w:rPr>
          <w:t>116</w:t>
        </w:r>
      </w:fldSimple>
      <w:r w:rsidRPr="009129C2">
        <w:t>: My List View</w:t>
      </w:r>
    </w:p>
    <w:p w:rsidR="00066951" w:rsidRPr="009129C2" w:rsidRDefault="00066951" w:rsidP="00066951">
      <w:pPr>
        <w:pStyle w:val="ListNumber"/>
      </w:pPr>
      <w:r w:rsidRPr="009129C2">
        <w:t xml:space="preserve">The Multiple Specimen page opens. Edit the fields for the specimens.  </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7A0E2C" w:rsidP="00066951">
      <w:pPr>
        <w:pStyle w:val="GraphicAnchorStep"/>
      </w:pPr>
      <w:r>
        <w:rPr>
          <w:noProof/>
        </w:rPr>
        <w:drawing>
          <wp:inline distT="0" distB="0" distL="0" distR="0">
            <wp:extent cx="3333750" cy="2867025"/>
            <wp:effectExtent l="19050" t="19050" r="19050" b="28575"/>
            <wp:docPr id="106" name="Picture 106" descr="This is the Multiple Specime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is is the Multiple Specimen page."/>
                    <pic:cNvPicPr>
                      <a:picLocks noChangeAspect="1" noChangeArrowheads="1"/>
                    </pic:cNvPicPr>
                  </pic:nvPicPr>
                  <pic:blipFill>
                    <a:blip r:embed="rId133"/>
                    <a:srcRect/>
                    <a:stretch>
                      <a:fillRect/>
                    </a:stretch>
                  </pic:blipFill>
                  <pic:spPr bwMode="auto">
                    <a:xfrm>
                      <a:off x="0" y="0"/>
                      <a:ext cx="3333750" cy="28670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117</w:t>
        </w:r>
      </w:fldSimple>
      <w:r w:rsidRPr="009129C2">
        <w:t>: Multiple Specimen Page</w:t>
      </w:r>
    </w:p>
    <w:p w:rsidR="00066951" w:rsidRPr="009129C2" w:rsidRDefault="00066951" w:rsidP="00066951">
      <w:pPr>
        <w:pStyle w:val="Heading3"/>
        <w:rPr>
          <w:rStyle w:val="Heading3Char"/>
        </w:rPr>
      </w:pPr>
      <w:r w:rsidRPr="009129C2">
        <w:br w:type="page"/>
      </w:r>
      <w:bookmarkStart w:id="374" w:name="_Ref275324064"/>
      <w:bookmarkStart w:id="375" w:name="_Toc288121264"/>
      <w:r w:rsidRPr="009129C2">
        <w:t>Adding a Specimen Array</w:t>
      </w:r>
      <w:bookmarkEnd w:id="374"/>
      <w:bookmarkEnd w:id="375"/>
    </w:p>
    <w:p w:rsidR="00066951" w:rsidRPr="009129C2" w:rsidRDefault="00066951" w:rsidP="00066951">
      <w:pPr>
        <w:pStyle w:val="BodyText"/>
      </w:pPr>
      <w:r w:rsidRPr="009129C2">
        <w:t xml:space="preserve">A </w:t>
      </w:r>
      <w:r w:rsidRPr="009129C2">
        <w:fldChar w:fldCharType="begin"/>
      </w:r>
      <w:r w:rsidRPr="009129C2">
        <w:instrText xml:space="preserve"> XE "specimen</w:instrText>
      </w:r>
      <w:r w:rsidRPr="009129C2">
        <w:fldChar w:fldCharType="begin"/>
      </w:r>
      <w:r w:rsidRPr="009129C2">
        <w:instrText xml:space="preserve"> XE "adding:specimen array" </w:instrText>
      </w:r>
      <w:r w:rsidRPr="009129C2">
        <w:fldChar w:fldCharType="end"/>
      </w:r>
      <w:r w:rsidRPr="009129C2">
        <w:instrText xml:space="preserve"> array:adding" </w:instrText>
      </w:r>
      <w:r w:rsidRPr="009129C2">
        <w:fldChar w:fldCharType="end"/>
      </w:r>
      <w:r w:rsidRPr="009129C2">
        <w:rPr>
          <w:i/>
        </w:rPr>
        <w:t>specimen array</w:t>
      </w:r>
      <w:r w:rsidRPr="009129C2">
        <w:t xml:space="preserve"> in </w:t>
      </w:r>
      <w:fldSimple w:instr=" DOCPROPERTY  ApplicationName  \* MERGEFORMAT ">
        <w:r w:rsidRPr="009129C2">
          <w:t>caTissue Suite</w:t>
        </w:r>
      </w:fldSimple>
      <w:r w:rsidRPr="009129C2">
        <w:t xml:space="preserve"> is </w:t>
      </w:r>
      <w:r w:rsidRPr="009129C2">
        <w:rPr>
          <w:rFonts w:cs="Arial"/>
        </w:rPr>
        <w:t xml:space="preserve">a collection of biospecimens arranged in an ordered pattern, such as a 96-well PCR plate. </w:t>
      </w:r>
      <w:r w:rsidRPr="009129C2">
        <w:t>To create a specimen array, you can use only those specimens that belong to the site and are accessioned under the collection protocol to which the user has access. You can store specimen arrays only in those containers in the sites on which you have the necessary privileges.</w:t>
      </w:r>
    </w:p>
    <w:p w:rsidR="00066951" w:rsidRPr="009129C2" w:rsidRDefault="00066951" w:rsidP="00066951">
      <w:pPr>
        <w:pStyle w:val="BodyText"/>
      </w:pPr>
      <w:r w:rsidRPr="009129C2">
        <w:t>Prerequisite for adding specimen array:</w:t>
      </w:r>
    </w:p>
    <w:p w:rsidR="00066951" w:rsidRPr="009129C2" w:rsidRDefault="00066951" w:rsidP="00066951">
      <w:pPr>
        <w:pStyle w:val="ListBullet"/>
      </w:pPr>
      <w:r w:rsidRPr="009129C2">
        <w:t xml:space="preserve">A specimen array type should exist in </w:t>
      </w:r>
      <w:fldSimple w:instr=" DOCPROPERTY  ApplicationName  \* MERGEFORMAT ">
        <w:r w:rsidRPr="009129C2">
          <w:t>caTissue Suite</w:t>
        </w:r>
      </w:fldSimple>
      <w:r w:rsidRPr="009129C2">
        <w:t>.</w:t>
      </w:r>
    </w:p>
    <w:p w:rsidR="00066951" w:rsidRPr="009129C2" w:rsidRDefault="00066951" w:rsidP="00066951">
      <w:pPr>
        <w:pStyle w:val="ListBullet"/>
      </w:pPr>
      <w:r w:rsidRPr="009129C2">
        <w:t>Storage containers are added for this specimen array type.</w:t>
      </w:r>
    </w:p>
    <w:p w:rsidR="00066951" w:rsidRPr="009129C2" w:rsidRDefault="00066951" w:rsidP="00066951">
      <w:pPr>
        <w:pStyle w:val="BodyText"/>
      </w:pPr>
      <w:r w:rsidRPr="009129C2">
        <w:t>To add a specimen array, perform the following steps:</w:t>
      </w:r>
    </w:p>
    <w:p w:rsidR="00066951" w:rsidRPr="009129C2" w:rsidRDefault="00066951" w:rsidP="00066951">
      <w:pPr>
        <w:pStyle w:val="ListNumber"/>
        <w:numPr>
          <w:ilvl w:val="0"/>
          <w:numId w:val="55"/>
        </w:numPr>
      </w:pPr>
      <w:r w:rsidRPr="009129C2">
        <w:t xml:space="preserve">Click the </w:t>
      </w:r>
      <w:r w:rsidRPr="009129C2">
        <w:rPr>
          <w:b/>
        </w:rPr>
        <w:t>Biospecimen Data</w:t>
      </w:r>
      <w:r w:rsidRPr="009129C2">
        <w:t xml:space="preserve"> tab. </w:t>
      </w:r>
    </w:p>
    <w:p w:rsidR="00066951" w:rsidRPr="009129C2" w:rsidRDefault="00066951" w:rsidP="00066951">
      <w:pPr>
        <w:pStyle w:val="ListNumber"/>
        <w:numPr>
          <w:ilvl w:val="0"/>
          <w:numId w:val="156"/>
        </w:numPr>
      </w:pPr>
      <w:r w:rsidRPr="009129C2">
        <w:t xml:space="preserve">Click </w:t>
      </w:r>
      <w:r w:rsidRPr="009129C2">
        <w:rPr>
          <w:b/>
        </w:rPr>
        <w:t>Add</w:t>
      </w:r>
      <w:r w:rsidRPr="009129C2">
        <w:t xml:space="preserve"> under </w:t>
      </w:r>
      <w:r w:rsidRPr="009129C2">
        <w:rPr>
          <w:b/>
        </w:rPr>
        <w:t>Specimen Array</w:t>
      </w:r>
      <w:r w:rsidRPr="009129C2">
        <w:t xml:space="preserve"> on the left pane. The Add Specimen Array page opens.</w:t>
      </w:r>
    </w:p>
    <w:p w:rsidR="00066951" w:rsidRPr="009129C2" w:rsidRDefault="00066951" w:rsidP="00066951">
      <w:pPr>
        <w:pStyle w:val="ListNumber"/>
        <w:numPr>
          <w:ilvl w:val="0"/>
          <w:numId w:val="316"/>
        </w:numPr>
      </w:pPr>
      <w:r w:rsidRPr="009129C2">
        <w:t xml:space="preserve">Select an array type from the </w:t>
      </w:r>
      <w:r w:rsidRPr="009129C2">
        <w:rPr>
          <w:b/>
        </w:rPr>
        <w:t>Array Type</w:t>
      </w:r>
      <w:r w:rsidRPr="009129C2">
        <w:t xml:space="preserve"> drop-down list. According to the array type, </w:t>
      </w:r>
      <w:fldSimple w:instr=" DOCPROPERTY  ApplicationName  \* MERGEFORMAT ">
        <w:r w:rsidRPr="009129C2">
          <w:t>caTissue Suite</w:t>
        </w:r>
      </w:fldSimple>
      <w:r w:rsidRPr="009129C2">
        <w:t xml:space="preserve"> generates the array label.</w:t>
      </w:r>
    </w:p>
    <w:p w:rsidR="00066951" w:rsidRPr="009129C2" w:rsidRDefault="00066951" w:rsidP="00066951">
      <w:pPr>
        <w:pStyle w:val="ListNumber"/>
      </w:pPr>
      <w:fldSimple w:instr=" DOCPROPERTY  ApplicationName  \* MERGEFORMAT ">
        <w:r w:rsidRPr="009129C2">
          <w:t>caTissue Suite</w:t>
        </w:r>
      </w:fldSimple>
      <w:r w:rsidRPr="009129C2">
        <w:t xml:space="preserve"> auto-populates available Storage Positions for the array. Alternatively, select </w:t>
      </w:r>
      <w:r w:rsidRPr="009129C2">
        <w:rPr>
          <w:b/>
        </w:rPr>
        <w:t>Map,</w:t>
      </w:r>
      <w:r w:rsidRPr="009129C2">
        <w:t xml:space="preserve"> and select the storage position.</w:t>
      </w:r>
    </w:p>
    <w:p w:rsidR="00066951" w:rsidRPr="009129C2" w:rsidRDefault="00066951" w:rsidP="00066951">
      <w:pPr>
        <w:pStyle w:val="ListNumber"/>
      </w:pPr>
      <w:r w:rsidRPr="009129C2">
        <w:t>In the grid, which has dimension of the array type, add compatible specimens belonging to the same Specimen Class and Specimen Type. You can type either specimen labels or barcodes in the grid.</w:t>
      </w:r>
    </w:p>
    <w:p w:rsidR="00066951" w:rsidRPr="009129C2" w:rsidRDefault="00066951" w:rsidP="00066951">
      <w:pPr>
        <w:pStyle w:val="ListNumber"/>
      </w:pPr>
      <w:r w:rsidRPr="009129C2">
        <w:t xml:space="preserve">For molecular specimens, specify </w:t>
      </w:r>
      <w:r w:rsidRPr="009129C2">
        <w:rPr>
          <w:b/>
        </w:rPr>
        <w:t>Concentration</w:t>
      </w:r>
      <w:r w:rsidRPr="009129C2">
        <w:t xml:space="preserve"> and </w:t>
      </w:r>
      <w:r w:rsidRPr="009129C2">
        <w:rPr>
          <w:b/>
        </w:rPr>
        <w:t>Quantity</w:t>
      </w:r>
      <w:r w:rsidRPr="009129C2">
        <w:t xml:space="preserve">. To make a quantity of 10 micrograms and a concentration of 1 microgram/microliter for all wells: </w:t>
      </w:r>
    </w:p>
    <w:p w:rsidR="00066951" w:rsidRPr="009129C2" w:rsidRDefault="00066951" w:rsidP="00066951">
      <w:pPr>
        <w:pStyle w:val="ListNumber2"/>
        <w:numPr>
          <w:ilvl w:val="0"/>
          <w:numId w:val="64"/>
        </w:numPr>
      </w:pPr>
      <w:r w:rsidRPr="009129C2">
        <w:t>Set the Concentration to</w:t>
      </w:r>
      <w:r w:rsidRPr="009129C2">
        <w:rPr>
          <w:b/>
        </w:rPr>
        <w:t xml:space="preserve"> 1</w:t>
      </w:r>
      <w:r w:rsidRPr="009129C2">
        <w:t>.</w:t>
      </w:r>
    </w:p>
    <w:p w:rsidR="00066951" w:rsidRPr="009129C2" w:rsidRDefault="00066951" w:rsidP="00066951">
      <w:pPr>
        <w:pStyle w:val="ListNumber2"/>
      </w:pPr>
      <w:r w:rsidRPr="009129C2">
        <w:t xml:space="preserve">Set the Quantity to </w:t>
      </w:r>
      <w:r w:rsidRPr="009129C2">
        <w:rPr>
          <w:b/>
        </w:rPr>
        <w:t>10</w:t>
      </w:r>
      <w:r w:rsidRPr="009129C2">
        <w:t>.</w:t>
      </w:r>
    </w:p>
    <w:p w:rsidR="00066951" w:rsidRPr="009129C2" w:rsidRDefault="00066951" w:rsidP="00066951">
      <w:pPr>
        <w:pStyle w:val="ListNumber2"/>
      </w:pPr>
      <w:r w:rsidRPr="009129C2">
        <w:t>Select all the wells. To do this, right-click and drag the mouse pointer across all the wells.</w:t>
      </w:r>
    </w:p>
    <w:p w:rsidR="00066951" w:rsidRPr="009129C2" w:rsidRDefault="00066951" w:rsidP="00066951">
      <w:pPr>
        <w:pStyle w:val="ListNumber2"/>
      </w:pPr>
      <w:r w:rsidRPr="009129C2">
        <w:t xml:space="preserve">Click </w:t>
      </w:r>
      <w:r w:rsidRPr="009129C2">
        <w:rPr>
          <w:b/>
        </w:rPr>
        <w:t>Apply</w:t>
      </w:r>
      <w:r w:rsidRPr="009129C2">
        <w:t>.</w:t>
      </w:r>
    </w:p>
    <w:p w:rsidR="00066951" w:rsidRPr="009129C2" w:rsidRDefault="00066951" w:rsidP="00066951">
      <w:pPr>
        <w:pStyle w:val="BodyTextIndent"/>
        <w:ind w:left="1800"/>
      </w:pPr>
      <w:r w:rsidRPr="009129C2">
        <w:t xml:space="preserve">Use </w:t>
      </w:r>
      <w:r w:rsidRPr="009129C2">
        <w:rPr>
          <w:b/>
        </w:rPr>
        <w:t>Copy</w:t>
      </w:r>
      <w:r w:rsidRPr="009129C2">
        <w:t xml:space="preserve"> and </w:t>
      </w:r>
      <w:r w:rsidRPr="009129C2">
        <w:rPr>
          <w:b/>
        </w:rPr>
        <w:t>Paste</w:t>
      </w:r>
      <w:r w:rsidRPr="009129C2">
        <w:t xml:space="preserve"> buttons to copy label or barcode, quantity, and concentration of one specimen to another specimen.</w:t>
      </w:r>
    </w:p>
    <w:p w:rsidR="00066951" w:rsidRPr="009129C2" w:rsidRDefault="00066951" w:rsidP="00066951">
      <w:pPr>
        <w:pStyle w:val="ListNumber"/>
      </w:pPr>
      <w:r w:rsidRPr="009129C2">
        <w:br w:type="page"/>
        <w:t xml:space="preserve">Click </w:t>
      </w:r>
      <w:r w:rsidRPr="009129C2">
        <w:rPr>
          <w:b/>
        </w:rPr>
        <w:t>Upload Specimen Array</w:t>
      </w:r>
      <w:r w:rsidRPr="009129C2">
        <w:t xml:space="preserve"> to submit this specimen array as shown in the following figure.</w:t>
      </w:r>
    </w:p>
    <w:p w:rsidR="00066951" w:rsidRPr="009129C2" w:rsidRDefault="007A0E2C" w:rsidP="00066951">
      <w:pPr>
        <w:pStyle w:val="GraphicAnchorMain"/>
      </w:pPr>
      <w:r>
        <w:rPr>
          <w:noProof/>
        </w:rPr>
        <w:drawing>
          <wp:inline distT="0" distB="0" distL="0" distR="0">
            <wp:extent cx="5943600" cy="3819525"/>
            <wp:effectExtent l="19050" t="19050" r="19050" b="28575"/>
            <wp:docPr id="107" name="Picture 107" descr="This is the Specimen Array, Ad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is is the Specimen Array, Add page."/>
                    <pic:cNvPicPr>
                      <a:picLocks noChangeAspect="1" noChangeArrowheads="1"/>
                    </pic:cNvPicPr>
                  </pic:nvPicPr>
                  <pic:blipFill>
                    <a:blip r:embed="rId134"/>
                    <a:srcRect/>
                    <a:stretch>
                      <a:fillRect/>
                    </a:stretch>
                  </pic:blipFill>
                  <pic:spPr bwMode="auto">
                    <a:xfrm>
                      <a:off x="0" y="0"/>
                      <a:ext cx="5943600" cy="381952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118</w:t>
        </w:r>
      </w:fldSimple>
      <w:r w:rsidRPr="009129C2">
        <w:t>: Specimen Array Creation</w:t>
      </w:r>
    </w:p>
    <w:p w:rsidR="00066951" w:rsidRPr="009129C2" w:rsidRDefault="00066951" w:rsidP="00066951">
      <w:pPr>
        <w:pStyle w:val="BodyText"/>
      </w:pPr>
      <w:r w:rsidRPr="009129C2">
        <w:t xml:space="preserve">To </w:t>
      </w:r>
      <w:r w:rsidRPr="009129C2">
        <w:fldChar w:fldCharType="begin"/>
      </w:r>
      <w:r w:rsidRPr="009129C2">
        <w:instrText xml:space="preserve"> XE "specimen array aliquot:adding" </w:instrText>
      </w:r>
      <w:r w:rsidRPr="009129C2">
        <w:fldChar w:fldCharType="end"/>
      </w:r>
      <w:r w:rsidRPr="009129C2">
        <w:fldChar w:fldCharType="begin"/>
      </w:r>
      <w:r w:rsidRPr="009129C2">
        <w:instrText xml:space="preserve"> XE "adding:specimen array aliquot" </w:instrText>
      </w:r>
      <w:r w:rsidRPr="009129C2">
        <w:fldChar w:fldCharType="end"/>
      </w:r>
      <w:r w:rsidRPr="009129C2">
        <w:t>add a specimen array aliquot:</w:t>
      </w:r>
    </w:p>
    <w:p w:rsidR="00066951" w:rsidRPr="009129C2" w:rsidRDefault="00066951" w:rsidP="00066951">
      <w:pPr>
        <w:pStyle w:val="ListNumber"/>
        <w:numPr>
          <w:ilvl w:val="0"/>
          <w:numId w:val="56"/>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158"/>
        </w:numPr>
      </w:pPr>
      <w:r w:rsidRPr="009129C2">
        <w:t xml:space="preserve">Click </w:t>
      </w:r>
      <w:r w:rsidRPr="009129C2">
        <w:rPr>
          <w:b/>
        </w:rPr>
        <w:t>Specimen Array &gt; Aliquot</w:t>
      </w:r>
      <w:r w:rsidRPr="009129C2">
        <w:t>. The Create Specimen Array Aliquot page opens.</w:t>
      </w:r>
    </w:p>
    <w:p w:rsidR="00066951" w:rsidRPr="009129C2" w:rsidRDefault="00066951" w:rsidP="00066951">
      <w:pPr>
        <w:pStyle w:val="ListNumber"/>
        <w:numPr>
          <w:ilvl w:val="0"/>
          <w:numId w:val="317"/>
        </w:numPr>
      </w:pPr>
      <w:r w:rsidRPr="009129C2">
        <w:t xml:space="preserve">Select either the </w:t>
      </w:r>
      <w:r w:rsidRPr="009129C2">
        <w:rPr>
          <w:b/>
        </w:rPr>
        <w:t>Label</w:t>
      </w:r>
      <w:r w:rsidRPr="009129C2">
        <w:t xml:space="preserve"> or </w:t>
      </w:r>
      <w:r w:rsidRPr="009129C2">
        <w:rPr>
          <w:b/>
        </w:rPr>
        <w:t>Barcode</w:t>
      </w:r>
      <w:r w:rsidRPr="009129C2">
        <w:t xml:space="preserve"> of the Parent Specimen Array of the aliquot to be created.</w:t>
      </w:r>
    </w:p>
    <w:p w:rsidR="00066951" w:rsidRPr="009129C2" w:rsidRDefault="00066951" w:rsidP="00066951">
      <w:pPr>
        <w:pStyle w:val="ListNumber"/>
      </w:pPr>
      <w:r w:rsidRPr="009129C2">
        <w:t xml:space="preserve">Enter the </w:t>
      </w:r>
      <w:r w:rsidRPr="009129C2">
        <w:rPr>
          <w:b/>
        </w:rPr>
        <w:t>Aliquot Count</w:t>
      </w:r>
      <w:r w:rsidRPr="009129C2">
        <w:t>.</w:t>
      </w:r>
    </w:p>
    <w:p w:rsidR="00066951" w:rsidRPr="009129C2" w:rsidRDefault="00066951" w:rsidP="00066951">
      <w:pPr>
        <w:pStyle w:val="ListNumber"/>
      </w:pPr>
      <w:r w:rsidRPr="009129C2">
        <w:t xml:space="preserve">Click </w:t>
      </w:r>
      <w:r w:rsidRPr="009129C2">
        <w:rPr>
          <w:b/>
        </w:rPr>
        <w:t>Submit</w:t>
      </w:r>
      <w:r w:rsidRPr="009129C2">
        <w:t xml:space="preserve"> as shown in the following figure.</w:t>
      </w:r>
    </w:p>
    <w:p w:rsidR="00066951" w:rsidRPr="009129C2" w:rsidRDefault="007A0E2C" w:rsidP="00066951">
      <w:pPr>
        <w:pStyle w:val="GraphicAnchorStep"/>
      </w:pPr>
      <w:r>
        <w:rPr>
          <w:noProof/>
        </w:rPr>
        <w:drawing>
          <wp:inline distT="0" distB="0" distL="0" distR="0">
            <wp:extent cx="4533900" cy="1181100"/>
            <wp:effectExtent l="19050" t="19050" r="19050" b="19050"/>
            <wp:docPr id="108" name="Picture 108" descr="This is the Specimen Array Aliquot, Aliquot tab to add a specimen array al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his is the Specimen Array Aliquot, Aliquot tab to add a specimen array aliquot."/>
                    <pic:cNvPicPr>
                      <a:picLocks noChangeAspect="1" noChangeArrowheads="1"/>
                    </pic:cNvPicPr>
                  </pic:nvPicPr>
                  <pic:blipFill>
                    <a:blip r:embed="rId135"/>
                    <a:srcRect/>
                    <a:stretch>
                      <a:fillRect/>
                    </a:stretch>
                  </pic:blipFill>
                  <pic:spPr bwMode="auto">
                    <a:xfrm>
                      <a:off x="0" y="0"/>
                      <a:ext cx="4533900" cy="11811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119</w:t>
        </w:r>
      </w:fldSimple>
      <w:r w:rsidRPr="009129C2">
        <w:t>: Adding Specimen Array Aliquot</w:t>
      </w:r>
    </w:p>
    <w:p w:rsidR="00066951" w:rsidRPr="009129C2" w:rsidRDefault="00066951" w:rsidP="00066951">
      <w:pPr>
        <w:pStyle w:val="ListNumber"/>
      </w:pPr>
      <w:r w:rsidRPr="009129C2">
        <w:t xml:space="preserve">The Specimen Array Aliquot page opens. Click </w:t>
      </w:r>
      <w:r w:rsidRPr="009129C2">
        <w:rPr>
          <w:b/>
        </w:rPr>
        <w:t>Create</w:t>
      </w:r>
      <w:r w:rsidRPr="009129C2">
        <w:t xml:space="preserve"> to create this specimen array aliquot.</w:t>
      </w:r>
    </w:p>
    <w:p w:rsidR="00066951" w:rsidRPr="009129C2" w:rsidRDefault="007A0E2C" w:rsidP="00066951">
      <w:pPr>
        <w:pStyle w:val="GraphicAnchorStep"/>
      </w:pPr>
      <w:r>
        <w:rPr>
          <w:noProof/>
        </w:rPr>
        <w:drawing>
          <wp:inline distT="0" distB="0" distL="0" distR="0">
            <wp:extent cx="4619625" cy="1981200"/>
            <wp:effectExtent l="19050" t="19050" r="28575" b="19050"/>
            <wp:docPr id="109" name="Picture 109" descr="This screen shot is the Specimen Array Aliquo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his screen shot is the Specimen Array Aliquot page"/>
                    <pic:cNvPicPr>
                      <a:picLocks noChangeAspect="1" noChangeArrowheads="1"/>
                    </pic:cNvPicPr>
                  </pic:nvPicPr>
                  <pic:blipFill>
                    <a:blip r:embed="rId136"/>
                    <a:srcRect/>
                    <a:stretch>
                      <a:fillRect/>
                    </a:stretch>
                  </pic:blipFill>
                  <pic:spPr bwMode="auto">
                    <a:xfrm>
                      <a:off x="0" y="0"/>
                      <a:ext cx="4619625" cy="19812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120</w:t>
        </w:r>
      </w:fldSimple>
      <w:r w:rsidRPr="009129C2">
        <w:t xml:space="preserve">: Specimen </w:t>
      </w:r>
      <w:r w:rsidRPr="009129C2">
        <w:fldChar w:fldCharType="begin"/>
      </w:r>
      <w:r w:rsidRPr="009129C2">
        <w:instrText xml:space="preserve"> XE "Specimen Array Aliquot page" </w:instrText>
      </w:r>
      <w:r w:rsidRPr="009129C2">
        <w:fldChar w:fldCharType="end"/>
      </w:r>
      <w:r w:rsidRPr="009129C2">
        <w:t>Array Aliquot Page</w:t>
      </w:r>
    </w:p>
    <w:p w:rsidR="00066951" w:rsidRPr="009129C2" w:rsidRDefault="00066951" w:rsidP="00066951">
      <w:pPr>
        <w:pStyle w:val="ListNumber"/>
      </w:pPr>
      <w:fldSimple w:instr=" DOCPROPERTY  ApplicationName  \* MERGEFORMAT ">
        <w:r w:rsidRPr="009129C2">
          <w:t>caTissue Suite</w:t>
        </w:r>
      </w:fldSimple>
      <w:r w:rsidRPr="009129C2">
        <w:t xml:space="preserve"> navigates to the Specimen Array Aliquot Creation Summary page, A success message displays, </w:t>
      </w:r>
      <w:r w:rsidRPr="009129C2">
        <w:rPr>
          <w:i/>
        </w:rPr>
        <w:t>Aliquot(s) have been created successfully.</w:t>
      </w:r>
    </w:p>
    <w:p w:rsidR="00066951" w:rsidRPr="009129C2" w:rsidRDefault="007A0E2C" w:rsidP="00066951">
      <w:pPr>
        <w:pStyle w:val="GraphicAnchorStep"/>
      </w:pPr>
      <w:r>
        <w:rPr>
          <w:noProof/>
        </w:rPr>
        <w:drawing>
          <wp:inline distT="0" distB="0" distL="0" distR="0">
            <wp:extent cx="4381500" cy="1781175"/>
            <wp:effectExtent l="19050" t="19050" r="19050" b="28575"/>
            <wp:docPr id="110" name="Picture 110" descr="This screen shot displays the Aliquot have been created successfully me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his screen shot displays the Aliquot have been created successfully message. "/>
                    <pic:cNvPicPr>
                      <a:picLocks noChangeAspect="1" noChangeArrowheads="1"/>
                    </pic:cNvPicPr>
                  </pic:nvPicPr>
                  <pic:blipFill>
                    <a:blip r:embed="rId137"/>
                    <a:srcRect/>
                    <a:stretch>
                      <a:fillRect/>
                    </a:stretch>
                  </pic:blipFill>
                  <pic:spPr bwMode="auto">
                    <a:xfrm>
                      <a:off x="0" y="0"/>
                      <a:ext cx="4381500" cy="17811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121</w:t>
        </w:r>
      </w:fldSimple>
      <w:r w:rsidRPr="009129C2">
        <w:t xml:space="preserve">: Specimen Array Aliquot Creation Summary page </w:t>
      </w:r>
    </w:p>
    <w:p w:rsidR="00066951" w:rsidRPr="009129C2" w:rsidRDefault="00066951" w:rsidP="00066951">
      <w:pPr>
        <w:pStyle w:val="Heading4"/>
      </w:pPr>
      <w:r w:rsidRPr="009129C2">
        <w:t>Unplanned Specimen Collection</w:t>
      </w:r>
    </w:p>
    <w:p w:rsidR="00066951" w:rsidRPr="009129C2" w:rsidRDefault="00066951" w:rsidP="00066951">
      <w:pPr>
        <w:pStyle w:val="BodyText"/>
      </w:pPr>
      <w:r w:rsidRPr="009129C2">
        <w:t xml:space="preserve">An </w:t>
      </w:r>
      <w:r w:rsidRPr="009129C2">
        <w:fldChar w:fldCharType="begin"/>
      </w:r>
      <w:r w:rsidRPr="009129C2">
        <w:instrText xml:space="preserve"> XE "unplanned collection group:specimen collection" </w:instrText>
      </w:r>
      <w:r w:rsidRPr="009129C2">
        <w:fldChar w:fldCharType="end"/>
      </w:r>
      <w:r w:rsidRPr="009129C2">
        <w:rPr>
          <w:i/>
        </w:rPr>
        <w:t>unplanned specimen collection</w:t>
      </w:r>
      <w:r w:rsidRPr="009129C2">
        <w:t xml:space="preserve"> is defined as the collection of a specimen that does not have a pre-defined specimen requirement. </w:t>
      </w:r>
    </w:p>
    <w:p w:rsidR="00066951" w:rsidRPr="009129C2" w:rsidRDefault="00066951" w:rsidP="00066951">
      <w:pPr>
        <w:pStyle w:val="BodyText"/>
      </w:pPr>
      <w:r w:rsidRPr="009129C2">
        <w:br w:type="page"/>
        <w:t>To manage an unplanned specimen collection:</w:t>
      </w:r>
    </w:p>
    <w:p w:rsidR="00066951" w:rsidRPr="009129C2" w:rsidRDefault="00066951" w:rsidP="00066951">
      <w:pPr>
        <w:pStyle w:val="ListNumber"/>
        <w:numPr>
          <w:ilvl w:val="0"/>
          <w:numId w:val="57"/>
        </w:numPr>
      </w:pPr>
      <w:r w:rsidRPr="009129C2">
        <w:t xml:space="preserve">Select the </w:t>
      </w:r>
      <w:r w:rsidRPr="009129C2">
        <w:rPr>
          <w:b/>
        </w:rPr>
        <w:t>Biospecimen Data</w:t>
      </w:r>
      <w:r w:rsidRPr="009129C2">
        <w:t xml:space="preserve"> tab, and click the </w:t>
      </w:r>
      <w:r w:rsidRPr="009129C2">
        <w:rPr>
          <w:b/>
        </w:rPr>
        <w:t>Participant</w:t>
      </w:r>
      <w:r w:rsidRPr="009129C2">
        <w:t xml:space="preserve"> option. </w:t>
      </w:r>
    </w:p>
    <w:p w:rsidR="00066951" w:rsidRPr="009129C2" w:rsidRDefault="00066951" w:rsidP="00066951">
      <w:pPr>
        <w:pStyle w:val="ListNumber"/>
        <w:numPr>
          <w:ilvl w:val="0"/>
          <w:numId w:val="157"/>
        </w:numPr>
      </w:pPr>
      <w:r w:rsidRPr="009129C2">
        <w:t xml:space="preserve">Click </w:t>
      </w:r>
      <w:r w:rsidRPr="009129C2">
        <w:rPr>
          <w:b/>
        </w:rPr>
        <w:t>Specimen Collection Group</w:t>
      </w:r>
      <w:r w:rsidRPr="009129C2">
        <w:t xml:space="preserve"> on the Participant page. </w:t>
      </w:r>
      <w:fldSimple w:instr=" DOCPROPERTY  ApplicationName  \* MERGEFORMAT ">
        <w:r w:rsidRPr="009129C2">
          <w:t>caTissue Suite</w:t>
        </w:r>
      </w:fldSimple>
      <w:r w:rsidRPr="009129C2">
        <w:t xml:space="preserve"> navigates to the Add Specimen Collection Group page.</w:t>
      </w:r>
    </w:p>
    <w:p w:rsidR="00066951" w:rsidRPr="009129C2" w:rsidRDefault="007A0E2C" w:rsidP="00066951">
      <w:pPr>
        <w:pStyle w:val="GraphicAnchorMain"/>
      </w:pPr>
      <w:r>
        <w:rPr>
          <w:noProof/>
        </w:rPr>
        <w:drawing>
          <wp:inline distT="0" distB="0" distL="0" distR="0">
            <wp:extent cx="5867400" cy="3905250"/>
            <wp:effectExtent l="19050" t="19050" r="19050" b="19050"/>
            <wp:docPr id="111" name="Picture 111" descr="This screen shot shows the Edit Participant tab for an unplanned specimen coll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his screen shot shows the Edit Participant tab for an unplanned specimen collection. "/>
                    <pic:cNvPicPr>
                      <a:picLocks noChangeAspect="1" noChangeArrowheads="1"/>
                    </pic:cNvPicPr>
                  </pic:nvPicPr>
                  <pic:blipFill>
                    <a:blip r:embed="rId138"/>
                    <a:srcRect t="13127" r="3000" b="6563"/>
                    <a:stretch>
                      <a:fillRect/>
                    </a:stretch>
                  </pic:blipFill>
                  <pic:spPr bwMode="auto">
                    <a:xfrm>
                      <a:off x="0" y="0"/>
                      <a:ext cx="5867400" cy="390525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rPr>
          <w:rFonts w:cs="Courier New"/>
        </w:rPr>
      </w:pPr>
      <w:r w:rsidRPr="009129C2">
        <w:t xml:space="preserve">Figure </w:t>
      </w:r>
      <w:fldSimple w:instr=" SEQ Figure \* ARABIC ">
        <w:r w:rsidR="00327542">
          <w:rPr>
            <w:noProof/>
          </w:rPr>
          <w:t>122</w:t>
        </w:r>
      </w:fldSimple>
      <w:r w:rsidRPr="009129C2">
        <w:t xml:space="preserve">: </w:t>
      </w:r>
      <w:r w:rsidRPr="009129C2">
        <w:rPr>
          <w:rFonts w:cs="Courier New"/>
        </w:rPr>
        <w:t>Unplanned Specimen Collection</w:t>
      </w:r>
    </w:p>
    <w:p w:rsidR="00066951" w:rsidRPr="009129C2" w:rsidRDefault="00066951" w:rsidP="00066951">
      <w:pPr>
        <w:pStyle w:val="ListNumber"/>
        <w:numPr>
          <w:ilvl w:val="0"/>
          <w:numId w:val="318"/>
        </w:numPr>
      </w:pPr>
      <w:r w:rsidRPr="009129C2">
        <w:t xml:space="preserve">On the Add Specimen Collection Group page, select the Study Calendar Event .Point under which the specimens are to be added. </w:t>
      </w:r>
    </w:p>
    <w:p w:rsidR="00066951" w:rsidRPr="009129C2" w:rsidRDefault="00066951" w:rsidP="00066951">
      <w:pPr>
        <w:pStyle w:val="ListNumber"/>
      </w:pPr>
      <w:r w:rsidRPr="009129C2">
        <w:t xml:space="preserve">Enter the Speciment Collection Group details. </w:t>
      </w:r>
    </w:p>
    <w:p w:rsidR="00066951" w:rsidRPr="009129C2" w:rsidRDefault="00066951" w:rsidP="00066951">
      <w:pPr>
        <w:pStyle w:val="ListNumber"/>
      </w:pPr>
      <w:r w:rsidRPr="009129C2">
        <w:t xml:space="preserve">Clear the </w:t>
      </w:r>
      <w:r w:rsidRPr="009129C2">
        <w:rPr>
          <w:b/>
        </w:rPr>
        <w:t>Specimen entry based on collection protocol</w:t>
      </w:r>
      <w:r w:rsidRPr="009129C2">
        <w:t xml:space="preserve"> check box. </w:t>
      </w:r>
    </w:p>
    <w:p w:rsidR="00066951" w:rsidRPr="009129C2" w:rsidRDefault="00066951" w:rsidP="00066951">
      <w:pPr>
        <w:pStyle w:val="ListNumber"/>
      </w:pPr>
      <w:r w:rsidRPr="009129C2">
        <w:br w:type="page"/>
        <w:t xml:space="preserve">To add a single specimen or multiple specimens, click </w:t>
      </w:r>
      <w:r w:rsidRPr="009129C2">
        <w:rPr>
          <w:b/>
        </w:rPr>
        <w:t>Add Specimen</w:t>
      </w:r>
      <w:r w:rsidRPr="009129C2">
        <w:t xml:space="preserve"> or </w:t>
      </w:r>
      <w:r w:rsidRPr="009129C2">
        <w:rPr>
          <w:b/>
        </w:rPr>
        <w:t>Add Multiple Specimens</w:t>
      </w:r>
      <w:r w:rsidRPr="009129C2">
        <w:t xml:space="preserve">. If you add multiple specimens, enter the required </w:t>
      </w:r>
      <w:r w:rsidRPr="009129C2">
        <w:rPr>
          <w:b/>
        </w:rPr>
        <w:t>Number of Specimen(s)</w:t>
      </w:r>
      <w:r w:rsidRPr="009129C2">
        <w:t>.</w:t>
      </w:r>
    </w:p>
    <w:p w:rsidR="00066951" w:rsidRPr="009129C2" w:rsidRDefault="007A0E2C" w:rsidP="00066951">
      <w:pPr>
        <w:pStyle w:val="GraphicAnchorStep"/>
      </w:pPr>
      <w:r>
        <w:rPr>
          <w:noProof/>
        </w:rPr>
        <w:drawing>
          <wp:inline distT="0" distB="0" distL="0" distR="0">
            <wp:extent cx="4762500" cy="4838700"/>
            <wp:effectExtent l="19050" t="19050" r="19050" b="19050"/>
            <wp:docPr id="112" name="Picture 112" descr="This screen shot shows how to fill in the Add Specimen Collection Group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his screen shot shows how to fill in the Add Specimen Collection Group page. "/>
                    <pic:cNvPicPr>
                      <a:picLocks noChangeAspect="1" noChangeArrowheads="1"/>
                    </pic:cNvPicPr>
                  </pic:nvPicPr>
                  <pic:blipFill>
                    <a:blip r:embed="rId139"/>
                    <a:srcRect/>
                    <a:stretch>
                      <a:fillRect/>
                    </a:stretch>
                  </pic:blipFill>
                  <pic:spPr bwMode="auto">
                    <a:xfrm>
                      <a:off x="0" y="0"/>
                      <a:ext cx="4762500" cy="48387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123</w:t>
        </w:r>
      </w:fldSimple>
      <w:r w:rsidRPr="009129C2">
        <w:t>: Adding Unplanned Specimen(s)</w:t>
      </w:r>
    </w:p>
    <w:p w:rsidR="00066951" w:rsidRPr="009129C2" w:rsidRDefault="00066951" w:rsidP="00066951">
      <w:pPr>
        <w:pStyle w:val="Heading3"/>
        <w:rPr>
          <w:rStyle w:val="Heading3Char"/>
          <w:rFonts w:ascii="Palatino Linotype" w:hAnsi="Palatino Linotype" w:cs="Arial"/>
          <w:color w:val="auto"/>
          <w:sz w:val="28"/>
        </w:rPr>
      </w:pPr>
      <w:bookmarkStart w:id="376" w:name="_Toc288121265"/>
      <w:r w:rsidRPr="009129C2">
        <w:rPr>
          <w:rStyle w:val="Heading3Char"/>
          <w:rFonts w:ascii="Palatino Linotype" w:hAnsi="Palatino Linotype" w:cs="Arial"/>
          <w:color w:val="auto"/>
          <w:sz w:val="28"/>
        </w:rPr>
        <w:t>Editing Biospecimen Objects</w:t>
      </w:r>
      <w:bookmarkEnd w:id="376"/>
    </w:p>
    <w:p w:rsidR="00066951" w:rsidRPr="009129C2" w:rsidRDefault="00066951" w:rsidP="00066951">
      <w:pPr>
        <w:pStyle w:val="BodyText"/>
      </w:pPr>
      <w:r w:rsidRPr="009129C2">
        <w:t xml:space="preserve">You </w:t>
      </w:r>
      <w:r w:rsidRPr="009129C2">
        <w:fldChar w:fldCharType="begin"/>
      </w:r>
      <w:r w:rsidRPr="009129C2">
        <w:instrText xml:space="preserve"> XE "biospecimens:editing" </w:instrText>
      </w:r>
      <w:r w:rsidRPr="009129C2">
        <w:fldChar w:fldCharType="end"/>
      </w:r>
      <w:r w:rsidRPr="009129C2">
        <w:fldChar w:fldCharType="begin"/>
      </w:r>
      <w:r w:rsidRPr="009129C2">
        <w:instrText xml:space="preserve"> XE "editing:biospecimen" </w:instrText>
      </w:r>
      <w:r w:rsidRPr="009129C2">
        <w:fldChar w:fldCharType="end"/>
      </w:r>
      <w:r w:rsidRPr="009129C2">
        <w:t>can perform editing on all the objects under the Biospecimen Data tab except Distribution and Order. The following procedure outlines how you can perform basic editing:</w:t>
      </w:r>
    </w:p>
    <w:p w:rsidR="00066951" w:rsidRPr="009129C2" w:rsidRDefault="00066951" w:rsidP="00066951">
      <w:pPr>
        <w:pStyle w:val="BodyText"/>
      </w:pPr>
      <w:r w:rsidRPr="009129C2">
        <w:t>To perform an edit operation:</w:t>
      </w:r>
    </w:p>
    <w:p w:rsidR="00066951" w:rsidRPr="009129C2" w:rsidRDefault="00066951" w:rsidP="00066951">
      <w:pPr>
        <w:pStyle w:val="ListNumber"/>
        <w:numPr>
          <w:ilvl w:val="0"/>
          <w:numId w:val="22"/>
        </w:numPr>
      </w:pPr>
      <w:r w:rsidRPr="009129C2">
        <w:t xml:space="preserve">On the </w:t>
      </w:r>
      <w:r w:rsidRPr="009129C2">
        <w:rPr>
          <w:b/>
        </w:rPr>
        <w:t>Biospecimen Data</w:t>
      </w:r>
      <w:r w:rsidRPr="009129C2">
        <w:t xml:space="preserve"> tab, click </w:t>
      </w:r>
      <w:r w:rsidRPr="009129C2">
        <w:rPr>
          <w:b/>
        </w:rPr>
        <w:t>Edit</w:t>
      </w:r>
      <w:r w:rsidRPr="009129C2">
        <w:t xml:space="preserve"> under the required object on the left pane of the screen. For example: Participant, Specimen. The relevant search window opens.</w:t>
      </w:r>
    </w:p>
    <w:p w:rsidR="00066951" w:rsidRPr="009129C2" w:rsidRDefault="00066951" w:rsidP="00066951">
      <w:pPr>
        <w:pStyle w:val="ListNumber"/>
        <w:numPr>
          <w:ilvl w:val="0"/>
          <w:numId w:val="155"/>
        </w:numPr>
      </w:pPr>
      <w:r w:rsidRPr="009129C2">
        <w:t xml:space="preserve">Select the required </w:t>
      </w:r>
      <w:r w:rsidRPr="009129C2">
        <w:rPr>
          <w:b/>
        </w:rPr>
        <w:t>Attribute</w:t>
      </w:r>
      <w:r w:rsidRPr="009129C2">
        <w:t xml:space="preserve">, </w:t>
      </w:r>
      <w:r w:rsidRPr="009129C2">
        <w:rPr>
          <w:b/>
        </w:rPr>
        <w:t>Condition</w:t>
      </w:r>
      <w:r w:rsidRPr="009129C2">
        <w:t xml:space="preserve">, and </w:t>
      </w:r>
      <w:r w:rsidRPr="009129C2">
        <w:rPr>
          <w:b/>
        </w:rPr>
        <w:t>Value</w:t>
      </w:r>
      <w:r w:rsidRPr="009129C2">
        <w:t>.</w:t>
      </w:r>
    </w:p>
    <w:p w:rsidR="00066951" w:rsidRPr="009129C2" w:rsidRDefault="00066951" w:rsidP="00066951">
      <w:pPr>
        <w:pStyle w:val="ListNumber"/>
      </w:pPr>
      <w:r w:rsidRPr="009129C2">
        <w:t xml:space="preserve">Click </w:t>
      </w:r>
      <w:r w:rsidRPr="009129C2">
        <w:rPr>
          <w:b/>
        </w:rPr>
        <w:t>Search</w:t>
      </w:r>
      <w:r w:rsidRPr="009129C2">
        <w:t>. The Search Result page displays the matching records.</w:t>
      </w:r>
    </w:p>
    <w:p w:rsidR="00066951" w:rsidRPr="009129C2" w:rsidRDefault="00066951" w:rsidP="00066951">
      <w:pPr>
        <w:pStyle w:val="ListNumber"/>
      </w:pPr>
      <w:r w:rsidRPr="009129C2">
        <w:t xml:space="preserve">Double-click the record of interest. The Edit page opens. </w:t>
      </w:r>
    </w:p>
    <w:p w:rsidR="00066951" w:rsidRPr="009129C2" w:rsidRDefault="00066951" w:rsidP="00066951">
      <w:pPr>
        <w:pStyle w:val="ListNumber"/>
      </w:pPr>
      <w:r w:rsidRPr="009129C2">
        <w:t xml:space="preserve">Make the required changes, and click </w:t>
      </w:r>
      <w:r w:rsidRPr="009129C2">
        <w:rPr>
          <w:b/>
        </w:rPr>
        <w:t>Submit</w:t>
      </w:r>
      <w:r w:rsidRPr="009129C2">
        <w:t>. A success message opens if the record is successfully updated.</w:t>
      </w:r>
    </w:p>
    <w:p w:rsidR="00066951" w:rsidRPr="009129C2" w:rsidRDefault="00066951" w:rsidP="00066951">
      <w:pPr>
        <w:pStyle w:val="Heading4"/>
      </w:pPr>
      <w:r w:rsidRPr="009129C2">
        <w:t>Performing Collection Protocol Based Editing</w:t>
      </w:r>
    </w:p>
    <w:p w:rsidR="00066951" w:rsidRPr="009129C2" w:rsidRDefault="00066951" w:rsidP="00066951">
      <w:pPr>
        <w:pStyle w:val="BodyText"/>
      </w:pPr>
      <w:r w:rsidRPr="009129C2">
        <w:t>You can also perform edit operations using the Collection Protocol Based View. The following procedure outlines how to perform Collection Protocol based editing:</w:t>
      </w:r>
    </w:p>
    <w:p w:rsidR="00066951" w:rsidRPr="009129C2" w:rsidRDefault="00066951" w:rsidP="00066951">
      <w:pPr>
        <w:pStyle w:val="BodyText"/>
      </w:pPr>
      <w:r w:rsidRPr="009129C2">
        <w:t>To perform CP based editing:</w:t>
      </w:r>
    </w:p>
    <w:p w:rsidR="00066951" w:rsidRPr="009129C2" w:rsidRDefault="00066951" w:rsidP="00066951">
      <w:pPr>
        <w:pStyle w:val="ListNumber"/>
        <w:numPr>
          <w:ilvl w:val="0"/>
          <w:numId w:val="255"/>
        </w:numPr>
      </w:pPr>
      <w:r w:rsidRPr="009129C2">
        <w:t>Select the required collection protocol.</w:t>
      </w:r>
    </w:p>
    <w:p w:rsidR="00066951" w:rsidRPr="009129C2" w:rsidRDefault="00066951" w:rsidP="00066951">
      <w:pPr>
        <w:pStyle w:val="ListNumber"/>
      </w:pPr>
      <w:r w:rsidRPr="009129C2">
        <w:t xml:space="preserve">Select the required participant under </w:t>
      </w:r>
      <w:r w:rsidRPr="009129C2">
        <w:rPr>
          <w:b/>
        </w:rPr>
        <w:t>Participant (Protocol ID)</w:t>
      </w:r>
      <w:r w:rsidRPr="009129C2">
        <w:t xml:space="preserve"> or the required SCG or Specimen under the Specimen Details tree on left pane of the screen. Based on the selection, each selection displays the edit mode on right pane.</w:t>
      </w:r>
    </w:p>
    <w:p w:rsidR="00066951" w:rsidRPr="009129C2" w:rsidRDefault="00066951" w:rsidP="00066951">
      <w:pPr>
        <w:pStyle w:val="ListNumber"/>
      </w:pPr>
      <w:r w:rsidRPr="009129C2">
        <w:t xml:space="preserve">Edit the required fields. Properties inherited from parent specimens in case of aliquots are not editable. For example: </w:t>
      </w:r>
      <w:r w:rsidRPr="009129C2">
        <w:rPr>
          <w:b/>
        </w:rPr>
        <w:t>Class</w:t>
      </w:r>
      <w:r w:rsidRPr="009129C2">
        <w:t xml:space="preserve">, </w:t>
      </w:r>
      <w:r w:rsidRPr="009129C2">
        <w:rPr>
          <w:b/>
        </w:rPr>
        <w:t>Type</w:t>
      </w:r>
      <w:r w:rsidRPr="009129C2">
        <w:t>, and so on.</w:t>
      </w:r>
    </w:p>
    <w:p w:rsidR="00066951" w:rsidRPr="009129C2" w:rsidRDefault="00066951" w:rsidP="00066951">
      <w:pPr>
        <w:pStyle w:val="ListNumber"/>
      </w:pPr>
      <w:r w:rsidRPr="009129C2">
        <w:t xml:space="preserve">Make the required changes and click </w:t>
      </w:r>
      <w:r w:rsidRPr="009129C2">
        <w:rPr>
          <w:b/>
        </w:rPr>
        <w:t>Submit</w:t>
      </w:r>
      <w:r w:rsidRPr="009129C2">
        <w:t>. A success message is displayed, if the record is successfully updated.</w:t>
      </w:r>
    </w:p>
    <w:p w:rsidR="00066951" w:rsidRPr="009129C2" w:rsidRDefault="00066951" w:rsidP="00066951">
      <w:pPr>
        <w:pStyle w:val="Heading4"/>
      </w:pPr>
      <w:r w:rsidRPr="009129C2">
        <w:t>Editing a Participant Registration on an Arm</w:t>
      </w:r>
    </w:p>
    <w:p w:rsidR="00066951" w:rsidRPr="009129C2" w:rsidRDefault="00066951" w:rsidP="00066951">
      <w:pPr>
        <w:pStyle w:val="BodyText"/>
      </w:pPr>
      <w:r w:rsidRPr="009129C2">
        <w:t xml:space="preserve">It </w:t>
      </w:r>
      <w:r w:rsidRPr="009129C2">
        <w:fldChar w:fldCharType="begin"/>
      </w:r>
      <w:r w:rsidRPr="009129C2">
        <w:instrText xml:space="preserve"> XE "arm:editing a participant registration" </w:instrText>
      </w:r>
      <w:r w:rsidRPr="009129C2">
        <w:fldChar w:fldCharType="end"/>
      </w:r>
      <w:r w:rsidRPr="009129C2">
        <w:fldChar w:fldCharType="begin"/>
      </w:r>
      <w:r w:rsidRPr="009129C2">
        <w:instrText xml:space="preserve"> XE "participant:editing an arm registration" </w:instrText>
      </w:r>
      <w:r w:rsidRPr="009129C2">
        <w:fldChar w:fldCharType="end"/>
      </w:r>
      <w:r w:rsidRPr="009129C2">
        <w:fldChar w:fldCharType="begin"/>
      </w:r>
      <w:r w:rsidRPr="009129C2">
        <w:instrText xml:space="preserve"> XE "registering a participant:of an arm" </w:instrText>
      </w:r>
      <w:r w:rsidRPr="009129C2">
        <w:fldChar w:fldCharType="end"/>
      </w:r>
      <w:r w:rsidRPr="009129C2">
        <w:t xml:space="preserve">is possible that the participant can drop out of one arm and get registered to another arm at the same level or can be accidentally registered to the wrong arm. </w:t>
      </w:r>
    </w:p>
    <w:p w:rsidR="00066951" w:rsidRPr="009129C2" w:rsidRDefault="007A0E2C" w:rsidP="00066951">
      <w:pPr>
        <w:pStyle w:val="Caption"/>
      </w:pPr>
      <w:r>
        <w:rPr>
          <w:noProof/>
        </w:rPr>
        <w:drawing>
          <wp:inline distT="0" distB="0" distL="0" distR="0">
            <wp:extent cx="5486400" cy="2486025"/>
            <wp:effectExtent l="19050" t="19050" r="19050" b="28575"/>
            <wp:docPr id="113" name="Picture 113" descr="This screen shot shows how to fill in the Edit Participant Registration 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is screen shot shows how to fill in the Edit Participant Registration form "/>
                    <pic:cNvPicPr>
                      <a:picLocks noChangeAspect="1" noChangeArrowheads="1"/>
                    </pic:cNvPicPr>
                  </pic:nvPicPr>
                  <pic:blipFill>
                    <a:blip r:embed="rId140"/>
                    <a:srcRect/>
                    <a:stretch>
                      <a:fillRect/>
                    </a:stretch>
                  </pic:blipFill>
                  <pic:spPr bwMode="auto">
                    <a:xfrm>
                      <a:off x="0" y="0"/>
                      <a:ext cx="5486400" cy="2486025"/>
                    </a:xfrm>
                    <a:prstGeom prst="rect">
                      <a:avLst/>
                    </a:prstGeom>
                    <a:noFill/>
                    <a:ln w="12700" cmpd="sng">
                      <a:solidFill>
                        <a:srgbClr val="000000"/>
                      </a:solidFill>
                      <a:miter lim="800000"/>
                      <a:headEnd/>
                      <a:tailEnd/>
                    </a:ln>
                    <a:effectLst/>
                  </pic:spPr>
                </pic:pic>
              </a:graphicData>
            </a:graphic>
          </wp:inline>
        </w:drawing>
      </w:r>
      <w:r w:rsidR="00066951" w:rsidRPr="009129C2">
        <w:br/>
        <w:t xml:space="preserve">Figure </w:t>
      </w:r>
      <w:fldSimple w:instr=" SEQ Figure \* ARABIC ">
        <w:r w:rsidR="00327542">
          <w:rPr>
            <w:noProof/>
          </w:rPr>
          <w:t>124</w:t>
        </w:r>
      </w:fldSimple>
      <w:r w:rsidR="00066951" w:rsidRPr="009129C2">
        <w:t>: Editing a Participant Registration to a Different Arm</w:t>
      </w:r>
    </w:p>
    <w:p w:rsidR="00066951" w:rsidRPr="009129C2" w:rsidRDefault="00066951" w:rsidP="00066951">
      <w:pPr>
        <w:pStyle w:val="BodyText"/>
      </w:pPr>
      <w:r w:rsidRPr="009129C2">
        <w:t>To edit a participant registration on an arm:</w:t>
      </w:r>
    </w:p>
    <w:p w:rsidR="00066951" w:rsidRPr="009129C2" w:rsidRDefault="00066951" w:rsidP="00066951">
      <w:pPr>
        <w:pStyle w:val="ListNumber"/>
        <w:numPr>
          <w:ilvl w:val="0"/>
          <w:numId w:val="21"/>
        </w:numPr>
      </w:pPr>
      <w:r w:rsidRPr="009129C2">
        <w:t xml:space="preserve">Click the </w:t>
      </w:r>
      <w:r w:rsidRPr="009129C2">
        <w:rPr>
          <w:b/>
        </w:rPr>
        <w:t>Biospecimen Data</w:t>
      </w:r>
      <w:r w:rsidRPr="009129C2">
        <w:t xml:space="preserve"> tab, and click </w:t>
      </w:r>
      <w:r w:rsidRPr="009129C2">
        <w:rPr>
          <w:b/>
        </w:rPr>
        <w:t>Collection Protocol Based View</w:t>
      </w:r>
      <w:r w:rsidRPr="009129C2">
        <w:t>.</w:t>
      </w:r>
    </w:p>
    <w:p w:rsidR="00066951" w:rsidRPr="009129C2" w:rsidRDefault="00066951" w:rsidP="00066951">
      <w:pPr>
        <w:pStyle w:val="ListNumber"/>
        <w:numPr>
          <w:ilvl w:val="0"/>
          <w:numId w:val="150"/>
        </w:numPr>
      </w:pPr>
      <w:r w:rsidRPr="009129C2">
        <w:t>Select the required longitudinal collection protocol.</w:t>
      </w:r>
    </w:p>
    <w:p w:rsidR="00066951" w:rsidRPr="009129C2" w:rsidRDefault="00066951" w:rsidP="00066951">
      <w:pPr>
        <w:pStyle w:val="ListNumber"/>
        <w:numPr>
          <w:ilvl w:val="0"/>
          <w:numId w:val="319"/>
        </w:numPr>
      </w:pPr>
      <w:r w:rsidRPr="009129C2">
        <w:t>Select a participant registered to the main protocol.</w:t>
      </w:r>
    </w:p>
    <w:p w:rsidR="00066951" w:rsidRPr="009129C2" w:rsidRDefault="00066951" w:rsidP="00066951">
      <w:pPr>
        <w:pStyle w:val="ListNumber"/>
      </w:pPr>
      <w:r w:rsidRPr="009129C2">
        <w:t xml:space="preserve">Register the participant to arm one. </w:t>
      </w:r>
    </w:p>
    <w:p w:rsidR="00066951" w:rsidRPr="009129C2" w:rsidRDefault="00066951" w:rsidP="00066951">
      <w:pPr>
        <w:pStyle w:val="ListNumber"/>
      </w:pPr>
      <w:r w:rsidRPr="009129C2">
        <w:t xml:space="preserve">Once you register the participant to another arm at the same level, the message </w:t>
      </w:r>
      <w:r w:rsidRPr="009129C2">
        <w:rPr>
          <w:i/>
        </w:rPr>
        <w:t>Participant is already registered on one arm. You want to create a new registration and change the status of the Specimen Collection Groups under which no specimens are collected in the old arm as Not Collected</w:t>
      </w:r>
      <w:r w:rsidRPr="009129C2">
        <w:t xml:space="preserve"> message opens. Click </w:t>
      </w:r>
      <w:r w:rsidRPr="009129C2">
        <w:rPr>
          <w:b/>
        </w:rPr>
        <w:t>OK</w:t>
      </w:r>
      <w:r w:rsidRPr="009129C2">
        <w:t xml:space="preserve">. </w:t>
      </w:r>
    </w:p>
    <w:p w:rsidR="00066951" w:rsidRPr="009129C2" w:rsidRDefault="00066951" w:rsidP="00066951">
      <w:pPr>
        <w:pStyle w:val="ListNumber"/>
      </w:pPr>
      <w:r w:rsidRPr="009129C2">
        <w:t xml:space="preserve">Once you click </w:t>
      </w:r>
      <w:r w:rsidRPr="009129C2">
        <w:rPr>
          <w:b/>
        </w:rPr>
        <w:t>OK</w:t>
      </w:r>
      <w:r w:rsidRPr="009129C2">
        <w:t xml:space="preserve">, the participant is registered to the new arm. The collection status of the SCGs under which no specimens are collected is marked as </w:t>
      </w:r>
      <w:r w:rsidRPr="009129C2">
        <w:rPr>
          <w:b/>
        </w:rPr>
        <w:t>Not Collected</w:t>
      </w:r>
      <w:r w:rsidRPr="009129C2">
        <w:t>. If arm two is of a different duration, that is containing more or less time points as compared to arm one, then all the future sub-protocols and Specimen Collection Groups are readjusted to display the updated anticipated dates.</w:t>
      </w:r>
    </w:p>
    <w:p w:rsidR="00066951" w:rsidRPr="009129C2" w:rsidRDefault="00066951" w:rsidP="00066951">
      <w:pPr>
        <w:pStyle w:val="ListNumber"/>
        <w:numPr>
          <w:ilvl w:val="0"/>
          <w:numId w:val="0"/>
        </w:numPr>
        <w:ind w:left="1440" w:hanging="360"/>
      </w:pPr>
    </w:p>
    <w:p w:rsidR="00066951" w:rsidRPr="009129C2" w:rsidRDefault="00066951" w:rsidP="00066951">
      <w:pPr>
        <w:pStyle w:val="ListNumber"/>
        <w:numPr>
          <w:ilvl w:val="0"/>
          <w:numId w:val="0"/>
        </w:numPr>
        <w:ind w:left="1440" w:hanging="360"/>
        <w:sectPr w:rsidR="00066951" w:rsidRPr="009129C2">
          <w:pgSz w:w="12240" w:h="15840" w:code="1"/>
          <w:pgMar w:top="1440" w:right="1440" w:bottom="1440" w:left="1440" w:header="720" w:footer="720" w:gutter="432"/>
          <w:cols w:space="720"/>
          <w:titlePg/>
          <w:docGrid w:linePitch="360"/>
        </w:sectPr>
      </w:pPr>
      <w:r w:rsidRPr="009129C2">
        <w:br w:type="page"/>
      </w:r>
    </w:p>
    <w:p w:rsidR="00066951" w:rsidRPr="009129C2" w:rsidRDefault="00066951" w:rsidP="00066951">
      <w:pPr>
        <w:pStyle w:val="Heading1"/>
        <w:numPr>
          <w:ilvl w:val="0"/>
          <w:numId w:val="5"/>
        </w:numPr>
        <w:rPr>
          <w:rStyle w:val="Heading3Char"/>
          <w:rFonts w:ascii="Palatino Linotype" w:hAnsi="Palatino Linotype" w:cs="Arial"/>
          <w:color w:val="333399"/>
          <w:sz w:val="48"/>
        </w:rPr>
      </w:pPr>
      <w:bookmarkStart w:id="377" w:name="_Ref275502561"/>
      <w:bookmarkStart w:id="378" w:name="_Ref275502557"/>
      <w:bookmarkStart w:id="379" w:name="_Toc275936520"/>
      <w:bookmarkStart w:id="380" w:name="_Ref279505224"/>
      <w:bookmarkStart w:id="381" w:name="_Toc288121266"/>
      <w:r w:rsidRPr="009129C2">
        <w:rPr>
          <w:rStyle w:val="Heading3Char"/>
          <w:rFonts w:ascii="Palatino Linotype" w:hAnsi="Palatino Linotype" w:cs="Arial"/>
          <w:color w:val="333399"/>
          <w:sz w:val="48"/>
        </w:rPr>
        <w:t>Surgical Pathology Report (SPR)</w:t>
      </w:r>
      <w:bookmarkEnd w:id="378"/>
      <w:r w:rsidRPr="009129C2">
        <w:rPr>
          <w:rStyle w:val="Heading3Char"/>
          <w:rFonts w:ascii="Palatino Linotype" w:hAnsi="Palatino Linotype" w:cs="Arial"/>
          <w:color w:val="333399"/>
          <w:sz w:val="48"/>
        </w:rPr>
        <w:t xml:space="preserve"> (Biospecimen Data)</w:t>
      </w:r>
      <w:bookmarkEnd w:id="379"/>
      <w:bookmarkEnd w:id="380"/>
      <w:bookmarkEnd w:id="381"/>
    </w:p>
    <w:p w:rsidR="00066951" w:rsidRPr="009129C2" w:rsidRDefault="00066951" w:rsidP="00066951">
      <w:pPr>
        <w:pStyle w:val="BodyText"/>
      </w:pPr>
      <w:r w:rsidRPr="009129C2">
        <w:t>This chapter describes the Surgical Pathology Report (SPR) and provides information about why this report is important.</w:t>
      </w:r>
    </w:p>
    <w:p w:rsidR="00066951" w:rsidRPr="009129C2" w:rsidRDefault="00066951" w:rsidP="00066951">
      <w:pPr>
        <w:pStyle w:val="BodyText"/>
      </w:pPr>
      <w:r w:rsidRPr="009129C2">
        <w:t>The topics in the chapter include:</w:t>
      </w:r>
    </w:p>
    <w:p w:rsidR="00066951" w:rsidRPr="009129C2" w:rsidRDefault="00066951" w:rsidP="00066951">
      <w:pPr>
        <w:pStyle w:val="ListBullet"/>
        <w:rPr>
          <w:rStyle w:val="Emphasis"/>
        </w:rPr>
      </w:pPr>
      <w:fldSimple w:instr=" REF _Ref275325972 \h  \* MERGEFORMAT ">
        <w:r w:rsidR="00327542" w:rsidRPr="00327542">
          <w:rPr>
            <w:rStyle w:val="Emphasis"/>
          </w:rPr>
          <w:t>Surgical Pathology Report (SPR) Overview</w:t>
        </w:r>
      </w:fldSimple>
    </w:p>
    <w:p w:rsidR="00066951" w:rsidRPr="009129C2" w:rsidRDefault="00066951" w:rsidP="00066951">
      <w:pPr>
        <w:pStyle w:val="ListBullet"/>
      </w:pPr>
      <w:fldSimple w:instr=" REF _Ref275325975 \h  \* MERGEFORMAT ">
        <w:r w:rsidR="00327542" w:rsidRPr="00327542">
          <w:rPr>
            <w:rStyle w:val="Emphasis"/>
          </w:rPr>
          <w:t>What You Can Do With the Surgical Pathology Report</w:t>
        </w:r>
      </w:fldSimple>
      <w:r w:rsidRPr="009129C2">
        <w:t xml:space="preserve"> on page </w:t>
      </w:r>
      <w:r w:rsidRPr="009129C2">
        <w:fldChar w:fldCharType="begin"/>
      </w:r>
      <w:r w:rsidRPr="009129C2">
        <w:instrText xml:space="preserve"> PAGEREF _Ref275326028 \h </w:instrText>
      </w:r>
      <w:r w:rsidRPr="009129C2">
        <w:fldChar w:fldCharType="separate"/>
      </w:r>
      <w:r w:rsidR="00327542">
        <w:rPr>
          <w:noProof/>
        </w:rPr>
        <w:t>166</w:t>
      </w:r>
      <w:r w:rsidRPr="009129C2">
        <w:fldChar w:fldCharType="end"/>
      </w:r>
    </w:p>
    <w:p w:rsidR="00066951" w:rsidRPr="009129C2" w:rsidRDefault="00066951" w:rsidP="00066951">
      <w:pPr>
        <w:pStyle w:val="ListBullet2"/>
        <w:rPr>
          <w:rStyle w:val="Emphasis"/>
        </w:rPr>
      </w:pPr>
      <w:fldSimple w:instr=" REF _Ref275325978 \h  \* MERGEFORMAT ">
        <w:r w:rsidR="00327542" w:rsidRPr="00327542">
          <w:rPr>
            <w:rStyle w:val="Emphasis"/>
          </w:rPr>
          <w:t>Compare Identified-De-identified Reports</w:t>
        </w:r>
      </w:fldSimple>
    </w:p>
    <w:p w:rsidR="00066951" w:rsidRPr="009129C2" w:rsidRDefault="00066951" w:rsidP="00066951">
      <w:pPr>
        <w:pStyle w:val="ListBullet2"/>
        <w:rPr>
          <w:rStyle w:val="Emphasis"/>
        </w:rPr>
      </w:pPr>
      <w:fldSimple w:instr=" REF _Ref275325980 \h  \* MERGEFORMAT ">
        <w:r w:rsidR="00327542" w:rsidRPr="00327542">
          <w:rPr>
            <w:rStyle w:val="Emphasis"/>
          </w:rPr>
          <w:t>Category Highlighter</w:t>
        </w:r>
      </w:fldSimple>
    </w:p>
    <w:p w:rsidR="00066951" w:rsidRPr="009129C2" w:rsidRDefault="00066951" w:rsidP="00066951">
      <w:pPr>
        <w:pStyle w:val="ListBullet2"/>
        <w:rPr>
          <w:rStyle w:val="Emphasis"/>
        </w:rPr>
      </w:pPr>
      <w:fldSimple w:instr=" REF _Ref275325981 \h  \* MERGEFORMAT ">
        <w:r w:rsidR="00327542" w:rsidRPr="00327542">
          <w:rPr>
            <w:rStyle w:val="Emphasis"/>
          </w:rPr>
          <w:t>Quarantine Request</w:t>
        </w:r>
      </w:fldSimple>
    </w:p>
    <w:p w:rsidR="00066951" w:rsidRPr="009129C2" w:rsidRDefault="00066951" w:rsidP="00066951">
      <w:pPr>
        <w:pStyle w:val="ListBullet2"/>
        <w:rPr>
          <w:rStyle w:val="Emphasis"/>
        </w:rPr>
      </w:pPr>
      <w:fldSimple w:instr=" REF _Ref275325983 \h  \* MERGEFORMAT ">
        <w:r w:rsidR="00327542" w:rsidRPr="00327542">
          <w:rPr>
            <w:rStyle w:val="Emphasis"/>
          </w:rPr>
          <w:t>Reviewing a</w:t>
        </w:r>
        <w:r w:rsidR="00327542" w:rsidRPr="009129C2">
          <w:t xml:space="preserve"> Request</w:t>
        </w:r>
      </w:fldSimple>
    </w:p>
    <w:p w:rsidR="00066951" w:rsidRPr="009129C2" w:rsidRDefault="00066951" w:rsidP="00066951">
      <w:pPr>
        <w:pStyle w:val="Heading2"/>
        <w:tabs>
          <w:tab w:val="left" w:pos="6912"/>
        </w:tabs>
      </w:pPr>
      <w:bookmarkStart w:id="382" w:name="_Ref275325972"/>
      <w:bookmarkStart w:id="383" w:name="_Toc275936521"/>
      <w:bookmarkStart w:id="384" w:name="_Toc288121267"/>
      <w:r w:rsidRPr="009129C2">
        <w:t>Surgical Pathology Report (SPR) Overview</w:t>
      </w:r>
      <w:bookmarkEnd w:id="382"/>
      <w:bookmarkEnd w:id="383"/>
      <w:bookmarkEnd w:id="384"/>
      <w:r w:rsidRPr="009129C2">
        <w:tab/>
      </w:r>
    </w:p>
    <w:p w:rsidR="00066951" w:rsidRPr="009129C2" w:rsidRDefault="00066951" w:rsidP="00066951">
      <w:pPr>
        <w:pStyle w:val="BodyText"/>
      </w:pPr>
      <w:r w:rsidRPr="009129C2">
        <w:t xml:space="preserve">A </w:t>
      </w:r>
      <w:r w:rsidRPr="009129C2">
        <w:fldChar w:fldCharType="begin"/>
      </w:r>
      <w:r w:rsidRPr="009129C2">
        <w:instrText xml:space="preserve"> XE "Surgical Pathology Report (SPR):description" </w:instrText>
      </w:r>
      <w:r w:rsidRPr="009129C2">
        <w:fldChar w:fldCharType="end"/>
      </w:r>
      <w:r w:rsidRPr="009129C2">
        <w:t xml:space="preserve">Surgical Pathology Report (SPR) is an important clinical document that plays a vital role as source of data in cancer research. SPRs are stored in hospital IT systems. These reports contain vital information based on the surgeon’s pathological observations about the patient and biospecimens. </w:t>
      </w:r>
    </w:p>
    <w:p w:rsidR="00066951" w:rsidRPr="009129C2" w:rsidRDefault="00066951" w:rsidP="00066951">
      <w:pPr>
        <w:pStyle w:val="BodyText"/>
      </w:pPr>
      <w:r w:rsidRPr="009129C2">
        <w:t>The cancer Text Information Extraction System (caTIES) is used to:</w:t>
      </w:r>
    </w:p>
    <w:p w:rsidR="00066951" w:rsidRPr="009129C2" w:rsidRDefault="00066951" w:rsidP="00066951">
      <w:pPr>
        <w:pStyle w:val="ListBullet"/>
      </w:pPr>
      <w:r w:rsidRPr="009129C2">
        <w:t xml:space="preserve">Load Surgical Pathology Reports in HL7 format into </w:t>
      </w:r>
      <w:fldSimple w:instr=" DOCPROPERTY  ApplicationName  \* MERGEFORMAT ">
        <w:r w:rsidRPr="009129C2">
          <w:t>caTissue Suite</w:t>
        </w:r>
      </w:fldSimple>
      <w:r w:rsidRPr="009129C2">
        <w:t>.</w:t>
      </w:r>
    </w:p>
    <w:p w:rsidR="00066951" w:rsidRPr="009129C2" w:rsidRDefault="00066951" w:rsidP="00066951">
      <w:pPr>
        <w:pStyle w:val="ListBullet"/>
      </w:pPr>
      <w:r w:rsidRPr="009129C2">
        <w:t>De-identify the reports to remove sensitive data so that Scientists can access the data in the report.</w:t>
      </w:r>
    </w:p>
    <w:p w:rsidR="00066951" w:rsidRPr="009129C2" w:rsidRDefault="00066951" w:rsidP="00066951">
      <w:pPr>
        <w:pStyle w:val="ListBullet"/>
      </w:pPr>
      <w:r w:rsidRPr="009129C2">
        <w:t>Extract coded information from free text SPRs using controlled terminologies to populate caBIG</w:t>
      </w:r>
      <w:r w:rsidRPr="009129C2">
        <w:rPr>
          <w:rFonts w:cs="Arial"/>
        </w:rPr>
        <w:t>®</w:t>
      </w:r>
      <w:r w:rsidRPr="009129C2">
        <w:t>-compliant data structures.</w:t>
      </w:r>
    </w:p>
    <w:p w:rsidR="00066951" w:rsidRPr="009129C2" w:rsidRDefault="00066951" w:rsidP="00066951">
      <w:pPr>
        <w:pStyle w:val="ListBullet"/>
      </w:pPr>
      <w:r w:rsidRPr="009129C2">
        <w:t>Provide researchers with the ability to query, browse, and acquire annotated tissue data and physical material across a network of federated sources.</w:t>
      </w:r>
    </w:p>
    <w:p w:rsidR="00066951" w:rsidRPr="009129C2" w:rsidRDefault="00066951" w:rsidP="00066951">
      <w:pPr>
        <w:pStyle w:val="ListBullet"/>
      </w:pPr>
      <w:r w:rsidRPr="009129C2">
        <w:t xml:space="preserve">Refer to the </w:t>
      </w:r>
      <w:r w:rsidRPr="009129C2">
        <w:rPr>
          <w:i/>
        </w:rPr>
        <w:t>Deployment Guide</w:t>
      </w:r>
      <w:r w:rsidRPr="009129C2">
        <w:t xml:space="preserve"> for detailed instructions on installing the server components for caTIES.</w:t>
      </w:r>
    </w:p>
    <w:p w:rsidR="00066951" w:rsidRPr="009129C2" w:rsidRDefault="00066951" w:rsidP="00066951">
      <w:pPr>
        <w:pStyle w:val="BodyText"/>
      </w:pPr>
      <w:r w:rsidRPr="009129C2">
        <w:t xml:space="preserve">You can access the SPRs using the three classes under the </w:t>
      </w:r>
      <w:r w:rsidRPr="009129C2">
        <w:rPr>
          <w:b/>
        </w:rPr>
        <w:t>Biospecimen Data</w:t>
      </w:r>
      <w:r w:rsidRPr="009129C2">
        <w:t xml:space="preserve"> tab. To view a surgical pathology report, navigate to the Collection Protocol Based View:</w:t>
      </w:r>
    </w:p>
    <w:p w:rsidR="00066951" w:rsidRPr="009129C2" w:rsidRDefault="00066951" w:rsidP="00066951">
      <w:pPr>
        <w:pStyle w:val="ListNumber"/>
        <w:numPr>
          <w:ilvl w:val="0"/>
          <w:numId w:val="20"/>
        </w:numPr>
      </w:pPr>
      <w:r w:rsidRPr="009129C2">
        <w:t xml:space="preserve">Click the </w:t>
      </w:r>
      <w:r w:rsidRPr="009129C2">
        <w:rPr>
          <w:b/>
        </w:rPr>
        <w:t>Biospecimen Data</w:t>
      </w:r>
      <w:r w:rsidRPr="009129C2">
        <w:t xml:space="preserve"> tab. </w:t>
      </w:r>
    </w:p>
    <w:p w:rsidR="00066951" w:rsidRPr="009129C2" w:rsidRDefault="00066951" w:rsidP="00066951">
      <w:pPr>
        <w:pStyle w:val="ListNumber"/>
        <w:numPr>
          <w:ilvl w:val="0"/>
          <w:numId w:val="20"/>
        </w:numPr>
      </w:pPr>
      <w:r w:rsidRPr="009129C2">
        <w:t xml:space="preserve">Click </w:t>
      </w:r>
      <w:r w:rsidRPr="009129C2">
        <w:rPr>
          <w:b/>
        </w:rPr>
        <w:t>Collection Protocol Based View</w:t>
      </w:r>
      <w:r w:rsidRPr="009129C2">
        <w:t xml:space="preserve">. In the left column, click </w:t>
      </w:r>
      <w:r w:rsidRPr="009129C2">
        <w:rPr>
          <w:b/>
        </w:rPr>
        <w:t>Collection Protocol</w:t>
      </w:r>
      <w:r w:rsidRPr="009129C2">
        <w:t xml:space="preserve">, and select a collection protocol that has SPRs associated with it. </w:t>
      </w:r>
    </w:p>
    <w:p w:rsidR="00066951" w:rsidRPr="009129C2" w:rsidRDefault="00066951" w:rsidP="00066951">
      <w:pPr>
        <w:pStyle w:val="NoteInList"/>
      </w:pPr>
      <w:r w:rsidRPr="009129C2">
        <w:rPr>
          <w:b/>
        </w:rPr>
        <w:t>Note:</w:t>
      </w:r>
      <w:r w:rsidRPr="009129C2">
        <w:tab/>
        <w:t xml:space="preserve">The Collection Protocols with associated SPRs are not marked in </w:t>
      </w:r>
      <w:fldSimple w:instr=" DOCPROPERTY  ApplicationName  \* MERGEFORMAT ">
        <w:r w:rsidRPr="009129C2">
          <w:t>caTissue Suite</w:t>
        </w:r>
      </w:fldSimple>
      <w:r w:rsidRPr="009129C2">
        <w:t xml:space="preserve">. The </w:t>
      </w:r>
      <w:fldSimple w:instr=" DOCPROPERTY  ApplicationName  \* MERGEFORMAT ">
        <w:r w:rsidRPr="009129C2">
          <w:t>caTissue Suite</w:t>
        </w:r>
      </w:fldSimple>
      <w:r w:rsidRPr="009129C2">
        <w:t xml:space="preserve"> Administrator or the Principal Investigator of your study can inform you whether SPRs are loaded for your protocol.</w:t>
      </w:r>
    </w:p>
    <w:p w:rsidR="00066951" w:rsidRPr="009129C2" w:rsidRDefault="00066951" w:rsidP="00066951">
      <w:pPr>
        <w:pStyle w:val="ListNumber"/>
        <w:numPr>
          <w:ilvl w:val="0"/>
          <w:numId w:val="244"/>
        </w:numPr>
      </w:pPr>
      <w:r w:rsidRPr="009129C2">
        <w:t>Select a participant. The Edit Participant page opens.</w:t>
      </w:r>
    </w:p>
    <w:p w:rsidR="00066951" w:rsidRPr="009129C2" w:rsidRDefault="00066951" w:rsidP="00066951">
      <w:pPr>
        <w:pStyle w:val="ListNumber"/>
        <w:numPr>
          <w:ilvl w:val="0"/>
          <w:numId w:val="126"/>
        </w:numPr>
      </w:pPr>
      <w:r w:rsidRPr="009129C2">
        <w:t xml:space="preserve">To view the report, click </w:t>
      </w:r>
      <w:r w:rsidRPr="009129C2">
        <w:rPr>
          <w:b/>
        </w:rPr>
        <w:t>View Surgical Pathology Report</w:t>
      </w:r>
      <w:r w:rsidRPr="009129C2">
        <w:t>.</w:t>
      </w:r>
    </w:p>
    <w:p w:rsidR="00066951" w:rsidRPr="009129C2" w:rsidRDefault="00066951" w:rsidP="00066951">
      <w:pPr>
        <w:pStyle w:val="ListNumber"/>
        <w:numPr>
          <w:ilvl w:val="0"/>
          <w:numId w:val="126"/>
        </w:numPr>
      </w:pPr>
      <w:r w:rsidRPr="009129C2">
        <w:t xml:space="preserve">To view the report, select the </w:t>
      </w:r>
      <w:r w:rsidRPr="009129C2">
        <w:rPr>
          <w:b/>
        </w:rPr>
        <w:t>Identified Report</w:t>
      </w:r>
      <w:r w:rsidRPr="009129C2">
        <w:t xml:space="preserve"> as shown in the following figure. </w:t>
      </w:r>
    </w:p>
    <w:p w:rsidR="00066951" w:rsidRPr="009129C2" w:rsidRDefault="007A0E2C" w:rsidP="00066951">
      <w:r>
        <w:rPr>
          <w:noProof/>
        </w:rPr>
        <w:drawing>
          <wp:inline distT="0" distB="0" distL="0" distR="0">
            <wp:extent cx="5838825" cy="3228975"/>
            <wp:effectExtent l="19050" t="19050" r="28575" b="28575"/>
            <wp:docPr id="114" name="Picture 114" descr="This screen shot shows the View Surgical Pathology Report page and how to fill it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is screen shot shows the View Surgical Pathology Report page and how to fill it in. "/>
                    <pic:cNvPicPr>
                      <a:picLocks noChangeAspect="1" noChangeArrowheads="1"/>
                    </pic:cNvPicPr>
                  </pic:nvPicPr>
                  <pic:blipFill>
                    <a:blip r:embed="rId141"/>
                    <a:srcRect t="16252" r="1875" b="11252"/>
                    <a:stretch>
                      <a:fillRect/>
                    </a:stretch>
                  </pic:blipFill>
                  <pic:spPr bwMode="auto">
                    <a:xfrm>
                      <a:off x="0" y="0"/>
                      <a:ext cx="5838825" cy="32289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125</w:t>
        </w:r>
      </w:fldSimple>
      <w:r w:rsidRPr="009129C2">
        <w:t>: View Surgical Pathology Report</w:t>
      </w:r>
    </w:p>
    <w:p w:rsidR="00066951" w:rsidRPr="009129C2" w:rsidRDefault="00066951" w:rsidP="00066951">
      <w:pPr>
        <w:pStyle w:val="NoteInList"/>
      </w:pPr>
      <w:r w:rsidRPr="009129C2">
        <w:rPr>
          <w:b/>
        </w:rPr>
        <w:t>Note:</w:t>
      </w:r>
      <w:r w:rsidRPr="009129C2">
        <w:tab/>
        <w:t>You can also navigate to the specimen or specimen collection group page and view the SPR associated with them.</w:t>
      </w:r>
    </w:p>
    <w:p w:rsidR="00066951" w:rsidRPr="009129C2" w:rsidRDefault="00066951" w:rsidP="00066951">
      <w:pPr>
        <w:pStyle w:val="Heading2"/>
      </w:pPr>
      <w:bookmarkStart w:id="385" w:name="_Ref275325975"/>
      <w:bookmarkStart w:id="386" w:name="_Ref275326028"/>
      <w:bookmarkStart w:id="387" w:name="_Toc275936522"/>
      <w:bookmarkStart w:id="388" w:name="_Toc288121268"/>
      <w:r w:rsidRPr="009129C2">
        <w:t>What You Can Do With the Surgical Pathology Report</w:t>
      </w:r>
      <w:bookmarkEnd w:id="385"/>
      <w:bookmarkEnd w:id="386"/>
      <w:bookmarkEnd w:id="387"/>
      <w:bookmarkEnd w:id="388"/>
    </w:p>
    <w:p w:rsidR="00066951" w:rsidRPr="009129C2" w:rsidRDefault="00066951" w:rsidP="00066951">
      <w:pPr>
        <w:pStyle w:val="BodyText"/>
      </w:pPr>
      <w:r w:rsidRPr="009129C2">
        <w:t xml:space="preserve">The Surgical Pathology Report (SPR) </w:t>
      </w:r>
      <w:r w:rsidRPr="009129C2">
        <w:fldChar w:fldCharType="begin"/>
      </w:r>
      <w:r w:rsidRPr="009129C2">
        <w:instrText xml:space="preserve"> XE "Surgical Pathology Report (SPR):user role access" </w:instrText>
      </w:r>
      <w:r w:rsidRPr="009129C2">
        <w:fldChar w:fldCharType="end"/>
      </w:r>
      <w:r w:rsidRPr="009129C2">
        <w:t xml:space="preserve">page displays identified or de-identified reports based on the role and privileges to which you are assigned.  </w:t>
      </w:r>
    </w:p>
    <w:p w:rsidR="00066951" w:rsidRPr="009129C2" w:rsidRDefault="00066951" w:rsidP="00066951">
      <w:pPr>
        <w:pStyle w:val="BodyText"/>
      </w:pPr>
      <w:r w:rsidRPr="009129C2">
        <w:t>The following table lists User Role Access to SPR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6876"/>
      </w:tblGrid>
      <w:tr w:rsidR="00066951" w:rsidRPr="009129C2">
        <w:trPr>
          <w:tblHeader/>
        </w:trPr>
        <w:tc>
          <w:tcPr>
            <w:tcW w:w="2268" w:type="dxa"/>
            <w:shd w:val="clear" w:color="auto" w:fill="CCCCCC"/>
          </w:tcPr>
          <w:p w:rsidR="00066951" w:rsidRPr="009129C2" w:rsidRDefault="00066951" w:rsidP="00066951">
            <w:pPr>
              <w:pStyle w:val="TableHeader"/>
            </w:pPr>
            <w:r w:rsidRPr="009129C2">
              <w:t>Users</w:t>
            </w:r>
          </w:p>
        </w:tc>
        <w:tc>
          <w:tcPr>
            <w:tcW w:w="6876" w:type="dxa"/>
            <w:shd w:val="clear" w:color="auto" w:fill="CCCCCC"/>
          </w:tcPr>
          <w:p w:rsidR="00066951" w:rsidRPr="009129C2" w:rsidRDefault="00066951" w:rsidP="00066951">
            <w:pPr>
              <w:pStyle w:val="TableHeader"/>
            </w:pPr>
            <w:r w:rsidRPr="009129C2">
              <w:t>User Access to SPR</w:t>
            </w:r>
          </w:p>
        </w:tc>
      </w:tr>
      <w:tr w:rsidR="00066951" w:rsidRPr="009129C2">
        <w:tc>
          <w:tcPr>
            <w:tcW w:w="2268" w:type="dxa"/>
          </w:tcPr>
          <w:p w:rsidR="00066951" w:rsidRPr="009129C2" w:rsidRDefault="00066951" w:rsidP="00066951">
            <w:pPr>
              <w:pStyle w:val="TableText0"/>
            </w:pPr>
            <w:r w:rsidRPr="009129C2">
              <w:t>Administrator</w:t>
            </w:r>
          </w:p>
        </w:tc>
        <w:tc>
          <w:tcPr>
            <w:tcW w:w="6876" w:type="dxa"/>
          </w:tcPr>
          <w:p w:rsidR="00066951" w:rsidRPr="009129C2" w:rsidRDefault="00066951" w:rsidP="00066951">
            <w:pPr>
              <w:pStyle w:val="TableText0"/>
            </w:pPr>
            <w:r w:rsidRPr="009129C2">
              <w:t>View identified and de-identified reports.</w:t>
            </w:r>
          </w:p>
          <w:p w:rsidR="00066951" w:rsidRPr="009129C2" w:rsidRDefault="00066951" w:rsidP="00066951">
            <w:pPr>
              <w:pStyle w:val="TableText0"/>
            </w:pPr>
            <w:r w:rsidRPr="009129C2">
              <w:t>Compare reports using the user interface.</w:t>
            </w:r>
          </w:p>
          <w:p w:rsidR="00066951" w:rsidRPr="009129C2" w:rsidRDefault="00066951" w:rsidP="00066951">
            <w:pPr>
              <w:pStyle w:val="TableText0"/>
            </w:pPr>
            <w:r w:rsidRPr="009129C2">
              <w:t>Use the concept highlighter to color code the report.</w:t>
            </w:r>
          </w:p>
          <w:p w:rsidR="00066951" w:rsidRPr="009129C2" w:rsidRDefault="00066951" w:rsidP="00066951">
            <w:pPr>
              <w:pStyle w:val="TableText0"/>
            </w:pPr>
            <w:r w:rsidRPr="009129C2">
              <w:t>Review of the report.</w:t>
            </w:r>
          </w:p>
          <w:p w:rsidR="00066951" w:rsidRPr="009129C2" w:rsidRDefault="00066951" w:rsidP="00066951">
            <w:pPr>
              <w:pStyle w:val="TableText0"/>
            </w:pPr>
            <w:r w:rsidRPr="009129C2">
              <w:t>Quarantine the requested report.</w:t>
            </w:r>
          </w:p>
        </w:tc>
      </w:tr>
      <w:tr w:rsidR="00066951" w:rsidRPr="009129C2">
        <w:tc>
          <w:tcPr>
            <w:tcW w:w="2268" w:type="dxa"/>
          </w:tcPr>
          <w:p w:rsidR="00066951" w:rsidRPr="009129C2" w:rsidRDefault="00066951" w:rsidP="00066951">
            <w:pPr>
              <w:pStyle w:val="TableText0"/>
            </w:pPr>
            <w:r w:rsidRPr="009129C2">
              <w:t>Supervisor</w:t>
            </w:r>
          </w:p>
        </w:tc>
        <w:tc>
          <w:tcPr>
            <w:tcW w:w="6876" w:type="dxa"/>
          </w:tcPr>
          <w:p w:rsidR="00066951" w:rsidRPr="009129C2" w:rsidRDefault="00066951" w:rsidP="00066951">
            <w:pPr>
              <w:pStyle w:val="TableText0"/>
            </w:pPr>
            <w:r w:rsidRPr="009129C2">
              <w:t xml:space="preserve">View identified and de-identified reports using the advanced query option. </w:t>
            </w:r>
          </w:p>
          <w:p w:rsidR="00066951" w:rsidRPr="009129C2" w:rsidRDefault="00066951" w:rsidP="00066951">
            <w:pPr>
              <w:pStyle w:val="TableText0"/>
            </w:pPr>
            <w:r w:rsidRPr="009129C2">
              <w:t>Use the concept highlighter to color code the report.</w:t>
            </w:r>
          </w:p>
          <w:p w:rsidR="00066951" w:rsidRPr="009129C2" w:rsidRDefault="00066951" w:rsidP="00066951">
            <w:pPr>
              <w:pStyle w:val="TableText0"/>
            </w:pPr>
            <w:r w:rsidRPr="009129C2">
              <w:t>Request a review of the report.</w:t>
            </w:r>
          </w:p>
          <w:p w:rsidR="00066951" w:rsidRPr="009129C2" w:rsidRDefault="00066951" w:rsidP="00066951">
            <w:pPr>
              <w:pStyle w:val="TableText0"/>
            </w:pPr>
            <w:r w:rsidRPr="009129C2">
              <w:t>Request to quarantine a de-identified report.</w:t>
            </w:r>
          </w:p>
        </w:tc>
      </w:tr>
      <w:tr w:rsidR="00066951" w:rsidRPr="009129C2">
        <w:tc>
          <w:tcPr>
            <w:tcW w:w="2268" w:type="dxa"/>
          </w:tcPr>
          <w:p w:rsidR="00066951" w:rsidRPr="009129C2" w:rsidRDefault="00066951" w:rsidP="00066951">
            <w:pPr>
              <w:pStyle w:val="TableText0"/>
            </w:pPr>
            <w:r w:rsidRPr="009129C2">
              <w:t>Technician</w:t>
            </w:r>
          </w:p>
        </w:tc>
        <w:tc>
          <w:tcPr>
            <w:tcW w:w="6876" w:type="dxa"/>
          </w:tcPr>
          <w:p w:rsidR="00066951" w:rsidRPr="009129C2" w:rsidRDefault="00066951" w:rsidP="00066951">
            <w:pPr>
              <w:pStyle w:val="TableText0"/>
            </w:pPr>
            <w:r w:rsidRPr="009129C2">
              <w:t>View de-identified reports using the advanced query option.</w:t>
            </w:r>
          </w:p>
          <w:p w:rsidR="00066951" w:rsidRPr="009129C2" w:rsidRDefault="00066951" w:rsidP="00066951">
            <w:pPr>
              <w:pStyle w:val="TableText0"/>
            </w:pPr>
            <w:r w:rsidRPr="009129C2">
              <w:t>Use the concept highlighter to color code the report.</w:t>
            </w:r>
          </w:p>
          <w:p w:rsidR="00066951" w:rsidRPr="009129C2" w:rsidRDefault="00066951" w:rsidP="00066951">
            <w:pPr>
              <w:pStyle w:val="TableText0"/>
            </w:pPr>
            <w:r w:rsidRPr="009129C2">
              <w:t>Request a review of the report.</w:t>
            </w:r>
          </w:p>
          <w:p w:rsidR="00066951" w:rsidRPr="009129C2" w:rsidRDefault="00066951" w:rsidP="00066951">
            <w:pPr>
              <w:pStyle w:val="TableText0"/>
            </w:pPr>
            <w:r w:rsidRPr="009129C2">
              <w:t>Request to quarantine the report.</w:t>
            </w:r>
          </w:p>
        </w:tc>
      </w:tr>
      <w:tr w:rsidR="00066951" w:rsidRPr="009129C2">
        <w:tc>
          <w:tcPr>
            <w:tcW w:w="2268" w:type="dxa"/>
          </w:tcPr>
          <w:p w:rsidR="00066951" w:rsidRPr="009129C2" w:rsidRDefault="00066951" w:rsidP="00066951">
            <w:pPr>
              <w:pStyle w:val="TableText0"/>
            </w:pPr>
            <w:r w:rsidRPr="009129C2">
              <w:t>Scientist</w:t>
            </w:r>
          </w:p>
        </w:tc>
        <w:tc>
          <w:tcPr>
            <w:tcW w:w="6876" w:type="dxa"/>
          </w:tcPr>
          <w:p w:rsidR="00066951" w:rsidRPr="009129C2" w:rsidRDefault="00066951" w:rsidP="00066951">
            <w:pPr>
              <w:pStyle w:val="TableText0"/>
            </w:pPr>
            <w:r w:rsidRPr="009129C2">
              <w:t>View the SPRs using the advanced query option. If you are the Principal Investigator for that Collection Protocol, you can view the identified reports. By default, you can view only the de-identified reports. You can also export the data to Excel.</w:t>
            </w:r>
          </w:p>
          <w:p w:rsidR="00066951" w:rsidRPr="009129C2" w:rsidRDefault="00066951" w:rsidP="00066951">
            <w:pPr>
              <w:pStyle w:val="TableText0"/>
            </w:pPr>
            <w:r w:rsidRPr="009129C2">
              <w:t>Use the concept highlighter to color code the report.</w:t>
            </w:r>
          </w:p>
          <w:p w:rsidR="00066951" w:rsidRPr="009129C2" w:rsidRDefault="00066951" w:rsidP="00066951">
            <w:pPr>
              <w:pStyle w:val="TableText0"/>
            </w:pPr>
            <w:r w:rsidRPr="009129C2">
              <w:t>Request a review of the report.</w:t>
            </w:r>
          </w:p>
          <w:p w:rsidR="00066951" w:rsidRPr="009129C2" w:rsidRDefault="00066951" w:rsidP="00066951">
            <w:pPr>
              <w:pStyle w:val="TableText0"/>
            </w:pPr>
            <w:r w:rsidRPr="009129C2">
              <w:t>Request to quarantine a de-identified report.</w:t>
            </w:r>
          </w:p>
        </w:tc>
      </w:tr>
    </w:tbl>
    <w:p w:rsidR="00066951" w:rsidRPr="009129C2" w:rsidRDefault="00066951" w:rsidP="00066951">
      <w:pPr>
        <w:pStyle w:val="B1-Bullet1"/>
        <w:tabs>
          <w:tab w:val="clear" w:pos="763"/>
        </w:tabs>
        <w:ind w:left="0" w:firstLine="0"/>
      </w:pPr>
    </w:p>
    <w:p w:rsidR="00066951" w:rsidRPr="009129C2" w:rsidRDefault="00066951" w:rsidP="00066951">
      <w:pPr>
        <w:pStyle w:val="Heading4"/>
      </w:pPr>
      <w:bookmarkStart w:id="389" w:name="_Ref275325978"/>
      <w:r w:rsidRPr="009129C2">
        <w:t>Compare Identified-De-identified Reports</w:t>
      </w:r>
      <w:bookmarkEnd w:id="389"/>
    </w:p>
    <w:p w:rsidR="00066951" w:rsidRPr="009129C2" w:rsidRDefault="00066951" w:rsidP="00066951">
      <w:pPr>
        <w:pStyle w:val="BodyText"/>
      </w:pPr>
      <w:r w:rsidRPr="009129C2">
        <w:t>The Compare Identified De-identified Reports</w:t>
      </w:r>
      <w:r w:rsidRPr="009129C2">
        <w:fldChar w:fldCharType="begin"/>
      </w:r>
      <w:r w:rsidRPr="009129C2">
        <w:instrText xml:space="preserve"> XE "Compare Identified De-identified Reports" </w:instrText>
      </w:r>
      <w:r w:rsidRPr="009129C2">
        <w:fldChar w:fldCharType="end"/>
      </w:r>
      <w:r w:rsidRPr="009129C2">
        <w:fldChar w:fldCharType="begin"/>
      </w:r>
      <w:r w:rsidRPr="009129C2">
        <w:instrText xml:space="preserve"> XE "Surgical Pathology Report (SPR):compare identified de-identified reports" </w:instrText>
      </w:r>
      <w:r w:rsidRPr="009129C2">
        <w:fldChar w:fldCharType="end"/>
      </w:r>
      <w:r w:rsidRPr="009129C2">
        <w:t>you hides the identified data, and opens the Identified Report Information and De-Identified Report Information pages.</w:t>
      </w:r>
    </w:p>
    <w:p w:rsidR="00066951" w:rsidRPr="009129C2" w:rsidRDefault="00066951" w:rsidP="00066951">
      <w:pPr>
        <w:pStyle w:val="Heading4"/>
      </w:pPr>
      <w:bookmarkStart w:id="390" w:name="_Ref275325980"/>
      <w:r w:rsidRPr="009129C2">
        <w:t>Category Highlighter</w:t>
      </w:r>
      <w:bookmarkEnd w:id="390"/>
    </w:p>
    <w:p w:rsidR="00066951" w:rsidRPr="009129C2" w:rsidRDefault="00066951" w:rsidP="00066951">
      <w:pPr>
        <w:pStyle w:val="BodyText"/>
      </w:pPr>
      <w:r w:rsidRPr="009129C2">
        <w:t>The Category Highlighter</w:t>
      </w:r>
      <w:r w:rsidRPr="009129C2">
        <w:fldChar w:fldCharType="begin"/>
      </w:r>
      <w:r w:rsidRPr="009129C2">
        <w:instrText xml:space="preserve"> XE "Category Highlighter" </w:instrText>
      </w:r>
      <w:r w:rsidRPr="009129C2">
        <w:fldChar w:fldCharType="end"/>
      </w:r>
      <w:r w:rsidRPr="009129C2">
        <w:fldChar w:fldCharType="begin"/>
      </w:r>
      <w:r w:rsidRPr="009129C2">
        <w:instrText xml:space="preserve"> XE "Surgical Pathology Report (SPR):category highlighter" </w:instrText>
      </w:r>
      <w:r w:rsidRPr="009129C2">
        <w:fldChar w:fldCharType="end"/>
      </w:r>
      <w:r w:rsidRPr="009129C2">
        <w:t xml:space="preserve"> enables you to display De-Identified reports. You select the </w:t>
      </w:r>
      <w:r w:rsidRPr="009129C2">
        <w:rPr>
          <w:b/>
        </w:rPr>
        <w:t>Show De-Identified Report</w:t>
      </w:r>
      <w:r w:rsidRPr="009129C2">
        <w:t xml:space="preserve"> option or the </w:t>
      </w:r>
      <w:r w:rsidRPr="009129C2">
        <w:rPr>
          <w:b/>
        </w:rPr>
        <w:t>Compare Identified-De-identified Reports</w:t>
      </w:r>
      <w:r w:rsidRPr="009129C2">
        <w:t xml:space="preserve"> option. Selecting the Procedure, Organ, Modifier, or Diagnosis check box highlights the selected categories in a particular color under the De-Identified Report Information. You can select multiple highlighters at the same time.</w:t>
      </w:r>
    </w:p>
    <w:p w:rsidR="00066951" w:rsidRPr="009129C2" w:rsidRDefault="007A0E2C" w:rsidP="00066951">
      <w:pPr>
        <w:pStyle w:val="GraphicAnchorMainIndent"/>
      </w:pPr>
      <w:r>
        <w:rPr>
          <w:noProof/>
        </w:rPr>
        <w:drawing>
          <wp:inline distT="0" distB="0" distL="0" distR="0">
            <wp:extent cx="5514975" cy="3657600"/>
            <wp:effectExtent l="19050" t="19050" r="28575" b="19050"/>
            <wp:docPr id="115" name="Picture 115" descr="This screen shot is an example of using the Category highlighter with the Surgical Protoco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his screen shot is an example of using the Category highlighter with the Surgical Protocol Report."/>
                    <pic:cNvPicPr>
                      <a:picLocks noChangeAspect="1" noChangeArrowheads="1"/>
                    </pic:cNvPicPr>
                  </pic:nvPicPr>
                  <pic:blipFill>
                    <a:blip r:embed="rId142"/>
                    <a:srcRect/>
                    <a:stretch>
                      <a:fillRect/>
                    </a:stretch>
                  </pic:blipFill>
                  <pic:spPr bwMode="auto">
                    <a:xfrm>
                      <a:off x="0" y="0"/>
                      <a:ext cx="5514975" cy="36576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126</w:t>
        </w:r>
      </w:fldSimple>
      <w:r w:rsidRPr="009129C2">
        <w:t>: Category Highlighter</w:t>
      </w:r>
    </w:p>
    <w:p w:rsidR="00066951" w:rsidRPr="009129C2" w:rsidRDefault="00066951" w:rsidP="00066951">
      <w:pPr>
        <w:pStyle w:val="Heading4"/>
      </w:pPr>
      <w:bookmarkStart w:id="391" w:name="_Ref275325981"/>
      <w:r w:rsidRPr="009129C2">
        <w:t>Quarantine Request</w:t>
      </w:r>
      <w:bookmarkEnd w:id="391"/>
    </w:p>
    <w:p w:rsidR="00066951" w:rsidRPr="009129C2" w:rsidRDefault="00066951" w:rsidP="00066951">
      <w:pPr>
        <w:pStyle w:val="BodyText"/>
      </w:pPr>
      <w:r w:rsidRPr="009129C2">
        <w:t xml:space="preserve">If </w:t>
      </w:r>
      <w:r w:rsidRPr="009129C2">
        <w:fldChar w:fldCharType="begin"/>
      </w:r>
      <w:r w:rsidRPr="009129C2">
        <w:instrText xml:space="preserve"> XE "Quarantine Request" </w:instrText>
      </w:r>
      <w:r w:rsidRPr="009129C2">
        <w:fldChar w:fldCharType="end"/>
      </w:r>
      <w:r w:rsidRPr="009129C2">
        <w:fldChar w:fldCharType="begin"/>
      </w:r>
      <w:r w:rsidRPr="009129C2">
        <w:instrText xml:space="preserve"> XE "Surgical Pathology Report (SPR):quarantine request" </w:instrText>
      </w:r>
      <w:r w:rsidRPr="009129C2">
        <w:fldChar w:fldCharType="end"/>
      </w:r>
      <w:r w:rsidRPr="009129C2">
        <w:t xml:space="preserve">you you have access to a de-identified report and get to view identified data to which you do not have access, you can request to quarantine the report. For this, enter the required comment in the </w:t>
      </w:r>
      <w:r w:rsidRPr="009129C2">
        <w:rPr>
          <w:b/>
        </w:rPr>
        <w:t>Comment</w:t>
      </w:r>
      <w:r w:rsidRPr="009129C2">
        <w:t xml:space="preserve"> field, and click </w:t>
      </w:r>
      <w:r w:rsidRPr="009129C2">
        <w:rPr>
          <w:b/>
        </w:rPr>
        <w:t>Request for Quarantine</w:t>
      </w:r>
      <w:r w:rsidRPr="009129C2">
        <w:t xml:space="preserve">. This operation immediately makes the report invisible to all users other than the Administrator. Each institution that uses </w:t>
      </w:r>
      <w:fldSimple w:instr=" DOCPROPERTY  ApplicationName  \* MERGEFORMAT ">
        <w:r w:rsidRPr="009129C2">
          <w:t>caTissue Suite</w:t>
        </w:r>
      </w:fldSimple>
      <w:r w:rsidRPr="009129C2">
        <w:t xml:space="preserve"> develops its own procedures for reviewing quarantined reports and making them available once they are fully de-identified.</w:t>
      </w:r>
    </w:p>
    <w:p w:rsidR="00066951" w:rsidRPr="009129C2" w:rsidRDefault="00066951" w:rsidP="00066951">
      <w:pPr>
        <w:pStyle w:val="Heading4"/>
      </w:pPr>
      <w:bookmarkStart w:id="392" w:name="_Ref275325983"/>
      <w:r w:rsidRPr="009129C2">
        <w:t>Reviewing a Request</w:t>
      </w:r>
      <w:bookmarkEnd w:id="392"/>
    </w:p>
    <w:p w:rsidR="00066951" w:rsidRPr="009129C2" w:rsidRDefault="00066951" w:rsidP="00066951">
      <w:pPr>
        <w:pStyle w:val="BodyText"/>
      </w:pPr>
      <w:r w:rsidRPr="009129C2">
        <w:t xml:space="preserve">If </w:t>
      </w:r>
      <w:r w:rsidRPr="009129C2">
        <w:fldChar w:fldCharType="begin"/>
      </w:r>
      <w:r w:rsidRPr="009129C2">
        <w:instrText xml:space="preserve"> XE "review request:Surgical Pathology Report (SPR)" </w:instrText>
      </w:r>
      <w:r w:rsidRPr="009129C2">
        <w:fldChar w:fldCharType="end"/>
      </w:r>
      <w:r w:rsidRPr="009129C2">
        <w:fldChar w:fldCharType="begin"/>
      </w:r>
      <w:r w:rsidRPr="009129C2">
        <w:instrText xml:space="preserve"> XE "Surgical Pathology Report (SPR):review request" </w:instrText>
      </w:r>
      <w:r w:rsidRPr="009129C2">
        <w:fldChar w:fldCharType="end"/>
      </w:r>
      <w:r w:rsidRPr="009129C2">
        <w:t xml:space="preserve">you see any kind of discrepancy in the report, such as a term not properly concept-coded, then you can request a report review. For this, enter the required comment in the </w:t>
      </w:r>
      <w:r w:rsidRPr="009129C2">
        <w:rPr>
          <w:b/>
        </w:rPr>
        <w:t>Comment</w:t>
      </w:r>
      <w:r w:rsidRPr="009129C2">
        <w:t xml:space="preserve"> field, and click </w:t>
      </w:r>
      <w:r w:rsidRPr="009129C2">
        <w:rPr>
          <w:b/>
        </w:rPr>
        <w:t>Request for Review</w:t>
      </w:r>
      <w:r w:rsidRPr="009129C2">
        <w:t>. Each institution that uses caTissue develops its own procedures for reviewing reports.</w:t>
      </w:r>
    </w:p>
    <w:p w:rsidR="00066951" w:rsidRPr="009129C2" w:rsidRDefault="00066951" w:rsidP="00066951">
      <w:pPr>
        <w:pStyle w:val="BodyText"/>
      </w:pPr>
      <w:r w:rsidRPr="009129C2">
        <w:t xml:space="preserve">Currently, there is no user interface for the Administrator to review the quarantine requests and review requests. The Administrator verifies the report querying the tables below in the </w:t>
      </w:r>
      <w:fldSimple w:instr=" DOCPROPERTY  ApplicationName  \* MERGEFORMAT ">
        <w:r w:rsidRPr="009129C2">
          <w:t>caTissue Suite</w:t>
        </w:r>
      </w:fldSimple>
      <w:r w:rsidRPr="009129C2">
        <w:t xml:space="preserve"> database:</w:t>
      </w:r>
    </w:p>
    <w:p w:rsidR="00066951" w:rsidRPr="009129C2" w:rsidRDefault="00066951" w:rsidP="00066951">
      <w:pPr>
        <w:pStyle w:val="ListBullet"/>
      </w:pPr>
      <w:r w:rsidRPr="009129C2">
        <w:t>catissue_review_params</w:t>
      </w:r>
    </w:p>
    <w:p w:rsidR="00066951" w:rsidRPr="009129C2" w:rsidRDefault="00066951" w:rsidP="00066951">
      <w:pPr>
        <w:pStyle w:val="ListBullet"/>
      </w:pPr>
      <w:r w:rsidRPr="009129C2">
        <w:t>catissue_quarantine_params</w:t>
      </w:r>
    </w:p>
    <w:p w:rsidR="00066951" w:rsidRPr="009129C2" w:rsidRDefault="00066951" w:rsidP="00066951">
      <w:pPr>
        <w:pStyle w:val="BodyText"/>
      </w:pPr>
      <w:r w:rsidRPr="009129C2">
        <w:t>Report entries in these tables with a Pending status indicate a request for review or quarantine.</w:t>
      </w:r>
    </w:p>
    <w:p w:rsidR="00066951" w:rsidRPr="009129C2" w:rsidRDefault="00066951" w:rsidP="00066951">
      <w:pPr>
        <w:pStyle w:val="Heading2"/>
      </w:pPr>
      <w:bookmarkStart w:id="393" w:name="_Toc275936495"/>
      <w:bookmarkStart w:id="394" w:name="_Toc288121269"/>
      <w:r w:rsidRPr="009129C2">
        <w:t>Conflicting SPRs</w:t>
      </w:r>
      <w:bookmarkEnd w:id="393"/>
      <w:bookmarkEnd w:id="394"/>
    </w:p>
    <w:p w:rsidR="00066951" w:rsidRPr="009129C2" w:rsidRDefault="00066951" w:rsidP="00066951">
      <w:pPr>
        <w:pStyle w:val="BodyText"/>
        <w:rPr>
          <w:b/>
        </w:rPr>
      </w:pPr>
      <w:r w:rsidRPr="009129C2">
        <w:t xml:space="preserve">To </w:t>
      </w:r>
      <w:r w:rsidRPr="009129C2">
        <w:fldChar w:fldCharType="begin"/>
      </w:r>
      <w:r w:rsidRPr="009129C2">
        <w:instrText xml:space="preserve"> XE "Conflicting SPRs" </w:instrText>
      </w:r>
      <w:r w:rsidRPr="009129C2">
        <w:fldChar w:fldCharType="end"/>
      </w:r>
      <w:r w:rsidRPr="009129C2">
        <w:t xml:space="preserve">display any pending Surgical Pathology Reports (SPRs) that are Ambiguous Participants or Ambiguous Specimen Collection Groups, click the </w:t>
      </w:r>
      <w:r w:rsidRPr="009129C2">
        <w:rPr>
          <w:b/>
        </w:rPr>
        <w:t>Administrative Data</w:t>
      </w:r>
      <w:r w:rsidRPr="009129C2">
        <w:t xml:space="preserve"> tab and </w:t>
      </w:r>
      <w:r w:rsidRPr="009129C2">
        <w:rPr>
          <w:b/>
        </w:rPr>
        <w:t>Conflicting SPRs</w:t>
      </w:r>
      <w:r w:rsidRPr="009129C2">
        <w:t xml:space="preserve">.The Pending Conflict Report opens. Select the appropriate </w:t>
      </w:r>
      <w:r w:rsidRPr="009129C2">
        <w:rPr>
          <w:b/>
        </w:rPr>
        <w:t>Filter:</w:t>
      </w:r>
    </w:p>
    <w:p w:rsidR="00066951" w:rsidRPr="009129C2" w:rsidRDefault="00066951" w:rsidP="00066951">
      <w:pPr>
        <w:pStyle w:val="ListBullet"/>
        <w:rPr>
          <w:b/>
        </w:rPr>
      </w:pPr>
      <w:r w:rsidRPr="009129C2">
        <w:rPr>
          <w:b/>
        </w:rPr>
        <w:t>All</w:t>
      </w:r>
    </w:p>
    <w:p w:rsidR="00066951" w:rsidRPr="009129C2" w:rsidRDefault="00066951" w:rsidP="00066951">
      <w:pPr>
        <w:pStyle w:val="ListBullet"/>
        <w:rPr>
          <w:b/>
        </w:rPr>
      </w:pPr>
      <w:r w:rsidRPr="009129C2">
        <w:rPr>
          <w:b/>
        </w:rPr>
        <w:t>Ambiguous Participants</w:t>
      </w:r>
    </w:p>
    <w:p w:rsidR="00066951" w:rsidRPr="009129C2" w:rsidRDefault="00066951" w:rsidP="00066951">
      <w:pPr>
        <w:pStyle w:val="ListBullet"/>
        <w:rPr>
          <w:b/>
        </w:rPr>
      </w:pPr>
      <w:r w:rsidRPr="009129C2">
        <w:rPr>
          <w:b/>
        </w:rPr>
        <w:t>Ambiguous Specimen Collection Groups</w:t>
      </w:r>
    </w:p>
    <w:p w:rsidR="00066951" w:rsidRPr="009129C2" w:rsidRDefault="00066951" w:rsidP="00066951">
      <w:pPr>
        <w:ind w:left="1440" w:hanging="360"/>
      </w:pPr>
    </w:p>
    <w:p w:rsidR="00066951" w:rsidRPr="009129C2" w:rsidRDefault="00066951" w:rsidP="00066951">
      <w:pPr>
        <w:pStyle w:val="Heading1"/>
      </w:pPr>
      <w:bookmarkStart w:id="395" w:name="_Ref279505225"/>
      <w:bookmarkStart w:id="396" w:name="_Toc288121270"/>
      <w:r w:rsidRPr="009129C2">
        <w:t>Biorepository Summary Page</w:t>
      </w:r>
      <w:bookmarkEnd w:id="377"/>
      <w:bookmarkEnd w:id="395"/>
      <w:bookmarkEnd w:id="396"/>
    </w:p>
    <w:p w:rsidR="00066951" w:rsidRPr="009129C2" w:rsidRDefault="00066951" w:rsidP="00066951">
      <w:pPr>
        <w:pStyle w:val="BodyText"/>
      </w:pPr>
      <w:r w:rsidRPr="009129C2">
        <w:t xml:space="preserve">The purpose of the caTissue Biorepository Summary Page (BSP) is to provide a quick overview of the magnitude and scope of any given </w:t>
      </w:r>
      <w:fldSimple w:instr=" DOCPROPERTY  ApplicationName  \* MERGEFORMAT ">
        <w:r w:rsidRPr="009129C2">
          <w:t>caTissue Suite</w:t>
        </w:r>
      </w:fldSimple>
      <w:r w:rsidRPr="009129C2">
        <w:t xml:space="preserve"> instance. Some information presented includes the total registered participants and total specimens by type.</w:t>
      </w:r>
    </w:p>
    <w:p w:rsidR="00066951" w:rsidRPr="009129C2" w:rsidRDefault="00066951" w:rsidP="00066951">
      <w:pPr>
        <w:pStyle w:val="BodyText"/>
      </w:pPr>
      <w:r w:rsidRPr="009129C2">
        <w:t xml:space="preserve">The data contained within the BSP is useful to identify repositories containing biospecimens that meet research needs. The data is also useful to administrators and funding agencies who wish to quickly determine the magnitude and scope of individual repositories (based upon data within a </w:t>
      </w:r>
      <w:fldSimple w:instr=" DOCPROPERTY  ApplicationName  \* MERGEFORMAT ">
        <w:r w:rsidRPr="009129C2">
          <w:t>caTissue Suite</w:t>
        </w:r>
      </w:fldSimple>
      <w:r w:rsidRPr="009129C2">
        <w:t xml:space="preserve"> instance).  </w:t>
      </w:r>
    </w:p>
    <w:p w:rsidR="00066951" w:rsidRPr="009129C2" w:rsidRDefault="00066951" w:rsidP="00066951">
      <w:pPr>
        <w:pStyle w:val="BodyText"/>
      </w:pPr>
      <w:r w:rsidRPr="009129C2">
        <w:t>The counts include objects that are potentially accessible.  For example, aggregate counts do not include anticipated specimens or disabled objects. Objects which are Closed are considered in aggregate counts as are specimens that are marked Not Available.</w:t>
      </w:r>
    </w:p>
    <w:p w:rsidR="00066951" w:rsidRPr="009129C2" w:rsidRDefault="00066951" w:rsidP="00066951">
      <w:pPr>
        <w:pStyle w:val="BodyText"/>
      </w:pPr>
      <w:r w:rsidRPr="009129C2">
        <w:t xml:space="preserve">To </w:t>
      </w:r>
      <w:r w:rsidRPr="009129C2">
        <w:fldChar w:fldCharType="begin"/>
      </w:r>
      <w:r w:rsidRPr="009129C2">
        <w:instrText xml:space="preserve"> XE "Biorepository Summary Page (BSP):accessing" </w:instrText>
      </w:r>
      <w:r w:rsidRPr="009129C2">
        <w:fldChar w:fldCharType="end"/>
      </w:r>
      <w:r w:rsidRPr="009129C2">
        <w:fldChar w:fldCharType="begin"/>
      </w:r>
      <w:r w:rsidRPr="009129C2">
        <w:instrText xml:space="preserve"> XE "Summary link" </w:instrText>
      </w:r>
      <w:r w:rsidRPr="009129C2">
        <w:fldChar w:fldCharType="end"/>
      </w:r>
      <w:r w:rsidRPr="009129C2">
        <w:t>access the BSP:</w:t>
      </w:r>
    </w:p>
    <w:p w:rsidR="00066951" w:rsidRPr="009129C2" w:rsidRDefault="00066951" w:rsidP="00066951">
      <w:pPr>
        <w:pStyle w:val="BodyTextIndent"/>
      </w:pPr>
      <w:r w:rsidRPr="009129C2">
        <w:t xml:space="preserve">Click the </w:t>
      </w:r>
      <w:r w:rsidRPr="009129C2">
        <w:rPr>
          <w:b/>
        </w:rPr>
        <w:t>Summary</w:t>
      </w:r>
      <w:r w:rsidRPr="009129C2">
        <w:t xml:space="preserve"> link on the upper right-hand corner of </w:t>
      </w:r>
      <w:fldSimple w:instr=" DOCPROPERTY  ApplicationName  \* MERGEFORMAT ">
        <w:r w:rsidRPr="009129C2">
          <w:t>caTissue Suite</w:t>
        </w:r>
      </w:fldSimple>
      <w:r w:rsidRPr="009129C2">
        <w:t>.</w:t>
      </w:r>
    </w:p>
    <w:p w:rsidR="00066951" w:rsidRPr="009129C2" w:rsidRDefault="00066951" w:rsidP="00066951">
      <w:pPr>
        <w:pStyle w:val="BodyTextIndent"/>
      </w:pPr>
      <w:r w:rsidRPr="009129C2">
        <w:t xml:space="preserve">Names and Contact Information for all </w:t>
      </w:r>
      <w:fldSimple w:instr=" DOCPROPERTY  ApplicationName  \* MERGEFORMAT ">
        <w:r w:rsidRPr="009129C2">
          <w:t>caTissue Suite</w:t>
        </w:r>
      </w:fldSimple>
      <w:r w:rsidRPr="009129C2">
        <w:t xml:space="preserve"> Super Administrators is available. Administrative Information like the total registered users, total Collection/Repository/Laboratory sites, total of Collection and Distribution Protocols is also displayed.</w:t>
      </w:r>
    </w:p>
    <w:p w:rsidR="00066951" w:rsidRPr="009129C2" w:rsidRDefault="007A0E2C" w:rsidP="00066951">
      <w:pPr>
        <w:pStyle w:val="GraphicAnchorMain"/>
      </w:pPr>
      <w:r>
        <w:rPr>
          <w:noProof/>
        </w:rPr>
        <w:drawing>
          <wp:inline distT="0" distB="0" distL="0" distR="0">
            <wp:extent cx="5943600" cy="1914525"/>
            <wp:effectExtent l="19050" t="0" r="0" b="0"/>
            <wp:docPr id="116" name="Picture 116" descr="This screen shot shows teh Biorepository Summary page, Contac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his screen shot shows teh Biorepository Summary page, Contact Information."/>
                    <pic:cNvPicPr>
                      <a:picLocks noChangeAspect="1" noChangeArrowheads="1"/>
                    </pic:cNvPicPr>
                  </pic:nvPicPr>
                  <pic:blipFill>
                    <a:blip r:embed="rId143"/>
                    <a:srcRect/>
                    <a:stretch>
                      <a:fillRect/>
                    </a:stretch>
                  </pic:blipFill>
                  <pic:spPr bwMode="auto">
                    <a:xfrm>
                      <a:off x="0" y="0"/>
                      <a:ext cx="5943600" cy="19145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127</w:t>
        </w:r>
      </w:fldSimple>
      <w:r w:rsidRPr="009129C2">
        <w:t>: Summary Page – Contact Information and Administrative Records</w:t>
      </w:r>
    </w:p>
    <w:p w:rsidR="00066951" w:rsidRPr="009129C2" w:rsidRDefault="00066951" w:rsidP="00066951">
      <w:pPr>
        <w:pStyle w:val="BodyTextIndent"/>
      </w:pPr>
      <w:r w:rsidRPr="009129C2">
        <w:br w:type="page"/>
        <w:t>Participant summary information is grouped by clinical diagnosis or status.</w:t>
      </w:r>
    </w:p>
    <w:p w:rsidR="00066951" w:rsidRPr="009129C2" w:rsidRDefault="007A0E2C" w:rsidP="00066951">
      <w:pPr>
        <w:pStyle w:val="GraphicAnchorMain"/>
      </w:pPr>
      <w:r>
        <w:rPr>
          <w:noProof/>
        </w:rPr>
        <w:drawing>
          <wp:inline distT="0" distB="0" distL="0" distR="0">
            <wp:extent cx="5943600" cy="1704975"/>
            <wp:effectExtent l="19050" t="0" r="0" b="0"/>
            <wp:docPr id="117" name="Picture 117" descr="This screen shot shows the Participant Details grouped by clinical diag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his screen shot shows the Participant Details grouped by clinical diagnosis."/>
                    <pic:cNvPicPr>
                      <a:picLocks noChangeAspect="1" noChangeArrowheads="1"/>
                    </pic:cNvPicPr>
                  </pic:nvPicPr>
                  <pic:blipFill>
                    <a:blip r:embed="rId144"/>
                    <a:srcRect/>
                    <a:stretch>
                      <a:fillRect/>
                    </a:stretch>
                  </pic:blipFill>
                  <pic:spPr bwMode="auto">
                    <a:xfrm>
                      <a:off x="0" y="0"/>
                      <a:ext cx="5943600" cy="1704975"/>
                    </a:xfrm>
                    <a:prstGeom prst="rect">
                      <a:avLst/>
                    </a:prstGeom>
                    <a:noFill/>
                    <a:ln w="9525">
                      <a:noFill/>
                      <a:miter lim="800000"/>
                      <a:headEnd/>
                      <a:tailEnd/>
                    </a:ln>
                  </pic:spPr>
                </pic:pic>
              </a:graphicData>
            </a:graphic>
          </wp:inline>
        </w:drawing>
      </w:r>
    </w:p>
    <w:p w:rsidR="00066951" w:rsidRPr="009129C2" w:rsidRDefault="00066951" w:rsidP="00066951">
      <w:pPr>
        <w:pStyle w:val="Caption"/>
        <w:ind w:left="1440" w:firstLine="720"/>
      </w:pPr>
      <w:r w:rsidRPr="009129C2">
        <w:t xml:space="preserve">Figure </w:t>
      </w:r>
      <w:fldSimple w:instr=" SEQ Figure \* ARABIC ">
        <w:r w:rsidR="00327542">
          <w:rPr>
            <w:noProof/>
          </w:rPr>
          <w:t>128</w:t>
        </w:r>
      </w:fldSimple>
      <w:r w:rsidRPr="009129C2">
        <w:t>: Summary page – Participant Details</w:t>
      </w:r>
    </w:p>
    <w:p w:rsidR="00066951" w:rsidRPr="009129C2" w:rsidRDefault="00066951" w:rsidP="00066951">
      <w:pPr>
        <w:pStyle w:val="BodyTextIndent"/>
      </w:pPr>
      <w:r w:rsidRPr="009129C2">
        <w:t>Counts of specimens grouped by class, pathological status, and anatomic site are shown as well.</w:t>
      </w:r>
    </w:p>
    <w:p w:rsidR="00066951" w:rsidRPr="009129C2" w:rsidRDefault="007A0E2C" w:rsidP="00066951">
      <w:pPr>
        <w:pStyle w:val="GraphicAnchorMain"/>
      </w:pPr>
      <w:r>
        <w:rPr>
          <w:noProof/>
        </w:rPr>
        <w:drawing>
          <wp:inline distT="0" distB="0" distL="0" distR="0">
            <wp:extent cx="5476875" cy="2933700"/>
            <wp:effectExtent l="19050" t="0" r="9525" b="0"/>
            <wp:docPr id="118" name="Picture 118" descr="This screen shot shows the counts of specimens grouped by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is screen shot shows the counts of specimens grouped by class"/>
                    <pic:cNvPicPr>
                      <a:picLocks noChangeAspect="1" noChangeArrowheads="1"/>
                    </pic:cNvPicPr>
                  </pic:nvPicPr>
                  <pic:blipFill>
                    <a:blip r:embed="rId145"/>
                    <a:srcRect/>
                    <a:stretch>
                      <a:fillRect/>
                    </a:stretch>
                  </pic:blipFill>
                  <pic:spPr bwMode="auto">
                    <a:xfrm>
                      <a:off x="0" y="0"/>
                      <a:ext cx="5476875" cy="2933700"/>
                    </a:xfrm>
                    <a:prstGeom prst="rect">
                      <a:avLst/>
                    </a:prstGeom>
                    <a:noFill/>
                    <a:ln w="9525">
                      <a:noFill/>
                      <a:miter lim="800000"/>
                      <a:headEnd/>
                      <a:tailEnd/>
                    </a:ln>
                  </pic:spPr>
                </pic:pic>
              </a:graphicData>
            </a:graphic>
          </wp:inline>
        </w:drawing>
      </w:r>
      <w:r>
        <w:rPr>
          <w:noProof/>
        </w:rPr>
        <w:drawing>
          <wp:inline distT="0" distB="0" distL="0" distR="0">
            <wp:extent cx="5943600" cy="2085975"/>
            <wp:effectExtent l="19050" t="0" r="0" b="0"/>
            <wp:docPr id="119" name="Picture 119" descr="This screen shot shows the summary page for Specime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is screen shot shows the summary page for Specimen Details."/>
                    <pic:cNvPicPr>
                      <a:picLocks noChangeAspect="1" noChangeArrowheads="1"/>
                    </pic:cNvPicPr>
                  </pic:nvPicPr>
                  <pic:blipFill>
                    <a:blip r:embed="rId146"/>
                    <a:srcRect/>
                    <a:stretch>
                      <a:fillRect/>
                    </a:stretch>
                  </pic:blipFill>
                  <pic:spPr bwMode="auto">
                    <a:xfrm>
                      <a:off x="0" y="0"/>
                      <a:ext cx="5943600" cy="2085975"/>
                    </a:xfrm>
                    <a:prstGeom prst="rect">
                      <a:avLst/>
                    </a:prstGeom>
                    <a:noFill/>
                    <a:ln w="9525">
                      <a:noFill/>
                      <a:miter lim="800000"/>
                      <a:headEnd/>
                      <a:tailEnd/>
                    </a:ln>
                  </pic:spPr>
                </pic:pic>
              </a:graphicData>
            </a:graphic>
          </wp:inline>
        </w:drawing>
      </w:r>
    </w:p>
    <w:p w:rsidR="00066951" w:rsidRPr="009129C2" w:rsidRDefault="00066951" w:rsidP="00066951">
      <w:pPr>
        <w:pStyle w:val="Caption"/>
        <w:ind w:left="1440" w:firstLine="720"/>
        <w:sectPr w:rsidR="00066951" w:rsidRPr="009129C2" w:rsidSect="00066951">
          <w:pgSz w:w="12240" w:h="15840" w:code="1"/>
          <w:pgMar w:top="1440" w:right="1440" w:bottom="1440" w:left="1440" w:header="720" w:footer="720" w:gutter="432"/>
          <w:cols w:space="720"/>
          <w:titlePg/>
          <w:docGrid w:linePitch="360"/>
        </w:sectPr>
      </w:pPr>
      <w:r w:rsidRPr="009129C2">
        <w:t xml:space="preserve">Figure </w:t>
      </w:r>
      <w:fldSimple w:instr=" SEQ Figure \* ARABIC ">
        <w:r w:rsidR="00327542">
          <w:rPr>
            <w:noProof/>
          </w:rPr>
          <w:t>129</w:t>
        </w:r>
      </w:fldSimple>
      <w:r w:rsidRPr="009129C2">
        <w:t>: Summary page – Specimen Details</w:t>
      </w:r>
    </w:p>
    <w:p w:rsidR="00066951" w:rsidRPr="009129C2" w:rsidRDefault="00066951" w:rsidP="00066951">
      <w:pPr>
        <w:pStyle w:val="Heading1"/>
        <w:numPr>
          <w:ilvl w:val="0"/>
          <w:numId w:val="5"/>
        </w:numPr>
        <w:rPr>
          <w:rStyle w:val="Heading1Char"/>
          <w:rFonts w:ascii="Palatino Linotype" w:hAnsi="Palatino Linotype" w:cs="Arial"/>
          <w:b/>
          <w:bCs/>
          <w:color w:val="333399"/>
          <w:sz w:val="48"/>
        </w:rPr>
      </w:pPr>
      <w:bookmarkStart w:id="397" w:name="_Ref275851349"/>
      <w:bookmarkStart w:id="398" w:name="_Toc288121271"/>
      <w:r w:rsidRPr="009129C2">
        <w:t>Introduction to Clinical Annotations</w:t>
      </w:r>
      <w:bookmarkEnd w:id="397"/>
      <w:bookmarkEnd w:id="398"/>
    </w:p>
    <w:p w:rsidR="00066951" w:rsidRPr="009129C2" w:rsidRDefault="00066951" w:rsidP="00066951">
      <w:pPr>
        <w:pStyle w:val="BodyText"/>
      </w:pPr>
      <w:r w:rsidRPr="009129C2">
        <w:t xml:space="preserve">This </w:t>
      </w:r>
      <w:r w:rsidRPr="009129C2">
        <w:fldChar w:fldCharType="begin"/>
      </w:r>
      <w:r w:rsidRPr="009129C2">
        <w:instrText xml:space="preserve"> XE "Clinical Annotations (CA):defined" </w:instrText>
      </w:r>
      <w:r w:rsidRPr="009129C2">
        <w:fldChar w:fldCharType="end"/>
      </w:r>
      <w:r w:rsidRPr="009129C2">
        <w:t>chapter provides descriptions and instructions to use Clinical Annotations (CA). Clinical Annotations allows you to collect additional clinical and pathological information of the participant, accession, and biospecimens. Clinical Annotations is divided into pathology information and clinical and health information.</w:t>
      </w:r>
    </w:p>
    <w:p w:rsidR="00066951" w:rsidRPr="009129C2" w:rsidRDefault="00066951" w:rsidP="00066951">
      <w:pPr>
        <w:pStyle w:val="BodyText"/>
      </w:pPr>
      <w:r w:rsidRPr="009129C2">
        <w:t>The topics in this chapter include:</w:t>
      </w:r>
    </w:p>
    <w:p w:rsidR="00066951" w:rsidRPr="009129C2" w:rsidRDefault="00066951" w:rsidP="00066951">
      <w:pPr>
        <w:pStyle w:val="ListBullet"/>
      </w:pPr>
      <w:fldSimple w:instr=" REF _Ref275326127 \h  \* MERGEFORMAT ">
        <w:r w:rsidR="00327542" w:rsidRPr="00327542">
          <w:rPr>
            <w:rStyle w:val="Emphasis"/>
          </w:rPr>
          <w:t>Features of Clinical Annotations (CA)</w:t>
        </w:r>
      </w:fldSimple>
      <w:r w:rsidRPr="009129C2">
        <w:t xml:space="preserve"> on page </w:t>
      </w:r>
      <w:r w:rsidRPr="009129C2">
        <w:fldChar w:fldCharType="begin"/>
      </w:r>
      <w:r w:rsidRPr="009129C2">
        <w:instrText xml:space="preserve"> PAGEREF _Ref275326130 \h </w:instrText>
      </w:r>
      <w:r w:rsidRPr="009129C2">
        <w:fldChar w:fldCharType="separate"/>
      </w:r>
      <w:r w:rsidR="00327542">
        <w:rPr>
          <w:noProof/>
        </w:rPr>
        <w:t>173</w:t>
      </w:r>
      <w:r w:rsidRPr="009129C2">
        <w:fldChar w:fldCharType="end"/>
      </w:r>
    </w:p>
    <w:p w:rsidR="00066951" w:rsidRPr="009129C2" w:rsidRDefault="00066951" w:rsidP="00066951">
      <w:pPr>
        <w:pStyle w:val="ListBullet"/>
      </w:pPr>
      <w:fldSimple w:instr=" REF _Ref275326135 \h  \* MERGEFORMAT ">
        <w:r w:rsidR="00327542" w:rsidRPr="00327542">
          <w:rPr>
            <w:rStyle w:val="Emphasis"/>
          </w:rPr>
          <w:t>Assigning Annotations to a Collection Protocol</w:t>
        </w:r>
      </w:fldSimple>
      <w:r w:rsidRPr="009129C2">
        <w:t xml:space="preserve"> on page </w:t>
      </w:r>
      <w:r w:rsidRPr="009129C2">
        <w:fldChar w:fldCharType="begin"/>
      </w:r>
      <w:r w:rsidRPr="009129C2">
        <w:instrText xml:space="preserve"> PAGEREF _Ref275326138 \h </w:instrText>
      </w:r>
      <w:r w:rsidRPr="009129C2">
        <w:fldChar w:fldCharType="separate"/>
      </w:r>
      <w:r w:rsidR="00327542">
        <w:rPr>
          <w:noProof/>
        </w:rPr>
        <w:t>173</w:t>
      </w:r>
      <w:r w:rsidRPr="009129C2">
        <w:fldChar w:fldCharType="end"/>
      </w:r>
    </w:p>
    <w:p w:rsidR="00066951" w:rsidRPr="009129C2" w:rsidRDefault="00066951" w:rsidP="00066951">
      <w:pPr>
        <w:pStyle w:val="ListBullet"/>
      </w:pPr>
      <w:fldSimple w:instr=" REF _Ref275326143 \h  \* MERGEFORMAT ">
        <w:r w:rsidR="00327542" w:rsidRPr="00327542">
          <w:rPr>
            <w:rStyle w:val="Emphasis"/>
          </w:rPr>
          <w:t>Adding Clinical and Pathological Data to an</w:t>
        </w:r>
        <w:r w:rsidR="00327542" w:rsidRPr="009129C2">
          <w:t xml:space="preserve"> Annotation</w:t>
        </w:r>
      </w:fldSimple>
      <w:r w:rsidRPr="009129C2">
        <w:t xml:space="preserve"> on page </w:t>
      </w:r>
      <w:r w:rsidRPr="009129C2">
        <w:fldChar w:fldCharType="begin"/>
      </w:r>
      <w:r w:rsidRPr="009129C2">
        <w:instrText xml:space="preserve"> PAGEREF _Ref275326147 \h </w:instrText>
      </w:r>
      <w:r w:rsidRPr="009129C2">
        <w:fldChar w:fldCharType="separate"/>
      </w:r>
      <w:r w:rsidR="00327542">
        <w:rPr>
          <w:noProof/>
        </w:rPr>
        <w:t>175</w:t>
      </w:r>
      <w:r w:rsidRPr="009129C2">
        <w:fldChar w:fldCharType="end"/>
      </w:r>
    </w:p>
    <w:p w:rsidR="00066951" w:rsidRPr="009129C2" w:rsidRDefault="00066951" w:rsidP="00066951">
      <w:pPr>
        <w:pStyle w:val="ListBullet"/>
      </w:pPr>
      <w:fldSimple w:instr=" REF _Ref275326152 \h  \* MERGEFORMAT ">
        <w:r w:rsidR="00327542" w:rsidRPr="00327542">
          <w:rPr>
            <w:rStyle w:val="Emphasis"/>
          </w:rPr>
          <w:t>Querying on Annotations</w:t>
        </w:r>
      </w:fldSimple>
      <w:r w:rsidRPr="009129C2">
        <w:t xml:space="preserve"> on page </w:t>
      </w:r>
      <w:r w:rsidRPr="009129C2">
        <w:fldChar w:fldCharType="begin"/>
      </w:r>
      <w:r w:rsidRPr="009129C2">
        <w:instrText xml:space="preserve"> PAGEREF _Ref275326156 \h </w:instrText>
      </w:r>
      <w:r w:rsidRPr="009129C2">
        <w:fldChar w:fldCharType="separate"/>
      </w:r>
      <w:r w:rsidR="00327542">
        <w:rPr>
          <w:noProof/>
        </w:rPr>
        <w:t>177</w:t>
      </w:r>
      <w:r w:rsidRPr="009129C2">
        <w:fldChar w:fldCharType="end"/>
      </w:r>
    </w:p>
    <w:p w:rsidR="00066951" w:rsidRPr="009129C2" w:rsidRDefault="00066951" w:rsidP="00066951">
      <w:pPr>
        <w:pStyle w:val="Heading2"/>
        <w:tabs>
          <w:tab w:val="left" w:pos="6640"/>
        </w:tabs>
      </w:pPr>
      <w:bookmarkStart w:id="399" w:name="_Toc288121272"/>
      <w:r w:rsidRPr="009129C2">
        <w:t>Pathology Information</w:t>
      </w:r>
      <w:bookmarkEnd w:id="399"/>
    </w:p>
    <w:p w:rsidR="00066951" w:rsidRPr="009129C2" w:rsidRDefault="00066951" w:rsidP="00066951">
      <w:pPr>
        <w:pStyle w:val="BodyText"/>
      </w:pPr>
      <w:r w:rsidRPr="009129C2">
        <w:t xml:space="preserve">This </w:t>
      </w:r>
      <w:r w:rsidRPr="009129C2">
        <w:fldChar w:fldCharType="begin"/>
      </w:r>
      <w:r w:rsidRPr="009129C2">
        <w:instrText xml:space="preserve"> XE "Clinical Annotations (CA):pathology information" </w:instrText>
      </w:r>
      <w:r w:rsidRPr="009129C2">
        <w:fldChar w:fldCharType="end"/>
      </w:r>
      <w:r w:rsidRPr="009129C2">
        <w:t>section outlines CAP-based (</w:t>
      </w:r>
      <w:smartTag w:uri="urn:schemas-microsoft-com:office:smarttags" w:element="place">
        <w:smartTag w:uri="urn:schemas-microsoft-com:office:smarttags" w:element="PlaceType">
          <w:r w:rsidRPr="009129C2">
            <w:t>College</w:t>
          </w:r>
        </w:smartTag>
        <w:r w:rsidRPr="009129C2">
          <w:t xml:space="preserve"> of </w:t>
        </w:r>
        <w:smartTag w:uri="urn:schemas-microsoft-com:office:smarttags" w:element="PlaceName">
          <w:r w:rsidRPr="009129C2">
            <w:t>American Pathologists</w:t>
          </w:r>
        </w:smartTag>
      </w:smartTag>
      <w:r w:rsidRPr="009129C2">
        <w:t>) pathology annotations. It involves a collection of information on a broad spectrum of tumors. It captures information about various features associated with tumors, such as TNM staging (tumor, node, and metastasis stage determination), histologic grading, histo-pathological examination, positive or negative margins, and other fundamental pathology details. The module consists of nine organ systems and data for these organ systems is independently captured. The nine organ systems are:</w:t>
      </w:r>
    </w:p>
    <w:p w:rsidR="00066951" w:rsidRPr="009129C2" w:rsidRDefault="00066951" w:rsidP="00066951">
      <w:pPr>
        <w:pStyle w:val="ListBullet"/>
      </w:pPr>
      <w:r w:rsidRPr="009129C2">
        <w:t>Prostate</w:t>
      </w:r>
    </w:p>
    <w:p w:rsidR="00066951" w:rsidRPr="009129C2" w:rsidRDefault="00066951" w:rsidP="00066951">
      <w:pPr>
        <w:pStyle w:val="ListBullet"/>
      </w:pPr>
      <w:r w:rsidRPr="009129C2">
        <w:t>Pancreas</w:t>
      </w:r>
    </w:p>
    <w:p w:rsidR="00066951" w:rsidRPr="009129C2" w:rsidRDefault="00066951" w:rsidP="00066951">
      <w:pPr>
        <w:pStyle w:val="ListBullet"/>
      </w:pPr>
      <w:r w:rsidRPr="009129C2">
        <w:t>Kidney</w:t>
      </w:r>
    </w:p>
    <w:p w:rsidR="00066951" w:rsidRPr="009129C2" w:rsidRDefault="00066951" w:rsidP="00066951">
      <w:pPr>
        <w:pStyle w:val="ListBullet"/>
      </w:pPr>
      <w:r w:rsidRPr="009129C2">
        <w:t>Lung</w:t>
      </w:r>
    </w:p>
    <w:p w:rsidR="00066951" w:rsidRPr="009129C2" w:rsidRDefault="00066951" w:rsidP="00066951">
      <w:pPr>
        <w:pStyle w:val="ListBullet"/>
      </w:pPr>
      <w:r w:rsidRPr="009129C2">
        <w:t xml:space="preserve">Blood/Bone Marrow (labeled as </w:t>
      </w:r>
      <w:r w:rsidRPr="009129C2">
        <w:rPr>
          <w:i/>
        </w:rPr>
        <w:t>Heme</w:t>
      </w:r>
      <w:r w:rsidRPr="009129C2">
        <w:t xml:space="preserve"> in </w:t>
      </w:r>
      <w:fldSimple w:instr=" DOCPROPERTY  ApplicationName  \* MERGEFORMAT ">
        <w:r w:rsidRPr="009129C2">
          <w:t>caTissue Suite</w:t>
        </w:r>
      </w:fldSimple>
      <w:r w:rsidRPr="009129C2">
        <w:t>)</w:t>
      </w:r>
    </w:p>
    <w:p w:rsidR="00066951" w:rsidRPr="009129C2" w:rsidRDefault="00066951" w:rsidP="00066951">
      <w:pPr>
        <w:pStyle w:val="ListBullet"/>
      </w:pPr>
      <w:r w:rsidRPr="009129C2">
        <w:t>CNS</w:t>
      </w:r>
    </w:p>
    <w:p w:rsidR="00066951" w:rsidRPr="009129C2" w:rsidRDefault="00066951" w:rsidP="00066951">
      <w:pPr>
        <w:pStyle w:val="ListBullet"/>
      </w:pPr>
      <w:smartTag w:uri="urn:schemas-microsoft-com:office:smarttags" w:element="place">
        <w:smartTag w:uri="urn:schemas-microsoft-com:office:smarttags" w:element="City">
          <w:r w:rsidRPr="009129C2">
            <w:t>Colon</w:t>
          </w:r>
        </w:smartTag>
      </w:smartTag>
      <w:r w:rsidRPr="009129C2">
        <w:t xml:space="preserve"> and Rectum</w:t>
      </w:r>
    </w:p>
    <w:p w:rsidR="00066951" w:rsidRPr="009129C2" w:rsidRDefault="00066951" w:rsidP="00066951">
      <w:pPr>
        <w:pStyle w:val="ListBullet"/>
      </w:pPr>
      <w:r w:rsidRPr="009129C2">
        <w:t>Breast</w:t>
      </w:r>
    </w:p>
    <w:p w:rsidR="00066951" w:rsidRPr="009129C2" w:rsidRDefault="00066951" w:rsidP="00066951">
      <w:pPr>
        <w:pStyle w:val="ListBullet"/>
      </w:pPr>
      <w:r w:rsidRPr="009129C2">
        <w:t xml:space="preserve">Skin (labeled as </w:t>
      </w:r>
      <w:r w:rsidRPr="009129C2">
        <w:rPr>
          <w:i/>
        </w:rPr>
        <w:t>Melanoma</w:t>
      </w:r>
      <w:r w:rsidRPr="009129C2">
        <w:t xml:space="preserve"> in </w:t>
      </w:r>
      <w:fldSimple w:instr=" DOCPROPERTY  ApplicationName  \* MERGEFORMAT ">
        <w:r w:rsidRPr="009129C2">
          <w:t>caTissue Suite</w:t>
        </w:r>
      </w:fldSimple>
      <w:r w:rsidRPr="009129C2">
        <w:t>)</w:t>
      </w:r>
    </w:p>
    <w:p w:rsidR="00066951" w:rsidRPr="009129C2" w:rsidRDefault="00066951" w:rsidP="00066951">
      <w:pPr>
        <w:pStyle w:val="BodyText"/>
      </w:pPr>
      <w:r w:rsidRPr="009129C2">
        <w:t xml:space="preserve">To accommodate pathology data for tumors that do not fall under the nine organ systems, there is a generic annotation to capture information specific to that organ system. </w:t>
      </w:r>
      <w:r w:rsidRPr="009129C2">
        <w:br/>
      </w:r>
      <w:r w:rsidRPr="009129C2">
        <w:br/>
      </w:r>
      <w:r w:rsidRPr="009129C2">
        <w:br/>
      </w:r>
    </w:p>
    <w:p w:rsidR="00066951" w:rsidRPr="009129C2" w:rsidRDefault="00066951" w:rsidP="00066951">
      <w:pPr>
        <w:pStyle w:val="Heading2"/>
      </w:pPr>
      <w:bookmarkStart w:id="400" w:name="_Toc288121273"/>
      <w:r w:rsidRPr="009129C2">
        <w:t>Clinical and Health Information</w:t>
      </w:r>
      <w:bookmarkEnd w:id="400"/>
    </w:p>
    <w:p w:rsidR="00066951" w:rsidRPr="009129C2" w:rsidRDefault="00066951" w:rsidP="00066951">
      <w:pPr>
        <w:pStyle w:val="BodyText"/>
      </w:pPr>
      <w:r w:rsidRPr="009129C2">
        <w:t xml:space="preserve">Clinical </w:t>
      </w:r>
      <w:r w:rsidRPr="009129C2">
        <w:fldChar w:fldCharType="begin"/>
      </w:r>
      <w:r w:rsidRPr="009129C2">
        <w:instrText xml:space="preserve"> XE "Clinical Annotations (CA):clinical and health information" </w:instrText>
      </w:r>
      <w:r w:rsidRPr="009129C2">
        <w:fldChar w:fldCharType="end"/>
      </w:r>
      <w:r w:rsidRPr="009129C2">
        <w:t>and health information comprises clinical information about the participant‘s:</w:t>
      </w:r>
    </w:p>
    <w:p w:rsidR="00066951" w:rsidRPr="009129C2" w:rsidRDefault="00066951" w:rsidP="00066951">
      <w:pPr>
        <w:pStyle w:val="ListBullet"/>
      </w:pPr>
      <w:r w:rsidRPr="009129C2">
        <w:t xml:space="preserve">Medical history </w:t>
      </w:r>
    </w:p>
    <w:p w:rsidR="00066951" w:rsidRPr="009129C2" w:rsidRDefault="00066951" w:rsidP="00066951">
      <w:pPr>
        <w:pStyle w:val="ListBullet"/>
      </w:pPr>
      <w:r w:rsidRPr="009129C2">
        <w:t xml:space="preserve">Follow-up </w:t>
      </w:r>
    </w:p>
    <w:p w:rsidR="00066951" w:rsidRPr="009129C2" w:rsidRDefault="00066951" w:rsidP="00066951">
      <w:pPr>
        <w:pStyle w:val="ListBullet"/>
      </w:pPr>
      <w:r w:rsidRPr="009129C2">
        <w:t>Medications administered (such as chemotherapy, radiation therapy, and so on)</w:t>
      </w:r>
    </w:p>
    <w:p w:rsidR="00066951" w:rsidRPr="009129C2" w:rsidRDefault="00066951" w:rsidP="00066951">
      <w:pPr>
        <w:pStyle w:val="ListBullet"/>
      </w:pPr>
      <w:r w:rsidRPr="009129C2">
        <w:t>Social history (smoking and alcohol history)</w:t>
      </w:r>
    </w:p>
    <w:p w:rsidR="00066951" w:rsidRPr="009129C2" w:rsidRDefault="00066951" w:rsidP="00066951">
      <w:pPr>
        <w:pStyle w:val="ListBullet"/>
      </w:pPr>
      <w:r w:rsidRPr="009129C2">
        <w:t>Environmental exposure history (for example: exposure to asbestos)</w:t>
      </w:r>
    </w:p>
    <w:p w:rsidR="00066951" w:rsidRPr="009129C2" w:rsidRDefault="00066951" w:rsidP="00066951">
      <w:pPr>
        <w:pStyle w:val="ListBullet"/>
      </w:pPr>
      <w:r w:rsidRPr="009129C2">
        <w:t>Physical examinations</w:t>
      </w:r>
    </w:p>
    <w:p w:rsidR="00066951" w:rsidRPr="009129C2" w:rsidRDefault="00066951" w:rsidP="00066951">
      <w:pPr>
        <w:pStyle w:val="ListBullet"/>
      </w:pPr>
      <w:r w:rsidRPr="009129C2">
        <w:t xml:space="preserve">Laboratory test details </w:t>
      </w:r>
    </w:p>
    <w:p w:rsidR="00066951" w:rsidRPr="009129C2" w:rsidRDefault="00066951" w:rsidP="00066951">
      <w:pPr>
        <w:pStyle w:val="ListBullet"/>
      </w:pPr>
      <w:r w:rsidRPr="009129C2">
        <w:t>Family health history</w:t>
      </w:r>
    </w:p>
    <w:p w:rsidR="00066951" w:rsidRPr="009129C2" w:rsidRDefault="00066951" w:rsidP="00066951">
      <w:pPr>
        <w:pStyle w:val="BodyText"/>
      </w:pPr>
      <w:r w:rsidRPr="009129C2">
        <w:t xml:space="preserve">The </w:t>
      </w:r>
      <w:r w:rsidRPr="009129C2">
        <w:fldChar w:fldCharType="begin"/>
      </w:r>
      <w:r w:rsidRPr="009129C2">
        <w:instrText xml:space="preserve"> XE "Hook Entity:annotations described" </w:instrText>
      </w:r>
      <w:r w:rsidRPr="009129C2">
        <w:fldChar w:fldCharType="end"/>
      </w:r>
      <w:r w:rsidRPr="009129C2">
        <w:t xml:space="preserve">clinical annotations available in </w:t>
      </w:r>
      <w:fldSimple w:instr=" DOCPROPERTY  ApplicationName  \* MERGEFORMAT ">
        <w:r w:rsidRPr="009129C2">
          <w:t>caTissue Suite</w:t>
        </w:r>
      </w:fldSimple>
      <w:r w:rsidRPr="009129C2">
        <w:t xml:space="preserve"> can be found under the hook entities as outlined in the following table.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61"/>
        <w:gridCol w:w="3053"/>
        <w:gridCol w:w="3030"/>
      </w:tblGrid>
      <w:tr w:rsidR="00066951" w:rsidRPr="009129C2">
        <w:trPr>
          <w:tblHeader/>
        </w:trPr>
        <w:tc>
          <w:tcPr>
            <w:tcW w:w="3192" w:type="dxa"/>
            <w:shd w:val="clear" w:color="auto" w:fill="CCCCCC"/>
          </w:tcPr>
          <w:p w:rsidR="00066951" w:rsidRPr="009129C2" w:rsidRDefault="00066951" w:rsidP="00066951">
            <w:pPr>
              <w:pStyle w:val="TableHeader"/>
            </w:pPr>
            <w:r w:rsidRPr="009129C2">
              <w:t>Participant</w:t>
            </w:r>
          </w:p>
        </w:tc>
        <w:tc>
          <w:tcPr>
            <w:tcW w:w="3192" w:type="dxa"/>
            <w:shd w:val="clear" w:color="auto" w:fill="CCCCCC"/>
          </w:tcPr>
          <w:p w:rsidR="00066951" w:rsidRPr="009129C2" w:rsidRDefault="00066951" w:rsidP="00066951">
            <w:pPr>
              <w:pStyle w:val="TableHeader"/>
            </w:pPr>
            <w:r w:rsidRPr="009129C2">
              <w:t>Specimen Collection Group</w:t>
            </w:r>
          </w:p>
        </w:tc>
        <w:tc>
          <w:tcPr>
            <w:tcW w:w="3192" w:type="dxa"/>
            <w:shd w:val="clear" w:color="auto" w:fill="CCCCCC"/>
          </w:tcPr>
          <w:p w:rsidR="00066951" w:rsidRPr="009129C2" w:rsidRDefault="00066951" w:rsidP="00066951">
            <w:pPr>
              <w:pStyle w:val="TableHeader"/>
            </w:pPr>
            <w:r w:rsidRPr="009129C2">
              <w:t>Specimen</w:t>
            </w:r>
          </w:p>
        </w:tc>
      </w:tr>
      <w:tr w:rsidR="00066951" w:rsidRPr="009129C2">
        <w:tc>
          <w:tcPr>
            <w:tcW w:w="3192" w:type="dxa"/>
          </w:tcPr>
          <w:p w:rsidR="00066951" w:rsidRPr="009129C2" w:rsidRDefault="00066951" w:rsidP="00066951">
            <w:pPr>
              <w:pStyle w:val="TableBullet"/>
            </w:pPr>
            <w:r w:rsidRPr="009129C2">
              <w:t>Lab Annotation</w:t>
            </w:r>
          </w:p>
          <w:p w:rsidR="00066951" w:rsidRPr="009129C2" w:rsidRDefault="00066951" w:rsidP="00066951">
            <w:pPr>
              <w:pStyle w:val="TableBullet"/>
            </w:pPr>
            <w:r w:rsidRPr="009129C2">
              <w:t>Family History Annotation</w:t>
            </w:r>
          </w:p>
          <w:p w:rsidR="00066951" w:rsidRPr="009129C2" w:rsidRDefault="00066951" w:rsidP="00066951">
            <w:pPr>
              <w:pStyle w:val="TableBullet"/>
            </w:pPr>
            <w:r w:rsidRPr="009129C2">
              <w:t>Treatment Annotation</w:t>
            </w:r>
          </w:p>
          <w:p w:rsidR="00066951" w:rsidRPr="009129C2" w:rsidRDefault="00066951" w:rsidP="00066951">
            <w:pPr>
              <w:pStyle w:val="TableBullet"/>
            </w:pPr>
            <w:r w:rsidRPr="009129C2">
              <w:t>Rad RX Annotation</w:t>
            </w:r>
          </w:p>
          <w:p w:rsidR="00066951" w:rsidRPr="009129C2" w:rsidRDefault="00066951" w:rsidP="00066951">
            <w:pPr>
              <w:pStyle w:val="TableBullet"/>
            </w:pPr>
            <w:r w:rsidRPr="009129C2">
              <w:t>Chemo RX Annotation</w:t>
            </w:r>
          </w:p>
          <w:p w:rsidR="00066951" w:rsidRPr="009129C2" w:rsidRDefault="00066951" w:rsidP="00066951">
            <w:pPr>
              <w:pStyle w:val="TableBullet"/>
            </w:pPr>
            <w:r w:rsidRPr="009129C2">
              <w:t>Treatment Regimen</w:t>
            </w:r>
          </w:p>
          <w:p w:rsidR="00066951" w:rsidRPr="009129C2" w:rsidRDefault="00066951" w:rsidP="00066951">
            <w:pPr>
              <w:pStyle w:val="TableBullet"/>
            </w:pPr>
            <w:r w:rsidRPr="009129C2">
              <w:t>Environmental Exposure Health Annotation</w:t>
            </w:r>
          </w:p>
          <w:p w:rsidR="00066951" w:rsidRPr="009129C2" w:rsidRDefault="00066951" w:rsidP="00066951">
            <w:pPr>
              <w:pStyle w:val="TableBullet"/>
            </w:pPr>
            <w:r w:rsidRPr="009129C2">
              <w:t>Alcohol Health Annotation</w:t>
            </w:r>
          </w:p>
          <w:p w:rsidR="00066951" w:rsidRPr="009129C2" w:rsidRDefault="00066951" w:rsidP="00066951">
            <w:pPr>
              <w:pStyle w:val="TableBullet"/>
            </w:pPr>
            <w:r w:rsidRPr="009129C2">
              <w:t>Smoking Health Annotation</w:t>
            </w:r>
          </w:p>
          <w:p w:rsidR="00066951" w:rsidRPr="009129C2" w:rsidRDefault="00066951" w:rsidP="00066951">
            <w:pPr>
              <w:pStyle w:val="TableBullet"/>
            </w:pPr>
            <w:r w:rsidRPr="009129C2">
              <w:t>Health Examination Annotation</w:t>
            </w:r>
          </w:p>
          <w:p w:rsidR="00066951" w:rsidRPr="009129C2" w:rsidRDefault="00066951" w:rsidP="00066951">
            <w:pPr>
              <w:pStyle w:val="TableBullet"/>
            </w:pPr>
            <w:r w:rsidRPr="009129C2">
              <w:t>New Diagnosis Health Annotation</w:t>
            </w:r>
          </w:p>
          <w:p w:rsidR="00066951" w:rsidRPr="009129C2" w:rsidRDefault="00066951" w:rsidP="00066951">
            <w:pPr>
              <w:pStyle w:val="TableBullet"/>
            </w:pPr>
            <w:r w:rsidRPr="009129C2">
              <w:t>No Evident Disease Health Annotation</w:t>
            </w:r>
          </w:p>
          <w:p w:rsidR="00066951" w:rsidRPr="009129C2" w:rsidRDefault="00066951" w:rsidP="00066951">
            <w:pPr>
              <w:pStyle w:val="TableBullet"/>
            </w:pPr>
            <w:r w:rsidRPr="009129C2">
              <w:t>Recurrence Health Examination Annotation</w:t>
            </w:r>
          </w:p>
          <w:p w:rsidR="00066951" w:rsidRPr="009129C2" w:rsidRDefault="00066951" w:rsidP="00066951">
            <w:pPr>
              <w:pStyle w:val="TableBullet"/>
            </w:pPr>
            <w:r w:rsidRPr="009129C2">
              <w:t>Local  Recurrence Health Examination Annotation</w:t>
            </w:r>
          </w:p>
          <w:p w:rsidR="00066951" w:rsidRPr="009129C2" w:rsidRDefault="00066951" w:rsidP="00066951">
            <w:pPr>
              <w:pStyle w:val="TableBullet"/>
            </w:pPr>
            <w:r w:rsidRPr="009129C2">
              <w:t>Distant  Recurrence Health Examination Annotation</w:t>
            </w:r>
          </w:p>
        </w:tc>
        <w:tc>
          <w:tcPr>
            <w:tcW w:w="3192" w:type="dxa"/>
          </w:tcPr>
          <w:p w:rsidR="00066951" w:rsidRPr="009129C2" w:rsidRDefault="00066951" w:rsidP="00066951">
            <w:pPr>
              <w:pStyle w:val="TableBullet"/>
            </w:pPr>
            <w:r w:rsidRPr="009129C2">
              <w:t>Base Solid Tissue Pathology Annotation</w:t>
            </w:r>
          </w:p>
          <w:p w:rsidR="00066951" w:rsidRPr="009129C2" w:rsidRDefault="00066951" w:rsidP="00066951">
            <w:pPr>
              <w:pStyle w:val="TableBullet"/>
            </w:pPr>
            <w:r w:rsidRPr="009129C2">
              <w:t>Base Hematology Pathology Annotation</w:t>
            </w:r>
          </w:p>
          <w:p w:rsidR="00066951" w:rsidRPr="009129C2" w:rsidRDefault="00066951" w:rsidP="00066951">
            <w:pPr>
              <w:pStyle w:val="TableBullet"/>
            </w:pPr>
            <w:r w:rsidRPr="009129C2">
              <w:t>Radical Prostatectomy Pathology Annotation</w:t>
            </w:r>
          </w:p>
          <w:p w:rsidR="00066951" w:rsidRPr="009129C2" w:rsidRDefault="00066951" w:rsidP="00066951">
            <w:pPr>
              <w:pStyle w:val="TableBullet"/>
            </w:pPr>
            <w:r w:rsidRPr="009129C2">
              <w:t>Needle Biopsy Prostate Pathology Annotation</w:t>
            </w:r>
          </w:p>
          <w:p w:rsidR="00066951" w:rsidRPr="009129C2" w:rsidRDefault="00066951" w:rsidP="00066951">
            <w:pPr>
              <w:pStyle w:val="TableBullet"/>
            </w:pPr>
            <w:r w:rsidRPr="009129C2">
              <w:t>Retropubic Enucleation Pathology Annotation</w:t>
            </w:r>
          </w:p>
          <w:p w:rsidR="00066951" w:rsidRPr="009129C2" w:rsidRDefault="00066951" w:rsidP="00066951">
            <w:pPr>
              <w:pStyle w:val="TableBullet"/>
            </w:pPr>
            <w:r w:rsidRPr="009129C2">
              <w:t>Transurethral Prostatic Resection Pathology Annotation</w:t>
            </w:r>
          </w:p>
          <w:p w:rsidR="00066951" w:rsidRPr="009129C2" w:rsidRDefault="00066951" w:rsidP="00066951">
            <w:pPr>
              <w:pStyle w:val="TableBullet"/>
            </w:pPr>
            <w:r w:rsidRPr="009129C2">
              <w:t>Pancreas Pathology Annotation</w:t>
            </w:r>
          </w:p>
          <w:p w:rsidR="00066951" w:rsidRPr="009129C2" w:rsidRDefault="00066951" w:rsidP="00066951">
            <w:pPr>
              <w:pStyle w:val="TableBullet"/>
            </w:pPr>
            <w:r w:rsidRPr="009129C2">
              <w:t>Lung Biopsy Pathology Annotation</w:t>
            </w:r>
          </w:p>
          <w:p w:rsidR="00066951" w:rsidRPr="009129C2" w:rsidRDefault="00066951" w:rsidP="00066951">
            <w:pPr>
              <w:pStyle w:val="TableBullet"/>
            </w:pPr>
            <w:r w:rsidRPr="009129C2">
              <w:t>Lung Resection Based Pathology Annotation</w:t>
            </w:r>
          </w:p>
          <w:p w:rsidR="00066951" w:rsidRPr="009129C2" w:rsidRDefault="00066951" w:rsidP="00066951">
            <w:pPr>
              <w:pStyle w:val="TableBullet"/>
            </w:pPr>
            <w:r w:rsidRPr="009129C2">
              <w:t>Kidney Biopsy Based Pathology Annotation</w:t>
            </w:r>
          </w:p>
          <w:p w:rsidR="00066951" w:rsidRPr="009129C2" w:rsidRDefault="00066951" w:rsidP="00066951">
            <w:pPr>
              <w:pStyle w:val="TableBullet"/>
            </w:pPr>
            <w:r w:rsidRPr="009129C2">
              <w:t>Kidney Nephrectomy Pathology Annotation</w:t>
            </w:r>
          </w:p>
          <w:p w:rsidR="00066951" w:rsidRPr="009129C2" w:rsidRDefault="00066951" w:rsidP="00066951">
            <w:pPr>
              <w:pStyle w:val="TableBullet"/>
            </w:pPr>
            <w:r w:rsidRPr="009129C2">
              <w:t>Melanoma Pathology Annotation</w:t>
            </w:r>
          </w:p>
          <w:p w:rsidR="00066951" w:rsidRPr="009129C2" w:rsidRDefault="00066951" w:rsidP="00066951">
            <w:pPr>
              <w:pStyle w:val="TableBullet"/>
            </w:pPr>
            <w:r w:rsidRPr="009129C2">
              <w:t>CNS Pathology Annotation</w:t>
            </w:r>
          </w:p>
          <w:p w:rsidR="00066951" w:rsidRPr="009129C2" w:rsidRDefault="00066951" w:rsidP="00066951">
            <w:pPr>
              <w:pStyle w:val="TableBullet"/>
            </w:pPr>
            <w:r w:rsidRPr="009129C2">
              <w:t>Breast Pathology Annotation</w:t>
            </w:r>
            <w:r w:rsidRPr="009129C2">
              <w:br/>
            </w:r>
          </w:p>
          <w:p w:rsidR="00066951" w:rsidRPr="009129C2" w:rsidRDefault="00066951" w:rsidP="00066951">
            <w:pPr>
              <w:pStyle w:val="TableBullet"/>
            </w:pPr>
            <w:r w:rsidRPr="009129C2">
              <w:t>Local Excision Based Colorectal Pathology Annotation</w:t>
            </w:r>
          </w:p>
          <w:p w:rsidR="00066951" w:rsidRPr="009129C2" w:rsidRDefault="00066951" w:rsidP="00066951">
            <w:pPr>
              <w:pStyle w:val="TableBullet"/>
            </w:pPr>
            <w:r w:rsidRPr="009129C2">
              <w:t>Excisional Biopsy Based Colorectal Pathology Annotation</w:t>
            </w:r>
          </w:p>
          <w:p w:rsidR="00066951" w:rsidRPr="009129C2" w:rsidRDefault="00066951" w:rsidP="00066951">
            <w:pPr>
              <w:pStyle w:val="TableBullet"/>
            </w:pPr>
            <w:r w:rsidRPr="009129C2">
              <w:t>Resection Based Colorectal Pathology Annotation</w:t>
            </w:r>
          </w:p>
        </w:tc>
        <w:tc>
          <w:tcPr>
            <w:tcW w:w="3192" w:type="dxa"/>
          </w:tcPr>
          <w:p w:rsidR="00066951" w:rsidRPr="009129C2" w:rsidRDefault="00066951" w:rsidP="00066951">
            <w:pPr>
              <w:pStyle w:val="TableBullet"/>
            </w:pPr>
            <w:r w:rsidRPr="009129C2">
              <w:t>Specimen Based Solid Tissue Pathology Annotation</w:t>
            </w:r>
          </w:p>
          <w:p w:rsidR="00066951" w:rsidRPr="009129C2" w:rsidRDefault="00066951" w:rsidP="00066951">
            <w:pPr>
              <w:pStyle w:val="TableBullet"/>
            </w:pPr>
            <w:r w:rsidRPr="009129C2">
              <w:t>Colorectal Specimen Pathology Annotation</w:t>
            </w:r>
          </w:p>
          <w:p w:rsidR="00066951" w:rsidRPr="009129C2" w:rsidRDefault="00066951" w:rsidP="00066951">
            <w:pPr>
              <w:pStyle w:val="TableBullet"/>
            </w:pPr>
            <w:r w:rsidRPr="009129C2">
              <w:t>Pancreas Specimen Pathology Annotation</w:t>
            </w:r>
          </w:p>
          <w:p w:rsidR="00066951" w:rsidRPr="009129C2" w:rsidRDefault="00066951" w:rsidP="00066951">
            <w:pPr>
              <w:pStyle w:val="TableBullet"/>
            </w:pPr>
            <w:r w:rsidRPr="009129C2">
              <w:t>Melanoma Specimen Pathology Annotation</w:t>
            </w:r>
          </w:p>
          <w:p w:rsidR="00066951" w:rsidRPr="009129C2" w:rsidRDefault="00066951" w:rsidP="00066951">
            <w:pPr>
              <w:pStyle w:val="TableBullet"/>
            </w:pPr>
            <w:r w:rsidRPr="009129C2">
              <w:t>CNS Specimen Pathology Annotation</w:t>
            </w:r>
          </w:p>
          <w:p w:rsidR="00066951" w:rsidRPr="009129C2" w:rsidRDefault="00066951" w:rsidP="00066951">
            <w:pPr>
              <w:pStyle w:val="TableBullet"/>
            </w:pPr>
            <w:r w:rsidRPr="009129C2">
              <w:t>Prostate Specimen Pathology Annotation</w:t>
            </w:r>
          </w:p>
          <w:p w:rsidR="00066951" w:rsidRPr="009129C2" w:rsidRDefault="00066951" w:rsidP="00066951">
            <w:pPr>
              <w:pStyle w:val="TableBullet"/>
            </w:pPr>
            <w:r w:rsidRPr="009129C2">
              <w:t>Kidney Specimen Pathology Annotation</w:t>
            </w:r>
          </w:p>
          <w:p w:rsidR="00066951" w:rsidRPr="009129C2" w:rsidRDefault="00066951" w:rsidP="00066951">
            <w:pPr>
              <w:pStyle w:val="TableBullet"/>
            </w:pPr>
            <w:r w:rsidRPr="009129C2">
              <w:t>Lung Specimen Pathology Annotation</w:t>
            </w:r>
          </w:p>
          <w:p w:rsidR="00066951" w:rsidRPr="009129C2" w:rsidRDefault="00066951" w:rsidP="00066951">
            <w:pPr>
              <w:pStyle w:val="TableBullet"/>
            </w:pPr>
            <w:r w:rsidRPr="009129C2">
              <w:t>Breast Specimen Pathology Annotation</w:t>
            </w:r>
          </w:p>
        </w:tc>
      </w:tr>
    </w:tbl>
    <w:p w:rsidR="00066951" w:rsidRPr="009129C2" w:rsidRDefault="00066951" w:rsidP="00066951">
      <w:pPr>
        <w:pStyle w:val="Heading2"/>
      </w:pPr>
      <w:bookmarkStart w:id="401" w:name="_Ref275326127"/>
      <w:bookmarkStart w:id="402" w:name="_Ref275326130"/>
      <w:bookmarkStart w:id="403" w:name="_Toc288121274"/>
      <w:r w:rsidRPr="009129C2">
        <w:t>Features of Clinical Annotations (CA)</w:t>
      </w:r>
      <w:bookmarkEnd w:id="401"/>
      <w:bookmarkEnd w:id="402"/>
      <w:bookmarkEnd w:id="403"/>
    </w:p>
    <w:p w:rsidR="00066951" w:rsidRPr="009129C2" w:rsidRDefault="00066951" w:rsidP="00066951">
      <w:pPr>
        <w:pStyle w:val="BodyText"/>
      </w:pPr>
      <w:r w:rsidRPr="009129C2">
        <w:t>Clinical Annotations provides the following features:</w:t>
      </w:r>
    </w:p>
    <w:p w:rsidR="00066951" w:rsidRPr="009129C2" w:rsidRDefault="00066951" w:rsidP="00066951">
      <w:pPr>
        <w:pStyle w:val="ListNumber"/>
        <w:numPr>
          <w:ilvl w:val="0"/>
          <w:numId w:val="65"/>
        </w:numPr>
      </w:pPr>
      <w:r w:rsidRPr="009129C2">
        <w:t>Assign a Clinical Annotation selectively to specific collection protocols.</w:t>
      </w:r>
    </w:p>
    <w:p w:rsidR="00066951" w:rsidRPr="009129C2" w:rsidRDefault="00066951" w:rsidP="00066951">
      <w:pPr>
        <w:pStyle w:val="ListNumber"/>
        <w:numPr>
          <w:ilvl w:val="0"/>
          <w:numId w:val="159"/>
        </w:numPr>
      </w:pPr>
      <w:r w:rsidRPr="009129C2">
        <w:t>Enter data for organ specific or generic pathology annotations.</w:t>
      </w:r>
    </w:p>
    <w:p w:rsidR="00066951" w:rsidRPr="009129C2" w:rsidRDefault="00066951" w:rsidP="00066951">
      <w:pPr>
        <w:pStyle w:val="ListNumber"/>
        <w:numPr>
          <w:ilvl w:val="0"/>
          <w:numId w:val="320"/>
        </w:numPr>
      </w:pPr>
      <w:r w:rsidRPr="009129C2">
        <w:t>Query on annotation data.</w:t>
      </w:r>
    </w:p>
    <w:p w:rsidR="00066951" w:rsidRPr="009129C2" w:rsidRDefault="00066951" w:rsidP="00066951">
      <w:pPr>
        <w:pStyle w:val="Heading2"/>
      </w:pPr>
      <w:bookmarkStart w:id="404" w:name="_Toc288121275"/>
      <w:r w:rsidRPr="009129C2">
        <w:t>Clinical Annotations Workflow</w:t>
      </w:r>
      <w:bookmarkEnd w:id="404"/>
    </w:p>
    <w:p w:rsidR="00066951" w:rsidRPr="009129C2" w:rsidRDefault="00066951" w:rsidP="00066951">
      <w:pPr>
        <w:pStyle w:val="BodyText"/>
      </w:pPr>
      <w:r w:rsidRPr="009129C2">
        <w:t xml:space="preserve">The </w:t>
      </w:r>
      <w:r w:rsidRPr="009129C2">
        <w:fldChar w:fldCharType="begin"/>
      </w:r>
      <w:r w:rsidRPr="009129C2">
        <w:instrText xml:space="preserve"> XE "Clinical Annotations (CA):workflow" </w:instrText>
      </w:r>
      <w:r w:rsidRPr="009129C2">
        <w:fldChar w:fldCharType="end"/>
      </w:r>
      <w:r w:rsidRPr="009129C2">
        <w:t>clinical annotation workflow has three types of activities: assign annotations to protocols, enter annotations data, and query on annotation data. The following steps describe a typical clinical annotations workflow.</w:t>
      </w:r>
    </w:p>
    <w:p w:rsidR="00066951" w:rsidRPr="009129C2" w:rsidRDefault="00066951" w:rsidP="00066951">
      <w:pPr>
        <w:pStyle w:val="ListNumber"/>
        <w:numPr>
          <w:ilvl w:val="0"/>
          <w:numId w:val="66"/>
        </w:numPr>
      </w:pPr>
      <w:r w:rsidRPr="009129C2">
        <w:t>A Super Administrator associates annotations to one or more than one relevant collection protocols.</w:t>
      </w:r>
    </w:p>
    <w:p w:rsidR="00066951" w:rsidRPr="009129C2" w:rsidRDefault="00066951" w:rsidP="00066951">
      <w:pPr>
        <w:pStyle w:val="ListNumber"/>
        <w:numPr>
          <w:ilvl w:val="0"/>
          <w:numId w:val="160"/>
        </w:numPr>
      </w:pPr>
      <w:r w:rsidRPr="009129C2">
        <w:t>An Administrator, Supervisor, or Technician enters clinical data or pathological data for the annotations under the site and collection protocol to which they have access. The Registration or Specimen Processing privilege is required for this operation too.</w:t>
      </w:r>
    </w:p>
    <w:p w:rsidR="00066951" w:rsidRPr="009129C2" w:rsidRDefault="00066951" w:rsidP="00066951">
      <w:pPr>
        <w:pStyle w:val="ListNumber"/>
        <w:numPr>
          <w:ilvl w:val="0"/>
          <w:numId w:val="321"/>
        </w:numPr>
      </w:pPr>
      <w:r w:rsidRPr="009129C2">
        <w:t>An Administrator, Supervisor, Technician, or Scientist queries on the data entered for the specific annotations under specific collection protocols.</w:t>
      </w:r>
    </w:p>
    <w:p w:rsidR="00066951" w:rsidRPr="009129C2" w:rsidRDefault="00066951" w:rsidP="00066951">
      <w:pPr>
        <w:pStyle w:val="Heading2"/>
      </w:pPr>
      <w:bookmarkStart w:id="405" w:name="_Ref275326135"/>
      <w:bookmarkStart w:id="406" w:name="_Ref275326138"/>
      <w:bookmarkStart w:id="407" w:name="_Toc288121276"/>
      <w:r w:rsidRPr="009129C2">
        <w:t>Assigning Annotations to a Collection Protocol</w:t>
      </w:r>
      <w:bookmarkEnd w:id="405"/>
      <w:bookmarkEnd w:id="406"/>
      <w:bookmarkEnd w:id="407"/>
    </w:p>
    <w:p w:rsidR="00066951" w:rsidRPr="009129C2" w:rsidRDefault="00066951" w:rsidP="00066951">
      <w:pPr>
        <w:pStyle w:val="BodyText"/>
      </w:pPr>
      <w:r w:rsidRPr="009129C2">
        <w:t xml:space="preserve">Various </w:t>
      </w:r>
      <w:r w:rsidRPr="009129C2">
        <w:fldChar w:fldCharType="begin"/>
      </w:r>
      <w:r w:rsidRPr="009129C2">
        <w:instrText xml:space="preserve"> XE "Clinical Annotations (CA):assigning to a Collection Protocol" </w:instrText>
      </w:r>
      <w:r w:rsidRPr="009129C2">
        <w:fldChar w:fldCharType="end"/>
      </w:r>
      <w:r w:rsidRPr="009129C2">
        <w:fldChar w:fldCharType="begin"/>
      </w:r>
      <w:r w:rsidRPr="009129C2">
        <w:instrText xml:space="preserve"> XE "Collection Protocol (CP:assigning Clinical Annotatios" </w:instrText>
      </w:r>
      <w:r w:rsidRPr="009129C2">
        <w:fldChar w:fldCharType="end"/>
      </w:r>
      <w:r w:rsidRPr="009129C2">
        <w:t xml:space="preserve">clinical annotations capture data that is specific to a particular collection protocol. Using the </w:t>
      </w:r>
      <w:r w:rsidRPr="009129C2">
        <w:rPr>
          <w:rStyle w:val="BodyTextChar2"/>
        </w:rPr>
        <w:t>Conditions on Collection Protocol</w:t>
      </w:r>
      <w:r w:rsidRPr="009129C2">
        <w:t xml:space="preserve"> feature of DE, the Administrator can restrict specific annotations to specific protocols. </w:t>
      </w:r>
    </w:p>
    <w:p w:rsidR="00066951" w:rsidRPr="009129C2" w:rsidRDefault="00066951" w:rsidP="00066951">
      <w:pPr>
        <w:pStyle w:val="BodyText"/>
      </w:pPr>
      <w:r w:rsidRPr="009129C2">
        <w:t>To assign clinical annotations to a particular collection protocol:</w:t>
      </w:r>
    </w:p>
    <w:p w:rsidR="00066951" w:rsidRPr="009129C2" w:rsidRDefault="00066951" w:rsidP="00066951">
      <w:pPr>
        <w:pStyle w:val="ListNumber"/>
        <w:numPr>
          <w:ilvl w:val="0"/>
          <w:numId w:val="67"/>
        </w:numPr>
      </w:pPr>
      <w:r w:rsidRPr="009129C2">
        <w:t xml:space="preserve">Click the </w:t>
      </w:r>
      <w:r w:rsidRPr="009129C2">
        <w:rPr>
          <w:b/>
        </w:rPr>
        <w:t>Administrative Data</w:t>
      </w:r>
      <w:r w:rsidRPr="009129C2">
        <w:t xml:space="preserve"> tab. </w:t>
      </w:r>
    </w:p>
    <w:p w:rsidR="00066951" w:rsidRPr="009129C2" w:rsidRDefault="00066951" w:rsidP="00066951">
      <w:pPr>
        <w:pStyle w:val="ListNumber"/>
        <w:numPr>
          <w:ilvl w:val="0"/>
          <w:numId w:val="161"/>
        </w:numPr>
      </w:pPr>
      <w:r w:rsidRPr="009129C2">
        <w:t xml:space="preserve">Click </w:t>
      </w:r>
      <w:r w:rsidRPr="009129C2">
        <w:rPr>
          <w:b/>
        </w:rPr>
        <w:t>Local Extensions &gt; Edit</w:t>
      </w:r>
      <w:r w:rsidRPr="009129C2">
        <w:t>.</w:t>
      </w:r>
      <w:r w:rsidRPr="009129C2">
        <w:rPr>
          <w:rFonts w:ascii="Courier" w:hAnsi="Courier"/>
          <w:sz w:val="18"/>
          <w:szCs w:val="18"/>
        </w:rPr>
        <w:t xml:space="preserve"> </w:t>
      </w:r>
    </w:p>
    <w:p w:rsidR="00066951" w:rsidRPr="009129C2" w:rsidRDefault="00066951" w:rsidP="00066951">
      <w:pPr>
        <w:pStyle w:val="BodyTextIndent"/>
      </w:pPr>
      <w:r w:rsidRPr="009129C2">
        <w:t xml:space="preserve">A warning message opens. It warns about the possible alterations to the database tables while creating or editing the dynamic extensions. </w:t>
      </w:r>
    </w:p>
    <w:p w:rsidR="00066951" w:rsidRPr="009129C2" w:rsidRDefault="00066951" w:rsidP="00066951">
      <w:pPr>
        <w:pStyle w:val="ListNumber"/>
        <w:numPr>
          <w:ilvl w:val="0"/>
          <w:numId w:val="322"/>
        </w:numPr>
      </w:pPr>
      <w:r w:rsidRPr="009129C2">
        <w:br w:type="page"/>
        <w:t xml:space="preserve">Click </w:t>
      </w:r>
      <w:r w:rsidRPr="009129C2">
        <w:rPr>
          <w:b/>
        </w:rPr>
        <w:t>Next</w:t>
      </w:r>
      <w:r w:rsidRPr="009129C2">
        <w:t xml:space="preserve"> and the Assign Clinical Annotations – Warning page opens with the message, </w:t>
      </w:r>
      <w:r w:rsidRPr="009129C2">
        <w:rPr>
          <w:i/>
        </w:rPr>
        <w:t>Please note that creating or editing a dynamic extension will create or alter tables in caTissue database. As a good data administration practice, we suggest that you take a backup of the database before creating any new Dynamic Extensions or editing the existing Dynamic Extensions.</w:t>
      </w:r>
    </w:p>
    <w:p w:rsidR="00066951" w:rsidRPr="009129C2" w:rsidRDefault="00066951" w:rsidP="00066951">
      <w:pPr>
        <w:pStyle w:val="ListNumber"/>
      </w:pPr>
      <w:r w:rsidRPr="009129C2">
        <w:t xml:space="preserve">On the </w:t>
      </w:r>
      <w:r w:rsidRPr="009129C2">
        <w:rPr>
          <w:rStyle w:val="BodyTextChar"/>
        </w:rPr>
        <w:t>Build Annotation Form</w:t>
      </w:r>
      <w:r w:rsidRPr="009129C2">
        <w:t xml:space="preserve"> page, select the required </w:t>
      </w:r>
      <w:r w:rsidRPr="009129C2">
        <w:rPr>
          <w:b/>
        </w:rPr>
        <w:t>Clinical Annotation Group</w:t>
      </w:r>
      <w:r w:rsidRPr="009129C2">
        <w:t xml:space="preserve"> under Group. </w:t>
      </w:r>
    </w:p>
    <w:p w:rsidR="00066951" w:rsidRPr="009129C2" w:rsidRDefault="00066951" w:rsidP="00066951">
      <w:pPr>
        <w:pStyle w:val="BodyTextIndent"/>
      </w:pPr>
      <w:r w:rsidRPr="009129C2">
        <w:t xml:space="preserve">All the forms created for the selected group are displayed under </w:t>
      </w:r>
      <w:r w:rsidRPr="009129C2">
        <w:rPr>
          <w:rStyle w:val="BodyTextChar"/>
        </w:rPr>
        <w:t>Form Title</w:t>
      </w:r>
      <w:r w:rsidRPr="009129C2">
        <w:t>.</w:t>
      </w:r>
      <w:r w:rsidRPr="009129C2">
        <w:rPr>
          <w:rFonts w:ascii="Courier" w:hAnsi="Courier"/>
          <w:sz w:val="18"/>
          <w:szCs w:val="18"/>
        </w:rPr>
        <w:t xml:space="preserve"> </w:t>
      </w:r>
      <w:r w:rsidRPr="009129C2">
        <w:t xml:space="preserve">For example, if you select the </w:t>
      </w:r>
      <w:r w:rsidRPr="009129C2">
        <w:rPr>
          <w:b/>
        </w:rPr>
        <w:t>pathology_specimen</w:t>
      </w:r>
      <w:r w:rsidRPr="009129C2">
        <w:t xml:space="preserve"> group, all the Clinical Annotation forms created under this group are displayed under </w:t>
      </w:r>
      <w:r w:rsidRPr="009129C2">
        <w:rPr>
          <w:rStyle w:val="BodyTextChar"/>
        </w:rPr>
        <w:t>Form Title</w:t>
      </w:r>
      <w:r w:rsidRPr="009129C2">
        <w:t>.</w:t>
      </w:r>
    </w:p>
    <w:p w:rsidR="00066951" w:rsidRPr="009129C2" w:rsidRDefault="00066951" w:rsidP="00066951">
      <w:pPr>
        <w:pStyle w:val="ListNumber"/>
      </w:pPr>
      <w:r w:rsidRPr="009129C2">
        <w:t xml:space="preserve">Click the </w:t>
      </w:r>
      <w:r w:rsidRPr="009129C2">
        <w:rPr>
          <w:b/>
        </w:rPr>
        <w:t>Edit</w:t>
      </w:r>
      <w:r w:rsidRPr="009129C2">
        <w:t xml:space="preserve"> link under </w:t>
      </w:r>
      <w:r w:rsidRPr="009129C2">
        <w:rPr>
          <w:b/>
        </w:rPr>
        <w:t>Conditions</w:t>
      </w:r>
      <w:r w:rsidRPr="009129C2">
        <w:t xml:space="preserve"> for the annotation on which the collection protocol restrictions are to be assigned. For eexample, click </w:t>
      </w:r>
      <w:r w:rsidRPr="009129C2">
        <w:rPr>
          <w:b/>
        </w:rPr>
        <w:t>Edit</w:t>
      </w:r>
      <w:r w:rsidRPr="009129C2">
        <w:t xml:space="preserve"> next to the </w:t>
      </w:r>
      <w:r w:rsidRPr="009129C2">
        <w:rPr>
          <w:b/>
        </w:rPr>
        <w:t>ColorectalSpecimen PathologyAnnotation</w:t>
      </w:r>
      <w:r w:rsidRPr="009129C2">
        <w:t>.</w:t>
      </w:r>
    </w:p>
    <w:p w:rsidR="00066951" w:rsidRPr="009129C2" w:rsidRDefault="007A0E2C" w:rsidP="00066951">
      <w:pPr>
        <w:pStyle w:val="GraphicAnchorMain"/>
      </w:pPr>
      <w:r>
        <w:rPr>
          <w:noProof/>
        </w:rPr>
        <w:drawing>
          <wp:inline distT="0" distB="0" distL="0" distR="0">
            <wp:extent cx="5934075" cy="1371600"/>
            <wp:effectExtent l="19050" t="19050" r="28575" b="19050"/>
            <wp:docPr id="120" name="Picture 120" descr="This screen shot shows the Existing Annotations page, assigning an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his screen shot shows the Existing Annotations page, assigning annotations."/>
                    <pic:cNvPicPr>
                      <a:picLocks noChangeAspect="1" noChangeArrowheads="1"/>
                    </pic:cNvPicPr>
                  </pic:nvPicPr>
                  <pic:blipFill>
                    <a:blip r:embed="rId147"/>
                    <a:srcRect/>
                    <a:stretch>
                      <a:fillRect/>
                    </a:stretch>
                  </pic:blipFill>
                  <pic:spPr bwMode="auto">
                    <a:xfrm>
                      <a:off x="0" y="0"/>
                      <a:ext cx="5934075" cy="13716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130</w:t>
        </w:r>
      </w:fldSimple>
      <w:r w:rsidRPr="009129C2">
        <w:t>: Assign Clinical Annotations – Edit Annotation</w:t>
      </w:r>
    </w:p>
    <w:p w:rsidR="00066951" w:rsidRPr="009129C2" w:rsidRDefault="00066951" w:rsidP="00066951">
      <w:pPr>
        <w:pStyle w:val="ListNumber"/>
      </w:pPr>
      <w:r w:rsidRPr="009129C2">
        <w:t xml:space="preserve">To set restrictions on the availability of that annotation, select or update the required collection protocol in the </w:t>
      </w:r>
      <w:r w:rsidRPr="009129C2">
        <w:rPr>
          <w:rStyle w:val="BodyTextChar"/>
          <w:b/>
        </w:rPr>
        <w:t>Title</w:t>
      </w:r>
      <w:r w:rsidRPr="009129C2">
        <w:t xml:space="preserve"> list box (e.g., </w:t>
      </w:r>
      <w:r w:rsidRPr="009129C2">
        <w:rPr>
          <w:b/>
        </w:rPr>
        <w:t>C_C_P (</w:t>
      </w:r>
      <w:smartTag w:uri="urn:schemas-microsoft-com:office:smarttags" w:element="place">
        <w:smartTag w:uri="urn:schemas-microsoft-com:office:smarttags" w:element="City">
          <w:r w:rsidRPr="009129C2">
            <w:rPr>
              <w:b/>
            </w:rPr>
            <w:t>Colon</w:t>
          </w:r>
        </w:smartTag>
      </w:smartTag>
      <w:r w:rsidRPr="009129C2">
        <w:rPr>
          <w:b/>
        </w:rPr>
        <w:t xml:space="preserve"> Cancer Protocol</w:t>
      </w:r>
      <w:r w:rsidRPr="009129C2">
        <w:t>)</w:t>
      </w:r>
      <w:r w:rsidRPr="009129C2">
        <w:rPr>
          <w:b/>
        </w:rPr>
        <w:t xml:space="preserve"> </w:t>
      </w:r>
      <w:r w:rsidRPr="009129C2">
        <w:t xml:space="preserve">as shown in the following figure. </w:t>
      </w:r>
    </w:p>
    <w:p w:rsidR="00066951" w:rsidRPr="009129C2" w:rsidRDefault="007A0E2C" w:rsidP="00066951">
      <w:pPr>
        <w:pStyle w:val="GraphicAnchorMain"/>
      </w:pPr>
      <w:r>
        <w:rPr>
          <w:noProof/>
        </w:rPr>
        <w:drawing>
          <wp:inline distT="0" distB="0" distL="0" distR="0">
            <wp:extent cx="4772025" cy="1533525"/>
            <wp:effectExtent l="19050" t="0" r="9525" b="0"/>
            <wp:docPr id="121" name="Picture 121" descr="This screen shot shows teh Build Annotation Form and clicking 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is screen shot shows teh Build Annotation Form and clicking Submit."/>
                    <pic:cNvPicPr>
                      <a:picLocks noChangeAspect="1" noChangeArrowheads="1"/>
                    </pic:cNvPicPr>
                  </pic:nvPicPr>
                  <pic:blipFill>
                    <a:blip r:embed="rId148"/>
                    <a:srcRect/>
                    <a:stretch>
                      <a:fillRect/>
                    </a:stretch>
                  </pic:blipFill>
                  <pic:spPr bwMode="auto">
                    <a:xfrm>
                      <a:off x="0" y="0"/>
                      <a:ext cx="4772025" cy="15335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131</w:t>
        </w:r>
      </w:fldSimple>
      <w:r w:rsidRPr="009129C2">
        <w:t>: Assign Clinical Annotations - Build Annotation Form</w:t>
      </w:r>
    </w:p>
    <w:p w:rsidR="00066951" w:rsidRPr="009129C2" w:rsidRDefault="00066951" w:rsidP="00066951">
      <w:pPr>
        <w:pStyle w:val="ListNumber"/>
      </w:pPr>
      <w:r w:rsidRPr="009129C2">
        <w:t xml:space="preserve">Click </w:t>
      </w:r>
      <w:r w:rsidRPr="009129C2">
        <w:rPr>
          <w:b/>
        </w:rPr>
        <w:t>Submit</w:t>
      </w:r>
      <w:r w:rsidRPr="009129C2">
        <w:t xml:space="preserve"> to save the changes.</w:t>
      </w:r>
    </w:p>
    <w:p w:rsidR="00066951" w:rsidRPr="009129C2" w:rsidRDefault="00066951" w:rsidP="00066951">
      <w:pPr>
        <w:pStyle w:val="BodyTextIndent"/>
      </w:pPr>
      <w:r w:rsidRPr="009129C2">
        <w:t xml:space="preserve">Click </w:t>
      </w:r>
      <w:r w:rsidRPr="009129C2">
        <w:rPr>
          <w:b/>
        </w:rPr>
        <w:t>Cancel</w:t>
      </w:r>
      <w:r w:rsidRPr="009129C2">
        <w:t xml:space="preserve"> to ignore the changes made to the collection protocol restrictions.</w:t>
      </w:r>
    </w:p>
    <w:p w:rsidR="00066951" w:rsidRPr="009129C2" w:rsidRDefault="00066951" w:rsidP="00066951">
      <w:pPr>
        <w:pStyle w:val="ListNumber"/>
      </w:pPr>
      <w:r w:rsidRPr="009129C2">
        <w:t>You can continue assigning annotations to specific collection protocols, or you can select multiple collection protocols. Select the required collection protocol, press the &lt;Ctrl&gt; key, and select another collection protocol.</w:t>
      </w:r>
    </w:p>
    <w:p w:rsidR="00066951" w:rsidRPr="009129C2" w:rsidRDefault="00066951" w:rsidP="00066951">
      <w:pPr>
        <w:pStyle w:val="Heading2"/>
      </w:pPr>
      <w:bookmarkStart w:id="408" w:name="_Ref275326143"/>
      <w:bookmarkStart w:id="409" w:name="_Ref275326147"/>
      <w:bookmarkStart w:id="410" w:name="_Toc288121277"/>
      <w:r w:rsidRPr="009129C2">
        <w:t>Adding Clinical and Pathological Data to an Annotation</w:t>
      </w:r>
      <w:bookmarkEnd w:id="408"/>
      <w:bookmarkEnd w:id="409"/>
      <w:bookmarkEnd w:id="410"/>
    </w:p>
    <w:p w:rsidR="00066951" w:rsidRPr="009129C2" w:rsidRDefault="00066951" w:rsidP="00066951">
      <w:pPr>
        <w:pStyle w:val="BodyText"/>
      </w:pPr>
      <w:r w:rsidRPr="009129C2">
        <w:t xml:space="preserve">Once </w:t>
      </w:r>
      <w:r w:rsidRPr="009129C2">
        <w:fldChar w:fldCharType="begin"/>
      </w:r>
      <w:r w:rsidRPr="009129C2">
        <w:instrText xml:space="preserve"> XE "Clinical Annotations (CA):adding clinical and pathological data" </w:instrText>
      </w:r>
      <w:r w:rsidRPr="009129C2">
        <w:fldChar w:fldCharType="end"/>
      </w:r>
      <w:r w:rsidRPr="009129C2">
        <w:t xml:space="preserve">an annotation is assigned to a collection protocol, you can add the clinical and pathological data to the annotation. </w:t>
      </w:r>
    </w:p>
    <w:p w:rsidR="00066951" w:rsidRPr="009129C2" w:rsidRDefault="00066951" w:rsidP="00066951">
      <w:pPr>
        <w:pStyle w:val="BodyText"/>
      </w:pPr>
      <w:r w:rsidRPr="009129C2">
        <w:t>To add data to the associated clinical annotation:</w:t>
      </w:r>
    </w:p>
    <w:p w:rsidR="00066951" w:rsidRPr="009129C2" w:rsidRDefault="00066951" w:rsidP="00066951">
      <w:pPr>
        <w:pStyle w:val="ListNumber"/>
        <w:numPr>
          <w:ilvl w:val="0"/>
          <w:numId w:val="68"/>
        </w:numPr>
      </w:pPr>
      <w:r w:rsidRPr="009129C2">
        <w:t xml:space="preserve">Click the </w:t>
      </w:r>
      <w:r w:rsidRPr="009129C2">
        <w:rPr>
          <w:b/>
        </w:rPr>
        <w:t>Biospecimen Data</w:t>
      </w:r>
      <w:r w:rsidRPr="009129C2">
        <w:rPr>
          <w:rStyle w:val="BodyTextChar2"/>
          <w:b/>
        </w:rPr>
        <w:t xml:space="preserve"> </w:t>
      </w:r>
      <w:r w:rsidRPr="009129C2">
        <w:t>tab.</w:t>
      </w:r>
    </w:p>
    <w:p w:rsidR="00066951" w:rsidRPr="009129C2" w:rsidRDefault="00066951" w:rsidP="00066951">
      <w:pPr>
        <w:pStyle w:val="ListNumber"/>
        <w:numPr>
          <w:ilvl w:val="0"/>
          <w:numId w:val="162"/>
        </w:numPr>
      </w:pPr>
      <w:r w:rsidRPr="009129C2">
        <w:t xml:space="preserve">Select the Collection Protocol Based View. </w:t>
      </w:r>
    </w:p>
    <w:p w:rsidR="00066951" w:rsidRPr="009129C2" w:rsidRDefault="00066951" w:rsidP="00066951">
      <w:pPr>
        <w:pStyle w:val="ListNumber"/>
        <w:numPr>
          <w:ilvl w:val="0"/>
          <w:numId w:val="323"/>
        </w:numPr>
      </w:pPr>
      <w:r w:rsidRPr="009129C2">
        <w:t xml:space="preserve">In the </w:t>
      </w:r>
      <w:r w:rsidRPr="009129C2">
        <w:rPr>
          <w:b/>
          <w:bCs/>
        </w:rPr>
        <w:t>Collection Protocol</w:t>
      </w:r>
      <w:r w:rsidRPr="009129C2">
        <w:t xml:space="preserve"> box, type or select the collection protocol to which your annotation is restricted. </w:t>
      </w:r>
    </w:p>
    <w:p w:rsidR="00066951" w:rsidRPr="009129C2" w:rsidRDefault="00066951" w:rsidP="00066951">
      <w:pPr>
        <w:pStyle w:val="BodyTextIndent"/>
      </w:pPr>
      <w:r w:rsidRPr="009129C2">
        <w:rPr>
          <w:rStyle w:val="BodyTextChar1"/>
          <w:rFonts w:ascii="Arial" w:hAnsi="Arial"/>
          <w:lang w:bidi="ar-SA"/>
        </w:rPr>
        <w:t>A list of participants already registered under the selected collection protocol displays.</w:t>
      </w:r>
    </w:p>
    <w:p w:rsidR="00066951" w:rsidRPr="009129C2" w:rsidRDefault="007A0E2C" w:rsidP="00066951">
      <w:pPr>
        <w:pStyle w:val="GraphicAnchorMain"/>
      </w:pPr>
      <w:r>
        <w:rPr>
          <w:noProof/>
        </w:rPr>
        <w:drawing>
          <wp:inline distT="0" distB="0" distL="0" distR="0">
            <wp:extent cx="5895975" cy="3314700"/>
            <wp:effectExtent l="19050" t="0" r="9525" b="0"/>
            <wp:docPr id="122" name="Picture 122" descr="This screen shot shows the View Annotation tab for selecting a participant already 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is screen shot shows the View Annotation tab for selecting a participant already registered."/>
                    <pic:cNvPicPr>
                      <a:picLocks noChangeAspect="1" noChangeArrowheads="1"/>
                    </pic:cNvPicPr>
                  </pic:nvPicPr>
                  <pic:blipFill>
                    <a:blip r:embed="rId149"/>
                    <a:srcRect/>
                    <a:stretch>
                      <a:fillRect/>
                    </a:stretch>
                  </pic:blipFill>
                  <pic:spPr bwMode="auto">
                    <a:xfrm>
                      <a:off x="0" y="0"/>
                      <a:ext cx="5895975" cy="3314700"/>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132</w:t>
        </w:r>
      </w:fldSimple>
      <w:r w:rsidRPr="009129C2">
        <w:t>: Add new annotation</w:t>
      </w:r>
    </w:p>
    <w:p w:rsidR="00066951" w:rsidRPr="009129C2" w:rsidRDefault="00066951" w:rsidP="00066951">
      <w:pPr>
        <w:pStyle w:val="ListNumber"/>
      </w:pPr>
      <w:r w:rsidRPr="009129C2">
        <w:t>From the following list, select a hook entity that the Collection Protocol is associated with:</w:t>
      </w:r>
    </w:p>
    <w:p w:rsidR="00066951" w:rsidRPr="009129C2" w:rsidRDefault="00066951" w:rsidP="00066951">
      <w:pPr>
        <w:pStyle w:val="ListBullet2"/>
      </w:pPr>
      <w:r w:rsidRPr="009129C2">
        <w:t>Participant</w:t>
      </w:r>
    </w:p>
    <w:p w:rsidR="00066951" w:rsidRPr="009129C2" w:rsidRDefault="00066951" w:rsidP="00066951">
      <w:pPr>
        <w:pStyle w:val="ListBullet2"/>
      </w:pPr>
      <w:r w:rsidRPr="009129C2">
        <w:t>Specimen Collection Group</w:t>
      </w:r>
    </w:p>
    <w:p w:rsidR="00066951" w:rsidRPr="009129C2" w:rsidRDefault="00066951" w:rsidP="00066951">
      <w:pPr>
        <w:pStyle w:val="ListBullet2"/>
      </w:pPr>
      <w:r w:rsidRPr="009129C2">
        <w:t>Specimen</w:t>
      </w:r>
    </w:p>
    <w:p w:rsidR="00066951" w:rsidRPr="009129C2" w:rsidRDefault="00066951" w:rsidP="00066951">
      <w:pPr>
        <w:pStyle w:val="ListNumber"/>
      </w:pPr>
      <w:r w:rsidRPr="009129C2">
        <w:t xml:space="preserve">Click the </w:t>
      </w:r>
      <w:r w:rsidRPr="009129C2">
        <w:rPr>
          <w:b/>
          <w:bCs/>
        </w:rPr>
        <w:t>View Annotation</w:t>
      </w:r>
      <w:r w:rsidRPr="009129C2">
        <w:t xml:space="preserve"> tab on the right pane.</w:t>
      </w:r>
    </w:p>
    <w:p w:rsidR="00066951" w:rsidRPr="009129C2" w:rsidRDefault="00066951" w:rsidP="00066951">
      <w:pPr>
        <w:pStyle w:val="BodyTextIndent"/>
      </w:pPr>
      <w:r w:rsidRPr="009129C2">
        <w:t>All the annotations associated with the collection protocol are displayed in a tabular format:</w:t>
      </w:r>
    </w:p>
    <w:p w:rsidR="00066951" w:rsidRPr="009129C2" w:rsidRDefault="00066951" w:rsidP="00066951">
      <w:pPr>
        <w:pStyle w:val="ListBullet2"/>
      </w:pPr>
      <w:r w:rsidRPr="009129C2">
        <w:t xml:space="preserve">The </w:t>
      </w:r>
      <w:r w:rsidRPr="009129C2">
        <w:rPr>
          <w:b/>
          <w:bCs/>
        </w:rPr>
        <w:t>Group</w:t>
      </w:r>
      <w:r w:rsidRPr="009129C2">
        <w:t xml:space="preserve"> column displays the entity group name.</w:t>
      </w:r>
    </w:p>
    <w:p w:rsidR="00066951" w:rsidRPr="009129C2" w:rsidRDefault="00066951" w:rsidP="00066951">
      <w:pPr>
        <w:pStyle w:val="BodyTextIndent2"/>
      </w:pPr>
      <w:r w:rsidRPr="009129C2">
        <w:t xml:space="preserve">The </w:t>
      </w:r>
      <w:r w:rsidRPr="009129C2">
        <w:rPr>
          <w:b/>
          <w:bCs/>
        </w:rPr>
        <w:t>Form</w:t>
      </w:r>
      <w:r w:rsidRPr="009129C2">
        <w:t xml:space="preserve"> column displays the annotation name.</w:t>
      </w:r>
    </w:p>
    <w:p w:rsidR="00066951" w:rsidRPr="009129C2" w:rsidRDefault="00066951" w:rsidP="00066951">
      <w:pPr>
        <w:pStyle w:val="ListBullet2"/>
      </w:pPr>
      <w:r w:rsidRPr="009129C2">
        <w:t xml:space="preserve">The </w:t>
      </w:r>
      <w:r w:rsidRPr="009129C2">
        <w:rPr>
          <w:b/>
          <w:bCs/>
        </w:rPr>
        <w:t>Count</w:t>
      </w:r>
      <w:r w:rsidRPr="009129C2">
        <w:t xml:space="preserve"> column displays the number of records added to the annotations.</w:t>
      </w:r>
    </w:p>
    <w:p w:rsidR="00066951" w:rsidRPr="009129C2" w:rsidRDefault="00066951" w:rsidP="00066951">
      <w:pPr>
        <w:pStyle w:val="ListBullet2"/>
      </w:pPr>
      <w:r w:rsidRPr="009129C2">
        <w:t xml:space="preserve">The </w:t>
      </w:r>
      <w:r w:rsidRPr="009129C2">
        <w:rPr>
          <w:b/>
          <w:bCs/>
        </w:rPr>
        <w:t>Action</w:t>
      </w:r>
      <w:r w:rsidRPr="009129C2">
        <w:t xml:space="preserve"> column displays the </w:t>
      </w:r>
      <w:r w:rsidRPr="009129C2">
        <w:rPr>
          <w:b/>
        </w:rPr>
        <w:t>Add</w:t>
      </w:r>
      <w:r w:rsidRPr="009129C2">
        <w:t xml:space="preserve"> or </w:t>
      </w:r>
      <w:r w:rsidRPr="009129C2">
        <w:rPr>
          <w:b/>
        </w:rPr>
        <w:t>Edit</w:t>
      </w:r>
      <w:r w:rsidRPr="009129C2">
        <w:t xml:space="preserve"> options for adding a record to an annotation or editing an existing record.</w:t>
      </w:r>
    </w:p>
    <w:p w:rsidR="00066951" w:rsidRPr="009129C2" w:rsidRDefault="00066951" w:rsidP="00066951">
      <w:pPr>
        <w:pStyle w:val="BodyTextIndent2"/>
      </w:pPr>
      <w:r w:rsidRPr="009129C2">
        <w:t xml:space="preserve">The </w:t>
      </w:r>
      <w:r w:rsidRPr="009129C2">
        <w:rPr>
          <w:b/>
          <w:bCs/>
        </w:rPr>
        <w:t>Edit</w:t>
      </w:r>
      <w:r w:rsidRPr="009129C2">
        <w:t xml:space="preserve"> option appears if the count is greater than zero, that is, after at least one record is added to an annotation.</w:t>
      </w:r>
    </w:p>
    <w:p w:rsidR="00066951" w:rsidRPr="009129C2" w:rsidRDefault="00066951" w:rsidP="00066951">
      <w:pPr>
        <w:pStyle w:val="ListNumber"/>
      </w:pPr>
      <w:r w:rsidRPr="009129C2">
        <w:t>To add a new annotation:</w:t>
      </w:r>
    </w:p>
    <w:p w:rsidR="00066951" w:rsidRPr="009129C2" w:rsidRDefault="00066951" w:rsidP="00066951">
      <w:pPr>
        <w:pStyle w:val="ListNumber2"/>
        <w:numPr>
          <w:ilvl w:val="0"/>
          <w:numId w:val="70"/>
        </w:numPr>
      </w:pPr>
      <w:r w:rsidRPr="009129C2">
        <w:t>Click</w:t>
      </w:r>
      <w:r w:rsidRPr="009129C2">
        <w:rPr>
          <w:b/>
          <w:bCs/>
        </w:rPr>
        <w:t xml:space="preserve"> Add </w:t>
      </w:r>
      <w:r w:rsidRPr="009129C2">
        <w:t>for the annotation to which you want to add data.</w:t>
      </w:r>
    </w:p>
    <w:p w:rsidR="00066951" w:rsidRPr="009129C2" w:rsidRDefault="00066951" w:rsidP="00066951">
      <w:pPr>
        <w:pStyle w:val="BodyTextIndent2"/>
      </w:pPr>
      <w:r w:rsidRPr="009129C2">
        <w:t>The form opens for data entry.</w:t>
      </w:r>
    </w:p>
    <w:p w:rsidR="00066951" w:rsidRPr="009129C2" w:rsidRDefault="00066951" w:rsidP="00066951">
      <w:pPr>
        <w:pStyle w:val="ListNumber2"/>
      </w:pPr>
      <w:r w:rsidRPr="009129C2">
        <w:t xml:space="preserve">Type or select the clinical and pathological data. </w:t>
      </w:r>
    </w:p>
    <w:p w:rsidR="00066951" w:rsidRPr="009129C2" w:rsidRDefault="007A0E2C" w:rsidP="00066951">
      <w:pPr>
        <w:pStyle w:val="GraphicAnchorMain"/>
      </w:pPr>
      <w:r>
        <w:rPr>
          <w:noProof/>
        </w:rPr>
        <w:drawing>
          <wp:inline distT="0" distB="0" distL="0" distR="0">
            <wp:extent cx="5943600" cy="3705225"/>
            <wp:effectExtent l="19050" t="0" r="0" b="0"/>
            <wp:docPr id="123" name="Picture 123" descr="This screen shot shows teh Data Entry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is screen shot shows teh Data Entry page. "/>
                    <pic:cNvPicPr>
                      <a:picLocks noChangeAspect="1" noChangeArrowheads="1"/>
                    </pic:cNvPicPr>
                  </pic:nvPicPr>
                  <pic:blipFill>
                    <a:blip r:embed="rId150"/>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360"/>
      </w:pPr>
      <w:r w:rsidRPr="009129C2">
        <w:t xml:space="preserve">Figure </w:t>
      </w:r>
      <w:fldSimple w:instr=" SEQ Figure \* ARABIC ">
        <w:r w:rsidR="00327542">
          <w:rPr>
            <w:noProof/>
          </w:rPr>
          <w:t>133</w:t>
        </w:r>
      </w:fldSimple>
      <w:r w:rsidRPr="009129C2">
        <w:t>: Data Entry Page</w:t>
      </w:r>
    </w:p>
    <w:p w:rsidR="00066951" w:rsidRPr="009129C2" w:rsidRDefault="00066951" w:rsidP="00066951">
      <w:pPr>
        <w:pStyle w:val="ListNumber2"/>
        <w:rPr>
          <w:rStyle w:val="BodyTextChar1"/>
          <w:bCs/>
          <w:i/>
        </w:rPr>
      </w:pPr>
      <w:r w:rsidRPr="009129C2">
        <w:t xml:space="preserve">Click </w:t>
      </w:r>
      <w:r w:rsidRPr="009129C2">
        <w:rPr>
          <w:b/>
        </w:rPr>
        <w:t>Submit</w:t>
      </w:r>
      <w:r w:rsidRPr="009129C2">
        <w:rPr>
          <w:rStyle w:val="BodyTextChar1"/>
          <w:b/>
          <w:bCs/>
        </w:rPr>
        <w:t>.</w:t>
      </w:r>
    </w:p>
    <w:p w:rsidR="00066951" w:rsidRPr="009129C2" w:rsidRDefault="00066951" w:rsidP="00066951">
      <w:pPr>
        <w:pStyle w:val="BodyTextIndent2"/>
      </w:pPr>
      <w:r w:rsidRPr="009129C2">
        <w:t>The View Annotation page opens with the count for the updated annotation increases by one.</w:t>
      </w:r>
    </w:p>
    <w:p w:rsidR="00066951" w:rsidRPr="009129C2" w:rsidRDefault="00066951" w:rsidP="00066951">
      <w:pPr>
        <w:pStyle w:val="ListNumber"/>
        <w:rPr>
          <w:rFonts w:hAnsi="Times New Roman"/>
          <w:spacing w:val="1"/>
        </w:rPr>
      </w:pPr>
      <w:r w:rsidRPr="009129C2">
        <w:t>To edit the annotation:</w:t>
      </w:r>
    </w:p>
    <w:p w:rsidR="00066951" w:rsidRPr="009129C2" w:rsidRDefault="00066951" w:rsidP="00066951">
      <w:pPr>
        <w:pStyle w:val="ListNumber2"/>
        <w:numPr>
          <w:ilvl w:val="0"/>
          <w:numId w:val="71"/>
        </w:numPr>
      </w:pPr>
      <w:r w:rsidRPr="009129C2">
        <w:t xml:space="preserve">Click the </w:t>
      </w:r>
      <w:r w:rsidRPr="009129C2">
        <w:rPr>
          <w:b/>
        </w:rPr>
        <w:t>Edit</w:t>
      </w:r>
      <w:r w:rsidRPr="009129C2">
        <w:rPr>
          <w:b/>
          <w:bCs/>
        </w:rPr>
        <w:t xml:space="preserve"> </w:t>
      </w:r>
      <w:r w:rsidRPr="009129C2">
        <w:t>link on the Action column.</w:t>
      </w:r>
    </w:p>
    <w:p w:rsidR="00066951" w:rsidRPr="009129C2" w:rsidRDefault="00066951" w:rsidP="00066951">
      <w:pPr>
        <w:pStyle w:val="BodyTextIndent2"/>
      </w:pPr>
      <w:r w:rsidRPr="009129C2">
        <w:t xml:space="preserve">Under </w:t>
      </w:r>
      <w:r w:rsidRPr="009129C2">
        <w:rPr>
          <w:b/>
        </w:rPr>
        <w:t>Update Records</w:t>
      </w:r>
      <w:r w:rsidRPr="009129C2">
        <w:t>, records added to the entity group are displayed in a tabular format:</w:t>
      </w:r>
    </w:p>
    <w:p w:rsidR="00066951" w:rsidRPr="009129C2" w:rsidRDefault="00066951" w:rsidP="00066951">
      <w:pPr>
        <w:pStyle w:val="ListBullet3"/>
      </w:pPr>
      <w:r w:rsidRPr="009129C2">
        <w:t xml:space="preserve">The </w:t>
      </w:r>
      <w:r w:rsidRPr="009129C2">
        <w:rPr>
          <w:b/>
          <w:bCs/>
        </w:rPr>
        <w:t>Record</w:t>
      </w:r>
      <w:r w:rsidRPr="009129C2">
        <w:t xml:space="preserve"> </w:t>
      </w:r>
      <w:r w:rsidRPr="009129C2">
        <w:rPr>
          <w:b/>
          <w:bCs/>
        </w:rPr>
        <w:t>Id</w:t>
      </w:r>
      <w:r w:rsidRPr="009129C2">
        <w:t xml:space="preserve"> column displays the record Id of the added annotations.</w:t>
      </w:r>
    </w:p>
    <w:p w:rsidR="00066951" w:rsidRPr="009129C2" w:rsidRDefault="00066951" w:rsidP="00066951">
      <w:pPr>
        <w:pStyle w:val="ListBullet3"/>
      </w:pPr>
      <w:r w:rsidRPr="009129C2">
        <w:t xml:space="preserve">The </w:t>
      </w:r>
      <w:r w:rsidRPr="009129C2">
        <w:rPr>
          <w:b/>
          <w:bCs/>
        </w:rPr>
        <w:t>Created Date</w:t>
      </w:r>
      <w:r w:rsidRPr="009129C2">
        <w:t xml:space="preserve"> column displays the date on which the record is inserted.</w:t>
      </w:r>
    </w:p>
    <w:p w:rsidR="00066951" w:rsidRPr="009129C2" w:rsidRDefault="00066951" w:rsidP="00066951">
      <w:pPr>
        <w:pStyle w:val="ListBullet3"/>
      </w:pPr>
      <w:r w:rsidRPr="009129C2">
        <w:rPr>
          <w:color w:val="000000"/>
        </w:rPr>
        <w:t>The</w:t>
      </w:r>
      <w:r w:rsidRPr="009129C2">
        <w:rPr>
          <w:color w:val="0070C0"/>
        </w:rPr>
        <w:t xml:space="preserve"> </w:t>
      </w:r>
      <w:r w:rsidRPr="009129C2">
        <w:rPr>
          <w:b/>
          <w:bCs/>
        </w:rPr>
        <w:t xml:space="preserve">Updated By </w:t>
      </w:r>
      <w:r w:rsidRPr="009129C2">
        <w:rPr>
          <w:bCs/>
        </w:rPr>
        <w:t>column</w:t>
      </w:r>
      <w:r w:rsidRPr="009129C2">
        <w:t xml:space="preserve"> displays the name of the user who inserted the record. </w:t>
      </w:r>
    </w:p>
    <w:p w:rsidR="00066951" w:rsidRPr="009129C2" w:rsidRDefault="00066951" w:rsidP="00066951">
      <w:pPr>
        <w:pStyle w:val="ListBullet3"/>
      </w:pPr>
      <w:r w:rsidRPr="009129C2">
        <w:t xml:space="preserve">The </w:t>
      </w:r>
      <w:r w:rsidRPr="009129C2">
        <w:rPr>
          <w:b/>
          <w:bCs/>
        </w:rPr>
        <w:t xml:space="preserve">Action </w:t>
      </w:r>
      <w:r w:rsidRPr="009129C2">
        <w:rPr>
          <w:bCs/>
        </w:rPr>
        <w:t>column</w:t>
      </w:r>
      <w:r w:rsidRPr="009129C2">
        <w:t xml:space="preserve"> contains the </w:t>
      </w:r>
      <w:r w:rsidRPr="009129C2">
        <w:rPr>
          <w:b/>
        </w:rPr>
        <w:t>Edit</w:t>
      </w:r>
      <w:r w:rsidRPr="009129C2">
        <w:t xml:space="preserve"> link.</w:t>
      </w:r>
    </w:p>
    <w:p w:rsidR="00066951" w:rsidRPr="009129C2" w:rsidRDefault="007A0E2C" w:rsidP="00066951">
      <w:pPr>
        <w:pStyle w:val="GraphicAnchorMain"/>
      </w:pPr>
      <w:r>
        <w:rPr>
          <w:noProof/>
        </w:rPr>
        <w:drawing>
          <wp:inline distT="0" distB="0" distL="0" distR="0">
            <wp:extent cx="5934075" cy="3057525"/>
            <wp:effectExtent l="19050" t="0" r="9525" b="0"/>
            <wp:docPr id="124" name="Picture 124" descr="This screen shot shows the records added for the entity group on the View Annot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is screen shot shows the records added for the entity group on the View Annotation page"/>
                    <pic:cNvPicPr>
                      <a:picLocks noChangeAspect="1" noChangeArrowheads="1"/>
                    </pic:cNvPicPr>
                  </pic:nvPicPr>
                  <pic:blipFill>
                    <a:blip r:embed="rId151"/>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134</w:t>
        </w:r>
      </w:fldSimple>
      <w:r w:rsidRPr="009129C2">
        <w:t xml:space="preserve"> Records added for the entity group</w:t>
      </w:r>
    </w:p>
    <w:p w:rsidR="00066951" w:rsidRPr="009129C2" w:rsidRDefault="00066951" w:rsidP="00066951">
      <w:pPr>
        <w:pStyle w:val="ListNumber2"/>
        <w:numPr>
          <w:ilvl w:val="0"/>
          <w:numId w:val="69"/>
        </w:numPr>
      </w:pPr>
      <w:r w:rsidRPr="009129C2">
        <w:t xml:space="preserve">Click </w:t>
      </w:r>
      <w:r w:rsidRPr="009129C2">
        <w:rPr>
          <w:b/>
          <w:bCs/>
        </w:rPr>
        <w:t>Edit</w:t>
      </w:r>
      <w:r w:rsidRPr="009129C2">
        <w:t xml:space="preserve"> in the row for the annotation you want to edit.</w:t>
      </w:r>
    </w:p>
    <w:p w:rsidR="00066951" w:rsidRPr="009129C2" w:rsidRDefault="00066951" w:rsidP="00066951">
      <w:pPr>
        <w:pStyle w:val="BodyTextIndent2"/>
      </w:pPr>
      <w:r w:rsidRPr="009129C2">
        <w:t>The Annotation details are displayed.</w:t>
      </w:r>
    </w:p>
    <w:p w:rsidR="00066951" w:rsidRPr="009129C2" w:rsidRDefault="00066951" w:rsidP="00066951">
      <w:pPr>
        <w:pStyle w:val="ListNumber2"/>
      </w:pPr>
      <w:r w:rsidRPr="009129C2">
        <w:t xml:space="preserve">Edit the existing details that you want to change, and click </w:t>
      </w:r>
      <w:r w:rsidRPr="009129C2">
        <w:rPr>
          <w:b/>
        </w:rPr>
        <w:t>Submit</w:t>
      </w:r>
      <w:r w:rsidRPr="009129C2" w:rsidDel="00271237">
        <w:t xml:space="preserve"> </w:t>
      </w:r>
    </w:p>
    <w:p w:rsidR="00066951" w:rsidRPr="009129C2" w:rsidRDefault="00066951" w:rsidP="00066951">
      <w:pPr>
        <w:pStyle w:val="BodyTextIndent2"/>
      </w:pPr>
      <w:fldSimple w:instr=" DOCPROPERTY  ApplicationName  \* MERGEFORMAT ">
        <w:r w:rsidRPr="009129C2">
          <w:t>caTissue Suite</w:t>
        </w:r>
      </w:fldSimple>
      <w:r w:rsidRPr="009129C2">
        <w:t xml:space="preserve"> navigates back to records page.</w:t>
      </w:r>
    </w:p>
    <w:p w:rsidR="00066951" w:rsidRPr="009129C2" w:rsidRDefault="00066951" w:rsidP="00066951">
      <w:pPr>
        <w:pStyle w:val="BodyTextIndent"/>
      </w:pPr>
      <w:r w:rsidRPr="009129C2">
        <w:t xml:space="preserve">For more information on default annotations in </w:t>
      </w:r>
      <w:fldSimple w:instr=" DOCPROPERTY  ApplicationName  \* MERGEFORMAT ">
        <w:r w:rsidRPr="009129C2">
          <w:t>caTissue Suite</w:t>
        </w:r>
      </w:fldSimple>
      <w:r w:rsidRPr="009129C2">
        <w:t xml:space="preserve">, refer to </w:t>
      </w:r>
      <w:r w:rsidRPr="009129C2">
        <w:fldChar w:fldCharType="begin"/>
      </w:r>
      <w:r w:rsidRPr="009129C2">
        <w:instrText xml:space="preserve"> REF _Ref149122890 \h </w:instrText>
      </w:r>
      <w:r w:rsidRPr="009129C2">
        <w:fldChar w:fldCharType="separate"/>
      </w:r>
      <w:r w:rsidR="00327542" w:rsidRPr="009129C2">
        <w:t>Data Entry for Clinical Information Annotation</w:t>
      </w:r>
      <w:r w:rsidRPr="009129C2">
        <w:fldChar w:fldCharType="end"/>
      </w:r>
      <w:r w:rsidRPr="009129C2">
        <w:t>.</w:t>
      </w:r>
    </w:p>
    <w:p w:rsidR="00066951" w:rsidRPr="009129C2" w:rsidRDefault="00066951" w:rsidP="00066951">
      <w:pPr>
        <w:pStyle w:val="Heading2"/>
      </w:pPr>
      <w:bookmarkStart w:id="411" w:name="_Ref275326152"/>
      <w:bookmarkStart w:id="412" w:name="_Ref275326156"/>
      <w:bookmarkStart w:id="413" w:name="_Toc288121278"/>
      <w:r w:rsidRPr="009129C2">
        <w:t>Querying on Annotations</w:t>
      </w:r>
      <w:bookmarkEnd w:id="411"/>
      <w:bookmarkEnd w:id="412"/>
      <w:bookmarkEnd w:id="413"/>
      <w:r w:rsidRPr="009129C2">
        <w:t xml:space="preserve"> </w:t>
      </w:r>
    </w:p>
    <w:p w:rsidR="00066951" w:rsidRPr="009129C2" w:rsidRDefault="00066951" w:rsidP="00066951">
      <w:pPr>
        <w:pStyle w:val="BodyText"/>
      </w:pPr>
      <w:r w:rsidRPr="009129C2">
        <w:t xml:space="preserve">Once </w:t>
      </w:r>
      <w:r w:rsidRPr="009129C2">
        <w:fldChar w:fldCharType="begin"/>
      </w:r>
      <w:r w:rsidRPr="009129C2">
        <w:instrText xml:space="preserve"> XE "Clinical Annotations (CA):querying" </w:instrText>
      </w:r>
      <w:r w:rsidRPr="009129C2">
        <w:fldChar w:fldCharType="end"/>
      </w:r>
      <w:r w:rsidRPr="009129C2">
        <w:t xml:space="preserve">you enter data in the annotations, you can search for the required annotations under specific collection protocols. For more information on advanced querying, refer to </w:t>
      </w:r>
      <w:fldSimple w:instr=" REF _Ref275329396 \h  \* MERGEFORMAT ">
        <w:r w:rsidR="00327542" w:rsidRPr="00327542">
          <w:rPr>
            <w:rStyle w:val="Emphasis"/>
          </w:rPr>
          <w:t>Using the Advanced Query Wizard</w:t>
        </w:r>
      </w:fldSimple>
      <w:r w:rsidRPr="009129C2">
        <w:t xml:space="preserve">. For more information on querying clinical annotations and viewing related examples, refer to </w:t>
      </w:r>
      <w:fldSimple w:instr=" REF _Ref275333288 \h  \* MERGEFORMAT ">
        <w:r w:rsidR="00327542" w:rsidRPr="00327542">
          <w:rPr>
            <w:rStyle w:val="Emphasis"/>
          </w:rPr>
          <w:t>Queries on Annotations</w:t>
        </w:r>
      </w:fldSimple>
      <w:r w:rsidRPr="009129C2">
        <w:t>.</w:t>
      </w:r>
    </w:p>
    <w:p w:rsidR="00066951" w:rsidRPr="009129C2" w:rsidRDefault="00066951" w:rsidP="00066951">
      <w:pPr>
        <w:pStyle w:val="BodyText"/>
        <w:sectPr w:rsidR="00066951" w:rsidRPr="009129C2">
          <w:headerReference w:type="even" r:id="rId152"/>
          <w:headerReference w:type="default" r:id="rId153"/>
          <w:headerReference w:type="first" r:id="rId154"/>
          <w:type w:val="oddPage"/>
          <w:pgSz w:w="12240" w:h="15840" w:code="1"/>
          <w:pgMar w:top="1440" w:right="1440" w:bottom="1440" w:left="1440" w:header="720" w:footer="720" w:gutter="432"/>
          <w:cols w:space="720"/>
          <w:titlePg/>
          <w:docGrid w:linePitch="360"/>
        </w:sectPr>
      </w:pPr>
      <w:r w:rsidRPr="009129C2">
        <w:br w:type="page"/>
      </w:r>
    </w:p>
    <w:p w:rsidR="00066951" w:rsidRPr="009129C2" w:rsidRDefault="00066951" w:rsidP="00066951">
      <w:pPr>
        <w:pStyle w:val="BodyText"/>
        <w:sectPr w:rsidR="00066951" w:rsidRPr="009129C2" w:rsidSect="00066951">
          <w:type w:val="continuous"/>
          <w:pgSz w:w="12240" w:h="15840" w:code="1"/>
          <w:pgMar w:top="1440" w:right="1440" w:bottom="1440" w:left="1440" w:header="720" w:footer="720" w:gutter="432"/>
          <w:cols w:space="720"/>
          <w:titlePg/>
          <w:docGrid w:linePitch="360"/>
        </w:sectPr>
      </w:pPr>
    </w:p>
    <w:p w:rsidR="00066951" w:rsidRPr="009129C2" w:rsidRDefault="00066951" w:rsidP="00066951">
      <w:pPr>
        <w:pStyle w:val="Heading1"/>
        <w:numPr>
          <w:ilvl w:val="0"/>
          <w:numId w:val="5"/>
        </w:numPr>
      </w:pPr>
      <w:bookmarkStart w:id="414" w:name="_Ref275802271"/>
      <w:bookmarkStart w:id="415" w:name="_Toc288121279"/>
      <w:r w:rsidRPr="009129C2">
        <w:t>Ordering Biospecimens (Biospecimen Data)</w:t>
      </w:r>
      <w:bookmarkEnd w:id="414"/>
      <w:bookmarkEnd w:id="415"/>
    </w:p>
    <w:p w:rsidR="00066951" w:rsidRPr="009129C2" w:rsidRDefault="00066951" w:rsidP="00066951">
      <w:pPr>
        <w:pStyle w:val="BodyText"/>
      </w:pPr>
      <w:r w:rsidRPr="009129C2">
        <w:t>This chapter outlines the biospecimen ordering or biospecimen distribution.</w:t>
      </w:r>
    </w:p>
    <w:p w:rsidR="00066951" w:rsidRPr="009129C2" w:rsidRDefault="00066951" w:rsidP="00066951">
      <w:pPr>
        <w:pStyle w:val="BodyText"/>
      </w:pPr>
      <w:r w:rsidRPr="009129C2">
        <w:t>Topics in this chapter include:</w:t>
      </w:r>
    </w:p>
    <w:p w:rsidR="00066951" w:rsidRPr="009129C2" w:rsidRDefault="00066951" w:rsidP="00066951">
      <w:pPr>
        <w:pStyle w:val="ListBullet"/>
      </w:pPr>
      <w:fldSimple w:instr=" REF _Ref275807223 \h  \* MERGEFORMAT ">
        <w:r w:rsidR="00327542" w:rsidRPr="00327542">
          <w:rPr>
            <w:rStyle w:val="Emphasis"/>
          </w:rPr>
          <w:t>Biospecimen Distribution and Ordering Overview</w:t>
        </w:r>
      </w:fldSimple>
      <w:r w:rsidRPr="009129C2">
        <w:t xml:space="preserve"> on this page</w:t>
      </w:r>
    </w:p>
    <w:p w:rsidR="00066951" w:rsidRPr="009129C2" w:rsidRDefault="00066951" w:rsidP="00066951">
      <w:pPr>
        <w:pStyle w:val="ListBullet"/>
      </w:pPr>
      <w:fldSimple w:instr=" REF _Ref275326459 \h  \* MERGEFORMAT ">
        <w:r w:rsidR="00327542" w:rsidRPr="00327542">
          <w:rPr>
            <w:rStyle w:val="Emphasis"/>
          </w:rPr>
          <w:t>Ordering Workflow</w:t>
        </w:r>
      </w:fldSimple>
      <w:r w:rsidRPr="009129C2">
        <w:t xml:space="preserve"> on page </w:t>
      </w:r>
      <w:r w:rsidRPr="009129C2">
        <w:fldChar w:fldCharType="begin"/>
      </w:r>
      <w:r w:rsidRPr="009129C2">
        <w:instrText xml:space="preserve"> PAGEREF _Ref275326464 \h </w:instrText>
      </w:r>
      <w:r w:rsidRPr="009129C2">
        <w:fldChar w:fldCharType="separate"/>
      </w:r>
      <w:r w:rsidR="00327542">
        <w:rPr>
          <w:noProof/>
        </w:rPr>
        <w:t>182</w:t>
      </w:r>
      <w:r w:rsidRPr="009129C2">
        <w:fldChar w:fldCharType="end"/>
      </w:r>
    </w:p>
    <w:p w:rsidR="00066951" w:rsidRPr="009129C2" w:rsidRDefault="00066951" w:rsidP="00066951">
      <w:pPr>
        <w:pStyle w:val="ListBullet"/>
      </w:pPr>
      <w:fldSimple w:instr=" REF _Ref275326472 \h  \* MERGEFORMAT ">
        <w:r w:rsidR="00327542" w:rsidRPr="00327542">
          <w:rPr>
            <w:rStyle w:val="Emphasis"/>
          </w:rPr>
          <w:t>Ordering a Specimen and Specimen Derivatives</w:t>
        </w:r>
      </w:fldSimple>
      <w:r w:rsidRPr="009129C2">
        <w:t xml:space="preserve"> on page </w:t>
      </w:r>
      <w:r w:rsidRPr="009129C2">
        <w:fldChar w:fldCharType="begin"/>
      </w:r>
      <w:r w:rsidRPr="009129C2">
        <w:instrText xml:space="preserve"> PAGEREF _Ref275326475 \h </w:instrText>
      </w:r>
      <w:r w:rsidRPr="009129C2">
        <w:fldChar w:fldCharType="separate"/>
      </w:r>
      <w:r w:rsidR="00327542">
        <w:rPr>
          <w:noProof/>
        </w:rPr>
        <w:t>185</w:t>
      </w:r>
      <w:r w:rsidRPr="009129C2">
        <w:fldChar w:fldCharType="end"/>
      </w:r>
    </w:p>
    <w:p w:rsidR="00066951" w:rsidRPr="009129C2" w:rsidRDefault="00066951" w:rsidP="00066951">
      <w:pPr>
        <w:pStyle w:val="ListBullet"/>
      </w:pPr>
      <w:fldSimple w:instr=" REF _Ref275326480 \h  \* MERGEFORMAT ">
        <w:r w:rsidR="00327542" w:rsidRPr="00327542">
          <w:rPr>
            <w:rStyle w:val="Emphasis"/>
          </w:rPr>
          <w:t>Ordering Specimens Associated with a Surgical Pathology Report (SPR)</w:t>
        </w:r>
      </w:fldSimple>
      <w:r w:rsidRPr="009129C2">
        <w:t xml:space="preserve"> on page </w:t>
      </w:r>
      <w:r w:rsidRPr="009129C2">
        <w:fldChar w:fldCharType="begin"/>
      </w:r>
      <w:r w:rsidRPr="009129C2">
        <w:instrText xml:space="preserve"> PAGEREF _Ref275326483 \h </w:instrText>
      </w:r>
      <w:r w:rsidRPr="009129C2">
        <w:fldChar w:fldCharType="separate"/>
      </w:r>
      <w:r w:rsidR="00327542">
        <w:rPr>
          <w:noProof/>
        </w:rPr>
        <w:t>187</w:t>
      </w:r>
      <w:r w:rsidRPr="009129C2">
        <w:fldChar w:fldCharType="end"/>
      </w:r>
    </w:p>
    <w:p w:rsidR="00066951" w:rsidRPr="009129C2" w:rsidRDefault="00066951" w:rsidP="00066951">
      <w:pPr>
        <w:pStyle w:val="ListBullet"/>
      </w:pPr>
      <w:fldSimple w:instr=" REF _Ref275326491 \h  \* MERGEFORMAT ">
        <w:r w:rsidR="00327542" w:rsidRPr="00327542">
          <w:rPr>
            <w:rStyle w:val="Emphasis"/>
          </w:rPr>
          <w:t>Ordering Biospecimen Arrays</w:t>
        </w:r>
      </w:fldSimple>
      <w:r w:rsidRPr="009129C2">
        <w:t xml:space="preserve"> on page </w:t>
      </w:r>
      <w:r w:rsidRPr="009129C2">
        <w:fldChar w:fldCharType="begin"/>
      </w:r>
      <w:r w:rsidRPr="009129C2">
        <w:instrText xml:space="preserve"> PAGEREF _Ref275326494 \h </w:instrText>
      </w:r>
      <w:r w:rsidRPr="009129C2">
        <w:fldChar w:fldCharType="separate"/>
      </w:r>
      <w:r w:rsidR="00327542">
        <w:rPr>
          <w:noProof/>
        </w:rPr>
        <w:t>190</w:t>
      </w:r>
      <w:r w:rsidRPr="009129C2">
        <w:fldChar w:fldCharType="end"/>
      </w:r>
    </w:p>
    <w:p w:rsidR="00066951" w:rsidRPr="009129C2" w:rsidRDefault="00066951" w:rsidP="00066951">
      <w:pPr>
        <w:pStyle w:val="ListBullet"/>
      </w:pPr>
      <w:fldSimple w:instr=" REF _Ref275326501 \h  \* MERGEFORMAT ">
        <w:r w:rsidR="00327542" w:rsidRPr="00327542">
          <w:rPr>
            <w:rStyle w:val="Emphasis"/>
          </w:rPr>
          <w:t>Distributing Ordered Items</w:t>
        </w:r>
      </w:fldSimple>
      <w:r w:rsidRPr="009129C2">
        <w:t xml:space="preserve"> on page </w:t>
      </w:r>
      <w:r w:rsidRPr="009129C2">
        <w:fldChar w:fldCharType="begin"/>
      </w:r>
      <w:r w:rsidRPr="009129C2">
        <w:instrText xml:space="preserve"> PAGEREF _Ref275326505 \h </w:instrText>
      </w:r>
      <w:r w:rsidRPr="009129C2">
        <w:fldChar w:fldCharType="separate"/>
      </w:r>
      <w:r w:rsidR="00327542">
        <w:rPr>
          <w:noProof/>
        </w:rPr>
        <w:t>192</w:t>
      </w:r>
      <w:r w:rsidRPr="009129C2">
        <w:fldChar w:fldCharType="end"/>
      </w:r>
    </w:p>
    <w:p w:rsidR="00066951" w:rsidRPr="009129C2" w:rsidRDefault="00066951" w:rsidP="00066951">
      <w:pPr>
        <w:pStyle w:val="Heading2"/>
        <w:tabs>
          <w:tab w:val="right" w:pos="8928"/>
        </w:tabs>
      </w:pPr>
      <w:bookmarkStart w:id="416" w:name="_Ref275807223"/>
      <w:bookmarkStart w:id="417" w:name="_Toc288121280"/>
      <w:r w:rsidRPr="009129C2">
        <w:t>Biospecimen Distribution and Ordering Overview</w:t>
      </w:r>
      <w:bookmarkEnd w:id="416"/>
      <w:bookmarkEnd w:id="417"/>
    </w:p>
    <w:p w:rsidR="00066951" w:rsidRPr="009129C2" w:rsidRDefault="00066951" w:rsidP="00066951">
      <w:pPr>
        <w:pStyle w:val="BodyText"/>
      </w:pPr>
      <w:r w:rsidRPr="009129C2">
        <w:t xml:space="preserve">This chapter outlines the biospecimen ordering. One of the main goals of collecting biospecimens is to distribute them to the investigators for research.  This process is known as biospecimen distribution.  By default, Administrators, Supervisors, and Technicians have the Distribution privilege.  </w:t>
      </w:r>
    </w:p>
    <w:p w:rsidR="00066951" w:rsidRPr="009129C2" w:rsidRDefault="00066951" w:rsidP="00066951">
      <w:pPr>
        <w:pStyle w:val="BodyText"/>
      </w:pPr>
      <w:r w:rsidRPr="009129C2">
        <w:t>A user with the Distribution privilege can perform the following operations:</w:t>
      </w:r>
    </w:p>
    <w:p w:rsidR="00066951" w:rsidRPr="009129C2" w:rsidRDefault="00066951" w:rsidP="00066951">
      <w:pPr>
        <w:pStyle w:val="ListBullet"/>
      </w:pPr>
      <w:r w:rsidRPr="009129C2">
        <w:t>View pending orders for the specimens and specimen arrays belonging to those sites to which the user has access.</w:t>
      </w:r>
    </w:p>
    <w:p w:rsidR="00066951" w:rsidRPr="009129C2" w:rsidRDefault="00066951" w:rsidP="00066951">
      <w:pPr>
        <w:pStyle w:val="ListBullet"/>
      </w:pPr>
      <w:r w:rsidRPr="009129C2">
        <w:t>View the pending orders list for Surgical Pathology Reports belonging to collection protocols to which the user has access.</w:t>
      </w:r>
    </w:p>
    <w:p w:rsidR="00066951" w:rsidRPr="009129C2" w:rsidRDefault="00066951" w:rsidP="00066951">
      <w:pPr>
        <w:pStyle w:val="ListBullet"/>
      </w:pPr>
      <w:r w:rsidRPr="009129C2">
        <w:t>Process the orders and distribute the specimens and specimen arrays stored in sites to which the user has access.</w:t>
      </w:r>
    </w:p>
    <w:p w:rsidR="00066951" w:rsidRPr="009129C2" w:rsidRDefault="00066951" w:rsidP="00066951">
      <w:pPr>
        <w:pStyle w:val="BodyText"/>
      </w:pPr>
      <w:r w:rsidRPr="009129C2">
        <w:t>To facilitate this, a Scientist is allowed to place an order for specimens that belong to one site at a time. In the order view, after you select a specimen from one site, the specimens belonging to other sites are disabled. Similarly, a Scientist can order Surgical Pathology Reports associated with one collection protocol at a time.</w:t>
      </w:r>
    </w:p>
    <w:p w:rsidR="00066951" w:rsidRPr="009129C2" w:rsidRDefault="00066951" w:rsidP="00066951">
      <w:pPr>
        <w:pStyle w:val="NoteMainbody"/>
      </w:pPr>
      <w:r w:rsidRPr="009129C2">
        <w:rPr>
          <w:b/>
        </w:rPr>
        <w:t>Note:</w:t>
      </w:r>
      <w:r w:rsidRPr="009129C2">
        <w:tab/>
        <w:t>Even though the users of an offsite storage site have physical access to the specimens, they do not have the privileges to distribute the specimens. The users of the main site with the Distribution privilege can distribute specimens that belong to an offsite storage site.</w:t>
      </w:r>
    </w:p>
    <w:p w:rsidR="00066951" w:rsidRPr="009129C2" w:rsidRDefault="00066951" w:rsidP="00066951">
      <w:pPr>
        <w:pStyle w:val="BodyText"/>
      </w:pPr>
      <w:r w:rsidRPr="009129C2">
        <w:t xml:space="preserve">In earlier versions of caTissue Core, distribution support was not automated. It meant users had to query for the biospecimens, export the data into a CSV file, and send it manually to the Administrator. </w:t>
      </w:r>
    </w:p>
    <w:p w:rsidR="00066951" w:rsidRPr="009129C2" w:rsidRDefault="00066951" w:rsidP="00066951">
      <w:pPr>
        <w:pStyle w:val="BodyText"/>
      </w:pPr>
      <w:r w:rsidRPr="009129C2">
        <w:t xml:space="preserve">In caTissue Suite this process has been automated. The users can directly submit orders using the application. </w:t>
      </w:r>
    </w:p>
    <w:p w:rsidR="00066951" w:rsidRPr="009129C2" w:rsidRDefault="00066951" w:rsidP="00066951">
      <w:pPr>
        <w:pStyle w:val="BodyText"/>
        <w:sectPr w:rsidR="00066951" w:rsidRPr="009129C2" w:rsidSect="00066951">
          <w:pgSz w:w="12240" w:h="15840" w:code="1"/>
          <w:pgMar w:top="1440" w:right="1440" w:bottom="1440" w:left="1440" w:header="720" w:footer="720" w:gutter="432"/>
          <w:cols w:space="720"/>
          <w:titlePg/>
          <w:docGrid w:linePitch="360"/>
        </w:sectPr>
      </w:pPr>
    </w:p>
    <w:p w:rsidR="00066951" w:rsidRPr="009129C2" w:rsidRDefault="00066951" w:rsidP="00066951">
      <w:pPr>
        <w:pStyle w:val="BodyText"/>
      </w:pPr>
      <w:r w:rsidRPr="009129C2">
        <w:t>Any researcher having a registered distribution protocol in the system can order</w:t>
      </w:r>
      <w:r w:rsidRPr="009129C2">
        <w:fldChar w:fldCharType="begin"/>
      </w:r>
      <w:r w:rsidRPr="009129C2">
        <w:instrText xml:space="preserve"> XE "order" </w:instrText>
      </w:r>
      <w:r w:rsidRPr="009129C2">
        <w:fldChar w:fldCharType="end"/>
      </w:r>
      <w:r w:rsidRPr="009129C2">
        <w:t xml:space="preserve">: </w:t>
      </w:r>
    </w:p>
    <w:p w:rsidR="00066951" w:rsidRPr="009129C2" w:rsidRDefault="00066951" w:rsidP="00066951">
      <w:pPr>
        <w:pStyle w:val="ListNumber"/>
        <w:numPr>
          <w:ilvl w:val="0"/>
          <w:numId w:val="324"/>
        </w:numPr>
      </w:pPr>
      <w:r w:rsidRPr="009129C2">
        <w:t xml:space="preserve">Biospecimens or arrays that reside in the tissue bank (for example: tissue, DNA, RNA, serum, and plasma). </w:t>
      </w:r>
    </w:p>
    <w:p w:rsidR="00066951" w:rsidRPr="009129C2" w:rsidRDefault="00066951" w:rsidP="00066951">
      <w:pPr>
        <w:pStyle w:val="ListNumber"/>
      </w:pPr>
      <w:r w:rsidRPr="009129C2">
        <w:t xml:space="preserve">Biospecimens that do not exist, but can be derived from an existing biospecimen in the system.  For example: a user identifies a frozen tissue specimen of prostate tumor and requests 3 </w:t>
      </w:r>
      <w:r w:rsidRPr="009129C2">
        <w:sym w:font="Symbol" w:char="F06D"/>
      </w:r>
      <w:r w:rsidRPr="009129C2">
        <w:t xml:space="preserve">g RNA from that tumor tissue. RNA for this sample does not exist in the system. Therefore, RNA will be first created from the tissue, accessioned into the system, and then distributed. </w:t>
      </w:r>
    </w:p>
    <w:p w:rsidR="00066951" w:rsidRDefault="00066951" w:rsidP="00066951">
      <w:pPr>
        <w:pStyle w:val="BodyText0"/>
      </w:pPr>
      <w:r w:rsidRPr="009129C2">
        <w:t xml:space="preserve">Biospecimens that are part of a surgical pathology case but do not exist in the system as individual specimens (paraffin blocks), or derived specimens or aliquots (cut sections).  For example: a user identifies a particular surgical pathology report and wants ten uncut slides from the tumor and metastatic lymph node block from that case. The biospecimen resource retrieves the appropriate blocks from the requested case and accessions them into the system as individual specimens.  These individual specimens or aliquots from each block will be cut (that is, sections cut into slides) and then distributed. </w:t>
      </w:r>
    </w:p>
    <w:p w:rsidR="00066951" w:rsidRPr="009129C2" w:rsidRDefault="00066951" w:rsidP="00066951">
      <w:pPr>
        <w:pStyle w:val="BodyText0"/>
      </w:pPr>
      <w:r w:rsidRPr="009129C2">
        <w:t xml:space="preserve">Any researcher having a registered distribution protocol in </w:t>
      </w:r>
      <w:fldSimple w:instr=" DOCPROPERTY  ApplicationName  \* MERGEFORMAT ">
        <w:r w:rsidRPr="009129C2">
          <w:t>caTissue Suite</w:t>
        </w:r>
      </w:fldSimple>
      <w:r w:rsidRPr="009129C2">
        <w:t xml:space="preserve"> can order</w:t>
      </w:r>
      <w:r w:rsidRPr="009129C2">
        <w:fldChar w:fldCharType="begin"/>
      </w:r>
      <w:r w:rsidRPr="009129C2">
        <w:instrText xml:space="preserve"> XE "order" </w:instrText>
      </w:r>
      <w:r w:rsidRPr="009129C2">
        <w:fldChar w:fldCharType="end"/>
      </w:r>
      <w:r w:rsidRPr="009129C2">
        <w:t xml:space="preserve">: </w:t>
      </w:r>
    </w:p>
    <w:p w:rsidR="00066951" w:rsidRPr="009129C2" w:rsidRDefault="00066951" w:rsidP="00066951">
      <w:pPr>
        <w:pStyle w:val="ListBullet"/>
      </w:pPr>
      <w:r w:rsidRPr="009129C2">
        <w:t xml:space="preserve">Biospecimens or arrays that reside in the tissue bank, such as tissue, DNA, RNA, serum, and plasma. </w:t>
      </w:r>
    </w:p>
    <w:p w:rsidR="00066951" w:rsidRPr="009129C2" w:rsidRDefault="00066951" w:rsidP="00066951">
      <w:pPr>
        <w:pStyle w:val="ListBullet"/>
      </w:pPr>
      <w:r w:rsidRPr="009129C2">
        <w:t xml:space="preserve">Biospecimens that do not exist, but can be derived from an existing biospecimen in </w:t>
      </w:r>
      <w:fldSimple w:instr=" DOCPROPERTY  ApplicationName  \* MERGEFORMAT ">
        <w:r w:rsidRPr="009129C2">
          <w:t>caTissue Suite</w:t>
        </w:r>
      </w:fldSimple>
      <w:r w:rsidRPr="009129C2">
        <w:t xml:space="preserve">.  For example, if a user identifies a frozen tissue specimen of prostate tumor and requests 3 </w:t>
      </w:r>
      <w:r w:rsidRPr="009129C2">
        <w:sym w:font="Symbol" w:char="F06D"/>
      </w:r>
      <w:r w:rsidRPr="009129C2">
        <w:t xml:space="preserve">g RNA from that tumor tissue, RNA for this sample does not exist in </w:t>
      </w:r>
      <w:fldSimple w:instr=" DOCPROPERTY  ApplicationName  \* MERGEFORMAT ">
        <w:r w:rsidRPr="009129C2">
          <w:t>caTissue Suite</w:t>
        </w:r>
      </w:fldSimple>
      <w:r w:rsidRPr="009129C2">
        <w:t xml:space="preserve">. Therefore, RNA is created first from the tissue, accessioned into </w:t>
      </w:r>
      <w:fldSimple w:instr=" DOCPROPERTY  ApplicationName  \* MERGEFORMAT ">
        <w:r w:rsidRPr="009129C2">
          <w:t>caTissue Suite</w:t>
        </w:r>
      </w:fldSimple>
      <w:r w:rsidRPr="009129C2">
        <w:t xml:space="preserve">, and then distributed. </w:t>
      </w:r>
    </w:p>
    <w:p w:rsidR="00066951" w:rsidRPr="009129C2" w:rsidRDefault="00066951" w:rsidP="00066951">
      <w:pPr>
        <w:pStyle w:val="ListBullet"/>
      </w:pPr>
      <w:r w:rsidRPr="009129C2">
        <w:t xml:space="preserve">Biospecimens that are part of a surgical pathology case but do not exist in </w:t>
      </w:r>
      <w:fldSimple w:instr=" DOCPROPERTY  ApplicationName  \* MERGEFORMAT ">
        <w:r w:rsidRPr="009129C2">
          <w:t>caTissue Suite</w:t>
        </w:r>
      </w:fldSimple>
      <w:r w:rsidRPr="009129C2">
        <w:t xml:space="preserve"> as individual specimens (paraffin blocks), derived specimens, or aliquots (cut sections).  For example, a user identifies a particular Surgical Pathology Report and wants ten uncut slides from the tumor and metastatic lymph node block from that case. The biospecimen resource retrieves the appropriate blocks from the requested case and accessions them into </w:t>
      </w:r>
      <w:fldSimple w:instr=" DOCPROPERTY  ApplicationName  \* MERGEFORMAT ">
        <w:r w:rsidRPr="009129C2">
          <w:t>caTissue Suite</w:t>
        </w:r>
      </w:fldSimple>
      <w:r w:rsidRPr="009129C2">
        <w:t xml:space="preserve"> as individual specimens.  These individual specimens or aliquots from each block are cut (sections cut into slides) and then distributed. </w:t>
      </w:r>
    </w:p>
    <w:p w:rsidR="00066951" w:rsidRPr="009129C2" w:rsidRDefault="00066951" w:rsidP="00066951">
      <w:pPr>
        <w:pStyle w:val="Heading3"/>
      </w:pPr>
      <w:bookmarkStart w:id="418" w:name="_Ref275757550"/>
      <w:r>
        <w:br w:type="page"/>
      </w:r>
      <w:bookmarkStart w:id="419" w:name="_Toc288121281"/>
      <w:r w:rsidRPr="009129C2">
        <w:t>Displaying Specimen Distribution Reports</w:t>
      </w:r>
      <w:bookmarkEnd w:id="418"/>
      <w:bookmarkEnd w:id="419"/>
    </w:p>
    <w:p w:rsidR="00066951" w:rsidRPr="009129C2" w:rsidRDefault="00066951" w:rsidP="00066951">
      <w:pPr>
        <w:pStyle w:val="BodyText"/>
      </w:pPr>
      <w:r w:rsidRPr="009129C2">
        <w:t xml:space="preserve">To </w:t>
      </w:r>
      <w:r w:rsidRPr="009129C2">
        <w:fldChar w:fldCharType="begin"/>
      </w:r>
      <w:r w:rsidRPr="009129C2">
        <w:instrText xml:space="preserve"> XE "displaying:Specimen Distribution Reports" </w:instrText>
      </w:r>
      <w:r w:rsidRPr="009129C2">
        <w:fldChar w:fldCharType="end"/>
      </w:r>
      <w:r w:rsidRPr="009129C2">
        <w:fldChar w:fldCharType="begin"/>
      </w:r>
      <w:r w:rsidRPr="009129C2">
        <w:instrText xml:space="preserve"> XE "Specimen Distribution Reports:displaying" </w:instrText>
      </w:r>
      <w:r w:rsidRPr="009129C2">
        <w:fldChar w:fldCharType="end"/>
      </w:r>
      <w:r w:rsidRPr="009129C2">
        <w:fldChar w:fldCharType="begin"/>
      </w:r>
      <w:r w:rsidRPr="009129C2">
        <w:instrText xml:space="preserve"> XE "Specimen Report option" </w:instrText>
      </w:r>
      <w:r w:rsidRPr="009129C2">
        <w:fldChar w:fldCharType="end"/>
      </w:r>
      <w:r w:rsidRPr="009129C2">
        <w:t>display specimen distribution reports:</w:t>
      </w:r>
    </w:p>
    <w:p w:rsidR="00066951" w:rsidRPr="009129C2" w:rsidRDefault="00066951" w:rsidP="00066951">
      <w:pPr>
        <w:pStyle w:val="ListNumber"/>
        <w:numPr>
          <w:ilvl w:val="0"/>
          <w:numId w:val="242"/>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325"/>
        </w:numPr>
      </w:pPr>
      <w:r w:rsidRPr="009129C2">
        <w:t xml:space="preserve">Click </w:t>
      </w:r>
      <w:r w:rsidRPr="009129C2">
        <w:rPr>
          <w:b/>
        </w:rPr>
        <w:t>Distribution &gt; Specimen Report</w:t>
      </w:r>
      <w:r w:rsidRPr="009129C2">
        <w:t>. The Specimen Distribution Search page opens.</w:t>
      </w:r>
    </w:p>
    <w:p w:rsidR="00066951" w:rsidRPr="009129C2" w:rsidRDefault="00066951" w:rsidP="00066951">
      <w:pPr>
        <w:pStyle w:val="ListNumber"/>
      </w:pPr>
      <w:r w:rsidRPr="009129C2">
        <w:t xml:space="preserve">Click </w:t>
      </w:r>
      <w:r w:rsidRPr="009129C2">
        <w:rPr>
          <w:b/>
        </w:rPr>
        <w:t>Attribute</w:t>
      </w:r>
      <w:r w:rsidRPr="009129C2">
        <w:t xml:space="preserve"> and specify the type of value for which to search.</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BodyTextIndent"/>
      </w:pPr>
      <w:r w:rsidRPr="009129C2">
        <w:t>If there is one specimen found, the Distribution Report page opens.</w:t>
      </w:r>
      <w:r w:rsidRPr="009129C2">
        <w:br/>
        <w:t>If there is more than one match, double click on the specimen in the list.</w:t>
      </w:r>
    </w:p>
    <w:p w:rsidR="00066951" w:rsidRPr="009129C2" w:rsidRDefault="00066951" w:rsidP="00066951">
      <w:pPr>
        <w:pStyle w:val="ListNumber"/>
      </w:pPr>
      <w:r w:rsidRPr="009129C2">
        <w:t xml:space="preserve">To export the item to a CSV file, click </w:t>
      </w:r>
      <w:r w:rsidRPr="009129C2">
        <w:rPr>
          <w:b/>
        </w:rPr>
        <w:t>Export</w:t>
      </w:r>
      <w:r w:rsidRPr="009129C2">
        <w:t xml:space="preserve">. </w:t>
      </w:r>
    </w:p>
    <w:p w:rsidR="00066951" w:rsidRPr="009129C2" w:rsidRDefault="00066951" w:rsidP="00066951">
      <w:pPr>
        <w:pStyle w:val="Heading3"/>
      </w:pPr>
      <w:bookmarkStart w:id="420" w:name="_Ref275757555"/>
      <w:bookmarkStart w:id="421" w:name="_Toc288121282"/>
      <w:r w:rsidRPr="009129C2">
        <w:t>Displaying Array Distribution Reports</w:t>
      </w:r>
      <w:bookmarkEnd w:id="420"/>
      <w:bookmarkEnd w:id="421"/>
    </w:p>
    <w:p w:rsidR="00066951" w:rsidRPr="009129C2" w:rsidRDefault="00066951" w:rsidP="00066951">
      <w:pPr>
        <w:pStyle w:val="BodyText"/>
      </w:pPr>
      <w:r w:rsidRPr="009129C2">
        <w:t xml:space="preserve">To </w:t>
      </w:r>
      <w:r w:rsidRPr="009129C2">
        <w:fldChar w:fldCharType="begin"/>
      </w:r>
      <w:r w:rsidRPr="009129C2">
        <w:instrText xml:space="preserve"> XE "Array Distribution Reports:displaying" </w:instrText>
      </w:r>
      <w:r w:rsidRPr="009129C2">
        <w:fldChar w:fldCharType="end"/>
      </w:r>
      <w:r w:rsidRPr="009129C2">
        <w:fldChar w:fldCharType="begin"/>
      </w:r>
      <w:r w:rsidRPr="009129C2">
        <w:instrText xml:space="preserve"> XE "Array Report option:displaying" </w:instrText>
      </w:r>
      <w:r w:rsidRPr="009129C2">
        <w:fldChar w:fldCharType="end"/>
      </w:r>
      <w:r w:rsidRPr="009129C2">
        <w:t>display array distribution reports:</w:t>
      </w:r>
    </w:p>
    <w:p w:rsidR="00066951" w:rsidRPr="009129C2" w:rsidRDefault="00066951" w:rsidP="00066951">
      <w:pPr>
        <w:pStyle w:val="ListNumber"/>
        <w:numPr>
          <w:ilvl w:val="0"/>
          <w:numId w:val="247"/>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326"/>
        </w:numPr>
      </w:pPr>
      <w:r w:rsidRPr="009129C2">
        <w:t xml:space="preserve">Click </w:t>
      </w:r>
      <w:r w:rsidRPr="009129C2">
        <w:rPr>
          <w:b/>
        </w:rPr>
        <w:t>Distribution &gt; Array Report</w:t>
      </w:r>
      <w:r w:rsidRPr="009129C2">
        <w:t>. The Array Distribution Search page opens.</w:t>
      </w:r>
    </w:p>
    <w:p w:rsidR="00066951" w:rsidRPr="009129C2" w:rsidRDefault="00066951" w:rsidP="00066951">
      <w:pPr>
        <w:pStyle w:val="ListNumber"/>
      </w:pPr>
      <w:r w:rsidRPr="009129C2">
        <w:t xml:space="preserve">Click </w:t>
      </w:r>
      <w:r w:rsidRPr="009129C2">
        <w:rPr>
          <w:b/>
        </w:rPr>
        <w:t>Attribute</w:t>
      </w:r>
      <w:r w:rsidRPr="009129C2">
        <w:t xml:space="preserve"> and specify the type of value for which to search.</w:t>
      </w:r>
    </w:p>
    <w:p w:rsidR="00066951" w:rsidRPr="009129C2" w:rsidRDefault="00066951" w:rsidP="00066951">
      <w:pPr>
        <w:pStyle w:val="ListNumber"/>
      </w:pPr>
      <w:r w:rsidRPr="009129C2">
        <w:t>Specify the Condition to apply to the search:</w:t>
      </w:r>
    </w:p>
    <w:p w:rsidR="00066951" w:rsidRPr="009129C2" w:rsidRDefault="00066951" w:rsidP="00066951">
      <w:pPr>
        <w:pStyle w:val="ListBullet5"/>
      </w:pPr>
      <w:r w:rsidRPr="009129C2">
        <w:rPr>
          <w:b/>
        </w:rPr>
        <w:t>Starts With</w:t>
      </w:r>
      <w:r w:rsidRPr="009129C2">
        <w:t xml:space="preserve"> finds attributes that start with the specified value. </w:t>
      </w:r>
      <w:r w:rsidRPr="009129C2">
        <w:rPr>
          <w:b/>
        </w:rPr>
        <w:t>Ends With</w:t>
      </w:r>
      <w:r w:rsidRPr="009129C2">
        <w:t xml:space="preserve"> finds attributes that end with the specified value.</w:t>
      </w:r>
    </w:p>
    <w:p w:rsidR="00066951" w:rsidRPr="009129C2" w:rsidRDefault="00066951" w:rsidP="00066951">
      <w:pPr>
        <w:pStyle w:val="ListBullet5"/>
      </w:pPr>
      <w:r w:rsidRPr="009129C2">
        <w:rPr>
          <w:b/>
        </w:rPr>
        <w:t>Contains</w:t>
      </w:r>
      <w:r w:rsidRPr="009129C2">
        <w:t xml:space="preserve"> finds attributes that contain the specified value anywhere within the attribute.</w:t>
      </w:r>
    </w:p>
    <w:p w:rsidR="00066951" w:rsidRPr="009129C2" w:rsidRDefault="00066951" w:rsidP="00066951">
      <w:pPr>
        <w:pStyle w:val="ListBullet5"/>
      </w:pPr>
      <w:r w:rsidRPr="009129C2">
        <w:rPr>
          <w:b/>
        </w:rPr>
        <w:t>Equals</w:t>
      </w:r>
      <w:r w:rsidRPr="009129C2">
        <w:t xml:space="preserve"> finds attributes that exactly equal the specified value. </w:t>
      </w:r>
      <w:r w:rsidRPr="009129C2">
        <w:rPr>
          <w:b/>
        </w:rPr>
        <w:t xml:space="preserve">Not Equals </w:t>
      </w:r>
      <w:r w:rsidRPr="009129C2">
        <w:t>finds attributes that are not the same as the specified value.</w:t>
      </w:r>
    </w:p>
    <w:p w:rsidR="00066951" w:rsidRPr="009129C2" w:rsidRDefault="00066951" w:rsidP="00066951">
      <w:pPr>
        <w:pStyle w:val="ListBullet5"/>
      </w:pPr>
      <w:r w:rsidRPr="009129C2">
        <w:t xml:space="preserve">If you select </w:t>
      </w:r>
      <w:r w:rsidRPr="009129C2">
        <w:rPr>
          <w:b/>
        </w:rPr>
        <w:t>is Null</w:t>
      </w:r>
      <w:r w:rsidRPr="009129C2">
        <w:t xml:space="preserve"> or </w:t>
      </w:r>
      <w:r w:rsidRPr="009129C2">
        <w:rPr>
          <w:b/>
        </w:rPr>
        <w:t>is Not Null</w:t>
      </w:r>
      <w:r w:rsidRPr="009129C2">
        <w:t>, the Value is disabled.</w:t>
      </w:r>
    </w:p>
    <w:p w:rsidR="00066951" w:rsidRPr="009129C2" w:rsidRDefault="00066951" w:rsidP="00066951">
      <w:pPr>
        <w:pStyle w:val="ListNumber"/>
      </w:pPr>
      <w:r w:rsidRPr="009129C2">
        <w:t>Enter the Value for which to search, if available.</w:t>
      </w:r>
    </w:p>
    <w:p w:rsidR="00066951" w:rsidRPr="009129C2" w:rsidRDefault="00066951" w:rsidP="00066951">
      <w:pPr>
        <w:pStyle w:val="ListNumber"/>
      </w:pPr>
      <w:r w:rsidRPr="009129C2">
        <w:t xml:space="preserve">Click </w:t>
      </w:r>
      <w:r w:rsidRPr="009129C2">
        <w:rPr>
          <w:b/>
        </w:rPr>
        <w:t>Search</w:t>
      </w:r>
      <w:r w:rsidRPr="009129C2">
        <w:t xml:space="preserve">. </w:t>
      </w:r>
    </w:p>
    <w:p w:rsidR="00066951" w:rsidRPr="009129C2" w:rsidRDefault="00066951" w:rsidP="00066951">
      <w:pPr>
        <w:pStyle w:val="BodyTextIndent"/>
      </w:pPr>
      <w:r w:rsidRPr="009129C2">
        <w:t>If there is one specimen found, the Array Report page opens.</w:t>
      </w:r>
      <w:r w:rsidRPr="009129C2">
        <w:br/>
        <w:t>If there is more than one match, double click on the array in the list.</w:t>
      </w:r>
    </w:p>
    <w:p w:rsidR="00066951" w:rsidRPr="009129C2" w:rsidRDefault="00066951" w:rsidP="00066951">
      <w:pPr>
        <w:pStyle w:val="ListNumber"/>
      </w:pPr>
      <w:r w:rsidRPr="009129C2">
        <w:t xml:space="preserve">To export the item to a CSV file, click </w:t>
      </w:r>
      <w:r w:rsidRPr="009129C2">
        <w:rPr>
          <w:b/>
        </w:rPr>
        <w:t>Export</w:t>
      </w:r>
      <w:r w:rsidRPr="009129C2">
        <w:t xml:space="preserve">. </w:t>
      </w:r>
    </w:p>
    <w:p w:rsidR="00066951" w:rsidRPr="009129C2" w:rsidRDefault="00066951" w:rsidP="00066951">
      <w:pPr>
        <w:pStyle w:val="Heading2"/>
      </w:pPr>
      <w:bookmarkStart w:id="422" w:name="_Ref275326459"/>
      <w:bookmarkStart w:id="423" w:name="_Ref275326464"/>
      <w:bookmarkStart w:id="424" w:name="_Toc288121283"/>
      <w:r w:rsidRPr="009129C2">
        <w:t>Ordering Workflow</w:t>
      </w:r>
      <w:bookmarkEnd w:id="422"/>
      <w:bookmarkEnd w:id="423"/>
      <w:bookmarkEnd w:id="424"/>
    </w:p>
    <w:p w:rsidR="00066951" w:rsidRPr="009129C2" w:rsidRDefault="00066951" w:rsidP="00066951">
      <w:pPr>
        <w:pStyle w:val="BodyText"/>
      </w:pPr>
      <w:r w:rsidRPr="009129C2">
        <w:t xml:space="preserve">To </w:t>
      </w:r>
      <w:r w:rsidRPr="009129C2">
        <w:fldChar w:fldCharType="begin"/>
      </w:r>
      <w:r w:rsidRPr="009129C2">
        <w:instrText xml:space="preserve"> XE "biospecimens:ordering workflow" </w:instrText>
      </w:r>
      <w:r w:rsidRPr="009129C2">
        <w:fldChar w:fldCharType="end"/>
      </w:r>
      <w:r w:rsidRPr="009129C2">
        <w:t>order biospecimens:</w:t>
      </w:r>
    </w:p>
    <w:p w:rsidR="00066951" w:rsidRPr="009129C2" w:rsidRDefault="00066951" w:rsidP="00066951">
      <w:pPr>
        <w:pStyle w:val="NoteMainbody"/>
      </w:pPr>
      <w:r w:rsidRPr="009129C2">
        <w:rPr>
          <w:b/>
        </w:rPr>
        <w:t>Note:</w:t>
      </w:r>
      <w:r w:rsidRPr="009129C2">
        <w:tab/>
        <w:t xml:space="preserve">You can order biospecimens if you are the Principal Investigator of a Distribution Protocol in </w:t>
      </w:r>
      <w:fldSimple w:instr=" DOCPROPERTY  ApplicationName  \* MERGEFORMAT ">
        <w:r w:rsidRPr="009129C2">
          <w:t>caTissue Suite</w:t>
        </w:r>
      </w:fldSimple>
      <w:r w:rsidRPr="009129C2">
        <w:t>. Super Administrators can order specimens under any distribution protocol. Also, users having distribution privilege can order specimens under any distribution protocol.</w:t>
      </w:r>
    </w:p>
    <w:p w:rsidR="00066951" w:rsidRPr="009129C2" w:rsidRDefault="00066951" w:rsidP="00066951">
      <w:pPr>
        <w:pStyle w:val="ListNumber"/>
        <w:numPr>
          <w:ilvl w:val="0"/>
          <w:numId w:val="72"/>
        </w:numPr>
      </w:pPr>
      <w:r w:rsidRPr="009129C2">
        <w:t>A Scientist performs a query and adds specimens, pathology cases, or arrays of interest to My List</w:t>
      </w:r>
      <w:r w:rsidRPr="009129C2">
        <w:rPr>
          <w:rStyle w:val="KeywordChar"/>
        </w:rPr>
        <w:t>.</w:t>
      </w:r>
      <w:r w:rsidRPr="009129C2">
        <w:t xml:space="preserve"> This step can be repeated across multiple queries. See</w:t>
      </w:r>
      <w:r w:rsidRPr="009129C2">
        <w:rPr>
          <w:rStyle w:val="Emphasis"/>
        </w:rPr>
        <w:t xml:space="preserve"> </w:t>
      </w:r>
      <w:fldSimple w:instr=" REF _Ref275326631 \h  \* MERGEFORMAT ">
        <w:r w:rsidR="00327542" w:rsidRPr="00327542">
          <w:rPr>
            <w:rStyle w:val="Emphasis"/>
          </w:rPr>
          <w:br w:type="page"/>
          <w:t>Step 1: Add Specimens of Interest to My List</w:t>
        </w:r>
      </w:fldSimple>
      <w:r w:rsidRPr="009129C2">
        <w:t>.</w:t>
      </w:r>
    </w:p>
    <w:p w:rsidR="00066951" w:rsidRPr="009129C2" w:rsidRDefault="00066951" w:rsidP="00066951">
      <w:pPr>
        <w:pStyle w:val="ListNumber"/>
        <w:numPr>
          <w:ilvl w:val="0"/>
          <w:numId w:val="163"/>
        </w:numPr>
      </w:pPr>
      <w:r w:rsidRPr="009129C2">
        <w:t xml:space="preserve">From My List, a Scientist accumulates the items to be ordered, and the Scientist submits the order. If you have the Distribution privilege, you can view the order on the Order View page. See </w:t>
      </w:r>
      <w:fldSimple w:instr=" REF _Ref275326643 \h  \* MERGEFORMAT ">
        <w:r w:rsidR="00327542" w:rsidRPr="00327542">
          <w:rPr>
            <w:rStyle w:val="Emphasis"/>
          </w:rPr>
          <w:t>Step 2: Order Biospecimens from My List</w:t>
        </w:r>
      </w:fldSimple>
      <w:r w:rsidRPr="009129C2">
        <w:rPr>
          <w:rStyle w:val="Emphasis"/>
        </w:rPr>
        <w:t>.</w:t>
      </w:r>
    </w:p>
    <w:p w:rsidR="00066951" w:rsidRPr="009129C2" w:rsidRDefault="00066951" w:rsidP="00066951">
      <w:pPr>
        <w:pStyle w:val="ListNumber"/>
        <w:numPr>
          <w:ilvl w:val="0"/>
          <w:numId w:val="327"/>
        </w:numPr>
      </w:pPr>
      <w:r w:rsidRPr="009129C2">
        <w:t xml:space="preserve">An Administrator reviews the request and approves or rejects the order. </w:t>
      </w:r>
    </w:p>
    <w:p w:rsidR="00066951" w:rsidRPr="009129C2" w:rsidRDefault="00066951" w:rsidP="00066951">
      <w:pPr>
        <w:pStyle w:val="ListNumber"/>
      </w:pPr>
      <w:r w:rsidRPr="009129C2">
        <w:t xml:space="preserve">If approved, a Technician can create new specimens and distribute them. See </w:t>
      </w:r>
      <w:r w:rsidRPr="009129C2">
        <w:rPr>
          <w:rStyle w:val="Emphasis"/>
        </w:rPr>
        <w:fldChar w:fldCharType="begin"/>
      </w:r>
      <w:r w:rsidRPr="009129C2">
        <w:rPr>
          <w:rStyle w:val="Emphasis"/>
        </w:rPr>
        <w:instrText xml:space="preserve"> REF _Ref275326501 \h </w:instrText>
      </w:r>
      <w:r w:rsidRPr="009129C2">
        <w:rPr>
          <w:rStyle w:val="Emphasis"/>
        </w:rPr>
      </w:r>
      <w:r w:rsidRPr="009129C2">
        <w:rPr>
          <w:rStyle w:val="Emphasis"/>
        </w:rPr>
        <w:fldChar w:fldCharType="separate"/>
      </w:r>
      <w:r w:rsidR="00327542" w:rsidRPr="009129C2">
        <w:t>Distributing Ordered Items</w:t>
      </w:r>
      <w:r w:rsidRPr="009129C2">
        <w:rPr>
          <w:rStyle w:val="Emphasis"/>
        </w:rPr>
        <w:fldChar w:fldCharType="end"/>
      </w:r>
      <w:r w:rsidRPr="009129C2">
        <w:t>.</w:t>
      </w:r>
    </w:p>
    <w:p w:rsidR="00066951" w:rsidRPr="009129C2" w:rsidRDefault="00066951" w:rsidP="00066951">
      <w:pPr>
        <w:pStyle w:val="ListNumber"/>
      </w:pPr>
      <w:r w:rsidRPr="009129C2">
        <w:t xml:space="preserve">Once an order is processed and distributed, a distribution report is generated. </w:t>
      </w:r>
    </w:p>
    <w:p w:rsidR="00066951" w:rsidRPr="009129C2" w:rsidRDefault="00066951" w:rsidP="00066951">
      <w:pPr>
        <w:pStyle w:val="BodyText0"/>
      </w:pPr>
      <w:r w:rsidRPr="009129C2">
        <w:t>The following figure outlines the workflow of ordering biospecimens.</w:t>
      </w:r>
    </w:p>
    <w:p w:rsidR="00066951" w:rsidRPr="009129C2" w:rsidRDefault="007A0E2C" w:rsidP="00066951">
      <w:pPr>
        <w:pStyle w:val="GraphicAnchorMain"/>
      </w:pPr>
      <w:r>
        <w:rPr>
          <w:noProof/>
        </w:rPr>
        <w:drawing>
          <wp:inline distT="0" distB="0" distL="0" distR="0">
            <wp:extent cx="5934075" cy="1247775"/>
            <wp:effectExtent l="19050" t="0" r="9525" b="0"/>
            <wp:docPr id="125" name="Picture 125" descr="This graphic shows the Biospecimen ordering workflow as descri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is graphic shows the Biospecimen ordering workflow as described."/>
                    <pic:cNvPicPr>
                      <a:picLocks noChangeAspect="1" noChangeArrowheads="1"/>
                    </pic:cNvPicPr>
                  </pic:nvPicPr>
                  <pic:blipFill>
                    <a:blip r:embed="rId155"/>
                    <a:srcRect/>
                    <a:stretch>
                      <a:fillRect/>
                    </a:stretch>
                  </pic:blipFill>
                  <pic:spPr bwMode="auto">
                    <a:xfrm>
                      <a:off x="0" y="0"/>
                      <a:ext cx="5934075" cy="1247775"/>
                    </a:xfrm>
                    <a:prstGeom prst="rect">
                      <a:avLst/>
                    </a:prstGeom>
                    <a:noFill/>
                    <a:ln w="9525">
                      <a:noFill/>
                      <a:miter lim="800000"/>
                      <a:headEnd/>
                      <a:tailEnd/>
                    </a:ln>
                  </pic:spPr>
                </pic:pic>
              </a:graphicData>
            </a:graphic>
          </wp:inline>
        </w:drawing>
      </w:r>
    </w:p>
    <w:p w:rsidR="00066951" w:rsidRPr="009129C2" w:rsidRDefault="00066951" w:rsidP="00066951">
      <w:pPr>
        <w:pStyle w:val="Caption"/>
        <w:ind w:left="1440"/>
      </w:pPr>
      <w:r w:rsidRPr="009129C2">
        <w:t xml:space="preserve">Figure </w:t>
      </w:r>
      <w:fldSimple w:instr=" SEQ Figure \* ARABIC ">
        <w:r w:rsidR="00327542">
          <w:rPr>
            <w:noProof/>
          </w:rPr>
          <w:t>135</w:t>
        </w:r>
      </w:fldSimple>
      <w:r w:rsidRPr="009129C2">
        <w:t>: Biospecimen Ordering Workflow</w:t>
      </w:r>
    </w:p>
    <w:p w:rsidR="00066951" w:rsidRPr="009129C2" w:rsidRDefault="00066951" w:rsidP="00066951">
      <w:pPr>
        <w:pStyle w:val="Heading3"/>
        <w:rPr>
          <w:rStyle w:val="BodyTextChar2"/>
        </w:rPr>
      </w:pPr>
      <w:bookmarkStart w:id="425" w:name="_Ref275326631"/>
      <w:bookmarkStart w:id="426" w:name="_Ref275326635"/>
      <w:r>
        <w:br w:type="page"/>
      </w:r>
      <w:bookmarkStart w:id="427" w:name="_Toc288121284"/>
      <w:r w:rsidRPr="009129C2">
        <w:t>Step 1: Add Specimens of Interest to My List</w:t>
      </w:r>
      <w:bookmarkEnd w:id="425"/>
      <w:bookmarkEnd w:id="426"/>
      <w:bookmarkEnd w:id="427"/>
    </w:p>
    <w:p w:rsidR="00066951" w:rsidRPr="009129C2" w:rsidRDefault="00066951" w:rsidP="00066951">
      <w:pPr>
        <w:pStyle w:val="BodyText"/>
        <w:rPr>
          <w:rStyle w:val="KeywordChar"/>
        </w:rPr>
      </w:pPr>
      <w:r w:rsidRPr="009129C2">
        <w:t xml:space="preserve">The </w:t>
      </w:r>
      <w:r w:rsidRPr="009129C2">
        <w:fldChar w:fldCharType="begin"/>
      </w:r>
      <w:r w:rsidRPr="009129C2">
        <w:instrText xml:space="preserve"> XE "My List:adding specimens" </w:instrText>
      </w:r>
      <w:r w:rsidRPr="009129C2">
        <w:fldChar w:fldCharType="end"/>
      </w:r>
      <w:r w:rsidRPr="009129C2">
        <w:fldChar w:fldCharType="begin"/>
      </w:r>
      <w:r w:rsidRPr="009129C2">
        <w:instrText xml:space="preserve"> XE "specimens:adding to My List" </w:instrText>
      </w:r>
      <w:r w:rsidRPr="009129C2">
        <w:fldChar w:fldCharType="end"/>
      </w:r>
      <w:r w:rsidRPr="009129C2">
        <w:t>following table lists the objects in My List</w:t>
      </w:r>
    </w:p>
    <w:tbl>
      <w:tblPr>
        <w:tblW w:w="9408" w:type="dxa"/>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730"/>
        <w:gridCol w:w="6678"/>
      </w:tblGrid>
      <w:tr w:rsidR="00066951" w:rsidRPr="009129C2">
        <w:tblPrEx>
          <w:tblCellMar>
            <w:top w:w="0" w:type="dxa"/>
            <w:bottom w:w="0" w:type="dxa"/>
          </w:tblCellMar>
        </w:tblPrEx>
        <w:trPr>
          <w:trHeight w:val="458"/>
        </w:trPr>
        <w:tc>
          <w:tcPr>
            <w:tcW w:w="2730" w:type="dxa"/>
            <w:shd w:val="clear" w:color="auto" w:fill="D9D9D9"/>
          </w:tcPr>
          <w:p w:rsidR="00066951" w:rsidRPr="009129C2" w:rsidRDefault="00066951" w:rsidP="00066951">
            <w:pPr>
              <w:pStyle w:val="TableHeader"/>
              <w:rPr>
                <w:noProof/>
              </w:rPr>
            </w:pPr>
            <w:r w:rsidRPr="009129C2">
              <w:rPr>
                <w:noProof/>
              </w:rPr>
              <w:t>Ordered Items</w:t>
            </w:r>
          </w:p>
        </w:tc>
        <w:tc>
          <w:tcPr>
            <w:tcW w:w="6678" w:type="dxa"/>
            <w:shd w:val="clear" w:color="auto" w:fill="D9D9D9"/>
          </w:tcPr>
          <w:p w:rsidR="00066951" w:rsidRPr="009129C2" w:rsidRDefault="00066951" w:rsidP="00066951">
            <w:pPr>
              <w:pStyle w:val="TableHeader"/>
            </w:pPr>
            <w:r w:rsidRPr="009129C2">
              <w:t>Objects to Add to My List from the Query Results</w:t>
            </w:r>
          </w:p>
        </w:tc>
      </w:tr>
      <w:tr w:rsidR="00066951" w:rsidRPr="009129C2">
        <w:tblPrEx>
          <w:tblCellMar>
            <w:top w:w="0" w:type="dxa"/>
            <w:bottom w:w="0" w:type="dxa"/>
          </w:tblCellMar>
        </w:tblPrEx>
        <w:trPr>
          <w:trHeight w:val="440"/>
        </w:trPr>
        <w:tc>
          <w:tcPr>
            <w:tcW w:w="2730" w:type="dxa"/>
          </w:tcPr>
          <w:p w:rsidR="00066951" w:rsidRPr="009129C2" w:rsidRDefault="00066951" w:rsidP="00066951">
            <w:pPr>
              <w:pStyle w:val="TableText0"/>
            </w:pPr>
            <w:r w:rsidRPr="009129C2">
              <w:t xml:space="preserve">Biospecimens, or their aliquots or its derivatives </w:t>
            </w:r>
          </w:p>
        </w:tc>
        <w:tc>
          <w:tcPr>
            <w:tcW w:w="6678" w:type="dxa"/>
          </w:tcPr>
          <w:p w:rsidR="00066951" w:rsidRPr="009129C2" w:rsidRDefault="00066951" w:rsidP="00066951">
            <w:pPr>
              <w:pStyle w:val="TableText0"/>
            </w:pPr>
            <w:r w:rsidRPr="009129C2">
              <w:t>Specimen, MolecularSpecimen, TissueSpecimen, FluidSpecimen, CellSpecimen</w:t>
            </w:r>
          </w:p>
        </w:tc>
      </w:tr>
      <w:tr w:rsidR="00066951" w:rsidRPr="009129C2">
        <w:tblPrEx>
          <w:tblCellMar>
            <w:top w:w="0" w:type="dxa"/>
            <w:bottom w:w="0" w:type="dxa"/>
          </w:tblCellMar>
        </w:tblPrEx>
        <w:trPr>
          <w:trHeight w:val="278"/>
        </w:trPr>
        <w:tc>
          <w:tcPr>
            <w:tcW w:w="2730" w:type="dxa"/>
          </w:tcPr>
          <w:p w:rsidR="00066951" w:rsidRPr="009129C2" w:rsidRDefault="00066951" w:rsidP="00066951">
            <w:pPr>
              <w:pStyle w:val="TableText0"/>
            </w:pPr>
            <w:r w:rsidRPr="009129C2">
              <w:t>Arrays</w:t>
            </w:r>
          </w:p>
        </w:tc>
        <w:tc>
          <w:tcPr>
            <w:tcW w:w="6678" w:type="dxa"/>
          </w:tcPr>
          <w:p w:rsidR="00066951" w:rsidRPr="009129C2" w:rsidRDefault="00066951" w:rsidP="00066951">
            <w:pPr>
              <w:pStyle w:val="TableText0"/>
            </w:pPr>
            <w:r w:rsidRPr="009129C2">
              <w:t>SpecimenArrays</w:t>
            </w:r>
          </w:p>
        </w:tc>
      </w:tr>
      <w:tr w:rsidR="00066951" w:rsidRPr="009129C2">
        <w:tblPrEx>
          <w:tblCellMar>
            <w:top w:w="0" w:type="dxa"/>
            <w:bottom w:w="0" w:type="dxa"/>
          </w:tblCellMar>
        </w:tblPrEx>
        <w:trPr>
          <w:trHeight w:val="530"/>
        </w:trPr>
        <w:tc>
          <w:tcPr>
            <w:tcW w:w="2730" w:type="dxa"/>
          </w:tcPr>
          <w:p w:rsidR="00066951" w:rsidRPr="009129C2" w:rsidRDefault="00066951" w:rsidP="00066951">
            <w:pPr>
              <w:pStyle w:val="TableText0"/>
            </w:pPr>
            <w:r w:rsidRPr="009129C2">
              <w:t>Pathological case</w:t>
            </w:r>
          </w:p>
        </w:tc>
        <w:tc>
          <w:tcPr>
            <w:tcW w:w="6678" w:type="dxa"/>
          </w:tcPr>
          <w:p w:rsidR="00066951" w:rsidRPr="009129C2" w:rsidRDefault="00066951" w:rsidP="00066951">
            <w:pPr>
              <w:pStyle w:val="TableText0"/>
            </w:pPr>
            <w:r w:rsidRPr="009129C2">
              <w:t>IdentifiedSurgicalPathologyReport or De-identifiedSurgicalPathologyReport</w:t>
            </w:r>
          </w:p>
          <w:p w:rsidR="00066951" w:rsidRPr="009129C2" w:rsidRDefault="00066951" w:rsidP="00066951">
            <w:pPr>
              <w:pStyle w:val="TableText0"/>
            </w:pPr>
            <w:r w:rsidRPr="009129C2">
              <w:t>(Specimens and specimen arrays from these reports can be ordered.)</w:t>
            </w:r>
          </w:p>
        </w:tc>
      </w:tr>
    </w:tbl>
    <w:p w:rsidR="00066951" w:rsidRPr="009129C2" w:rsidRDefault="00066951" w:rsidP="00066951">
      <w:pPr>
        <w:pStyle w:val="Heading3"/>
        <w:rPr>
          <w:rStyle w:val="KeywordChar"/>
        </w:rPr>
      </w:pPr>
      <w:bookmarkStart w:id="428" w:name="_Ref275326643"/>
      <w:bookmarkStart w:id="429" w:name="_Toc288121285"/>
      <w:r w:rsidRPr="009129C2">
        <w:t>Step 2: Order Biospecimens from My List</w:t>
      </w:r>
      <w:bookmarkEnd w:id="428"/>
      <w:bookmarkEnd w:id="429"/>
    </w:p>
    <w:p w:rsidR="00066951" w:rsidRPr="009129C2" w:rsidRDefault="00066951" w:rsidP="00066951">
      <w:pPr>
        <w:pStyle w:val="BodyText"/>
        <w:rPr>
          <w:rStyle w:val="KeywordChar"/>
          <w:rFonts w:ascii="Arial" w:hAnsi="Arial" w:cs="Times New Roman"/>
          <w:sz w:val="22"/>
          <w:lang w:bidi="ar-SA"/>
        </w:rPr>
      </w:pPr>
      <w:r w:rsidRPr="009129C2">
        <w:rPr>
          <w:rStyle w:val="KeywordChar"/>
          <w:rFonts w:ascii="Arial" w:hAnsi="Arial" w:cs="Times New Roman"/>
          <w:sz w:val="22"/>
          <w:lang w:bidi="ar-SA"/>
        </w:rPr>
        <w:t xml:space="preserve">To </w:t>
      </w:r>
      <w:r w:rsidRPr="009129C2">
        <w:t xml:space="preserve"> </w:t>
      </w:r>
      <w:r w:rsidRPr="009129C2">
        <w:fldChar w:fldCharType="begin"/>
      </w:r>
      <w:r w:rsidRPr="009129C2">
        <w:instrText xml:space="preserve"> XE "My List:ordering biospecimens" </w:instrText>
      </w:r>
      <w:r w:rsidRPr="009129C2">
        <w:fldChar w:fldCharType="end"/>
      </w:r>
      <w:r w:rsidRPr="009129C2">
        <w:fldChar w:fldCharType="begin"/>
      </w:r>
      <w:r w:rsidRPr="009129C2">
        <w:instrText xml:space="preserve"> XE "biospecimens:ordering from My List" </w:instrText>
      </w:r>
      <w:r w:rsidRPr="009129C2">
        <w:fldChar w:fldCharType="end"/>
      </w:r>
      <w:r w:rsidRPr="009129C2">
        <w:rPr>
          <w:rStyle w:val="KeywordChar"/>
          <w:rFonts w:ascii="Arial" w:hAnsi="Arial" w:cs="Times New Roman"/>
          <w:sz w:val="22"/>
          <w:lang w:bidi="ar-SA"/>
        </w:rPr>
        <w:t xml:space="preserve">order biospecimens </w:t>
      </w:r>
      <w:r w:rsidRPr="009129C2">
        <w:t>from My List</w:t>
      </w:r>
      <w:r w:rsidRPr="009129C2">
        <w:rPr>
          <w:rStyle w:val="KeywordChar"/>
          <w:rFonts w:ascii="Arial" w:hAnsi="Arial" w:cs="Times New Roman"/>
          <w:sz w:val="22"/>
          <w:lang w:bidi="ar-SA"/>
        </w:rPr>
        <w:t>:</w:t>
      </w:r>
    </w:p>
    <w:p w:rsidR="00066951" w:rsidRPr="009129C2" w:rsidRDefault="00066951" w:rsidP="00066951">
      <w:pPr>
        <w:pStyle w:val="ListBullet"/>
        <w:rPr>
          <w:rStyle w:val="Emphasis"/>
        </w:rPr>
      </w:pPr>
      <w:fldSimple w:instr=" REF _Ref275326788 \h  \* MERGEFORMAT ">
        <w:r w:rsidR="00327542" w:rsidRPr="00327542">
          <w:rPr>
            <w:rStyle w:val="Emphasis"/>
          </w:rPr>
          <w:t>Step 2a: Submitting an Order from My List</w:t>
        </w:r>
      </w:fldSimple>
    </w:p>
    <w:p w:rsidR="00066951" w:rsidRPr="009129C2" w:rsidRDefault="00066951" w:rsidP="00066951">
      <w:pPr>
        <w:pStyle w:val="ListBullet"/>
        <w:rPr>
          <w:rStyle w:val="Emphasis"/>
        </w:rPr>
      </w:pPr>
      <w:fldSimple w:instr=" REF _Ref275326791 \h  \* MERGEFORMAT ">
        <w:r w:rsidR="00327542" w:rsidRPr="00327542">
          <w:rPr>
            <w:rStyle w:val="Emphasis"/>
          </w:rPr>
          <w:t>Step 2b: Selecting the Distribution Protocol</w:t>
        </w:r>
      </w:fldSimple>
    </w:p>
    <w:p w:rsidR="00066951" w:rsidRPr="009129C2" w:rsidRDefault="00066951" w:rsidP="00066951">
      <w:pPr>
        <w:pStyle w:val="ListBullet"/>
        <w:rPr>
          <w:rStyle w:val="Emphasis"/>
        </w:rPr>
      </w:pPr>
      <w:fldSimple w:instr=" REF _Ref275326794 \h  \* MERGEFORMAT ">
        <w:r w:rsidR="00327542" w:rsidRPr="00327542">
          <w:rPr>
            <w:rStyle w:val="Emphasis"/>
          </w:rPr>
          <w:t>Step 2c: Preparing the Order List</w:t>
        </w:r>
      </w:fldSimple>
    </w:p>
    <w:p w:rsidR="00066951" w:rsidRPr="009129C2" w:rsidRDefault="00066951" w:rsidP="00066951">
      <w:pPr>
        <w:pStyle w:val="Heading4"/>
      </w:pPr>
      <w:bookmarkStart w:id="430" w:name="_Ref275326788"/>
      <w:r w:rsidRPr="009129C2">
        <w:t>Step 2a: Submitting an Order from My List</w:t>
      </w:r>
      <w:bookmarkEnd w:id="430"/>
    </w:p>
    <w:p w:rsidR="00066951" w:rsidRPr="009129C2" w:rsidRDefault="00066951" w:rsidP="00066951">
      <w:pPr>
        <w:pStyle w:val="BodyText"/>
      </w:pPr>
      <w:r w:rsidRPr="009129C2">
        <w:t xml:space="preserve">To </w:t>
      </w:r>
      <w:r w:rsidRPr="009129C2">
        <w:fldChar w:fldCharType="begin"/>
      </w:r>
      <w:r w:rsidRPr="009129C2">
        <w:instrText xml:space="preserve"> XE "My List:submitting an order" </w:instrText>
      </w:r>
      <w:r w:rsidRPr="009129C2">
        <w:fldChar w:fldCharType="end"/>
      </w:r>
      <w:r w:rsidRPr="009129C2">
        <w:t>submit an Order from My List:</w:t>
      </w:r>
    </w:p>
    <w:p w:rsidR="00066951" w:rsidRPr="009129C2" w:rsidRDefault="00066951" w:rsidP="00066951">
      <w:pPr>
        <w:pStyle w:val="NoteMainbody"/>
      </w:pPr>
      <w:r w:rsidRPr="009129C2">
        <w:rPr>
          <w:b/>
        </w:rPr>
        <w:t>Note:</w:t>
      </w:r>
      <w:r w:rsidRPr="009129C2">
        <w:tab/>
        <w:t xml:space="preserve">You can place an order based on biospecimens, pathology cases, and arrays, or all three. To place pathology case orders, add </w:t>
      </w:r>
      <w:r w:rsidRPr="009129C2">
        <w:rPr>
          <w:rStyle w:val="BodyTextChar2"/>
          <w:rFonts w:ascii="Palatino Linotype" w:hAnsi="Palatino Linotype"/>
          <w:lang w:bidi="ar-SA"/>
        </w:rPr>
        <w:t>identified Surgical Pathology Reports (SPRs) or de-identified surgical pathology reports to My List.</w:t>
      </w:r>
    </w:p>
    <w:p w:rsidR="00066951" w:rsidRPr="009129C2" w:rsidRDefault="00066951" w:rsidP="00066951">
      <w:pPr>
        <w:pStyle w:val="ListNumber"/>
        <w:numPr>
          <w:ilvl w:val="0"/>
          <w:numId w:val="73"/>
        </w:numPr>
      </w:pPr>
      <w:r w:rsidRPr="009129C2">
        <w:t xml:space="preserve">Click the </w:t>
      </w:r>
      <w:r w:rsidRPr="009129C2">
        <w:rPr>
          <w:b/>
        </w:rPr>
        <w:t>Search</w:t>
      </w:r>
      <w:r w:rsidRPr="009129C2">
        <w:t xml:space="preserve"> tab. </w:t>
      </w:r>
    </w:p>
    <w:p w:rsidR="00066951" w:rsidRPr="009129C2" w:rsidRDefault="00066951" w:rsidP="00066951">
      <w:pPr>
        <w:pStyle w:val="ListNumber"/>
        <w:numPr>
          <w:ilvl w:val="0"/>
          <w:numId w:val="164"/>
        </w:numPr>
      </w:pPr>
      <w:r w:rsidRPr="009129C2">
        <w:t xml:space="preserve">Click </w:t>
      </w:r>
      <w:r w:rsidRPr="009129C2">
        <w:rPr>
          <w:b/>
        </w:rPr>
        <w:t>My List View</w:t>
      </w:r>
      <w:r w:rsidRPr="009129C2">
        <w:t>.</w:t>
      </w:r>
    </w:p>
    <w:p w:rsidR="00066951" w:rsidRPr="009129C2" w:rsidRDefault="00066951" w:rsidP="00066951">
      <w:pPr>
        <w:pStyle w:val="ListNumber"/>
        <w:numPr>
          <w:ilvl w:val="0"/>
          <w:numId w:val="328"/>
        </w:numPr>
      </w:pPr>
      <w:r w:rsidRPr="009129C2">
        <w:t>Select the specimens to order.</w:t>
      </w:r>
    </w:p>
    <w:p w:rsidR="00066951" w:rsidRPr="009129C2" w:rsidRDefault="00066951" w:rsidP="00066951">
      <w:pPr>
        <w:pStyle w:val="ListNumber"/>
      </w:pPr>
      <w:r w:rsidRPr="009129C2">
        <w:t xml:space="preserve">Select the </w:t>
      </w:r>
      <w:r w:rsidRPr="009129C2">
        <w:rPr>
          <w:b/>
        </w:rPr>
        <w:t>Order Biospecimens</w:t>
      </w:r>
      <w:r w:rsidRPr="009129C2">
        <w:t xml:space="preserve"> radio button.</w:t>
      </w:r>
    </w:p>
    <w:p w:rsidR="00066951" w:rsidRPr="009129C2" w:rsidRDefault="00066951" w:rsidP="00066951">
      <w:pPr>
        <w:pStyle w:val="ListNumber"/>
      </w:pPr>
      <w:r w:rsidRPr="009129C2">
        <w:t xml:space="preserve">Click </w:t>
      </w:r>
      <w:r w:rsidRPr="009129C2">
        <w:rPr>
          <w:b/>
        </w:rPr>
        <w:t>Submit</w:t>
      </w:r>
      <w:r w:rsidRPr="009129C2">
        <w:t xml:space="preserve">. </w:t>
      </w:r>
      <w:fldSimple w:instr=" DOCPROPERTY  ApplicationName  \* MERGEFORMAT ">
        <w:r w:rsidRPr="009129C2">
          <w:t>caTissue Suite</w:t>
        </w:r>
      </w:fldSimple>
      <w:r w:rsidRPr="009129C2">
        <w:t xml:space="preserve"> navigates to the Create Order page.</w:t>
      </w:r>
    </w:p>
    <w:p w:rsidR="00066951" w:rsidRPr="009129C2" w:rsidRDefault="00066951" w:rsidP="00066951">
      <w:pPr>
        <w:pStyle w:val="NoteInList"/>
      </w:pPr>
      <w:r w:rsidRPr="009129C2">
        <w:rPr>
          <w:b/>
        </w:rPr>
        <w:br w:type="page"/>
        <w:t>Note:</w:t>
      </w:r>
      <w:r w:rsidRPr="009129C2">
        <w:tab/>
        <w:t>You cannot order specimens that are located virtually, have zero quantity, are not available, or are anticipated.</w:t>
      </w:r>
    </w:p>
    <w:p w:rsidR="00066951" w:rsidRPr="009129C2" w:rsidRDefault="007A0E2C" w:rsidP="00066951">
      <w:pPr>
        <w:pStyle w:val="GraphicAnchorMain"/>
      </w:pPr>
      <w:r>
        <w:rPr>
          <w:noProof/>
        </w:rPr>
        <w:drawing>
          <wp:inline distT="0" distB="0" distL="0" distR="0">
            <wp:extent cx="5943600" cy="3343275"/>
            <wp:effectExtent l="19050" t="19050" r="19050" b="28575"/>
            <wp:docPr id="126" name="Picture 126" descr="This screen shot shows how to Submit an order, Select operation to be performed on the selected speci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is screen shot shows how to Submit an order, Select operation to be performed on the selected specimens."/>
                    <pic:cNvPicPr>
                      <a:picLocks noChangeAspect="1" noChangeArrowheads="1"/>
                    </pic:cNvPicPr>
                  </pic:nvPicPr>
                  <pic:blipFill>
                    <a:blip r:embed="rId156"/>
                    <a:srcRect/>
                    <a:stretch>
                      <a:fillRect/>
                    </a:stretch>
                  </pic:blipFill>
                  <pic:spPr bwMode="auto">
                    <a:xfrm>
                      <a:off x="0" y="0"/>
                      <a:ext cx="5943600" cy="33432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136</w:t>
        </w:r>
      </w:fldSimple>
      <w:r w:rsidRPr="009129C2">
        <w:t>: Submitting an Order</w:t>
      </w:r>
    </w:p>
    <w:p w:rsidR="00066951" w:rsidRPr="009129C2" w:rsidRDefault="00066951" w:rsidP="00066951">
      <w:pPr>
        <w:pStyle w:val="Heading4"/>
      </w:pPr>
      <w:bookmarkStart w:id="431" w:name="_Ref275326791"/>
      <w:r w:rsidRPr="009129C2">
        <w:t>Step 2b: Selecting the Distribution Protocol</w:t>
      </w:r>
      <w:bookmarkEnd w:id="431"/>
    </w:p>
    <w:p w:rsidR="00066951" w:rsidRPr="009129C2" w:rsidRDefault="00066951" w:rsidP="00066951">
      <w:pPr>
        <w:pStyle w:val="BodyText"/>
      </w:pPr>
      <w:r w:rsidRPr="009129C2">
        <w:t xml:space="preserve">To </w:t>
      </w:r>
      <w:r w:rsidRPr="009129C2">
        <w:fldChar w:fldCharType="begin"/>
      </w:r>
      <w:r w:rsidRPr="009129C2">
        <w:instrText xml:space="preserve"> XE "Distribution Protocol:selecting" </w:instrText>
      </w:r>
      <w:r w:rsidRPr="009129C2">
        <w:fldChar w:fldCharType="end"/>
      </w:r>
      <w:r w:rsidRPr="009129C2">
        <w:t>select the Distribution Protocol:</w:t>
      </w:r>
    </w:p>
    <w:p w:rsidR="00066951" w:rsidRPr="009129C2" w:rsidRDefault="00066951" w:rsidP="00066951">
      <w:pPr>
        <w:pStyle w:val="ListNumber"/>
        <w:numPr>
          <w:ilvl w:val="0"/>
          <w:numId w:val="74"/>
        </w:numPr>
      </w:pPr>
      <w:r w:rsidRPr="009129C2">
        <w:t xml:space="preserve">Enter the </w:t>
      </w:r>
      <w:r w:rsidRPr="009129C2">
        <w:rPr>
          <w:b/>
        </w:rPr>
        <w:t>Order List Title</w:t>
      </w:r>
      <w:r w:rsidRPr="009129C2">
        <w:t>.</w:t>
      </w:r>
    </w:p>
    <w:p w:rsidR="00066951" w:rsidRPr="009129C2" w:rsidRDefault="00066951" w:rsidP="00066951">
      <w:pPr>
        <w:pStyle w:val="ListNumber"/>
        <w:numPr>
          <w:ilvl w:val="0"/>
          <w:numId w:val="165"/>
        </w:numPr>
      </w:pPr>
      <w:r w:rsidRPr="009129C2">
        <w:t xml:space="preserve">Select the appropriate distribution protocol for the specimens being ordered from the </w:t>
      </w:r>
      <w:r w:rsidRPr="009129C2">
        <w:rPr>
          <w:b/>
        </w:rPr>
        <w:t>Distribution</w:t>
      </w:r>
      <w:r w:rsidRPr="009129C2">
        <w:t xml:space="preserve"> </w:t>
      </w:r>
      <w:r w:rsidRPr="009129C2">
        <w:rPr>
          <w:b/>
        </w:rPr>
        <w:t>Protocol</w:t>
      </w:r>
      <w:r w:rsidRPr="009129C2">
        <w:t xml:space="preserve"> drop-down list.</w:t>
      </w:r>
    </w:p>
    <w:p w:rsidR="00066951" w:rsidRPr="009129C2" w:rsidRDefault="00066951" w:rsidP="00066951">
      <w:pPr>
        <w:pStyle w:val="ListNumber"/>
        <w:numPr>
          <w:ilvl w:val="0"/>
          <w:numId w:val="329"/>
        </w:numPr>
      </w:pPr>
      <w:r w:rsidRPr="009129C2">
        <w:t xml:space="preserve">Click </w:t>
      </w:r>
      <w:r w:rsidRPr="009129C2">
        <w:rPr>
          <w:b/>
        </w:rPr>
        <w:t>Next</w:t>
      </w:r>
      <w:r w:rsidRPr="009129C2">
        <w:t>.</w:t>
      </w:r>
    </w:p>
    <w:p w:rsidR="00066951" w:rsidRPr="009129C2" w:rsidRDefault="007A0E2C" w:rsidP="00066951">
      <w:pPr>
        <w:pStyle w:val="GraphicAnchorMain"/>
      </w:pPr>
      <w:r>
        <w:rPr>
          <w:noProof/>
        </w:rPr>
        <w:drawing>
          <wp:inline distT="0" distB="0" distL="0" distR="0">
            <wp:extent cx="5876925" cy="1876425"/>
            <wp:effectExtent l="19050" t="19050" r="28575" b="28575"/>
            <wp:docPr id="127" name="Picture 127" descr="This screen shot shows the Create Order page and selecting a distribu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is screen shot shows the Create Order page and selecting a distribution protocol."/>
                    <pic:cNvPicPr>
                      <a:picLocks noChangeAspect="1" noChangeArrowheads="1"/>
                    </pic:cNvPicPr>
                  </pic:nvPicPr>
                  <pic:blipFill>
                    <a:blip r:embed="rId157"/>
                    <a:srcRect/>
                    <a:stretch>
                      <a:fillRect/>
                    </a:stretch>
                  </pic:blipFill>
                  <pic:spPr bwMode="auto">
                    <a:xfrm>
                      <a:off x="0" y="0"/>
                      <a:ext cx="5876925" cy="18764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left="1440"/>
      </w:pPr>
      <w:r w:rsidRPr="009129C2">
        <w:t xml:space="preserve">Figure </w:t>
      </w:r>
      <w:fldSimple w:instr=" SEQ Figure \* ARABIC ">
        <w:r w:rsidR="00327542">
          <w:rPr>
            <w:noProof/>
          </w:rPr>
          <w:t>137</w:t>
        </w:r>
      </w:fldSimple>
      <w:r w:rsidRPr="009129C2">
        <w:t>: Selecting Distribution Protocol</w:t>
      </w:r>
    </w:p>
    <w:p w:rsidR="00066951" w:rsidRPr="009129C2" w:rsidRDefault="00066951" w:rsidP="00066951">
      <w:pPr>
        <w:pStyle w:val="Heading4"/>
      </w:pPr>
      <w:bookmarkStart w:id="432" w:name="_Ref275326794"/>
      <w:r w:rsidRPr="009129C2">
        <w:t>Step 2c: Preparing the Order List</w:t>
      </w:r>
      <w:bookmarkEnd w:id="432"/>
    </w:p>
    <w:p w:rsidR="00066951" w:rsidRPr="009129C2" w:rsidRDefault="00066951" w:rsidP="00066951">
      <w:pPr>
        <w:pStyle w:val="BodyText"/>
      </w:pPr>
      <w:r w:rsidRPr="009129C2">
        <w:t xml:space="preserve">The </w:t>
      </w:r>
      <w:r w:rsidRPr="009129C2">
        <w:fldChar w:fldCharType="begin"/>
      </w:r>
      <w:r w:rsidRPr="009129C2">
        <w:instrText xml:space="preserve"> XE "order list:preparing" </w:instrText>
      </w:r>
      <w:r w:rsidRPr="009129C2">
        <w:fldChar w:fldCharType="end"/>
      </w:r>
      <w:r w:rsidRPr="009129C2">
        <w:t>detailed steps to prepare order lists are enumerated under the following sections.</w:t>
      </w:r>
    </w:p>
    <w:p w:rsidR="00066951" w:rsidRPr="009129C2" w:rsidRDefault="007A0E2C" w:rsidP="00066951">
      <w:pPr>
        <w:pStyle w:val="GraphicAnchorMain"/>
      </w:pPr>
      <w:r>
        <w:rPr>
          <w:noProof/>
        </w:rPr>
        <w:drawing>
          <wp:inline distT="0" distB="0" distL="0" distR="0">
            <wp:extent cx="5972175" cy="2362200"/>
            <wp:effectExtent l="19050" t="19050" r="28575" b="19050"/>
            <wp:docPr id="128" name="Picture 128" descr="This screen shot shows teh Order Details page, preparing an ord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his screen shot shows teh Order Details page, preparing an order list."/>
                    <pic:cNvPicPr>
                      <a:picLocks noChangeAspect="1" noChangeArrowheads="1"/>
                    </pic:cNvPicPr>
                  </pic:nvPicPr>
                  <pic:blipFill>
                    <a:blip r:embed="rId158"/>
                    <a:srcRect/>
                    <a:stretch>
                      <a:fillRect/>
                    </a:stretch>
                  </pic:blipFill>
                  <pic:spPr bwMode="auto">
                    <a:xfrm>
                      <a:off x="0" y="0"/>
                      <a:ext cx="5972175" cy="23622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138</w:t>
        </w:r>
      </w:fldSimple>
      <w:r w:rsidRPr="009129C2">
        <w:t>: Preparing Order List</w:t>
      </w:r>
    </w:p>
    <w:p w:rsidR="00066951" w:rsidRPr="009129C2" w:rsidRDefault="00066951" w:rsidP="00066951">
      <w:pPr>
        <w:pStyle w:val="ListNumber2"/>
        <w:numPr>
          <w:ilvl w:val="0"/>
          <w:numId w:val="331"/>
        </w:numPr>
      </w:pPr>
      <w:r w:rsidRPr="009129C2">
        <w:t xml:space="preserve">To order biospecimens and its derivatives, click the </w:t>
      </w:r>
      <w:r w:rsidRPr="009129C2">
        <w:rPr>
          <w:b/>
        </w:rPr>
        <w:t>Biospecimen</w:t>
      </w:r>
      <w:r w:rsidRPr="009129C2">
        <w:t xml:space="preserve"> tab, and refer to </w:t>
      </w:r>
      <w:fldSimple w:instr=" REF _Ref275327218 \h  \* MERGEFORMAT ">
        <w:r w:rsidR="00327542" w:rsidRPr="009129C2">
          <w:t>Ordering a Specimen and Specimen Derivatives</w:t>
        </w:r>
      </w:fldSimple>
      <w:r w:rsidRPr="009129C2">
        <w:rPr>
          <w:i/>
        </w:rPr>
        <w:t>.</w:t>
      </w:r>
    </w:p>
    <w:p w:rsidR="00066951" w:rsidRPr="009129C2" w:rsidRDefault="00066951" w:rsidP="00066951">
      <w:pPr>
        <w:pStyle w:val="ListNumber2"/>
      </w:pPr>
      <w:r w:rsidRPr="009129C2">
        <w:t xml:space="preserve">To order specimens or specimen arrays based on surgical pathology report (SPR), click the </w:t>
      </w:r>
      <w:r w:rsidRPr="009129C2">
        <w:rPr>
          <w:b/>
        </w:rPr>
        <w:t>Pathological Case</w:t>
      </w:r>
      <w:r w:rsidRPr="009129C2">
        <w:t xml:space="preserve"> tab. For more information, refer to </w:t>
      </w:r>
      <w:fldSimple w:instr=" REF _Ref275327231 \h  \* MERGEFORMAT ">
        <w:r w:rsidR="00327542" w:rsidRPr="009129C2">
          <w:t>Ordering Specimens Associated with a Surgical Pathology Report (SPR)</w:t>
        </w:r>
      </w:fldSimple>
      <w:r w:rsidRPr="009129C2">
        <w:t>.</w:t>
      </w:r>
    </w:p>
    <w:p w:rsidR="00066951" w:rsidRPr="009129C2" w:rsidRDefault="00066951" w:rsidP="00066951">
      <w:pPr>
        <w:pStyle w:val="ListNumber2"/>
      </w:pPr>
      <w:r w:rsidRPr="009129C2">
        <w:t xml:space="preserve">To order existing and user-defined arrays, click the </w:t>
      </w:r>
      <w:r w:rsidRPr="009129C2">
        <w:rPr>
          <w:rStyle w:val="BodyTextChar2"/>
          <w:rFonts w:ascii="Arial" w:hAnsi="Arial"/>
          <w:b/>
          <w:lang w:bidi="ar-SA"/>
        </w:rPr>
        <w:t>Biospecimen Array</w:t>
      </w:r>
      <w:r w:rsidRPr="009129C2">
        <w:t xml:space="preserve"> tab. For more information, refer to </w:t>
      </w:r>
      <w:hyperlink w:anchor="_Ordering_Biospecimen_Arrays" w:history="1">
        <w:r w:rsidRPr="009129C2">
          <w:rPr>
            <w:rStyle w:val="Hyperlink"/>
            <w:i/>
            <w:color w:val="auto"/>
            <w:u w:val="none"/>
          </w:rPr>
          <w:t>Ordering Biospecimen Arrays</w:t>
        </w:r>
      </w:hyperlink>
      <w:r w:rsidRPr="009129C2">
        <w:t>.</w:t>
      </w:r>
    </w:p>
    <w:p w:rsidR="00066951" w:rsidRPr="009129C2" w:rsidRDefault="00066951" w:rsidP="00066951">
      <w:pPr>
        <w:pStyle w:val="ListNumber2"/>
      </w:pPr>
      <w:r w:rsidRPr="009129C2">
        <w:t xml:space="preserve">To view the current contents of the order request, refer to the </w:t>
      </w:r>
      <w:r w:rsidRPr="009129C2">
        <w:rPr>
          <w:rStyle w:val="BodyTextChar2"/>
          <w:rFonts w:ascii="Arial" w:hAnsi="Arial"/>
          <w:lang w:bidi="ar-SA"/>
        </w:rPr>
        <w:t>Order List</w:t>
      </w:r>
      <w:r w:rsidRPr="009129C2">
        <w:t xml:space="preserve"> section. The list refreshes as you add new items to the order. </w:t>
      </w:r>
    </w:p>
    <w:p w:rsidR="00066951" w:rsidRPr="009129C2" w:rsidRDefault="00066951" w:rsidP="00066951">
      <w:pPr>
        <w:pStyle w:val="NoteInList"/>
      </w:pPr>
      <w:r w:rsidRPr="009129C2">
        <w:rPr>
          <w:b/>
        </w:rPr>
        <w:t>Note:</w:t>
      </w:r>
      <w:r w:rsidRPr="009129C2">
        <w:tab/>
        <w:t>Once you submit an order, an e-mail notification is sent to the Administrator.</w:t>
      </w:r>
    </w:p>
    <w:p w:rsidR="00066951" w:rsidRPr="009129C2" w:rsidRDefault="00066951" w:rsidP="00066951">
      <w:pPr>
        <w:pStyle w:val="Heading2"/>
      </w:pPr>
      <w:bookmarkStart w:id="433" w:name="_Ref275326472"/>
      <w:bookmarkStart w:id="434" w:name="_Ref275326475"/>
      <w:bookmarkStart w:id="435" w:name="_Ref275327218"/>
      <w:bookmarkStart w:id="436" w:name="_Toc288121286"/>
      <w:r w:rsidRPr="009129C2">
        <w:t>Ordering a Specimen and Specimen Derivatives</w:t>
      </w:r>
      <w:bookmarkEnd w:id="433"/>
      <w:bookmarkEnd w:id="434"/>
      <w:bookmarkEnd w:id="435"/>
      <w:r w:rsidRPr="009129C2">
        <w:t xml:space="preserve"> from an Existing Derivative</w:t>
      </w:r>
      <w:bookmarkEnd w:id="436"/>
    </w:p>
    <w:p w:rsidR="00066951" w:rsidRPr="009129C2" w:rsidRDefault="00066951" w:rsidP="00066951">
      <w:pPr>
        <w:pStyle w:val="BodyText"/>
      </w:pPr>
      <w:r w:rsidRPr="009129C2">
        <w:t xml:space="preserve">You </w:t>
      </w:r>
      <w:r w:rsidRPr="009129C2">
        <w:fldChar w:fldCharType="begin"/>
      </w:r>
      <w:r w:rsidRPr="009129C2">
        <w:instrText xml:space="preserve"> XE "specimens:ordering" </w:instrText>
      </w:r>
      <w:r w:rsidRPr="009129C2">
        <w:fldChar w:fldCharType="end"/>
      </w:r>
      <w:r w:rsidRPr="009129C2">
        <w:fldChar w:fldCharType="begin"/>
      </w:r>
      <w:r w:rsidRPr="009129C2">
        <w:instrText xml:space="preserve"> XE "derivatives:ordering" </w:instrText>
      </w:r>
      <w:r w:rsidRPr="009129C2">
        <w:fldChar w:fldCharType="end"/>
      </w:r>
      <w:r w:rsidRPr="009129C2">
        <w:t xml:space="preserve">can order a specimen and its derivatives that is already in </w:t>
      </w:r>
      <w:fldSimple w:instr=" DOCPROPERTY  ApplicationName  \* MERGEFORMAT ">
        <w:r w:rsidRPr="009129C2">
          <w:t>caTissue Suite</w:t>
        </w:r>
      </w:fldSimple>
      <w:r w:rsidRPr="009129C2">
        <w:t xml:space="preserve">. You can request for specimens and derivatives in one order or in a separate order as needed. The following procedure outlines how to order an existing specimen. </w:t>
      </w:r>
    </w:p>
    <w:p w:rsidR="00066951" w:rsidRPr="009129C2" w:rsidRDefault="00066951" w:rsidP="00066951">
      <w:pPr>
        <w:pStyle w:val="ListBullet"/>
      </w:pPr>
      <w:r w:rsidRPr="009129C2">
        <w:fldChar w:fldCharType="begin"/>
      </w:r>
      <w:r w:rsidRPr="009129C2">
        <w:instrText xml:space="preserve"> REF _Ref275327363 \h </w:instrText>
      </w:r>
      <w:r w:rsidRPr="009129C2">
        <w:fldChar w:fldCharType="separate"/>
      </w:r>
      <w:r w:rsidR="00327542" w:rsidRPr="009129C2">
        <w:t>Ordering an Existing Specimen</w:t>
      </w:r>
      <w:r w:rsidRPr="009129C2">
        <w:fldChar w:fldCharType="end"/>
      </w:r>
    </w:p>
    <w:p w:rsidR="00066951" w:rsidRPr="009129C2" w:rsidRDefault="00066951" w:rsidP="00066951">
      <w:pPr>
        <w:pStyle w:val="ListBullet"/>
      </w:pPr>
      <w:r w:rsidRPr="009129C2">
        <w:fldChar w:fldCharType="begin"/>
      </w:r>
      <w:r w:rsidRPr="009129C2">
        <w:instrText xml:space="preserve"> REF _Ref275327365 \h </w:instrText>
      </w:r>
      <w:r w:rsidRPr="009129C2">
        <w:fldChar w:fldCharType="separate"/>
      </w:r>
      <w:r w:rsidR="00327542" w:rsidRPr="009129C2">
        <w:t>Ordering a Derivative From an Existing Specimen</w:t>
      </w:r>
      <w:r w:rsidRPr="009129C2">
        <w:fldChar w:fldCharType="end"/>
      </w:r>
    </w:p>
    <w:p w:rsidR="00066951" w:rsidRPr="009129C2" w:rsidRDefault="00066951" w:rsidP="00066951">
      <w:pPr>
        <w:pStyle w:val="Heading3"/>
      </w:pPr>
      <w:bookmarkStart w:id="437" w:name="_Ref275327363"/>
      <w:bookmarkStart w:id="438" w:name="_Toc288121287"/>
      <w:r w:rsidRPr="009129C2">
        <w:t>Ordering an Existing Specimen</w:t>
      </w:r>
      <w:bookmarkEnd w:id="437"/>
      <w:bookmarkEnd w:id="438"/>
    </w:p>
    <w:p w:rsidR="00066951" w:rsidRPr="009129C2" w:rsidRDefault="00066951" w:rsidP="00066951">
      <w:pPr>
        <w:pStyle w:val="BodyText"/>
      </w:pPr>
      <w:r w:rsidRPr="009129C2">
        <w:t xml:space="preserve">To </w:t>
      </w:r>
      <w:r w:rsidRPr="009129C2">
        <w:fldChar w:fldCharType="begin"/>
      </w:r>
      <w:r w:rsidRPr="009129C2">
        <w:instrText xml:space="preserve"> XE "specimens:ordering existing" </w:instrText>
      </w:r>
      <w:r w:rsidRPr="009129C2">
        <w:fldChar w:fldCharType="end"/>
      </w:r>
      <w:r w:rsidRPr="009129C2">
        <w:t>order an existing specimen:</w:t>
      </w:r>
    </w:p>
    <w:p w:rsidR="00066951" w:rsidRPr="009129C2" w:rsidRDefault="00066951" w:rsidP="00066951">
      <w:pPr>
        <w:pStyle w:val="ListNumber"/>
        <w:numPr>
          <w:ilvl w:val="0"/>
          <w:numId w:val="166"/>
        </w:numPr>
        <w:rPr>
          <w:rStyle w:val="KeywordChar"/>
          <w:rFonts w:ascii="Arial" w:hAnsi="Arial" w:cs="Times New Roman"/>
          <w:sz w:val="22"/>
          <w:szCs w:val="24"/>
          <w:lang w:bidi="ar-SA"/>
        </w:rPr>
      </w:pPr>
      <w:r w:rsidRPr="009129C2">
        <w:rPr>
          <w:rStyle w:val="KeywordChar"/>
          <w:rFonts w:ascii="Arial" w:hAnsi="Arial" w:cs="Times New Roman"/>
          <w:i/>
          <w:sz w:val="22"/>
          <w:lang w:bidi="ar-SA"/>
        </w:rPr>
        <w:fldChar w:fldCharType="begin"/>
      </w:r>
      <w:r w:rsidRPr="009129C2">
        <w:rPr>
          <w:rStyle w:val="KeywordChar"/>
          <w:rFonts w:ascii="Arial" w:hAnsi="Arial" w:cs="Times New Roman"/>
          <w:i/>
          <w:sz w:val="22"/>
          <w:lang w:bidi="ar-SA"/>
        </w:rPr>
        <w:instrText xml:space="preserve"> REF _Ref275326788 \h </w:instrText>
      </w:r>
      <w:r w:rsidRPr="009129C2">
        <w:rPr>
          <w:rStyle w:val="KeywordChar"/>
          <w:rFonts w:ascii="Arial" w:hAnsi="Arial" w:cs="Times New Roman"/>
          <w:i/>
          <w:sz w:val="22"/>
          <w:lang w:bidi="ar-SA"/>
        </w:rPr>
      </w:r>
      <w:r w:rsidRPr="009129C2">
        <w:rPr>
          <w:rStyle w:val="KeywordChar"/>
          <w:rFonts w:ascii="Arial" w:hAnsi="Arial" w:cs="Times New Roman"/>
          <w:i/>
          <w:sz w:val="22"/>
          <w:lang w:bidi="ar-SA"/>
        </w:rPr>
        <w:fldChar w:fldCharType="separate"/>
      </w:r>
      <w:r w:rsidR="00327542" w:rsidRPr="009129C2">
        <w:t>Step 2a: Submitting an Order from My List</w:t>
      </w:r>
      <w:r w:rsidRPr="009129C2">
        <w:rPr>
          <w:rStyle w:val="KeywordChar"/>
          <w:rFonts w:ascii="Arial" w:hAnsi="Arial" w:cs="Times New Roman"/>
          <w:i/>
          <w:sz w:val="22"/>
          <w:lang w:bidi="ar-SA"/>
        </w:rPr>
        <w:fldChar w:fldCharType="end"/>
      </w:r>
      <w:r w:rsidRPr="009129C2">
        <w:rPr>
          <w:rStyle w:val="KeywordChar"/>
          <w:rFonts w:ascii="Arial" w:hAnsi="Arial" w:cs="Times New Roman"/>
          <w:sz w:val="22"/>
          <w:szCs w:val="24"/>
          <w:lang w:bidi="ar-SA"/>
        </w:rPr>
        <w:t xml:space="preserve"> or </w:t>
      </w:r>
      <w:r w:rsidRPr="009129C2">
        <w:rPr>
          <w:rStyle w:val="KeywordChar"/>
          <w:rFonts w:ascii="Arial" w:hAnsi="Arial" w:cs="Times New Roman"/>
          <w:i/>
          <w:sz w:val="22"/>
          <w:lang w:bidi="ar-SA"/>
        </w:rPr>
        <w:fldChar w:fldCharType="begin"/>
      </w:r>
      <w:r w:rsidRPr="009129C2">
        <w:rPr>
          <w:rStyle w:val="KeywordChar"/>
          <w:rFonts w:ascii="Arial" w:hAnsi="Arial" w:cs="Times New Roman"/>
          <w:i/>
          <w:sz w:val="22"/>
          <w:lang w:bidi="ar-SA"/>
        </w:rPr>
        <w:instrText xml:space="preserve"> REF _Ref275326791 \h </w:instrText>
      </w:r>
      <w:r w:rsidRPr="009129C2">
        <w:rPr>
          <w:rStyle w:val="KeywordChar"/>
          <w:rFonts w:ascii="Arial" w:hAnsi="Arial" w:cs="Times New Roman"/>
          <w:i/>
          <w:sz w:val="22"/>
          <w:lang w:bidi="ar-SA"/>
        </w:rPr>
      </w:r>
      <w:r w:rsidRPr="009129C2">
        <w:rPr>
          <w:rStyle w:val="KeywordChar"/>
          <w:rFonts w:ascii="Arial" w:hAnsi="Arial" w:cs="Times New Roman"/>
          <w:i/>
          <w:sz w:val="22"/>
          <w:lang w:bidi="ar-SA"/>
        </w:rPr>
        <w:fldChar w:fldCharType="separate"/>
      </w:r>
      <w:r w:rsidR="00327542" w:rsidRPr="009129C2">
        <w:t>Step 2b: Selecting the Distribution Protocol</w:t>
      </w:r>
      <w:r w:rsidRPr="009129C2">
        <w:rPr>
          <w:rStyle w:val="KeywordChar"/>
          <w:rFonts w:ascii="Arial" w:hAnsi="Arial" w:cs="Times New Roman"/>
          <w:i/>
          <w:sz w:val="22"/>
          <w:lang w:bidi="ar-SA"/>
        </w:rPr>
        <w:fldChar w:fldCharType="end"/>
      </w:r>
    </w:p>
    <w:p w:rsidR="00066951" w:rsidRPr="009129C2" w:rsidRDefault="00066951" w:rsidP="00066951">
      <w:pPr>
        <w:pStyle w:val="ListNumber"/>
        <w:numPr>
          <w:ilvl w:val="0"/>
          <w:numId w:val="330"/>
        </w:numPr>
      </w:pPr>
      <w:r w:rsidRPr="009129C2">
        <w:t xml:space="preserve">Enter the </w:t>
      </w:r>
      <w:r w:rsidRPr="009129C2">
        <w:rPr>
          <w:b/>
        </w:rPr>
        <w:t>Required Quantity</w:t>
      </w:r>
      <w:r w:rsidRPr="009129C2">
        <w:t xml:space="preserve"> for the biospecimen you want to order as shown in the following figure. Enter comments in the </w:t>
      </w:r>
      <w:r w:rsidRPr="009129C2">
        <w:rPr>
          <w:b/>
        </w:rPr>
        <w:t>Description</w:t>
      </w:r>
      <w:r w:rsidRPr="009129C2">
        <w:t xml:space="preserve"> field while placing an order.</w:t>
      </w:r>
    </w:p>
    <w:p w:rsidR="00066951" w:rsidRPr="009129C2" w:rsidRDefault="00066951" w:rsidP="00066951">
      <w:pPr>
        <w:pStyle w:val="ListNumber"/>
      </w:pPr>
      <w:r w:rsidRPr="009129C2">
        <w:t xml:space="preserve">Click </w:t>
      </w:r>
      <w:r w:rsidRPr="009129C2">
        <w:rPr>
          <w:b/>
        </w:rPr>
        <w:t>Add to Order</w:t>
      </w:r>
      <w:r w:rsidRPr="009129C2">
        <w:rPr>
          <w:rStyle w:val="BodyTextChar2"/>
          <w:rFonts w:ascii="Arial" w:hAnsi="Arial"/>
          <w:lang w:bidi="ar-SA"/>
        </w:rPr>
        <w:t xml:space="preserve"> List</w:t>
      </w:r>
      <w:r w:rsidRPr="009129C2">
        <w:t>. The requested specimens are displayed in the Order List.</w:t>
      </w:r>
    </w:p>
    <w:p w:rsidR="00066951" w:rsidRPr="009129C2" w:rsidRDefault="00066951" w:rsidP="00066951">
      <w:pPr>
        <w:pStyle w:val="ListNumber"/>
      </w:pPr>
      <w:r w:rsidRPr="009129C2">
        <w:t xml:space="preserve">Click </w:t>
      </w:r>
      <w:r w:rsidRPr="009129C2">
        <w:rPr>
          <w:b/>
        </w:rPr>
        <w:t>Order</w:t>
      </w:r>
      <w:r w:rsidRPr="009129C2">
        <w:t xml:space="preserve">. A success message opens and </w:t>
      </w:r>
      <w:fldSimple w:instr=" DOCPROPERTY  ApplicationName  \* MERGEFORMAT ">
        <w:r w:rsidRPr="009129C2">
          <w:t>caTissue Suite</w:t>
        </w:r>
      </w:fldSimple>
      <w:r w:rsidRPr="009129C2">
        <w:t xml:space="preserve"> navigates back to </w:t>
      </w:r>
      <w:r w:rsidRPr="009129C2">
        <w:rPr>
          <w:rStyle w:val="BodyTextChar2"/>
          <w:rFonts w:ascii="Arial" w:hAnsi="Arial"/>
          <w:lang w:bidi="ar-SA"/>
        </w:rPr>
        <w:t>My List</w:t>
      </w:r>
      <w:r w:rsidRPr="009129C2">
        <w:t>.</w:t>
      </w:r>
    </w:p>
    <w:p w:rsidR="00066951" w:rsidRPr="009129C2" w:rsidRDefault="00066951" w:rsidP="00066951">
      <w:pPr>
        <w:pStyle w:val="NoteInList"/>
      </w:pPr>
      <w:r w:rsidRPr="009129C2">
        <w:rPr>
          <w:b/>
        </w:rPr>
        <w:t>Note:</w:t>
      </w:r>
      <w:r w:rsidRPr="009129C2">
        <w:tab/>
        <w:t>In one order, you can order only those specimens or arrays belonging to a single site. To facilitate this, the storage site column is shown and when a specimen of one site is selected to add to the order list, specimens of other sites will not be disabled to select.</w:t>
      </w:r>
    </w:p>
    <w:p w:rsidR="00066951" w:rsidRPr="009129C2" w:rsidRDefault="00066951" w:rsidP="00066951">
      <w:pPr>
        <w:pStyle w:val="BodyTextIndent"/>
      </w:pPr>
      <w:r w:rsidRPr="009129C2">
        <w:t xml:space="preserve">To </w:t>
      </w:r>
      <w:r w:rsidRPr="009129C2">
        <w:fldChar w:fldCharType="begin"/>
      </w:r>
      <w:r w:rsidRPr="009129C2">
        <w:instrText xml:space="preserve"> XE "specimens:deleting order" </w:instrText>
      </w:r>
      <w:r w:rsidRPr="009129C2">
        <w:fldChar w:fldCharType="end"/>
      </w:r>
      <w:r w:rsidRPr="009129C2">
        <w:t xml:space="preserve">delete items added to the Order List, select the items and click </w:t>
      </w:r>
      <w:r w:rsidRPr="009129C2">
        <w:rPr>
          <w:b/>
        </w:rPr>
        <w:t>Remove</w:t>
      </w:r>
      <w:r w:rsidRPr="009129C2">
        <w:t>.</w:t>
      </w:r>
    </w:p>
    <w:p w:rsidR="00066951" w:rsidRPr="009129C2" w:rsidRDefault="007A0E2C" w:rsidP="00066951">
      <w:pPr>
        <w:pStyle w:val="GraphicAnchorMain"/>
      </w:pPr>
      <w:r>
        <w:rPr>
          <w:noProof/>
        </w:rPr>
        <w:drawing>
          <wp:inline distT="0" distB="0" distL="0" distR="0">
            <wp:extent cx="5943600" cy="2247900"/>
            <wp:effectExtent l="19050" t="19050" r="19050" b="19050"/>
            <wp:docPr id="129" name="Picture 129" descr="This screen shot shows the Order Details page, order existing speci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his screen shot shows the Order Details page, order existing specimens"/>
                    <pic:cNvPicPr>
                      <a:picLocks noChangeAspect="1" noChangeArrowheads="1"/>
                    </pic:cNvPicPr>
                  </pic:nvPicPr>
                  <pic:blipFill>
                    <a:blip r:embed="rId159"/>
                    <a:srcRect/>
                    <a:stretch>
                      <a:fillRect/>
                    </a:stretch>
                  </pic:blipFill>
                  <pic:spPr bwMode="auto">
                    <a:xfrm>
                      <a:off x="0" y="0"/>
                      <a:ext cx="5943600" cy="22479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139</w:t>
        </w:r>
      </w:fldSimple>
      <w:r w:rsidRPr="009129C2">
        <w:t>: Order Existing Specimen</w:t>
      </w:r>
    </w:p>
    <w:p w:rsidR="00066951" w:rsidRPr="009129C2" w:rsidRDefault="00066951" w:rsidP="00066951">
      <w:pPr>
        <w:pStyle w:val="Heading3"/>
      </w:pPr>
      <w:bookmarkStart w:id="439" w:name="_Ref275327365"/>
      <w:bookmarkStart w:id="440" w:name="_Toc288121288"/>
      <w:r w:rsidRPr="009129C2">
        <w:t>Ordering a Derivative From an Existing Specimen</w:t>
      </w:r>
      <w:bookmarkEnd w:id="439"/>
      <w:bookmarkEnd w:id="440"/>
    </w:p>
    <w:p w:rsidR="00066951" w:rsidRPr="009129C2" w:rsidRDefault="00066951" w:rsidP="00066951">
      <w:pPr>
        <w:pStyle w:val="BodyText"/>
      </w:pPr>
      <w:r w:rsidRPr="009129C2">
        <w:t xml:space="preserve">To </w:t>
      </w:r>
      <w:r w:rsidRPr="009129C2">
        <w:fldChar w:fldCharType="begin"/>
      </w:r>
      <w:r w:rsidRPr="009129C2">
        <w:instrText xml:space="preserve"> XE "derivatives:order from an existing specimen" </w:instrText>
      </w:r>
      <w:r w:rsidRPr="009129C2">
        <w:fldChar w:fldCharType="end"/>
      </w:r>
      <w:r w:rsidRPr="009129C2">
        <w:fldChar w:fldCharType="begin"/>
      </w:r>
      <w:r w:rsidRPr="009129C2">
        <w:instrText xml:space="preserve"> XE "specimens:ordering a derivative" </w:instrText>
      </w:r>
      <w:r w:rsidRPr="009129C2">
        <w:fldChar w:fldCharType="end"/>
      </w:r>
      <w:r w:rsidRPr="009129C2">
        <w:t>order a derivative from an existing specimen:</w:t>
      </w:r>
    </w:p>
    <w:p w:rsidR="00066951" w:rsidRPr="009129C2" w:rsidRDefault="00066951" w:rsidP="00066951">
      <w:pPr>
        <w:pStyle w:val="ListNumber"/>
        <w:numPr>
          <w:ilvl w:val="0"/>
          <w:numId w:val="167"/>
        </w:numPr>
        <w:rPr>
          <w:rStyle w:val="KeywordChar"/>
          <w:rFonts w:ascii="Arial" w:hAnsi="Arial" w:cs="Times New Roman"/>
          <w:sz w:val="22"/>
          <w:szCs w:val="24"/>
          <w:lang w:bidi="ar-SA"/>
        </w:rPr>
      </w:pPr>
      <w:r w:rsidRPr="009129C2">
        <w:rPr>
          <w:rStyle w:val="KeywordChar"/>
          <w:rFonts w:ascii="Arial" w:hAnsi="Arial" w:cs="Times New Roman"/>
          <w:i/>
          <w:sz w:val="22"/>
          <w:lang w:bidi="ar-SA"/>
        </w:rPr>
        <w:fldChar w:fldCharType="begin"/>
      </w:r>
      <w:r w:rsidRPr="009129C2">
        <w:rPr>
          <w:rStyle w:val="KeywordChar"/>
          <w:rFonts w:ascii="Arial" w:hAnsi="Arial" w:cs="Times New Roman"/>
          <w:i/>
          <w:sz w:val="22"/>
          <w:lang w:bidi="ar-SA"/>
        </w:rPr>
        <w:instrText xml:space="preserve"> REF _Ref275326788 \h </w:instrText>
      </w:r>
      <w:r w:rsidRPr="009129C2">
        <w:rPr>
          <w:rStyle w:val="KeywordChar"/>
          <w:rFonts w:ascii="Arial" w:hAnsi="Arial" w:cs="Times New Roman"/>
          <w:i/>
          <w:sz w:val="22"/>
          <w:lang w:bidi="ar-SA"/>
        </w:rPr>
      </w:r>
      <w:r w:rsidRPr="009129C2">
        <w:rPr>
          <w:rStyle w:val="KeywordChar"/>
          <w:rFonts w:ascii="Arial" w:hAnsi="Arial" w:cs="Times New Roman"/>
          <w:i/>
          <w:sz w:val="22"/>
          <w:lang w:bidi="ar-SA"/>
        </w:rPr>
        <w:fldChar w:fldCharType="separate"/>
      </w:r>
      <w:r w:rsidR="00327542" w:rsidRPr="009129C2">
        <w:t>Step 2a: Submitting an Order from My List</w:t>
      </w:r>
      <w:r w:rsidRPr="009129C2">
        <w:rPr>
          <w:rStyle w:val="KeywordChar"/>
          <w:rFonts w:ascii="Arial" w:hAnsi="Arial" w:cs="Times New Roman"/>
          <w:i/>
          <w:sz w:val="22"/>
          <w:lang w:bidi="ar-SA"/>
        </w:rPr>
        <w:fldChar w:fldCharType="end"/>
      </w:r>
      <w:r w:rsidRPr="009129C2">
        <w:rPr>
          <w:rStyle w:val="KeywordChar"/>
          <w:rFonts w:ascii="Arial" w:hAnsi="Arial" w:cs="Times New Roman"/>
          <w:sz w:val="22"/>
          <w:szCs w:val="24"/>
          <w:lang w:bidi="ar-SA"/>
        </w:rPr>
        <w:t xml:space="preserve"> or </w:t>
      </w:r>
      <w:r w:rsidRPr="009129C2">
        <w:rPr>
          <w:rStyle w:val="KeywordChar"/>
          <w:rFonts w:ascii="Arial" w:hAnsi="Arial" w:cs="Times New Roman"/>
          <w:i/>
          <w:sz w:val="22"/>
          <w:lang w:bidi="ar-SA"/>
        </w:rPr>
        <w:fldChar w:fldCharType="begin"/>
      </w:r>
      <w:r w:rsidRPr="009129C2">
        <w:rPr>
          <w:rStyle w:val="KeywordChar"/>
          <w:rFonts w:ascii="Arial" w:hAnsi="Arial" w:cs="Times New Roman"/>
          <w:i/>
          <w:sz w:val="22"/>
          <w:lang w:bidi="ar-SA"/>
        </w:rPr>
        <w:instrText xml:space="preserve"> REF _Ref275326791 \h </w:instrText>
      </w:r>
      <w:r w:rsidRPr="009129C2">
        <w:rPr>
          <w:rStyle w:val="KeywordChar"/>
          <w:rFonts w:ascii="Arial" w:hAnsi="Arial" w:cs="Times New Roman"/>
          <w:i/>
          <w:sz w:val="22"/>
          <w:lang w:bidi="ar-SA"/>
        </w:rPr>
      </w:r>
      <w:r w:rsidRPr="009129C2">
        <w:rPr>
          <w:rStyle w:val="KeywordChar"/>
          <w:rFonts w:ascii="Arial" w:hAnsi="Arial" w:cs="Times New Roman"/>
          <w:i/>
          <w:sz w:val="22"/>
          <w:lang w:bidi="ar-SA"/>
        </w:rPr>
        <w:fldChar w:fldCharType="separate"/>
      </w:r>
      <w:r w:rsidR="00327542" w:rsidRPr="009129C2">
        <w:t>Step 2b: Selecting the Distribution Protocol</w:t>
      </w:r>
      <w:r w:rsidRPr="009129C2">
        <w:rPr>
          <w:rStyle w:val="KeywordChar"/>
          <w:rFonts w:ascii="Arial" w:hAnsi="Arial" w:cs="Times New Roman"/>
          <w:i/>
          <w:sz w:val="22"/>
          <w:lang w:bidi="ar-SA"/>
        </w:rPr>
        <w:fldChar w:fldCharType="end"/>
      </w:r>
    </w:p>
    <w:p w:rsidR="00066951" w:rsidRPr="009129C2" w:rsidRDefault="00066951" w:rsidP="00066951">
      <w:pPr>
        <w:pStyle w:val="BodyTextIndent"/>
      </w:pPr>
      <w:r w:rsidRPr="009129C2">
        <w:t xml:space="preserve">The Specimen List page opens. Select the </w:t>
      </w:r>
      <w:r w:rsidRPr="009129C2">
        <w:rPr>
          <w:b/>
        </w:rPr>
        <w:t>Derivative</w:t>
      </w:r>
      <w:r w:rsidRPr="009129C2">
        <w:rPr>
          <w:rStyle w:val="BodyTextChar2"/>
          <w:rFonts w:ascii="Arial" w:hAnsi="Arial"/>
          <w:lang w:bidi="ar-SA"/>
        </w:rPr>
        <w:t xml:space="preserve"> </w:t>
      </w:r>
      <w:r w:rsidRPr="009129C2">
        <w:t>radio button.</w:t>
      </w:r>
    </w:p>
    <w:p w:rsidR="00066951" w:rsidRPr="009129C2" w:rsidRDefault="00066951" w:rsidP="00066951">
      <w:pPr>
        <w:pStyle w:val="ListNumber"/>
        <w:numPr>
          <w:ilvl w:val="0"/>
          <w:numId w:val="332"/>
        </w:numPr>
      </w:pPr>
      <w:r w:rsidRPr="009129C2">
        <w:t xml:space="preserve">Select the required </w:t>
      </w:r>
      <w:r w:rsidRPr="009129C2">
        <w:rPr>
          <w:b/>
        </w:rPr>
        <w:t>Specimen Class</w:t>
      </w:r>
      <w:r w:rsidRPr="009129C2">
        <w:t xml:space="preserve"> and </w:t>
      </w:r>
      <w:r w:rsidRPr="009129C2">
        <w:rPr>
          <w:b/>
        </w:rPr>
        <w:t>Specimen Type</w:t>
      </w:r>
      <w:r w:rsidRPr="009129C2">
        <w:t xml:space="preserve"> for the required derivative.</w:t>
      </w:r>
    </w:p>
    <w:p w:rsidR="00066951" w:rsidRPr="009129C2" w:rsidRDefault="00066951" w:rsidP="00066951">
      <w:pPr>
        <w:pStyle w:val="ListNumber"/>
      </w:pPr>
      <w:r w:rsidRPr="009129C2">
        <w:t>Select the check box next to specimens you want to order.</w:t>
      </w:r>
    </w:p>
    <w:p w:rsidR="00066951" w:rsidRPr="009129C2" w:rsidRDefault="00066951" w:rsidP="00066951">
      <w:pPr>
        <w:pStyle w:val="ListNumber"/>
      </w:pPr>
      <w:r w:rsidRPr="009129C2">
        <w:t xml:space="preserve">Enter the </w:t>
      </w:r>
      <w:r w:rsidRPr="009129C2">
        <w:rPr>
          <w:b/>
        </w:rPr>
        <w:t>Required Quantity</w:t>
      </w:r>
      <w:r w:rsidRPr="009129C2">
        <w:t xml:space="preserve"> for the derivative being ordered. </w:t>
      </w:r>
    </w:p>
    <w:p w:rsidR="00066951" w:rsidRPr="009129C2" w:rsidRDefault="00066951" w:rsidP="00066951">
      <w:pPr>
        <w:pStyle w:val="ListNumber"/>
      </w:pPr>
      <w:r w:rsidRPr="009129C2">
        <w:t xml:space="preserve">Click </w:t>
      </w:r>
      <w:r w:rsidRPr="009129C2">
        <w:rPr>
          <w:b/>
        </w:rPr>
        <w:t>Add to Order</w:t>
      </w:r>
      <w:r w:rsidRPr="009129C2">
        <w:rPr>
          <w:rStyle w:val="BodyTextChar2"/>
          <w:rFonts w:ascii="Arial" w:hAnsi="Arial"/>
          <w:lang w:bidi="ar-SA"/>
        </w:rPr>
        <w:t xml:space="preserve"> List</w:t>
      </w:r>
      <w:r w:rsidRPr="009129C2">
        <w:t xml:space="preserve">. The requested derivatives are displayed in the Order List. </w:t>
      </w:r>
    </w:p>
    <w:p w:rsidR="00066951" w:rsidRPr="009129C2" w:rsidRDefault="00066951" w:rsidP="00066951">
      <w:pPr>
        <w:pStyle w:val="ListNumber"/>
      </w:pPr>
      <w:r w:rsidRPr="009129C2">
        <w:br w:type="page"/>
        <w:t xml:space="preserve">Click </w:t>
      </w:r>
      <w:r w:rsidRPr="009129C2">
        <w:rPr>
          <w:b/>
        </w:rPr>
        <w:t>Order</w:t>
      </w:r>
      <w:r w:rsidRPr="009129C2">
        <w:t xml:space="preserve">. A success message opens and </w:t>
      </w:r>
      <w:fldSimple w:instr=" DOCPROPERTY  ApplicationName  \* MERGEFORMAT ">
        <w:r w:rsidRPr="009129C2">
          <w:t>caTissue Suite</w:t>
        </w:r>
      </w:fldSimple>
      <w:r w:rsidRPr="009129C2">
        <w:t xml:space="preserve"> navigates back to </w:t>
      </w:r>
      <w:r w:rsidRPr="009129C2">
        <w:rPr>
          <w:rStyle w:val="BodyTextChar2"/>
          <w:rFonts w:ascii="Arial" w:hAnsi="Arial"/>
          <w:lang w:bidi="ar-SA"/>
        </w:rPr>
        <w:t>My List</w:t>
      </w:r>
      <w:r w:rsidRPr="009129C2">
        <w:t>.</w:t>
      </w:r>
    </w:p>
    <w:p w:rsidR="00066951" w:rsidRPr="009129C2" w:rsidRDefault="007A0E2C" w:rsidP="00066951">
      <w:pPr>
        <w:pStyle w:val="GraphicAnchorMain"/>
      </w:pPr>
      <w:r>
        <w:rPr>
          <w:noProof/>
        </w:rPr>
        <w:drawing>
          <wp:inline distT="0" distB="0" distL="0" distR="0">
            <wp:extent cx="5953125" cy="2390775"/>
            <wp:effectExtent l="19050" t="19050" r="28575" b="28575"/>
            <wp:docPr id="130" name="Picture 130" descr="This screen shot shows the Order Details page, order derivatives from existing speci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his screen shot shows the Order Details page, order derivatives from existing specimens."/>
                    <pic:cNvPicPr>
                      <a:picLocks noChangeAspect="1" noChangeArrowheads="1"/>
                    </pic:cNvPicPr>
                  </pic:nvPicPr>
                  <pic:blipFill>
                    <a:blip r:embed="rId160"/>
                    <a:srcRect/>
                    <a:stretch>
                      <a:fillRect/>
                    </a:stretch>
                  </pic:blipFill>
                  <pic:spPr bwMode="auto">
                    <a:xfrm>
                      <a:off x="0" y="0"/>
                      <a:ext cx="5953125" cy="23907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140</w:t>
        </w:r>
      </w:fldSimple>
      <w:r w:rsidRPr="009129C2">
        <w:t>: Order Derivative from Existing Specimen</w:t>
      </w:r>
    </w:p>
    <w:p w:rsidR="00066951" w:rsidRPr="009129C2" w:rsidRDefault="00066951" w:rsidP="00066951">
      <w:pPr>
        <w:pStyle w:val="NoteInList"/>
      </w:pPr>
      <w:r w:rsidRPr="009129C2">
        <w:rPr>
          <w:b/>
        </w:rPr>
        <w:t>Note:</w:t>
      </w:r>
      <w:r w:rsidRPr="009129C2">
        <w:tab/>
        <w:t xml:space="preserve">A derived specimen is denoted by the red lower-case d icon. The number </w:t>
      </w:r>
      <w:r w:rsidRPr="009129C2">
        <w:rPr>
          <w:i/>
        </w:rPr>
        <w:t>99</w:t>
      </w:r>
      <w:r w:rsidRPr="009129C2">
        <w:t xml:space="preserve"> denotes the parent specimen label from which you derive the specimen.</w:t>
      </w:r>
    </w:p>
    <w:p w:rsidR="00066951" w:rsidRPr="009129C2" w:rsidRDefault="00066951" w:rsidP="00066951">
      <w:pPr>
        <w:pStyle w:val="Heading2"/>
      </w:pPr>
      <w:bookmarkStart w:id="441" w:name="_Ref275326480"/>
      <w:bookmarkStart w:id="442" w:name="_Ref275326483"/>
      <w:bookmarkStart w:id="443" w:name="_Ref275327231"/>
      <w:bookmarkStart w:id="444" w:name="_Toc288121289"/>
      <w:r w:rsidRPr="009129C2">
        <w:t>Ordering Specimens Associated with a Surgical Pathology Report (SPR)</w:t>
      </w:r>
      <w:bookmarkEnd w:id="441"/>
      <w:bookmarkEnd w:id="442"/>
      <w:bookmarkEnd w:id="443"/>
      <w:bookmarkEnd w:id="444"/>
    </w:p>
    <w:p w:rsidR="00066951" w:rsidRPr="009129C2" w:rsidRDefault="00066951" w:rsidP="00066951">
      <w:pPr>
        <w:pStyle w:val="BodyText"/>
      </w:pPr>
      <w:r w:rsidRPr="009129C2">
        <w:t xml:space="preserve">You </w:t>
      </w:r>
      <w:r w:rsidRPr="009129C2">
        <w:fldChar w:fldCharType="begin"/>
      </w:r>
      <w:r w:rsidRPr="009129C2">
        <w:instrText xml:space="preserve"> XE "ordering:specimens from SPR" </w:instrText>
      </w:r>
      <w:r w:rsidRPr="009129C2">
        <w:fldChar w:fldCharType="end"/>
      </w:r>
      <w:r w:rsidRPr="009129C2">
        <w:fldChar w:fldCharType="begin"/>
      </w:r>
      <w:r w:rsidRPr="009129C2">
        <w:instrText xml:space="preserve"> XE "specimens:ordering when with SPR" </w:instrText>
      </w:r>
      <w:r w:rsidRPr="009129C2">
        <w:fldChar w:fldCharType="end"/>
      </w:r>
      <w:r w:rsidRPr="009129C2">
        <w:fldChar w:fldCharType="begin"/>
      </w:r>
      <w:r w:rsidRPr="009129C2">
        <w:instrText xml:space="preserve"> XE "Surgical Pathology Report (SPR):ordering associated specimens" </w:instrText>
      </w:r>
      <w:r w:rsidRPr="009129C2">
        <w:fldChar w:fldCharType="end"/>
      </w:r>
      <w:r w:rsidRPr="009129C2">
        <w:t xml:space="preserve">can order a specimen and its derivatives associated with a Surgical Pathology Report (SPR) that exists in </w:t>
      </w:r>
      <w:fldSimple w:instr=" DOCPROPERTY  ApplicationName  \* MERGEFORMAT ">
        <w:r w:rsidRPr="009129C2">
          <w:t>caTissue Suite</w:t>
        </w:r>
      </w:fldSimple>
      <w:r w:rsidRPr="009129C2">
        <w:t xml:space="preserve">. The </w:t>
      </w:r>
      <w:fldSimple w:instr=" DOCPROPERTY  ApplicationName  \* MERGEFORMAT ">
        <w:r w:rsidRPr="009129C2">
          <w:t>caTissue Suite</w:t>
        </w:r>
      </w:fldSimple>
      <w:r w:rsidRPr="009129C2">
        <w:t xml:space="preserve"> accession number for the surgical specimen is the same as the surgical pathology report number. </w:t>
      </w:r>
    </w:p>
    <w:p w:rsidR="00066951" w:rsidRPr="009129C2" w:rsidRDefault="00066951" w:rsidP="00066951">
      <w:pPr>
        <w:pStyle w:val="BodyText"/>
      </w:pPr>
      <w:r w:rsidRPr="009129C2">
        <w:br w:type="page"/>
        <w:t xml:space="preserve">This section presents procedures to order a specimen: </w:t>
      </w:r>
    </w:p>
    <w:p w:rsidR="00066951" w:rsidRPr="009129C2" w:rsidRDefault="00066951" w:rsidP="00066951">
      <w:pPr>
        <w:pStyle w:val="ListBullet"/>
      </w:pPr>
      <w:r w:rsidRPr="009129C2">
        <w:fldChar w:fldCharType="begin"/>
      </w:r>
      <w:r w:rsidRPr="009129C2">
        <w:instrText xml:space="preserve"> REF _Ref275327636 \h </w:instrText>
      </w:r>
      <w:r w:rsidRPr="009129C2">
        <w:fldChar w:fldCharType="separate"/>
      </w:r>
      <w:r w:rsidR="00327542" w:rsidRPr="009129C2">
        <w:t>Collected Specimens Associated with SPRs</w:t>
      </w:r>
      <w:r w:rsidRPr="009129C2">
        <w:fldChar w:fldCharType="end"/>
      </w:r>
    </w:p>
    <w:p w:rsidR="00066951" w:rsidRPr="009129C2" w:rsidRDefault="00066951" w:rsidP="00066951">
      <w:pPr>
        <w:pStyle w:val="ListBullet"/>
      </w:pPr>
      <w:r w:rsidRPr="009129C2">
        <w:fldChar w:fldCharType="begin"/>
      </w:r>
      <w:r w:rsidRPr="009129C2">
        <w:instrText xml:space="preserve"> REF _Ref275327639 \h </w:instrText>
      </w:r>
      <w:r w:rsidRPr="009129C2">
        <w:fldChar w:fldCharType="separate"/>
      </w:r>
      <w:r w:rsidR="00327542" w:rsidRPr="009129C2">
        <w:t>Specimen or Arrays Associated with SPRs That are Yet to be Collected</w:t>
      </w:r>
      <w:r w:rsidRPr="009129C2">
        <w:fldChar w:fldCharType="end"/>
      </w:r>
    </w:p>
    <w:p w:rsidR="00066951" w:rsidRPr="009129C2" w:rsidRDefault="00066951" w:rsidP="00066951">
      <w:pPr>
        <w:pStyle w:val="Heading3"/>
      </w:pPr>
      <w:bookmarkStart w:id="445" w:name="_Toc288121290"/>
      <w:r w:rsidRPr="009129C2">
        <w:t>Ordering a Specimen Associated with an Surgical Pathology Report</w:t>
      </w:r>
      <w:bookmarkEnd w:id="445"/>
    </w:p>
    <w:p w:rsidR="00066951" w:rsidRPr="009129C2" w:rsidRDefault="00066951" w:rsidP="00066951">
      <w:pPr>
        <w:pStyle w:val="BodyText"/>
      </w:pPr>
      <w:r w:rsidRPr="009129C2">
        <w:t xml:space="preserve">If specimens associated with SPR are collected, see </w:t>
      </w:r>
      <w:fldSimple w:instr=" REF _Ref275327363 \h  \* MERGEFORMAT ">
        <w:r w:rsidR="00327542" w:rsidRPr="00327542">
          <w:rPr>
            <w:rStyle w:val="Emphasis"/>
          </w:rPr>
          <w:t>Ordering an Existing Specimen</w:t>
        </w:r>
      </w:fldSimple>
      <w:r w:rsidRPr="009129C2">
        <w:t>.</w:t>
      </w:r>
    </w:p>
    <w:p w:rsidR="00066951" w:rsidRPr="009129C2" w:rsidRDefault="00066951" w:rsidP="00066951">
      <w:pPr>
        <w:pStyle w:val="BodyText"/>
        <w:rPr>
          <w:rFonts w:cs="Arial"/>
        </w:rPr>
      </w:pPr>
      <w:r w:rsidRPr="009129C2">
        <w:rPr>
          <w:rFonts w:cs="Arial"/>
        </w:rPr>
        <w:t xml:space="preserve">Requested specimens may or may not exist in the biospecimen resource. An order can have biospecimens that are part of a surgical pathology case (a </w:t>
      </w:r>
      <w:r w:rsidRPr="009129C2">
        <w:t>Specimen Collection Group</w:t>
      </w:r>
      <w:r w:rsidRPr="009129C2">
        <w:rPr>
          <w:rFonts w:cs="Arial"/>
        </w:rPr>
        <w:t xml:space="preserve">) but do not exist in </w:t>
      </w:r>
      <w:fldSimple w:instr=" DOCPROPERTY  ApplicationName  \* MERGEFORMAT ">
        <w:r w:rsidRPr="009129C2">
          <w:t>caTissue Suite</w:t>
        </w:r>
      </w:fldSimple>
      <w:r w:rsidRPr="009129C2">
        <w:rPr>
          <w:rFonts w:cs="Arial"/>
        </w:rPr>
        <w:t xml:space="preserve"> as individual specimens (paraffin blocks), derivative specimens, or aliquots.</w:t>
      </w:r>
    </w:p>
    <w:p w:rsidR="00066951" w:rsidRPr="009129C2" w:rsidRDefault="00066951" w:rsidP="00066951">
      <w:pPr>
        <w:pStyle w:val="BodyText"/>
      </w:pPr>
      <w:r w:rsidRPr="009129C2">
        <w:rPr>
          <w:rFonts w:cs="Arial"/>
        </w:rPr>
        <w:t xml:space="preserve">For example, a Scientist identifies a particular Surgical Pathology Report or case that is of interest and wants ten uncut slides from the tumor and a metastatic lymph node block from that case. The biospecimen resource needs to retrieve the appropriate blocks from the requested case and accession them into </w:t>
      </w:r>
      <w:fldSimple w:instr=" DOCPROPERTY  ApplicationName  \* MERGEFORMAT ">
        <w:r w:rsidRPr="009129C2">
          <w:t>caTissue Suite</w:t>
        </w:r>
      </w:fldSimple>
      <w:r w:rsidRPr="009129C2">
        <w:rPr>
          <w:rFonts w:cs="Arial"/>
        </w:rPr>
        <w:t xml:space="preserve"> as individual specimens. Then, specimens or aliquots from each block are created (sections cut into slides) and distributed.</w:t>
      </w:r>
    </w:p>
    <w:p w:rsidR="00066951" w:rsidRPr="009129C2" w:rsidRDefault="00066951" w:rsidP="00066951">
      <w:pPr>
        <w:pStyle w:val="Heading3"/>
      </w:pPr>
      <w:bookmarkStart w:id="446" w:name="_Toc288121291"/>
      <w:r w:rsidRPr="009129C2">
        <w:t>Ordering a Specimen Associated with an SPR Not Collected</w:t>
      </w:r>
      <w:bookmarkEnd w:id="446"/>
    </w:p>
    <w:p w:rsidR="00066951" w:rsidRPr="009129C2" w:rsidRDefault="00066951" w:rsidP="00066951">
      <w:pPr>
        <w:pStyle w:val="BodyText"/>
      </w:pPr>
      <w:r w:rsidRPr="009129C2">
        <w:t xml:space="preserve">To </w:t>
      </w:r>
      <w:r w:rsidRPr="009129C2">
        <w:fldChar w:fldCharType="begin"/>
      </w:r>
      <w:r w:rsidRPr="009129C2">
        <w:instrText xml:space="preserve"> XE "specimens:ordering when not with SPR" </w:instrText>
      </w:r>
      <w:r w:rsidRPr="009129C2">
        <w:fldChar w:fldCharType="end"/>
      </w:r>
      <w:r w:rsidRPr="009129C2">
        <w:fldChar w:fldCharType="begin"/>
      </w:r>
      <w:r w:rsidRPr="009129C2">
        <w:instrText xml:space="preserve"> XE "Surgical Pathology Report (SPR):ordering unassociated specimens" </w:instrText>
      </w:r>
      <w:r w:rsidRPr="009129C2">
        <w:fldChar w:fldCharType="end"/>
      </w:r>
      <w:r w:rsidRPr="009129C2">
        <w:t>order an uncollected specimen associated with a Surgical Pathology Report (SPR):</w:t>
      </w:r>
    </w:p>
    <w:p w:rsidR="00066951" w:rsidRPr="009129C2" w:rsidRDefault="00066951" w:rsidP="00066951">
      <w:pPr>
        <w:pStyle w:val="BodyText"/>
        <w:rPr>
          <w:rStyle w:val="KeywordChar"/>
          <w:rFonts w:ascii="Arial" w:hAnsi="Arial" w:cs="Times New Roman"/>
          <w:sz w:val="22"/>
          <w:szCs w:val="24"/>
          <w:lang w:bidi="ar-SA"/>
        </w:rPr>
      </w:pPr>
      <w:r w:rsidRPr="009129C2">
        <w:t>Perform</w:t>
      </w:r>
      <w:r w:rsidRPr="009129C2">
        <w:rPr>
          <w:rStyle w:val="KeywordChar"/>
          <w:rFonts w:ascii="Arial" w:hAnsi="Arial" w:cs="Times New Roman"/>
          <w:i/>
          <w:sz w:val="22"/>
          <w:lang w:bidi="ar-SA"/>
        </w:rPr>
        <w:t xml:space="preserve"> </w:t>
      </w:r>
      <w:fldSimple w:instr=" REF _Ref275326788 \h  \* MERGEFORMAT ">
        <w:r w:rsidR="00327542" w:rsidRPr="009129C2">
          <w:t>Step 2a: Submitting an Order from My List</w:t>
        </w:r>
      </w:fldSimple>
      <w:r w:rsidRPr="009129C2">
        <w:rPr>
          <w:rStyle w:val="KeywordChar"/>
          <w:rFonts w:ascii="Arial" w:hAnsi="Arial" w:cs="Times New Roman"/>
          <w:sz w:val="22"/>
          <w:szCs w:val="24"/>
          <w:lang w:bidi="ar-SA"/>
        </w:rPr>
        <w:t xml:space="preserve"> or </w:t>
      </w:r>
      <w:r w:rsidRPr="009129C2">
        <w:rPr>
          <w:rStyle w:val="KeywordChar"/>
          <w:rFonts w:ascii="Arial" w:hAnsi="Arial" w:cs="Times New Roman"/>
          <w:i/>
          <w:sz w:val="22"/>
          <w:lang w:bidi="ar-SA"/>
        </w:rPr>
        <w:fldChar w:fldCharType="begin"/>
      </w:r>
      <w:r w:rsidRPr="009129C2">
        <w:rPr>
          <w:rStyle w:val="KeywordChar"/>
          <w:rFonts w:ascii="Arial" w:hAnsi="Arial" w:cs="Times New Roman"/>
          <w:i/>
          <w:sz w:val="22"/>
          <w:lang w:bidi="ar-SA"/>
        </w:rPr>
        <w:instrText xml:space="preserve"> REF _Ref275326791 \h </w:instrText>
      </w:r>
      <w:r w:rsidRPr="009129C2">
        <w:rPr>
          <w:rStyle w:val="KeywordChar"/>
          <w:rFonts w:ascii="Arial" w:hAnsi="Arial" w:cs="Times New Roman"/>
          <w:i/>
          <w:sz w:val="22"/>
          <w:lang w:bidi="ar-SA"/>
        </w:rPr>
      </w:r>
      <w:r w:rsidRPr="009129C2">
        <w:rPr>
          <w:rStyle w:val="KeywordChar"/>
          <w:rFonts w:ascii="Arial" w:hAnsi="Arial" w:cs="Times New Roman"/>
          <w:i/>
          <w:sz w:val="22"/>
          <w:lang w:bidi="ar-SA"/>
        </w:rPr>
        <w:fldChar w:fldCharType="separate"/>
      </w:r>
      <w:r w:rsidR="00327542" w:rsidRPr="009129C2">
        <w:t>Step 2b: Selecting the Distribution Protocol</w:t>
      </w:r>
      <w:r w:rsidRPr="009129C2">
        <w:rPr>
          <w:rStyle w:val="KeywordChar"/>
          <w:rFonts w:ascii="Arial" w:hAnsi="Arial" w:cs="Times New Roman"/>
          <w:i/>
          <w:sz w:val="22"/>
          <w:lang w:bidi="ar-SA"/>
        </w:rPr>
        <w:fldChar w:fldCharType="end"/>
      </w:r>
    </w:p>
    <w:p w:rsidR="00066951" w:rsidRPr="009129C2" w:rsidRDefault="00066951" w:rsidP="00066951">
      <w:pPr>
        <w:pStyle w:val="ListNumber"/>
        <w:numPr>
          <w:ilvl w:val="0"/>
          <w:numId w:val="333"/>
        </w:numPr>
      </w:pPr>
      <w:r w:rsidRPr="009129C2">
        <w:t xml:space="preserve">The </w:t>
      </w:r>
      <w:r w:rsidRPr="009129C2">
        <w:rPr>
          <w:b/>
        </w:rPr>
        <w:t>Biospecimen</w:t>
      </w:r>
      <w:r w:rsidRPr="009129C2">
        <w:t xml:space="preserve"> tab opens. Click the </w:t>
      </w:r>
      <w:r w:rsidRPr="009129C2">
        <w:rPr>
          <w:b/>
        </w:rPr>
        <w:t>Pathological Case</w:t>
      </w:r>
      <w:r w:rsidRPr="009129C2">
        <w:t xml:space="preserve"> tab. The Case List page opens.</w:t>
      </w:r>
    </w:p>
    <w:p w:rsidR="00066951" w:rsidRPr="009129C2" w:rsidRDefault="00066951" w:rsidP="00066951">
      <w:pPr>
        <w:pStyle w:val="ListNumber"/>
      </w:pPr>
      <w:r w:rsidRPr="009129C2">
        <w:t xml:space="preserve">Select the </w:t>
      </w:r>
      <w:r w:rsidRPr="009129C2">
        <w:rPr>
          <w:b/>
        </w:rPr>
        <w:t>Specimens</w:t>
      </w:r>
      <w:r w:rsidRPr="009129C2">
        <w:t xml:space="preserve"> or </w:t>
      </w:r>
      <w:r w:rsidRPr="009129C2">
        <w:rPr>
          <w:b/>
        </w:rPr>
        <w:t>Block</w:t>
      </w:r>
      <w:r w:rsidRPr="009129C2">
        <w:t xml:space="preserve"> radio button under Request For.</w:t>
      </w:r>
    </w:p>
    <w:p w:rsidR="00066951" w:rsidRPr="009129C2" w:rsidRDefault="00066951" w:rsidP="00066951">
      <w:pPr>
        <w:pStyle w:val="ListNumber"/>
      </w:pPr>
      <w:r w:rsidRPr="009129C2">
        <w:t xml:space="preserve">Enter the </w:t>
      </w:r>
      <w:r w:rsidRPr="009129C2">
        <w:rPr>
          <w:b/>
        </w:rPr>
        <w:t>Specimen Class</w:t>
      </w:r>
      <w:r w:rsidRPr="009129C2">
        <w:t xml:space="preserve"> and </w:t>
      </w:r>
      <w:r w:rsidRPr="009129C2">
        <w:rPr>
          <w:b/>
        </w:rPr>
        <w:t>Specimen Type</w:t>
      </w:r>
      <w:r w:rsidRPr="009129C2">
        <w:t xml:space="preserve">. These options are disabled if you select the </w:t>
      </w:r>
      <w:r w:rsidRPr="009129C2">
        <w:rPr>
          <w:b/>
        </w:rPr>
        <w:t>Block</w:t>
      </w:r>
      <w:r w:rsidRPr="009129C2">
        <w:t xml:space="preserve"> option.</w:t>
      </w:r>
    </w:p>
    <w:p w:rsidR="00066951" w:rsidRPr="009129C2" w:rsidRDefault="00066951" w:rsidP="00066951">
      <w:pPr>
        <w:pStyle w:val="ListNumber"/>
      </w:pPr>
      <w:r w:rsidRPr="009129C2">
        <w:t xml:space="preserve">Select the required </w:t>
      </w:r>
      <w:r w:rsidRPr="009129C2">
        <w:rPr>
          <w:b/>
        </w:rPr>
        <w:t>Tissue Site</w:t>
      </w:r>
      <w:r w:rsidRPr="009129C2">
        <w:t xml:space="preserve"> and </w:t>
      </w:r>
      <w:r w:rsidRPr="009129C2">
        <w:rPr>
          <w:b/>
        </w:rPr>
        <w:t>Pathological Status</w:t>
      </w:r>
      <w:r w:rsidRPr="009129C2">
        <w:t>.</w:t>
      </w:r>
    </w:p>
    <w:p w:rsidR="00066951" w:rsidRPr="009129C2" w:rsidRDefault="00066951" w:rsidP="00066951">
      <w:pPr>
        <w:pStyle w:val="ListNumber"/>
      </w:pPr>
      <w:r w:rsidRPr="009129C2">
        <w:t xml:space="preserve">Select the check box next to the associated SPR for these specimens or block and enter the </w:t>
      </w:r>
      <w:r w:rsidRPr="009129C2">
        <w:rPr>
          <w:b/>
        </w:rPr>
        <w:t>Required Quantity</w:t>
      </w:r>
      <w:r w:rsidRPr="009129C2">
        <w:t xml:space="preserve"> for the biospecimens or block being ordered. </w:t>
      </w:r>
    </w:p>
    <w:p w:rsidR="00066951" w:rsidRPr="009129C2" w:rsidRDefault="00066951" w:rsidP="00066951">
      <w:pPr>
        <w:pStyle w:val="ListNumber"/>
      </w:pPr>
      <w:r w:rsidRPr="009129C2">
        <w:t xml:space="preserve">Click </w:t>
      </w:r>
      <w:r w:rsidRPr="009129C2">
        <w:rPr>
          <w:b/>
        </w:rPr>
        <w:t>Add to Order</w:t>
      </w:r>
      <w:r w:rsidRPr="009129C2">
        <w:t xml:space="preserve"> List. The requested specimens or blocks are displayed in the Order List.</w:t>
      </w:r>
    </w:p>
    <w:p w:rsidR="00066951" w:rsidRPr="009129C2" w:rsidRDefault="00066951" w:rsidP="00066951">
      <w:pPr>
        <w:pStyle w:val="ListNumber"/>
      </w:pPr>
      <w:r w:rsidRPr="009129C2">
        <w:br w:type="page"/>
        <w:t xml:space="preserve">Click </w:t>
      </w:r>
      <w:r w:rsidRPr="009129C2">
        <w:rPr>
          <w:b/>
        </w:rPr>
        <w:t>Order</w:t>
      </w:r>
      <w:r w:rsidRPr="009129C2">
        <w:t xml:space="preserve">. A success message opens and </w:t>
      </w:r>
      <w:fldSimple w:instr=" DOCPROPERTY  ApplicationName  \* MERGEFORMAT ">
        <w:r w:rsidRPr="009129C2">
          <w:t>caTissue Suite</w:t>
        </w:r>
      </w:fldSimple>
      <w:r w:rsidRPr="009129C2">
        <w:t xml:space="preserve"> navigates back to My List.</w:t>
      </w:r>
    </w:p>
    <w:p w:rsidR="00066951" w:rsidRPr="009129C2" w:rsidRDefault="007A0E2C" w:rsidP="00066951">
      <w:pPr>
        <w:pStyle w:val="GraphicAnchorMain"/>
      </w:pPr>
      <w:r>
        <w:rPr>
          <w:noProof/>
        </w:rPr>
        <w:drawing>
          <wp:inline distT="0" distB="0" distL="0" distR="0">
            <wp:extent cx="5934075" cy="2857500"/>
            <wp:effectExtent l="19050" t="19050" r="28575" b="19050"/>
            <wp:docPr id="131" name="Picture 131" descr="This screen shot shows the Pathological Case tab for ordering a specimen associated with an SPR not col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his screen shot shows the Pathological Case tab for ordering a specimen associated with an SPR not collected."/>
                    <pic:cNvPicPr>
                      <a:picLocks noChangeAspect="1" noChangeArrowheads="1"/>
                    </pic:cNvPicPr>
                  </pic:nvPicPr>
                  <pic:blipFill>
                    <a:blip r:embed="rId161"/>
                    <a:srcRect/>
                    <a:stretch>
                      <a:fillRect/>
                    </a:stretch>
                  </pic:blipFill>
                  <pic:spPr bwMode="auto">
                    <a:xfrm>
                      <a:off x="0" y="0"/>
                      <a:ext cx="5934075" cy="28575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141</w:t>
        </w:r>
      </w:fldSimple>
      <w:r w:rsidRPr="009129C2">
        <w:t>: Order a Specimen Associated with an SPR that is not Collected</w:t>
      </w:r>
    </w:p>
    <w:p w:rsidR="00066951" w:rsidRPr="009129C2" w:rsidRDefault="00066951" w:rsidP="00066951">
      <w:pPr>
        <w:pStyle w:val="Heading3"/>
      </w:pPr>
      <w:bookmarkStart w:id="447" w:name="_Toc288121292"/>
      <w:r w:rsidRPr="009129C2">
        <w:t>Ordering a User-Defined Specimen Arrant Associated with an SPR</w:t>
      </w:r>
      <w:bookmarkEnd w:id="447"/>
    </w:p>
    <w:p w:rsidR="00066951" w:rsidRPr="009129C2" w:rsidRDefault="00066951" w:rsidP="00066951">
      <w:pPr>
        <w:pStyle w:val="BodyText"/>
      </w:pPr>
      <w:r w:rsidRPr="009129C2">
        <w:t xml:space="preserve">To </w:t>
      </w:r>
      <w:r w:rsidRPr="009129C2">
        <w:fldChar w:fldCharType="begin"/>
      </w:r>
      <w:r w:rsidRPr="009129C2">
        <w:instrText xml:space="preserve"> XE "specimens:ordering user-defined arrant" </w:instrText>
      </w:r>
      <w:r w:rsidRPr="009129C2">
        <w:fldChar w:fldCharType="end"/>
      </w:r>
      <w:r w:rsidRPr="009129C2">
        <w:fldChar w:fldCharType="begin"/>
      </w:r>
      <w:r w:rsidRPr="009129C2">
        <w:instrText xml:space="preserve"> XE "Surgical Pathology Report (SPR):ordering arrant associated specimens" </w:instrText>
      </w:r>
      <w:r w:rsidRPr="009129C2">
        <w:fldChar w:fldCharType="end"/>
      </w:r>
      <w:r w:rsidRPr="009129C2">
        <w:t>order a user-defined specimen array associated with a Surgical Pathology Report (SPR):</w:t>
      </w:r>
    </w:p>
    <w:p w:rsidR="00066951" w:rsidRPr="009129C2" w:rsidRDefault="00066951" w:rsidP="00066951">
      <w:pPr>
        <w:pStyle w:val="BodyText"/>
        <w:rPr>
          <w:rStyle w:val="KeywordChar"/>
          <w:rFonts w:ascii="Arial" w:hAnsi="Arial" w:cs="Times New Roman"/>
          <w:sz w:val="22"/>
          <w:szCs w:val="24"/>
          <w:lang w:bidi="ar-SA"/>
        </w:rPr>
      </w:pPr>
      <w:r w:rsidRPr="009129C2">
        <w:rPr>
          <w:rStyle w:val="KeywordChar"/>
          <w:rFonts w:ascii="Arial" w:hAnsi="Arial" w:cs="Times New Roman"/>
          <w:sz w:val="22"/>
          <w:lang w:bidi="ar-SA"/>
        </w:rPr>
        <w:t>Perform</w:t>
      </w:r>
      <w:r w:rsidRPr="009129C2">
        <w:rPr>
          <w:rStyle w:val="KeywordChar"/>
          <w:rFonts w:ascii="Arial" w:hAnsi="Arial" w:cs="Times New Roman"/>
          <w:i/>
          <w:sz w:val="22"/>
          <w:lang w:bidi="ar-SA"/>
        </w:rPr>
        <w:t xml:space="preserve"> </w:t>
      </w:r>
      <w:r w:rsidRPr="009129C2">
        <w:rPr>
          <w:rStyle w:val="KeywordChar"/>
          <w:rFonts w:ascii="Arial" w:hAnsi="Arial" w:cs="Times New Roman"/>
          <w:i/>
          <w:sz w:val="22"/>
          <w:lang w:bidi="ar-SA"/>
        </w:rPr>
        <w:fldChar w:fldCharType="begin"/>
      </w:r>
      <w:r w:rsidRPr="009129C2">
        <w:rPr>
          <w:rStyle w:val="KeywordChar"/>
          <w:rFonts w:ascii="Arial" w:hAnsi="Arial" w:cs="Times New Roman"/>
          <w:i/>
          <w:sz w:val="22"/>
          <w:lang w:bidi="ar-SA"/>
        </w:rPr>
        <w:instrText xml:space="preserve"> REF _Ref275326788 \h </w:instrText>
      </w:r>
      <w:r w:rsidRPr="009129C2">
        <w:rPr>
          <w:rStyle w:val="KeywordChar"/>
          <w:rFonts w:ascii="Arial" w:hAnsi="Arial" w:cs="Times New Roman"/>
          <w:i/>
          <w:sz w:val="22"/>
          <w:lang w:bidi="ar-SA"/>
        </w:rPr>
      </w:r>
      <w:r w:rsidRPr="009129C2">
        <w:rPr>
          <w:rStyle w:val="KeywordChar"/>
          <w:rFonts w:ascii="Arial" w:hAnsi="Arial" w:cs="Times New Roman"/>
          <w:i/>
          <w:sz w:val="22"/>
          <w:lang w:bidi="ar-SA"/>
        </w:rPr>
        <w:fldChar w:fldCharType="separate"/>
      </w:r>
      <w:r w:rsidR="00327542" w:rsidRPr="009129C2">
        <w:t>Step 2a: Submitting an Order from My List</w:t>
      </w:r>
      <w:r w:rsidRPr="009129C2">
        <w:rPr>
          <w:rStyle w:val="KeywordChar"/>
          <w:rFonts w:ascii="Arial" w:hAnsi="Arial" w:cs="Times New Roman"/>
          <w:i/>
          <w:sz w:val="22"/>
          <w:lang w:bidi="ar-SA"/>
        </w:rPr>
        <w:fldChar w:fldCharType="end"/>
      </w:r>
      <w:r w:rsidRPr="009129C2">
        <w:rPr>
          <w:rStyle w:val="KeywordChar"/>
          <w:rFonts w:ascii="Arial" w:hAnsi="Arial" w:cs="Times New Roman"/>
          <w:sz w:val="22"/>
          <w:szCs w:val="24"/>
          <w:lang w:bidi="ar-SA"/>
        </w:rPr>
        <w:t xml:space="preserve"> or </w:t>
      </w:r>
      <w:r w:rsidRPr="009129C2">
        <w:rPr>
          <w:rStyle w:val="KeywordChar"/>
          <w:rFonts w:ascii="Arial" w:hAnsi="Arial" w:cs="Times New Roman"/>
          <w:i/>
          <w:sz w:val="22"/>
          <w:lang w:bidi="ar-SA"/>
        </w:rPr>
        <w:fldChar w:fldCharType="begin"/>
      </w:r>
      <w:r w:rsidRPr="009129C2">
        <w:rPr>
          <w:rStyle w:val="KeywordChar"/>
          <w:rFonts w:ascii="Arial" w:hAnsi="Arial" w:cs="Times New Roman"/>
          <w:i/>
          <w:sz w:val="22"/>
          <w:lang w:bidi="ar-SA"/>
        </w:rPr>
        <w:instrText xml:space="preserve"> REF _Ref275326791 \h </w:instrText>
      </w:r>
      <w:r w:rsidRPr="009129C2">
        <w:rPr>
          <w:rStyle w:val="KeywordChar"/>
          <w:rFonts w:ascii="Arial" w:hAnsi="Arial" w:cs="Times New Roman"/>
          <w:i/>
          <w:sz w:val="22"/>
          <w:lang w:bidi="ar-SA"/>
        </w:rPr>
      </w:r>
      <w:r w:rsidRPr="009129C2">
        <w:rPr>
          <w:rStyle w:val="KeywordChar"/>
          <w:rFonts w:ascii="Arial" w:hAnsi="Arial" w:cs="Times New Roman"/>
          <w:i/>
          <w:sz w:val="22"/>
          <w:lang w:bidi="ar-SA"/>
        </w:rPr>
        <w:fldChar w:fldCharType="separate"/>
      </w:r>
      <w:r w:rsidR="00327542" w:rsidRPr="009129C2">
        <w:t>Step 2b: Selecting the Distribution Protocol</w:t>
      </w:r>
      <w:r w:rsidRPr="009129C2">
        <w:rPr>
          <w:rStyle w:val="KeywordChar"/>
          <w:rFonts w:ascii="Arial" w:hAnsi="Arial" w:cs="Times New Roman"/>
          <w:i/>
          <w:sz w:val="22"/>
          <w:lang w:bidi="ar-SA"/>
        </w:rPr>
        <w:fldChar w:fldCharType="end"/>
      </w:r>
    </w:p>
    <w:p w:rsidR="00066951" w:rsidRPr="009129C2" w:rsidRDefault="00066951" w:rsidP="00066951">
      <w:pPr>
        <w:pStyle w:val="ListNumber"/>
        <w:numPr>
          <w:ilvl w:val="0"/>
          <w:numId w:val="334"/>
        </w:numPr>
      </w:pPr>
      <w:r w:rsidRPr="009129C2">
        <w:t xml:space="preserve">The </w:t>
      </w:r>
      <w:r w:rsidRPr="009129C2">
        <w:rPr>
          <w:b/>
        </w:rPr>
        <w:t>Biospecimen</w:t>
      </w:r>
      <w:r w:rsidRPr="009129C2">
        <w:t xml:space="preserve"> tab opens. Click </w:t>
      </w:r>
      <w:r w:rsidRPr="009129C2">
        <w:rPr>
          <w:b/>
        </w:rPr>
        <w:t>Define Array</w:t>
      </w:r>
      <w:r w:rsidRPr="009129C2">
        <w:t>. The Define array page opens. Enter the required details to proceed.</w:t>
      </w:r>
    </w:p>
    <w:p w:rsidR="00066951" w:rsidRPr="009129C2" w:rsidRDefault="00066951" w:rsidP="00066951">
      <w:pPr>
        <w:pStyle w:val="ListNumber"/>
      </w:pPr>
      <w:r w:rsidRPr="009129C2">
        <w:t xml:space="preserve">Select the </w:t>
      </w:r>
      <w:r w:rsidRPr="009129C2">
        <w:rPr>
          <w:b/>
        </w:rPr>
        <w:t>Specimens</w:t>
      </w:r>
      <w:r w:rsidRPr="009129C2">
        <w:t xml:space="preserve"> radio button under </w:t>
      </w:r>
      <w:r w:rsidRPr="009129C2">
        <w:rPr>
          <w:b/>
        </w:rPr>
        <w:t>Request For</w:t>
      </w:r>
      <w:r w:rsidRPr="009129C2">
        <w:t xml:space="preserve"> on the Case List page.</w:t>
      </w:r>
    </w:p>
    <w:p w:rsidR="00066951" w:rsidRPr="009129C2" w:rsidRDefault="00066951" w:rsidP="00066951">
      <w:pPr>
        <w:pStyle w:val="ListNumber"/>
      </w:pPr>
      <w:r w:rsidRPr="009129C2">
        <w:t xml:space="preserve">Select the </w:t>
      </w:r>
      <w:r w:rsidRPr="009129C2">
        <w:rPr>
          <w:b/>
        </w:rPr>
        <w:t>Specimen Class</w:t>
      </w:r>
      <w:r w:rsidRPr="009129C2">
        <w:t xml:space="preserve">, </w:t>
      </w:r>
      <w:r w:rsidRPr="009129C2">
        <w:rPr>
          <w:b/>
        </w:rPr>
        <w:t>Specimen Type</w:t>
      </w:r>
      <w:r w:rsidRPr="009129C2">
        <w:t xml:space="preserve">, </w:t>
      </w:r>
      <w:r w:rsidRPr="009129C2">
        <w:rPr>
          <w:b/>
        </w:rPr>
        <w:t>Tissue Site</w:t>
      </w:r>
      <w:r w:rsidRPr="009129C2">
        <w:t xml:space="preserve"> and </w:t>
      </w:r>
      <w:r w:rsidRPr="009129C2">
        <w:rPr>
          <w:b/>
        </w:rPr>
        <w:t>Pathological Status</w:t>
      </w:r>
      <w:r w:rsidRPr="009129C2">
        <w:t>.</w:t>
      </w:r>
    </w:p>
    <w:p w:rsidR="00066951" w:rsidRPr="009129C2" w:rsidRDefault="00066951" w:rsidP="00066951">
      <w:pPr>
        <w:pStyle w:val="ListNumber"/>
      </w:pPr>
      <w:r w:rsidRPr="009129C2">
        <w:t>Select the check box next to the required SPR from which you want to order the specimen arrays.</w:t>
      </w:r>
    </w:p>
    <w:p w:rsidR="00066951" w:rsidRPr="009129C2" w:rsidRDefault="00066951" w:rsidP="00066951">
      <w:pPr>
        <w:pStyle w:val="ListNumber"/>
      </w:pPr>
      <w:r w:rsidRPr="009129C2">
        <w:t xml:space="preserve">Enter the </w:t>
      </w:r>
      <w:r w:rsidRPr="009129C2">
        <w:rPr>
          <w:b/>
        </w:rPr>
        <w:t>Required Quantity</w:t>
      </w:r>
      <w:r w:rsidRPr="009129C2">
        <w:t xml:space="preserve"> for the biospecimen being ordered as shown in the following figure. </w:t>
      </w:r>
    </w:p>
    <w:p w:rsidR="00066951" w:rsidRPr="009129C2" w:rsidRDefault="00066951" w:rsidP="00066951">
      <w:pPr>
        <w:pStyle w:val="ListNumber"/>
      </w:pPr>
      <w:r w:rsidRPr="009129C2">
        <w:t xml:space="preserve">Select the required </w:t>
      </w:r>
      <w:r w:rsidRPr="009129C2">
        <w:rPr>
          <w:b/>
        </w:rPr>
        <w:t>Array Name</w:t>
      </w:r>
      <w:r w:rsidRPr="009129C2">
        <w:t xml:space="preserve"> from the drop-down list.</w:t>
      </w:r>
    </w:p>
    <w:p w:rsidR="00066951" w:rsidRPr="009129C2" w:rsidRDefault="00066951" w:rsidP="00066951">
      <w:pPr>
        <w:pStyle w:val="ListNumber"/>
      </w:pPr>
      <w:r w:rsidRPr="009129C2">
        <w:t xml:space="preserve">Click </w:t>
      </w:r>
      <w:r w:rsidRPr="009129C2">
        <w:rPr>
          <w:b/>
        </w:rPr>
        <w:t>Add to Order List</w:t>
      </w:r>
      <w:r w:rsidRPr="009129C2">
        <w:t>. The requested specimen arrays are displayed in the Order List.</w:t>
      </w:r>
    </w:p>
    <w:p w:rsidR="00066951" w:rsidRPr="009129C2" w:rsidRDefault="00066951" w:rsidP="00066951">
      <w:pPr>
        <w:pStyle w:val="ListNumber"/>
      </w:pPr>
      <w:r w:rsidRPr="009129C2">
        <w:br w:type="page"/>
        <w:t xml:space="preserve">Click </w:t>
      </w:r>
      <w:r w:rsidRPr="009129C2">
        <w:rPr>
          <w:b/>
        </w:rPr>
        <w:t>Order</w:t>
      </w:r>
      <w:r w:rsidRPr="009129C2">
        <w:t xml:space="preserve">. A success message opens and </w:t>
      </w:r>
      <w:fldSimple w:instr=" DOCPROPERTY  ApplicationName  \* MERGEFORMAT ">
        <w:r w:rsidRPr="009129C2">
          <w:t>caTissue Suite</w:t>
        </w:r>
      </w:fldSimple>
      <w:r w:rsidRPr="009129C2">
        <w:t xml:space="preserve"> navigates back to My List.</w:t>
      </w:r>
    </w:p>
    <w:p w:rsidR="00066951" w:rsidRPr="009129C2" w:rsidRDefault="007A0E2C" w:rsidP="00066951">
      <w:pPr>
        <w:pStyle w:val="GraphicAnchorMain"/>
      </w:pPr>
      <w:r>
        <w:rPr>
          <w:noProof/>
        </w:rPr>
        <w:drawing>
          <wp:inline distT="0" distB="0" distL="0" distR="0">
            <wp:extent cx="5943600" cy="2819400"/>
            <wp:effectExtent l="19050" t="19050" r="19050" b="19050"/>
            <wp:docPr id="132" name="Picture 132" descr="This screen shot shows how to order a user-defined specimen array associ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his screen shot shows how to order a user-defined specimen array association. "/>
                    <pic:cNvPicPr>
                      <a:picLocks noChangeAspect="1" noChangeArrowheads="1"/>
                    </pic:cNvPicPr>
                  </pic:nvPicPr>
                  <pic:blipFill>
                    <a:blip r:embed="rId162"/>
                    <a:srcRect/>
                    <a:stretch>
                      <a:fillRect/>
                    </a:stretch>
                  </pic:blipFill>
                  <pic:spPr bwMode="auto">
                    <a:xfrm>
                      <a:off x="0" y="0"/>
                      <a:ext cx="5943600" cy="28194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142</w:t>
        </w:r>
      </w:fldSimple>
      <w:r w:rsidRPr="009129C2">
        <w:t>: Order a User-Defined Specimen Array Associated with SPR</w:t>
      </w:r>
    </w:p>
    <w:p w:rsidR="00066951" w:rsidRPr="009129C2" w:rsidRDefault="00066951" w:rsidP="00066951">
      <w:pPr>
        <w:pStyle w:val="Heading2"/>
      </w:pPr>
      <w:bookmarkStart w:id="448" w:name="_Ref275326491"/>
      <w:bookmarkStart w:id="449" w:name="_Ref275326494"/>
      <w:bookmarkStart w:id="450" w:name="_Toc288121293"/>
      <w:r w:rsidRPr="009129C2">
        <w:t>Ordering Biospecimen Arrays</w:t>
      </w:r>
      <w:bookmarkEnd w:id="448"/>
      <w:bookmarkEnd w:id="449"/>
      <w:bookmarkEnd w:id="450"/>
    </w:p>
    <w:p w:rsidR="00066951" w:rsidRPr="009129C2" w:rsidRDefault="00066951" w:rsidP="00066951">
      <w:pPr>
        <w:pStyle w:val="BodyText"/>
      </w:pPr>
      <w:r w:rsidRPr="009129C2">
        <w:t xml:space="preserve">You can order existing specimen arrays or define arrays based on your requirements. The following procedures provide instructions to order biospecimen arrays. </w:t>
      </w:r>
    </w:p>
    <w:p w:rsidR="00066951" w:rsidRPr="009129C2" w:rsidRDefault="00066951" w:rsidP="00066951">
      <w:pPr>
        <w:pStyle w:val="ListBullet"/>
        <w:rPr>
          <w:rStyle w:val="Emphasis"/>
        </w:rPr>
      </w:pPr>
      <w:fldSimple w:instr=" REF _Ref275327817 \h  \* MERGEFORMAT ">
        <w:r w:rsidR="00327542" w:rsidRPr="00327542">
          <w:rPr>
            <w:rStyle w:val="Emphasis"/>
          </w:rPr>
          <w:t>Ordering Existing Biospecimen Array</w:t>
        </w:r>
      </w:fldSimple>
    </w:p>
    <w:p w:rsidR="00066951" w:rsidRPr="009129C2" w:rsidRDefault="00066951" w:rsidP="00066951">
      <w:pPr>
        <w:pStyle w:val="ListBullet"/>
        <w:rPr>
          <w:rStyle w:val="Emphasis"/>
        </w:rPr>
      </w:pPr>
      <w:fldSimple w:instr=" REF _Ref275327820 \h  \* MERGEFORMAT ">
        <w:r w:rsidR="00327542" w:rsidRPr="00327542">
          <w:rPr>
            <w:rStyle w:val="Emphasis"/>
          </w:rPr>
          <w:t>Ordering a User-Defined Array</w:t>
        </w:r>
      </w:fldSimple>
    </w:p>
    <w:p w:rsidR="00066951" w:rsidRPr="009129C2" w:rsidRDefault="00066951" w:rsidP="00066951">
      <w:pPr>
        <w:pStyle w:val="Heading3"/>
      </w:pPr>
      <w:bookmarkStart w:id="451" w:name="_Ref275327817"/>
      <w:bookmarkStart w:id="452" w:name="_Toc288121294"/>
      <w:r w:rsidRPr="009129C2">
        <w:t>Ordering Existing Biospecimen Array</w:t>
      </w:r>
      <w:bookmarkEnd w:id="451"/>
      <w:bookmarkEnd w:id="452"/>
    </w:p>
    <w:p w:rsidR="00066951" w:rsidRPr="009129C2" w:rsidRDefault="00066951" w:rsidP="00066951">
      <w:pPr>
        <w:pStyle w:val="BodyText"/>
      </w:pPr>
      <w:r w:rsidRPr="009129C2">
        <w:t xml:space="preserve">To </w:t>
      </w:r>
      <w:r w:rsidRPr="009129C2">
        <w:fldChar w:fldCharType="begin"/>
      </w:r>
      <w:r w:rsidRPr="009129C2">
        <w:instrText xml:space="preserve"> XE "ordering:existing specimen array" </w:instrText>
      </w:r>
      <w:r w:rsidRPr="009129C2">
        <w:fldChar w:fldCharType="end"/>
      </w:r>
      <w:r w:rsidRPr="009129C2">
        <w:fldChar w:fldCharType="begin"/>
      </w:r>
      <w:r w:rsidRPr="009129C2">
        <w:instrText xml:space="preserve"> XE "specimen arrays:ordering existing" </w:instrText>
      </w:r>
      <w:r w:rsidRPr="009129C2">
        <w:fldChar w:fldCharType="end"/>
      </w:r>
      <w:r w:rsidRPr="009129C2">
        <w:t>order an existing biospecimen array:</w:t>
      </w:r>
    </w:p>
    <w:p w:rsidR="00066951" w:rsidRPr="009129C2" w:rsidRDefault="00066951" w:rsidP="00066951">
      <w:pPr>
        <w:pStyle w:val="BodyText"/>
        <w:rPr>
          <w:rStyle w:val="KeywordChar"/>
          <w:rFonts w:ascii="Arial" w:hAnsi="Arial" w:cs="Times New Roman"/>
          <w:sz w:val="22"/>
          <w:szCs w:val="24"/>
          <w:lang w:bidi="ar-SA"/>
        </w:rPr>
      </w:pPr>
      <w:r w:rsidRPr="009129C2">
        <w:rPr>
          <w:rStyle w:val="KeywordChar"/>
          <w:rFonts w:ascii="Arial" w:hAnsi="Arial" w:cs="Times New Roman"/>
          <w:sz w:val="22"/>
          <w:lang w:bidi="ar-SA"/>
        </w:rPr>
        <w:t>Perform</w:t>
      </w:r>
      <w:r w:rsidRPr="009129C2">
        <w:rPr>
          <w:rStyle w:val="KeywordChar"/>
          <w:rFonts w:ascii="Arial" w:hAnsi="Arial" w:cs="Times New Roman"/>
          <w:i/>
          <w:sz w:val="22"/>
          <w:lang w:bidi="ar-SA"/>
        </w:rPr>
        <w:t xml:space="preserve"> </w:t>
      </w:r>
      <w:r w:rsidRPr="009129C2">
        <w:rPr>
          <w:rStyle w:val="KeywordChar"/>
          <w:rFonts w:ascii="Arial" w:hAnsi="Arial" w:cs="Times New Roman"/>
          <w:i/>
          <w:sz w:val="22"/>
          <w:lang w:bidi="ar-SA"/>
        </w:rPr>
        <w:fldChar w:fldCharType="begin"/>
      </w:r>
      <w:r w:rsidRPr="009129C2">
        <w:rPr>
          <w:rStyle w:val="KeywordChar"/>
          <w:rFonts w:ascii="Arial" w:hAnsi="Arial" w:cs="Times New Roman"/>
          <w:i/>
          <w:sz w:val="22"/>
          <w:lang w:bidi="ar-SA"/>
        </w:rPr>
        <w:instrText xml:space="preserve"> REF _Ref275326788 \h </w:instrText>
      </w:r>
      <w:r w:rsidRPr="009129C2">
        <w:rPr>
          <w:rStyle w:val="KeywordChar"/>
          <w:rFonts w:ascii="Arial" w:hAnsi="Arial" w:cs="Times New Roman"/>
          <w:i/>
          <w:sz w:val="22"/>
          <w:lang w:bidi="ar-SA"/>
        </w:rPr>
      </w:r>
      <w:r w:rsidRPr="009129C2">
        <w:rPr>
          <w:rStyle w:val="KeywordChar"/>
          <w:rFonts w:ascii="Arial" w:hAnsi="Arial" w:cs="Times New Roman"/>
          <w:i/>
          <w:sz w:val="22"/>
          <w:lang w:bidi="ar-SA"/>
        </w:rPr>
        <w:fldChar w:fldCharType="separate"/>
      </w:r>
      <w:r w:rsidR="00327542" w:rsidRPr="009129C2">
        <w:t>Step 2a: Submitting an Order from My List</w:t>
      </w:r>
      <w:r w:rsidRPr="009129C2">
        <w:rPr>
          <w:rStyle w:val="KeywordChar"/>
          <w:rFonts w:ascii="Arial" w:hAnsi="Arial" w:cs="Times New Roman"/>
          <w:i/>
          <w:sz w:val="22"/>
          <w:lang w:bidi="ar-SA"/>
        </w:rPr>
        <w:fldChar w:fldCharType="end"/>
      </w:r>
      <w:r w:rsidRPr="009129C2">
        <w:rPr>
          <w:rStyle w:val="KeywordChar"/>
          <w:rFonts w:ascii="Arial" w:hAnsi="Arial" w:cs="Times New Roman"/>
          <w:i/>
          <w:sz w:val="22"/>
          <w:lang w:bidi="ar-SA"/>
        </w:rPr>
        <w:t xml:space="preserve"> or </w:t>
      </w:r>
      <w:r w:rsidRPr="009129C2">
        <w:rPr>
          <w:rStyle w:val="KeywordChar"/>
          <w:rFonts w:ascii="Arial" w:hAnsi="Arial" w:cs="Times New Roman"/>
          <w:i/>
          <w:sz w:val="22"/>
          <w:lang w:bidi="ar-SA"/>
        </w:rPr>
        <w:fldChar w:fldCharType="begin"/>
      </w:r>
      <w:r w:rsidRPr="009129C2">
        <w:rPr>
          <w:rStyle w:val="KeywordChar"/>
          <w:rFonts w:ascii="Arial" w:hAnsi="Arial" w:cs="Times New Roman"/>
          <w:i/>
          <w:sz w:val="22"/>
          <w:lang w:bidi="ar-SA"/>
        </w:rPr>
        <w:instrText xml:space="preserve"> REF _Ref275326791 \h </w:instrText>
      </w:r>
      <w:r w:rsidRPr="009129C2">
        <w:rPr>
          <w:rStyle w:val="KeywordChar"/>
          <w:rFonts w:ascii="Arial" w:hAnsi="Arial" w:cs="Times New Roman"/>
          <w:i/>
          <w:sz w:val="22"/>
          <w:lang w:bidi="ar-SA"/>
        </w:rPr>
      </w:r>
      <w:r w:rsidRPr="009129C2">
        <w:rPr>
          <w:rStyle w:val="KeywordChar"/>
          <w:rFonts w:ascii="Arial" w:hAnsi="Arial" w:cs="Times New Roman"/>
          <w:i/>
          <w:sz w:val="22"/>
          <w:lang w:bidi="ar-SA"/>
        </w:rPr>
        <w:fldChar w:fldCharType="separate"/>
      </w:r>
      <w:r w:rsidR="00327542" w:rsidRPr="009129C2">
        <w:t>Step 2b: Selecting the Distribution Protocol</w:t>
      </w:r>
      <w:r w:rsidRPr="009129C2">
        <w:rPr>
          <w:rStyle w:val="KeywordChar"/>
          <w:rFonts w:ascii="Arial" w:hAnsi="Arial" w:cs="Times New Roman"/>
          <w:i/>
          <w:sz w:val="22"/>
          <w:lang w:bidi="ar-SA"/>
        </w:rPr>
        <w:fldChar w:fldCharType="end"/>
      </w:r>
      <w:r w:rsidRPr="009129C2">
        <w:rPr>
          <w:rStyle w:val="KeywordChar"/>
          <w:rFonts w:ascii="Arial" w:hAnsi="Arial" w:cs="Times New Roman"/>
          <w:i/>
          <w:sz w:val="22"/>
          <w:lang w:bidi="ar-SA"/>
        </w:rPr>
        <w:t>.</w:t>
      </w:r>
    </w:p>
    <w:p w:rsidR="00066951" w:rsidRPr="009129C2" w:rsidRDefault="00066951" w:rsidP="00066951">
      <w:pPr>
        <w:pStyle w:val="ListNumber"/>
        <w:numPr>
          <w:ilvl w:val="0"/>
          <w:numId w:val="335"/>
        </w:numPr>
      </w:pPr>
      <w:r w:rsidRPr="009129C2">
        <w:br w:type="page"/>
        <w:t xml:space="preserve">The </w:t>
      </w:r>
      <w:r w:rsidRPr="009129C2">
        <w:rPr>
          <w:b/>
        </w:rPr>
        <w:t>Biospecimen</w:t>
      </w:r>
      <w:r w:rsidRPr="009129C2">
        <w:t xml:space="preserve"> tab opens. Click the </w:t>
      </w:r>
      <w:r w:rsidRPr="009129C2">
        <w:rPr>
          <w:b/>
        </w:rPr>
        <w:t>Biospecimen Array</w:t>
      </w:r>
      <w:r w:rsidRPr="009129C2">
        <w:t xml:space="preserve"> tab. The Request Details-Array page opens. </w:t>
      </w:r>
    </w:p>
    <w:p w:rsidR="00066951" w:rsidRPr="009129C2" w:rsidRDefault="00066951" w:rsidP="00066951">
      <w:pPr>
        <w:pStyle w:val="ListNumber"/>
      </w:pPr>
      <w:r w:rsidRPr="009129C2">
        <w:t xml:space="preserve">Select the check box next to the required array under Array Name as shown in the following figure. </w:t>
      </w:r>
    </w:p>
    <w:p w:rsidR="00066951" w:rsidRPr="009129C2" w:rsidRDefault="007A0E2C" w:rsidP="00066951">
      <w:pPr>
        <w:pStyle w:val="GraphicAnchorMain"/>
      </w:pPr>
      <w:r>
        <w:rPr>
          <w:noProof/>
        </w:rPr>
        <w:drawing>
          <wp:inline distT="0" distB="0" distL="0" distR="0">
            <wp:extent cx="5943600" cy="1666875"/>
            <wp:effectExtent l="19050" t="19050" r="19050" b="28575"/>
            <wp:docPr id="133" name="Picture 133" descr="This screen shot shows the Order Details, order an existing biospeci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his screen shot shows the Order Details, order an existing biospecimen"/>
                    <pic:cNvPicPr>
                      <a:picLocks noChangeAspect="1" noChangeArrowheads="1"/>
                    </pic:cNvPicPr>
                  </pic:nvPicPr>
                  <pic:blipFill>
                    <a:blip r:embed="rId163"/>
                    <a:srcRect/>
                    <a:stretch>
                      <a:fillRect/>
                    </a:stretch>
                  </pic:blipFill>
                  <pic:spPr bwMode="auto">
                    <a:xfrm>
                      <a:off x="0" y="0"/>
                      <a:ext cx="5943600" cy="16668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143</w:t>
        </w:r>
      </w:fldSimple>
      <w:r w:rsidRPr="009129C2">
        <w:t>: Order an Existing Biospecimen Array</w:t>
      </w:r>
    </w:p>
    <w:p w:rsidR="00066951" w:rsidRPr="009129C2" w:rsidRDefault="00066951" w:rsidP="00066951">
      <w:pPr>
        <w:pStyle w:val="ListNumber"/>
      </w:pPr>
      <w:r w:rsidRPr="009129C2">
        <w:t xml:space="preserve">Click </w:t>
      </w:r>
      <w:r w:rsidRPr="009129C2">
        <w:rPr>
          <w:b/>
        </w:rPr>
        <w:t>Add to Order</w:t>
      </w:r>
      <w:r w:rsidRPr="009129C2">
        <w:t xml:space="preserve"> List. The requested specimen arrays are displayed in the Order List.</w:t>
      </w:r>
    </w:p>
    <w:p w:rsidR="00066951" w:rsidRPr="009129C2" w:rsidRDefault="00066951" w:rsidP="00066951">
      <w:pPr>
        <w:pStyle w:val="ListNumber"/>
      </w:pPr>
      <w:r w:rsidRPr="009129C2">
        <w:t xml:space="preserve">Click </w:t>
      </w:r>
      <w:r w:rsidRPr="009129C2">
        <w:rPr>
          <w:b/>
        </w:rPr>
        <w:t>Order</w:t>
      </w:r>
      <w:r w:rsidRPr="009129C2">
        <w:t xml:space="preserve">. A success message opens and </w:t>
      </w:r>
      <w:fldSimple w:instr=" DOCPROPERTY  ApplicationName  \* MERGEFORMAT ">
        <w:r w:rsidRPr="009129C2">
          <w:t>caTissue Suite</w:t>
        </w:r>
      </w:fldSimple>
      <w:r w:rsidRPr="009129C2">
        <w:t xml:space="preserve"> navigates back to My List.</w:t>
      </w:r>
    </w:p>
    <w:p w:rsidR="00066951" w:rsidRPr="009129C2" w:rsidRDefault="00066951" w:rsidP="00066951">
      <w:pPr>
        <w:pStyle w:val="Heading3"/>
      </w:pPr>
      <w:bookmarkStart w:id="453" w:name="_Ref275327820"/>
      <w:bookmarkStart w:id="454" w:name="_Toc288121295"/>
      <w:r w:rsidRPr="009129C2">
        <w:t>Ordering a User-Defined Array</w:t>
      </w:r>
      <w:bookmarkEnd w:id="453"/>
      <w:bookmarkEnd w:id="454"/>
    </w:p>
    <w:p w:rsidR="00066951" w:rsidRPr="009129C2" w:rsidRDefault="00066951" w:rsidP="00066951">
      <w:pPr>
        <w:pStyle w:val="BodyText"/>
      </w:pPr>
      <w:r w:rsidRPr="009129C2">
        <w:t xml:space="preserve">To </w:t>
      </w:r>
      <w:r w:rsidRPr="009129C2">
        <w:fldChar w:fldCharType="begin"/>
      </w:r>
      <w:r w:rsidRPr="009129C2">
        <w:instrText xml:space="preserve"> XE "user-defined arrays:ordering" </w:instrText>
      </w:r>
      <w:r w:rsidRPr="009129C2">
        <w:fldChar w:fldCharType="end"/>
      </w:r>
      <w:r w:rsidRPr="009129C2">
        <w:fldChar w:fldCharType="begin"/>
      </w:r>
      <w:r w:rsidRPr="009129C2">
        <w:instrText xml:space="preserve"> XE "specimen arrays:ordering user-defined" </w:instrText>
      </w:r>
      <w:r w:rsidRPr="009129C2">
        <w:fldChar w:fldCharType="end"/>
      </w:r>
      <w:r w:rsidRPr="009129C2">
        <w:t>order a user-defined array:</w:t>
      </w:r>
    </w:p>
    <w:p w:rsidR="00066951" w:rsidRPr="009129C2" w:rsidRDefault="00066951" w:rsidP="00066951">
      <w:pPr>
        <w:pStyle w:val="BodyText"/>
        <w:rPr>
          <w:rStyle w:val="KeywordChar"/>
          <w:rFonts w:ascii="Arial" w:hAnsi="Arial" w:cs="Times New Roman"/>
          <w:sz w:val="22"/>
          <w:szCs w:val="24"/>
          <w:lang w:bidi="ar-SA"/>
        </w:rPr>
      </w:pPr>
      <w:r w:rsidRPr="009129C2">
        <w:rPr>
          <w:rStyle w:val="KeywordChar"/>
          <w:rFonts w:ascii="Arial" w:hAnsi="Arial" w:cs="Times New Roman"/>
          <w:sz w:val="22"/>
          <w:lang w:bidi="ar-SA"/>
        </w:rPr>
        <w:t>Perform</w:t>
      </w:r>
      <w:r w:rsidRPr="009129C2">
        <w:rPr>
          <w:rStyle w:val="KeywordChar"/>
          <w:rFonts w:ascii="Arial" w:hAnsi="Arial" w:cs="Times New Roman"/>
          <w:i/>
          <w:sz w:val="22"/>
          <w:lang w:bidi="ar-SA"/>
        </w:rPr>
        <w:t xml:space="preserve"> </w:t>
      </w:r>
      <w:fldSimple w:instr=" REF _Ref275326788 \h  \* MERGEFORMAT ">
        <w:r w:rsidR="00327542" w:rsidRPr="009129C2">
          <w:t>Step 2a: Submitting an Order from My List</w:t>
        </w:r>
      </w:fldSimple>
      <w:r w:rsidRPr="009129C2">
        <w:rPr>
          <w:rStyle w:val="KeywordChar"/>
          <w:rFonts w:ascii="Arial" w:hAnsi="Arial" w:cs="Times New Roman"/>
          <w:i/>
          <w:sz w:val="22"/>
          <w:lang w:bidi="ar-SA"/>
        </w:rPr>
        <w:t xml:space="preserve"> </w:t>
      </w:r>
      <w:r w:rsidRPr="009129C2">
        <w:rPr>
          <w:rStyle w:val="KeywordChar"/>
          <w:rFonts w:ascii="Arial" w:hAnsi="Arial" w:cs="Times New Roman"/>
          <w:sz w:val="22"/>
          <w:lang w:bidi="ar-SA"/>
        </w:rPr>
        <w:t>or</w:t>
      </w:r>
      <w:r w:rsidRPr="009129C2">
        <w:rPr>
          <w:rStyle w:val="KeywordChar"/>
          <w:rFonts w:ascii="Arial" w:hAnsi="Arial" w:cs="Times New Roman"/>
          <w:i/>
          <w:sz w:val="22"/>
          <w:lang w:bidi="ar-SA"/>
        </w:rPr>
        <w:t xml:space="preserve"> </w:t>
      </w:r>
      <w:fldSimple w:instr=" REF _Ref275326791 \h  \* MERGEFORMAT ">
        <w:r w:rsidR="00327542" w:rsidRPr="009129C2">
          <w:t>Step 2b: Selecting the Distribution Protocol</w:t>
        </w:r>
      </w:fldSimple>
    </w:p>
    <w:p w:rsidR="00066951" w:rsidRPr="009129C2" w:rsidRDefault="00066951" w:rsidP="00066951">
      <w:pPr>
        <w:pStyle w:val="ListNumber"/>
        <w:numPr>
          <w:ilvl w:val="0"/>
          <w:numId w:val="336"/>
        </w:numPr>
      </w:pPr>
      <w:r w:rsidRPr="009129C2">
        <w:t xml:space="preserve">The </w:t>
      </w:r>
      <w:r w:rsidRPr="009129C2">
        <w:rPr>
          <w:b/>
        </w:rPr>
        <w:t>Biospecimen</w:t>
      </w:r>
      <w:r w:rsidRPr="009129C2">
        <w:t xml:space="preserve"> tab opens. You can define an array-based on the specimens displayed under the Specimen List. Click </w:t>
      </w:r>
      <w:r w:rsidRPr="009129C2">
        <w:rPr>
          <w:b/>
        </w:rPr>
        <w:t>Define Array</w:t>
      </w:r>
      <w:r w:rsidRPr="009129C2">
        <w:t xml:space="preserve">. The Define array page opens. </w:t>
      </w:r>
    </w:p>
    <w:p w:rsidR="00066951" w:rsidRPr="009129C2" w:rsidRDefault="00066951" w:rsidP="00066951">
      <w:pPr>
        <w:pStyle w:val="ListNumber"/>
      </w:pPr>
      <w:r w:rsidRPr="009129C2">
        <w:t xml:space="preserve">Enter the </w:t>
      </w:r>
      <w:r w:rsidRPr="009129C2">
        <w:rPr>
          <w:b/>
        </w:rPr>
        <w:t>Array Name</w:t>
      </w:r>
      <w:r w:rsidRPr="009129C2">
        <w:t xml:space="preserve"> and </w:t>
      </w:r>
      <w:r w:rsidRPr="009129C2">
        <w:rPr>
          <w:b/>
        </w:rPr>
        <w:t>Array Type</w:t>
      </w:r>
      <w:r w:rsidRPr="009129C2">
        <w:t>. The Array Dimensions field auto- populates based on the Array Type selected.</w:t>
      </w:r>
    </w:p>
    <w:p w:rsidR="00066951" w:rsidRPr="009129C2" w:rsidRDefault="00066951" w:rsidP="00066951">
      <w:pPr>
        <w:pStyle w:val="ListNumber"/>
      </w:pPr>
      <w:r w:rsidRPr="009129C2">
        <w:t xml:space="preserve">Click </w:t>
      </w:r>
      <w:r w:rsidRPr="009129C2">
        <w:rPr>
          <w:b/>
        </w:rPr>
        <w:t>Create</w:t>
      </w:r>
      <w:r w:rsidRPr="009129C2">
        <w:t xml:space="preserve">. </w:t>
      </w:r>
      <w:fldSimple w:instr=" DOCPROPERTY  ApplicationName  \* MERGEFORMAT ">
        <w:r w:rsidRPr="009129C2">
          <w:t>caTissue Suite</w:t>
        </w:r>
      </w:fldSimple>
      <w:r w:rsidRPr="009129C2">
        <w:t xml:space="preserve"> navigates back to the </w:t>
      </w:r>
      <w:r w:rsidRPr="009129C2">
        <w:rPr>
          <w:b/>
        </w:rPr>
        <w:t>Biospecimen</w:t>
      </w:r>
      <w:r w:rsidRPr="009129C2">
        <w:t xml:space="preserve"> tab.</w:t>
      </w:r>
    </w:p>
    <w:p w:rsidR="00066951" w:rsidRPr="009129C2" w:rsidRDefault="00066951" w:rsidP="00066951">
      <w:pPr>
        <w:pStyle w:val="ListNumber"/>
      </w:pPr>
      <w:r w:rsidRPr="009129C2">
        <w:t xml:space="preserve">Select the check box next to the required specimen under Specimen Label. </w:t>
      </w:r>
    </w:p>
    <w:p w:rsidR="00066951" w:rsidRPr="009129C2" w:rsidRDefault="00066951" w:rsidP="00066951">
      <w:pPr>
        <w:pStyle w:val="ListNumber"/>
      </w:pPr>
      <w:r w:rsidRPr="009129C2">
        <w:t xml:space="preserve">Enter the </w:t>
      </w:r>
      <w:r w:rsidRPr="009129C2">
        <w:rPr>
          <w:b/>
        </w:rPr>
        <w:t>Required Quantity</w:t>
      </w:r>
      <w:r w:rsidRPr="009129C2">
        <w:t xml:space="preserve"> for the ordered biospecimen.</w:t>
      </w:r>
    </w:p>
    <w:p w:rsidR="00066951" w:rsidRPr="009129C2" w:rsidRDefault="00066951" w:rsidP="00066951">
      <w:pPr>
        <w:pStyle w:val="ListNumber"/>
      </w:pPr>
      <w:r w:rsidRPr="009129C2">
        <w:t xml:space="preserve">Select the created array from the </w:t>
      </w:r>
      <w:r w:rsidRPr="009129C2">
        <w:rPr>
          <w:b/>
        </w:rPr>
        <w:t>Array Name</w:t>
      </w:r>
      <w:r w:rsidRPr="009129C2">
        <w:t xml:space="preserve"> drop-down list.</w:t>
      </w:r>
    </w:p>
    <w:p w:rsidR="00066951" w:rsidRPr="009129C2" w:rsidRDefault="00066951" w:rsidP="00066951">
      <w:pPr>
        <w:pStyle w:val="ListNumber"/>
      </w:pPr>
      <w:r w:rsidRPr="009129C2">
        <w:br w:type="page"/>
        <w:t xml:space="preserve">Click </w:t>
      </w:r>
      <w:r w:rsidRPr="009129C2">
        <w:rPr>
          <w:b/>
        </w:rPr>
        <w:t>Add to Order</w:t>
      </w:r>
      <w:r w:rsidRPr="009129C2">
        <w:t xml:space="preserve"> </w:t>
      </w:r>
      <w:r w:rsidRPr="009129C2">
        <w:rPr>
          <w:b/>
        </w:rPr>
        <w:t>List</w:t>
      </w:r>
      <w:r w:rsidRPr="009129C2">
        <w:t>. The requested specimens are displayed in the Order List as shown in the following figure. The arrays are created based on the selected specimens.</w:t>
      </w:r>
    </w:p>
    <w:p w:rsidR="00066951" w:rsidRPr="009129C2" w:rsidRDefault="007A0E2C" w:rsidP="00066951">
      <w:pPr>
        <w:pStyle w:val="GraphicAnchorMain"/>
      </w:pPr>
      <w:r>
        <w:rPr>
          <w:noProof/>
        </w:rPr>
        <w:drawing>
          <wp:inline distT="0" distB="0" distL="0" distR="0">
            <wp:extent cx="5934075" cy="2533650"/>
            <wp:effectExtent l="19050" t="19050" r="28575" b="19050"/>
            <wp:docPr id="134" name="Picture 134" descr="This screen shot shows how to order a user-defin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his screen shot shows how to order a user-defined array."/>
                    <pic:cNvPicPr>
                      <a:picLocks noChangeAspect="1" noChangeArrowheads="1"/>
                    </pic:cNvPicPr>
                  </pic:nvPicPr>
                  <pic:blipFill>
                    <a:blip r:embed="rId164"/>
                    <a:srcRect/>
                    <a:stretch>
                      <a:fillRect/>
                    </a:stretch>
                  </pic:blipFill>
                  <pic:spPr bwMode="auto">
                    <a:xfrm>
                      <a:off x="0" y="0"/>
                      <a:ext cx="5934075" cy="253365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144</w:t>
        </w:r>
      </w:fldSimple>
      <w:r w:rsidRPr="009129C2">
        <w:t xml:space="preserve">: Order a User-Defined Array </w:t>
      </w:r>
    </w:p>
    <w:p w:rsidR="00066951" w:rsidRPr="009129C2" w:rsidRDefault="00066951" w:rsidP="00066951">
      <w:pPr>
        <w:pStyle w:val="ListNumber"/>
      </w:pPr>
      <w:r w:rsidRPr="009129C2">
        <w:t xml:space="preserve">Click </w:t>
      </w:r>
      <w:r w:rsidRPr="009129C2">
        <w:rPr>
          <w:b/>
        </w:rPr>
        <w:t>Order</w:t>
      </w:r>
      <w:r w:rsidRPr="009129C2">
        <w:t xml:space="preserve">. A success message opens and </w:t>
      </w:r>
      <w:fldSimple w:instr=" DOCPROPERTY  ApplicationName  \* MERGEFORMAT ">
        <w:r w:rsidRPr="009129C2">
          <w:t>caTissue Suite</w:t>
        </w:r>
      </w:fldSimple>
      <w:r w:rsidRPr="009129C2">
        <w:t xml:space="preserve"> navigates back to My List.</w:t>
      </w:r>
    </w:p>
    <w:p w:rsidR="00066951" w:rsidRPr="009129C2" w:rsidRDefault="007A0E2C" w:rsidP="00066951">
      <w:pPr>
        <w:pStyle w:val="GraphicAnchorStep"/>
      </w:pPr>
      <w:r>
        <w:rPr>
          <w:noProof/>
        </w:rPr>
        <w:drawing>
          <wp:inline distT="0" distB="0" distL="0" distR="0">
            <wp:extent cx="3495675" cy="904875"/>
            <wp:effectExtent l="19050" t="19050" r="28575" b="28575"/>
            <wp:docPr id="135" name="Picture 135" descr="This screen shot shows the define array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his screen shot shows the define array panel."/>
                    <pic:cNvPicPr>
                      <a:picLocks noChangeAspect="1" noChangeArrowheads="1"/>
                    </pic:cNvPicPr>
                  </pic:nvPicPr>
                  <pic:blipFill>
                    <a:blip r:embed="rId165"/>
                    <a:srcRect/>
                    <a:stretch>
                      <a:fillRect/>
                    </a:stretch>
                  </pic:blipFill>
                  <pic:spPr bwMode="auto">
                    <a:xfrm>
                      <a:off x="0" y="0"/>
                      <a:ext cx="3495675" cy="9048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145</w:t>
        </w:r>
      </w:fldSimple>
      <w:r w:rsidRPr="009129C2">
        <w:t>: Order a User-Defined Array - Define Array</w:t>
      </w:r>
    </w:p>
    <w:p w:rsidR="00066951" w:rsidRPr="009129C2" w:rsidRDefault="00066951" w:rsidP="00066951">
      <w:pPr>
        <w:pStyle w:val="ListNumber"/>
      </w:pPr>
      <w:r w:rsidRPr="009129C2">
        <w:t xml:space="preserve">Click </w:t>
      </w:r>
      <w:r w:rsidRPr="009129C2">
        <w:rPr>
          <w:rStyle w:val="BodyTextChar2"/>
          <w:rFonts w:ascii="Arial" w:hAnsi="Arial"/>
          <w:b/>
        </w:rPr>
        <w:t>Apply To All</w:t>
      </w:r>
      <w:r w:rsidRPr="009129C2">
        <w:t xml:space="preserve"> after you add the </w:t>
      </w:r>
      <w:r w:rsidRPr="009129C2">
        <w:rPr>
          <w:rStyle w:val="BodyTextChar2"/>
          <w:rFonts w:ascii="Arial" w:hAnsi="Arial"/>
        </w:rPr>
        <w:t>Required Quantity</w:t>
      </w:r>
      <w:r w:rsidRPr="009129C2">
        <w:t xml:space="preserve"> for the ordered items. This value auto-populates all the rows under the</w:t>
      </w:r>
      <w:r w:rsidRPr="009129C2">
        <w:rPr>
          <w:rStyle w:val="BodyTextChar2"/>
          <w:rFonts w:ascii="Arial" w:hAnsi="Arial"/>
        </w:rPr>
        <w:t xml:space="preserve"> </w:t>
      </w:r>
      <w:r w:rsidRPr="009129C2">
        <w:rPr>
          <w:rStyle w:val="BodyTextChar2"/>
          <w:rFonts w:ascii="Arial" w:hAnsi="Arial"/>
          <w:b/>
        </w:rPr>
        <w:t>Required Quantity</w:t>
      </w:r>
      <w:r w:rsidRPr="009129C2">
        <w:t xml:space="preserve"> column. </w:t>
      </w:r>
    </w:p>
    <w:p w:rsidR="00066951" w:rsidRPr="009129C2" w:rsidRDefault="00066951" w:rsidP="00066951">
      <w:pPr>
        <w:pStyle w:val="Heading2"/>
      </w:pPr>
      <w:bookmarkStart w:id="455" w:name="_Ref275326501"/>
      <w:bookmarkStart w:id="456" w:name="_Ref275326505"/>
      <w:bookmarkStart w:id="457" w:name="_Toc288121296"/>
      <w:r w:rsidRPr="009129C2">
        <w:t>Distributing Ordered Items</w:t>
      </w:r>
      <w:bookmarkEnd w:id="455"/>
      <w:bookmarkEnd w:id="456"/>
      <w:bookmarkEnd w:id="457"/>
    </w:p>
    <w:p w:rsidR="00066951" w:rsidRPr="009129C2" w:rsidRDefault="00066951" w:rsidP="00066951">
      <w:pPr>
        <w:pStyle w:val="BodyText"/>
      </w:pPr>
      <w:r w:rsidRPr="009129C2">
        <w:rPr>
          <w:rFonts w:cs="Arial"/>
        </w:rPr>
        <w:t xml:space="preserve">Once </w:t>
      </w:r>
      <w:r w:rsidRPr="009129C2">
        <w:rPr>
          <w:rFonts w:cs="Arial"/>
        </w:rPr>
        <w:fldChar w:fldCharType="begin"/>
      </w:r>
      <w:r w:rsidRPr="009129C2">
        <w:instrText xml:space="preserve"> XE "orders:disributing" </w:instrText>
      </w:r>
      <w:r w:rsidRPr="009129C2">
        <w:rPr>
          <w:rFonts w:cs="Arial"/>
        </w:rPr>
        <w:fldChar w:fldCharType="end"/>
      </w:r>
      <w:r w:rsidRPr="009129C2">
        <w:rPr>
          <w:rFonts w:cs="Arial"/>
        </w:rPr>
        <w:fldChar w:fldCharType="begin"/>
      </w:r>
      <w:r w:rsidRPr="009129C2">
        <w:instrText xml:space="preserve"> XE "distributing:orders" </w:instrText>
      </w:r>
      <w:r w:rsidRPr="009129C2">
        <w:rPr>
          <w:rFonts w:cs="Arial"/>
        </w:rPr>
        <w:fldChar w:fldCharType="end"/>
      </w:r>
      <w:r w:rsidRPr="009129C2">
        <w:rPr>
          <w:rFonts w:cs="Arial"/>
        </w:rPr>
        <w:t>the Scientist places an order for specimens, if you have the Distribution</w:t>
      </w:r>
      <w:r w:rsidRPr="009129C2">
        <w:t xml:space="preserve"> privilege, you can view the pending orders list of the specimens or arrays belonging to the sites, for which you have access.</w:t>
      </w:r>
      <w:r w:rsidRPr="009129C2">
        <w:rPr>
          <w:rFonts w:cs="Arial"/>
        </w:rPr>
        <w:t xml:space="preserve"> You can</w:t>
      </w:r>
      <w:r w:rsidRPr="009129C2">
        <w:t xml:space="preserve"> process the orders and distribute only the specimens or arrays stored in the site to which you have access.</w:t>
      </w:r>
    </w:p>
    <w:p w:rsidR="00066951" w:rsidRPr="009129C2" w:rsidRDefault="00066951" w:rsidP="00066951">
      <w:pPr>
        <w:pStyle w:val="BodyText"/>
        <w:rPr>
          <w:rFonts w:cs="Arial"/>
        </w:rPr>
      </w:pPr>
      <w:r w:rsidRPr="009129C2">
        <w:rPr>
          <w:rFonts w:cs="Arial"/>
        </w:rPr>
        <w:t xml:space="preserve"> To distribute ordered items:</w:t>
      </w:r>
    </w:p>
    <w:p w:rsidR="00066951" w:rsidRPr="009129C2" w:rsidRDefault="00066951" w:rsidP="00066951">
      <w:pPr>
        <w:pStyle w:val="ListBullet"/>
        <w:rPr>
          <w:rStyle w:val="Emphasis"/>
        </w:rPr>
      </w:pPr>
      <w:fldSimple w:instr=" REF _Ref275327907 \h  \* MERGEFORMAT ">
        <w:r w:rsidR="00327542" w:rsidRPr="00327542">
          <w:rPr>
            <w:rStyle w:val="Emphasis"/>
          </w:rPr>
          <w:t>Distributing a Parent and Derived Specimen</w:t>
        </w:r>
      </w:fldSimple>
    </w:p>
    <w:p w:rsidR="00066951" w:rsidRPr="009129C2" w:rsidRDefault="00066951" w:rsidP="00066951">
      <w:pPr>
        <w:pStyle w:val="ListBullet"/>
        <w:rPr>
          <w:rStyle w:val="Emphasis"/>
        </w:rPr>
      </w:pPr>
      <w:fldSimple w:instr=" REF _Ref275327909 \h  \* MERGEFORMAT ">
        <w:r w:rsidR="00327542" w:rsidRPr="00327542">
          <w:rPr>
            <w:rStyle w:val="Emphasis"/>
          </w:rPr>
          <w:t>Distributing an Existing Array and a User-Defined Array</w:t>
        </w:r>
      </w:fldSimple>
    </w:p>
    <w:p w:rsidR="00066951" w:rsidRPr="009129C2" w:rsidRDefault="00066951" w:rsidP="00066951">
      <w:pPr>
        <w:pStyle w:val="ListBullet"/>
        <w:rPr>
          <w:rStyle w:val="Emphasis"/>
        </w:rPr>
      </w:pPr>
      <w:fldSimple w:instr=" REF _Ref275327911 \h  \* MERGEFORMAT ">
        <w:r w:rsidR="00327542" w:rsidRPr="00327542">
          <w:rPr>
            <w:rStyle w:val="Emphasis"/>
          </w:rPr>
          <w:t>Distributing a Specimen and Arrays Associated with an SPR</w:t>
        </w:r>
      </w:fldSimple>
    </w:p>
    <w:p w:rsidR="00066951" w:rsidRPr="009129C2" w:rsidRDefault="00066951" w:rsidP="00066951">
      <w:pPr>
        <w:pStyle w:val="BodyText"/>
      </w:pPr>
      <w:r w:rsidRPr="009129C2">
        <w:t xml:space="preserve">The Administrator sets the status of each specimen, specimen array, and specimen and specimen arrays associated with an SPR. </w:t>
      </w:r>
    </w:p>
    <w:p w:rsidR="00066951" w:rsidRPr="009129C2" w:rsidRDefault="00066951" w:rsidP="00066951">
      <w:pPr>
        <w:pStyle w:val="BodyText"/>
      </w:pPr>
      <w:r w:rsidRPr="009129C2">
        <w:t xml:space="preserve">The following figure displays the available options under </w:t>
      </w:r>
      <w:r w:rsidRPr="009129C2">
        <w:rPr>
          <w:b/>
        </w:rPr>
        <w:t>Status on the Specimen Requests</w:t>
      </w:r>
      <w:r w:rsidRPr="009129C2">
        <w:t xml:space="preserve"> </w:t>
      </w:r>
      <w:r w:rsidRPr="009129C2">
        <w:rPr>
          <w:b/>
        </w:rPr>
        <w:t>and</w:t>
      </w:r>
      <w:r w:rsidRPr="009129C2">
        <w:t xml:space="preserve"> </w:t>
      </w:r>
      <w:r w:rsidRPr="009129C2">
        <w:rPr>
          <w:b/>
        </w:rPr>
        <w:t>Array Requests</w:t>
      </w:r>
      <w:r w:rsidRPr="009129C2">
        <w:t xml:space="preserve"> tab. These tabs are located under </w:t>
      </w:r>
      <w:r w:rsidRPr="009129C2">
        <w:rPr>
          <w:b/>
        </w:rPr>
        <w:t>Order View</w:t>
      </w:r>
      <w:r w:rsidRPr="009129C2">
        <w:t xml:space="preserve"> of the Biospecimen Data tab. </w:t>
      </w:r>
    </w:p>
    <w:p w:rsidR="00066951" w:rsidRPr="009129C2" w:rsidRDefault="007A0E2C" w:rsidP="00066951">
      <w:pPr>
        <w:pStyle w:val="GraphicAnchorMainIndent"/>
      </w:pPr>
      <w:r>
        <w:rPr>
          <w:noProof/>
        </w:rPr>
        <w:drawing>
          <wp:inline distT="0" distB="0" distL="0" distR="0">
            <wp:extent cx="2095500" cy="1247775"/>
            <wp:effectExtent l="19050" t="0" r="0" b="0"/>
            <wp:docPr id="136" name="Picture 136" descr="This screen shot shows the list of order stat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This screen shot shows the list of order statuses."/>
                    <pic:cNvPicPr>
                      <a:picLocks noChangeAspect="1" noChangeArrowheads="1"/>
                    </pic:cNvPicPr>
                  </pic:nvPicPr>
                  <pic:blipFill>
                    <a:blip r:embed="rId166"/>
                    <a:srcRect/>
                    <a:stretch>
                      <a:fillRect/>
                    </a:stretch>
                  </pic:blipFill>
                  <pic:spPr bwMode="auto">
                    <a:xfrm>
                      <a:off x="0" y="0"/>
                      <a:ext cx="2095500" cy="1247775"/>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146</w:t>
        </w:r>
      </w:fldSimple>
      <w:r w:rsidRPr="009129C2">
        <w:t>: Order Status</w:t>
      </w:r>
    </w:p>
    <w:p w:rsidR="00066951" w:rsidRPr="009129C2" w:rsidRDefault="00066951" w:rsidP="00066951">
      <w:pPr>
        <w:pStyle w:val="Heading3"/>
      </w:pPr>
      <w:bookmarkStart w:id="458" w:name="_Ref275327907"/>
      <w:bookmarkStart w:id="459" w:name="_Toc288121297"/>
      <w:r w:rsidRPr="009129C2">
        <w:t>Distributing a Parent and Derived Specimen</w:t>
      </w:r>
      <w:bookmarkEnd w:id="458"/>
      <w:bookmarkEnd w:id="459"/>
    </w:p>
    <w:p w:rsidR="00066951" w:rsidRPr="009129C2" w:rsidRDefault="00066951" w:rsidP="00066951">
      <w:pPr>
        <w:pStyle w:val="BodyText"/>
      </w:pPr>
      <w:r w:rsidRPr="009129C2">
        <w:t xml:space="preserve">The </w:t>
      </w:r>
      <w:r w:rsidRPr="009129C2">
        <w:fldChar w:fldCharType="begin"/>
      </w:r>
      <w:r w:rsidRPr="009129C2">
        <w:instrText xml:space="preserve"> XE "distributing:parent or derived specimens" </w:instrText>
      </w:r>
      <w:r w:rsidRPr="009129C2">
        <w:fldChar w:fldCharType="end"/>
      </w:r>
      <w:r w:rsidRPr="009129C2">
        <w:fldChar w:fldCharType="begin"/>
      </w:r>
      <w:r w:rsidRPr="009129C2">
        <w:instrText xml:space="preserve"> XE "parent specimens:distributing" </w:instrText>
      </w:r>
      <w:r w:rsidRPr="009129C2">
        <w:fldChar w:fldCharType="end"/>
      </w:r>
      <w:r w:rsidRPr="009129C2">
        <w:fldChar w:fldCharType="begin"/>
      </w:r>
      <w:r w:rsidRPr="009129C2">
        <w:instrText xml:space="preserve"> XE "derived specimens:distributing" </w:instrText>
      </w:r>
      <w:r w:rsidRPr="009129C2">
        <w:fldChar w:fldCharType="end"/>
      </w:r>
      <w:r w:rsidRPr="009129C2">
        <w:t>following procedure outlines how an Administrator distributes an order based on a parent and derived specimen.</w:t>
      </w:r>
    </w:p>
    <w:p w:rsidR="00066951" w:rsidRPr="009129C2" w:rsidRDefault="00066951" w:rsidP="00066951">
      <w:pPr>
        <w:pStyle w:val="BodyText"/>
        <w:rPr>
          <w:rFonts w:cs="Arial"/>
        </w:rPr>
      </w:pPr>
      <w:r w:rsidRPr="009129C2">
        <w:rPr>
          <w:rFonts w:cs="Arial"/>
        </w:rPr>
        <w:t>To view and distribute ordered items:</w:t>
      </w:r>
    </w:p>
    <w:p w:rsidR="00066951" w:rsidRPr="009129C2" w:rsidRDefault="00066951" w:rsidP="00066951">
      <w:pPr>
        <w:pStyle w:val="NoteMainbody"/>
      </w:pPr>
      <w:r w:rsidRPr="009129C2">
        <w:rPr>
          <w:b/>
        </w:rPr>
        <w:t>Note:</w:t>
      </w:r>
      <w:r w:rsidRPr="009129C2">
        <w:tab/>
        <w:t>The Administrator can view the specimen page by clicking the required specimen link under Specimen label.</w:t>
      </w:r>
    </w:p>
    <w:p w:rsidR="00066951" w:rsidRPr="009129C2" w:rsidRDefault="00066951" w:rsidP="00066951">
      <w:pPr>
        <w:pStyle w:val="ListNumber"/>
        <w:numPr>
          <w:ilvl w:val="0"/>
          <w:numId w:val="75"/>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169"/>
        </w:numPr>
      </w:pPr>
      <w:r w:rsidRPr="009129C2">
        <w:t xml:space="preserve">Click </w:t>
      </w:r>
      <w:r w:rsidRPr="009129C2">
        <w:rPr>
          <w:b/>
        </w:rPr>
        <w:t>Order View</w:t>
      </w:r>
      <w:r w:rsidRPr="009129C2">
        <w:t>. The Requests List page opens.</w:t>
      </w:r>
    </w:p>
    <w:p w:rsidR="00066951" w:rsidRPr="009129C2" w:rsidRDefault="00066951" w:rsidP="00066951">
      <w:pPr>
        <w:pStyle w:val="ListNumber"/>
        <w:numPr>
          <w:ilvl w:val="0"/>
          <w:numId w:val="337"/>
        </w:numPr>
      </w:pPr>
      <w:r w:rsidRPr="009129C2">
        <w:t xml:space="preserve">Click the link for the required order under Order Name as shown in the following figure. The Order Details page opens. The </w:t>
      </w:r>
      <w:r w:rsidRPr="009129C2">
        <w:rPr>
          <w:b/>
        </w:rPr>
        <w:t>Specimen Requests</w:t>
      </w:r>
      <w:r w:rsidRPr="009129C2">
        <w:t xml:space="preserve"> tab is selected by default. </w:t>
      </w:r>
    </w:p>
    <w:p w:rsidR="00066951" w:rsidRPr="009129C2" w:rsidRDefault="00066951" w:rsidP="00066951">
      <w:pPr>
        <w:pStyle w:val="ListNumber"/>
      </w:pPr>
      <w:r w:rsidRPr="009129C2">
        <w:t xml:space="preserve">You can view the details of the requested specimen, namely: Specimen Label, Request For, Type, Quantity, and Available Quantity. </w:t>
      </w:r>
    </w:p>
    <w:p w:rsidR="00066951" w:rsidRPr="009129C2" w:rsidRDefault="007A0E2C" w:rsidP="00066951">
      <w:pPr>
        <w:pStyle w:val="GraphicAnchorMain"/>
        <w:rPr>
          <w:rFonts w:cs="Arial"/>
        </w:rPr>
      </w:pPr>
      <w:r>
        <w:rPr>
          <w:noProof/>
        </w:rPr>
        <w:drawing>
          <wp:inline distT="0" distB="0" distL="0" distR="0">
            <wp:extent cx="5934075" cy="1743075"/>
            <wp:effectExtent l="19050" t="19050" r="28575" b="28575"/>
            <wp:docPr id="137" name="Picture 137" descr="This screen shows how to navigate to and view and distribute ordered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This screen shows how to navigate to and view and distribute ordered items."/>
                    <pic:cNvPicPr>
                      <a:picLocks noChangeAspect="1" noChangeArrowheads="1"/>
                    </pic:cNvPicPr>
                  </pic:nvPicPr>
                  <pic:blipFill>
                    <a:blip r:embed="rId167"/>
                    <a:srcRect/>
                    <a:stretch>
                      <a:fillRect/>
                    </a:stretch>
                  </pic:blipFill>
                  <pic:spPr bwMode="auto">
                    <a:xfrm>
                      <a:off x="0" y="0"/>
                      <a:ext cx="5934075" cy="17430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rPr>
          <w:rFonts w:cs="Arial"/>
        </w:rPr>
      </w:pPr>
      <w:r w:rsidRPr="009129C2">
        <w:t xml:space="preserve">Figure </w:t>
      </w:r>
      <w:fldSimple w:instr=" SEQ Figure \* ARABIC ">
        <w:r w:rsidR="00327542">
          <w:rPr>
            <w:noProof/>
          </w:rPr>
          <w:t>147</w:t>
        </w:r>
      </w:fldSimple>
      <w:r w:rsidRPr="009129C2">
        <w:t>: V</w:t>
      </w:r>
      <w:r w:rsidRPr="009129C2">
        <w:rPr>
          <w:rFonts w:cs="Arial"/>
        </w:rPr>
        <w:t>iew and Distribute Ordered Items</w:t>
      </w:r>
      <w:r w:rsidRPr="009129C2">
        <w:t xml:space="preserve"> - Or</w:t>
      </w:r>
      <w:r w:rsidRPr="009129C2">
        <w:rPr>
          <w:rFonts w:cs="Arial"/>
        </w:rPr>
        <w:t>der Details Page</w:t>
      </w:r>
    </w:p>
    <w:p w:rsidR="00066951" w:rsidRPr="009129C2" w:rsidRDefault="007A0E2C" w:rsidP="00066951">
      <w:pPr>
        <w:pStyle w:val="GraphicAnchorMain"/>
        <w:rPr>
          <w:rFonts w:cs="Arial"/>
        </w:rPr>
      </w:pPr>
      <w:r>
        <w:rPr>
          <w:noProof/>
        </w:rPr>
        <w:drawing>
          <wp:inline distT="0" distB="0" distL="0" distR="0">
            <wp:extent cx="5934075" cy="3124200"/>
            <wp:effectExtent l="19050" t="19050" r="28575" b="19050"/>
            <wp:docPr id="138" name="Picture 138" descr="This screen shows how to view and distribute items via the Specimen Reques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This screen shows how to view and distribute items via the Specimen Requests page."/>
                    <pic:cNvPicPr>
                      <a:picLocks noChangeAspect="1" noChangeArrowheads="1"/>
                    </pic:cNvPicPr>
                  </pic:nvPicPr>
                  <pic:blipFill>
                    <a:blip r:embed="rId168"/>
                    <a:srcRect/>
                    <a:stretch>
                      <a:fillRect/>
                    </a:stretch>
                  </pic:blipFill>
                  <pic:spPr bwMode="auto">
                    <a:xfrm>
                      <a:off x="0" y="0"/>
                      <a:ext cx="5934075" cy="312420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148</w:t>
        </w:r>
      </w:fldSimple>
      <w:r w:rsidRPr="009129C2">
        <w:t>: View and Distribute Ordered Items - Specimen Requests Page</w:t>
      </w:r>
    </w:p>
    <w:p w:rsidR="00066951" w:rsidRPr="009129C2" w:rsidRDefault="00066951" w:rsidP="00066951">
      <w:pPr>
        <w:pStyle w:val="NoteInList"/>
      </w:pPr>
      <w:r w:rsidRPr="009129C2">
        <w:rPr>
          <w:b/>
        </w:rPr>
        <w:t>Note:</w:t>
      </w:r>
      <w:r w:rsidRPr="009129C2">
        <w:tab/>
        <w:t xml:space="preserve">In the case where a parent specimen is ordered and if the requested quantity is lesser than the available quantity, then you can create an aliquot (by clicking the red a icon) of that specimen for the quantity ordered and then distribute it. This is important since distribution always happens for the whole specimen. You can select a parent specimen or its aliquot from the </w:t>
      </w:r>
      <w:r w:rsidRPr="009129C2">
        <w:rPr>
          <w:b/>
        </w:rPr>
        <w:t>Request For</w:t>
      </w:r>
      <w:r w:rsidRPr="009129C2">
        <w:t xml:space="preserve"> drop-down list. Accordingly, the </w:t>
      </w:r>
      <w:r w:rsidRPr="009129C2">
        <w:rPr>
          <w:b/>
        </w:rPr>
        <w:t>Quantity</w:t>
      </w:r>
      <w:r w:rsidRPr="009129C2">
        <w:t xml:space="preserve"> field is populated.</w:t>
      </w:r>
    </w:p>
    <w:p w:rsidR="00066951" w:rsidRPr="009129C2" w:rsidRDefault="00066951" w:rsidP="00066951">
      <w:pPr>
        <w:pStyle w:val="BodyTextIndent"/>
      </w:pPr>
      <w:r w:rsidRPr="009129C2">
        <w:t xml:space="preserve">Click the link next to the required specimen under </w:t>
      </w:r>
      <w:r w:rsidRPr="009129C2">
        <w:rPr>
          <w:b/>
        </w:rPr>
        <w:t>Consent</w:t>
      </w:r>
      <w:r w:rsidRPr="009129C2">
        <w:t xml:space="preserve"> for the specimen to view the consent. </w:t>
      </w:r>
    </w:p>
    <w:p w:rsidR="00066951" w:rsidRPr="009129C2" w:rsidRDefault="00066951" w:rsidP="00066951">
      <w:pPr>
        <w:pStyle w:val="ListNumber"/>
      </w:pPr>
      <w:r w:rsidRPr="009129C2">
        <w:t>Select the</w:t>
      </w:r>
      <w:r w:rsidRPr="009129C2">
        <w:rPr>
          <w:b/>
        </w:rPr>
        <w:t xml:space="preserve"> I have verified that distribution of the specimen is as per consent of Participant</w:t>
      </w:r>
      <w:r w:rsidRPr="009129C2">
        <w:t xml:space="preserve"> check box as shown in the following figure. </w:t>
      </w:r>
    </w:p>
    <w:p w:rsidR="00066951" w:rsidRPr="009129C2" w:rsidRDefault="007A0E2C" w:rsidP="00066951">
      <w:pPr>
        <w:pStyle w:val="GraphicAnchorStep"/>
      </w:pPr>
      <w:r>
        <w:rPr>
          <w:noProof/>
        </w:rPr>
        <w:drawing>
          <wp:inline distT="0" distB="0" distL="0" distR="0">
            <wp:extent cx="3495675" cy="1485900"/>
            <wp:effectExtent l="19050" t="19050" r="28575" b="19050"/>
            <wp:docPr id="139" name="Picture 139" descr="This screen shows how to view and distribute ordered items via the consen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his screen shows how to view and distribute ordered items via the consent form."/>
                    <pic:cNvPicPr>
                      <a:picLocks noChangeAspect="1" noChangeArrowheads="1"/>
                    </pic:cNvPicPr>
                  </pic:nvPicPr>
                  <pic:blipFill>
                    <a:blip r:embed="rId169"/>
                    <a:srcRect/>
                    <a:stretch>
                      <a:fillRect/>
                    </a:stretch>
                  </pic:blipFill>
                  <pic:spPr bwMode="auto">
                    <a:xfrm>
                      <a:off x="0" y="0"/>
                      <a:ext cx="3495675" cy="14859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149</w:t>
        </w:r>
      </w:fldSimple>
      <w:r w:rsidRPr="009129C2">
        <w:t>: View and Distribute Ordered Items - Consent Form</w:t>
      </w:r>
    </w:p>
    <w:p w:rsidR="00066951" w:rsidRPr="009129C2" w:rsidRDefault="00066951" w:rsidP="00066951">
      <w:pPr>
        <w:pStyle w:val="ListNumber"/>
      </w:pPr>
      <w:r w:rsidRPr="009129C2">
        <w:t xml:space="preserve">Click </w:t>
      </w:r>
      <w:r w:rsidRPr="009129C2">
        <w:rPr>
          <w:b/>
        </w:rPr>
        <w:t>OK</w:t>
      </w:r>
      <w:r w:rsidRPr="009129C2">
        <w:t>. The Order Details page opens and the selected link under Consent for specimen is changed from View to Verified.</w:t>
      </w:r>
    </w:p>
    <w:p w:rsidR="00066951" w:rsidRPr="009129C2" w:rsidRDefault="00066951" w:rsidP="00066951">
      <w:pPr>
        <w:pStyle w:val="ListNumber"/>
      </w:pPr>
      <w:r w:rsidRPr="009129C2">
        <w:t xml:space="preserve">Update the </w:t>
      </w:r>
      <w:r w:rsidRPr="009129C2">
        <w:rPr>
          <w:b/>
        </w:rPr>
        <w:t>Status</w:t>
      </w:r>
      <w:r w:rsidRPr="009129C2">
        <w:t xml:space="preserve"> for the specimen as required. </w:t>
      </w:r>
    </w:p>
    <w:p w:rsidR="00066951" w:rsidRPr="009129C2" w:rsidRDefault="00066951" w:rsidP="00066951">
      <w:pPr>
        <w:pStyle w:val="ListNumber"/>
      </w:pPr>
      <w:r w:rsidRPr="009129C2">
        <w:t xml:space="preserve">Select a </w:t>
      </w:r>
      <w:r w:rsidRPr="009129C2">
        <w:rPr>
          <w:b/>
        </w:rPr>
        <w:t>Distribution Site</w:t>
      </w:r>
      <w:r w:rsidRPr="009129C2">
        <w:t xml:space="preserve"> from the drop-down list.</w:t>
      </w:r>
    </w:p>
    <w:p w:rsidR="00066951" w:rsidRPr="009129C2" w:rsidRDefault="00066951" w:rsidP="00066951">
      <w:pPr>
        <w:pStyle w:val="ListNumber"/>
      </w:pPr>
      <w:r w:rsidRPr="009129C2">
        <w:t xml:space="preserve">Click </w:t>
      </w:r>
      <w:r w:rsidRPr="009129C2">
        <w:rPr>
          <w:b/>
        </w:rPr>
        <w:t>Submit</w:t>
      </w:r>
      <w:r w:rsidRPr="009129C2">
        <w:t>. The following Distribution Report is generated after distributing a specimen. Similar reports are generated after distribution of specimen arrays, and distribution of specimen and specimen arrays associated with SPR.</w:t>
      </w:r>
    </w:p>
    <w:p w:rsidR="00066951" w:rsidRPr="009129C2" w:rsidRDefault="00066951" w:rsidP="00066951">
      <w:pPr>
        <w:pStyle w:val="NoteInList"/>
        <w:rPr>
          <w:rFonts w:ascii="Arial" w:hAnsi="Arial"/>
        </w:rPr>
      </w:pPr>
      <w:r w:rsidRPr="009129C2">
        <w:rPr>
          <w:b/>
        </w:rPr>
        <w:t>Note:</w:t>
      </w:r>
      <w:r w:rsidRPr="009129C2">
        <w:rPr>
          <w:b/>
        </w:rPr>
        <w:tab/>
      </w:r>
      <w:r w:rsidRPr="009129C2">
        <w:t>When the waived consent for a collection protocol is true, then during distribution of specimens under this collection protocol, you do not have to verify the consent data of these specimens.</w:t>
      </w:r>
    </w:p>
    <w:p w:rsidR="00066951" w:rsidRPr="009129C2" w:rsidRDefault="007A0E2C" w:rsidP="00066951">
      <w:pPr>
        <w:pStyle w:val="GraphicAnchorMain"/>
      </w:pPr>
      <w:r>
        <w:rPr>
          <w:noProof/>
        </w:rPr>
        <w:drawing>
          <wp:inline distT="0" distB="0" distL="0" distR="0">
            <wp:extent cx="5934075" cy="2000250"/>
            <wp:effectExtent l="19050" t="19050" r="28575" b="19050"/>
            <wp:docPr id="140" name="Picture 140" descr="This screen shot shows the distribu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This screen shot shows the distribution report."/>
                    <pic:cNvPicPr>
                      <a:picLocks noChangeAspect="1" noChangeArrowheads="1"/>
                    </pic:cNvPicPr>
                  </pic:nvPicPr>
                  <pic:blipFill>
                    <a:blip r:embed="rId170"/>
                    <a:srcRect/>
                    <a:stretch>
                      <a:fillRect/>
                    </a:stretch>
                  </pic:blipFill>
                  <pic:spPr bwMode="auto">
                    <a:xfrm>
                      <a:off x="0" y="0"/>
                      <a:ext cx="5934075" cy="200025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rPr>
          <w:rFonts w:cs="Arial"/>
        </w:rPr>
      </w:pPr>
      <w:r w:rsidRPr="009129C2">
        <w:t xml:space="preserve">Figure </w:t>
      </w:r>
      <w:fldSimple w:instr=" SEQ Figure \* ARABIC ">
        <w:r w:rsidR="00327542">
          <w:rPr>
            <w:noProof/>
          </w:rPr>
          <w:t>150</w:t>
        </w:r>
      </w:fldSimple>
      <w:r w:rsidRPr="009129C2">
        <w:t xml:space="preserve">: </w:t>
      </w:r>
      <w:r w:rsidRPr="009129C2">
        <w:rPr>
          <w:rFonts w:cs="Arial"/>
        </w:rPr>
        <w:t>Distribution Report</w:t>
      </w:r>
      <w:r w:rsidRPr="009129C2">
        <w:rPr>
          <w:rFonts w:cs="Arial"/>
        </w:rPr>
        <w:fldChar w:fldCharType="begin"/>
      </w:r>
      <w:r w:rsidRPr="009129C2">
        <w:instrText xml:space="preserve"> XE "</w:instrText>
      </w:r>
      <w:r w:rsidRPr="009129C2">
        <w:rPr>
          <w:rFonts w:cs="Arial"/>
        </w:rPr>
        <w:instrText>Distribution Report</w:instrText>
      </w:r>
      <w:r w:rsidRPr="009129C2">
        <w:instrText xml:space="preserve">" </w:instrText>
      </w:r>
      <w:r w:rsidRPr="009129C2">
        <w:rPr>
          <w:rFonts w:cs="Arial"/>
        </w:rPr>
        <w:fldChar w:fldCharType="end"/>
      </w:r>
    </w:p>
    <w:p w:rsidR="00066951" w:rsidRPr="009129C2" w:rsidRDefault="00066951" w:rsidP="00066951">
      <w:pPr>
        <w:pStyle w:val="Heading4"/>
      </w:pPr>
      <w:r w:rsidRPr="009129C2">
        <w:t>Exporting a Distribution Report</w:t>
      </w:r>
    </w:p>
    <w:p w:rsidR="00066951" w:rsidRPr="009129C2" w:rsidRDefault="00066951" w:rsidP="00066951">
      <w:pPr>
        <w:pStyle w:val="BodyTextIndent"/>
      </w:pPr>
      <w:r w:rsidRPr="009129C2">
        <w:t xml:space="preserve">The Administrator can export the distribution report data into a CSV </w:t>
      </w:r>
      <w:r w:rsidRPr="009129C2">
        <w:rPr>
          <w:rStyle w:val="FootnoteReference"/>
        </w:rPr>
        <w:footnoteReference w:id="2"/>
      </w:r>
      <w:r w:rsidRPr="009129C2">
        <w:t xml:space="preserve">format text file. To export the data, click </w:t>
      </w:r>
      <w:r w:rsidRPr="009129C2">
        <w:rPr>
          <w:b/>
        </w:rPr>
        <w:t>Export</w:t>
      </w:r>
      <w:r w:rsidRPr="009129C2">
        <w:t xml:space="preserve">. Click </w:t>
      </w:r>
      <w:r w:rsidRPr="009129C2">
        <w:rPr>
          <w:b/>
        </w:rPr>
        <w:t>Define View</w:t>
      </w:r>
      <w:r w:rsidRPr="009129C2">
        <w:t xml:space="preserve"> and select a set of attributes. These attributes are displayed in the spreadsheet. </w:t>
      </w:r>
    </w:p>
    <w:p w:rsidR="00066951" w:rsidRPr="009129C2" w:rsidRDefault="00066951" w:rsidP="00066951">
      <w:pPr>
        <w:pStyle w:val="BodyTextIndent"/>
      </w:pPr>
      <w:r w:rsidRPr="009129C2">
        <w:t>The following table lists and describes the specimen icons.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51"/>
        <w:gridCol w:w="7368"/>
      </w:tblGrid>
      <w:tr w:rsidR="00066951" w:rsidRPr="009129C2">
        <w:tblPrEx>
          <w:tblCellMar>
            <w:top w:w="0" w:type="dxa"/>
            <w:bottom w:w="0" w:type="dxa"/>
          </w:tblCellMar>
        </w:tblPrEx>
        <w:trPr>
          <w:trHeight w:val="251"/>
          <w:tblHeader/>
        </w:trPr>
        <w:tc>
          <w:tcPr>
            <w:tcW w:w="1551" w:type="dxa"/>
            <w:shd w:val="clear" w:color="auto" w:fill="CCCCCC"/>
          </w:tcPr>
          <w:p w:rsidR="00066951" w:rsidRPr="009129C2" w:rsidRDefault="00066951" w:rsidP="00066951">
            <w:pPr>
              <w:pStyle w:val="TableHeader"/>
            </w:pPr>
            <w:r w:rsidRPr="009129C2">
              <w:t>Icon</w:t>
            </w:r>
          </w:p>
        </w:tc>
        <w:tc>
          <w:tcPr>
            <w:tcW w:w="7368" w:type="dxa"/>
            <w:shd w:val="clear" w:color="auto" w:fill="CCCCCC"/>
          </w:tcPr>
          <w:p w:rsidR="00066951" w:rsidRPr="009129C2" w:rsidRDefault="00066951" w:rsidP="00066951">
            <w:pPr>
              <w:pStyle w:val="TableHeader"/>
            </w:pPr>
            <w:r w:rsidRPr="009129C2">
              <w:t>Description</w:t>
            </w:r>
          </w:p>
        </w:tc>
      </w:tr>
      <w:tr w:rsidR="00066951" w:rsidRPr="009129C2">
        <w:tblPrEx>
          <w:tblCellMar>
            <w:top w:w="0" w:type="dxa"/>
            <w:bottom w:w="0" w:type="dxa"/>
          </w:tblCellMar>
        </w:tblPrEx>
        <w:trPr>
          <w:trHeight w:val="251"/>
        </w:trPr>
        <w:tc>
          <w:tcPr>
            <w:tcW w:w="1551" w:type="dxa"/>
          </w:tcPr>
          <w:p w:rsidR="00066951" w:rsidRPr="009129C2" w:rsidRDefault="00066951" w:rsidP="00066951">
            <w:pPr>
              <w:pStyle w:val="TableText0"/>
            </w:pPr>
            <w:r w:rsidRPr="009129C2">
              <w:t xml:space="preserve">          </w:t>
            </w:r>
            <w:r w:rsidRPr="009129C2">
              <w:object w:dxaOrig="165" w:dyaOrig="180">
                <v:shape id="_x0000_i1026" type="#_x0000_t75" alt="This is purple circle with a white s." style="width:17.25pt;height:19.5pt" o:ole="">
                  <v:imagedata r:id="rId171" o:title=""/>
                </v:shape>
                <o:OLEObject Type="Embed" ProgID="PBrush" ShapeID="_x0000_i1026" DrawAspect="Content" ObjectID="_1363054210" r:id="rId172"/>
              </w:object>
            </w:r>
          </w:p>
        </w:tc>
        <w:tc>
          <w:tcPr>
            <w:tcW w:w="7368" w:type="dxa"/>
          </w:tcPr>
          <w:p w:rsidR="00066951" w:rsidRPr="009129C2" w:rsidRDefault="00066951" w:rsidP="00066951">
            <w:pPr>
              <w:pStyle w:val="TableText0"/>
            </w:pPr>
            <w:r w:rsidRPr="009129C2">
              <w:t xml:space="preserve">Purple s icon indicates a parent specimen. Click this icon to navigate to the specimen page. </w:t>
            </w:r>
          </w:p>
        </w:tc>
      </w:tr>
      <w:tr w:rsidR="00066951" w:rsidRPr="009129C2">
        <w:tblPrEx>
          <w:tblCellMar>
            <w:top w:w="0" w:type="dxa"/>
            <w:bottom w:w="0" w:type="dxa"/>
          </w:tblCellMar>
        </w:tblPrEx>
        <w:trPr>
          <w:trHeight w:val="167"/>
        </w:trPr>
        <w:tc>
          <w:tcPr>
            <w:tcW w:w="1551" w:type="dxa"/>
          </w:tcPr>
          <w:p w:rsidR="00066951" w:rsidRPr="009129C2" w:rsidRDefault="00066951" w:rsidP="00066951">
            <w:pPr>
              <w:pStyle w:val="TableText0"/>
            </w:pPr>
            <w:r w:rsidRPr="009129C2">
              <w:t xml:space="preserve">          </w:t>
            </w:r>
            <w:r w:rsidRPr="009129C2">
              <w:object w:dxaOrig="210" w:dyaOrig="180">
                <v:shape id="_x0000_i1027" type="#_x0000_t75" alt="This is a red circle with a white a in it." style="width:21pt;height:17.25pt" o:ole="">
                  <v:imagedata r:id="rId173" o:title=""/>
                </v:shape>
                <o:OLEObject Type="Embed" ProgID="PBrush" ShapeID="_x0000_i1027" DrawAspect="Content" ObjectID="_1363054211" r:id="rId174"/>
              </w:object>
            </w:r>
          </w:p>
        </w:tc>
        <w:tc>
          <w:tcPr>
            <w:tcW w:w="7368" w:type="dxa"/>
          </w:tcPr>
          <w:p w:rsidR="00066951" w:rsidRPr="009129C2" w:rsidRDefault="00066951" w:rsidP="00066951">
            <w:pPr>
              <w:pStyle w:val="TableText0"/>
            </w:pPr>
            <w:r w:rsidRPr="009129C2">
              <w:t>Red a icon indicates an aliquot. Click this icon to navigate to the Create Aliquot page. You can create aliquots of required quantity.</w:t>
            </w:r>
          </w:p>
        </w:tc>
      </w:tr>
      <w:tr w:rsidR="00066951" w:rsidRPr="009129C2">
        <w:tblPrEx>
          <w:tblCellMar>
            <w:top w:w="0" w:type="dxa"/>
            <w:bottom w:w="0" w:type="dxa"/>
          </w:tblCellMar>
        </w:tblPrEx>
        <w:trPr>
          <w:trHeight w:val="251"/>
        </w:trPr>
        <w:tc>
          <w:tcPr>
            <w:tcW w:w="1551" w:type="dxa"/>
          </w:tcPr>
          <w:p w:rsidR="00066951" w:rsidRPr="009129C2" w:rsidRDefault="00066951" w:rsidP="00066951">
            <w:pPr>
              <w:pStyle w:val="TableText0"/>
            </w:pPr>
            <w:r w:rsidRPr="009129C2">
              <w:t xml:space="preserve">          </w:t>
            </w:r>
            <w:r w:rsidRPr="009129C2">
              <w:object w:dxaOrig="180" w:dyaOrig="210">
                <v:shape id="_x0000_i1028" type="#_x0000_t75" alt="This is a green circle with a green d." style="width:18.75pt;height:24pt" o:ole="">
                  <v:imagedata r:id="rId175" o:title=""/>
                </v:shape>
                <o:OLEObject Type="Embed" ProgID="PBrush" ShapeID="_x0000_i1028" DrawAspect="Content" ObjectID="_1363054212" r:id="rId176"/>
              </w:object>
            </w:r>
          </w:p>
        </w:tc>
        <w:tc>
          <w:tcPr>
            <w:tcW w:w="7368" w:type="dxa"/>
          </w:tcPr>
          <w:p w:rsidR="00066951" w:rsidRPr="009129C2" w:rsidRDefault="00066951" w:rsidP="00066951">
            <w:pPr>
              <w:pStyle w:val="TableText0"/>
            </w:pPr>
            <w:r w:rsidRPr="009129C2">
              <w:t>Brown d icon indicates a derivative. Click this icon to navigate to the Specimen Derive page. You can create the required derivative.</w:t>
            </w:r>
          </w:p>
        </w:tc>
      </w:tr>
      <w:tr w:rsidR="00066951" w:rsidRPr="009129C2">
        <w:tblPrEx>
          <w:tblCellMar>
            <w:top w:w="0" w:type="dxa"/>
            <w:bottom w:w="0" w:type="dxa"/>
          </w:tblCellMar>
        </w:tblPrEx>
        <w:trPr>
          <w:trHeight w:val="251"/>
        </w:trPr>
        <w:tc>
          <w:tcPr>
            <w:tcW w:w="1551" w:type="dxa"/>
          </w:tcPr>
          <w:p w:rsidR="00066951" w:rsidRPr="009129C2" w:rsidRDefault="00066951" w:rsidP="00066951">
            <w:pPr>
              <w:pStyle w:val="TableText0"/>
            </w:pPr>
            <w:r w:rsidRPr="009129C2">
              <w:t xml:space="preserve">          </w:t>
            </w:r>
            <w:r w:rsidRPr="009129C2">
              <w:object w:dxaOrig="165" w:dyaOrig="195">
                <v:shape id="_x0000_i1029" type="#_x0000_t75" alt="This is a red circle with a c in it." style="width:15.75pt;height:19.5pt" o:ole="">
                  <v:imagedata r:id="rId177" o:title=""/>
                </v:shape>
                <o:OLEObject Type="Embed" ProgID="PBrush" ShapeID="_x0000_i1029" DrawAspect="Content" ObjectID="_1363054213" r:id="rId178"/>
              </w:object>
            </w:r>
          </w:p>
        </w:tc>
        <w:tc>
          <w:tcPr>
            <w:tcW w:w="7368" w:type="dxa"/>
          </w:tcPr>
          <w:p w:rsidR="00066951" w:rsidRPr="009129C2" w:rsidDel="00770808" w:rsidRDefault="00066951" w:rsidP="00066951">
            <w:pPr>
              <w:pStyle w:val="TableText0"/>
            </w:pPr>
            <w:r w:rsidRPr="009129C2">
              <w:t>Red c icon indicates create. If the ordered specimen does not exist in system, click the Create icon to create the required specimen.</w:t>
            </w:r>
          </w:p>
        </w:tc>
      </w:tr>
    </w:tbl>
    <w:p w:rsidR="00066951" w:rsidRPr="009129C2" w:rsidRDefault="00066951" w:rsidP="00066951">
      <w:pPr>
        <w:pStyle w:val="Heading3"/>
      </w:pPr>
      <w:bookmarkStart w:id="460" w:name="_Ref275327909"/>
      <w:bookmarkStart w:id="461" w:name="_Toc288121298"/>
      <w:r w:rsidRPr="009129C2">
        <w:t>Distributing an Existing Array and a User-Defined Array</w:t>
      </w:r>
      <w:bookmarkEnd w:id="460"/>
      <w:bookmarkEnd w:id="461"/>
    </w:p>
    <w:p w:rsidR="00066951" w:rsidRPr="009129C2" w:rsidRDefault="00066951" w:rsidP="00066951">
      <w:pPr>
        <w:pStyle w:val="BodyText"/>
      </w:pPr>
      <w:r w:rsidRPr="009129C2">
        <w:t xml:space="preserve">The </w:t>
      </w:r>
      <w:r w:rsidRPr="009129C2">
        <w:fldChar w:fldCharType="begin"/>
      </w:r>
      <w:r w:rsidRPr="009129C2">
        <w:instrText xml:space="preserve"> XE "specimen arrays:distributing" </w:instrText>
      </w:r>
      <w:r w:rsidRPr="009129C2">
        <w:fldChar w:fldCharType="end"/>
      </w:r>
      <w:r w:rsidRPr="009129C2">
        <w:fldChar w:fldCharType="begin"/>
      </w:r>
      <w:r w:rsidRPr="009129C2">
        <w:instrText xml:space="preserve"> XE "user-defined arrays:distributing" </w:instrText>
      </w:r>
      <w:r w:rsidRPr="009129C2">
        <w:fldChar w:fldCharType="end"/>
      </w:r>
      <w:r w:rsidRPr="009129C2">
        <w:t xml:space="preserve">following procedure outlines how the Administrator distributes an order based on an existing array and user-defined array. </w:t>
      </w:r>
    </w:p>
    <w:p w:rsidR="00066951" w:rsidRPr="009129C2" w:rsidRDefault="00066951" w:rsidP="00066951">
      <w:pPr>
        <w:pStyle w:val="Heading4"/>
      </w:pPr>
      <w:r w:rsidRPr="009129C2">
        <w:t>Viewing and Distributing Existing Arrays</w:t>
      </w:r>
    </w:p>
    <w:p w:rsidR="00066951" w:rsidRPr="009129C2" w:rsidRDefault="00066951" w:rsidP="00066951">
      <w:pPr>
        <w:pStyle w:val="BodyText"/>
      </w:pPr>
      <w:r w:rsidRPr="009129C2">
        <w:rPr>
          <w:rFonts w:cs="Arial"/>
        </w:rPr>
        <w:t>To view and distribute existing arrays:</w:t>
      </w:r>
    </w:p>
    <w:p w:rsidR="00066951" w:rsidRPr="009129C2" w:rsidRDefault="00066951" w:rsidP="00066951">
      <w:pPr>
        <w:pStyle w:val="ListNumber"/>
        <w:numPr>
          <w:ilvl w:val="0"/>
          <w:numId w:val="76"/>
        </w:numPr>
      </w:pPr>
      <w:r w:rsidRPr="009129C2">
        <w:t xml:space="preserve">Click the </w:t>
      </w:r>
      <w:r w:rsidRPr="009129C2">
        <w:rPr>
          <w:b/>
        </w:rPr>
        <w:t>Biospecimen Data</w:t>
      </w:r>
      <w:r w:rsidRPr="009129C2">
        <w:t xml:space="preserve"> tab. </w:t>
      </w:r>
    </w:p>
    <w:p w:rsidR="00066951" w:rsidRPr="009129C2" w:rsidRDefault="00066951" w:rsidP="00066951">
      <w:pPr>
        <w:pStyle w:val="ListNumber"/>
        <w:numPr>
          <w:ilvl w:val="0"/>
          <w:numId w:val="111"/>
        </w:numPr>
      </w:pPr>
      <w:r w:rsidRPr="009129C2">
        <w:t xml:space="preserve">Click </w:t>
      </w:r>
      <w:r w:rsidRPr="009129C2">
        <w:rPr>
          <w:b/>
        </w:rPr>
        <w:t>Order View</w:t>
      </w:r>
      <w:r w:rsidRPr="009129C2">
        <w:t xml:space="preserve">. The Requests List page opens. </w:t>
      </w:r>
    </w:p>
    <w:p w:rsidR="00066951" w:rsidRPr="009129C2" w:rsidRDefault="00066951" w:rsidP="00066951">
      <w:pPr>
        <w:pStyle w:val="ListNumber"/>
        <w:numPr>
          <w:ilvl w:val="0"/>
          <w:numId w:val="338"/>
        </w:numPr>
      </w:pPr>
      <w:r w:rsidRPr="009129C2">
        <w:t xml:space="preserve">Click the link for the required order under Order Name. The Order Details page opens. The </w:t>
      </w:r>
      <w:r w:rsidRPr="009129C2">
        <w:rPr>
          <w:b/>
        </w:rPr>
        <w:t>Specimen Requests</w:t>
      </w:r>
      <w:r w:rsidRPr="009129C2">
        <w:t xml:space="preserve"> tab is selected by default. </w:t>
      </w:r>
    </w:p>
    <w:p w:rsidR="00066951" w:rsidRPr="009129C2" w:rsidRDefault="00066951" w:rsidP="00066951">
      <w:pPr>
        <w:pStyle w:val="ListNumber"/>
      </w:pPr>
      <w:r w:rsidRPr="009129C2">
        <w:t xml:space="preserve">Click the </w:t>
      </w:r>
      <w:r w:rsidRPr="009129C2">
        <w:rPr>
          <w:b/>
        </w:rPr>
        <w:t>Array Requests</w:t>
      </w:r>
      <w:r w:rsidRPr="009129C2">
        <w:t xml:space="preserve"> tab.</w:t>
      </w:r>
    </w:p>
    <w:p w:rsidR="00066951" w:rsidRPr="009129C2" w:rsidRDefault="00066951" w:rsidP="00066951">
      <w:pPr>
        <w:pStyle w:val="ListNumber"/>
      </w:pPr>
      <w:r w:rsidRPr="009129C2">
        <w:t xml:space="preserve">Click the </w:t>
      </w:r>
      <w:r w:rsidRPr="009129C2">
        <w:rPr>
          <w:b/>
        </w:rPr>
        <w:t>Show Details</w:t>
      </w:r>
      <w:r w:rsidRPr="009129C2">
        <w:t xml:space="preserve"> link next to Existing Array.</w:t>
      </w:r>
    </w:p>
    <w:p w:rsidR="00066951" w:rsidRPr="009129C2" w:rsidRDefault="00066951" w:rsidP="00066951">
      <w:pPr>
        <w:pStyle w:val="ListNumber"/>
      </w:pPr>
      <w:r w:rsidRPr="009129C2">
        <w:t xml:space="preserve">Update the </w:t>
      </w:r>
      <w:r w:rsidRPr="009129C2">
        <w:rPr>
          <w:b/>
        </w:rPr>
        <w:t>Status</w:t>
      </w:r>
      <w:r w:rsidRPr="009129C2">
        <w:t xml:space="preserve"> as required.</w:t>
      </w:r>
    </w:p>
    <w:p w:rsidR="00066951" w:rsidRPr="009129C2" w:rsidRDefault="00066951" w:rsidP="00066951">
      <w:pPr>
        <w:pStyle w:val="ListNumber"/>
      </w:pPr>
      <w:r w:rsidRPr="009129C2">
        <w:t xml:space="preserve">Select the </w:t>
      </w:r>
      <w:r w:rsidRPr="009129C2">
        <w:rPr>
          <w:b/>
        </w:rPr>
        <w:t>Distribution Site</w:t>
      </w:r>
      <w:r w:rsidRPr="009129C2">
        <w:t xml:space="preserve"> from the drop-down list.</w:t>
      </w:r>
    </w:p>
    <w:p w:rsidR="00066951" w:rsidRPr="009129C2" w:rsidRDefault="00066951" w:rsidP="00066951">
      <w:pPr>
        <w:pStyle w:val="ListNumber"/>
      </w:pPr>
      <w:r w:rsidRPr="009129C2">
        <w:t xml:space="preserve">Click </w:t>
      </w:r>
      <w:r w:rsidRPr="009129C2">
        <w:rPr>
          <w:b/>
        </w:rPr>
        <w:t>Submit</w:t>
      </w:r>
      <w:r w:rsidRPr="009129C2">
        <w:t>. The Distribution Report page opens.</w:t>
      </w:r>
    </w:p>
    <w:p w:rsidR="00066951" w:rsidRPr="009129C2" w:rsidRDefault="00066951" w:rsidP="00066951">
      <w:pPr>
        <w:pStyle w:val="NoteInList"/>
        <w:rPr>
          <w:rFonts w:ascii="Arial" w:hAnsi="Arial"/>
        </w:rPr>
      </w:pPr>
      <w:r w:rsidRPr="009129C2">
        <w:rPr>
          <w:rFonts w:ascii="Arial" w:hAnsi="Arial"/>
          <w:b/>
        </w:rPr>
        <w:t>Note:</w:t>
      </w:r>
      <w:r w:rsidRPr="009129C2">
        <w:rPr>
          <w:rFonts w:ascii="Arial" w:hAnsi="Arial"/>
        </w:rPr>
        <w:tab/>
        <w:t>The Administrator can view the Edit Specimen Array page. Click the required existing specimen array link under Array Name.</w:t>
      </w:r>
    </w:p>
    <w:p w:rsidR="00066951" w:rsidRPr="009129C2" w:rsidRDefault="007A0E2C" w:rsidP="00066951">
      <w:pPr>
        <w:pStyle w:val="GraphicAnchorMain"/>
      </w:pPr>
      <w:r>
        <w:rPr>
          <w:noProof/>
        </w:rPr>
        <w:drawing>
          <wp:inline distT="0" distB="0" distL="0" distR="0">
            <wp:extent cx="5934075" cy="2524125"/>
            <wp:effectExtent l="19050" t="19050" r="28575" b="28575"/>
            <wp:docPr id="145" name="Picture 145" descr="This screen shot shows the Array Reques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his screen shot shows the Array Requests page."/>
                    <pic:cNvPicPr>
                      <a:picLocks noChangeAspect="1" noChangeArrowheads="1"/>
                    </pic:cNvPicPr>
                  </pic:nvPicPr>
                  <pic:blipFill>
                    <a:blip r:embed="rId179"/>
                    <a:srcRect/>
                    <a:stretch>
                      <a:fillRect/>
                    </a:stretch>
                  </pic:blipFill>
                  <pic:spPr bwMode="auto">
                    <a:xfrm>
                      <a:off x="0" y="0"/>
                      <a:ext cx="5934075" cy="252412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151</w:t>
        </w:r>
      </w:fldSimple>
      <w:r w:rsidRPr="009129C2">
        <w:t>: View and Distribute Existing Array - Array Requests Page</w:t>
      </w:r>
    </w:p>
    <w:p w:rsidR="00066951" w:rsidRPr="009129C2" w:rsidRDefault="00066951" w:rsidP="00066951">
      <w:pPr>
        <w:pStyle w:val="Heading4"/>
      </w:pPr>
      <w:r w:rsidRPr="009129C2">
        <w:t>Viewing and Distributing User-Defined Arrays</w:t>
      </w:r>
    </w:p>
    <w:p w:rsidR="00066951" w:rsidRPr="009129C2" w:rsidRDefault="00066951" w:rsidP="00066951">
      <w:pPr>
        <w:pStyle w:val="BodyText"/>
      </w:pPr>
      <w:r w:rsidRPr="009129C2">
        <w:t>To view and distribute user-defined arrays:</w:t>
      </w:r>
    </w:p>
    <w:p w:rsidR="00066951" w:rsidRPr="009129C2" w:rsidRDefault="00066951" w:rsidP="00066951">
      <w:pPr>
        <w:pStyle w:val="ListNumber"/>
        <w:numPr>
          <w:ilvl w:val="0"/>
          <w:numId w:val="77"/>
        </w:numPr>
      </w:pPr>
      <w:r w:rsidRPr="009129C2">
        <w:t xml:space="preserve">Click the </w:t>
      </w:r>
      <w:r w:rsidRPr="009129C2">
        <w:rPr>
          <w:b/>
        </w:rPr>
        <w:t>Biospecimen Data</w:t>
      </w:r>
      <w:r w:rsidRPr="009129C2">
        <w:t xml:space="preserve"> tab. </w:t>
      </w:r>
    </w:p>
    <w:p w:rsidR="00066951" w:rsidRPr="009129C2" w:rsidRDefault="00066951" w:rsidP="00066951">
      <w:pPr>
        <w:pStyle w:val="ListNumber"/>
        <w:numPr>
          <w:ilvl w:val="0"/>
          <w:numId w:val="168"/>
        </w:numPr>
      </w:pPr>
      <w:r w:rsidRPr="009129C2">
        <w:t xml:space="preserve">Click </w:t>
      </w:r>
      <w:r w:rsidRPr="009129C2">
        <w:rPr>
          <w:b/>
        </w:rPr>
        <w:t>Order View</w:t>
      </w:r>
      <w:r w:rsidRPr="009129C2">
        <w:t xml:space="preserve">. The Requests List page opens. </w:t>
      </w:r>
    </w:p>
    <w:p w:rsidR="00066951" w:rsidRPr="009129C2" w:rsidRDefault="00066951" w:rsidP="00066951">
      <w:pPr>
        <w:pStyle w:val="ListNumber"/>
        <w:numPr>
          <w:ilvl w:val="0"/>
          <w:numId w:val="339"/>
        </w:numPr>
      </w:pPr>
      <w:r w:rsidRPr="009129C2">
        <w:t xml:space="preserve">Click the link for the required order under Order Name. </w:t>
      </w:r>
      <w:hyperlink w:anchor="To_view_and_distribute_ordered_items" w:history="1">
        <w:r w:rsidRPr="009129C2">
          <w:t>To view and distribute ordered items</w:t>
        </w:r>
      </w:hyperlink>
      <w:r w:rsidRPr="009129C2">
        <w:t xml:space="preserve">  procedure. The Order Details page opens. The Specimen Requests tab is selected by default. </w:t>
      </w:r>
    </w:p>
    <w:p w:rsidR="00066951" w:rsidRPr="009129C2" w:rsidRDefault="00066951" w:rsidP="00066951">
      <w:pPr>
        <w:pStyle w:val="ListNumber"/>
      </w:pPr>
      <w:r w:rsidRPr="009129C2">
        <w:t xml:space="preserve">Click the </w:t>
      </w:r>
      <w:r w:rsidRPr="009129C2">
        <w:rPr>
          <w:b/>
        </w:rPr>
        <w:t>Array Request</w:t>
      </w:r>
      <w:r w:rsidRPr="009129C2">
        <w:t xml:space="preserve"> tab. </w:t>
      </w:r>
    </w:p>
    <w:p w:rsidR="00066951" w:rsidRPr="009129C2" w:rsidRDefault="00066951" w:rsidP="00066951">
      <w:pPr>
        <w:pStyle w:val="ListNumber"/>
      </w:pPr>
      <w:r w:rsidRPr="009129C2">
        <w:t xml:space="preserve">Select the array you want to create under New Array. </w:t>
      </w:r>
    </w:p>
    <w:p w:rsidR="00066951" w:rsidRPr="009129C2" w:rsidRDefault="00066951" w:rsidP="00066951">
      <w:pPr>
        <w:pStyle w:val="ListNumber"/>
      </w:pPr>
      <w:r w:rsidRPr="009129C2">
        <w:t xml:space="preserve">Click </w:t>
      </w:r>
      <w:r w:rsidRPr="009129C2">
        <w:rPr>
          <w:b/>
        </w:rPr>
        <w:t>Create Array</w:t>
      </w:r>
      <w:r w:rsidRPr="009129C2">
        <w:t xml:space="preserve"> to create the array. Once the array is created, </w:t>
      </w:r>
      <w:fldSimple w:instr=" DOCPROPERTY  ApplicationName  \* MERGEFORMAT ">
        <w:r w:rsidRPr="009129C2">
          <w:t>caTissue Suite</w:t>
        </w:r>
      </w:fldSimple>
      <w:r w:rsidRPr="009129C2">
        <w:t xml:space="preserve"> navigates back to the Order Details page.</w:t>
      </w:r>
    </w:p>
    <w:p w:rsidR="00066951" w:rsidRPr="009129C2" w:rsidRDefault="00066951" w:rsidP="00066951">
      <w:pPr>
        <w:pStyle w:val="ListNumber"/>
      </w:pPr>
      <w:r w:rsidRPr="009129C2">
        <w:t xml:space="preserve">Update the </w:t>
      </w:r>
      <w:r w:rsidRPr="009129C2">
        <w:rPr>
          <w:b/>
        </w:rPr>
        <w:t>Array Status</w:t>
      </w:r>
      <w:r w:rsidRPr="009129C2">
        <w:t xml:space="preserve"> as required. </w:t>
      </w:r>
    </w:p>
    <w:p w:rsidR="00066951" w:rsidRPr="009129C2" w:rsidRDefault="00066951" w:rsidP="00066951">
      <w:pPr>
        <w:pStyle w:val="ListNumber"/>
      </w:pPr>
      <w:r w:rsidRPr="009129C2">
        <w:t xml:space="preserve">Select the </w:t>
      </w:r>
      <w:r w:rsidRPr="009129C2">
        <w:rPr>
          <w:b/>
        </w:rPr>
        <w:t>Distribution Site</w:t>
      </w:r>
      <w:r w:rsidRPr="009129C2">
        <w:t xml:space="preserve"> from the drop-down list.</w:t>
      </w:r>
    </w:p>
    <w:p w:rsidR="00066951" w:rsidRPr="009129C2" w:rsidRDefault="00066951" w:rsidP="00066951">
      <w:pPr>
        <w:pStyle w:val="ListNumber"/>
      </w:pPr>
      <w:r w:rsidRPr="009129C2">
        <w:t xml:space="preserve">Click </w:t>
      </w:r>
      <w:r w:rsidRPr="009129C2">
        <w:rPr>
          <w:b/>
        </w:rPr>
        <w:t>Submit</w:t>
      </w:r>
      <w:r w:rsidRPr="009129C2">
        <w:t>. The Distribution Report page opens.</w:t>
      </w:r>
    </w:p>
    <w:p w:rsidR="00066951" w:rsidRPr="009129C2" w:rsidRDefault="007A0E2C" w:rsidP="00066951">
      <w:pPr>
        <w:pStyle w:val="GraphicAnchorMain"/>
      </w:pPr>
      <w:r>
        <w:rPr>
          <w:noProof/>
        </w:rPr>
        <w:drawing>
          <wp:inline distT="0" distB="0" distL="0" distR="0">
            <wp:extent cx="5943600" cy="3838575"/>
            <wp:effectExtent l="19050" t="19050" r="19050" b="28575"/>
            <wp:docPr id="146" name="Picture 146" descr="This screen shot shows Order Details and the Array Reques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This screen shot shows Order Details and the Array Requests page."/>
                    <pic:cNvPicPr>
                      <a:picLocks noChangeAspect="1" noChangeArrowheads="1"/>
                    </pic:cNvPicPr>
                  </pic:nvPicPr>
                  <pic:blipFill>
                    <a:blip r:embed="rId180"/>
                    <a:srcRect/>
                    <a:stretch>
                      <a:fillRect/>
                    </a:stretch>
                  </pic:blipFill>
                  <pic:spPr bwMode="auto">
                    <a:xfrm>
                      <a:off x="0" y="0"/>
                      <a:ext cx="5943600" cy="38385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152</w:t>
        </w:r>
      </w:fldSimple>
      <w:r w:rsidRPr="009129C2">
        <w:t>: View and Distribute User-Defined Arrays - Array Requests Page</w:t>
      </w:r>
    </w:p>
    <w:p w:rsidR="00066951" w:rsidRPr="009129C2" w:rsidRDefault="00066951" w:rsidP="00066951">
      <w:pPr>
        <w:pStyle w:val="Heading3"/>
      </w:pPr>
      <w:bookmarkStart w:id="462" w:name="_Ref275327911"/>
      <w:bookmarkStart w:id="463" w:name="_Toc288121299"/>
      <w:r w:rsidRPr="009129C2">
        <w:t>Distributing a Specimen and Arrays Associated with an SPR</w:t>
      </w:r>
      <w:bookmarkEnd w:id="462"/>
      <w:bookmarkEnd w:id="463"/>
    </w:p>
    <w:p w:rsidR="00066951" w:rsidRPr="009129C2" w:rsidRDefault="00066951" w:rsidP="00066951">
      <w:pPr>
        <w:pStyle w:val="BodyText"/>
        <w:rPr>
          <w:i/>
        </w:rPr>
      </w:pPr>
      <w:r w:rsidRPr="009129C2">
        <w:t xml:space="preserve">The specimens or arrays associated with Surgical Pathology Reports (SPR) are distributed as already collected or not </w:t>
      </w:r>
      <w:r w:rsidR="00D40EA5" w:rsidRPr="009129C2">
        <w:t>yet collected</w:t>
      </w:r>
      <w:r w:rsidRPr="009129C2">
        <w:t>.</w:t>
      </w:r>
    </w:p>
    <w:p w:rsidR="00066951" w:rsidRPr="009129C2" w:rsidRDefault="00066951" w:rsidP="00066951">
      <w:pPr>
        <w:pStyle w:val="Heading4"/>
      </w:pPr>
      <w:bookmarkStart w:id="464" w:name="_Ref275327636"/>
      <w:r w:rsidRPr="009129C2">
        <w:t>Collected Specimens Associated with SPRs</w:t>
      </w:r>
      <w:bookmarkEnd w:id="464"/>
    </w:p>
    <w:p w:rsidR="00066951" w:rsidRPr="009129C2" w:rsidRDefault="00066951" w:rsidP="00066951">
      <w:pPr>
        <w:pStyle w:val="BodyText"/>
      </w:pPr>
      <w:r w:rsidRPr="009129C2">
        <w:t xml:space="preserve">To view and distribute specimens associated with a Surgical Pathology Report (SPR) that are already collected, see </w:t>
      </w:r>
      <w:fldSimple w:instr=" REF _Ref275327907 \h  \* MERGEFORMAT ">
        <w:r w:rsidR="00327542" w:rsidRPr="00327542">
          <w:rPr>
            <w:rStyle w:val="Emphasis"/>
          </w:rPr>
          <w:t>Distributing a Parent and Derived Specimen</w:t>
        </w:r>
      </w:fldSimple>
      <w:r w:rsidRPr="009129C2">
        <w:t>.</w:t>
      </w:r>
    </w:p>
    <w:p w:rsidR="00066951" w:rsidRPr="009129C2" w:rsidRDefault="00066951" w:rsidP="00066951">
      <w:pPr>
        <w:pStyle w:val="Heading4"/>
      </w:pPr>
      <w:bookmarkStart w:id="465" w:name="_Ref275327639"/>
      <w:r w:rsidRPr="009129C2">
        <w:t>Specimen or Arrays Associated with SPRs That are Yet to be Collected</w:t>
      </w:r>
      <w:bookmarkEnd w:id="465"/>
      <w:r w:rsidRPr="009129C2">
        <w:t xml:space="preserve"> </w:t>
      </w:r>
    </w:p>
    <w:p w:rsidR="00066951" w:rsidRPr="009129C2" w:rsidRDefault="00066951" w:rsidP="00066951">
      <w:pPr>
        <w:pStyle w:val="BodyText"/>
      </w:pPr>
      <w:r w:rsidRPr="009129C2">
        <w:t>To place an order of specimens associated with a Surgical Pathology Report (SPR) or an array associated with a SPR.</w:t>
      </w:r>
    </w:p>
    <w:p w:rsidR="00066951" w:rsidRPr="009129C2" w:rsidRDefault="00066951" w:rsidP="00066951">
      <w:pPr>
        <w:pStyle w:val="NoteMainbody"/>
      </w:pPr>
      <w:r w:rsidRPr="009129C2">
        <w:rPr>
          <w:b/>
        </w:rPr>
        <w:br w:type="page"/>
        <w:t>Note:</w:t>
      </w:r>
      <w:r w:rsidRPr="009129C2">
        <w:rPr>
          <w:b/>
        </w:rPr>
        <w:tab/>
      </w:r>
      <w:r w:rsidRPr="009129C2">
        <w:t>All users having access to Distribution privilege can view the pending orders list of the SPRs belonging to the collection protocols for which they have access.</w:t>
      </w:r>
    </w:p>
    <w:p w:rsidR="00066951" w:rsidRPr="009129C2" w:rsidRDefault="00066951" w:rsidP="00066951">
      <w:pPr>
        <w:pStyle w:val="BodyText0"/>
      </w:pPr>
      <w:r w:rsidRPr="009129C2">
        <w:t>To distribute specimen associated with SPR</w:t>
      </w:r>
    </w:p>
    <w:p w:rsidR="00066951" w:rsidRPr="009129C2" w:rsidRDefault="00066951" w:rsidP="00066951">
      <w:pPr>
        <w:pStyle w:val="ListNumber"/>
        <w:numPr>
          <w:ilvl w:val="0"/>
          <w:numId w:val="78"/>
        </w:numPr>
      </w:pPr>
      <w:r w:rsidRPr="009129C2">
        <w:t xml:space="preserve">Navigate to the Order Details page. To do this, click the </w:t>
      </w:r>
      <w:r w:rsidRPr="009129C2">
        <w:rPr>
          <w:b/>
        </w:rPr>
        <w:t>Biospecimen Data</w:t>
      </w:r>
      <w:r w:rsidRPr="009129C2">
        <w:t xml:space="preserve"> tab. Then, click </w:t>
      </w:r>
      <w:r w:rsidRPr="009129C2">
        <w:rPr>
          <w:b/>
        </w:rPr>
        <w:t>Order View</w:t>
      </w:r>
      <w:r w:rsidRPr="009129C2">
        <w:t xml:space="preserve"> under Order. The Requests List page opens. Click the link for the required order under Order Name. The Order Details page opens. </w:t>
      </w:r>
    </w:p>
    <w:p w:rsidR="00066951" w:rsidRPr="009129C2" w:rsidRDefault="00066951" w:rsidP="00066951">
      <w:pPr>
        <w:pStyle w:val="BodyTextIndent"/>
      </w:pPr>
      <w:r w:rsidRPr="009129C2">
        <w:t xml:space="preserve">The requested Specimens are visible under the </w:t>
      </w:r>
      <w:r w:rsidRPr="009129C2">
        <w:rPr>
          <w:b/>
        </w:rPr>
        <w:t>Specimen Requests</w:t>
      </w:r>
      <w:r w:rsidRPr="009129C2">
        <w:t xml:space="preserve"> tab. </w:t>
      </w:r>
    </w:p>
    <w:p w:rsidR="00066951" w:rsidRPr="009129C2" w:rsidRDefault="00066951" w:rsidP="00066951">
      <w:pPr>
        <w:pStyle w:val="ListNumber"/>
        <w:numPr>
          <w:ilvl w:val="0"/>
          <w:numId w:val="110"/>
        </w:numPr>
      </w:pPr>
      <w:r w:rsidRPr="009129C2">
        <w:t xml:space="preserve">Click the red c icon </w:t>
      </w:r>
      <w:r w:rsidR="007A0E2C">
        <w:rPr>
          <w:noProof/>
        </w:rPr>
        <w:drawing>
          <wp:inline distT="0" distB="0" distL="0" distR="0">
            <wp:extent cx="114300" cy="133350"/>
            <wp:effectExtent l="19050" t="0" r="0" b="0"/>
            <wp:docPr id="147" name="Picture 147" descr="This is a red circle with a white c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his is a red circle with a white c in it."/>
                    <pic:cNvPicPr>
                      <a:picLocks noChangeAspect="1" noChangeArrowheads="1"/>
                    </pic:cNvPicPr>
                  </pic:nvPicPr>
                  <pic:blipFill>
                    <a:blip r:embed="rId181"/>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Pr="009129C2">
        <w:t xml:space="preserve"> under Request For to create the specimen. The new specimen page opens. Create the specimen. Once the specimen is created, the label number is populated in the </w:t>
      </w:r>
      <w:r w:rsidRPr="009129C2">
        <w:rPr>
          <w:b/>
        </w:rPr>
        <w:t>Request For</w:t>
      </w:r>
      <w:r w:rsidRPr="009129C2">
        <w:t xml:space="preserve"> box.</w:t>
      </w:r>
    </w:p>
    <w:p w:rsidR="00066951" w:rsidRPr="009129C2" w:rsidRDefault="00066951" w:rsidP="00066951">
      <w:pPr>
        <w:pStyle w:val="ListNumber"/>
        <w:numPr>
          <w:ilvl w:val="0"/>
          <w:numId w:val="340"/>
        </w:numPr>
      </w:pPr>
      <w:r w:rsidRPr="009129C2">
        <w:t xml:space="preserve">Update the specimen </w:t>
      </w:r>
      <w:r w:rsidRPr="009129C2">
        <w:rPr>
          <w:b/>
        </w:rPr>
        <w:t>Status</w:t>
      </w:r>
      <w:r w:rsidRPr="009129C2">
        <w:t xml:space="preserve"> as required.</w:t>
      </w:r>
    </w:p>
    <w:p w:rsidR="00066951" w:rsidRPr="009129C2" w:rsidRDefault="00066951" w:rsidP="00066951">
      <w:pPr>
        <w:pStyle w:val="ListNumber"/>
      </w:pPr>
      <w:r w:rsidRPr="009129C2">
        <w:t xml:space="preserve">Select the </w:t>
      </w:r>
      <w:r w:rsidRPr="009129C2">
        <w:rPr>
          <w:b/>
        </w:rPr>
        <w:t>Distribution Site</w:t>
      </w:r>
      <w:r w:rsidRPr="009129C2">
        <w:t xml:space="preserve"> from the drop-down list.</w:t>
      </w:r>
    </w:p>
    <w:p w:rsidR="00066951" w:rsidRPr="009129C2" w:rsidRDefault="00066951" w:rsidP="00066951">
      <w:pPr>
        <w:pStyle w:val="ListNumber"/>
      </w:pPr>
      <w:r w:rsidRPr="009129C2">
        <w:t xml:space="preserve">Click </w:t>
      </w:r>
      <w:r w:rsidRPr="009129C2">
        <w:rPr>
          <w:b/>
        </w:rPr>
        <w:t>Submit</w:t>
      </w:r>
      <w:r w:rsidRPr="009129C2">
        <w:t>. The Distribution Report page opens.</w:t>
      </w:r>
    </w:p>
    <w:p w:rsidR="00066951" w:rsidRPr="009129C2" w:rsidRDefault="007A0E2C" w:rsidP="00066951">
      <w:pPr>
        <w:pStyle w:val="GraphicAnchorMain"/>
      </w:pPr>
      <w:r>
        <w:rPr>
          <w:noProof/>
        </w:rPr>
        <w:drawing>
          <wp:inline distT="0" distB="0" distL="0" distR="0">
            <wp:extent cx="5934075" cy="2771775"/>
            <wp:effectExtent l="19050" t="19050" r="28575" b="28575"/>
            <wp:docPr id="148" name="Picture 148" descr="This screen shot shows the distributed specimens associated with an S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his screen shot shows the distributed specimens associated with an SPR."/>
                    <pic:cNvPicPr>
                      <a:picLocks noChangeAspect="1" noChangeArrowheads="1"/>
                    </pic:cNvPicPr>
                  </pic:nvPicPr>
                  <pic:blipFill>
                    <a:blip r:embed="rId182"/>
                    <a:srcRect/>
                    <a:stretch>
                      <a:fillRect/>
                    </a:stretch>
                  </pic:blipFill>
                  <pic:spPr bwMode="auto">
                    <a:xfrm>
                      <a:off x="0" y="0"/>
                      <a:ext cx="5934075" cy="27717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153</w:t>
        </w:r>
      </w:fldSimple>
      <w:r w:rsidRPr="009129C2">
        <w:t>: Distributed Specimens Associated with SPR</w:t>
      </w:r>
    </w:p>
    <w:p w:rsidR="00066951" w:rsidRPr="009129C2" w:rsidRDefault="00066951" w:rsidP="00066951">
      <w:pPr>
        <w:pStyle w:val="BodyText"/>
      </w:pPr>
      <w:r w:rsidRPr="009129C2">
        <w:br w:type="page"/>
        <w:t>To distribute specimen arrays associated with an SPR:</w:t>
      </w:r>
    </w:p>
    <w:p w:rsidR="00066951" w:rsidRPr="009129C2" w:rsidRDefault="00066951" w:rsidP="00066951">
      <w:pPr>
        <w:pStyle w:val="NoteInList"/>
      </w:pPr>
      <w:r w:rsidRPr="009129C2">
        <w:rPr>
          <w:b/>
        </w:rPr>
        <w:t>Note:</w:t>
      </w:r>
      <w:r w:rsidRPr="009129C2">
        <w:tab/>
        <w:t xml:space="preserve">If a user places an order and the item is delayed, rejected, or not available for distribution, anAdministrator must inform the user about the status via e-mail or phone. </w:t>
      </w:r>
      <w:fldSimple w:instr=" DOCPROPERTY  ApplicationName  \* MERGEFORMAT ">
        <w:r w:rsidRPr="009129C2">
          <w:t>caTissue Suite</w:t>
        </w:r>
      </w:fldSimple>
      <w:r w:rsidRPr="009129C2">
        <w:t xml:space="preserve"> does not send any auto-notification.</w:t>
      </w:r>
    </w:p>
    <w:p w:rsidR="00066951" w:rsidRPr="009129C2" w:rsidRDefault="00066951" w:rsidP="00066951">
      <w:pPr>
        <w:pStyle w:val="ListNumber"/>
        <w:numPr>
          <w:ilvl w:val="0"/>
          <w:numId w:val="79"/>
        </w:numPr>
      </w:pPr>
      <w:r w:rsidRPr="009129C2">
        <w:t xml:space="preserve">Click the </w:t>
      </w:r>
      <w:r w:rsidRPr="009129C2">
        <w:rPr>
          <w:b/>
        </w:rPr>
        <w:t>Biospecimen Data</w:t>
      </w:r>
      <w:r w:rsidRPr="009129C2">
        <w:t xml:space="preserve"> tab, and then, click </w:t>
      </w:r>
      <w:r w:rsidRPr="009129C2">
        <w:rPr>
          <w:b/>
        </w:rPr>
        <w:t>Order View</w:t>
      </w:r>
      <w:r w:rsidRPr="009129C2">
        <w:t xml:space="preserve">. The Requests List page opens. Click the link for the required order under Order Name. The Order Details page opens. </w:t>
      </w:r>
    </w:p>
    <w:p w:rsidR="00066951" w:rsidRPr="009129C2" w:rsidRDefault="00066951" w:rsidP="00066951">
      <w:pPr>
        <w:pStyle w:val="BodyTextIndent"/>
      </w:pPr>
      <w:r w:rsidRPr="009129C2">
        <w:t xml:space="preserve">The requested arrays are visible under the </w:t>
      </w:r>
      <w:r w:rsidRPr="009129C2">
        <w:rPr>
          <w:b/>
        </w:rPr>
        <w:t>Array Requests</w:t>
      </w:r>
      <w:r w:rsidRPr="009129C2">
        <w:t xml:space="preserve"> tab. </w:t>
      </w:r>
    </w:p>
    <w:p w:rsidR="00066951" w:rsidRPr="009129C2" w:rsidRDefault="00066951" w:rsidP="00066951">
      <w:pPr>
        <w:pStyle w:val="ListNumber"/>
        <w:numPr>
          <w:ilvl w:val="0"/>
          <w:numId w:val="79"/>
        </w:numPr>
      </w:pPr>
      <w:r w:rsidRPr="009129C2">
        <w:t xml:space="preserve">Click the </w:t>
      </w:r>
      <w:r w:rsidRPr="009129C2">
        <w:rPr>
          <w:b/>
        </w:rPr>
        <w:t>Array Requests</w:t>
      </w:r>
      <w:r w:rsidRPr="009129C2">
        <w:t xml:space="preserve"> tab. </w:t>
      </w:r>
    </w:p>
    <w:p w:rsidR="00066951" w:rsidRPr="009129C2" w:rsidRDefault="00066951" w:rsidP="00066951">
      <w:pPr>
        <w:pStyle w:val="ListNumber"/>
        <w:numPr>
          <w:ilvl w:val="0"/>
          <w:numId w:val="79"/>
        </w:numPr>
      </w:pPr>
      <w:r w:rsidRPr="009129C2">
        <w:t>Under New Array, select the array that you want to create.</w:t>
      </w:r>
    </w:p>
    <w:p w:rsidR="00066951" w:rsidRPr="009129C2" w:rsidRDefault="00066951" w:rsidP="00066951">
      <w:pPr>
        <w:pStyle w:val="ListNumber"/>
        <w:numPr>
          <w:ilvl w:val="0"/>
          <w:numId w:val="79"/>
        </w:numPr>
      </w:pPr>
      <w:r w:rsidRPr="009129C2">
        <w:t xml:space="preserve">Click </w:t>
      </w:r>
      <w:r w:rsidRPr="009129C2">
        <w:rPr>
          <w:b/>
        </w:rPr>
        <w:t>Create</w:t>
      </w:r>
      <w:r w:rsidRPr="009129C2">
        <w:t xml:space="preserve"> under Request For to create the specimens.</w:t>
      </w:r>
    </w:p>
    <w:p w:rsidR="00066951" w:rsidRPr="009129C2" w:rsidRDefault="00066951" w:rsidP="00066951">
      <w:pPr>
        <w:pStyle w:val="ListNumber"/>
        <w:numPr>
          <w:ilvl w:val="0"/>
          <w:numId w:val="79"/>
        </w:numPr>
      </w:pPr>
      <w:r w:rsidRPr="009129C2">
        <w:t xml:space="preserve">Once the specimen is created, select the </w:t>
      </w:r>
      <w:r w:rsidRPr="009129C2">
        <w:rPr>
          <w:b/>
        </w:rPr>
        <w:t>Status</w:t>
      </w:r>
      <w:r w:rsidRPr="009129C2">
        <w:t xml:space="preserve"> as </w:t>
      </w:r>
      <w:r w:rsidRPr="009129C2">
        <w:rPr>
          <w:b/>
        </w:rPr>
        <w:t>Ready for Array Preparation</w:t>
      </w:r>
      <w:r w:rsidRPr="009129C2">
        <w:t xml:space="preserve">. The </w:t>
      </w:r>
      <w:r w:rsidRPr="009129C2">
        <w:rPr>
          <w:b/>
        </w:rPr>
        <w:t>Create Array</w:t>
      </w:r>
      <w:r w:rsidRPr="009129C2">
        <w:t xml:space="preserve"> button is now enabled.</w:t>
      </w:r>
    </w:p>
    <w:p w:rsidR="00066951" w:rsidRPr="009129C2" w:rsidRDefault="00066951" w:rsidP="00066951">
      <w:pPr>
        <w:pStyle w:val="ListNumber"/>
        <w:numPr>
          <w:ilvl w:val="0"/>
          <w:numId w:val="79"/>
        </w:numPr>
      </w:pPr>
      <w:r w:rsidRPr="009129C2">
        <w:t xml:space="preserve">Click </w:t>
      </w:r>
      <w:r w:rsidRPr="009129C2">
        <w:rPr>
          <w:b/>
        </w:rPr>
        <w:t>Create Array</w:t>
      </w:r>
      <w:r w:rsidRPr="009129C2">
        <w:t xml:space="preserve">. </w:t>
      </w:r>
    </w:p>
    <w:p w:rsidR="00066951" w:rsidRPr="009129C2" w:rsidRDefault="00066951" w:rsidP="00066951">
      <w:pPr>
        <w:pStyle w:val="ListNumber"/>
        <w:numPr>
          <w:ilvl w:val="0"/>
          <w:numId w:val="79"/>
        </w:numPr>
      </w:pPr>
      <w:r w:rsidRPr="009129C2">
        <w:t xml:space="preserve">Once the array is created, </w:t>
      </w:r>
      <w:fldSimple w:instr=" DOCPROPERTY  ApplicationName  \* MERGEFORMAT ">
        <w:r w:rsidRPr="009129C2">
          <w:t>caTissue Suite</w:t>
        </w:r>
      </w:fldSimple>
      <w:r w:rsidRPr="009129C2">
        <w:t xml:space="preserve"> navigates back to the Order Details page. Update the </w:t>
      </w:r>
      <w:r w:rsidRPr="009129C2">
        <w:rPr>
          <w:b/>
        </w:rPr>
        <w:t>Array Status</w:t>
      </w:r>
      <w:r w:rsidRPr="009129C2">
        <w:t xml:space="preserve"> as required. </w:t>
      </w:r>
    </w:p>
    <w:p w:rsidR="00066951" w:rsidRPr="009129C2" w:rsidRDefault="00066951" w:rsidP="00066951">
      <w:pPr>
        <w:pStyle w:val="ListNumber"/>
        <w:numPr>
          <w:ilvl w:val="0"/>
          <w:numId w:val="79"/>
        </w:numPr>
      </w:pPr>
      <w:r w:rsidRPr="009129C2">
        <w:t xml:space="preserve">Select the </w:t>
      </w:r>
      <w:r w:rsidRPr="009129C2">
        <w:rPr>
          <w:b/>
        </w:rPr>
        <w:t>Distribution Site</w:t>
      </w:r>
      <w:r w:rsidRPr="009129C2">
        <w:t xml:space="preserve"> from the list.</w:t>
      </w:r>
    </w:p>
    <w:p w:rsidR="00066951" w:rsidRPr="009129C2" w:rsidRDefault="00066951" w:rsidP="00066951">
      <w:pPr>
        <w:pStyle w:val="ListNumber"/>
        <w:numPr>
          <w:ilvl w:val="0"/>
          <w:numId w:val="79"/>
        </w:numPr>
      </w:pPr>
      <w:r w:rsidRPr="009129C2">
        <w:t xml:space="preserve">Click </w:t>
      </w:r>
      <w:r w:rsidRPr="009129C2">
        <w:rPr>
          <w:b/>
        </w:rPr>
        <w:t>Submit</w:t>
      </w:r>
      <w:r w:rsidRPr="009129C2">
        <w:t>. The Distribution Report page opens.</w:t>
      </w:r>
    </w:p>
    <w:p w:rsidR="00066951" w:rsidRPr="009129C2" w:rsidRDefault="007A0E2C" w:rsidP="00066951">
      <w:pPr>
        <w:pStyle w:val="GraphicAnchorMain"/>
      </w:pPr>
      <w:r>
        <w:rPr>
          <w:noProof/>
        </w:rPr>
        <w:drawing>
          <wp:inline distT="0" distB="0" distL="0" distR="0">
            <wp:extent cx="5410200" cy="3648075"/>
            <wp:effectExtent l="19050" t="19050" r="19050" b="28575"/>
            <wp:docPr id="149" name="Picture 149" descr="This screen shot shows the Array Request page to view arrays associated with the S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his screen shot shows the Array Request page to view arrays associated with the SPR."/>
                    <pic:cNvPicPr>
                      <a:picLocks noChangeAspect="1" noChangeArrowheads="1"/>
                    </pic:cNvPicPr>
                  </pic:nvPicPr>
                  <pic:blipFill>
                    <a:blip r:embed="rId183"/>
                    <a:srcRect/>
                    <a:stretch>
                      <a:fillRect/>
                    </a:stretch>
                  </pic:blipFill>
                  <pic:spPr bwMode="auto">
                    <a:xfrm>
                      <a:off x="0" y="0"/>
                      <a:ext cx="5410200" cy="36480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327542">
      <w:pPr>
        <w:pStyle w:val="Caption"/>
        <w:ind w:firstLine="720"/>
      </w:pPr>
      <w:r w:rsidRPr="009129C2">
        <w:t xml:space="preserve"> Figure </w:t>
      </w:r>
      <w:fldSimple w:instr=" SEQ Figure \* ARABIC ">
        <w:r w:rsidR="00327542">
          <w:rPr>
            <w:noProof/>
          </w:rPr>
          <w:t>154</w:t>
        </w:r>
      </w:fldSimple>
      <w:r w:rsidRPr="009129C2">
        <w:t>: Distribute Specimen Array Associated with SPR</w:t>
      </w:r>
    </w:p>
    <w:p w:rsidR="00066951" w:rsidRPr="009129C2" w:rsidRDefault="00066951" w:rsidP="00066951">
      <w:pPr>
        <w:pStyle w:val="BodyText"/>
        <w:ind w:left="0"/>
        <w:sectPr w:rsidR="00066951" w:rsidRPr="009129C2">
          <w:headerReference w:type="default" r:id="rId184"/>
          <w:pgSz w:w="12240" w:h="15840" w:code="1"/>
          <w:pgMar w:top="1440" w:right="1440" w:bottom="1440" w:left="1440" w:header="720" w:footer="720" w:gutter="432"/>
          <w:cols w:space="720"/>
          <w:titlePg/>
          <w:docGrid w:linePitch="360"/>
        </w:sectPr>
      </w:pPr>
    </w:p>
    <w:p w:rsidR="00066951" w:rsidRPr="009129C2" w:rsidRDefault="00066951" w:rsidP="00066951">
      <w:pPr>
        <w:pStyle w:val="Heading1"/>
        <w:numPr>
          <w:ilvl w:val="0"/>
          <w:numId w:val="5"/>
        </w:numPr>
      </w:pPr>
      <w:bookmarkStart w:id="466" w:name="_Ref275502577"/>
      <w:bookmarkStart w:id="467" w:name="_Ref275505752"/>
      <w:bookmarkStart w:id="468" w:name="_Toc288121300"/>
      <w:r w:rsidRPr="009129C2">
        <w:t>Shipping and Tracking</w:t>
      </w:r>
      <w:bookmarkEnd w:id="466"/>
      <w:bookmarkEnd w:id="467"/>
      <w:r w:rsidRPr="009129C2">
        <w:t xml:space="preserve"> (Biospecimen Data)</w:t>
      </w:r>
      <w:bookmarkEnd w:id="468"/>
    </w:p>
    <w:p w:rsidR="00066951" w:rsidRPr="009129C2" w:rsidRDefault="00066951" w:rsidP="00066951"/>
    <w:p w:rsidR="00066951" w:rsidRPr="009129C2" w:rsidRDefault="00066951" w:rsidP="00066951">
      <w:pPr>
        <w:pStyle w:val="BodyText"/>
      </w:pPr>
      <w:r w:rsidRPr="009129C2">
        <w:t xml:space="preserve">This chapter outlines the Shipping and Tracking feature of caTissue. </w:t>
      </w:r>
    </w:p>
    <w:p w:rsidR="00066951" w:rsidRPr="009129C2" w:rsidRDefault="00066951" w:rsidP="00066951">
      <w:pPr>
        <w:pStyle w:val="BodyText"/>
      </w:pPr>
      <w:r w:rsidRPr="009129C2">
        <w:t>Topics in this chapter include:</w:t>
      </w:r>
    </w:p>
    <w:p w:rsidR="00066951" w:rsidRPr="009129C2" w:rsidRDefault="00066951" w:rsidP="00066951">
      <w:pPr>
        <w:pStyle w:val="ListBullet"/>
      </w:pPr>
      <w:fldSimple w:instr=" REF _Ref275328727 \h  \* MERGEFORMAT ">
        <w:r w:rsidR="00327542" w:rsidRPr="00327542">
          <w:rPr>
            <w:rStyle w:val="Emphasis"/>
          </w:rPr>
          <w:t>Introduction to Shipping and Tracking</w:t>
        </w:r>
      </w:fldSimple>
      <w:r w:rsidRPr="009129C2">
        <w:t xml:space="preserve"> on this page</w:t>
      </w:r>
    </w:p>
    <w:p w:rsidR="00066951" w:rsidRPr="009129C2" w:rsidRDefault="00066951" w:rsidP="00066951">
      <w:pPr>
        <w:pStyle w:val="ListBullet"/>
      </w:pPr>
      <w:fldSimple w:instr=" REF _Ref275328974 \h  \* MERGEFORMAT ">
        <w:r w:rsidR="00327542" w:rsidRPr="00327542">
          <w:rPr>
            <w:rStyle w:val="Emphasis"/>
          </w:rPr>
          <w:t>Viewing the Dashboard</w:t>
        </w:r>
      </w:fldSimple>
      <w:r w:rsidRPr="009129C2">
        <w:t xml:space="preserve"> on page </w:t>
      </w:r>
      <w:r w:rsidRPr="009129C2">
        <w:fldChar w:fldCharType="begin"/>
      </w:r>
      <w:r w:rsidRPr="009129C2">
        <w:instrText xml:space="preserve"> PAGEREF _Ref275328974 \h </w:instrText>
      </w:r>
      <w:r w:rsidRPr="009129C2">
        <w:fldChar w:fldCharType="separate"/>
      </w:r>
      <w:r w:rsidR="00327542">
        <w:rPr>
          <w:noProof/>
        </w:rPr>
        <w:t>202</w:t>
      </w:r>
      <w:r w:rsidRPr="009129C2">
        <w:fldChar w:fldCharType="end"/>
      </w:r>
    </w:p>
    <w:p w:rsidR="00066951" w:rsidRPr="009129C2" w:rsidRDefault="00066951" w:rsidP="00066951">
      <w:pPr>
        <w:pStyle w:val="ListBullet"/>
      </w:pPr>
      <w:fldSimple w:instr=" REF _Ref275328737 \h  \* MERGEFORMAT ">
        <w:r w:rsidR="00327542" w:rsidRPr="00327542">
          <w:rPr>
            <w:rStyle w:val="Emphasis"/>
          </w:rPr>
          <w:t>Creating a New Shipment</w:t>
        </w:r>
      </w:fldSimple>
      <w:r w:rsidRPr="009129C2">
        <w:t xml:space="preserve"> on page </w:t>
      </w:r>
      <w:r w:rsidRPr="009129C2">
        <w:fldChar w:fldCharType="begin"/>
      </w:r>
      <w:r w:rsidRPr="009129C2">
        <w:instrText xml:space="preserve"> PAGEREF _Ref275328741 \h </w:instrText>
      </w:r>
      <w:r w:rsidRPr="009129C2">
        <w:fldChar w:fldCharType="separate"/>
      </w:r>
      <w:r w:rsidR="00327542">
        <w:rPr>
          <w:noProof/>
        </w:rPr>
        <w:t>204</w:t>
      </w:r>
      <w:r w:rsidRPr="009129C2">
        <w:fldChar w:fldCharType="end"/>
      </w:r>
    </w:p>
    <w:p w:rsidR="00066951" w:rsidRPr="009129C2" w:rsidRDefault="00066951" w:rsidP="00066951">
      <w:pPr>
        <w:pStyle w:val="ListBullet"/>
      </w:pPr>
      <w:fldSimple w:instr=" REF _Ref275328745 \h  \* MERGEFORMAT ">
        <w:r w:rsidR="00327542" w:rsidRPr="00327542">
          <w:rPr>
            <w:rStyle w:val="Emphasis"/>
          </w:rPr>
          <w:t>Requesting a Shipment</w:t>
        </w:r>
      </w:fldSimple>
      <w:r w:rsidRPr="009129C2">
        <w:t xml:space="preserve"> on page </w:t>
      </w:r>
      <w:r w:rsidRPr="009129C2">
        <w:fldChar w:fldCharType="begin"/>
      </w:r>
      <w:r w:rsidRPr="009129C2">
        <w:instrText xml:space="preserve"> PAGEREF _Ref275328749 \h </w:instrText>
      </w:r>
      <w:r w:rsidRPr="009129C2">
        <w:fldChar w:fldCharType="separate"/>
      </w:r>
      <w:r w:rsidR="00327542">
        <w:rPr>
          <w:noProof/>
        </w:rPr>
        <w:t>206</w:t>
      </w:r>
      <w:r w:rsidRPr="009129C2">
        <w:fldChar w:fldCharType="end"/>
      </w:r>
    </w:p>
    <w:p w:rsidR="00066951" w:rsidRPr="009129C2" w:rsidRDefault="00066951" w:rsidP="00066951">
      <w:pPr>
        <w:pStyle w:val="ListBullet"/>
      </w:pPr>
      <w:fldSimple w:instr=" REF _Ref275328753 \h  \* MERGEFORMAT ">
        <w:r w:rsidR="00327542" w:rsidRPr="00327542">
          <w:rPr>
            <w:rStyle w:val="Emphasis"/>
          </w:rPr>
          <w:t>Processing the Shipment or Shipment Request</w:t>
        </w:r>
      </w:fldSimple>
      <w:r w:rsidRPr="009129C2">
        <w:t xml:space="preserve"> on page </w:t>
      </w:r>
      <w:r w:rsidRPr="009129C2">
        <w:fldChar w:fldCharType="begin"/>
      </w:r>
      <w:r w:rsidRPr="009129C2">
        <w:instrText xml:space="preserve"> PAGEREF _Ref275328757 \h </w:instrText>
      </w:r>
      <w:r w:rsidRPr="009129C2">
        <w:fldChar w:fldCharType="separate"/>
      </w:r>
      <w:r w:rsidR="00327542">
        <w:rPr>
          <w:noProof/>
        </w:rPr>
        <w:t>209</w:t>
      </w:r>
      <w:r w:rsidRPr="009129C2">
        <w:fldChar w:fldCharType="end"/>
      </w:r>
    </w:p>
    <w:p w:rsidR="00066951" w:rsidRPr="009129C2" w:rsidRDefault="00066951" w:rsidP="00066951">
      <w:pPr>
        <w:pStyle w:val="ListBullet"/>
      </w:pPr>
      <w:fldSimple w:instr=" REF _Ref275328765 \h  \* MERGEFORMAT ">
        <w:r w:rsidR="00327542" w:rsidRPr="00327542">
          <w:rPr>
            <w:rStyle w:val="Emphasis"/>
          </w:rPr>
          <w:t>Creating a Shipment or a Shipment Request</w:t>
        </w:r>
      </w:fldSimple>
      <w:r w:rsidRPr="009129C2">
        <w:t xml:space="preserve"> on page </w:t>
      </w:r>
      <w:r w:rsidRPr="009129C2">
        <w:fldChar w:fldCharType="begin"/>
      </w:r>
      <w:r w:rsidRPr="009129C2">
        <w:instrText xml:space="preserve"> PAGEREF _Ref275328769 \h </w:instrText>
      </w:r>
      <w:r w:rsidRPr="009129C2">
        <w:fldChar w:fldCharType="separate"/>
      </w:r>
      <w:r w:rsidR="00327542">
        <w:rPr>
          <w:noProof/>
        </w:rPr>
        <w:t>212</w:t>
      </w:r>
      <w:r w:rsidRPr="009129C2">
        <w:fldChar w:fldCharType="end"/>
      </w:r>
    </w:p>
    <w:p w:rsidR="00066951" w:rsidRPr="009129C2" w:rsidRDefault="00066951" w:rsidP="00066951">
      <w:pPr>
        <w:pStyle w:val="ListBullet"/>
      </w:pPr>
      <w:fldSimple w:instr=" REF _Ref275328774 \h  \* MERGEFORMAT ">
        <w:r w:rsidR="00327542" w:rsidRPr="00327542">
          <w:rPr>
            <w:rStyle w:val="Emphasis"/>
          </w:rPr>
          <w:t>Editing a Shipment and Shipment Request</w:t>
        </w:r>
      </w:fldSimple>
      <w:r w:rsidRPr="009129C2">
        <w:t xml:space="preserve"> on page </w:t>
      </w:r>
      <w:r w:rsidRPr="009129C2">
        <w:fldChar w:fldCharType="begin"/>
      </w:r>
      <w:r w:rsidRPr="009129C2">
        <w:instrText xml:space="preserve"> PAGEREF _Ref275328777 \h </w:instrText>
      </w:r>
      <w:r w:rsidRPr="009129C2">
        <w:fldChar w:fldCharType="separate"/>
      </w:r>
      <w:r w:rsidR="00327542">
        <w:rPr>
          <w:noProof/>
        </w:rPr>
        <w:t>213</w:t>
      </w:r>
      <w:r w:rsidRPr="009129C2">
        <w:fldChar w:fldCharType="end"/>
      </w:r>
    </w:p>
    <w:p w:rsidR="00066951" w:rsidRPr="009129C2" w:rsidRDefault="00066951" w:rsidP="00066951">
      <w:pPr>
        <w:pStyle w:val="Heading2"/>
      </w:pPr>
      <w:bookmarkStart w:id="469" w:name="_Ref275328727"/>
      <w:bookmarkStart w:id="470" w:name="_Toc288121301"/>
      <w:r w:rsidRPr="009129C2">
        <w:t>Introduction to Shipping and Tracking</w:t>
      </w:r>
      <w:bookmarkEnd w:id="469"/>
      <w:bookmarkEnd w:id="470"/>
    </w:p>
    <w:p w:rsidR="00066951" w:rsidRPr="009129C2" w:rsidRDefault="00066951" w:rsidP="00066951">
      <w:pPr>
        <w:pStyle w:val="BodyText"/>
      </w:pPr>
      <w:r w:rsidRPr="009129C2">
        <w:t xml:space="preserve">Tissue banks, also know as sites, are interdependent on each other for their biospecimen requirements. These sites interact with each other for various reasons like requesting particular specimens or shipping the specimens requested by other sites. Some sites act as a central repository where other sites store specimens or containers. </w:t>
      </w:r>
    </w:p>
    <w:p w:rsidR="00066951" w:rsidRPr="009129C2" w:rsidRDefault="00066951" w:rsidP="00066951">
      <w:pPr>
        <w:pStyle w:val="BodyText"/>
        <w:tabs>
          <w:tab w:val="left" w:pos="5880"/>
        </w:tabs>
      </w:pPr>
      <w:r w:rsidRPr="009129C2">
        <w:t xml:space="preserve">For example: </w:t>
      </w:r>
    </w:p>
    <w:p w:rsidR="00066951" w:rsidRPr="009129C2" w:rsidRDefault="00066951" w:rsidP="00066951">
      <w:pPr>
        <w:pStyle w:val="ListBullet"/>
      </w:pPr>
      <w:r w:rsidRPr="009129C2">
        <w:t>Site A sends a request to Site B for a specimen labeled AG15875, which is out of stock at Site A or it does not have the required specimen to perform specific task.</w:t>
      </w:r>
    </w:p>
    <w:p w:rsidR="00066951" w:rsidRPr="009129C2" w:rsidRDefault="00066951" w:rsidP="00066951">
      <w:pPr>
        <w:pStyle w:val="ListBullet"/>
      </w:pPr>
      <w:r w:rsidRPr="009129C2">
        <w:t xml:space="preserve">Site X creates a new shipment based on the request received from Site Y. </w:t>
      </w:r>
    </w:p>
    <w:p w:rsidR="00066951" w:rsidRPr="009129C2" w:rsidRDefault="00066951" w:rsidP="00066951">
      <w:pPr>
        <w:pStyle w:val="BodyText"/>
      </w:pPr>
      <w:r w:rsidRPr="009129C2">
        <w:t>The basic flow of the Shipping and Tracking feature are the following steps:</w:t>
      </w:r>
    </w:p>
    <w:p w:rsidR="00066951" w:rsidRPr="009129C2" w:rsidRDefault="00066951" w:rsidP="00066951">
      <w:pPr>
        <w:pStyle w:val="ListBullet"/>
        <w:rPr>
          <w:rStyle w:val="Emphasis"/>
        </w:rPr>
      </w:pPr>
      <w:fldSimple w:instr=" REF _Ref275329047 \h  \* MERGEFORMAT ">
        <w:r w:rsidR="00327542" w:rsidRPr="00327542">
          <w:rPr>
            <w:rStyle w:val="Emphasis"/>
          </w:rPr>
          <w:t>Creating a New Shipment</w:t>
        </w:r>
      </w:fldSimple>
    </w:p>
    <w:p w:rsidR="00066951" w:rsidRPr="009129C2" w:rsidRDefault="00066951" w:rsidP="00066951">
      <w:pPr>
        <w:pStyle w:val="ListBullet"/>
        <w:rPr>
          <w:rStyle w:val="Emphasis"/>
        </w:rPr>
      </w:pPr>
      <w:fldSimple w:instr=" REF _Ref275329049 \h  \* MERGEFORMAT ">
        <w:r w:rsidR="00327542" w:rsidRPr="00327542">
          <w:rPr>
            <w:rStyle w:val="Emphasis"/>
          </w:rPr>
          <w:t>Requesting a Shipment</w:t>
        </w:r>
      </w:fldSimple>
    </w:p>
    <w:p w:rsidR="00066951" w:rsidRPr="009129C2" w:rsidRDefault="00066951" w:rsidP="00066951">
      <w:pPr>
        <w:pStyle w:val="ListBullet"/>
        <w:rPr>
          <w:rStyle w:val="Emphasis"/>
        </w:rPr>
      </w:pPr>
      <w:fldSimple w:instr=" REF _Ref275329051 \h  \* MERGEFORMAT ">
        <w:r w:rsidR="00327542" w:rsidRPr="00327542">
          <w:rPr>
            <w:rStyle w:val="Emphasis"/>
          </w:rPr>
          <w:t>Processing the Shipment or Shipment Request</w:t>
        </w:r>
      </w:fldSimple>
    </w:p>
    <w:p w:rsidR="00066951" w:rsidRPr="009129C2" w:rsidRDefault="00066951" w:rsidP="00066951">
      <w:pPr>
        <w:pStyle w:val="ListBullet"/>
        <w:rPr>
          <w:rStyle w:val="Emphasis"/>
        </w:rPr>
      </w:pPr>
      <w:fldSimple w:instr=" REF _Ref275329053 \h  \* MERGEFORMAT ">
        <w:r w:rsidR="00327542" w:rsidRPr="00327542">
          <w:rPr>
            <w:rStyle w:val="Emphasis"/>
          </w:rPr>
          <w:t>Creating a Shipment or a Shipment Request</w:t>
        </w:r>
      </w:fldSimple>
    </w:p>
    <w:p w:rsidR="00066951" w:rsidRPr="009129C2" w:rsidRDefault="00066951" w:rsidP="00066951">
      <w:pPr>
        <w:pStyle w:val="ListBullet2"/>
        <w:rPr>
          <w:rStyle w:val="Emphasis"/>
        </w:rPr>
      </w:pPr>
      <w:fldSimple w:instr=" REF _Ref275329055 \h  \* MERGEFORMAT ">
        <w:r w:rsidR="00327542" w:rsidRPr="00327542">
          <w:rPr>
            <w:rStyle w:val="Emphasis"/>
          </w:rPr>
          <w:t>Editing a Shipment and Shipment Request</w:t>
        </w:r>
      </w:fldSimple>
    </w:p>
    <w:p w:rsidR="00066951" w:rsidRPr="009129C2" w:rsidRDefault="00066951" w:rsidP="00066951">
      <w:pPr>
        <w:pStyle w:val="BodyText"/>
        <w:ind w:left="0"/>
        <w:sectPr w:rsidR="00066951" w:rsidRPr="009129C2">
          <w:pgSz w:w="12240" w:h="15840" w:code="1"/>
          <w:pgMar w:top="1440" w:right="1440" w:bottom="1440" w:left="1440" w:header="720" w:footer="720" w:gutter="432"/>
          <w:cols w:space="720"/>
          <w:titlePg/>
          <w:docGrid w:linePitch="360"/>
        </w:sectPr>
      </w:pPr>
    </w:p>
    <w:p w:rsidR="0085716D" w:rsidRDefault="00066951" w:rsidP="0085716D">
      <w:pPr>
        <w:pStyle w:val="BodyText"/>
      </w:pPr>
      <w:r w:rsidRPr="009129C2">
        <w:t>The following figure outlines the basic flow of Shipping and Tracking:</w:t>
      </w:r>
    </w:p>
    <w:p w:rsidR="00066951" w:rsidRPr="009129C2" w:rsidRDefault="00D86BC8" w:rsidP="00D86BC8">
      <w:pPr>
        <w:pStyle w:val="BodyText"/>
      </w:pPr>
      <w:r>
        <w:rPr>
          <w:noProof/>
          <w:szCs w:val="22"/>
        </w:rPr>
      </w:r>
      <w:r>
        <w:pict>
          <v:group id="_x0000_s1344" editas="canvas" alt="This graphic outlines the basic Shipping and Tracking flow as described." style="width:441pt;height:135pt;mso-position-horizontal-relative:char;mso-position-vertical-relative:line" coordorigin="2527,3045" coordsize="7200,2234">
            <o:lock v:ext="edit" aspectratio="t"/>
            <v:shape id="_x0000_s1343" type="#_x0000_t75" style="position:absolute;left:2527;top:3045;width:7200;height:2234" o:preferrelative="f">
              <v:fill o:detectmouseclick="t"/>
              <v:path o:extrusionok="t" o:connecttype="none"/>
              <o:lock v:ext="edit" text="t"/>
            </v:shape>
            <v:group id="_x0000_s1365" style="position:absolute;left:2674;top:3045;width:6836;height:1979" coordorigin="1620,6761" coordsize="11340,3240">
              <v:rect id="_x0000_s1366" style="position:absolute;left:1620;top:8741;width:2520;height:1260" fillcolor="#cfd7fd"/>
              <v:group id="_x0000_s1367" style="position:absolute;left:1980;top:6761;width:10980;height:3240" coordorigin="1980,6761" coordsize="10980,3240">
                <v:rect id="_x0000_s1368" style="position:absolute;left:4680;top:6761;width:5400;height:1260" fillcolor="#e4f7fc"/>
                <v:shape id="_x0000_s1369" type="#_x0000_t202" style="position:absolute;left:1980;top:8861;width:1800;height:780" fillcolor="#cfd7fd" stroked="f">
                  <v:textbox style="mso-next-textbox:#_x0000_s1369" inset="1.87961mm,.93981mm,1.87961mm,.93981mm">
                    <w:txbxContent>
                      <w:p w:rsidR="004913A0" w:rsidRPr="00017E3E" w:rsidRDefault="004913A0" w:rsidP="00D86BC8">
                        <w:pPr>
                          <w:jc w:val="center"/>
                          <w:rPr>
                            <w:sz w:val="16"/>
                          </w:rPr>
                        </w:pPr>
                        <w:r w:rsidRPr="00017E3E">
                          <w:rPr>
                            <w:sz w:val="16"/>
                          </w:rPr>
                          <w:t>Create a New</w:t>
                        </w:r>
                      </w:p>
                      <w:p w:rsidR="004913A0" w:rsidRPr="00017E3E" w:rsidRDefault="004913A0" w:rsidP="00D86BC8">
                        <w:pPr>
                          <w:jc w:val="center"/>
                          <w:rPr>
                            <w:sz w:val="16"/>
                          </w:rPr>
                        </w:pPr>
                        <w:r w:rsidRPr="00017E3E">
                          <w:rPr>
                            <w:sz w:val="16"/>
                          </w:rPr>
                          <w:t>Shipment</w:t>
                        </w:r>
                      </w:p>
                    </w:txbxContent>
                  </v:textbox>
                </v:shape>
                <v:rect id="_x0000_s1370" style="position:absolute;left:4680;top:8741;width:2520;height:1260" fillcolor="#cfd7fd"/>
                <v:shape id="_x0000_s1371" type="#_x0000_t202" style="position:absolute;left:4740;top:8921;width:2340;height:829" fillcolor="#cfd7fd" stroked="f">
                  <v:textbox style="mso-next-textbox:#_x0000_s1371" inset="1.87961mm,.93981mm,1.87961mm,.93981mm">
                    <w:txbxContent>
                      <w:p w:rsidR="004913A0" w:rsidRPr="00017E3E" w:rsidRDefault="004913A0" w:rsidP="00D86BC8">
                        <w:pPr>
                          <w:jc w:val="center"/>
                          <w:rPr>
                            <w:sz w:val="16"/>
                          </w:rPr>
                        </w:pPr>
                        <w:r w:rsidRPr="00017E3E">
                          <w:rPr>
                            <w:sz w:val="16"/>
                          </w:rPr>
                          <w:t xml:space="preserve">Create a New </w:t>
                        </w:r>
                        <w:r>
                          <w:rPr>
                            <w:sz w:val="16"/>
                          </w:rPr>
                          <w:t xml:space="preserve">Shipment </w:t>
                        </w:r>
                        <w:r w:rsidRPr="00017E3E">
                          <w:rPr>
                            <w:sz w:val="16"/>
                          </w:rPr>
                          <w:t>Request</w:t>
                        </w:r>
                      </w:p>
                    </w:txbxContent>
                  </v:textbox>
                </v:shape>
                <v:rect id="_x0000_s1372" style="position:absolute;left:7560;top:8741;width:2520;height:1260" fillcolor="#cfd7fd"/>
                <v:shape id="_x0000_s1373" type="#_x0000_t202" style="position:absolute;left:7620;top:8861;width:2340;height:900" fillcolor="#cfd7fd" stroked="f">
                  <v:textbox style="mso-next-textbox:#_x0000_s1373" inset="1.87961mm,.93981mm,1.87961mm,.93981mm">
                    <w:txbxContent>
                      <w:p w:rsidR="004913A0" w:rsidRPr="00017E3E" w:rsidRDefault="004913A0" w:rsidP="00D86BC8">
                        <w:pPr>
                          <w:jc w:val="center"/>
                          <w:rPr>
                            <w:sz w:val="16"/>
                          </w:rPr>
                        </w:pPr>
                        <w:r>
                          <w:rPr>
                            <w:sz w:val="16"/>
                          </w:rPr>
                          <w:t>Process</w:t>
                        </w:r>
                        <w:r w:rsidRPr="00017E3E">
                          <w:rPr>
                            <w:sz w:val="16"/>
                          </w:rPr>
                          <w:t xml:space="preserve"> the Shipment or </w:t>
                        </w:r>
                      </w:p>
                      <w:p w:rsidR="004913A0" w:rsidRPr="00017E3E" w:rsidRDefault="004913A0" w:rsidP="00D86BC8">
                        <w:pPr>
                          <w:jc w:val="center"/>
                          <w:rPr>
                            <w:sz w:val="16"/>
                          </w:rPr>
                        </w:pPr>
                        <w:r w:rsidRPr="00017E3E">
                          <w:rPr>
                            <w:sz w:val="16"/>
                          </w:rPr>
                          <w:t>Shipment Request</w:t>
                        </w:r>
                      </w:p>
                    </w:txbxContent>
                  </v:textbox>
                </v:shape>
                <v:shape id="_x0000_s1374" type="#_x0000_t202" style="position:absolute;left:5400;top:7121;width:4140;height:540" fillcolor="#e4f7fc" stroked="f">
                  <v:textbox style="mso-next-textbox:#_x0000_s1374" inset="1.87961mm,.93981mm,1.87961mm,.93981mm">
                    <w:txbxContent>
                      <w:p w:rsidR="004913A0" w:rsidRPr="00017E3E" w:rsidRDefault="004913A0" w:rsidP="00D86BC8">
                        <w:pPr>
                          <w:jc w:val="center"/>
                          <w:rPr>
                            <w:sz w:val="16"/>
                          </w:rPr>
                        </w:pPr>
                        <w:r w:rsidRPr="00017E3E">
                          <w:rPr>
                            <w:sz w:val="16"/>
                          </w:rPr>
                          <w:t>Shipping and Tracking Dashboard</w:t>
                        </w:r>
                      </w:p>
                    </w:txbxContent>
                  </v:textbox>
                </v:shape>
                <v:rect id="_x0000_s1375" style="position:absolute;left:10440;top:8741;width:2520;height:1260" fillcolor="#cfd7fd"/>
                <v:shape id="_x0000_s1376" type="#_x0000_t202" style="position:absolute;left:10500;top:8861;width:2340;height:900" fillcolor="#cfd7fd" stroked="f">
                  <v:textbox style="mso-next-textbox:#_x0000_s1376" inset="1.87961mm,.93981mm,1.87961mm,.93981mm">
                    <w:txbxContent>
                      <w:p w:rsidR="004913A0" w:rsidRPr="00017E3E" w:rsidRDefault="004913A0" w:rsidP="00D86BC8">
                        <w:pPr>
                          <w:jc w:val="center"/>
                          <w:rPr>
                            <w:sz w:val="16"/>
                          </w:rPr>
                        </w:pPr>
                        <w:r w:rsidRPr="00017E3E">
                          <w:rPr>
                            <w:sz w:val="16"/>
                          </w:rPr>
                          <w:t xml:space="preserve">Create a Shipment or Request based on </w:t>
                        </w:r>
                        <w:r>
                          <w:rPr>
                            <w:sz w:val="16"/>
                          </w:rPr>
                          <w:t>My List View</w:t>
                        </w:r>
                      </w:p>
                    </w:txbxContent>
                  </v:textbox>
                </v:shape>
                <v:line id="_x0000_s1377" style="position:absolute" from="6300,8381" to="6301,8741">
                  <v:stroke endarrow="block"/>
                </v:line>
                <v:line id="_x0000_s1378" style="position:absolute" from="8100,8381" to="8100,8741">
                  <v:stroke endarrow="block"/>
                </v:line>
                <v:line id="_x0000_s1379" style="position:absolute" from="11340,8381" to="11340,8741">
                  <v:stroke endarrow="block"/>
                </v:line>
                <v:line id="_x0000_s1380" style="position:absolute;flip:x" from="2880,8381" to="11340,8382"/>
                <v:line id="_x0000_s1381" style="position:absolute" from="2880,8381" to="2880,8741">
                  <v:stroke endarrow="block"/>
                </v:line>
                <v:line id="_x0000_s1382" style="position:absolute" from="7380,8021" to="7381,8381"/>
              </v:group>
            </v:group>
            <w10:anchorlock/>
          </v:group>
        </w:pict>
      </w:r>
    </w:p>
    <w:p w:rsidR="00066951" w:rsidRPr="009129C2" w:rsidRDefault="00066951" w:rsidP="00066951">
      <w:pPr>
        <w:pStyle w:val="Caption"/>
        <w:ind w:left="0" w:firstLine="720"/>
      </w:pPr>
      <w:r w:rsidRPr="009129C2">
        <w:t xml:space="preserve">Figure </w:t>
      </w:r>
      <w:fldSimple w:instr=" SEQ Figure \* ARABIC ">
        <w:r w:rsidR="00327542">
          <w:rPr>
            <w:noProof/>
          </w:rPr>
          <w:t>155</w:t>
        </w:r>
      </w:fldSimple>
      <w:r w:rsidRPr="009129C2">
        <w:t>: Basic Flow of Shipping and Tracking</w:t>
      </w:r>
    </w:p>
    <w:p w:rsidR="00066951" w:rsidRPr="009129C2" w:rsidRDefault="00066951" w:rsidP="00066951">
      <w:pPr>
        <w:pStyle w:val="Heading2"/>
        <w:rPr>
          <w:rStyle w:val="Heading1Char"/>
          <w:rFonts w:ascii="Palatino Linotype" w:hAnsi="Palatino Linotype" w:cs="Arial"/>
          <w:b/>
          <w:bCs/>
          <w:color w:val="333399"/>
          <w:sz w:val="32"/>
          <w:szCs w:val="22"/>
        </w:rPr>
      </w:pPr>
      <w:bookmarkStart w:id="471" w:name="_Ref275328974"/>
      <w:bookmarkStart w:id="472" w:name="_Toc288121302"/>
      <w:r w:rsidRPr="009129C2">
        <w:rPr>
          <w:rStyle w:val="Heading1Char"/>
          <w:rFonts w:ascii="Palatino Linotype" w:hAnsi="Palatino Linotype" w:cs="Arial"/>
          <w:b/>
          <w:bCs/>
          <w:color w:val="333399"/>
          <w:sz w:val="32"/>
          <w:szCs w:val="22"/>
        </w:rPr>
        <w:t>Viewing the Dashboard</w:t>
      </w:r>
      <w:bookmarkEnd w:id="471"/>
      <w:bookmarkEnd w:id="472"/>
    </w:p>
    <w:p w:rsidR="00066951" w:rsidRPr="009129C2" w:rsidRDefault="00066951" w:rsidP="00066951">
      <w:pPr>
        <w:pStyle w:val="BodyText"/>
        <w:rPr>
          <w:rStyle w:val="Heading1Char"/>
          <w:rFonts w:ascii="Arial" w:hAnsi="Arial"/>
          <w:b w:val="0"/>
          <w:bCs w:val="0"/>
          <w:color w:val="auto"/>
          <w:sz w:val="22"/>
          <w:szCs w:val="22"/>
        </w:rPr>
      </w:pPr>
      <w:r w:rsidRPr="009129C2">
        <w:rPr>
          <w:rStyle w:val="Heading1Char"/>
          <w:rFonts w:ascii="Arial" w:hAnsi="Arial"/>
          <w:b w:val="0"/>
          <w:bCs w:val="0"/>
          <w:color w:val="auto"/>
          <w:sz w:val="22"/>
          <w:szCs w:val="22"/>
        </w:rPr>
        <w:t xml:space="preserve">The </w:t>
      </w:r>
      <w:r w:rsidRPr="009129C2">
        <w:rPr>
          <w:rStyle w:val="Heading1Char"/>
          <w:rFonts w:ascii="Arial" w:hAnsi="Arial"/>
          <w:b w:val="0"/>
          <w:bCs w:val="0"/>
          <w:color w:val="auto"/>
          <w:sz w:val="22"/>
          <w:szCs w:val="22"/>
        </w:rPr>
        <w:fldChar w:fldCharType="begin"/>
      </w:r>
      <w:r w:rsidRPr="009129C2">
        <w:instrText xml:space="preserve"> XE "Shipping and Tracking:Dashboard" </w:instrText>
      </w:r>
      <w:r w:rsidRPr="009129C2">
        <w:rPr>
          <w:rStyle w:val="Heading1Char"/>
          <w:rFonts w:ascii="Arial" w:hAnsi="Arial"/>
          <w:b w:val="0"/>
          <w:bCs w:val="0"/>
          <w:color w:val="auto"/>
          <w:sz w:val="22"/>
          <w:szCs w:val="22"/>
        </w:rPr>
        <w:fldChar w:fldCharType="end"/>
      </w:r>
      <w:r w:rsidRPr="009129C2">
        <w:rPr>
          <w:rStyle w:val="Heading1Char"/>
          <w:rFonts w:ascii="Arial" w:hAnsi="Arial"/>
          <w:b w:val="0"/>
          <w:bCs w:val="0"/>
          <w:color w:val="auto"/>
          <w:sz w:val="22"/>
          <w:szCs w:val="22"/>
        </w:rPr>
        <w:t xml:space="preserve">dashboard is the workspace in </w:t>
      </w:r>
      <w:fldSimple w:instr=" DOCPROPERTY  ApplicationName  \* MERGEFORMAT ">
        <w:r w:rsidRPr="009129C2">
          <w:t>caTissue Suite</w:t>
        </w:r>
      </w:fldSimple>
      <w:r w:rsidRPr="009129C2">
        <w:rPr>
          <w:rStyle w:val="Heading1Char"/>
          <w:rFonts w:ascii="Arial" w:hAnsi="Arial"/>
          <w:b w:val="0"/>
          <w:bCs w:val="0"/>
          <w:color w:val="auto"/>
          <w:sz w:val="22"/>
          <w:szCs w:val="22"/>
        </w:rPr>
        <w:t xml:space="preserve"> that displays the status of the incoming or outgoing shipment and shipment requests. The text in curly braces explains the meaning of the sections on the dashboard. </w:t>
      </w:r>
    </w:p>
    <w:p w:rsidR="00066951" w:rsidRPr="009129C2" w:rsidRDefault="00066951" w:rsidP="00066951">
      <w:pPr>
        <w:pStyle w:val="BodyText"/>
        <w:rPr>
          <w:rStyle w:val="Heading1Char"/>
          <w:rFonts w:ascii="Arial" w:hAnsi="Arial"/>
          <w:b w:val="0"/>
          <w:bCs w:val="0"/>
          <w:color w:val="auto"/>
          <w:sz w:val="22"/>
          <w:szCs w:val="22"/>
        </w:rPr>
      </w:pPr>
      <w:r w:rsidRPr="009129C2">
        <w:rPr>
          <w:rStyle w:val="Heading1Char"/>
          <w:rFonts w:ascii="Arial" w:hAnsi="Arial"/>
          <w:b w:val="0"/>
          <w:bCs w:val="0"/>
          <w:color w:val="auto"/>
          <w:sz w:val="22"/>
          <w:szCs w:val="22"/>
        </w:rPr>
        <w:t>To view the shipping and tracking dashboard:</w:t>
      </w:r>
    </w:p>
    <w:p w:rsidR="00066951" w:rsidRPr="009129C2" w:rsidRDefault="00066951" w:rsidP="00066951">
      <w:pPr>
        <w:pStyle w:val="NoteMainbody"/>
        <w:rPr>
          <w:rStyle w:val="Heading1Char"/>
          <w:rFonts w:ascii="Palatino Linotype" w:hAnsi="Palatino Linotype"/>
          <w:b w:val="0"/>
          <w:bCs w:val="0"/>
          <w:color w:val="auto"/>
          <w:sz w:val="22"/>
          <w:szCs w:val="22"/>
        </w:rPr>
      </w:pPr>
      <w:r w:rsidRPr="009129C2">
        <w:rPr>
          <w:rStyle w:val="Heading1Char"/>
          <w:rFonts w:ascii="Palatino Linotype" w:hAnsi="Palatino Linotype"/>
          <w:bCs w:val="0"/>
          <w:color w:val="auto"/>
          <w:sz w:val="22"/>
          <w:szCs w:val="22"/>
        </w:rPr>
        <w:t>Note:</w:t>
      </w:r>
      <w:r w:rsidRPr="009129C2">
        <w:rPr>
          <w:rStyle w:val="Heading1Char"/>
          <w:rFonts w:ascii="Palatino Linotype" w:hAnsi="Palatino Linotype"/>
          <w:b w:val="0"/>
          <w:bCs w:val="0"/>
          <w:color w:val="auto"/>
          <w:sz w:val="22"/>
          <w:szCs w:val="22"/>
        </w:rPr>
        <w:tab/>
      </w:r>
      <w:r w:rsidRPr="009129C2">
        <w:t>You can access the Shipping and Tracking feature only if you are assigned the Shipment Processing privilege.</w:t>
      </w:r>
    </w:p>
    <w:p w:rsidR="00066951" w:rsidRPr="009129C2" w:rsidRDefault="00066951" w:rsidP="00066951">
      <w:pPr>
        <w:pStyle w:val="ListNumber"/>
        <w:numPr>
          <w:ilvl w:val="0"/>
          <w:numId w:val="80"/>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170"/>
        </w:numPr>
        <w:rPr>
          <w:szCs w:val="22"/>
        </w:rPr>
      </w:pPr>
      <w:r w:rsidRPr="009129C2">
        <w:t xml:space="preserve">Select </w:t>
      </w:r>
      <w:r w:rsidRPr="009129C2">
        <w:rPr>
          <w:b/>
        </w:rPr>
        <w:t>Shipping and Tracking</w:t>
      </w:r>
      <w:r w:rsidRPr="009129C2">
        <w:t xml:space="preserve">. </w:t>
      </w:r>
      <w:fldSimple w:instr=" DOCPROPERTY  ApplicationName  \* MERGEFORMAT ">
        <w:r w:rsidRPr="009129C2">
          <w:t>caTissue Suite</w:t>
        </w:r>
      </w:fldSimple>
      <w:r w:rsidRPr="009129C2">
        <w:t xml:space="preserve"> navigates to the dashboard. The dashboard displays the following sections:</w:t>
      </w:r>
    </w:p>
    <w:p w:rsidR="00066951" w:rsidRPr="009129C2" w:rsidRDefault="00066951" w:rsidP="00066951">
      <w:pPr>
        <w:pStyle w:val="ListBullet2"/>
      </w:pPr>
      <w:r w:rsidRPr="009129C2">
        <w:t>Incoming Shipment Requests</w:t>
      </w:r>
    </w:p>
    <w:p w:rsidR="00066951" w:rsidRPr="009129C2" w:rsidRDefault="00066951" w:rsidP="00066951">
      <w:pPr>
        <w:pStyle w:val="ListBullet2"/>
      </w:pPr>
      <w:r w:rsidRPr="009129C2">
        <w:t xml:space="preserve">Incoming Shipments </w:t>
      </w:r>
    </w:p>
    <w:p w:rsidR="00066951" w:rsidRPr="009129C2" w:rsidRDefault="00066951" w:rsidP="00066951">
      <w:pPr>
        <w:pStyle w:val="ListBullet2"/>
      </w:pPr>
      <w:r w:rsidRPr="009129C2">
        <w:t>Outgoing Shipments</w:t>
      </w:r>
    </w:p>
    <w:p w:rsidR="00066951" w:rsidRPr="009129C2" w:rsidRDefault="00066951" w:rsidP="00066951">
      <w:pPr>
        <w:pStyle w:val="ListBullet2"/>
      </w:pPr>
      <w:r w:rsidRPr="009129C2">
        <w:t>Outgoing Shipment Requests</w:t>
      </w:r>
    </w:p>
    <w:p w:rsidR="00066951" w:rsidRPr="009129C2" w:rsidRDefault="00066951" w:rsidP="00066951">
      <w:pPr>
        <w:pStyle w:val="NoteInList"/>
      </w:pPr>
      <w:r w:rsidRPr="009129C2">
        <w:rPr>
          <w:b/>
        </w:rPr>
        <w:t>Note:</w:t>
      </w:r>
      <w:r w:rsidRPr="009129C2">
        <w:tab/>
        <w:t>If you login as the Super Administrator, you can view only the Shipment Requests and Shipments.</w:t>
      </w:r>
    </w:p>
    <w:p w:rsidR="00066951" w:rsidRPr="009129C2" w:rsidRDefault="00066951" w:rsidP="00066951">
      <w:pPr>
        <w:pStyle w:val="BodyTextIndent"/>
      </w:pPr>
      <w:r w:rsidRPr="009129C2">
        <w:t xml:space="preserve">By default, the dashboard is collapsed. The following figure shows the collapsed view of the dashboard. </w:t>
      </w:r>
    </w:p>
    <w:p w:rsidR="00066951" w:rsidRPr="009129C2" w:rsidRDefault="007A0E2C" w:rsidP="00066951">
      <w:pPr>
        <w:pStyle w:val="GraphicAnchorMain"/>
      </w:pPr>
      <w:r>
        <w:rPr>
          <w:noProof/>
        </w:rPr>
        <w:drawing>
          <wp:inline distT="0" distB="0" distL="0" distR="0">
            <wp:extent cx="5934075" cy="1438275"/>
            <wp:effectExtent l="19050" t="19050" r="28575" b="28575"/>
            <wp:docPr id="151" name="Picture 151" descr="This screen shot shows teh Shipping and Tracking Dash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his screen shot shows teh Shipping and Tracking Dashboard ."/>
                    <pic:cNvPicPr>
                      <a:picLocks noChangeAspect="1" noChangeArrowheads="1"/>
                    </pic:cNvPicPr>
                  </pic:nvPicPr>
                  <pic:blipFill>
                    <a:blip r:embed="rId185"/>
                    <a:srcRect/>
                    <a:stretch>
                      <a:fillRect/>
                    </a:stretch>
                  </pic:blipFill>
                  <pic:spPr bwMode="auto">
                    <a:xfrm>
                      <a:off x="0" y="0"/>
                      <a:ext cx="5934075" cy="14382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156</w:t>
        </w:r>
      </w:fldSimple>
      <w:r w:rsidRPr="009129C2">
        <w:t>: Shipping and Tracking Dashboard</w:t>
      </w:r>
    </w:p>
    <w:p w:rsidR="00066951" w:rsidRPr="009129C2" w:rsidRDefault="00066951" w:rsidP="00066951">
      <w:pPr>
        <w:pStyle w:val="ListNumber"/>
        <w:numPr>
          <w:ilvl w:val="0"/>
          <w:numId w:val="341"/>
        </w:numPr>
      </w:pPr>
      <w:r w:rsidRPr="009129C2">
        <w:t xml:space="preserve">To view the details for each of the sections, click </w:t>
      </w:r>
      <w:r w:rsidRPr="009129C2">
        <w:rPr>
          <w:b/>
        </w:rPr>
        <w:t>Show Details</w:t>
      </w:r>
      <w:r w:rsidRPr="009129C2">
        <w:t xml:space="preserve"> next to the corresponding section.</w:t>
      </w:r>
    </w:p>
    <w:p w:rsidR="00066951" w:rsidRPr="009129C2" w:rsidRDefault="007A0E2C" w:rsidP="00066951">
      <w:pPr>
        <w:pStyle w:val="GraphicAnchorMain"/>
      </w:pPr>
      <w:r>
        <w:rPr>
          <w:noProof/>
        </w:rPr>
        <w:drawing>
          <wp:inline distT="0" distB="0" distL="0" distR="0">
            <wp:extent cx="5943600" cy="3133725"/>
            <wp:effectExtent l="19050" t="19050" r="19050" b="28575"/>
            <wp:docPr id="152" name="Picture 152" descr="This screen shot shows the Shipping and Tracking Expande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his screen shot shows the Shipping and Tracking Expanded Dashboard."/>
                    <pic:cNvPicPr>
                      <a:picLocks noChangeAspect="1" noChangeArrowheads="1"/>
                    </pic:cNvPicPr>
                  </pic:nvPicPr>
                  <pic:blipFill>
                    <a:blip r:embed="rId186"/>
                    <a:srcRect/>
                    <a:stretch>
                      <a:fillRect/>
                    </a:stretch>
                  </pic:blipFill>
                  <pic:spPr bwMode="auto">
                    <a:xfrm>
                      <a:off x="0" y="0"/>
                      <a:ext cx="5943600" cy="313372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157</w:t>
        </w:r>
      </w:fldSimple>
      <w:r w:rsidRPr="009129C2">
        <w:t>: Shipping and Tracking Expanded Dashboard</w:t>
      </w:r>
    </w:p>
    <w:p w:rsidR="00066951" w:rsidRPr="009129C2" w:rsidRDefault="00066951" w:rsidP="00066951">
      <w:pPr>
        <w:pStyle w:val="BodyTextIndent"/>
      </w:pPr>
      <w:r w:rsidRPr="009129C2">
        <w:t xml:space="preserve">The </w:t>
      </w:r>
      <w:r w:rsidRPr="009129C2">
        <w:fldChar w:fldCharType="begin"/>
      </w:r>
      <w:r w:rsidRPr="009129C2">
        <w:instrText xml:space="preserve"> XE "Shipping and Tracking:Dashboard fields" </w:instrText>
      </w:r>
      <w:r w:rsidRPr="009129C2">
        <w:fldChar w:fldCharType="end"/>
      </w:r>
      <w:r w:rsidRPr="009129C2">
        <w:fldChar w:fldCharType="begin"/>
      </w:r>
      <w:r w:rsidRPr="009129C2">
        <w:instrText xml:space="preserve"> XE "Dashboard:fields" </w:instrText>
      </w:r>
      <w:r w:rsidRPr="009129C2">
        <w:fldChar w:fldCharType="end"/>
      </w:r>
      <w:r w:rsidRPr="009129C2">
        <w:t>following table outlines the various fields on the expanded dashboard.</w:t>
      </w:r>
    </w:p>
    <w:p w:rsidR="00066951" w:rsidRPr="009129C2" w:rsidRDefault="00066951" w:rsidP="00066951">
      <w:pPr>
        <w:pStyle w:val="NoteInList"/>
      </w:pPr>
      <w:r w:rsidRPr="009129C2">
        <w:rPr>
          <w:b/>
        </w:rPr>
        <w:t>Note:</w:t>
      </w:r>
      <w:r w:rsidRPr="009129C2">
        <w:tab/>
        <w:t xml:space="preserve">You can also collapse each section of the dashboard to hide data that is not relevant. To do this, click </w:t>
      </w:r>
      <w:r w:rsidRPr="009129C2">
        <w:rPr>
          <w:b/>
        </w:rPr>
        <w:t>Hide Details</w:t>
      </w:r>
      <w:r w:rsidRPr="009129C2">
        <w:t xml:space="preserve"> next to the corresponding section.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700"/>
        <w:gridCol w:w="6336"/>
      </w:tblGrid>
      <w:tr w:rsidR="00066951" w:rsidRPr="009129C2">
        <w:tblPrEx>
          <w:tblCellMar>
            <w:top w:w="0" w:type="dxa"/>
            <w:bottom w:w="0" w:type="dxa"/>
          </w:tblCellMar>
        </w:tblPrEx>
        <w:trPr>
          <w:cantSplit/>
          <w:trHeight w:val="360"/>
          <w:tblHeader/>
        </w:trPr>
        <w:tc>
          <w:tcPr>
            <w:tcW w:w="2700" w:type="dxa"/>
            <w:shd w:val="clear" w:color="auto" w:fill="A6A6A6"/>
          </w:tcPr>
          <w:p w:rsidR="00066951" w:rsidRPr="009129C2" w:rsidRDefault="00066951" w:rsidP="00066951">
            <w:pPr>
              <w:pStyle w:val="TableHeader"/>
            </w:pPr>
            <w:r w:rsidRPr="009129C2">
              <w:t>Field Name</w:t>
            </w:r>
          </w:p>
        </w:tc>
        <w:tc>
          <w:tcPr>
            <w:tcW w:w="6336" w:type="dxa"/>
            <w:shd w:val="clear" w:color="auto" w:fill="A6A6A6"/>
          </w:tcPr>
          <w:p w:rsidR="00066951" w:rsidRPr="009129C2" w:rsidRDefault="00066951" w:rsidP="00066951">
            <w:pPr>
              <w:pStyle w:val="TableHeader"/>
            </w:pPr>
            <w:r w:rsidRPr="009129C2">
              <w:t>Description</w:t>
            </w:r>
          </w:p>
        </w:tc>
      </w:tr>
      <w:tr w:rsidR="00066951" w:rsidRPr="009129C2">
        <w:tblPrEx>
          <w:tblCellMar>
            <w:top w:w="0" w:type="dxa"/>
            <w:bottom w:w="0" w:type="dxa"/>
          </w:tblCellMar>
        </w:tblPrEx>
        <w:trPr>
          <w:cantSplit/>
          <w:trHeight w:val="345"/>
        </w:trPr>
        <w:tc>
          <w:tcPr>
            <w:tcW w:w="9036" w:type="dxa"/>
            <w:gridSpan w:val="2"/>
          </w:tcPr>
          <w:p w:rsidR="00066951" w:rsidRPr="009129C2" w:rsidRDefault="00066951" w:rsidP="00066951">
            <w:pPr>
              <w:pStyle w:val="TableHeaderCenter"/>
            </w:pPr>
            <w:r w:rsidRPr="009129C2">
              <w:t>Incoming Shipment Requests</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Label</w:t>
            </w:r>
          </w:p>
        </w:tc>
        <w:tc>
          <w:tcPr>
            <w:tcW w:w="6336" w:type="dxa"/>
          </w:tcPr>
          <w:p w:rsidR="00066951" w:rsidRPr="009129C2" w:rsidRDefault="00066951" w:rsidP="00066951">
            <w:pPr>
              <w:pStyle w:val="TableText0"/>
            </w:pPr>
            <w:r w:rsidRPr="009129C2">
              <w:t>Displays the identifier for each shipment request. The label can be an alphanumeric value and must be a unique identifier.</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Requester Site</w:t>
            </w:r>
          </w:p>
        </w:tc>
        <w:tc>
          <w:tcPr>
            <w:tcW w:w="6336" w:type="dxa"/>
          </w:tcPr>
          <w:p w:rsidR="00066951" w:rsidRPr="009129C2" w:rsidRDefault="00066951" w:rsidP="00066951">
            <w:pPr>
              <w:pStyle w:val="TableText0"/>
            </w:pPr>
            <w:r w:rsidRPr="009129C2">
              <w:t>Displays the name of the site requesting the shipment.</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Requester</w:t>
            </w:r>
          </w:p>
        </w:tc>
        <w:tc>
          <w:tcPr>
            <w:tcW w:w="6336" w:type="dxa"/>
          </w:tcPr>
          <w:p w:rsidR="00066951" w:rsidRPr="009129C2" w:rsidRDefault="00066951" w:rsidP="00066951">
            <w:pPr>
              <w:pStyle w:val="TableText0"/>
            </w:pPr>
            <w:r w:rsidRPr="009129C2">
              <w:t>Displays the name of the person creating the shipment request. This person is the point of contact for the requester site.</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Requested On</w:t>
            </w:r>
          </w:p>
        </w:tc>
        <w:tc>
          <w:tcPr>
            <w:tcW w:w="6336" w:type="dxa"/>
          </w:tcPr>
          <w:p w:rsidR="00066951" w:rsidRPr="009129C2" w:rsidRDefault="00066951" w:rsidP="00066951">
            <w:pPr>
              <w:pStyle w:val="TableText0"/>
            </w:pPr>
            <w:r w:rsidRPr="009129C2">
              <w:t>Displays the date that  the shipment request was created.</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Status</w:t>
            </w:r>
          </w:p>
        </w:tc>
        <w:tc>
          <w:tcPr>
            <w:tcW w:w="6336" w:type="dxa"/>
          </w:tcPr>
          <w:p w:rsidR="00066951" w:rsidRPr="009129C2" w:rsidRDefault="00066951" w:rsidP="00066951">
            <w:pPr>
              <w:pStyle w:val="TableText0"/>
            </w:pPr>
            <w:r w:rsidRPr="009129C2">
              <w:t>Displays the status of the shipment request. The status values are:</w:t>
            </w:r>
          </w:p>
          <w:p w:rsidR="00066951" w:rsidRPr="009129C2" w:rsidRDefault="00066951" w:rsidP="00066951">
            <w:pPr>
              <w:pStyle w:val="TableText0"/>
            </w:pPr>
            <w:r w:rsidRPr="009129C2">
              <w:rPr>
                <w:b/>
              </w:rPr>
              <w:t>In Progress</w:t>
            </w:r>
            <w:r w:rsidRPr="009129C2">
              <w:t>: The shipment request is added to the database.</w:t>
            </w:r>
          </w:p>
          <w:p w:rsidR="00066951" w:rsidRPr="009129C2" w:rsidRDefault="00066951" w:rsidP="00066951">
            <w:pPr>
              <w:pStyle w:val="TableText0"/>
            </w:pPr>
            <w:r w:rsidRPr="009129C2">
              <w:rPr>
                <w:b/>
              </w:rPr>
              <w:t>Received</w:t>
            </w:r>
            <w:r w:rsidRPr="009129C2">
              <w:t>: The receiver site has processed the request and created a shipment for the request.</w:t>
            </w:r>
          </w:p>
          <w:p w:rsidR="00066951" w:rsidRPr="009129C2" w:rsidRDefault="00066951" w:rsidP="00066951">
            <w:pPr>
              <w:pStyle w:val="TableText0"/>
            </w:pPr>
            <w:r w:rsidRPr="009129C2">
              <w:rPr>
                <w:b/>
              </w:rPr>
              <w:t>Rejected</w:t>
            </w:r>
            <w:r w:rsidRPr="009129C2">
              <w:t>: The shipment request was not accepted by the receiver site for some reasons.</w:t>
            </w:r>
          </w:p>
        </w:tc>
      </w:tr>
      <w:tr w:rsidR="00066951" w:rsidRPr="009129C2">
        <w:tblPrEx>
          <w:tblCellMar>
            <w:top w:w="0" w:type="dxa"/>
            <w:bottom w:w="0" w:type="dxa"/>
          </w:tblCellMar>
        </w:tblPrEx>
        <w:trPr>
          <w:cantSplit/>
          <w:trHeight w:val="345"/>
        </w:trPr>
        <w:tc>
          <w:tcPr>
            <w:tcW w:w="9036" w:type="dxa"/>
            <w:gridSpan w:val="2"/>
            <w:shd w:val="clear" w:color="auto" w:fill="A6A6A6"/>
          </w:tcPr>
          <w:p w:rsidR="00066951" w:rsidRPr="009129C2" w:rsidRDefault="00066951" w:rsidP="00066951">
            <w:pPr>
              <w:pStyle w:val="TableHeaderCenter"/>
            </w:pPr>
            <w:r w:rsidRPr="009129C2">
              <w:t>Incoming Shipments</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Sender Site</w:t>
            </w:r>
          </w:p>
        </w:tc>
        <w:tc>
          <w:tcPr>
            <w:tcW w:w="6336" w:type="dxa"/>
          </w:tcPr>
          <w:p w:rsidR="00066951" w:rsidRPr="009129C2" w:rsidRDefault="00066951" w:rsidP="00066951">
            <w:pPr>
              <w:pStyle w:val="TableText0"/>
            </w:pPr>
            <w:r w:rsidRPr="009129C2">
              <w:t>Displays the name of the site dispatching the shipment.</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Label</w:t>
            </w:r>
          </w:p>
        </w:tc>
        <w:tc>
          <w:tcPr>
            <w:tcW w:w="6336" w:type="dxa"/>
          </w:tcPr>
          <w:p w:rsidR="00066951" w:rsidRPr="009129C2" w:rsidRDefault="00066951" w:rsidP="00066951">
            <w:pPr>
              <w:pStyle w:val="TableText0"/>
            </w:pPr>
            <w:r w:rsidRPr="009129C2">
              <w:t>Displays the identifier for each shipment. The label can be an alphanumeric value, and must be a unique identifier.</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Barcode</w:t>
            </w:r>
          </w:p>
        </w:tc>
        <w:tc>
          <w:tcPr>
            <w:tcW w:w="6336" w:type="dxa"/>
          </w:tcPr>
          <w:p w:rsidR="00066951" w:rsidRPr="009129C2" w:rsidRDefault="00066951" w:rsidP="00066951">
            <w:pPr>
              <w:pStyle w:val="TableText0"/>
            </w:pPr>
            <w:r w:rsidRPr="009129C2">
              <w:t xml:space="preserve">Displays the shipment identifier code for each shipment. </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Sender</w:t>
            </w:r>
          </w:p>
        </w:tc>
        <w:tc>
          <w:tcPr>
            <w:tcW w:w="6336" w:type="dxa"/>
          </w:tcPr>
          <w:p w:rsidR="00066951" w:rsidRPr="009129C2" w:rsidRDefault="00066951" w:rsidP="00066951">
            <w:pPr>
              <w:pStyle w:val="TableText0"/>
            </w:pPr>
            <w:r w:rsidRPr="009129C2">
              <w:t>Displays the name of the person dispatching the shipment. This person is the point of contact for the sender site.</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Sent On</w:t>
            </w:r>
          </w:p>
        </w:tc>
        <w:tc>
          <w:tcPr>
            <w:tcW w:w="6336" w:type="dxa"/>
          </w:tcPr>
          <w:p w:rsidR="00066951" w:rsidRPr="009129C2" w:rsidRDefault="00066951" w:rsidP="00066951">
            <w:pPr>
              <w:pStyle w:val="TableText0"/>
            </w:pPr>
            <w:r w:rsidRPr="009129C2">
              <w:t>Displays the date the shipment was dispatched.</w:t>
            </w:r>
          </w:p>
        </w:tc>
      </w:tr>
      <w:tr w:rsidR="00066951" w:rsidRPr="009129C2">
        <w:tblPrEx>
          <w:tblCellMar>
            <w:top w:w="0" w:type="dxa"/>
            <w:bottom w:w="0" w:type="dxa"/>
          </w:tblCellMar>
        </w:tblPrEx>
        <w:trPr>
          <w:cantSplit/>
          <w:trHeight w:val="345"/>
        </w:trPr>
        <w:tc>
          <w:tcPr>
            <w:tcW w:w="2700" w:type="dxa"/>
            <w:tcBorders>
              <w:bottom w:val="single" w:sz="4" w:space="0" w:color="auto"/>
            </w:tcBorders>
          </w:tcPr>
          <w:p w:rsidR="00066951" w:rsidRPr="009129C2" w:rsidRDefault="00066951" w:rsidP="00066951">
            <w:pPr>
              <w:pStyle w:val="TableText0"/>
            </w:pPr>
            <w:r w:rsidRPr="009129C2">
              <w:t>Status</w:t>
            </w:r>
          </w:p>
        </w:tc>
        <w:tc>
          <w:tcPr>
            <w:tcW w:w="6336" w:type="dxa"/>
            <w:tcBorders>
              <w:bottom w:val="single" w:sz="4" w:space="0" w:color="auto"/>
            </w:tcBorders>
          </w:tcPr>
          <w:p w:rsidR="00066951" w:rsidRPr="009129C2" w:rsidRDefault="00066951" w:rsidP="00066951">
            <w:pPr>
              <w:pStyle w:val="TableText0"/>
            </w:pPr>
            <w:r w:rsidRPr="009129C2">
              <w:t>Displays the status of the shipment. The status values are:</w:t>
            </w:r>
          </w:p>
          <w:p w:rsidR="00066951" w:rsidRPr="009129C2" w:rsidRDefault="00066951" w:rsidP="00066951">
            <w:pPr>
              <w:pStyle w:val="TableText0"/>
            </w:pPr>
            <w:r w:rsidRPr="009129C2">
              <w:t>In Transit: The requested shipment is on its way to the receiver site.</w:t>
            </w:r>
          </w:p>
          <w:p w:rsidR="00066951" w:rsidRPr="009129C2" w:rsidRDefault="00066951" w:rsidP="00066951">
            <w:pPr>
              <w:pStyle w:val="TableText0"/>
            </w:pPr>
            <w:r w:rsidRPr="009129C2">
              <w:t>Received: The requested shipment has arrived and was processed by the receiver site.</w:t>
            </w:r>
          </w:p>
        </w:tc>
      </w:tr>
      <w:tr w:rsidR="00066951" w:rsidRPr="009129C2">
        <w:tblPrEx>
          <w:tblCellMar>
            <w:top w:w="0" w:type="dxa"/>
            <w:bottom w:w="0" w:type="dxa"/>
          </w:tblCellMar>
        </w:tblPrEx>
        <w:trPr>
          <w:cantSplit/>
          <w:trHeight w:val="345"/>
        </w:trPr>
        <w:tc>
          <w:tcPr>
            <w:tcW w:w="9036" w:type="dxa"/>
            <w:gridSpan w:val="2"/>
            <w:shd w:val="clear" w:color="auto" w:fill="A6A6A6"/>
          </w:tcPr>
          <w:p w:rsidR="00066951" w:rsidRPr="009129C2" w:rsidRDefault="00066951" w:rsidP="00066951">
            <w:pPr>
              <w:pStyle w:val="TableHeaderCenter"/>
            </w:pPr>
            <w:r w:rsidRPr="009129C2">
              <w:t>Outgoing Shipments</w:t>
            </w:r>
          </w:p>
        </w:tc>
      </w:tr>
      <w:tr w:rsidR="00066951" w:rsidRPr="009129C2">
        <w:tblPrEx>
          <w:tblCellMar>
            <w:top w:w="0" w:type="dxa"/>
            <w:bottom w:w="0" w:type="dxa"/>
          </w:tblCellMar>
        </w:tblPrEx>
        <w:trPr>
          <w:cantSplit/>
          <w:trHeight w:val="233"/>
        </w:trPr>
        <w:tc>
          <w:tcPr>
            <w:tcW w:w="2700" w:type="dxa"/>
          </w:tcPr>
          <w:p w:rsidR="00066951" w:rsidRPr="009129C2" w:rsidRDefault="00066951" w:rsidP="00066951">
            <w:pPr>
              <w:pStyle w:val="TableText0"/>
            </w:pPr>
            <w:r w:rsidRPr="009129C2">
              <w:t>Receiver Site</w:t>
            </w:r>
          </w:p>
        </w:tc>
        <w:tc>
          <w:tcPr>
            <w:tcW w:w="6336" w:type="dxa"/>
          </w:tcPr>
          <w:p w:rsidR="00066951" w:rsidRPr="009129C2" w:rsidRDefault="00066951" w:rsidP="00066951">
            <w:pPr>
              <w:pStyle w:val="TableText0"/>
            </w:pPr>
            <w:r w:rsidRPr="009129C2">
              <w:t>Displays the name of the site receiving the shipment.</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Label</w:t>
            </w:r>
          </w:p>
        </w:tc>
        <w:tc>
          <w:tcPr>
            <w:tcW w:w="6336" w:type="dxa"/>
          </w:tcPr>
          <w:p w:rsidR="00066951" w:rsidRPr="009129C2" w:rsidRDefault="00066951" w:rsidP="00066951">
            <w:pPr>
              <w:pStyle w:val="TableText0"/>
            </w:pPr>
            <w:r w:rsidRPr="009129C2">
              <w:t>Displays the identifier for each shipment. The label can be an alphanumeric value and it is a unique identifier.</w:t>
            </w:r>
          </w:p>
        </w:tc>
      </w:tr>
      <w:tr w:rsidR="00066951" w:rsidRPr="009129C2">
        <w:tblPrEx>
          <w:tblCellMar>
            <w:top w:w="0" w:type="dxa"/>
            <w:bottom w:w="0" w:type="dxa"/>
          </w:tblCellMar>
        </w:tblPrEx>
        <w:trPr>
          <w:cantSplit/>
          <w:trHeight w:val="233"/>
        </w:trPr>
        <w:tc>
          <w:tcPr>
            <w:tcW w:w="2700" w:type="dxa"/>
          </w:tcPr>
          <w:p w:rsidR="00066951" w:rsidRPr="009129C2" w:rsidRDefault="00066951" w:rsidP="00066951">
            <w:pPr>
              <w:pStyle w:val="TableText0"/>
            </w:pPr>
            <w:r w:rsidRPr="009129C2">
              <w:t>Barcode</w:t>
            </w:r>
          </w:p>
        </w:tc>
        <w:tc>
          <w:tcPr>
            <w:tcW w:w="6336" w:type="dxa"/>
          </w:tcPr>
          <w:p w:rsidR="00066951" w:rsidRPr="009129C2" w:rsidRDefault="00066951" w:rsidP="00066951">
            <w:pPr>
              <w:pStyle w:val="TableText0"/>
            </w:pPr>
            <w:r w:rsidRPr="009129C2">
              <w:t xml:space="preserve">Displays the shipment identifier code for each shipment. </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Sender</w:t>
            </w:r>
          </w:p>
        </w:tc>
        <w:tc>
          <w:tcPr>
            <w:tcW w:w="6336" w:type="dxa"/>
          </w:tcPr>
          <w:p w:rsidR="00066951" w:rsidRPr="009129C2" w:rsidRDefault="00066951" w:rsidP="00066951">
            <w:pPr>
              <w:pStyle w:val="TableText0"/>
            </w:pPr>
            <w:r w:rsidRPr="009129C2">
              <w:t>Displays the name of the person sending the shipment. This person is the point of contact for the sender site.</w:t>
            </w:r>
          </w:p>
        </w:tc>
      </w:tr>
      <w:tr w:rsidR="00066951" w:rsidRPr="009129C2">
        <w:tblPrEx>
          <w:tblCellMar>
            <w:top w:w="0" w:type="dxa"/>
            <w:bottom w:w="0" w:type="dxa"/>
          </w:tblCellMar>
        </w:tblPrEx>
        <w:trPr>
          <w:cantSplit/>
          <w:trHeight w:val="233"/>
        </w:trPr>
        <w:tc>
          <w:tcPr>
            <w:tcW w:w="2700" w:type="dxa"/>
          </w:tcPr>
          <w:p w:rsidR="00066951" w:rsidRPr="009129C2" w:rsidRDefault="00066951" w:rsidP="00066951">
            <w:pPr>
              <w:pStyle w:val="TableText0"/>
            </w:pPr>
            <w:r w:rsidRPr="009129C2">
              <w:t>Sent On</w:t>
            </w:r>
          </w:p>
        </w:tc>
        <w:tc>
          <w:tcPr>
            <w:tcW w:w="6336" w:type="dxa"/>
          </w:tcPr>
          <w:p w:rsidR="00066951" w:rsidRPr="009129C2" w:rsidRDefault="00066951" w:rsidP="00066951">
            <w:pPr>
              <w:pStyle w:val="TableText0"/>
            </w:pPr>
            <w:r w:rsidRPr="009129C2">
              <w:t xml:space="preserve">Displays the date the shipment was dispatched. </w:t>
            </w:r>
          </w:p>
        </w:tc>
      </w:tr>
      <w:tr w:rsidR="00066951" w:rsidRPr="009129C2">
        <w:tblPrEx>
          <w:tblCellMar>
            <w:top w:w="0" w:type="dxa"/>
            <w:bottom w:w="0" w:type="dxa"/>
          </w:tblCellMar>
        </w:tblPrEx>
        <w:trPr>
          <w:cantSplit/>
          <w:trHeight w:val="345"/>
        </w:trPr>
        <w:tc>
          <w:tcPr>
            <w:tcW w:w="2700" w:type="dxa"/>
            <w:tcBorders>
              <w:bottom w:val="single" w:sz="4" w:space="0" w:color="auto"/>
            </w:tcBorders>
          </w:tcPr>
          <w:p w:rsidR="00066951" w:rsidRPr="009129C2" w:rsidRDefault="00066951" w:rsidP="00066951">
            <w:pPr>
              <w:pStyle w:val="TableText0"/>
            </w:pPr>
            <w:r w:rsidRPr="009129C2">
              <w:t>Status</w:t>
            </w:r>
          </w:p>
        </w:tc>
        <w:tc>
          <w:tcPr>
            <w:tcW w:w="6336" w:type="dxa"/>
            <w:tcBorders>
              <w:bottom w:val="single" w:sz="4" w:space="0" w:color="auto"/>
            </w:tcBorders>
          </w:tcPr>
          <w:p w:rsidR="00066951" w:rsidRPr="009129C2" w:rsidRDefault="00066951" w:rsidP="00066951">
            <w:pPr>
              <w:pStyle w:val="TableText0"/>
            </w:pPr>
            <w:r w:rsidRPr="009129C2">
              <w:t>Displays the status of the shipment. The status values are:</w:t>
            </w:r>
          </w:p>
          <w:p w:rsidR="00066951" w:rsidRPr="009129C2" w:rsidRDefault="00066951" w:rsidP="00066951">
            <w:pPr>
              <w:pStyle w:val="TableText0"/>
            </w:pPr>
            <w:r w:rsidRPr="009129C2">
              <w:t>In Transit: The shipment is on its way to the receiver site.</w:t>
            </w:r>
          </w:p>
          <w:p w:rsidR="00066951" w:rsidRPr="009129C2" w:rsidRDefault="00066951" w:rsidP="00066951">
            <w:pPr>
              <w:pStyle w:val="TableText0"/>
            </w:pPr>
            <w:r w:rsidRPr="009129C2">
              <w:t>Received: The shipment has arrived at the receiver site.</w:t>
            </w:r>
          </w:p>
        </w:tc>
      </w:tr>
      <w:tr w:rsidR="00066951" w:rsidRPr="009129C2">
        <w:tblPrEx>
          <w:tblCellMar>
            <w:top w:w="0" w:type="dxa"/>
            <w:bottom w:w="0" w:type="dxa"/>
          </w:tblCellMar>
        </w:tblPrEx>
        <w:trPr>
          <w:cantSplit/>
          <w:trHeight w:val="345"/>
        </w:trPr>
        <w:tc>
          <w:tcPr>
            <w:tcW w:w="9036" w:type="dxa"/>
            <w:gridSpan w:val="2"/>
            <w:shd w:val="clear" w:color="auto" w:fill="A6A6A6"/>
          </w:tcPr>
          <w:p w:rsidR="00066951" w:rsidRPr="009129C2" w:rsidRDefault="00066951" w:rsidP="00066951">
            <w:pPr>
              <w:pStyle w:val="TableHeaderCenter"/>
            </w:pPr>
            <w:r w:rsidRPr="009129C2">
              <w:t>Outgoing Shipment Requests</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Label</w:t>
            </w:r>
          </w:p>
        </w:tc>
        <w:tc>
          <w:tcPr>
            <w:tcW w:w="6336" w:type="dxa"/>
          </w:tcPr>
          <w:p w:rsidR="00066951" w:rsidRPr="009129C2" w:rsidRDefault="00066951" w:rsidP="00066951">
            <w:pPr>
              <w:pStyle w:val="TableText0"/>
            </w:pPr>
            <w:r w:rsidRPr="009129C2">
              <w:t>Displays the identifier for each shipment request. The label can be an alphanumeric value and must be a unique identifier.</w:t>
            </w:r>
          </w:p>
        </w:tc>
      </w:tr>
      <w:tr w:rsidR="00066951" w:rsidRPr="009129C2">
        <w:tblPrEx>
          <w:tblCellMar>
            <w:top w:w="0" w:type="dxa"/>
            <w:bottom w:w="0" w:type="dxa"/>
          </w:tblCellMar>
        </w:tblPrEx>
        <w:trPr>
          <w:cantSplit/>
          <w:trHeight w:val="305"/>
        </w:trPr>
        <w:tc>
          <w:tcPr>
            <w:tcW w:w="2700" w:type="dxa"/>
          </w:tcPr>
          <w:p w:rsidR="00066951" w:rsidRPr="009129C2" w:rsidRDefault="00066951" w:rsidP="00066951">
            <w:pPr>
              <w:pStyle w:val="TableText0"/>
            </w:pPr>
            <w:r w:rsidRPr="009129C2">
              <w:t>Receiver Site</w:t>
            </w:r>
          </w:p>
        </w:tc>
        <w:tc>
          <w:tcPr>
            <w:tcW w:w="6336" w:type="dxa"/>
          </w:tcPr>
          <w:p w:rsidR="00066951" w:rsidRPr="009129C2" w:rsidRDefault="00066951" w:rsidP="00066951">
            <w:pPr>
              <w:pStyle w:val="TableText0"/>
            </w:pPr>
            <w:r w:rsidRPr="009129C2">
              <w:t>Displays the name of the site receiving the shipment request.</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Requestor</w:t>
            </w:r>
          </w:p>
        </w:tc>
        <w:tc>
          <w:tcPr>
            <w:tcW w:w="6336" w:type="dxa"/>
          </w:tcPr>
          <w:p w:rsidR="00066951" w:rsidRPr="009129C2" w:rsidRDefault="00066951" w:rsidP="00066951">
            <w:pPr>
              <w:pStyle w:val="TableText0"/>
            </w:pPr>
            <w:r w:rsidRPr="009129C2">
              <w:t>Displays the name of the person requesting the shipment. This person is the point of contact for the requestor site.</w:t>
            </w:r>
          </w:p>
        </w:tc>
      </w:tr>
      <w:tr w:rsidR="00066951" w:rsidRPr="009129C2">
        <w:tblPrEx>
          <w:tblCellMar>
            <w:top w:w="0" w:type="dxa"/>
            <w:bottom w:w="0" w:type="dxa"/>
          </w:tblCellMar>
        </w:tblPrEx>
        <w:trPr>
          <w:cantSplit/>
          <w:trHeight w:val="287"/>
        </w:trPr>
        <w:tc>
          <w:tcPr>
            <w:tcW w:w="2700" w:type="dxa"/>
          </w:tcPr>
          <w:p w:rsidR="00066951" w:rsidRPr="009129C2" w:rsidRDefault="00066951" w:rsidP="00066951">
            <w:pPr>
              <w:pStyle w:val="TableText0"/>
            </w:pPr>
            <w:r w:rsidRPr="009129C2">
              <w:t>Requested On</w:t>
            </w:r>
          </w:p>
        </w:tc>
        <w:tc>
          <w:tcPr>
            <w:tcW w:w="6336" w:type="dxa"/>
          </w:tcPr>
          <w:p w:rsidR="00066951" w:rsidRPr="009129C2" w:rsidRDefault="00066951" w:rsidP="00066951">
            <w:pPr>
              <w:pStyle w:val="TableText0"/>
            </w:pPr>
            <w:r w:rsidRPr="009129C2">
              <w:t>Displays the date the shipment request was created.</w:t>
            </w:r>
          </w:p>
        </w:tc>
      </w:tr>
      <w:tr w:rsidR="00066951" w:rsidRPr="009129C2">
        <w:tblPrEx>
          <w:tblCellMar>
            <w:top w:w="0" w:type="dxa"/>
            <w:bottom w:w="0" w:type="dxa"/>
          </w:tblCellMar>
        </w:tblPrEx>
        <w:trPr>
          <w:cantSplit/>
          <w:trHeight w:val="345"/>
        </w:trPr>
        <w:tc>
          <w:tcPr>
            <w:tcW w:w="2700" w:type="dxa"/>
          </w:tcPr>
          <w:p w:rsidR="00066951" w:rsidRPr="009129C2" w:rsidRDefault="00066951" w:rsidP="00066951">
            <w:pPr>
              <w:pStyle w:val="TableText0"/>
            </w:pPr>
            <w:r w:rsidRPr="009129C2">
              <w:t>Status</w:t>
            </w:r>
          </w:p>
        </w:tc>
        <w:tc>
          <w:tcPr>
            <w:tcW w:w="6336" w:type="dxa"/>
          </w:tcPr>
          <w:p w:rsidR="00066951" w:rsidRPr="009129C2" w:rsidRDefault="00066951" w:rsidP="00066951">
            <w:pPr>
              <w:pStyle w:val="TableText0"/>
            </w:pPr>
            <w:r w:rsidRPr="009129C2">
              <w:t>Displays the status of the shipment request. The status values are:</w:t>
            </w:r>
          </w:p>
          <w:p w:rsidR="00066951" w:rsidRPr="009129C2" w:rsidRDefault="00066951" w:rsidP="00066951">
            <w:pPr>
              <w:pStyle w:val="TableText0"/>
            </w:pPr>
            <w:r w:rsidRPr="009129C2">
              <w:rPr>
                <w:b/>
              </w:rPr>
              <w:t>In Progress</w:t>
            </w:r>
            <w:r w:rsidRPr="009129C2">
              <w:t>: The shipment request is created, sent to the receiver site, and waiting for the receiver site to update the status to either Reject or In Process.</w:t>
            </w:r>
          </w:p>
          <w:p w:rsidR="00066951" w:rsidRPr="009129C2" w:rsidRDefault="00066951" w:rsidP="00066951">
            <w:pPr>
              <w:pStyle w:val="TableText0"/>
            </w:pPr>
            <w:r w:rsidRPr="009129C2">
              <w:rPr>
                <w:b/>
              </w:rPr>
              <w:t>Received</w:t>
            </w:r>
            <w:r w:rsidRPr="009129C2">
              <w:t>: The shipment request has reached the receiver site.</w:t>
            </w:r>
          </w:p>
        </w:tc>
      </w:tr>
    </w:tbl>
    <w:p w:rsidR="00066951" w:rsidRPr="009129C2" w:rsidRDefault="00066951" w:rsidP="00066951">
      <w:pPr>
        <w:pStyle w:val="Heading2"/>
      </w:pPr>
      <w:bookmarkStart w:id="473" w:name="_Ref275328737"/>
      <w:bookmarkStart w:id="474" w:name="_Ref275328741"/>
      <w:bookmarkStart w:id="475" w:name="_Ref275329047"/>
      <w:bookmarkStart w:id="476" w:name="_Toc288121303"/>
      <w:r w:rsidRPr="009129C2">
        <w:t>Creating a New Shipment</w:t>
      </w:r>
      <w:bookmarkEnd w:id="473"/>
      <w:bookmarkEnd w:id="474"/>
      <w:bookmarkEnd w:id="475"/>
      <w:bookmarkEnd w:id="476"/>
    </w:p>
    <w:p w:rsidR="00066951" w:rsidRPr="009129C2" w:rsidRDefault="00066951" w:rsidP="00066951">
      <w:pPr>
        <w:pStyle w:val="BodyText"/>
      </w:pPr>
      <w:r w:rsidRPr="009129C2">
        <w:t xml:space="preserve">You </w:t>
      </w:r>
      <w:r w:rsidRPr="009129C2">
        <w:fldChar w:fldCharType="begin"/>
      </w:r>
      <w:r w:rsidRPr="009129C2">
        <w:instrText xml:space="preserve"> XE "shipment:creating" </w:instrText>
      </w:r>
      <w:r w:rsidRPr="009129C2">
        <w:fldChar w:fldCharType="end"/>
      </w:r>
      <w:r w:rsidRPr="009129C2">
        <w:t xml:space="preserve">can create a new shipment if you are assigned the </w:t>
      </w:r>
      <w:r w:rsidRPr="009129C2">
        <w:rPr>
          <w:i/>
        </w:rPr>
        <w:t>Shipment Processing</w:t>
      </w:r>
      <w:r w:rsidRPr="009129C2">
        <w:t xml:space="preserve"> privilege. You can create a new shipment in one of the following cases:</w:t>
      </w:r>
    </w:p>
    <w:p w:rsidR="00066951" w:rsidRPr="009129C2" w:rsidRDefault="00066951" w:rsidP="00066951">
      <w:pPr>
        <w:pStyle w:val="ListBullet"/>
      </w:pPr>
      <w:r w:rsidRPr="009129C2">
        <w:t>A site has requested specific biospecimens, containers, or both.</w:t>
      </w:r>
    </w:p>
    <w:p w:rsidR="00066951" w:rsidRPr="009129C2" w:rsidRDefault="00066951" w:rsidP="00066951">
      <w:pPr>
        <w:pStyle w:val="ListBullet"/>
      </w:pPr>
      <w:r w:rsidRPr="009129C2">
        <w:t>Your site has excess stock and wants to distribute it to other tissue banks.</w:t>
      </w:r>
    </w:p>
    <w:p w:rsidR="00066951" w:rsidRPr="009129C2" w:rsidRDefault="00066951" w:rsidP="00066951">
      <w:pPr>
        <w:pStyle w:val="ListBullet"/>
      </w:pPr>
      <w:r w:rsidRPr="009129C2">
        <w:t>Your site is the central biospecimens repository.</w:t>
      </w:r>
    </w:p>
    <w:p w:rsidR="00066951" w:rsidRPr="009129C2" w:rsidRDefault="00066951" w:rsidP="00066951">
      <w:pPr>
        <w:pStyle w:val="ListBullet"/>
      </w:pPr>
      <w:r w:rsidRPr="009129C2">
        <w:t>Your site wants to store its biospecimens at another site, as the environment required for stocking the biospecimens in your site is not conducive.</w:t>
      </w:r>
    </w:p>
    <w:p w:rsidR="00066951" w:rsidRPr="009129C2" w:rsidRDefault="00066951" w:rsidP="00066951">
      <w:pPr>
        <w:pStyle w:val="BodyText"/>
      </w:pPr>
      <w:r w:rsidRPr="009129C2">
        <w:t xml:space="preserve">While creating a new shipment, the principle identifier of the shipment is the </w:t>
      </w:r>
      <w:r w:rsidRPr="009129C2">
        <w:rPr>
          <w:i/>
        </w:rPr>
        <w:t>label</w:t>
      </w:r>
      <w:r w:rsidRPr="009129C2">
        <w:t xml:space="preserve">. It is mandatory to enter a label for each shipment. The </w:t>
      </w:r>
      <w:r w:rsidRPr="009129C2">
        <w:rPr>
          <w:i/>
        </w:rPr>
        <w:t>barcode</w:t>
      </w:r>
      <w:r w:rsidRPr="009129C2">
        <w:t xml:space="preserve"> is also an identifier, but entering a barcode is optional.</w:t>
      </w:r>
    </w:p>
    <w:p w:rsidR="00066951" w:rsidRPr="009129C2" w:rsidRDefault="00066951" w:rsidP="00066951">
      <w:pPr>
        <w:pStyle w:val="BodyText"/>
      </w:pPr>
      <w:r w:rsidRPr="009129C2">
        <w:br w:type="page"/>
        <w:t>To create a new shipment:</w:t>
      </w:r>
    </w:p>
    <w:p w:rsidR="00066951" w:rsidRPr="009129C2" w:rsidRDefault="00066951" w:rsidP="00066951">
      <w:pPr>
        <w:pStyle w:val="NoteMainbody"/>
      </w:pPr>
      <w:r w:rsidRPr="009129C2">
        <w:rPr>
          <w:b/>
        </w:rPr>
        <w:t>Note:</w:t>
      </w:r>
      <w:r w:rsidRPr="009129C2">
        <w:tab/>
        <w:t xml:space="preserve">It is mandatory that the requested item </w:t>
      </w:r>
      <w:r w:rsidR="00D40EA5" w:rsidRPr="009129C2">
        <w:t>is available</w:t>
      </w:r>
      <w:r w:rsidRPr="009129C2">
        <w:t xml:space="preserve"> in the site’s repository, or the shipment </w:t>
      </w:r>
      <w:r w:rsidR="00D40EA5" w:rsidRPr="009129C2">
        <w:t>will not</w:t>
      </w:r>
      <w:r w:rsidRPr="009129C2">
        <w:t xml:space="preserve"> be created.</w:t>
      </w:r>
    </w:p>
    <w:p w:rsidR="00066951" w:rsidRPr="009129C2" w:rsidRDefault="00066951" w:rsidP="00066951">
      <w:pPr>
        <w:pStyle w:val="ListNumber"/>
        <w:numPr>
          <w:ilvl w:val="0"/>
          <w:numId w:val="81"/>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177"/>
        </w:numPr>
      </w:pPr>
      <w:r w:rsidRPr="009129C2">
        <w:t xml:space="preserve">Select </w:t>
      </w:r>
      <w:r w:rsidRPr="009129C2">
        <w:rPr>
          <w:b/>
        </w:rPr>
        <w:t>Shipping and Tracking</w:t>
      </w:r>
      <w:r w:rsidRPr="009129C2">
        <w:t xml:space="preserve">. </w:t>
      </w:r>
      <w:fldSimple w:instr=" DOCPROPERTY  ApplicationName  \* MERGEFORMAT ">
        <w:r w:rsidRPr="009129C2">
          <w:t>caTissue Suite</w:t>
        </w:r>
      </w:fldSimple>
      <w:r w:rsidRPr="009129C2">
        <w:t xml:space="preserve"> navigates to the dashboard.</w:t>
      </w:r>
    </w:p>
    <w:p w:rsidR="00066951" w:rsidRPr="009129C2" w:rsidRDefault="00066951" w:rsidP="00066951">
      <w:pPr>
        <w:pStyle w:val="ListNumber"/>
        <w:numPr>
          <w:ilvl w:val="0"/>
          <w:numId w:val="342"/>
        </w:numPr>
      </w:pPr>
      <w:r w:rsidRPr="009129C2">
        <w:t xml:space="preserve">Click </w:t>
      </w:r>
      <w:r w:rsidRPr="009129C2">
        <w:rPr>
          <w:b/>
        </w:rPr>
        <w:t>Create New Shipment</w:t>
      </w:r>
      <w:r w:rsidRPr="009129C2">
        <w:t>. The Create New Shipment page opens.</w:t>
      </w:r>
    </w:p>
    <w:p w:rsidR="00066951" w:rsidRPr="009129C2" w:rsidRDefault="007A0E2C" w:rsidP="00066951">
      <w:pPr>
        <w:pStyle w:val="GraphicAnchorMain"/>
      </w:pPr>
      <w:r>
        <w:rPr>
          <w:noProof/>
        </w:rPr>
        <w:drawing>
          <wp:inline distT="0" distB="0" distL="0" distR="0">
            <wp:extent cx="5943600" cy="1409700"/>
            <wp:effectExtent l="19050" t="19050" r="19050" b="19050"/>
            <wp:docPr id="153" name="Picture 153" descr="This screen shot shows the Dashboard to create a new sh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his screen shot shows the Dashboard to create a new shipment"/>
                    <pic:cNvPicPr>
                      <a:picLocks noChangeAspect="1" noChangeArrowheads="1"/>
                    </pic:cNvPicPr>
                  </pic:nvPicPr>
                  <pic:blipFill>
                    <a:blip r:embed="rId187"/>
                    <a:srcRect/>
                    <a:stretch>
                      <a:fillRect/>
                    </a:stretch>
                  </pic:blipFill>
                  <pic:spPr bwMode="auto">
                    <a:xfrm>
                      <a:off x="0" y="0"/>
                      <a:ext cx="5943600" cy="140970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158</w:t>
        </w:r>
      </w:fldSimple>
      <w:r w:rsidRPr="009129C2">
        <w:t>: Dashboard - Create New Shipment</w:t>
      </w:r>
    </w:p>
    <w:p w:rsidR="00066951" w:rsidRPr="009129C2" w:rsidRDefault="00066951" w:rsidP="00066951">
      <w:pPr>
        <w:pStyle w:val="ListNumber"/>
      </w:pPr>
      <w:r w:rsidRPr="009129C2">
        <w:t xml:space="preserve">Enter the shipment label in the </w:t>
      </w:r>
      <w:r w:rsidRPr="009129C2">
        <w:rPr>
          <w:b/>
        </w:rPr>
        <w:t>Label</w:t>
      </w:r>
      <w:r w:rsidRPr="009129C2">
        <w:t xml:space="preserve"> field under the </w:t>
      </w:r>
      <w:r w:rsidRPr="009129C2">
        <w:rPr>
          <w:b/>
        </w:rPr>
        <w:t>Shipment Details</w:t>
      </w:r>
      <w:r w:rsidRPr="009129C2">
        <w:t xml:space="preserve"> section,. This label will be unique for each shipment.</w:t>
      </w:r>
    </w:p>
    <w:p w:rsidR="00066951" w:rsidRPr="009129C2" w:rsidRDefault="00066951" w:rsidP="00066951">
      <w:pPr>
        <w:pStyle w:val="ListNumber"/>
      </w:pPr>
      <w:r w:rsidRPr="009129C2">
        <w:t xml:space="preserve">Enter a barcode in the </w:t>
      </w:r>
      <w:r w:rsidRPr="009129C2">
        <w:rPr>
          <w:b/>
        </w:rPr>
        <w:t>Barcode</w:t>
      </w:r>
      <w:r w:rsidRPr="009129C2">
        <w:t xml:space="preserve"> field if required. Data entry in this field is optional.</w:t>
      </w:r>
    </w:p>
    <w:p w:rsidR="00066951" w:rsidRPr="009129C2" w:rsidRDefault="00066951" w:rsidP="00066951">
      <w:pPr>
        <w:pStyle w:val="ListNumber"/>
      </w:pPr>
      <w:r w:rsidRPr="009129C2">
        <w:t xml:space="preserve">Select your site’s name from the </w:t>
      </w:r>
      <w:r w:rsidRPr="009129C2">
        <w:rPr>
          <w:b/>
        </w:rPr>
        <w:t>Sender’s Site</w:t>
      </w:r>
      <w:r w:rsidRPr="009129C2">
        <w:t xml:space="preserve"> drop-down list.</w:t>
      </w:r>
    </w:p>
    <w:p w:rsidR="00066951" w:rsidRPr="009129C2" w:rsidRDefault="00066951" w:rsidP="00066951">
      <w:pPr>
        <w:pStyle w:val="ListNumber"/>
      </w:pPr>
      <w:r w:rsidRPr="009129C2">
        <w:t xml:space="preserve">Select the site name that will receive the shipment from the </w:t>
      </w:r>
      <w:r w:rsidRPr="009129C2">
        <w:rPr>
          <w:b/>
        </w:rPr>
        <w:t>Receiver’s Site</w:t>
      </w:r>
      <w:r w:rsidRPr="009129C2">
        <w:t xml:space="preserve"> drop-down list.</w:t>
      </w:r>
    </w:p>
    <w:p w:rsidR="00066951" w:rsidRPr="009129C2" w:rsidRDefault="00066951" w:rsidP="00066951">
      <w:pPr>
        <w:pStyle w:val="ListNumber"/>
      </w:pPr>
      <w:r w:rsidRPr="009129C2">
        <w:t xml:space="preserve">Enter the date and time to send the shipment in the </w:t>
      </w:r>
      <w:r w:rsidRPr="009129C2">
        <w:rPr>
          <w:b/>
        </w:rPr>
        <w:t>Shipping Time</w:t>
      </w:r>
      <w:r w:rsidRPr="009129C2">
        <w:t xml:space="preserve"> field. You can also select a date from the calendar picker. By default, </w:t>
      </w:r>
      <w:fldSimple w:instr=" DOCPROPERTY  ApplicationName  \* MERGEFORMAT ">
        <w:r w:rsidRPr="009129C2">
          <w:t>caTissue Suite</w:t>
        </w:r>
      </w:fldSimple>
      <w:r w:rsidRPr="009129C2">
        <w:t xml:space="preserve"> enters the current date and time for the shipment.</w:t>
      </w:r>
    </w:p>
    <w:p w:rsidR="00066951" w:rsidRPr="009129C2" w:rsidRDefault="00066951" w:rsidP="00066951">
      <w:pPr>
        <w:pStyle w:val="ListNumber"/>
      </w:pPr>
      <w:r w:rsidRPr="009129C2">
        <w:t xml:space="preserve">Add information about the shipment or any other relevant information, if required, in the </w:t>
      </w:r>
      <w:r w:rsidRPr="009129C2">
        <w:rPr>
          <w:b/>
        </w:rPr>
        <w:t>Comments</w:t>
      </w:r>
      <w:r w:rsidRPr="009129C2">
        <w:t xml:space="preserve"> field.</w:t>
      </w:r>
    </w:p>
    <w:p w:rsidR="00066951" w:rsidRPr="009129C2" w:rsidRDefault="00066951" w:rsidP="00066951">
      <w:pPr>
        <w:pStyle w:val="ListNumber"/>
      </w:pPr>
      <w:r w:rsidRPr="009129C2">
        <w:t xml:space="preserve">Select the </w:t>
      </w:r>
      <w:r w:rsidRPr="009129C2">
        <w:rPr>
          <w:b/>
        </w:rPr>
        <w:t>Label</w:t>
      </w:r>
      <w:r w:rsidRPr="009129C2">
        <w:t xml:space="preserve"> or </w:t>
      </w:r>
      <w:r w:rsidRPr="009129C2">
        <w:rPr>
          <w:b/>
        </w:rPr>
        <w:t>Barcode</w:t>
      </w:r>
      <w:r w:rsidRPr="009129C2">
        <w:t xml:space="preserve"> radio button under the </w:t>
      </w:r>
      <w:r w:rsidRPr="009129C2">
        <w:rPr>
          <w:b/>
        </w:rPr>
        <w:t>Contents</w:t>
      </w:r>
      <w:r w:rsidRPr="009129C2">
        <w:t xml:space="preserve"> section to enter the label or barcode for the specimens or containers. </w:t>
      </w:r>
    </w:p>
    <w:p w:rsidR="00066951" w:rsidRPr="009129C2" w:rsidRDefault="00066951" w:rsidP="00066951">
      <w:pPr>
        <w:pStyle w:val="ListNumber"/>
      </w:pPr>
      <w:r w:rsidRPr="009129C2">
        <w:t xml:space="preserve">Enter the appropriate label, barcode, or name for specimens or containers under </w:t>
      </w:r>
      <w:r w:rsidRPr="009129C2">
        <w:rPr>
          <w:b/>
        </w:rPr>
        <w:t xml:space="preserve">Label/Barcode </w:t>
      </w:r>
      <w:r w:rsidRPr="009129C2">
        <w:t xml:space="preserve">or </w:t>
      </w:r>
      <w:r w:rsidRPr="009129C2">
        <w:rPr>
          <w:b/>
        </w:rPr>
        <w:t>Name/Barcode</w:t>
      </w:r>
      <w:r w:rsidRPr="009129C2">
        <w:t xml:space="preserve"> respectively based on the selected radio button.</w:t>
      </w:r>
    </w:p>
    <w:p w:rsidR="00066951" w:rsidRPr="009129C2" w:rsidRDefault="00066951" w:rsidP="00066951">
      <w:pPr>
        <w:pStyle w:val="ListNumber"/>
      </w:pPr>
      <w:r w:rsidRPr="009129C2">
        <w:t xml:space="preserve">Click the </w:t>
      </w:r>
      <w:r w:rsidRPr="009129C2">
        <w:rPr>
          <w:b/>
        </w:rPr>
        <w:t>Add More</w:t>
      </w:r>
      <w:r w:rsidRPr="009129C2">
        <w:t xml:space="preserve"> button to add a row to enter the specimen or container to the shipment. </w:t>
      </w:r>
      <w:r w:rsidRPr="009129C2">
        <w:tab/>
      </w:r>
    </w:p>
    <w:p w:rsidR="00066951" w:rsidRPr="009129C2" w:rsidRDefault="007A0E2C" w:rsidP="00066951">
      <w:pPr>
        <w:pStyle w:val="GraphicAnchorMain"/>
      </w:pPr>
      <w:r>
        <w:rPr>
          <w:noProof/>
        </w:rPr>
        <w:drawing>
          <wp:inline distT="0" distB="0" distL="0" distR="0">
            <wp:extent cx="5943600" cy="2809875"/>
            <wp:effectExtent l="19050" t="19050" r="19050" b="28575"/>
            <wp:docPr id="154" name="Picture 154" descr="This screen shot shows the Shipment Details to create a new sh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his screen shot shows the Shipment Details to create a new shipment."/>
                    <pic:cNvPicPr>
                      <a:picLocks noChangeAspect="1" noChangeArrowheads="1"/>
                    </pic:cNvPicPr>
                  </pic:nvPicPr>
                  <pic:blipFill>
                    <a:blip r:embed="rId188"/>
                    <a:srcRect/>
                    <a:stretch>
                      <a:fillRect/>
                    </a:stretch>
                  </pic:blipFill>
                  <pic:spPr bwMode="auto">
                    <a:xfrm>
                      <a:off x="0" y="0"/>
                      <a:ext cx="5943600" cy="28098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 </w:t>
      </w:r>
      <w:r w:rsidRPr="009129C2">
        <w:tab/>
        <w:t xml:space="preserve">Figure </w:t>
      </w:r>
      <w:fldSimple w:instr=" SEQ Figure \* ARABIC ">
        <w:r w:rsidR="00327542">
          <w:rPr>
            <w:noProof/>
          </w:rPr>
          <w:t>159</w:t>
        </w:r>
      </w:fldSimple>
      <w:r w:rsidRPr="009129C2">
        <w:t>: Create New Shipment</w:t>
      </w:r>
    </w:p>
    <w:p w:rsidR="00066951" w:rsidRPr="009129C2" w:rsidRDefault="00066951" w:rsidP="00066951">
      <w:pPr>
        <w:pStyle w:val="BodyTextIndent"/>
      </w:pPr>
      <w:r w:rsidRPr="009129C2">
        <w:t xml:space="preserve">To delete a row, select the check box next to the specimen label or container label, and click </w:t>
      </w:r>
      <w:r w:rsidRPr="009129C2">
        <w:rPr>
          <w:b/>
        </w:rPr>
        <w:t>Delete</w:t>
      </w:r>
      <w:r w:rsidRPr="009129C2">
        <w:t>.</w:t>
      </w:r>
    </w:p>
    <w:p w:rsidR="00066951" w:rsidRPr="009129C2" w:rsidRDefault="00066951" w:rsidP="00066951">
      <w:pPr>
        <w:pStyle w:val="ListNumber"/>
      </w:pPr>
      <w:r w:rsidRPr="009129C2">
        <w:t xml:space="preserve">Click </w:t>
      </w:r>
      <w:r w:rsidRPr="009129C2">
        <w:rPr>
          <w:b/>
        </w:rPr>
        <w:t>Create</w:t>
      </w:r>
      <w:r w:rsidRPr="009129C2">
        <w:t xml:space="preserve"> to create the shipment. </w:t>
      </w:r>
      <w:fldSimple w:instr=" DOCPROPERTY  ApplicationName  \* MERGEFORMAT ">
        <w:r w:rsidRPr="009129C2">
          <w:t>caTissue Suite</w:t>
        </w:r>
      </w:fldSimple>
      <w:r w:rsidRPr="009129C2">
        <w:t xml:space="preserve">  navigates to the </w:t>
      </w:r>
      <w:fldSimple w:instr=" DOCPROPERTY  ApplicationName  \* MERGEFORMAT ">
        <w:r w:rsidRPr="009129C2">
          <w:t>caTissue Suite</w:t>
        </w:r>
      </w:fldSimple>
      <w:r w:rsidRPr="009129C2">
        <w:t xml:space="preserve"> Shipment Summary page.</w:t>
      </w:r>
    </w:p>
    <w:p w:rsidR="00066951" w:rsidRPr="009129C2" w:rsidRDefault="00066951" w:rsidP="00066951">
      <w:pPr>
        <w:pStyle w:val="BodyTextIndent"/>
      </w:pPr>
      <w:r w:rsidRPr="009129C2">
        <w:t xml:space="preserve">To cancel the shipment and to navigate back to the dashboard, click </w:t>
      </w:r>
      <w:r w:rsidRPr="009129C2">
        <w:rPr>
          <w:b/>
        </w:rPr>
        <w:t>Cancel</w:t>
      </w:r>
      <w:r w:rsidRPr="009129C2">
        <w:t>.</w:t>
      </w:r>
    </w:p>
    <w:p w:rsidR="00066951" w:rsidRPr="009129C2" w:rsidRDefault="00066951" w:rsidP="00066951">
      <w:pPr>
        <w:pStyle w:val="BodyTextIndent"/>
      </w:pPr>
      <w:r w:rsidRPr="009129C2">
        <w:t xml:space="preserve">While creating a new shipment, </w:t>
      </w:r>
      <w:fldSimple w:instr=" DOCPROPERTY  ApplicationName  \* MERGEFORMAT ">
        <w:r w:rsidRPr="009129C2">
          <w:t>caTissue Suite</w:t>
        </w:r>
      </w:fldSimple>
      <w:r w:rsidRPr="009129C2">
        <w:t xml:space="preserve">  performs an availability check for the added specimen or container based on the label, barcode, or name. If the added specimen or container is not available, </w:t>
      </w:r>
      <w:fldSimple w:instr=" DOCPROPERTY  ApplicationName  \* MERGEFORMAT ">
        <w:r w:rsidRPr="009129C2">
          <w:t>caTissue Suite</w:t>
        </w:r>
      </w:fldSimple>
      <w:r w:rsidRPr="009129C2">
        <w:t xml:space="preserve">   displays an error message. To remove this unavailable item from the shipment, select the check box next to the label, and click </w:t>
      </w:r>
      <w:r w:rsidRPr="009129C2">
        <w:rPr>
          <w:b/>
        </w:rPr>
        <w:t>Delete</w:t>
      </w:r>
      <w:r w:rsidRPr="009129C2">
        <w:t>. You can then proceed to create the shipment with other specimens, containers, or both, or cancel the shipment.</w:t>
      </w:r>
    </w:p>
    <w:p w:rsidR="00066951" w:rsidRPr="009129C2" w:rsidRDefault="00066951" w:rsidP="00066951">
      <w:pPr>
        <w:pStyle w:val="ListNumber"/>
      </w:pPr>
      <w:r w:rsidRPr="009129C2">
        <w:t xml:space="preserve">An e-mail is sent to the receiver site indicating that the shipment has been dispatched. The status of this shipment is set to </w:t>
      </w:r>
      <w:r w:rsidRPr="009129C2">
        <w:rPr>
          <w:i/>
        </w:rPr>
        <w:t>In Transit</w:t>
      </w:r>
      <w:r w:rsidRPr="009129C2">
        <w:t xml:space="preserve">.  </w:t>
      </w:r>
    </w:p>
    <w:p w:rsidR="00066951" w:rsidRPr="009129C2" w:rsidRDefault="00066951" w:rsidP="00066951">
      <w:pPr>
        <w:pStyle w:val="Heading2"/>
      </w:pPr>
      <w:bookmarkStart w:id="477" w:name="_Ref275328745"/>
      <w:bookmarkStart w:id="478" w:name="_Ref275328749"/>
      <w:bookmarkStart w:id="479" w:name="_Ref275329049"/>
      <w:bookmarkStart w:id="480" w:name="_Toc288121304"/>
      <w:r w:rsidRPr="009129C2">
        <w:t>Requesting a Shipment</w:t>
      </w:r>
      <w:bookmarkEnd w:id="477"/>
      <w:bookmarkEnd w:id="478"/>
      <w:bookmarkEnd w:id="479"/>
      <w:bookmarkEnd w:id="480"/>
      <w:r w:rsidRPr="009129C2">
        <w:t xml:space="preserve"> </w:t>
      </w:r>
    </w:p>
    <w:p w:rsidR="00066951" w:rsidRPr="009129C2" w:rsidRDefault="00066951" w:rsidP="00066951">
      <w:pPr>
        <w:pStyle w:val="BodyText"/>
      </w:pPr>
      <w:r w:rsidRPr="009129C2">
        <w:t xml:space="preserve">You </w:t>
      </w:r>
      <w:r w:rsidRPr="009129C2">
        <w:fldChar w:fldCharType="begin"/>
      </w:r>
      <w:r w:rsidRPr="009129C2">
        <w:instrText xml:space="preserve"> XE "shipment:requesting" </w:instrText>
      </w:r>
      <w:r w:rsidRPr="009129C2">
        <w:fldChar w:fldCharType="end"/>
      </w:r>
      <w:r w:rsidRPr="009129C2">
        <w:t>can place a shipment request if you are assigned the Shipment Processing privilege on a site. You can request a shipment from another site in one of the following cases:</w:t>
      </w:r>
    </w:p>
    <w:p w:rsidR="00066951" w:rsidRPr="009129C2" w:rsidRDefault="00066951" w:rsidP="00066951">
      <w:pPr>
        <w:pStyle w:val="ListBullet"/>
      </w:pPr>
      <w:r w:rsidRPr="009129C2">
        <w:t xml:space="preserve">Your site does not have the environment to stock the required </w:t>
      </w:r>
      <w:r w:rsidR="00D40EA5" w:rsidRPr="009129C2">
        <w:t>biospecimens;</w:t>
      </w:r>
      <w:r w:rsidRPr="009129C2">
        <w:t xml:space="preserve"> therefore you do not have the required specimens for your research or processing.</w:t>
      </w:r>
    </w:p>
    <w:p w:rsidR="00066951" w:rsidRPr="009129C2" w:rsidRDefault="00066951" w:rsidP="00066951">
      <w:pPr>
        <w:pStyle w:val="ListBullet"/>
      </w:pPr>
      <w:r w:rsidRPr="009129C2">
        <w:t>Your site does not have enough quantity of the required biospecimens.</w:t>
      </w:r>
    </w:p>
    <w:p w:rsidR="00066951" w:rsidRPr="009129C2" w:rsidRDefault="00066951" w:rsidP="00066951">
      <w:pPr>
        <w:pStyle w:val="BodyText"/>
      </w:pPr>
      <w:r w:rsidRPr="009129C2">
        <w:br w:type="page"/>
        <w:t>To request a new shipment:</w:t>
      </w:r>
    </w:p>
    <w:p w:rsidR="00066951" w:rsidRPr="009129C2" w:rsidRDefault="00066951" w:rsidP="00066951">
      <w:pPr>
        <w:pStyle w:val="ListNumber"/>
        <w:numPr>
          <w:ilvl w:val="0"/>
          <w:numId w:val="82"/>
        </w:numPr>
      </w:pPr>
      <w:r w:rsidRPr="009129C2">
        <w:t xml:space="preserve">Click the </w:t>
      </w:r>
      <w:r w:rsidRPr="009129C2">
        <w:rPr>
          <w:b/>
        </w:rPr>
        <w:t>Biospecimen Data</w:t>
      </w:r>
      <w:r w:rsidRPr="009129C2">
        <w:t xml:space="preserve"> tab.</w:t>
      </w:r>
    </w:p>
    <w:p w:rsidR="00066951" w:rsidRPr="009129C2" w:rsidRDefault="00066951" w:rsidP="00066951">
      <w:pPr>
        <w:pStyle w:val="ListNumber"/>
        <w:numPr>
          <w:ilvl w:val="0"/>
          <w:numId w:val="171"/>
        </w:numPr>
      </w:pPr>
      <w:r w:rsidRPr="009129C2">
        <w:t xml:space="preserve">Select </w:t>
      </w:r>
      <w:r w:rsidRPr="009129C2">
        <w:rPr>
          <w:b/>
        </w:rPr>
        <w:t>Shipping and Tracking</w:t>
      </w:r>
      <w:r w:rsidRPr="009129C2">
        <w:t>. The dashboard opens.</w:t>
      </w:r>
    </w:p>
    <w:p w:rsidR="00066951" w:rsidRPr="009129C2" w:rsidRDefault="00066951" w:rsidP="00066951">
      <w:pPr>
        <w:pStyle w:val="ListNumber"/>
        <w:numPr>
          <w:ilvl w:val="0"/>
          <w:numId w:val="343"/>
        </w:numPr>
      </w:pPr>
      <w:r w:rsidRPr="009129C2">
        <w:t>Click</w:t>
      </w:r>
      <w:r w:rsidRPr="009129C2">
        <w:rPr>
          <w:b/>
        </w:rPr>
        <w:t xml:space="preserve"> Create New Request</w:t>
      </w:r>
      <w:r w:rsidRPr="009129C2">
        <w:t>. The New Shipment Request page opens.</w:t>
      </w:r>
    </w:p>
    <w:p w:rsidR="00066951" w:rsidRPr="009129C2" w:rsidRDefault="007A0E2C" w:rsidP="00066951">
      <w:pPr>
        <w:pStyle w:val="GraphicAnchorMain"/>
      </w:pPr>
      <w:r>
        <w:rPr>
          <w:noProof/>
        </w:rPr>
        <w:drawing>
          <wp:inline distT="0" distB="0" distL="0" distR="0">
            <wp:extent cx="5924550" cy="1419225"/>
            <wp:effectExtent l="19050" t="19050" r="19050" b="28575"/>
            <wp:docPr id="155" name="Picture 155" descr="This screen shot shows teh Dashboard to create a new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his screen shot shows teh Dashboard to create a new request"/>
                    <pic:cNvPicPr>
                      <a:picLocks noChangeAspect="1" noChangeArrowheads="1"/>
                    </pic:cNvPicPr>
                  </pic:nvPicPr>
                  <pic:blipFill>
                    <a:blip r:embed="rId189"/>
                    <a:srcRect/>
                    <a:stretch>
                      <a:fillRect/>
                    </a:stretch>
                  </pic:blipFill>
                  <pic:spPr bwMode="auto">
                    <a:xfrm>
                      <a:off x="0" y="0"/>
                      <a:ext cx="5924550" cy="141922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160</w:t>
        </w:r>
      </w:fldSimple>
      <w:r w:rsidRPr="009129C2">
        <w:t>: Dashboard - Create New Request</w:t>
      </w:r>
    </w:p>
    <w:p w:rsidR="00066951" w:rsidRPr="009129C2" w:rsidRDefault="00066951" w:rsidP="00066951">
      <w:pPr>
        <w:pStyle w:val="ListNumber"/>
      </w:pPr>
      <w:r w:rsidRPr="009129C2">
        <w:t xml:space="preserve">Enter a label for the shipment request in the </w:t>
      </w:r>
      <w:r w:rsidRPr="009129C2">
        <w:rPr>
          <w:b/>
        </w:rPr>
        <w:t>Label</w:t>
      </w:r>
      <w:r w:rsidRPr="009129C2">
        <w:t xml:space="preserve"> field under the </w:t>
      </w:r>
      <w:r w:rsidRPr="009129C2">
        <w:rPr>
          <w:b/>
        </w:rPr>
        <w:t>Shipment Request Details</w:t>
      </w:r>
      <w:r w:rsidRPr="009129C2">
        <w:t xml:space="preserve"> section.</w:t>
      </w:r>
    </w:p>
    <w:p w:rsidR="00066951" w:rsidRPr="009129C2" w:rsidRDefault="00066951" w:rsidP="00066951">
      <w:pPr>
        <w:pStyle w:val="ListNumber"/>
      </w:pPr>
      <w:r w:rsidRPr="009129C2">
        <w:t xml:space="preserve">Select your site name from the </w:t>
      </w:r>
      <w:r w:rsidRPr="009129C2">
        <w:rPr>
          <w:b/>
        </w:rPr>
        <w:t>Requester’s Site</w:t>
      </w:r>
      <w:r w:rsidRPr="009129C2">
        <w:t xml:space="preserve"> drop-down list.</w:t>
      </w:r>
    </w:p>
    <w:p w:rsidR="00066951" w:rsidRPr="009129C2" w:rsidRDefault="00066951" w:rsidP="00066951">
      <w:pPr>
        <w:pStyle w:val="NoteInList"/>
      </w:pPr>
      <w:r w:rsidRPr="009129C2">
        <w:rPr>
          <w:b/>
        </w:rPr>
        <w:t>Note:</w:t>
      </w:r>
      <w:r w:rsidRPr="009129C2">
        <w:tab/>
        <w:t>The default site is the site with which you are registered. You can select another site from the Requester’s Site list. This list displays those sites to which you have the access.</w:t>
      </w:r>
    </w:p>
    <w:p w:rsidR="00066951" w:rsidRPr="009129C2" w:rsidRDefault="00066951" w:rsidP="00066951">
      <w:pPr>
        <w:pStyle w:val="ListNumber"/>
      </w:pPr>
      <w:r w:rsidRPr="009129C2">
        <w:t xml:space="preserve">Enter the request date in the </w:t>
      </w:r>
      <w:r w:rsidRPr="009129C2">
        <w:rPr>
          <w:b/>
        </w:rPr>
        <w:t>Shipping Time</w:t>
      </w:r>
      <w:r w:rsidRPr="009129C2">
        <w:t xml:space="preserve"> field. You can also select a date using the calendar picker. By default, </w:t>
      </w:r>
      <w:fldSimple w:instr=" DOCPROPERTY  ApplicationName  \* MERGEFORMAT ">
        <w:r w:rsidRPr="009129C2">
          <w:t>caTissue Suite</w:t>
        </w:r>
      </w:fldSimple>
      <w:r w:rsidRPr="009129C2">
        <w:t xml:space="preserve">  enters the current date and time for the shipment.</w:t>
      </w:r>
    </w:p>
    <w:p w:rsidR="00066951" w:rsidRPr="009129C2" w:rsidRDefault="00066951" w:rsidP="00066951">
      <w:pPr>
        <w:pStyle w:val="ListNumber"/>
      </w:pPr>
      <w:r w:rsidRPr="009129C2">
        <w:t xml:space="preserve">Add information about the shipment request or any other relevant information in the </w:t>
      </w:r>
      <w:r w:rsidRPr="009129C2">
        <w:rPr>
          <w:b/>
        </w:rPr>
        <w:t>Comments</w:t>
      </w:r>
      <w:r w:rsidRPr="009129C2">
        <w:t xml:space="preserve"> field.</w:t>
      </w:r>
    </w:p>
    <w:p w:rsidR="00066951" w:rsidRPr="009129C2" w:rsidRDefault="00066951" w:rsidP="00066951">
      <w:pPr>
        <w:pStyle w:val="ListNumber"/>
      </w:pPr>
      <w:r w:rsidRPr="009129C2">
        <w:t xml:space="preserve">Select the </w:t>
      </w:r>
      <w:r w:rsidRPr="009129C2">
        <w:rPr>
          <w:b/>
        </w:rPr>
        <w:t>Label</w:t>
      </w:r>
      <w:r w:rsidRPr="009129C2">
        <w:t xml:space="preserve"> or </w:t>
      </w:r>
      <w:r w:rsidRPr="009129C2">
        <w:rPr>
          <w:b/>
        </w:rPr>
        <w:t>Barcode</w:t>
      </w:r>
      <w:r w:rsidRPr="009129C2">
        <w:t xml:space="preserve"> radio button under the </w:t>
      </w:r>
      <w:r w:rsidRPr="009129C2">
        <w:rPr>
          <w:b/>
        </w:rPr>
        <w:t>Contents</w:t>
      </w:r>
      <w:r w:rsidRPr="009129C2">
        <w:t xml:space="preserve"> section to enter the label or barcode for the specimens or containers. </w:t>
      </w:r>
    </w:p>
    <w:p w:rsidR="00066951" w:rsidRPr="009129C2" w:rsidRDefault="00066951" w:rsidP="00066951">
      <w:pPr>
        <w:pStyle w:val="ListNumber"/>
      </w:pPr>
      <w:r w:rsidRPr="009129C2">
        <w:t xml:space="preserve">Enter the appropriate label or barcode for specimens or containers, or both under </w:t>
      </w:r>
      <w:r w:rsidRPr="009129C2">
        <w:rPr>
          <w:b/>
        </w:rPr>
        <w:t xml:space="preserve">Label/Barcode </w:t>
      </w:r>
      <w:r w:rsidRPr="009129C2">
        <w:t xml:space="preserve">or </w:t>
      </w:r>
      <w:r w:rsidRPr="009129C2">
        <w:rPr>
          <w:b/>
        </w:rPr>
        <w:t>Name/Barcode</w:t>
      </w:r>
      <w:r w:rsidRPr="009129C2">
        <w:t xml:space="preserve"> based on the selected radio button.</w:t>
      </w:r>
    </w:p>
    <w:p w:rsidR="00066951" w:rsidRPr="009129C2" w:rsidRDefault="00066951" w:rsidP="00066951">
      <w:pPr>
        <w:pStyle w:val="ListNumber"/>
      </w:pPr>
      <w:r w:rsidRPr="009129C2">
        <w:br w:type="page"/>
        <w:t xml:space="preserve">Click the </w:t>
      </w:r>
      <w:r w:rsidRPr="009129C2">
        <w:rPr>
          <w:b/>
        </w:rPr>
        <w:t>Add More</w:t>
      </w:r>
      <w:r w:rsidRPr="009129C2">
        <w:t xml:space="preserve"> button to add a row to enter the label or barcode information for a specimen or container.</w:t>
      </w:r>
    </w:p>
    <w:p w:rsidR="00066951" w:rsidRPr="009129C2" w:rsidRDefault="007A0E2C" w:rsidP="00066951">
      <w:pPr>
        <w:pStyle w:val="GraphicAnchorMain"/>
      </w:pPr>
      <w:r>
        <w:rPr>
          <w:noProof/>
        </w:rPr>
        <w:drawing>
          <wp:inline distT="0" distB="0" distL="0" distR="0">
            <wp:extent cx="5924550" cy="3114675"/>
            <wp:effectExtent l="19050" t="19050" r="19050" b="28575"/>
            <wp:docPr id="156" name="Picture 156" descr="This screen shot shows the New Shipment Request page to create a new sh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his screen shot shows the New Shipment Request page to create a new shipment."/>
                    <pic:cNvPicPr>
                      <a:picLocks noChangeAspect="1" noChangeArrowheads="1"/>
                    </pic:cNvPicPr>
                  </pic:nvPicPr>
                  <pic:blipFill>
                    <a:blip r:embed="rId190"/>
                    <a:srcRect/>
                    <a:stretch>
                      <a:fillRect/>
                    </a:stretch>
                  </pic:blipFill>
                  <pic:spPr bwMode="auto">
                    <a:xfrm>
                      <a:off x="0" y="0"/>
                      <a:ext cx="5924550" cy="31146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161</w:t>
        </w:r>
      </w:fldSimple>
      <w:r w:rsidRPr="009129C2">
        <w:t>: Create New Shipment Request</w:t>
      </w:r>
    </w:p>
    <w:p w:rsidR="00066951" w:rsidRPr="009129C2" w:rsidRDefault="00066951" w:rsidP="00066951">
      <w:pPr>
        <w:pStyle w:val="BodyTextIndent"/>
      </w:pPr>
      <w:r w:rsidRPr="009129C2">
        <w:t xml:space="preserve">To delete a row, select the check box corresponding to the specimen label or container label, and click </w:t>
      </w:r>
      <w:r w:rsidRPr="009129C2">
        <w:rPr>
          <w:b/>
        </w:rPr>
        <w:t>Delete</w:t>
      </w:r>
      <w:r w:rsidRPr="009129C2">
        <w:t>.</w:t>
      </w:r>
    </w:p>
    <w:p w:rsidR="00066951" w:rsidRPr="009129C2" w:rsidRDefault="00066951" w:rsidP="00066951">
      <w:pPr>
        <w:pStyle w:val="ListNumber"/>
      </w:pPr>
      <w:r w:rsidRPr="009129C2">
        <w:t xml:space="preserve">Click </w:t>
      </w:r>
      <w:r w:rsidRPr="009129C2">
        <w:rPr>
          <w:b/>
        </w:rPr>
        <w:t>Create</w:t>
      </w:r>
      <w:r w:rsidRPr="009129C2">
        <w:t xml:space="preserve">. </w:t>
      </w:r>
      <w:fldSimple w:instr=" DOCPROPERTY  ApplicationName  \* MERGEFORMAT ">
        <w:r w:rsidRPr="009129C2">
          <w:t>caTissue Suite</w:t>
        </w:r>
      </w:fldSimple>
      <w:r w:rsidRPr="009129C2">
        <w:t xml:space="preserve"> navigates to the Request Summary page.</w:t>
      </w:r>
    </w:p>
    <w:p w:rsidR="00066951" w:rsidRPr="009129C2" w:rsidRDefault="00066951" w:rsidP="00066951">
      <w:pPr>
        <w:pStyle w:val="BodyTextIndent"/>
      </w:pPr>
      <w:r w:rsidRPr="009129C2">
        <w:t xml:space="preserve">To cancel the shipment request and navigate back to the dashboard, click </w:t>
      </w:r>
      <w:r w:rsidRPr="009129C2">
        <w:rPr>
          <w:b/>
        </w:rPr>
        <w:t>Cancel</w:t>
      </w:r>
      <w:r w:rsidRPr="009129C2">
        <w:t>.</w:t>
      </w:r>
    </w:p>
    <w:p w:rsidR="00066951" w:rsidRPr="009129C2" w:rsidRDefault="00066951" w:rsidP="00066951">
      <w:pPr>
        <w:pStyle w:val="ListNumber"/>
      </w:pPr>
      <w:r w:rsidRPr="009129C2">
        <w:t xml:space="preserve">On the Request Summary page, you can view the shipment request details. These details are read-only and cannot be modified. To navigate back to the dashboard, click </w:t>
      </w:r>
      <w:r w:rsidRPr="009129C2">
        <w:rPr>
          <w:b/>
        </w:rPr>
        <w:t>Submit</w:t>
      </w:r>
      <w:r w:rsidRPr="009129C2">
        <w:t>. An e-mail is sent to the receiver site indicating that there is a request.</w:t>
      </w:r>
    </w:p>
    <w:p w:rsidR="00066951" w:rsidRPr="009129C2" w:rsidRDefault="00066951" w:rsidP="00066951">
      <w:pPr>
        <w:pStyle w:val="ListNumber"/>
      </w:pPr>
      <w:r w:rsidRPr="009129C2">
        <w:t xml:space="preserve">To edit the details of the request, click </w:t>
      </w:r>
      <w:r w:rsidRPr="009129C2">
        <w:rPr>
          <w:b/>
        </w:rPr>
        <w:t>Back</w:t>
      </w:r>
      <w:r w:rsidRPr="009129C2">
        <w:t xml:space="preserve">. </w:t>
      </w:r>
      <w:fldSimple w:instr=" DOCPROPERTY  ApplicationName  \* MERGEFORMAT ">
        <w:r w:rsidRPr="009129C2">
          <w:t>caTissue Suite</w:t>
        </w:r>
      </w:fldSimple>
      <w:r w:rsidRPr="009129C2">
        <w:t xml:space="preserve"> navigates back to the Shipment Request page where you can make the required changes. To return to the dashboard without saving any changes, click </w:t>
      </w:r>
      <w:r w:rsidRPr="009129C2">
        <w:rPr>
          <w:b/>
        </w:rPr>
        <w:t>Cancel</w:t>
      </w:r>
      <w:r w:rsidRPr="009129C2">
        <w:t xml:space="preserve">. </w:t>
      </w:r>
    </w:p>
    <w:p w:rsidR="00066951" w:rsidRPr="009129C2" w:rsidRDefault="00066951" w:rsidP="00066951">
      <w:pPr>
        <w:pStyle w:val="BodyTextIndent"/>
      </w:pPr>
      <w:r w:rsidRPr="009129C2">
        <w:br w:type="page"/>
      </w:r>
    </w:p>
    <w:p w:rsidR="00066951" w:rsidRPr="009129C2" w:rsidRDefault="00066951" w:rsidP="00066951">
      <w:pPr>
        <w:pStyle w:val="Heading2"/>
      </w:pPr>
      <w:bookmarkStart w:id="481" w:name="_Ref275328753"/>
      <w:bookmarkStart w:id="482" w:name="_Ref275328757"/>
      <w:bookmarkStart w:id="483" w:name="_Ref275329051"/>
      <w:bookmarkStart w:id="484" w:name="_Toc288121305"/>
      <w:r w:rsidRPr="009129C2">
        <w:t>Processing the Shipment or Shipment Request</w:t>
      </w:r>
      <w:bookmarkEnd w:id="481"/>
      <w:bookmarkEnd w:id="482"/>
      <w:bookmarkEnd w:id="483"/>
      <w:bookmarkEnd w:id="484"/>
      <w:r w:rsidRPr="009129C2">
        <w:t xml:space="preserve"> </w:t>
      </w:r>
    </w:p>
    <w:p w:rsidR="00066951" w:rsidRPr="009129C2" w:rsidRDefault="00066951" w:rsidP="00066951">
      <w:pPr>
        <w:pStyle w:val="BodyText"/>
      </w:pPr>
      <w:r w:rsidRPr="009129C2">
        <w:t xml:space="preserve">You </w:t>
      </w:r>
      <w:r w:rsidRPr="009129C2">
        <w:fldChar w:fldCharType="begin"/>
      </w:r>
      <w:r w:rsidRPr="009129C2">
        <w:instrText xml:space="preserve"> XE "shipment:processing" </w:instrText>
      </w:r>
      <w:r w:rsidRPr="009129C2">
        <w:fldChar w:fldCharType="end"/>
      </w:r>
      <w:r w:rsidRPr="009129C2">
        <w:fldChar w:fldCharType="begin"/>
      </w:r>
      <w:r w:rsidRPr="009129C2">
        <w:instrText xml:space="preserve"> XE "shipment request:processing" </w:instrText>
      </w:r>
      <w:r w:rsidRPr="009129C2">
        <w:fldChar w:fldCharType="end"/>
      </w:r>
      <w:r w:rsidRPr="009129C2">
        <w:t>can view or process a shipment or shipment request on the dashboard. The dashboard displays the number of received shipments under the Incoming Shipments section. The dashboard also displays the number of received requests under the Incoming Shipment Requests section.</w:t>
      </w:r>
    </w:p>
    <w:p w:rsidR="00066951" w:rsidRPr="009129C2" w:rsidRDefault="00066951" w:rsidP="00066951">
      <w:pPr>
        <w:pStyle w:val="BodyText"/>
      </w:pPr>
      <w:r w:rsidRPr="009129C2">
        <w:t xml:space="preserve"> To view the individual details of the shipment or request and to take further action, click the shipment or request label link. </w:t>
      </w:r>
      <w:fldSimple w:instr=" DOCPROPERTY  ApplicationName  \* MERGEFORMAT ">
        <w:r w:rsidRPr="009129C2">
          <w:t>caTissue Suite</w:t>
        </w:r>
      </w:fldSimple>
      <w:r w:rsidRPr="009129C2">
        <w:t xml:space="preserve"> navigates to the Received Shipment or Shipment Request Details page respectively. The Shipment Details section displays the information about the shipment label, barcode, the site name from where the shipment was dispatched, the name of the site where the shipment was sent, the date the shipment was dispatched, and comments from the sender, if any. The Shipment Request details section displays similar data related to the selected request. </w:t>
      </w:r>
    </w:p>
    <w:p w:rsidR="00066951" w:rsidRPr="009129C2" w:rsidRDefault="00066951" w:rsidP="00066951">
      <w:pPr>
        <w:pStyle w:val="BodyText"/>
      </w:pPr>
      <w:r w:rsidRPr="009129C2">
        <w:t xml:space="preserve">The Specimen Details section and the Container Details section displays the specimens or containers received in the shipment or request. </w:t>
      </w:r>
    </w:p>
    <w:p w:rsidR="00066951" w:rsidRPr="009129C2" w:rsidRDefault="00066951" w:rsidP="00066951">
      <w:pPr>
        <w:pStyle w:val="BodyText"/>
      </w:pPr>
      <w:r w:rsidRPr="009129C2">
        <w:t>You can either accept or reject the specimen or container based on the condition of the received specimens or containers in the shipment or request. The status for these specimens or containers can be set individually. You can:</w:t>
      </w:r>
    </w:p>
    <w:p w:rsidR="00066951" w:rsidRPr="009129C2" w:rsidRDefault="00066951" w:rsidP="00066951">
      <w:pPr>
        <w:pStyle w:val="ListBullet"/>
      </w:pPr>
      <w:r w:rsidRPr="009129C2">
        <w:rPr>
          <w:b/>
        </w:rPr>
        <w:t>Accept the specimen or container</w:t>
      </w:r>
      <w:r w:rsidRPr="009129C2">
        <w:t xml:space="preserve">: Accept is selected by default under the Status section. If the specimen or container is in a perfect condition, you can select it and assign it to a storage location. You can store the specimen or container at a virtual, manual, or select a location from the list of available containers under Storage Location. </w:t>
      </w:r>
    </w:p>
    <w:p w:rsidR="00066951" w:rsidRPr="009129C2" w:rsidRDefault="00066951" w:rsidP="00066951">
      <w:pPr>
        <w:pStyle w:val="ListBullet"/>
      </w:pPr>
      <w:r w:rsidRPr="009129C2">
        <w:rPr>
          <w:b/>
        </w:rPr>
        <w:t>Reject the specimen or container</w:t>
      </w:r>
      <w:r w:rsidRPr="009129C2">
        <w:t>: In this case the specimen or container is not in a viable condition, you can:</w:t>
      </w:r>
    </w:p>
    <w:p w:rsidR="00066951" w:rsidRPr="009129C2" w:rsidRDefault="00066951" w:rsidP="00066951">
      <w:pPr>
        <w:pStyle w:val="ListBullet2"/>
      </w:pPr>
      <w:r w:rsidRPr="009129C2">
        <w:rPr>
          <w:b/>
        </w:rPr>
        <w:t>Reject and Destroy</w:t>
      </w:r>
      <w:r w:rsidRPr="009129C2">
        <w:rPr>
          <w:b/>
        </w:rPr>
        <w:fldChar w:fldCharType="begin"/>
      </w:r>
      <w:r w:rsidRPr="009129C2">
        <w:instrText xml:space="preserve"> XE "Reject and Destroy" </w:instrText>
      </w:r>
      <w:r w:rsidRPr="009129C2">
        <w:rPr>
          <w:b/>
        </w:rPr>
        <w:fldChar w:fldCharType="end"/>
      </w:r>
      <w:r w:rsidRPr="009129C2">
        <w:t xml:space="preserve">: Select this option under the Status section to reject the unfit specimens or containers, and destroy it within your premises in a way that is deemed suitable as per </w:t>
      </w:r>
      <w:smartTag w:uri="urn:schemas-microsoft-com:office:smarttags" w:element="place">
        <w:smartTag w:uri="urn:schemas-microsoft-com:office:smarttags" w:element="country-region">
          <w:r w:rsidRPr="009129C2">
            <w:t>U.S.</w:t>
          </w:r>
        </w:smartTag>
      </w:smartTag>
      <w:r w:rsidRPr="009129C2">
        <w:t xml:space="preserve"> medical laws.</w:t>
      </w:r>
    </w:p>
    <w:p w:rsidR="00066951" w:rsidRPr="009129C2" w:rsidRDefault="00066951" w:rsidP="00066951">
      <w:pPr>
        <w:pStyle w:val="ListBullet2"/>
      </w:pPr>
      <w:r w:rsidRPr="009129C2">
        <w:rPr>
          <w:b/>
        </w:rPr>
        <w:t>Reject and Resend</w:t>
      </w:r>
      <w:r w:rsidRPr="009129C2">
        <w:rPr>
          <w:b/>
        </w:rPr>
        <w:fldChar w:fldCharType="begin"/>
      </w:r>
      <w:r w:rsidRPr="009129C2">
        <w:instrText xml:space="preserve"> XE "Reject and Resend" </w:instrText>
      </w:r>
      <w:r w:rsidRPr="009129C2">
        <w:rPr>
          <w:b/>
        </w:rPr>
        <w:fldChar w:fldCharType="end"/>
      </w:r>
      <w:r w:rsidRPr="009129C2">
        <w:t>: Select this option to reject and resend the selected specimens, containers, or both to the site that dispatched the shipment.</w:t>
      </w:r>
    </w:p>
    <w:p w:rsidR="00066951" w:rsidRPr="009129C2" w:rsidRDefault="00066951" w:rsidP="00066951">
      <w:pPr>
        <w:pStyle w:val="BodyText"/>
      </w:pPr>
      <w:r w:rsidRPr="009129C2">
        <w:t xml:space="preserve">To reject multiple specimens or containers, select the check box next to the required specimens or containers and click the </w:t>
      </w:r>
      <w:r w:rsidRPr="009129C2">
        <w:rPr>
          <w:b/>
        </w:rPr>
        <w:t>Reject</w:t>
      </w:r>
      <w:r w:rsidRPr="009129C2">
        <w:t xml:space="preserve"> </w:t>
      </w:r>
      <w:r w:rsidRPr="009129C2">
        <w:rPr>
          <w:b/>
        </w:rPr>
        <w:t>and</w:t>
      </w:r>
      <w:r w:rsidRPr="009129C2">
        <w:t xml:space="preserve"> </w:t>
      </w:r>
      <w:r w:rsidRPr="009129C2">
        <w:rPr>
          <w:b/>
        </w:rPr>
        <w:t>Resend</w:t>
      </w:r>
      <w:r w:rsidRPr="009129C2">
        <w:t xml:space="preserve"> button or the </w:t>
      </w:r>
      <w:r w:rsidRPr="009129C2">
        <w:rPr>
          <w:b/>
        </w:rPr>
        <w:t>Reject and Destroy</w:t>
      </w:r>
      <w:r w:rsidRPr="009129C2">
        <w:t xml:space="preserve"> button. </w:t>
      </w:r>
    </w:p>
    <w:p w:rsidR="00066951" w:rsidRPr="009129C2" w:rsidRDefault="00066951" w:rsidP="00066951">
      <w:pPr>
        <w:pStyle w:val="Heading3"/>
      </w:pPr>
      <w:bookmarkStart w:id="485" w:name="_Toc288121306"/>
      <w:r w:rsidRPr="009129C2">
        <w:t>Processing a Shipment Request</w:t>
      </w:r>
      <w:bookmarkEnd w:id="485"/>
    </w:p>
    <w:p w:rsidR="00066951" w:rsidRPr="009129C2" w:rsidRDefault="00066951" w:rsidP="00066951">
      <w:pPr>
        <w:pStyle w:val="BodyText"/>
      </w:pPr>
      <w:r w:rsidRPr="009129C2">
        <w:t xml:space="preserve">To </w:t>
      </w:r>
      <w:r w:rsidRPr="009129C2">
        <w:fldChar w:fldCharType="begin"/>
      </w:r>
      <w:r w:rsidRPr="009129C2">
        <w:instrText xml:space="preserve"> XE "shipment request:processing pre-requisite" </w:instrText>
      </w:r>
      <w:r w:rsidRPr="009129C2">
        <w:fldChar w:fldCharType="end"/>
      </w:r>
      <w:r w:rsidRPr="009129C2">
        <w:t>process a shipment request:</w:t>
      </w:r>
    </w:p>
    <w:p w:rsidR="00066951" w:rsidRPr="009129C2" w:rsidRDefault="00066951" w:rsidP="00066951">
      <w:pPr>
        <w:pStyle w:val="NoteMainbody"/>
      </w:pPr>
      <w:r w:rsidRPr="009129C2">
        <w:rPr>
          <w:b/>
        </w:rPr>
        <w:t>Prerequisite:</w:t>
      </w:r>
      <w:r w:rsidRPr="009129C2">
        <w:t xml:space="preserve"> The status of the shipment request should be</w:t>
      </w:r>
      <w:r w:rsidRPr="009129C2">
        <w:rPr>
          <w:i/>
        </w:rPr>
        <w:t xml:space="preserve"> In Progress </w:t>
      </w:r>
      <w:r w:rsidRPr="009129C2">
        <w:t xml:space="preserve">under the </w:t>
      </w:r>
      <w:r w:rsidRPr="009129C2">
        <w:br/>
        <w:t xml:space="preserve">Incoming Shipment Requests section.  </w:t>
      </w:r>
    </w:p>
    <w:p w:rsidR="00066951" w:rsidRPr="009129C2" w:rsidRDefault="00066951" w:rsidP="00066951">
      <w:pPr>
        <w:pStyle w:val="ListNumber"/>
        <w:numPr>
          <w:ilvl w:val="0"/>
          <w:numId w:val="83"/>
        </w:numPr>
      </w:pPr>
      <w:r w:rsidRPr="009129C2">
        <w:br w:type="page"/>
        <w:t xml:space="preserve">On the dashboard, click the link of the required shipment request under the </w:t>
      </w:r>
      <w:r w:rsidRPr="009129C2">
        <w:rPr>
          <w:b/>
        </w:rPr>
        <w:t xml:space="preserve">Incoming Shipment Requests </w:t>
      </w:r>
      <w:r w:rsidRPr="009129C2">
        <w:t xml:space="preserve">section. caTissue Suite navigates to the Shipment Request details page. </w:t>
      </w:r>
    </w:p>
    <w:p w:rsidR="00066951" w:rsidRPr="009129C2" w:rsidRDefault="007A0E2C" w:rsidP="00066951">
      <w:pPr>
        <w:pStyle w:val="GraphicAnchorMain"/>
      </w:pPr>
      <w:r>
        <w:rPr>
          <w:noProof/>
        </w:rPr>
        <w:drawing>
          <wp:inline distT="0" distB="0" distL="0" distR="0">
            <wp:extent cx="5943600" cy="1057275"/>
            <wp:effectExtent l="19050" t="19050" r="19050" b="28575"/>
            <wp:docPr id="157" name="Picture 157" descr="This screen shot shows the Incoming Shipment Reques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his screen shot shows the Incoming Shipment Requests page."/>
                    <pic:cNvPicPr>
                      <a:picLocks noChangeAspect="1" noChangeArrowheads="1"/>
                    </pic:cNvPicPr>
                  </pic:nvPicPr>
                  <pic:blipFill>
                    <a:blip r:embed="rId191"/>
                    <a:srcRect/>
                    <a:stretch>
                      <a:fillRect/>
                    </a:stretch>
                  </pic:blipFill>
                  <pic:spPr bwMode="auto">
                    <a:xfrm>
                      <a:off x="0" y="0"/>
                      <a:ext cx="5943600" cy="10572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162</w:t>
        </w:r>
      </w:fldSimple>
      <w:r w:rsidRPr="009129C2">
        <w:t>: Dashboard - Incoming Shipment Requests</w:t>
      </w:r>
    </w:p>
    <w:p w:rsidR="00066951" w:rsidRPr="009129C2" w:rsidRDefault="00066951" w:rsidP="00066951">
      <w:pPr>
        <w:pStyle w:val="ListNumber"/>
        <w:numPr>
          <w:ilvl w:val="0"/>
          <w:numId w:val="172"/>
        </w:numPr>
      </w:pPr>
      <w:r w:rsidRPr="009129C2">
        <w:t xml:space="preserve">View the details of the shipment under the </w:t>
      </w:r>
      <w:r w:rsidRPr="009129C2">
        <w:rPr>
          <w:b/>
        </w:rPr>
        <w:t>Shipment Request details</w:t>
      </w:r>
      <w:r w:rsidRPr="009129C2">
        <w:t xml:space="preserve"> section.</w:t>
      </w:r>
    </w:p>
    <w:p w:rsidR="00066951" w:rsidRPr="009129C2" w:rsidRDefault="00066951" w:rsidP="00066951">
      <w:pPr>
        <w:pStyle w:val="NoteInList"/>
      </w:pPr>
      <w:r w:rsidRPr="009129C2">
        <w:rPr>
          <w:b/>
        </w:rPr>
        <w:t>Note:</w:t>
      </w:r>
      <w:r w:rsidRPr="009129C2">
        <w:rPr>
          <w:b/>
        </w:rPr>
        <w:tab/>
      </w:r>
      <w:r w:rsidRPr="009129C2">
        <w:t xml:space="preserve">You cannot edit the specimen label or barcode or the container name or barcode. </w:t>
      </w:r>
    </w:p>
    <w:p w:rsidR="00066951" w:rsidRPr="009129C2" w:rsidRDefault="00066951" w:rsidP="00066951">
      <w:pPr>
        <w:pStyle w:val="ListNumber"/>
        <w:numPr>
          <w:ilvl w:val="0"/>
          <w:numId w:val="344"/>
        </w:numPr>
      </w:pPr>
      <w:r w:rsidRPr="009129C2">
        <w:t xml:space="preserve">Click </w:t>
      </w:r>
      <w:r w:rsidRPr="009129C2">
        <w:rPr>
          <w:b/>
        </w:rPr>
        <w:t>Create Shipment</w:t>
      </w:r>
      <w:r w:rsidRPr="009129C2">
        <w:t xml:space="preserve"> to create a shipment for this request.</w:t>
      </w:r>
    </w:p>
    <w:p w:rsidR="00066951" w:rsidRPr="009129C2" w:rsidRDefault="00066951" w:rsidP="00066951">
      <w:pPr>
        <w:pStyle w:val="ListNumber"/>
      </w:pPr>
      <w:r w:rsidRPr="009129C2">
        <w:t xml:space="preserve">Click </w:t>
      </w:r>
      <w:r w:rsidRPr="009129C2">
        <w:rPr>
          <w:b/>
        </w:rPr>
        <w:t>Reject</w:t>
      </w:r>
      <w:r w:rsidRPr="009129C2">
        <w:t xml:space="preserve"> to reject the shipment request.</w:t>
      </w:r>
    </w:p>
    <w:p w:rsidR="00066951" w:rsidRPr="009129C2" w:rsidRDefault="007A0E2C" w:rsidP="00066951">
      <w:pPr>
        <w:pStyle w:val="GraphicAnchorMain"/>
      </w:pPr>
      <w:r>
        <w:rPr>
          <w:noProof/>
        </w:rPr>
        <w:drawing>
          <wp:inline distT="0" distB="0" distL="0" distR="0">
            <wp:extent cx="5924550" cy="2552700"/>
            <wp:effectExtent l="19050" t="19050" r="19050" b="19050"/>
            <wp:docPr id="158" name="Picture 158" descr="This screen shot shows the Shipment Request, Shipment Request Detai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his screen shot shows the Shipment Request, Shipment Request Details tab."/>
                    <pic:cNvPicPr>
                      <a:picLocks noChangeAspect="1" noChangeArrowheads="1"/>
                    </pic:cNvPicPr>
                  </pic:nvPicPr>
                  <pic:blipFill>
                    <a:blip r:embed="rId192"/>
                    <a:srcRect/>
                    <a:stretch>
                      <a:fillRect/>
                    </a:stretch>
                  </pic:blipFill>
                  <pic:spPr bwMode="auto">
                    <a:xfrm>
                      <a:off x="0" y="0"/>
                      <a:ext cx="5924550" cy="2552700"/>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163</w:t>
        </w:r>
      </w:fldSimple>
      <w:r w:rsidRPr="009129C2">
        <w:t>: Process Shipment Request</w:t>
      </w:r>
    </w:p>
    <w:p w:rsidR="00066951" w:rsidRPr="009129C2" w:rsidRDefault="00066951" w:rsidP="00066951">
      <w:pPr>
        <w:pStyle w:val="BodyTextIndent"/>
      </w:pPr>
      <w:r w:rsidRPr="009129C2">
        <w:t xml:space="preserve">To cancel the shipment request and to navigate back to the dashboard, click </w:t>
      </w:r>
      <w:r w:rsidRPr="009129C2">
        <w:rPr>
          <w:b/>
        </w:rPr>
        <w:t>Cancel</w:t>
      </w:r>
      <w:r w:rsidRPr="009129C2">
        <w:t>.</w:t>
      </w:r>
    </w:p>
    <w:p w:rsidR="00066951" w:rsidRPr="009129C2" w:rsidRDefault="00066951" w:rsidP="00066951">
      <w:pPr>
        <w:pStyle w:val="Heading3"/>
      </w:pPr>
      <w:bookmarkStart w:id="486" w:name="_Toc288121307"/>
      <w:r w:rsidRPr="009129C2">
        <w:t>Processing a Received Shipment</w:t>
      </w:r>
      <w:bookmarkEnd w:id="486"/>
    </w:p>
    <w:p w:rsidR="00066951" w:rsidRPr="009129C2" w:rsidRDefault="00066951" w:rsidP="00066951">
      <w:pPr>
        <w:pStyle w:val="BodyText"/>
      </w:pPr>
      <w:r w:rsidRPr="009129C2">
        <w:t xml:space="preserve">To </w:t>
      </w:r>
      <w:r w:rsidRPr="009129C2">
        <w:fldChar w:fldCharType="begin"/>
      </w:r>
      <w:r w:rsidRPr="009129C2">
        <w:instrText xml:space="preserve"> XE "shipment:processing a received" </w:instrText>
      </w:r>
      <w:r w:rsidRPr="009129C2">
        <w:fldChar w:fldCharType="end"/>
      </w:r>
      <w:r w:rsidRPr="009129C2">
        <w:t>process the received shipment:</w:t>
      </w:r>
    </w:p>
    <w:p w:rsidR="00066951" w:rsidRPr="009129C2" w:rsidRDefault="00066951" w:rsidP="00066951">
      <w:pPr>
        <w:pStyle w:val="NoteMainbody"/>
      </w:pPr>
      <w:r w:rsidRPr="009129C2">
        <w:rPr>
          <w:b/>
        </w:rPr>
        <w:t>Prerequisite:</w:t>
      </w:r>
      <w:r w:rsidRPr="009129C2">
        <w:t xml:space="preserve"> The status of the shipment should be </w:t>
      </w:r>
      <w:r w:rsidRPr="009129C2">
        <w:rPr>
          <w:i/>
        </w:rPr>
        <w:t xml:space="preserve">In Transit </w:t>
      </w:r>
      <w:r w:rsidRPr="009129C2">
        <w:t>under the Incoming Shipments section.</w:t>
      </w:r>
    </w:p>
    <w:p w:rsidR="00066951" w:rsidRPr="009129C2" w:rsidRDefault="00066951" w:rsidP="00066951">
      <w:pPr>
        <w:pStyle w:val="ListNumber"/>
        <w:numPr>
          <w:ilvl w:val="0"/>
          <w:numId w:val="84"/>
        </w:numPr>
      </w:pPr>
      <w:r w:rsidRPr="009129C2">
        <w:t xml:space="preserve">On the dashboard, click the link of the required shipment under the </w:t>
      </w:r>
      <w:r w:rsidRPr="009129C2">
        <w:rPr>
          <w:b/>
        </w:rPr>
        <w:t xml:space="preserve">Incoming Shipments </w:t>
      </w:r>
      <w:r w:rsidRPr="009129C2">
        <w:t xml:space="preserve">section.  </w:t>
      </w:r>
      <w:fldSimple w:instr=" DOCPROPERTY  ApplicationName  \* MERGEFORMAT ">
        <w:r w:rsidRPr="009129C2">
          <w:t>caTissue Suite</w:t>
        </w:r>
      </w:fldSimple>
      <w:r w:rsidRPr="009129C2">
        <w:t xml:space="preserve"> navigates to the Received Shipment page. </w:t>
      </w:r>
    </w:p>
    <w:p w:rsidR="00066951" w:rsidRPr="009129C2" w:rsidRDefault="007A0E2C" w:rsidP="00066951">
      <w:pPr>
        <w:ind w:left="360"/>
      </w:pPr>
      <w:r>
        <w:rPr>
          <w:noProof/>
        </w:rPr>
        <w:drawing>
          <wp:inline distT="0" distB="0" distL="0" distR="0">
            <wp:extent cx="5943600" cy="1066800"/>
            <wp:effectExtent l="19050" t="19050" r="19050" b="19050"/>
            <wp:docPr id="159" name="Picture 159" descr="This screen shot shows the Incoming Ship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his screen shot shows the Incoming Shipment page."/>
                    <pic:cNvPicPr>
                      <a:picLocks noChangeAspect="1" noChangeArrowheads="1"/>
                    </pic:cNvPicPr>
                  </pic:nvPicPr>
                  <pic:blipFill>
                    <a:blip r:embed="rId193"/>
                    <a:srcRect/>
                    <a:stretch>
                      <a:fillRect/>
                    </a:stretch>
                  </pic:blipFill>
                  <pic:spPr bwMode="auto">
                    <a:xfrm>
                      <a:off x="0" y="0"/>
                      <a:ext cx="5943600" cy="10668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        Figure </w:t>
      </w:r>
      <w:fldSimple w:instr=" SEQ Figure \* ARABIC ">
        <w:r w:rsidR="00327542">
          <w:rPr>
            <w:noProof/>
          </w:rPr>
          <w:t>164</w:t>
        </w:r>
      </w:fldSimple>
      <w:r w:rsidRPr="009129C2">
        <w:t xml:space="preserve">: Dashboard - Incoming Shipments </w:t>
      </w:r>
    </w:p>
    <w:p w:rsidR="00066951" w:rsidRPr="009129C2" w:rsidRDefault="00066951" w:rsidP="00066951">
      <w:pPr>
        <w:pStyle w:val="ListNumber"/>
        <w:numPr>
          <w:ilvl w:val="0"/>
          <w:numId w:val="173"/>
        </w:numPr>
      </w:pPr>
      <w:r w:rsidRPr="009129C2">
        <w:t xml:space="preserve">View the details of the shipment under the </w:t>
      </w:r>
      <w:r w:rsidRPr="009129C2">
        <w:rPr>
          <w:b/>
        </w:rPr>
        <w:t>Shipment Details</w:t>
      </w:r>
      <w:r w:rsidRPr="009129C2">
        <w:t xml:space="preserve"> section.</w:t>
      </w:r>
    </w:p>
    <w:p w:rsidR="00066951" w:rsidRPr="009129C2" w:rsidRDefault="00066951" w:rsidP="00066951">
      <w:pPr>
        <w:pStyle w:val="ListNumber"/>
        <w:numPr>
          <w:ilvl w:val="0"/>
          <w:numId w:val="345"/>
        </w:numPr>
      </w:pPr>
      <w:r w:rsidRPr="009129C2">
        <w:t xml:space="preserve">Set a status for the specimen or container under the </w:t>
      </w:r>
      <w:r w:rsidRPr="009129C2">
        <w:rPr>
          <w:b/>
        </w:rPr>
        <w:t>Specimen Details</w:t>
      </w:r>
      <w:r w:rsidRPr="009129C2">
        <w:t xml:space="preserve"> section or the </w:t>
      </w:r>
      <w:r w:rsidRPr="009129C2">
        <w:rPr>
          <w:b/>
        </w:rPr>
        <w:t>Container Details</w:t>
      </w:r>
      <w:r w:rsidRPr="009129C2">
        <w:t xml:space="preserve"> section respectively. To do this, select a value from the </w:t>
      </w:r>
      <w:r w:rsidRPr="009129C2">
        <w:rPr>
          <w:b/>
        </w:rPr>
        <w:t>Status</w:t>
      </w:r>
      <w:r w:rsidRPr="009129C2">
        <w:t xml:space="preserve"> drop-down list. </w:t>
      </w:r>
    </w:p>
    <w:p w:rsidR="00066951" w:rsidRPr="009129C2" w:rsidRDefault="00066951" w:rsidP="00066951">
      <w:pPr>
        <w:pStyle w:val="ListNumber"/>
      </w:pPr>
      <w:r w:rsidRPr="009129C2">
        <w:t xml:space="preserve">Select a location to store the specimen or container from the </w:t>
      </w:r>
      <w:r w:rsidRPr="009129C2">
        <w:rPr>
          <w:b/>
        </w:rPr>
        <w:t>Storage Location</w:t>
      </w:r>
      <w:r w:rsidRPr="009129C2">
        <w:t xml:space="preserve"> drop-down list.</w:t>
      </w:r>
    </w:p>
    <w:p w:rsidR="00066951" w:rsidRPr="009129C2" w:rsidRDefault="00066951" w:rsidP="00066951">
      <w:pPr>
        <w:pStyle w:val="ListNumber"/>
      </w:pPr>
      <w:r w:rsidRPr="009129C2">
        <w:t xml:space="preserve">Enter relevant information about the received shipment, if required in the </w:t>
      </w:r>
      <w:r w:rsidRPr="009129C2">
        <w:rPr>
          <w:b/>
        </w:rPr>
        <w:t>Comments</w:t>
      </w:r>
      <w:r w:rsidRPr="009129C2">
        <w:t xml:space="preserve"> field.</w:t>
      </w:r>
    </w:p>
    <w:p w:rsidR="00066951" w:rsidRPr="009129C2" w:rsidRDefault="00066951" w:rsidP="00066951">
      <w:pPr>
        <w:pStyle w:val="ListNumber"/>
      </w:pPr>
      <w:r w:rsidRPr="009129C2">
        <w:t xml:space="preserve">Click </w:t>
      </w:r>
      <w:r w:rsidRPr="009129C2">
        <w:rPr>
          <w:b/>
        </w:rPr>
        <w:t>Submit</w:t>
      </w:r>
      <w:r w:rsidRPr="009129C2">
        <w:t>. The updated data is stored in the caTissue database and caTissue Suite navigates back to the dashboard.</w:t>
      </w:r>
    </w:p>
    <w:p w:rsidR="00066951" w:rsidRPr="009129C2" w:rsidRDefault="007A0E2C" w:rsidP="00066951">
      <w:pPr>
        <w:pStyle w:val="GraphicAnchorStep"/>
      </w:pPr>
      <w:r>
        <w:rPr>
          <w:noProof/>
        </w:rPr>
        <w:drawing>
          <wp:inline distT="0" distB="0" distL="0" distR="0">
            <wp:extent cx="3962400" cy="3762375"/>
            <wp:effectExtent l="19050" t="19050" r="19050" b="28575"/>
            <wp:docPr id="160" name="Picture 160" descr="This screen shot shows teh Received Shipme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his screen shot shows teh Received Shipments page."/>
                    <pic:cNvPicPr>
                      <a:picLocks noChangeAspect="1" noChangeArrowheads="1"/>
                    </pic:cNvPicPr>
                  </pic:nvPicPr>
                  <pic:blipFill>
                    <a:blip r:embed="rId194"/>
                    <a:srcRect/>
                    <a:stretch>
                      <a:fillRect/>
                    </a:stretch>
                  </pic:blipFill>
                  <pic:spPr bwMode="auto">
                    <a:xfrm>
                      <a:off x="0" y="0"/>
                      <a:ext cx="3962400" cy="37623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165</w:t>
        </w:r>
      </w:fldSimple>
      <w:r w:rsidRPr="009129C2">
        <w:t>: Process Received Shipment Details</w:t>
      </w:r>
    </w:p>
    <w:p w:rsidR="00066951" w:rsidRPr="009129C2" w:rsidRDefault="00066951" w:rsidP="00066951">
      <w:pPr>
        <w:pStyle w:val="BodyTextIndent"/>
      </w:pPr>
      <w:r w:rsidRPr="009129C2">
        <w:t xml:space="preserve">To cancel the shipment and to navigate back to the dashboard, click </w:t>
      </w:r>
      <w:r w:rsidRPr="009129C2">
        <w:rPr>
          <w:b/>
        </w:rPr>
        <w:t>Cancel</w:t>
      </w:r>
      <w:r w:rsidRPr="009129C2">
        <w:t>.</w:t>
      </w:r>
    </w:p>
    <w:p w:rsidR="00066951" w:rsidRPr="009129C2" w:rsidRDefault="00066951" w:rsidP="00066951">
      <w:pPr>
        <w:pStyle w:val="Heading2"/>
      </w:pPr>
      <w:bookmarkStart w:id="487" w:name="_Ref275328765"/>
      <w:bookmarkStart w:id="488" w:name="_Ref275328769"/>
      <w:bookmarkStart w:id="489" w:name="_Ref275329053"/>
      <w:bookmarkStart w:id="490" w:name="_Toc288121308"/>
      <w:r w:rsidRPr="009129C2">
        <w:t>Creating a Shipment or a Shipment Request</w:t>
      </w:r>
      <w:bookmarkEnd w:id="487"/>
      <w:bookmarkEnd w:id="488"/>
      <w:bookmarkEnd w:id="489"/>
      <w:bookmarkEnd w:id="490"/>
    </w:p>
    <w:p w:rsidR="00066951" w:rsidRPr="009129C2" w:rsidRDefault="00066951" w:rsidP="00066951">
      <w:pPr>
        <w:pStyle w:val="BodyText"/>
      </w:pPr>
      <w:r w:rsidRPr="009129C2">
        <w:t xml:space="preserve">At times, </w:t>
      </w:r>
      <w:r w:rsidRPr="009129C2">
        <w:fldChar w:fldCharType="begin"/>
      </w:r>
      <w:r w:rsidRPr="009129C2">
        <w:instrText xml:space="preserve"> XE "shipment:adding" </w:instrText>
      </w:r>
      <w:r w:rsidRPr="009129C2">
        <w:fldChar w:fldCharType="end"/>
      </w:r>
      <w:r w:rsidRPr="009129C2">
        <w:fldChar w:fldCharType="begin"/>
      </w:r>
      <w:r w:rsidRPr="009129C2">
        <w:instrText xml:space="preserve"> XE "shipment request:adding" </w:instrText>
      </w:r>
      <w:r w:rsidRPr="009129C2">
        <w:fldChar w:fldCharType="end"/>
      </w:r>
      <w:r w:rsidRPr="009129C2">
        <w:t xml:space="preserve">you do not know the labels or names of certain specimens or containers that you wish to request.  You can proceed to either create a new shipment or request a shipment from </w:t>
      </w:r>
      <w:r w:rsidRPr="009129C2">
        <w:rPr>
          <w:i/>
        </w:rPr>
        <w:t>My List View</w:t>
      </w:r>
      <w:r w:rsidRPr="009129C2">
        <w:t xml:space="preserve">. </w:t>
      </w:r>
    </w:p>
    <w:p w:rsidR="00066951" w:rsidRPr="009129C2" w:rsidRDefault="00066951" w:rsidP="00066951">
      <w:pPr>
        <w:pStyle w:val="BodyText"/>
      </w:pPr>
      <w:r w:rsidRPr="009129C2">
        <w:t>To create a new shipment or request a new shipment:</w:t>
      </w:r>
    </w:p>
    <w:p w:rsidR="00066951" w:rsidRPr="009129C2" w:rsidRDefault="00066951" w:rsidP="00066951">
      <w:pPr>
        <w:pStyle w:val="NoteMainbody"/>
      </w:pPr>
      <w:r w:rsidRPr="009129C2">
        <w:rPr>
          <w:b/>
        </w:rPr>
        <w:t>Prerequisite:</w:t>
      </w:r>
      <w:r w:rsidRPr="009129C2">
        <w:t xml:space="preserve"> Populate My List View page with the required specimens or containers.</w:t>
      </w:r>
    </w:p>
    <w:p w:rsidR="00066951" w:rsidRPr="009129C2" w:rsidRDefault="00066951" w:rsidP="00066951">
      <w:pPr>
        <w:pStyle w:val="ListNumber"/>
        <w:numPr>
          <w:ilvl w:val="0"/>
          <w:numId w:val="85"/>
        </w:numPr>
      </w:pPr>
      <w:r w:rsidRPr="009129C2">
        <w:t xml:space="preserve">Click the </w:t>
      </w:r>
      <w:r w:rsidRPr="009129C2">
        <w:rPr>
          <w:b/>
        </w:rPr>
        <w:t>Search</w:t>
      </w:r>
      <w:r w:rsidRPr="009129C2">
        <w:t xml:space="preserve"> tab.</w:t>
      </w:r>
    </w:p>
    <w:p w:rsidR="00066951" w:rsidRPr="009129C2" w:rsidRDefault="00066951" w:rsidP="00066951">
      <w:pPr>
        <w:pStyle w:val="ListNumber"/>
        <w:numPr>
          <w:ilvl w:val="0"/>
          <w:numId w:val="174"/>
        </w:numPr>
      </w:pPr>
      <w:r w:rsidRPr="009129C2">
        <w:t xml:space="preserve">Select </w:t>
      </w:r>
      <w:r w:rsidRPr="009129C2">
        <w:rPr>
          <w:b/>
        </w:rPr>
        <w:t>My List View</w:t>
      </w:r>
      <w:r w:rsidRPr="009129C2">
        <w:t>. caTissue Suite navigates to the My List page.</w:t>
      </w:r>
    </w:p>
    <w:p w:rsidR="00066951" w:rsidRPr="009129C2" w:rsidRDefault="00066951" w:rsidP="00066951">
      <w:pPr>
        <w:pStyle w:val="ListNumber"/>
        <w:numPr>
          <w:ilvl w:val="0"/>
          <w:numId w:val="346"/>
        </w:numPr>
      </w:pPr>
      <w:r w:rsidRPr="009129C2">
        <w:t xml:space="preserve">Select the specimen or container under </w:t>
      </w:r>
      <w:r w:rsidRPr="009129C2">
        <w:rPr>
          <w:b/>
        </w:rPr>
        <w:t>My List View</w:t>
      </w:r>
      <w:r w:rsidRPr="009129C2">
        <w:t>. To do this, select the check box next to the required specimen or container.</w:t>
      </w:r>
    </w:p>
    <w:p w:rsidR="00066951" w:rsidRPr="009129C2" w:rsidRDefault="00066951" w:rsidP="00066951">
      <w:pPr>
        <w:pStyle w:val="ListNumber"/>
        <w:numPr>
          <w:ilvl w:val="0"/>
          <w:numId w:val="0"/>
        </w:numPr>
        <w:ind w:left="1440" w:hanging="360"/>
      </w:pPr>
      <w:r w:rsidRPr="009129C2">
        <w:t>To proceed:</w:t>
      </w:r>
    </w:p>
    <w:p w:rsidR="00066951" w:rsidRPr="009129C2" w:rsidRDefault="00066951" w:rsidP="00066951">
      <w:pPr>
        <w:pStyle w:val="ListNumber2"/>
        <w:numPr>
          <w:ilvl w:val="0"/>
          <w:numId w:val="86"/>
        </w:numPr>
      </w:pPr>
      <w:r w:rsidRPr="009129C2">
        <w:t xml:space="preserve">Click the </w:t>
      </w:r>
      <w:r w:rsidRPr="009129C2">
        <w:rPr>
          <w:b/>
        </w:rPr>
        <w:t>Request Shipment</w:t>
      </w:r>
      <w:r w:rsidRPr="009129C2">
        <w:t xml:space="preserve"> radio button to request a new shipment, and click </w:t>
      </w:r>
      <w:r w:rsidRPr="009129C2">
        <w:rPr>
          <w:b/>
        </w:rPr>
        <w:t>Submit</w:t>
      </w:r>
      <w:r w:rsidRPr="009129C2">
        <w:t xml:space="preserve">. caTissue Suite navigates to the New Shipment Request page with the selected contents. See </w:t>
      </w:r>
      <w:fldSimple w:instr=" REF _Ref275328745 \h  \* MERGEFORMAT ">
        <w:r w:rsidR="00327542" w:rsidRPr="00327542">
          <w:rPr>
            <w:rStyle w:val="Emphasis"/>
          </w:rPr>
          <w:t>Requesting a Shipment</w:t>
        </w:r>
      </w:fldSimple>
      <w:r w:rsidRPr="009129C2">
        <w:t>.</w:t>
      </w:r>
    </w:p>
    <w:p w:rsidR="00066951" w:rsidRPr="009129C2" w:rsidRDefault="00066951" w:rsidP="00066951">
      <w:pPr>
        <w:pStyle w:val="BodyText"/>
      </w:pPr>
      <w:r w:rsidRPr="009129C2">
        <w:t xml:space="preserve">       OR</w:t>
      </w:r>
    </w:p>
    <w:p w:rsidR="00066951" w:rsidRPr="009129C2" w:rsidRDefault="00066951" w:rsidP="00066951">
      <w:pPr>
        <w:pStyle w:val="ListNumber2"/>
      </w:pPr>
      <w:r w:rsidRPr="009129C2">
        <w:t xml:space="preserve">Click the </w:t>
      </w:r>
      <w:r w:rsidRPr="009129C2">
        <w:rPr>
          <w:b/>
        </w:rPr>
        <w:t>Create New Shipment</w:t>
      </w:r>
      <w:r w:rsidRPr="009129C2">
        <w:t xml:space="preserve"> radio button to create a new shipment, and click </w:t>
      </w:r>
      <w:r w:rsidRPr="009129C2">
        <w:rPr>
          <w:b/>
        </w:rPr>
        <w:t>Submit</w:t>
      </w:r>
      <w:r w:rsidRPr="009129C2">
        <w:t xml:space="preserve">. caTissue Suite navigates to the Create New Shipment page with the selected contents. See </w:t>
      </w:r>
      <w:r w:rsidRPr="009129C2">
        <w:rPr>
          <w:rStyle w:val="Emphasis"/>
        </w:rPr>
        <w:fldChar w:fldCharType="begin"/>
      </w:r>
      <w:r w:rsidRPr="009129C2">
        <w:rPr>
          <w:rStyle w:val="Emphasis"/>
        </w:rPr>
        <w:instrText xml:space="preserve"> REF _Ref275328737 \h </w:instrText>
      </w:r>
      <w:r w:rsidRPr="009129C2">
        <w:rPr>
          <w:rStyle w:val="Emphasis"/>
        </w:rPr>
      </w:r>
      <w:r w:rsidRPr="009129C2">
        <w:rPr>
          <w:rStyle w:val="Emphasis"/>
        </w:rPr>
        <w:fldChar w:fldCharType="separate"/>
      </w:r>
      <w:r w:rsidR="00327542" w:rsidRPr="009129C2">
        <w:t>Creating a New Shipment</w:t>
      </w:r>
      <w:r w:rsidRPr="009129C2">
        <w:rPr>
          <w:rStyle w:val="Emphasis"/>
        </w:rPr>
        <w:fldChar w:fldCharType="end"/>
      </w:r>
      <w:r w:rsidRPr="009129C2">
        <w:t xml:space="preserve">. </w:t>
      </w:r>
    </w:p>
    <w:p w:rsidR="00066951" w:rsidRPr="009129C2" w:rsidRDefault="007A0E2C" w:rsidP="00066951">
      <w:pPr>
        <w:pStyle w:val="GraphicAnchorMain"/>
      </w:pPr>
      <w:r>
        <w:rPr>
          <w:noProof/>
        </w:rPr>
        <w:drawing>
          <wp:inline distT="0" distB="0" distL="0" distR="0">
            <wp:extent cx="5934075" cy="2943225"/>
            <wp:effectExtent l="19050" t="19050" r="28575" b="28575"/>
            <wp:docPr id="161" name="Picture 161" descr="This screen shot shows My List View to create or request a new sh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This screen shot shows My List View to create or request a new shipment."/>
                    <pic:cNvPicPr>
                      <a:picLocks noChangeAspect="1" noChangeArrowheads="1"/>
                    </pic:cNvPicPr>
                  </pic:nvPicPr>
                  <pic:blipFill>
                    <a:blip r:embed="rId195"/>
                    <a:srcRect/>
                    <a:stretch>
                      <a:fillRect/>
                    </a:stretch>
                  </pic:blipFill>
                  <pic:spPr bwMode="auto">
                    <a:xfrm>
                      <a:off x="0" y="0"/>
                      <a:ext cx="5934075" cy="294322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left="1440" w:firstLine="720"/>
      </w:pPr>
      <w:r w:rsidRPr="009129C2">
        <w:t xml:space="preserve">Figure </w:t>
      </w:r>
      <w:fldSimple w:instr=" SEQ Figure \* ARABIC ">
        <w:r w:rsidR="00327542">
          <w:rPr>
            <w:noProof/>
          </w:rPr>
          <w:t>166</w:t>
        </w:r>
      </w:fldSimple>
      <w:r w:rsidRPr="009129C2">
        <w:t>: My List Page</w:t>
      </w:r>
    </w:p>
    <w:p w:rsidR="00066951" w:rsidRPr="009129C2" w:rsidRDefault="00066951" w:rsidP="00066951">
      <w:pPr>
        <w:pStyle w:val="BodyTextIndent"/>
      </w:pPr>
      <w:r w:rsidRPr="009129C2">
        <w:t xml:space="preserve">To abort the search-based operations and to navigate back to the dashboard, click </w:t>
      </w:r>
      <w:r w:rsidRPr="009129C2">
        <w:rPr>
          <w:b/>
        </w:rPr>
        <w:t>Cancel</w:t>
      </w:r>
      <w:r w:rsidRPr="009129C2">
        <w:t>.</w:t>
      </w:r>
    </w:p>
    <w:p w:rsidR="00066951" w:rsidRPr="009129C2" w:rsidRDefault="00066951" w:rsidP="00066951">
      <w:pPr>
        <w:pStyle w:val="BodyTextIndent"/>
      </w:pPr>
      <w:r w:rsidRPr="009129C2">
        <w:t xml:space="preserve">To remove a specimen or container, select the check box next to a specimen or container, and click </w:t>
      </w:r>
      <w:r w:rsidRPr="009129C2">
        <w:rPr>
          <w:b/>
        </w:rPr>
        <w:t>Delete</w:t>
      </w:r>
      <w:r w:rsidRPr="009129C2">
        <w:t xml:space="preserve">. </w:t>
      </w:r>
    </w:p>
    <w:p w:rsidR="00066951" w:rsidRPr="009129C2" w:rsidRDefault="00066951" w:rsidP="00066951">
      <w:pPr>
        <w:pStyle w:val="BodyTextIndent"/>
      </w:pPr>
      <w:r w:rsidRPr="009129C2">
        <w:t xml:space="preserve">To export the data, select the required specimen or container and click </w:t>
      </w:r>
      <w:r w:rsidRPr="009129C2">
        <w:rPr>
          <w:b/>
        </w:rPr>
        <w:t>Export</w:t>
      </w:r>
      <w:r w:rsidRPr="009129C2">
        <w:t>. The data is exported as a CSV file.</w:t>
      </w:r>
    </w:p>
    <w:p w:rsidR="00066951" w:rsidRPr="009129C2" w:rsidRDefault="00066951" w:rsidP="00066951">
      <w:pPr>
        <w:pStyle w:val="Heading2"/>
      </w:pPr>
      <w:bookmarkStart w:id="491" w:name="_Ref275328774"/>
      <w:bookmarkStart w:id="492" w:name="_Ref275328777"/>
      <w:bookmarkStart w:id="493" w:name="_Ref275329055"/>
      <w:bookmarkStart w:id="494" w:name="_Toc288121309"/>
      <w:r w:rsidRPr="009129C2">
        <w:t>Editing a Shipment and Shipment Request</w:t>
      </w:r>
      <w:bookmarkEnd w:id="491"/>
      <w:bookmarkEnd w:id="492"/>
      <w:bookmarkEnd w:id="493"/>
      <w:bookmarkEnd w:id="494"/>
      <w:r w:rsidRPr="009129C2">
        <w:t xml:space="preserve"> </w:t>
      </w:r>
    </w:p>
    <w:p w:rsidR="00066951" w:rsidRPr="009129C2" w:rsidRDefault="00066951" w:rsidP="00066951">
      <w:pPr>
        <w:pStyle w:val="BodyText"/>
      </w:pPr>
      <w:r w:rsidRPr="009129C2">
        <w:t xml:space="preserve">In certain conditions, you may wish to modify the details of the shipment you sent or the request you created for a shipment. You can edit the shipment or the shipment request only if the status for them is set to </w:t>
      </w:r>
      <w:r w:rsidRPr="009129C2">
        <w:rPr>
          <w:i/>
        </w:rPr>
        <w:t xml:space="preserve">In Transit </w:t>
      </w:r>
      <w:r w:rsidRPr="009129C2">
        <w:t xml:space="preserve">or </w:t>
      </w:r>
      <w:r w:rsidRPr="009129C2">
        <w:rPr>
          <w:i/>
        </w:rPr>
        <w:t>In Progress</w:t>
      </w:r>
      <w:r w:rsidRPr="009129C2">
        <w:t xml:space="preserve"> respectively. You can edit the details like the receiver site, sender site, site name, label name, specimens, and containers for the shipment or shipment request.</w:t>
      </w:r>
    </w:p>
    <w:p w:rsidR="00066951" w:rsidRPr="009129C2" w:rsidRDefault="00066951" w:rsidP="00066951">
      <w:pPr>
        <w:pStyle w:val="NoteMainbody"/>
      </w:pPr>
      <w:r w:rsidRPr="009129C2">
        <w:rPr>
          <w:b/>
        </w:rPr>
        <w:t>Note:</w:t>
      </w:r>
      <w:r w:rsidRPr="009129C2">
        <w:tab/>
        <w:t>In Transit is a virtual site that indicates that the requested shipment is on its way to the receiver site.</w:t>
      </w:r>
    </w:p>
    <w:p w:rsidR="00066951" w:rsidRPr="009129C2" w:rsidRDefault="00066951" w:rsidP="00066951">
      <w:pPr>
        <w:pStyle w:val="Heading3"/>
      </w:pPr>
      <w:bookmarkStart w:id="495" w:name="_Toc288121310"/>
      <w:r w:rsidRPr="009129C2">
        <w:t>Editing a Shipment Request</w:t>
      </w:r>
      <w:bookmarkEnd w:id="495"/>
    </w:p>
    <w:p w:rsidR="00066951" w:rsidRPr="009129C2" w:rsidRDefault="00066951" w:rsidP="00066951">
      <w:pPr>
        <w:pStyle w:val="BodyText"/>
      </w:pPr>
      <w:r w:rsidRPr="009129C2">
        <w:t xml:space="preserve">To </w:t>
      </w:r>
      <w:r w:rsidRPr="009129C2">
        <w:fldChar w:fldCharType="begin"/>
      </w:r>
      <w:r w:rsidRPr="009129C2">
        <w:instrText xml:space="preserve"> XE "shipment request:editing" </w:instrText>
      </w:r>
      <w:r w:rsidRPr="009129C2">
        <w:fldChar w:fldCharType="end"/>
      </w:r>
      <w:r w:rsidRPr="009129C2">
        <w:fldChar w:fldCharType="begin"/>
      </w:r>
      <w:r w:rsidRPr="009129C2">
        <w:instrText xml:space="preserve"> XE "editing:shipment request" </w:instrText>
      </w:r>
      <w:r w:rsidRPr="009129C2">
        <w:fldChar w:fldCharType="end"/>
      </w:r>
      <w:r w:rsidRPr="009129C2">
        <w:t>edit a shipment request:</w:t>
      </w:r>
    </w:p>
    <w:p w:rsidR="00066951" w:rsidRPr="009129C2" w:rsidRDefault="00066951" w:rsidP="00066951">
      <w:pPr>
        <w:pStyle w:val="ListNumber"/>
        <w:numPr>
          <w:ilvl w:val="0"/>
          <w:numId w:val="87"/>
        </w:numPr>
      </w:pPr>
      <w:r w:rsidRPr="009129C2">
        <w:t>Navigate to the dashboard.</w:t>
      </w:r>
    </w:p>
    <w:p w:rsidR="00066951" w:rsidRPr="009129C2" w:rsidRDefault="00066951" w:rsidP="00066951">
      <w:pPr>
        <w:pStyle w:val="ListNumber"/>
        <w:numPr>
          <w:ilvl w:val="0"/>
          <w:numId w:val="175"/>
        </w:numPr>
      </w:pPr>
      <w:r w:rsidRPr="009129C2">
        <w:t xml:space="preserve">Click the label of the request you wish to edit under the </w:t>
      </w:r>
      <w:r w:rsidRPr="009129C2">
        <w:rPr>
          <w:b/>
        </w:rPr>
        <w:t>Outgoing Shipment Requests</w:t>
      </w:r>
      <w:r w:rsidRPr="009129C2">
        <w:t xml:space="preserve"> section. caTissue Suite navigates to the Edit Request page.</w:t>
      </w:r>
    </w:p>
    <w:p w:rsidR="00066951" w:rsidRPr="009129C2" w:rsidRDefault="00066951" w:rsidP="00066951">
      <w:pPr>
        <w:pStyle w:val="ListNumber"/>
        <w:numPr>
          <w:ilvl w:val="0"/>
          <w:numId w:val="347"/>
        </w:numPr>
      </w:pPr>
      <w:r w:rsidRPr="009129C2">
        <w:t>Edit the required data.</w:t>
      </w:r>
    </w:p>
    <w:p w:rsidR="00066951" w:rsidRPr="009129C2" w:rsidRDefault="00066951" w:rsidP="00066951">
      <w:pPr>
        <w:pStyle w:val="ListNumber"/>
      </w:pPr>
      <w:r w:rsidRPr="009129C2">
        <w:t xml:space="preserve">Click </w:t>
      </w:r>
      <w:r w:rsidRPr="009129C2">
        <w:rPr>
          <w:b/>
        </w:rPr>
        <w:t>Submit</w:t>
      </w:r>
      <w:r w:rsidRPr="009129C2">
        <w:t>.</w:t>
      </w:r>
    </w:p>
    <w:p w:rsidR="00066951" w:rsidRPr="009129C2" w:rsidRDefault="00066951" w:rsidP="00066951">
      <w:pPr>
        <w:pStyle w:val="BodyText"/>
      </w:pPr>
      <w:r w:rsidRPr="009129C2">
        <w:t xml:space="preserve">caTissue Suite navigates to the dashboard once the modifications are done, and the status of this request opens as </w:t>
      </w:r>
      <w:r w:rsidRPr="009129C2">
        <w:rPr>
          <w:i/>
        </w:rPr>
        <w:t>In Progress</w:t>
      </w:r>
      <w:r w:rsidRPr="009129C2">
        <w:t>.</w:t>
      </w:r>
    </w:p>
    <w:p w:rsidR="00066951" w:rsidRPr="009129C2" w:rsidRDefault="00066951" w:rsidP="00066951">
      <w:pPr>
        <w:pStyle w:val="Heading3"/>
      </w:pPr>
      <w:bookmarkStart w:id="496" w:name="_Toc288121311"/>
      <w:r w:rsidRPr="009129C2">
        <w:t>Editing a Shipment</w:t>
      </w:r>
      <w:bookmarkEnd w:id="496"/>
    </w:p>
    <w:p w:rsidR="00066951" w:rsidRPr="009129C2" w:rsidRDefault="00066951" w:rsidP="00066951">
      <w:pPr>
        <w:pStyle w:val="BodyText"/>
      </w:pPr>
      <w:r w:rsidRPr="009129C2">
        <w:t xml:space="preserve">To </w:t>
      </w:r>
      <w:r w:rsidRPr="009129C2">
        <w:fldChar w:fldCharType="begin"/>
      </w:r>
      <w:r w:rsidRPr="009129C2">
        <w:instrText xml:space="preserve"> XE "shipment:editing" </w:instrText>
      </w:r>
      <w:r w:rsidRPr="009129C2">
        <w:fldChar w:fldCharType="end"/>
      </w:r>
      <w:r w:rsidRPr="009129C2">
        <w:fldChar w:fldCharType="begin"/>
      </w:r>
      <w:r w:rsidRPr="009129C2">
        <w:instrText xml:space="preserve"> XE "editing:shipment" </w:instrText>
      </w:r>
      <w:r w:rsidRPr="009129C2">
        <w:fldChar w:fldCharType="end"/>
      </w:r>
      <w:r w:rsidRPr="009129C2">
        <w:t>edit a shipment:</w:t>
      </w:r>
    </w:p>
    <w:p w:rsidR="00066951" w:rsidRPr="009129C2" w:rsidRDefault="00066951" w:rsidP="00066951">
      <w:pPr>
        <w:pStyle w:val="ListNumber"/>
        <w:numPr>
          <w:ilvl w:val="0"/>
          <w:numId w:val="88"/>
        </w:numPr>
      </w:pPr>
      <w:r w:rsidRPr="009129C2">
        <w:t>Navigate to the dashboard.</w:t>
      </w:r>
    </w:p>
    <w:p w:rsidR="00066951" w:rsidRPr="009129C2" w:rsidRDefault="00066951" w:rsidP="00066951">
      <w:pPr>
        <w:pStyle w:val="ListNumber"/>
        <w:numPr>
          <w:ilvl w:val="0"/>
          <w:numId w:val="176"/>
        </w:numPr>
      </w:pPr>
      <w:r w:rsidRPr="009129C2">
        <w:t xml:space="preserve">Click any link for the shipment you wish to edit under the </w:t>
      </w:r>
      <w:r w:rsidRPr="009129C2">
        <w:rPr>
          <w:b/>
        </w:rPr>
        <w:t>Outgoing Shipments s</w:t>
      </w:r>
      <w:r w:rsidRPr="009129C2">
        <w:t>ection. caTissue Suite navigates to the Edit Shipment page.</w:t>
      </w:r>
    </w:p>
    <w:p w:rsidR="00066951" w:rsidRPr="009129C2" w:rsidRDefault="00066951" w:rsidP="00066951">
      <w:pPr>
        <w:pStyle w:val="ListNumber"/>
        <w:numPr>
          <w:ilvl w:val="0"/>
          <w:numId w:val="348"/>
        </w:numPr>
      </w:pPr>
      <w:r w:rsidRPr="009129C2">
        <w:t>Edit the required data.</w:t>
      </w:r>
    </w:p>
    <w:p w:rsidR="00066951" w:rsidRPr="009129C2" w:rsidRDefault="00066951" w:rsidP="00066951">
      <w:pPr>
        <w:pStyle w:val="ListNumber"/>
      </w:pPr>
      <w:r w:rsidRPr="009129C2">
        <w:t xml:space="preserve">Click </w:t>
      </w:r>
      <w:r w:rsidRPr="009129C2">
        <w:rPr>
          <w:b/>
        </w:rPr>
        <w:t>Submit</w:t>
      </w:r>
      <w:r w:rsidRPr="009129C2">
        <w:t xml:space="preserve">. </w:t>
      </w:r>
    </w:p>
    <w:p w:rsidR="00066951" w:rsidRPr="009129C2" w:rsidRDefault="00066951" w:rsidP="00066951">
      <w:pPr>
        <w:pStyle w:val="BodyText"/>
      </w:pPr>
      <w:r w:rsidRPr="009129C2">
        <w:t xml:space="preserve">caTissue Suite navigates to the dashboard once the modifications are done, and the status of this request opens as </w:t>
      </w:r>
      <w:r w:rsidRPr="009129C2">
        <w:rPr>
          <w:i/>
        </w:rPr>
        <w:t>In Transit</w:t>
      </w:r>
      <w:r w:rsidRPr="009129C2">
        <w:t>.</w:t>
      </w:r>
    </w:p>
    <w:p w:rsidR="00066951" w:rsidRPr="009129C2" w:rsidRDefault="00066951" w:rsidP="00066951"/>
    <w:p w:rsidR="00066951" w:rsidRPr="009129C2" w:rsidRDefault="00066951" w:rsidP="00066951"/>
    <w:p w:rsidR="00066951" w:rsidRPr="009129C2" w:rsidRDefault="00066951" w:rsidP="00066951">
      <w:pPr>
        <w:sectPr w:rsidR="00066951" w:rsidRPr="009129C2">
          <w:pgSz w:w="12240" w:h="15840" w:code="1"/>
          <w:pgMar w:top="1440" w:right="1440" w:bottom="1440" w:left="1440" w:header="720" w:footer="720" w:gutter="432"/>
          <w:cols w:space="720"/>
          <w:titlePg/>
          <w:docGrid w:linePitch="360"/>
        </w:sectPr>
      </w:pPr>
      <w:r w:rsidRPr="009129C2">
        <w:br w:type="page"/>
      </w:r>
    </w:p>
    <w:p w:rsidR="00066951" w:rsidRPr="009129C2" w:rsidRDefault="00066951" w:rsidP="00066951">
      <w:pPr>
        <w:pStyle w:val="Heading1"/>
        <w:numPr>
          <w:ilvl w:val="0"/>
          <w:numId w:val="5"/>
        </w:numPr>
      </w:pPr>
      <w:bookmarkStart w:id="497" w:name="_Ref275802298"/>
      <w:bookmarkStart w:id="498" w:name="_Toc288121312"/>
      <w:r w:rsidRPr="009129C2">
        <w:t>Performing Searches</w:t>
      </w:r>
      <w:bookmarkEnd w:id="497"/>
      <w:bookmarkEnd w:id="498"/>
    </w:p>
    <w:p w:rsidR="00066951" w:rsidRPr="009129C2" w:rsidRDefault="00066951" w:rsidP="00066951">
      <w:pPr>
        <w:pStyle w:val="BodyText"/>
      </w:pPr>
      <w:r w:rsidRPr="009129C2">
        <w:t>This chapter describes the types of searches that caTissue Suite supports.</w:t>
      </w:r>
    </w:p>
    <w:p w:rsidR="00066951" w:rsidRPr="009129C2" w:rsidRDefault="00066951" w:rsidP="00066951">
      <w:pPr>
        <w:pStyle w:val="BodyText"/>
      </w:pPr>
      <w:r w:rsidRPr="009129C2">
        <w:t>Topics in this chapter include:</w:t>
      </w:r>
    </w:p>
    <w:p w:rsidR="00066951" w:rsidRPr="009129C2" w:rsidRDefault="00066951" w:rsidP="00066951">
      <w:pPr>
        <w:pStyle w:val="ListBullet"/>
      </w:pPr>
      <w:fldSimple w:instr=" REF _Ref275811242 \h  \* MERGEFORMAT ">
        <w:r w:rsidR="00327542" w:rsidRPr="00327542">
          <w:rPr>
            <w:i/>
          </w:rPr>
          <w:t>Performing a Simple Search</w:t>
        </w:r>
      </w:fldSimple>
      <w:r w:rsidRPr="009129C2">
        <w:t xml:space="preserve"> on this page</w:t>
      </w:r>
    </w:p>
    <w:p w:rsidR="00066951" w:rsidRPr="009129C2" w:rsidRDefault="00066951" w:rsidP="00066951">
      <w:pPr>
        <w:pStyle w:val="ListBullet"/>
      </w:pPr>
      <w:r w:rsidRPr="009129C2">
        <w:rPr>
          <w:i/>
        </w:rPr>
        <w:t xml:space="preserve"> </w:t>
      </w:r>
      <w:fldSimple w:instr=" REF _Ref275329396 \h  \* MERGEFORMAT ">
        <w:r w:rsidR="00327542" w:rsidRPr="00327542">
          <w:rPr>
            <w:i/>
          </w:rPr>
          <w:t>Using the Advanced Query Wizard</w:t>
        </w:r>
      </w:fldSimple>
      <w:r w:rsidRPr="009129C2">
        <w:t xml:space="preserve"> on page </w:t>
      </w:r>
      <w:r w:rsidRPr="009129C2">
        <w:fldChar w:fldCharType="begin"/>
      </w:r>
      <w:r w:rsidRPr="009129C2">
        <w:instrText xml:space="preserve"> PAGEREF _Ref275329400 \h </w:instrText>
      </w:r>
      <w:r w:rsidRPr="009129C2">
        <w:fldChar w:fldCharType="separate"/>
      </w:r>
      <w:r w:rsidR="00327542">
        <w:rPr>
          <w:noProof/>
        </w:rPr>
        <w:t>216</w:t>
      </w:r>
      <w:r w:rsidRPr="009129C2">
        <w:fldChar w:fldCharType="end"/>
      </w:r>
    </w:p>
    <w:p w:rsidR="00066951" w:rsidRPr="009129C2" w:rsidRDefault="00066951" w:rsidP="00066951">
      <w:pPr>
        <w:pStyle w:val="ListBullet"/>
      </w:pPr>
      <w:fldSimple w:instr=" REF _Ref275329410 \h  \* MERGEFORMAT ">
        <w:r w:rsidR="00327542" w:rsidRPr="00327542">
          <w:rPr>
            <w:i/>
          </w:rPr>
          <w:t>Performing a Temporal Query</w:t>
        </w:r>
      </w:fldSimple>
      <w:r w:rsidRPr="009129C2">
        <w:t xml:space="preserve"> on page </w:t>
      </w:r>
      <w:r w:rsidRPr="009129C2">
        <w:fldChar w:fldCharType="begin"/>
      </w:r>
      <w:r w:rsidRPr="009129C2">
        <w:instrText xml:space="preserve"> PAGEREF _Ref275329414 \h </w:instrText>
      </w:r>
      <w:r w:rsidRPr="009129C2">
        <w:fldChar w:fldCharType="separate"/>
      </w:r>
      <w:r w:rsidR="00327542">
        <w:rPr>
          <w:noProof/>
        </w:rPr>
        <w:t>231</w:t>
      </w:r>
      <w:r w:rsidRPr="009129C2">
        <w:fldChar w:fldCharType="end"/>
      </w:r>
    </w:p>
    <w:p w:rsidR="00066951" w:rsidRPr="009129C2" w:rsidRDefault="00066951" w:rsidP="00066951">
      <w:pPr>
        <w:pStyle w:val="ListBullet"/>
      </w:pPr>
      <w:fldSimple w:instr=" REF _Ref275329420 \h  \* MERGEFORMAT ">
        <w:r w:rsidR="00327542" w:rsidRPr="00327542">
          <w:rPr>
            <w:i/>
          </w:rPr>
          <w:t>Performing a Keyword Search</w:t>
        </w:r>
      </w:fldSimple>
      <w:r w:rsidRPr="009129C2">
        <w:t xml:space="preserve"> on page </w:t>
      </w:r>
      <w:r w:rsidRPr="009129C2">
        <w:fldChar w:fldCharType="begin"/>
      </w:r>
      <w:r w:rsidRPr="009129C2">
        <w:instrText xml:space="preserve"> PAGEREF _Ref275329423 \h </w:instrText>
      </w:r>
      <w:r w:rsidRPr="009129C2">
        <w:fldChar w:fldCharType="separate"/>
      </w:r>
      <w:r w:rsidR="00327542">
        <w:rPr>
          <w:noProof/>
        </w:rPr>
        <w:t>238</w:t>
      </w:r>
      <w:r w:rsidRPr="009129C2">
        <w:fldChar w:fldCharType="end"/>
      </w:r>
    </w:p>
    <w:p w:rsidR="00066951" w:rsidRPr="009129C2" w:rsidRDefault="00066951" w:rsidP="00066951">
      <w:pPr>
        <w:pStyle w:val="Heading2"/>
      </w:pPr>
      <w:bookmarkStart w:id="499" w:name="_Ref275811242"/>
      <w:bookmarkStart w:id="500" w:name="_Toc288121313"/>
      <w:r w:rsidRPr="009129C2">
        <w:t>Performing a Simple Search</w:t>
      </w:r>
      <w:bookmarkEnd w:id="499"/>
      <w:bookmarkEnd w:id="500"/>
    </w:p>
    <w:p w:rsidR="00066951" w:rsidRPr="009129C2" w:rsidRDefault="00066951" w:rsidP="00066951">
      <w:pPr>
        <w:pStyle w:val="BodyText0"/>
      </w:pPr>
      <w:r w:rsidRPr="009129C2">
        <w:t xml:space="preserve">Once </w:t>
      </w:r>
      <w:r w:rsidRPr="009129C2">
        <w:fldChar w:fldCharType="begin"/>
      </w:r>
      <w:r w:rsidRPr="009129C2">
        <w:instrText xml:space="preserve"> XE "Search option:simple search</w:instrText>
      </w:r>
      <w:r w:rsidRPr="009129C2">
        <w:fldChar w:fldCharType="begin"/>
      </w:r>
      <w:r w:rsidRPr="009129C2">
        <w:instrText xml:space="preserve"> XE "simple search" </w:instrText>
      </w:r>
      <w:r w:rsidRPr="009129C2">
        <w:fldChar w:fldCharType="end"/>
      </w:r>
      <w:r w:rsidRPr="009129C2">
        <w:instrText xml:space="preserve">" </w:instrText>
      </w:r>
      <w:r w:rsidRPr="009129C2">
        <w:fldChar w:fldCharType="end"/>
      </w:r>
      <w:r w:rsidRPr="009129C2">
        <w:fldChar w:fldCharType="begin"/>
      </w:r>
      <w:r w:rsidRPr="009129C2">
        <w:instrText xml:space="preserve"> XE "Simple option" </w:instrText>
      </w:r>
      <w:r w:rsidRPr="009129C2">
        <w:fldChar w:fldCharType="end"/>
      </w:r>
      <w:r w:rsidRPr="009129C2">
        <w:t xml:space="preserve">you specify an object for a simple search, you can specify additional objects that are subsequently filtered based on the first object. For example, if you select </w:t>
      </w:r>
      <w:r w:rsidRPr="009129C2">
        <w:rPr>
          <w:rStyle w:val="BodyTextChar2"/>
        </w:rPr>
        <w:t>Participant</w:t>
      </w:r>
      <w:r w:rsidRPr="009129C2">
        <w:t xml:space="preserve"> as the first object, the subsequent objects available for selection include </w:t>
      </w:r>
      <w:r w:rsidRPr="009129C2">
        <w:rPr>
          <w:rStyle w:val="BodyTextChar2"/>
        </w:rPr>
        <w:t>Collection Protocol Registration and Participant</w:t>
      </w:r>
      <w:r w:rsidRPr="009129C2">
        <w:t>.</w:t>
      </w:r>
    </w:p>
    <w:p w:rsidR="00066951" w:rsidRPr="009129C2" w:rsidRDefault="00066951" w:rsidP="00066951">
      <w:pPr>
        <w:pStyle w:val="BodyText0"/>
      </w:pPr>
      <w:r w:rsidRPr="009129C2">
        <w:t xml:space="preserve">The following table outlines the fields that you can select to perform a simple search.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8"/>
        <w:gridCol w:w="6518"/>
      </w:tblGrid>
      <w:tr w:rsidR="00066951" w:rsidRPr="009129C2">
        <w:trPr>
          <w:tblHeader/>
        </w:trPr>
        <w:tc>
          <w:tcPr>
            <w:tcW w:w="2518" w:type="dxa"/>
            <w:shd w:val="clear" w:color="auto" w:fill="CCCCCC"/>
          </w:tcPr>
          <w:p w:rsidR="00066951" w:rsidRPr="009129C2" w:rsidRDefault="00066951" w:rsidP="00066951">
            <w:pPr>
              <w:pStyle w:val="TableHeader"/>
            </w:pPr>
            <w:r w:rsidRPr="009129C2">
              <w:t>Field Name</w:t>
            </w:r>
            <w:r w:rsidRPr="009129C2">
              <w:fldChar w:fldCharType="begin"/>
            </w:r>
            <w:r w:rsidRPr="009129C2">
              <w:instrText xml:space="preserve"> XE "Default view" </w:instrText>
            </w:r>
            <w:r w:rsidRPr="009129C2">
              <w:fldChar w:fldCharType="end"/>
            </w:r>
          </w:p>
        </w:tc>
        <w:tc>
          <w:tcPr>
            <w:tcW w:w="6518" w:type="dxa"/>
            <w:shd w:val="clear" w:color="auto" w:fill="CCCCCC"/>
          </w:tcPr>
          <w:p w:rsidR="00066951" w:rsidRPr="009129C2" w:rsidRDefault="00066951" w:rsidP="00066951">
            <w:pPr>
              <w:pStyle w:val="TableHeader"/>
              <w:tabs>
                <w:tab w:val="center" w:pos="3151"/>
              </w:tabs>
            </w:pPr>
            <w:r w:rsidRPr="009129C2">
              <w:t>Description</w:t>
            </w:r>
            <w:r w:rsidRPr="009129C2">
              <w:tab/>
            </w:r>
          </w:p>
        </w:tc>
      </w:tr>
      <w:tr w:rsidR="00066951" w:rsidRPr="009129C2">
        <w:tc>
          <w:tcPr>
            <w:tcW w:w="2518" w:type="dxa"/>
          </w:tcPr>
          <w:p w:rsidR="00066951" w:rsidRPr="009129C2" w:rsidRDefault="00066951" w:rsidP="00066951">
            <w:pPr>
              <w:pStyle w:val="TableText0"/>
              <w:rPr>
                <w:iCs/>
              </w:rPr>
            </w:pPr>
            <w:r w:rsidRPr="009129C2">
              <w:t>Object</w:t>
            </w:r>
          </w:p>
        </w:tc>
        <w:tc>
          <w:tcPr>
            <w:tcW w:w="6518" w:type="dxa"/>
          </w:tcPr>
          <w:p w:rsidR="00066951" w:rsidRPr="009129C2" w:rsidRDefault="00066951" w:rsidP="00066951">
            <w:pPr>
              <w:pStyle w:val="TableText0"/>
              <w:rPr>
                <w:iCs/>
              </w:rPr>
            </w:pPr>
            <w:r w:rsidRPr="009129C2">
              <w:t xml:space="preserve">All Administrative Data classes and Biospecimen classes for query. </w:t>
            </w:r>
          </w:p>
        </w:tc>
      </w:tr>
      <w:tr w:rsidR="00066951" w:rsidRPr="009129C2">
        <w:tc>
          <w:tcPr>
            <w:tcW w:w="2518" w:type="dxa"/>
          </w:tcPr>
          <w:p w:rsidR="00066951" w:rsidRPr="009129C2" w:rsidRDefault="00066951" w:rsidP="00066951">
            <w:pPr>
              <w:pStyle w:val="TableText0"/>
              <w:rPr>
                <w:iCs/>
              </w:rPr>
            </w:pPr>
            <w:r w:rsidRPr="009129C2">
              <w:t>Attribute</w:t>
            </w:r>
          </w:p>
        </w:tc>
        <w:tc>
          <w:tcPr>
            <w:tcW w:w="6518" w:type="dxa"/>
          </w:tcPr>
          <w:p w:rsidR="00066951" w:rsidRPr="009129C2" w:rsidRDefault="00066951" w:rsidP="00066951">
            <w:pPr>
              <w:pStyle w:val="TableText0"/>
            </w:pPr>
            <w:r w:rsidRPr="009129C2">
              <w:t>Multiple characteristics related to the object you select.</w:t>
            </w:r>
          </w:p>
        </w:tc>
      </w:tr>
      <w:tr w:rsidR="00066951" w:rsidRPr="009129C2">
        <w:tc>
          <w:tcPr>
            <w:tcW w:w="2518" w:type="dxa"/>
          </w:tcPr>
          <w:p w:rsidR="00066951" w:rsidRPr="009129C2" w:rsidRDefault="00066951" w:rsidP="00066951">
            <w:pPr>
              <w:pStyle w:val="TableText0"/>
            </w:pPr>
            <w:r w:rsidRPr="009129C2">
              <w:t>Condition</w:t>
            </w:r>
          </w:p>
        </w:tc>
        <w:tc>
          <w:tcPr>
            <w:tcW w:w="6518" w:type="dxa"/>
          </w:tcPr>
          <w:p w:rsidR="00066951" w:rsidRPr="009129C2" w:rsidRDefault="00066951" w:rsidP="00066951">
            <w:pPr>
              <w:pStyle w:val="TableText0"/>
              <w:rPr>
                <w:iCs/>
              </w:rPr>
            </w:pPr>
            <w:r w:rsidRPr="009129C2">
              <w:rPr>
                <w:iCs/>
              </w:rPr>
              <w:t xml:space="preserve">Various situations on which you can perform the search.  </w:t>
            </w:r>
          </w:p>
        </w:tc>
      </w:tr>
      <w:tr w:rsidR="00066951" w:rsidRPr="009129C2">
        <w:tc>
          <w:tcPr>
            <w:tcW w:w="2518" w:type="dxa"/>
          </w:tcPr>
          <w:p w:rsidR="00066951" w:rsidRPr="009129C2" w:rsidRDefault="00066951" w:rsidP="00066951">
            <w:pPr>
              <w:pStyle w:val="TableText0"/>
            </w:pPr>
            <w:r w:rsidRPr="009129C2">
              <w:t>Value</w:t>
            </w:r>
          </w:p>
        </w:tc>
        <w:tc>
          <w:tcPr>
            <w:tcW w:w="6518" w:type="dxa"/>
          </w:tcPr>
          <w:p w:rsidR="00066951" w:rsidRPr="009129C2" w:rsidRDefault="00066951" w:rsidP="00066951">
            <w:pPr>
              <w:pStyle w:val="TableText0"/>
              <w:rPr>
                <w:iCs/>
              </w:rPr>
            </w:pPr>
            <w:r w:rsidRPr="009129C2">
              <w:rPr>
                <w:iCs/>
              </w:rPr>
              <w:t xml:space="preserve">Related to the Condition field. Depending on the condition selected, you need to enter appropriate values. The values entered in this field are alphanumeric. </w:t>
            </w:r>
          </w:p>
        </w:tc>
      </w:tr>
      <w:tr w:rsidR="00066951" w:rsidRPr="009129C2">
        <w:tc>
          <w:tcPr>
            <w:tcW w:w="2518" w:type="dxa"/>
          </w:tcPr>
          <w:p w:rsidR="00066951" w:rsidRPr="009129C2" w:rsidRDefault="00066951" w:rsidP="00066951">
            <w:pPr>
              <w:pStyle w:val="TableText0"/>
            </w:pPr>
            <w:r w:rsidRPr="009129C2">
              <w:t>Operators</w:t>
            </w:r>
          </w:p>
        </w:tc>
        <w:tc>
          <w:tcPr>
            <w:tcW w:w="6518" w:type="dxa"/>
          </w:tcPr>
          <w:p w:rsidR="00066951" w:rsidRPr="009129C2" w:rsidRDefault="00066951" w:rsidP="00066951">
            <w:pPr>
              <w:pStyle w:val="TableText0"/>
            </w:pPr>
            <w:r w:rsidRPr="009129C2">
              <w:t xml:space="preserve">Operators </w:t>
            </w:r>
            <w:r w:rsidRPr="009129C2">
              <w:rPr>
                <w:i/>
              </w:rPr>
              <w:t>AND</w:t>
            </w:r>
            <w:r w:rsidRPr="009129C2">
              <w:t xml:space="preserve"> or </w:t>
            </w:r>
            <w:r w:rsidRPr="009129C2">
              <w:rPr>
                <w:i/>
              </w:rPr>
              <w:t>OR</w:t>
            </w:r>
            <w:r w:rsidRPr="009129C2">
              <w:t xml:space="preserve"> used to perform a search on more than one object. Used as connectors between two or more objects. Expressions are evaluated from top to bottom and do not have any parentheses control.</w:t>
            </w:r>
          </w:p>
        </w:tc>
      </w:tr>
    </w:tbl>
    <w:p w:rsidR="00066951" w:rsidRPr="009129C2" w:rsidRDefault="00066951" w:rsidP="00066951">
      <w:pPr>
        <w:pStyle w:val="BodyText"/>
      </w:pPr>
    </w:p>
    <w:p w:rsidR="00066951" w:rsidRPr="009129C2" w:rsidRDefault="00066951" w:rsidP="00066951">
      <w:pPr>
        <w:pStyle w:val="NoteMainbody"/>
      </w:pPr>
      <w:r w:rsidRPr="009129C2">
        <w:rPr>
          <w:b/>
        </w:rPr>
        <w:t>Note:</w:t>
      </w:r>
      <w:r w:rsidRPr="009129C2">
        <w:tab/>
        <w:t xml:space="preserve">If you select the Condition </w:t>
      </w:r>
      <w:r w:rsidRPr="009129C2">
        <w:rPr>
          <w:b/>
        </w:rPr>
        <w:t>is Null</w:t>
      </w:r>
      <w:r w:rsidRPr="009129C2">
        <w:t xml:space="preserve"> or  </w:t>
      </w:r>
      <w:r w:rsidRPr="009129C2">
        <w:rPr>
          <w:b/>
        </w:rPr>
        <w:t>is Not Null</w:t>
      </w:r>
      <w:r w:rsidRPr="009129C2">
        <w:t xml:space="preserve">, the Value is disabled.                </w:t>
      </w:r>
    </w:p>
    <w:p w:rsidR="00066951" w:rsidRPr="009129C2" w:rsidRDefault="00066951" w:rsidP="00066951">
      <w:pPr>
        <w:pStyle w:val="BodyText"/>
        <w:ind w:left="0" w:firstLine="720"/>
      </w:pPr>
      <w:r w:rsidRPr="009129C2">
        <w:t>To perform a simple search:</w:t>
      </w:r>
    </w:p>
    <w:p w:rsidR="00066951" w:rsidRPr="009129C2" w:rsidRDefault="00066951" w:rsidP="00066951">
      <w:pPr>
        <w:pStyle w:val="ListNumber"/>
        <w:numPr>
          <w:ilvl w:val="0"/>
          <w:numId w:val="89"/>
        </w:numPr>
      </w:pPr>
      <w:r w:rsidRPr="009129C2">
        <w:t xml:space="preserve">Click the </w:t>
      </w:r>
      <w:r w:rsidRPr="009129C2">
        <w:rPr>
          <w:b/>
        </w:rPr>
        <w:t>Search</w:t>
      </w:r>
      <w:r w:rsidRPr="009129C2">
        <w:t xml:space="preserve"> tab.</w:t>
      </w:r>
    </w:p>
    <w:p w:rsidR="00066951" w:rsidRPr="009129C2" w:rsidRDefault="00066951" w:rsidP="00066951">
      <w:pPr>
        <w:pStyle w:val="ListNumber"/>
        <w:numPr>
          <w:ilvl w:val="0"/>
          <w:numId w:val="178"/>
        </w:numPr>
      </w:pPr>
      <w:r w:rsidRPr="009129C2">
        <w:t xml:space="preserve">Click </w:t>
      </w:r>
      <w:r w:rsidRPr="009129C2">
        <w:rPr>
          <w:b/>
        </w:rPr>
        <w:t>Simple &gt; Search</w:t>
      </w:r>
      <w:r w:rsidRPr="009129C2">
        <w:t xml:space="preserve"> on the left pane. The Simple Search page opens.</w:t>
      </w:r>
    </w:p>
    <w:p w:rsidR="00066951" w:rsidRPr="009129C2" w:rsidRDefault="00066951" w:rsidP="00066951">
      <w:pPr>
        <w:pStyle w:val="ListNumber"/>
        <w:numPr>
          <w:ilvl w:val="0"/>
          <w:numId w:val="349"/>
        </w:numPr>
      </w:pPr>
      <w:r w:rsidRPr="009129C2">
        <w:t xml:space="preserve">Select the required object </w:t>
      </w:r>
      <w:r w:rsidRPr="009129C2">
        <w:rPr>
          <w:rStyle w:val="BodyTextChar"/>
        </w:rPr>
        <w:t>from the drop-down list under</w:t>
      </w:r>
      <w:r w:rsidRPr="009129C2">
        <w:rPr>
          <w:rStyle w:val="BodyTextChar2"/>
          <w:b/>
        </w:rPr>
        <w:t xml:space="preserve"> </w:t>
      </w:r>
      <w:r w:rsidRPr="009129C2">
        <w:t>Object.</w:t>
      </w:r>
    </w:p>
    <w:p w:rsidR="00066951" w:rsidRPr="009129C2" w:rsidRDefault="00066951" w:rsidP="00066951">
      <w:pPr>
        <w:pStyle w:val="ListNumber"/>
      </w:pPr>
      <w:r w:rsidRPr="009129C2">
        <w:t xml:space="preserve">Select the required attribute from the drop-down list under Attribute. </w:t>
      </w:r>
    </w:p>
    <w:p w:rsidR="00066951" w:rsidRPr="009129C2" w:rsidRDefault="00066951" w:rsidP="00066951">
      <w:pPr>
        <w:pStyle w:val="BodyTextIndent"/>
      </w:pPr>
      <w:r w:rsidRPr="009129C2">
        <w:t>The options in this list are filtered based on the Object you select.</w:t>
      </w:r>
    </w:p>
    <w:p w:rsidR="00066951" w:rsidRPr="009129C2" w:rsidRDefault="00066951" w:rsidP="00066951">
      <w:pPr>
        <w:pStyle w:val="ListNumber"/>
      </w:pPr>
      <w:r w:rsidRPr="009129C2">
        <w:t>Select the appropriate condition from the drop-down list under Condition.</w:t>
      </w:r>
    </w:p>
    <w:p w:rsidR="00066951" w:rsidRPr="009129C2" w:rsidRDefault="00066951" w:rsidP="00066951">
      <w:pPr>
        <w:pStyle w:val="ListNumber"/>
      </w:pPr>
      <w:r w:rsidRPr="009129C2">
        <w:t xml:space="preserve">Enter a value in the </w:t>
      </w:r>
      <w:r w:rsidRPr="009129C2">
        <w:rPr>
          <w:b/>
        </w:rPr>
        <w:t>Value</w:t>
      </w:r>
      <w:r w:rsidRPr="009129C2">
        <w:t xml:space="preserve"> field, if required. If you do not enter a value, all records are displayed based on the selected Object and Attribute.</w:t>
      </w:r>
    </w:p>
    <w:p w:rsidR="00066951" w:rsidRPr="009129C2" w:rsidRDefault="00066951" w:rsidP="00066951">
      <w:pPr>
        <w:pStyle w:val="ListNumber"/>
      </w:pPr>
      <w:r w:rsidRPr="009129C2">
        <w:t xml:space="preserve">Select an operator from the drop-down list under </w:t>
      </w:r>
      <w:r w:rsidRPr="009129C2">
        <w:rPr>
          <w:b/>
        </w:rPr>
        <w:t>Operator</w:t>
      </w:r>
      <w:r w:rsidRPr="009129C2">
        <w:t xml:space="preserve"> to connect more than one object. </w:t>
      </w:r>
    </w:p>
    <w:p w:rsidR="00066951" w:rsidRPr="009129C2" w:rsidRDefault="00066951" w:rsidP="00066951">
      <w:pPr>
        <w:pStyle w:val="ListNumber"/>
      </w:pPr>
      <w:r w:rsidRPr="009129C2">
        <w:t xml:space="preserve">Click </w:t>
      </w:r>
      <w:r w:rsidRPr="009129C2">
        <w:rPr>
          <w:b/>
        </w:rPr>
        <w:t>Add More,</w:t>
      </w:r>
      <w:r w:rsidRPr="009129C2">
        <w:t xml:space="preserve"> if required, to add a new object row to the search criterion.</w:t>
      </w:r>
    </w:p>
    <w:p w:rsidR="00066951" w:rsidRPr="009129C2" w:rsidRDefault="00066951" w:rsidP="00066951">
      <w:pPr>
        <w:pStyle w:val="ListNumber"/>
      </w:pPr>
      <w:r w:rsidRPr="009129C2">
        <w:br w:type="page"/>
        <w:t xml:space="preserve">Click </w:t>
      </w:r>
      <w:r w:rsidRPr="009129C2">
        <w:rPr>
          <w:b/>
        </w:rPr>
        <w:t>Search</w:t>
      </w:r>
      <w:r w:rsidRPr="009129C2">
        <w:t xml:space="preserve"> to view the filtered records.</w:t>
      </w:r>
    </w:p>
    <w:p w:rsidR="00066951" w:rsidRPr="009129C2" w:rsidRDefault="007A0E2C" w:rsidP="00066951">
      <w:pPr>
        <w:pStyle w:val="GraphicAnchorMain"/>
      </w:pPr>
      <w:r>
        <w:rPr>
          <w:noProof/>
        </w:rPr>
        <w:drawing>
          <wp:inline distT="0" distB="0" distL="0" distR="0">
            <wp:extent cx="5943600" cy="1628775"/>
            <wp:effectExtent l="19050" t="19050" r="19050" b="28575"/>
            <wp:docPr id="162" name="Picture 162" descr="This screen shot shows how to fill in the Simple Searc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his screen shot shows how to fill in the Simple Search page."/>
                    <pic:cNvPicPr>
                      <a:picLocks noChangeAspect="1" noChangeArrowheads="1"/>
                    </pic:cNvPicPr>
                  </pic:nvPicPr>
                  <pic:blipFill>
                    <a:blip r:embed="rId196"/>
                    <a:srcRect b="20003"/>
                    <a:stretch>
                      <a:fillRect/>
                    </a:stretch>
                  </pic:blipFill>
                  <pic:spPr bwMode="auto">
                    <a:xfrm>
                      <a:off x="0" y="0"/>
                      <a:ext cx="5943600" cy="1628775"/>
                    </a:xfrm>
                    <a:prstGeom prst="rect">
                      <a:avLst/>
                    </a:prstGeom>
                    <a:noFill/>
                    <a:ln w="6350" cmpd="sng">
                      <a:solidFill>
                        <a:srgbClr val="000000"/>
                      </a:solidFill>
                      <a:miter lim="800000"/>
                      <a:headEnd/>
                      <a:tailEnd/>
                    </a:ln>
                    <a:effectLst/>
                  </pic:spPr>
                </pic:pic>
              </a:graphicData>
            </a:graphic>
          </wp:inline>
        </w:drawing>
      </w:r>
    </w:p>
    <w:p w:rsidR="00066951" w:rsidRPr="009129C2" w:rsidRDefault="00066951" w:rsidP="00066951">
      <w:pPr>
        <w:pStyle w:val="Caption"/>
        <w:ind w:firstLine="720"/>
        <w:rPr>
          <w:rFonts w:cs="Arial"/>
        </w:rPr>
      </w:pPr>
      <w:r w:rsidRPr="009129C2">
        <w:t xml:space="preserve">Figure </w:t>
      </w:r>
      <w:fldSimple w:instr=" SEQ Figure \* ARABIC ">
        <w:r w:rsidR="00327542">
          <w:rPr>
            <w:noProof/>
          </w:rPr>
          <w:t>167</w:t>
        </w:r>
      </w:fldSimple>
      <w:r w:rsidRPr="009129C2">
        <w:t xml:space="preserve">: Define </w:t>
      </w:r>
      <w:r w:rsidRPr="009129C2">
        <w:rPr>
          <w:rFonts w:cs="Arial"/>
        </w:rPr>
        <w:t>Simple Search</w:t>
      </w:r>
    </w:p>
    <w:p w:rsidR="00066951" w:rsidRPr="009129C2" w:rsidRDefault="00066951" w:rsidP="00066951">
      <w:pPr>
        <w:pStyle w:val="BodyTextIndent"/>
      </w:pPr>
      <w:r w:rsidRPr="009129C2">
        <w:t xml:space="preserve">To delete the last object row from your query, select the check box next to the row, and click </w:t>
      </w:r>
      <w:r w:rsidRPr="009129C2">
        <w:rPr>
          <w:rStyle w:val="BodyTextChar2"/>
          <w:b/>
        </w:rPr>
        <w:t>Delete</w:t>
      </w:r>
      <w:r w:rsidRPr="009129C2">
        <w:t>.</w:t>
      </w:r>
    </w:p>
    <w:p w:rsidR="00066951" w:rsidRPr="009129C2" w:rsidRDefault="00066951" w:rsidP="00066951">
      <w:pPr>
        <w:pStyle w:val="Heading2"/>
      </w:pPr>
      <w:bookmarkStart w:id="501" w:name="_Ref275329396"/>
      <w:bookmarkStart w:id="502" w:name="_Ref275329400"/>
      <w:bookmarkStart w:id="503" w:name="_Toc288121314"/>
      <w:r w:rsidRPr="009129C2">
        <w:t>Using the Advanced Query Wizard</w:t>
      </w:r>
      <w:bookmarkEnd w:id="501"/>
      <w:bookmarkEnd w:id="502"/>
      <w:bookmarkEnd w:id="503"/>
    </w:p>
    <w:p w:rsidR="00066951" w:rsidRPr="009129C2" w:rsidRDefault="00066951" w:rsidP="00066951">
      <w:pPr>
        <w:pStyle w:val="BodyText"/>
      </w:pPr>
      <w:r w:rsidRPr="009129C2">
        <w:t xml:space="preserve">The </w:t>
      </w:r>
      <w:r w:rsidRPr="009129C2">
        <w:fldChar w:fldCharType="begin"/>
      </w:r>
      <w:r w:rsidRPr="009129C2">
        <w:instrText xml:space="preserve"> XE "advanced search" </w:instrText>
      </w:r>
      <w:r w:rsidRPr="009129C2">
        <w:fldChar w:fldCharType="end"/>
      </w:r>
      <w:r w:rsidRPr="009129C2">
        <w:fldChar w:fldCharType="begin"/>
      </w:r>
      <w:r w:rsidRPr="009129C2">
        <w:instrText xml:space="preserve"> XE "Advanced option" </w:instrText>
      </w:r>
      <w:r w:rsidRPr="009129C2">
        <w:fldChar w:fldCharType="end"/>
      </w:r>
      <w:r w:rsidRPr="009129C2">
        <w:fldChar w:fldCharType="begin"/>
      </w:r>
      <w:r w:rsidRPr="009129C2">
        <w:instrText xml:space="preserve"> XE "Advanced option" </w:instrText>
      </w:r>
      <w:r w:rsidRPr="009129C2">
        <w:fldChar w:fldCharType="end"/>
      </w:r>
      <w:r w:rsidRPr="009129C2">
        <w:t xml:space="preserve">caTissue Suite advanced query wizard provides a powerful and flexible query interface where you can query and view any data in the caTissue database. </w:t>
      </w:r>
    </w:p>
    <w:p w:rsidR="00066951" w:rsidRPr="009129C2" w:rsidRDefault="00066951" w:rsidP="00066951">
      <w:pPr>
        <w:pStyle w:val="NoteMainbody"/>
      </w:pPr>
      <w:r w:rsidRPr="009129C2">
        <w:rPr>
          <w:b/>
        </w:rPr>
        <w:t>Note:</w:t>
      </w:r>
      <w:r w:rsidRPr="009129C2">
        <w:tab/>
        <w:t>Tissue bank Administrators and Data Managers should create queries and save them for end users to use, such as Scientists and tissue bankers.</w:t>
      </w:r>
    </w:p>
    <w:p w:rsidR="00066951" w:rsidRPr="009129C2" w:rsidRDefault="00066951" w:rsidP="00066951">
      <w:pPr>
        <w:pStyle w:val="BodyText"/>
      </w:pPr>
      <w:r w:rsidRPr="009129C2">
        <w:t>To navigate to the advanced query interface:</w:t>
      </w:r>
    </w:p>
    <w:p w:rsidR="00066951" w:rsidRPr="009129C2" w:rsidRDefault="00066951" w:rsidP="00066951">
      <w:pPr>
        <w:pStyle w:val="NoteMainbody"/>
      </w:pPr>
      <w:r w:rsidRPr="009129C2">
        <w:rPr>
          <w:b/>
        </w:rPr>
        <w:t>Note:</w:t>
      </w:r>
      <w:r w:rsidRPr="009129C2">
        <w:tab/>
        <w:t xml:space="preserve">The Advanced query wizard is a text-based or concept code-based search. You are not required to use </w:t>
      </w:r>
      <w:r w:rsidRPr="009129C2">
        <w:rPr>
          <w:i/>
        </w:rPr>
        <w:t>wildcards</w:t>
      </w:r>
      <w:r w:rsidRPr="009129C2">
        <w:t xml:space="preserve"> to perform the search.</w:t>
      </w:r>
    </w:p>
    <w:p w:rsidR="00066951" w:rsidRPr="009129C2" w:rsidRDefault="00066951" w:rsidP="00066951">
      <w:pPr>
        <w:pStyle w:val="ListNumber"/>
        <w:numPr>
          <w:ilvl w:val="0"/>
          <w:numId w:val="90"/>
        </w:numPr>
      </w:pPr>
      <w:r w:rsidRPr="009129C2">
        <w:t xml:space="preserve">Click the </w:t>
      </w:r>
      <w:r w:rsidRPr="009129C2">
        <w:rPr>
          <w:b/>
        </w:rPr>
        <w:t>Search</w:t>
      </w:r>
      <w:r w:rsidRPr="009129C2">
        <w:t xml:space="preserve"> tab.</w:t>
      </w:r>
    </w:p>
    <w:p w:rsidR="00066951" w:rsidRPr="009129C2" w:rsidRDefault="00066951" w:rsidP="00066951">
      <w:pPr>
        <w:pStyle w:val="ListNumber"/>
        <w:numPr>
          <w:ilvl w:val="0"/>
          <w:numId w:val="179"/>
        </w:numPr>
      </w:pPr>
      <w:r w:rsidRPr="009129C2">
        <w:t xml:space="preserve">Click </w:t>
      </w:r>
      <w:r w:rsidRPr="009129C2">
        <w:rPr>
          <w:b/>
        </w:rPr>
        <w:t>Advanced</w:t>
      </w:r>
      <w:r w:rsidRPr="009129C2">
        <w:t>.</w:t>
      </w:r>
    </w:p>
    <w:p w:rsidR="00066951" w:rsidRPr="009129C2" w:rsidRDefault="007A0E2C" w:rsidP="00066951">
      <w:pPr>
        <w:pStyle w:val="GraphicAnchorStep"/>
        <w:rPr>
          <w:noProof/>
        </w:rPr>
      </w:pPr>
      <w:r>
        <w:rPr>
          <w:noProof/>
        </w:rPr>
        <w:drawing>
          <wp:inline distT="0" distB="0" distL="0" distR="0">
            <wp:extent cx="3609975" cy="904875"/>
            <wp:effectExtent l="19050" t="19050" r="28575" b="28575"/>
            <wp:docPr id="163" name="Picture 163" descr="This screen shot shows the Advanced Search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his screen shot shows the Advanced Search menu."/>
                    <pic:cNvPicPr>
                      <a:picLocks noChangeAspect="1" noChangeArrowheads="1"/>
                    </pic:cNvPicPr>
                  </pic:nvPicPr>
                  <pic:blipFill>
                    <a:blip r:embed="rId197"/>
                    <a:srcRect/>
                    <a:stretch>
                      <a:fillRect/>
                    </a:stretch>
                  </pic:blipFill>
                  <pic:spPr bwMode="auto">
                    <a:xfrm>
                      <a:off x="0" y="0"/>
                      <a:ext cx="3609975" cy="9048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168</w:t>
        </w:r>
      </w:fldSimple>
      <w:r w:rsidRPr="009129C2">
        <w:t xml:space="preserve">: </w:t>
      </w:r>
      <w:r w:rsidRPr="009129C2">
        <w:rPr>
          <w:noProof/>
        </w:rPr>
        <w:t>Advanced Search Menu</w:t>
      </w:r>
    </w:p>
    <w:p w:rsidR="00066951" w:rsidRPr="009129C2" w:rsidRDefault="00066951" w:rsidP="00066951">
      <w:pPr>
        <w:pStyle w:val="ListNumber"/>
        <w:numPr>
          <w:ilvl w:val="0"/>
          <w:numId w:val="350"/>
        </w:numPr>
      </w:pPr>
      <w:r w:rsidRPr="009129C2">
        <w:br w:type="page"/>
        <w:t xml:space="preserve">The query wizard walks you through the following steps to create an advanced search. </w:t>
      </w:r>
    </w:p>
    <w:p w:rsidR="00066951" w:rsidRPr="009129C2" w:rsidRDefault="00066951" w:rsidP="00066951">
      <w:pPr>
        <w:pStyle w:val="BodyText0"/>
      </w:pPr>
    </w:p>
    <w:p w:rsidR="00066951" w:rsidRPr="009129C2" w:rsidRDefault="00066951" w:rsidP="00066951">
      <w:pPr>
        <w:pStyle w:val="BodyText"/>
      </w:pPr>
      <w:r w:rsidRPr="009129C2">
        <w:t>The query wizard contains the following three steps:</w:t>
      </w:r>
    </w:p>
    <w:p w:rsidR="00066951" w:rsidRPr="009129C2" w:rsidRDefault="00066951" w:rsidP="00066951">
      <w:pPr>
        <w:pStyle w:val="ListNumber"/>
        <w:numPr>
          <w:ilvl w:val="0"/>
          <w:numId w:val="351"/>
        </w:numPr>
      </w:pPr>
      <w:r w:rsidRPr="009129C2">
        <w:t>Add Limits – define the limits (criteria or predicates) of the query.</w:t>
      </w:r>
    </w:p>
    <w:p w:rsidR="00066951" w:rsidRPr="009129C2" w:rsidRDefault="00066951" w:rsidP="00066951">
      <w:pPr>
        <w:pStyle w:val="ListNumber2"/>
        <w:numPr>
          <w:ilvl w:val="0"/>
          <w:numId w:val="406"/>
        </w:numPr>
      </w:pPr>
      <w:r w:rsidRPr="009129C2">
        <w:t>Metadata search on items of interest.</w:t>
      </w:r>
    </w:p>
    <w:p w:rsidR="00066951" w:rsidRPr="009129C2" w:rsidRDefault="00066951" w:rsidP="00066951">
      <w:pPr>
        <w:pStyle w:val="ListNumber2"/>
      </w:pPr>
      <w:r w:rsidRPr="009129C2">
        <w:t>Add limits on selected objects.</w:t>
      </w:r>
    </w:p>
    <w:p w:rsidR="00066951" w:rsidRPr="009129C2" w:rsidRDefault="00066951" w:rsidP="00066951">
      <w:pPr>
        <w:pStyle w:val="ListNumber2"/>
      </w:pPr>
      <w:r w:rsidRPr="009129C2">
        <w:t>Connect the limits.</w:t>
      </w:r>
    </w:p>
    <w:p w:rsidR="00066951" w:rsidRPr="009129C2" w:rsidRDefault="00066951" w:rsidP="00066951">
      <w:pPr>
        <w:pStyle w:val="ListNumber"/>
      </w:pPr>
      <w:r w:rsidRPr="009129C2">
        <w:t>Define View (optional).</w:t>
      </w:r>
    </w:p>
    <w:p w:rsidR="00066951" w:rsidRPr="009129C2" w:rsidRDefault="00066951" w:rsidP="00066951">
      <w:pPr>
        <w:pStyle w:val="ListNumber2"/>
        <w:numPr>
          <w:ilvl w:val="0"/>
          <w:numId w:val="405"/>
        </w:numPr>
      </w:pPr>
      <w:r w:rsidRPr="009129C2">
        <w:t>Add additional objects to the view.</w:t>
      </w:r>
    </w:p>
    <w:p w:rsidR="00066951" w:rsidRPr="009129C2" w:rsidRDefault="00066951" w:rsidP="00066951">
      <w:pPr>
        <w:pStyle w:val="ListNumber2"/>
      </w:pPr>
      <w:r w:rsidRPr="009129C2">
        <w:t>Connect newly added objects.</w:t>
      </w:r>
    </w:p>
    <w:p w:rsidR="00066951" w:rsidRPr="009129C2" w:rsidRDefault="00066951" w:rsidP="00066951">
      <w:pPr>
        <w:pStyle w:val="ListNumber"/>
      </w:pPr>
      <w:r w:rsidRPr="009129C2">
        <w:t>View Results.</w:t>
      </w:r>
    </w:p>
    <w:p w:rsidR="00066951" w:rsidRPr="009129C2" w:rsidRDefault="00066951" w:rsidP="00066951">
      <w:pPr>
        <w:pStyle w:val="ListNumber2"/>
        <w:numPr>
          <w:ilvl w:val="0"/>
          <w:numId w:val="404"/>
        </w:numPr>
      </w:pPr>
      <w:r w:rsidRPr="009129C2">
        <w:t>View results.</w:t>
      </w:r>
    </w:p>
    <w:p w:rsidR="00066951" w:rsidRPr="009129C2" w:rsidRDefault="00066951" w:rsidP="00066951">
      <w:pPr>
        <w:pStyle w:val="ListNumber2"/>
      </w:pPr>
      <w:r w:rsidRPr="009129C2">
        <w:t>Export and save the query.</w:t>
      </w:r>
    </w:p>
    <w:p w:rsidR="00066951" w:rsidRPr="009129C2" w:rsidRDefault="00066951" w:rsidP="00066951">
      <w:pPr>
        <w:pStyle w:val="ListNumber2"/>
      </w:pPr>
      <w:r w:rsidRPr="009129C2">
        <w:t>Redefine view and add to My List (shopping cart).</w:t>
      </w:r>
    </w:p>
    <w:p w:rsidR="00066951" w:rsidRPr="009129C2" w:rsidRDefault="00066951" w:rsidP="00066951">
      <w:pPr>
        <w:pStyle w:val="BodyText"/>
        <w:ind w:left="0" w:firstLine="720"/>
      </w:pPr>
      <w:r w:rsidRPr="009129C2">
        <w:t>The following figure outlines these steps.</w:t>
      </w:r>
    </w:p>
    <w:p w:rsidR="00066951" w:rsidRPr="009129C2" w:rsidRDefault="007A0E2C" w:rsidP="00066951">
      <w:pPr>
        <w:pStyle w:val="GraphicAnchorMainIndent"/>
      </w:pPr>
      <w:r>
        <w:rPr>
          <w:noProof/>
        </w:rPr>
        <w:drawing>
          <wp:inline distT="0" distB="0" distL="0" distR="0">
            <wp:extent cx="3962400" cy="3600450"/>
            <wp:effectExtent l="19050" t="0" r="0" b="0"/>
            <wp:docPr id="164" name="Object 12" descr="Workflow for the Advanced Query Wizar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2" descr="Workflow for the Advanced Query Wizard"/>
                    <pic:cNvPicPr>
                      <a:picLocks noChangeArrowheads="1"/>
                    </pic:cNvPicPr>
                  </pic:nvPicPr>
                  <pic:blipFill>
                    <a:blip r:embed="rId198"/>
                    <a:srcRect t="-226" b="-226"/>
                    <a:stretch>
                      <a:fillRect/>
                    </a:stretch>
                  </pic:blipFill>
                  <pic:spPr bwMode="auto">
                    <a:xfrm>
                      <a:off x="0" y="0"/>
                      <a:ext cx="3962400" cy="3600450"/>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169</w:t>
        </w:r>
      </w:fldSimple>
      <w:r w:rsidRPr="009129C2">
        <w:t>: Query interface features and workflow</w:t>
      </w:r>
    </w:p>
    <w:p w:rsidR="00066951" w:rsidRPr="009129C2" w:rsidRDefault="00066951" w:rsidP="00066951">
      <w:pPr>
        <w:pStyle w:val="Heading2"/>
      </w:pPr>
      <w:bookmarkStart w:id="504" w:name="_Ref275330760"/>
      <w:bookmarkStart w:id="505" w:name="_Toc288121315"/>
      <w:r w:rsidRPr="009129C2">
        <w:t>Defining Limits</w:t>
      </w:r>
      <w:bookmarkEnd w:id="504"/>
      <w:bookmarkEnd w:id="505"/>
    </w:p>
    <w:p w:rsidR="00066951" w:rsidRPr="009129C2" w:rsidRDefault="00066951" w:rsidP="00066951">
      <w:pPr>
        <w:pStyle w:val="BodyText"/>
      </w:pPr>
      <w:r w:rsidRPr="009129C2">
        <w:t xml:space="preserve">A </w:t>
      </w:r>
      <w:r w:rsidRPr="009129C2">
        <w:rPr>
          <w:i/>
        </w:rPr>
        <w:t xml:space="preserve">limit </w:t>
      </w:r>
      <w:r w:rsidRPr="009129C2">
        <w:rPr>
          <w:i/>
        </w:rPr>
        <w:fldChar w:fldCharType="begin"/>
      </w:r>
      <w:r w:rsidRPr="009129C2">
        <w:instrText xml:space="preserve"> XE "limit:defined" </w:instrText>
      </w:r>
      <w:r w:rsidRPr="009129C2">
        <w:rPr>
          <w:i/>
        </w:rPr>
        <w:fldChar w:fldCharType="end"/>
      </w:r>
      <w:r w:rsidRPr="009129C2">
        <w:t xml:space="preserve">is a condition (or criterion or predicate) on an object. One or more limits together form a query. For example, in the </w:t>
      </w:r>
      <w:r w:rsidRPr="009129C2">
        <w:rPr>
          <w:i/>
        </w:rPr>
        <w:t>all active male participant</w:t>
      </w:r>
      <w:r w:rsidRPr="009129C2">
        <w:t xml:space="preserve"> query, </w:t>
      </w:r>
      <w:r w:rsidRPr="009129C2">
        <w:rPr>
          <w:i/>
        </w:rPr>
        <w:t>active</w:t>
      </w:r>
      <w:r w:rsidRPr="009129C2">
        <w:t xml:space="preserve"> and </w:t>
      </w:r>
      <w:r w:rsidRPr="009129C2">
        <w:rPr>
          <w:i/>
        </w:rPr>
        <w:t>male</w:t>
      </w:r>
      <w:r w:rsidRPr="009129C2">
        <w:t xml:space="preserve"> are limits on the participant object. </w:t>
      </w:r>
    </w:p>
    <w:p w:rsidR="00066951" w:rsidRPr="009129C2" w:rsidRDefault="00066951" w:rsidP="00066951">
      <w:pPr>
        <w:pStyle w:val="Heading3"/>
      </w:pPr>
      <w:bookmarkStart w:id="506" w:name="_Toc288121316"/>
      <w:r w:rsidRPr="009129C2">
        <w:t>Advanced Options</w:t>
      </w:r>
      <w:bookmarkEnd w:id="506"/>
    </w:p>
    <w:p w:rsidR="00066951" w:rsidRPr="009129C2" w:rsidRDefault="00066951" w:rsidP="00066951">
      <w:pPr>
        <w:pStyle w:val="BodyText"/>
      </w:pPr>
      <w:r w:rsidRPr="009129C2">
        <w:t xml:space="preserve">If </w:t>
      </w:r>
      <w:r w:rsidRPr="009129C2">
        <w:fldChar w:fldCharType="begin"/>
      </w:r>
      <w:r w:rsidRPr="009129C2">
        <w:instrText xml:space="preserve"> XE "Advanced option:narrowing the search" </w:instrText>
      </w:r>
      <w:r w:rsidRPr="009129C2">
        <w:fldChar w:fldCharType="end"/>
      </w:r>
      <w:fldSimple w:instr=" DOCPROPERTY  ApplicationName  \* MERGEFORMAT ">
        <w:r w:rsidRPr="009129C2">
          <w:t>caTissue Suite</w:t>
        </w:r>
      </w:fldSimple>
      <w:r w:rsidRPr="009129C2">
        <w:t xml:space="preserve"> returns too many results for the category search, use </w:t>
      </w:r>
      <w:r w:rsidRPr="009129C2">
        <w:rPr>
          <w:b/>
        </w:rPr>
        <w:t>Advanced Options</w:t>
      </w:r>
      <w:r w:rsidRPr="009129C2">
        <w:t xml:space="preserve"> to narrow your search. Expand the </w:t>
      </w:r>
      <w:r w:rsidRPr="009129C2">
        <w:rPr>
          <w:b/>
        </w:rPr>
        <w:t xml:space="preserve">Advanced Options </w:t>
      </w:r>
      <w:r w:rsidRPr="009129C2">
        <w:t xml:space="preserve">list to display the options that help you refine the category search. </w:t>
      </w:r>
    </w:p>
    <w:p w:rsidR="00066951" w:rsidRPr="009129C2" w:rsidRDefault="00066951" w:rsidP="00066951">
      <w:pPr>
        <w:pStyle w:val="BodyText"/>
      </w:pPr>
      <w:r w:rsidRPr="009129C2">
        <w:t>The following figure displays the default selection of the available options:</w:t>
      </w:r>
    </w:p>
    <w:p w:rsidR="00066951" w:rsidRPr="009129C2" w:rsidRDefault="007A0E2C" w:rsidP="00066951">
      <w:pPr>
        <w:pStyle w:val="GraphicAnchorMainIndent"/>
      </w:pPr>
      <w:r>
        <w:rPr>
          <w:noProof/>
        </w:rPr>
        <w:drawing>
          <wp:inline distT="0" distB="0" distL="0" distR="0">
            <wp:extent cx="2238375" cy="1209675"/>
            <wp:effectExtent l="19050" t="19050" r="28575" b="28575"/>
            <wp:docPr id="165" name="Picture 165" descr="This screen shot shows the Advanced Options for the Advanced Query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This screen shot shows the Advanced Options for the Advanced Query Wizard."/>
                    <pic:cNvPicPr>
                      <a:picLocks noChangeAspect="1" noChangeArrowheads="1"/>
                    </pic:cNvPicPr>
                  </pic:nvPicPr>
                  <pic:blipFill>
                    <a:blip r:embed="rId199"/>
                    <a:srcRect/>
                    <a:stretch>
                      <a:fillRect/>
                    </a:stretch>
                  </pic:blipFill>
                  <pic:spPr bwMode="auto">
                    <a:xfrm>
                      <a:off x="0" y="0"/>
                      <a:ext cx="2238375" cy="12096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170</w:t>
        </w:r>
      </w:fldSimple>
      <w:r w:rsidRPr="009129C2">
        <w:t>: Advanced Options</w:t>
      </w:r>
    </w:p>
    <w:p w:rsidR="00066951" w:rsidRPr="009129C2" w:rsidRDefault="00066951" w:rsidP="00066951">
      <w:pPr>
        <w:pStyle w:val="BodyText"/>
      </w:pPr>
      <w:r w:rsidRPr="009129C2">
        <w:br w:type="page"/>
        <w:t>The following table lists and describes the advanced option.</w:t>
      </w:r>
      <w:r w:rsidRPr="009129C2">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44"/>
        <w:gridCol w:w="7100"/>
        <w:tblGridChange w:id="507">
          <w:tblGrid>
            <w:gridCol w:w="2044"/>
            <w:gridCol w:w="7100"/>
          </w:tblGrid>
        </w:tblGridChange>
      </w:tblGrid>
      <w:tr w:rsidR="00066951" w:rsidRPr="009129C2">
        <w:trPr>
          <w:tblHeader/>
        </w:trPr>
        <w:tc>
          <w:tcPr>
            <w:tcW w:w="2044" w:type="dxa"/>
            <w:tcBorders>
              <w:bottom w:val="single" w:sz="4" w:space="0" w:color="auto"/>
            </w:tcBorders>
            <w:shd w:val="clear" w:color="auto" w:fill="D9D9D9"/>
          </w:tcPr>
          <w:p w:rsidR="00066951" w:rsidRPr="009129C2" w:rsidRDefault="00066951" w:rsidP="00066951">
            <w:pPr>
              <w:pStyle w:val="TableHeader"/>
            </w:pPr>
            <w:r w:rsidRPr="009129C2">
              <w:t>Option</w:t>
            </w:r>
          </w:p>
        </w:tc>
        <w:tc>
          <w:tcPr>
            <w:tcW w:w="7100" w:type="dxa"/>
            <w:tcBorders>
              <w:bottom w:val="single" w:sz="4" w:space="0" w:color="auto"/>
            </w:tcBorders>
            <w:shd w:val="clear" w:color="auto" w:fill="D9D9D9"/>
          </w:tcPr>
          <w:p w:rsidR="00066951" w:rsidRPr="009129C2" w:rsidRDefault="00066951" w:rsidP="00066951">
            <w:pPr>
              <w:pStyle w:val="TableHeader"/>
            </w:pPr>
            <w:r w:rsidRPr="009129C2">
              <w:t>Description</w:t>
            </w:r>
          </w:p>
        </w:tc>
      </w:tr>
      <w:tr w:rsidR="00066951" w:rsidRPr="009129C2">
        <w:tc>
          <w:tcPr>
            <w:tcW w:w="9144" w:type="dxa"/>
            <w:gridSpan w:val="2"/>
            <w:shd w:val="clear" w:color="auto" w:fill="CCCCCC"/>
          </w:tcPr>
          <w:p w:rsidR="00066951" w:rsidRPr="009129C2" w:rsidRDefault="00066951" w:rsidP="00066951">
            <w:pPr>
              <w:pStyle w:val="TableHeaderCenter"/>
              <w:tabs>
                <w:tab w:val="left" w:pos="1920"/>
                <w:tab w:val="center" w:pos="4464"/>
              </w:tabs>
              <w:jc w:val="left"/>
            </w:pPr>
            <w:r w:rsidRPr="009129C2">
              <w:tab/>
            </w:r>
            <w:r w:rsidRPr="009129C2">
              <w:tab/>
              <w:t>Check Boxes</w:t>
            </w:r>
          </w:p>
        </w:tc>
      </w:tr>
      <w:tr w:rsidR="00066951" w:rsidRPr="009129C2">
        <w:tc>
          <w:tcPr>
            <w:tcW w:w="2044" w:type="dxa"/>
          </w:tcPr>
          <w:p w:rsidR="00066951" w:rsidRPr="009129C2" w:rsidRDefault="00066951" w:rsidP="00066951">
            <w:pPr>
              <w:pStyle w:val="TableText0"/>
            </w:pPr>
            <w:r w:rsidRPr="009129C2">
              <w:t>Class</w:t>
            </w:r>
          </w:p>
        </w:tc>
        <w:tc>
          <w:tcPr>
            <w:tcW w:w="7100" w:type="dxa"/>
          </w:tcPr>
          <w:p w:rsidR="00066951" w:rsidRPr="009129C2" w:rsidRDefault="00066951" w:rsidP="00066951">
            <w:pPr>
              <w:pStyle w:val="TableText0"/>
            </w:pPr>
            <w:r w:rsidRPr="009129C2">
              <w:t>Includes the class names in the search.</w:t>
            </w:r>
          </w:p>
        </w:tc>
      </w:tr>
      <w:tr w:rsidR="00066951" w:rsidRPr="009129C2">
        <w:tc>
          <w:tcPr>
            <w:tcW w:w="2044" w:type="dxa"/>
          </w:tcPr>
          <w:p w:rsidR="00066951" w:rsidRPr="009129C2" w:rsidRDefault="00066951" w:rsidP="00066951">
            <w:pPr>
              <w:pStyle w:val="TableText0"/>
            </w:pPr>
            <w:r w:rsidRPr="009129C2">
              <w:t>Attribute</w:t>
            </w:r>
          </w:p>
        </w:tc>
        <w:tc>
          <w:tcPr>
            <w:tcW w:w="7100" w:type="dxa"/>
          </w:tcPr>
          <w:p w:rsidR="00066951" w:rsidRPr="009129C2" w:rsidRDefault="00066951" w:rsidP="00066951">
            <w:pPr>
              <w:pStyle w:val="TableText0"/>
            </w:pPr>
            <w:r w:rsidRPr="009129C2">
              <w:t xml:space="preserve">Also known as data element, this is the lowest unit of the items that can be searched. A class contains many attributes. </w:t>
            </w:r>
          </w:p>
          <w:p w:rsidR="00066951" w:rsidRPr="009129C2" w:rsidRDefault="00066951" w:rsidP="00066951">
            <w:pPr>
              <w:pStyle w:val="TableText0"/>
            </w:pPr>
            <w:r w:rsidRPr="009129C2">
              <w:t>Select this check box to include the individual attribute names in the search.</w:t>
            </w:r>
          </w:p>
          <w:p w:rsidR="00066951" w:rsidRPr="009129C2" w:rsidRDefault="00066951" w:rsidP="00066951">
            <w:pPr>
              <w:pStyle w:val="TableText0"/>
            </w:pPr>
            <w:r w:rsidRPr="009129C2">
              <w:t xml:space="preserve">For example, if you select </w:t>
            </w:r>
            <w:r w:rsidRPr="009129C2">
              <w:rPr>
                <w:i/>
              </w:rPr>
              <w:t>attribute</w:t>
            </w:r>
            <w:r w:rsidRPr="009129C2">
              <w:t xml:space="preserve"> and search for </w:t>
            </w:r>
            <w:r w:rsidRPr="009129C2">
              <w:rPr>
                <w:i/>
              </w:rPr>
              <w:t>gender</w:t>
            </w:r>
            <w:r w:rsidRPr="009129C2">
              <w:t xml:space="preserve">, </w:t>
            </w:r>
            <w:fldSimple w:instr=" DOCPROPERTY  ApplicationName  \* MERGEFORMAT ">
              <w:r w:rsidRPr="009129C2">
                <w:t>caTissue Suite</w:t>
              </w:r>
            </w:fldSimple>
            <w:r w:rsidRPr="009129C2">
              <w:t xml:space="preserve"> displays the Participant category as it contains the </w:t>
            </w:r>
            <w:r w:rsidRPr="009129C2">
              <w:rPr>
                <w:i/>
              </w:rPr>
              <w:t>Gender</w:t>
            </w:r>
            <w:r w:rsidRPr="009129C2">
              <w:t xml:space="preserve"> attribute.</w:t>
            </w:r>
          </w:p>
        </w:tc>
      </w:tr>
      <w:tr w:rsidR="00066951" w:rsidRPr="009129C2">
        <w:tc>
          <w:tcPr>
            <w:tcW w:w="2044" w:type="dxa"/>
          </w:tcPr>
          <w:p w:rsidR="00066951" w:rsidRPr="009129C2" w:rsidRDefault="00066951" w:rsidP="00066951">
            <w:pPr>
              <w:pStyle w:val="TableText0"/>
            </w:pPr>
            <w:r w:rsidRPr="009129C2">
              <w:t>Permissible Values</w:t>
            </w:r>
          </w:p>
        </w:tc>
        <w:tc>
          <w:tcPr>
            <w:tcW w:w="7100" w:type="dxa"/>
          </w:tcPr>
          <w:p w:rsidR="00066951" w:rsidRPr="009129C2" w:rsidRDefault="00066951" w:rsidP="00066951">
            <w:pPr>
              <w:pStyle w:val="TableText0"/>
            </w:pPr>
            <w:r w:rsidRPr="009129C2">
              <w:t xml:space="preserve">Some attributes contain a fixed set of values like Gender is Male, Female, or Unspecified. This fixed set is known as </w:t>
            </w:r>
            <w:r w:rsidRPr="009129C2">
              <w:rPr>
                <w:rStyle w:val="BodyTextChar2"/>
                <w:rFonts w:ascii="Arial" w:hAnsi="Arial"/>
                <w:sz w:val="18"/>
                <w:lang w:bidi="ar-SA"/>
              </w:rPr>
              <w:t>Permissible Values</w:t>
            </w:r>
            <w:r w:rsidRPr="009129C2">
              <w:t>.</w:t>
            </w:r>
          </w:p>
          <w:p w:rsidR="00066951" w:rsidRPr="009129C2" w:rsidRDefault="00066951" w:rsidP="00066951">
            <w:pPr>
              <w:pStyle w:val="TableText0"/>
            </w:pPr>
            <w:r w:rsidRPr="009129C2">
              <w:t xml:space="preserve">Select this check box to include the permissible values in the search. For example: if you select the permissible value as </w:t>
            </w:r>
            <w:r w:rsidRPr="009129C2">
              <w:rPr>
                <w:i/>
              </w:rPr>
              <w:t>Male</w:t>
            </w:r>
            <w:r w:rsidRPr="009129C2">
              <w:t xml:space="preserve">, </w:t>
            </w:r>
            <w:fldSimple w:instr=" DOCPROPERTY  ApplicationName  \* MERGEFORMAT ">
              <w:r w:rsidRPr="009129C2">
                <w:t>caTissue Suite</w:t>
              </w:r>
            </w:fldSimple>
            <w:r w:rsidRPr="009129C2">
              <w:t xml:space="preserve"> will display the Participant class as it contains the </w:t>
            </w:r>
            <w:r w:rsidRPr="009129C2">
              <w:rPr>
                <w:i/>
              </w:rPr>
              <w:t>Gender</w:t>
            </w:r>
            <w:r w:rsidRPr="009129C2">
              <w:t xml:space="preserve"> attribute. This attribute contains a permissible value </w:t>
            </w:r>
            <w:r w:rsidRPr="009129C2">
              <w:rPr>
                <w:i/>
              </w:rPr>
              <w:t>Male</w:t>
            </w:r>
            <w:r w:rsidRPr="009129C2">
              <w:t xml:space="preserve"> </w:t>
            </w:r>
            <w:r w:rsidRPr="009129C2">
              <w:rPr>
                <w:i/>
              </w:rPr>
              <w:t>Gender</w:t>
            </w:r>
            <w:r w:rsidRPr="009129C2">
              <w:t>.</w:t>
            </w:r>
          </w:p>
        </w:tc>
      </w:tr>
      <w:tr w:rsidR="00066951" w:rsidRPr="009129C2">
        <w:trPr>
          <w:trHeight w:val="458"/>
        </w:trPr>
        <w:tc>
          <w:tcPr>
            <w:tcW w:w="2044" w:type="dxa"/>
            <w:tcBorders>
              <w:bottom w:val="single" w:sz="4" w:space="0" w:color="auto"/>
            </w:tcBorders>
          </w:tcPr>
          <w:p w:rsidR="00066951" w:rsidRPr="009129C2" w:rsidRDefault="00066951" w:rsidP="00066951">
            <w:pPr>
              <w:pStyle w:val="TableText0"/>
            </w:pPr>
            <w:r w:rsidRPr="009129C2">
              <w:t>Include Description</w:t>
            </w:r>
          </w:p>
        </w:tc>
        <w:tc>
          <w:tcPr>
            <w:tcW w:w="7100" w:type="dxa"/>
            <w:tcBorders>
              <w:bottom w:val="single" w:sz="4" w:space="0" w:color="auto"/>
            </w:tcBorders>
          </w:tcPr>
          <w:p w:rsidR="00066951" w:rsidRPr="009129C2" w:rsidRDefault="00066951" w:rsidP="00066951">
            <w:pPr>
              <w:pStyle w:val="TableText0"/>
            </w:pPr>
            <w:r w:rsidRPr="009129C2">
              <w:t>Includes the description text in the search. This option is disabled if you select the Permissible Values check box.</w:t>
            </w:r>
          </w:p>
        </w:tc>
      </w:tr>
      <w:tr w:rsidR="00066951" w:rsidRPr="009129C2">
        <w:tc>
          <w:tcPr>
            <w:tcW w:w="9144" w:type="dxa"/>
            <w:gridSpan w:val="2"/>
            <w:shd w:val="clear" w:color="auto" w:fill="CCCCCC"/>
          </w:tcPr>
          <w:p w:rsidR="00066951" w:rsidRPr="009129C2" w:rsidRDefault="00066951" w:rsidP="00066951">
            <w:pPr>
              <w:pStyle w:val="TableHeaderCenter"/>
            </w:pPr>
            <w:r w:rsidRPr="009129C2">
              <w:t>Option Buttons</w:t>
            </w:r>
          </w:p>
        </w:tc>
      </w:tr>
      <w:tr w:rsidR="00066951" w:rsidRPr="009129C2">
        <w:tc>
          <w:tcPr>
            <w:tcW w:w="2044" w:type="dxa"/>
          </w:tcPr>
          <w:p w:rsidR="00066951" w:rsidRPr="009129C2" w:rsidRDefault="00066951" w:rsidP="00066951">
            <w:pPr>
              <w:pStyle w:val="TableText0"/>
            </w:pPr>
            <w:r w:rsidRPr="009129C2">
              <w:t>Text</w:t>
            </w:r>
          </w:p>
        </w:tc>
        <w:tc>
          <w:tcPr>
            <w:tcW w:w="7100" w:type="dxa"/>
          </w:tcPr>
          <w:p w:rsidR="00066951" w:rsidRPr="009129C2" w:rsidRDefault="00066951" w:rsidP="00066951">
            <w:pPr>
              <w:pStyle w:val="TableText0"/>
            </w:pPr>
            <w:fldSimple w:instr=" DOCPROPERTY  ApplicationName  \* MERGEFORMAT ">
              <w:r w:rsidRPr="009129C2">
                <w:t>caTissue Suite</w:t>
              </w:r>
            </w:fldSimple>
            <w:r w:rsidRPr="009129C2">
              <w:t xml:space="preserve"> matches the search string entered with the name of the class, its attributes, or the permissible values based on the text. </w:t>
            </w:r>
          </w:p>
          <w:p w:rsidR="00066951" w:rsidRPr="009129C2" w:rsidRDefault="00066951" w:rsidP="00066951">
            <w:pPr>
              <w:pStyle w:val="TableText0"/>
            </w:pPr>
            <w:r w:rsidRPr="009129C2">
              <w:t xml:space="preserve">This is the simplest, most commonly-used way of searching a category. </w:t>
            </w:r>
          </w:p>
        </w:tc>
      </w:tr>
      <w:tr w:rsidR="00066951" w:rsidRPr="009129C2">
        <w:tc>
          <w:tcPr>
            <w:tcW w:w="2044" w:type="dxa"/>
          </w:tcPr>
          <w:p w:rsidR="00066951" w:rsidRPr="009129C2" w:rsidRDefault="00066951" w:rsidP="00066951">
            <w:pPr>
              <w:pStyle w:val="TableText0"/>
            </w:pPr>
            <w:r w:rsidRPr="009129C2">
              <w:t>Concept Code</w:t>
            </w:r>
          </w:p>
        </w:tc>
        <w:tc>
          <w:tcPr>
            <w:tcW w:w="7100" w:type="dxa"/>
          </w:tcPr>
          <w:p w:rsidR="00066951" w:rsidRPr="009129C2" w:rsidRDefault="00066951" w:rsidP="00066951">
            <w:pPr>
              <w:pStyle w:val="TableText0"/>
              <w:rPr>
                <w:rFonts w:ascii="Verdana" w:hAnsi="Verdana"/>
                <w:color w:val="000000"/>
                <w:sz w:val="16"/>
                <w:szCs w:val="16"/>
              </w:rPr>
            </w:pPr>
            <w:r w:rsidRPr="009129C2">
              <w:t xml:space="preserve">A concept code is a </w:t>
            </w:r>
            <w:r w:rsidRPr="009129C2">
              <w:rPr>
                <w:color w:val="000000"/>
              </w:rPr>
              <w:t>concept unique identifier within the NCI Enterprise Vocabulary Service's NCI Thesaurus</w:t>
            </w:r>
            <w:r w:rsidRPr="009129C2">
              <w:rPr>
                <w:rFonts w:ascii="Verdana" w:hAnsi="Verdana"/>
                <w:color w:val="000000"/>
                <w:sz w:val="16"/>
                <w:szCs w:val="16"/>
              </w:rPr>
              <w:t xml:space="preserve">. </w:t>
            </w:r>
          </w:p>
          <w:p w:rsidR="00066951" w:rsidRPr="009129C2" w:rsidRDefault="00066951" w:rsidP="00066951">
            <w:pPr>
              <w:pStyle w:val="TableText0"/>
            </w:pPr>
            <w:fldSimple w:instr=" DOCPROPERTY  ApplicationName  \* MERGEFORMAT ">
              <w:r w:rsidRPr="009129C2">
                <w:t>caTissue Suite</w:t>
              </w:r>
            </w:fldSimple>
            <w:r w:rsidRPr="009129C2">
              <w:t xml:space="preserve"> treats the search string as an EVS concept code. </w:t>
            </w:r>
            <w:fldSimple w:instr=" DOCPROPERTY  ApplicationName  \* MERGEFORMAT ">
              <w:r w:rsidRPr="009129C2">
                <w:t>caTissue Suite</w:t>
              </w:r>
            </w:fldSimple>
            <w:r w:rsidRPr="009129C2">
              <w:t xml:space="preserve"> matches this concept code with the concept code of the class, its attributes, or the permissible values. The results contain matching categories.</w:t>
            </w:r>
          </w:p>
          <w:p w:rsidR="00066951" w:rsidRPr="009129C2" w:rsidRDefault="00066951" w:rsidP="00066951">
            <w:pPr>
              <w:pStyle w:val="TableText0"/>
            </w:pPr>
            <w:r w:rsidRPr="009129C2">
              <w:rPr>
                <w:b/>
              </w:rPr>
              <w:t>Note</w:t>
            </w:r>
            <w:r w:rsidRPr="009129C2">
              <w:t>:</w:t>
            </w:r>
            <w:r w:rsidRPr="009129C2">
              <w:rPr>
                <w:b/>
              </w:rPr>
              <w:t xml:space="preserve"> </w:t>
            </w:r>
            <w:r w:rsidRPr="009129C2">
              <w:t>The</w:t>
            </w:r>
            <w:r w:rsidRPr="009129C2">
              <w:rPr>
                <w:b/>
              </w:rPr>
              <w:t xml:space="preserve"> </w:t>
            </w:r>
            <w:r w:rsidRPr="009129C2">
              <w:rPr>
                <w:rStyle w:val="BodyTextChar2"/>
                <w:rFonts w:ascii="Arial" w:hAnsi="Arial"/>
                <w:sz w:val="18"/>
                <w:lang w:bidi="ar-SA"/>
              </w:rPr>
              <w:t>Include Description</w:t>
            </w:r>
            <w:r w:rsidRPr="009129C2">
              <w:t xml:space="preserve"> check box is enabled only for a text-based search if you select the </w:t>
            </w:r>
            <w:r w:rsidRPr="009129C2">
              <w:rPr>
                <w:rStyle w:val="BodyTextChar2"/>
                <w:rFonts w:ascii="Arial" w:hAnsi="Arial"/>
                <w:sz w:val="18"/>
                <w:lang w:bidi="ar-SA"/>
              </w:rPr>
              <w:t>Class</w:t>
            </w:r>
            <w:r w:rsidRPr="009129C2">
              <w:t xml:space="preserve"> check box, the </w:t>
            </w:r>
            <w:r w:rsidRPr="009129C2">
              <w:rPr>
                <w:rStyle w:val="BodyTextChar2"/>
                <w:rFonts w:ascii="Arial" w:hAnsi="Arial"/>
                <w:sz w:val="18"/>
                <w:lang w:bidi="ar-SA"/>
              </w:rPr>
              <w:t>Attribute</w:t>
            </w:r>
            <w:r w:rsidRPr="009129C2">
              <w:t xml:space="preserve"> check box, or both.</w:t>
            </w:r>
          </w:p>
          <w:p w:rsidR="00066951" w:rsidRPr="009129C2" w:rsidRDefault="00066951" w:rsidP="00066951">
            <w:pPr>
              <w:pStyle w:val="TableText0"/>
            </w:pPr>
            <w:r w:rsidRPr="009129C2">
              <w:t>This option is currently disabled as the functionality is under construction.</w:t>
            </w:r>
          </w:p>
        </w:tc>
      </w:tr>
    </w:tbl>
    <w:p w:rsidR="00066951" w:rsidRPr="009129C2" w:rsidRDefault="00066951" w:rsidP="00066951">
      <w:pPr>
        <w:pStyle w:val="BodyText"/>
      </w:pPr>
    </w:p>
    <w:p w:rsidR="00066951" w:rsidRPr="009129C2" w:rsidRDefault="00066951" w:rsidP="00066951">
      <w:pPr>
        <w:pStyle w:val="BodyText"/>
      </w:pPr>
      <w:r w:rsidRPr="009129C2">
        <w:t>To define limits:</w:t>
      </w:r>
    </w:p>
    <w:p w:rsidR="00327542" w:rsidRPr="009129C2" w:rsidRDefault="00066951" w:rsidP="00066951">
      <w:pPr>
        <w:pStyle w:val="ListBullet"/>
        <w:rPr>
          <w:rStyle w:val="Emphasis"/>
        </w:rPr>
      </w:pPr>
      <w:r w:rsidRPr="009129C2">
        <w:rPr>
          <w:rStyle w:val="Emphasis"/>
        </w:rPr>
        <w:fldChar w:fldCharType="begin"/>
      </w:r>
      <w:r w:rsidRPr="009129C2">
        <w:rPr>
          <w:rStyle w:val="Emphasis"/>
        </w:rPr>
        <w:instrText xml:space="preserve"> REF _Ref275329577 \h </w:instrText>
      </w:r>
      <w:r w:rsidRPr="009129C2">
        <w:rPr>
          <w:rStyle w:val="Emphasis"/>
        </w:rPr>
      </w:r>
      <w:r w:rsidRPr="009129C2">
        <w:rPr>
          <w:rStyle w:val="Emphasis"/>
        </w:rPr>
        <w:instrText xml:space="preserve"> \* MERGEFORMAT </w:instrText>
      </w:r>
      <w:r w:rsidRPr="009129C2">
        <w:rPr>
          <w:rStyle w:val="Emphasis"/>
        </w:rPr>
        <w:fldChar w:fldCharType="separate"/>
      </w:r>
    </w:p>
    <w:p w:rsidR="00066951" w:rsidRPr="009129C2" w:rsidRDefault="00327542" w:rsidP="00066951">
      <w:pPr>
        <w:pStyle w:val="ListBullet"/>
        <w:rPr>
          <w:rStyle w:val="Emphasis"/>
        </w:rPr>
      </w:pPr>
      <w:r w:rsidRPr="00327542">
        <w:rPr>
          <w:rStyle w:val="Emphasis"/>
        </w:rPr>
        <w:t xml:space="preserve">1 Performing a Metadata </w:t>
      </w:r>
      <w:r w:rsidRPr="009129C2">
        <w:t>Search</w:t>
      </w:r>
      <w:r w:rsidR="00066951" w:rsidRPr="009129C2">
        <w:rPr>
          <w:rStyle w:val="Emphasis"/>
        </w:rPr>
        <w:fldChar w:fldCharType="end"/>
      </w:r>
    </w:p>
    <w:p w:rsidR="00066951" w:rsidRPr="009129C2" w:rsidRDefault="00066951" w:rsidP="00066951">
      <w:pPr>
        <w:pStyle w:val="ListBullet"/>
        <w:rPr>
          <w:rStyle w:val="Emphasis"/>
        </w:rPr>
      </w:pPr>
      <w:fldSimple w:instr=" REF _Ref275329579 \h  \* MERGEFORMAT ">
        <w:r w:rsidR="00327542" w:rsidRPr="00327542">
          <w:rPr>
            <w:rStyle w:val="Emphasis"/>
          </w:rPr>
          <w:t>2 Defining Limits</w:t>
        </w:r>
      </w:fldSimple>
    </w:p>
    <w:p w:rsidR="00066951" w:rsidRPr="009129C2" w:rsidRDefault="00066951" w:rsidP="00066951">
      <w:pPr>
        <w:pStyle w:val="ListBullet"/>
        <w:rPr>
          <w:rStyle w:val="Emphasis"/>
        </w:rPr>
      </w:pPr>
      <w:fldSimple w:instr=" REF _Ref275329583 \h  \* MERGEFORMAT ">
        <w:r w:rsidR="00327542" w:rsidRPr="00327542">
          <w:rPr>
            <w:rStyle w:val="Emphasis"/>
          </w:rPr>
          <w:t>3 Displaying the Diagrammatic View</w:t>
        </w:r>
      </w:fldSimple>
      <w:bookmarkStart w:id="508" w:name="_Ref275329577"/>
    </w:p>
    <w:p w:rsidR="00066951" w:rsidRPr="009129C2" w:rsidRDefault="00066951" w:rsidP="00066951">
      <w:pPr>
        <w:pStyle w:val="Heading4"/>
      </w:pPr>
      <w:r w:rsidRPr="009129C2">
        <w:t>1 Performing a Metadata Search</w:t>
      </w:r>
      <w:bookmarkEnd w:id="508"/>
    </w:p>
    <w:p w:rsidR="00066951" w:rsidRPr="009129C2" w:rsidRDefault="00066951" w:rsidP="00066951">
      <w:pPr>
        <w:pStyle w:val="BodyText"/>
      </w:pPr>
      <w:r w:rsidRPr="009129C2">
        <w:t xml:space="preserve">To </w:t>
      </w:r>
      <w:r w:rsidRPr="009129C2">
        <w:fldChar w:fldCharType="begin"/>
      </w:r>
      <w:r w:rsidRPr="009129C2">
        <w:instrText xml:space="preserve"> XE "metadata search" </w:instrText>
      </w:r>
      <w:r w:rsidRPr="009129C2">
        <w:fldChar w:fldCharType="end"/>
      </w:r>
      <w:r w:rsidRPr="009129C2">
        <w:t>search for objects to which you want to add limits, perform a metadata search:</w:t>
      </w:r>
    </w:p>
    <w:p w:rsidR="00066951" w:rsidRPr="009129C2" w:rsidRDefault="00066951" w:rsidP="00066951">
      <w:pPr>
        <w:pStyle w:val="ListNumber"/>
        <w:numPr>
          <w:ilvl w:val="0"/>
          <w:numId w:val="91"/>
        </w:numPr>
      </w:pPr>
      <w:r w:rsidRPr="009129C2">
        <w:t>Enter a keyword in the search text box.</w:t>
      </w:r>
    </w:p>
    <w:p w:rsidR="00066951" w:rsidRPr="009129C2" w:rsidRDefault="00066951" w:rsidP="00066951">
      <w:pPr>
        <w:pStyle w:val="ListNumber"/>
        <w:numPr>
          <w:ilvl w:val="0"/>
          <w:numId w:val="180"/>
        </w:numPr>
      </w:pPr>
      <w:r w:rsidRPr="009129C2">
        <w:t xml:space="preserve">Click </w:t>
      </w:r>
      <w:r w:rsidRPr="009129C2">
        <w:rPr>
          <w:b/>
        </w:rPr>
        <w:t>Go</w:t>
      </w:r>
      <w:r w:rsidRPr="009129C2">
        <w:t xml:space="preserve"> </w:t>
      </w:r>
      <w:fldSimple w:instr=" DOCPROPERTY  ApplicationName  \* MERGEFORMAT ">
        <w:r w:rsidRPr="009129C2">
          <w:t>caTissue Suite</w:t>
        </w:r>
      </w:fldSimple>
      <w:r w:rsidRPr="009129C2">
        <w:t xml:space="preserve"> displays the list of matching objects.</w:t>
      </w:r>
    </w:p>
    <w:p w:rsidR="00066951" w:rsidRPr="009129C2" w:rsidRDefault="00066951" w:rsidP="00066951">
      <w:pPr>
        <w:pStyle w:val="ListNumber"/>
        <w:numPr>
          <w:ilvl w:val="0"/>
          <w:numId w:val="352"/>
        </w:numPr>
      </w:pPr>
      <w:r w:rsidRPr="009129C2">
        <w:t>Click the object of interest to enter the details of the limit on the right pane.</w:t>
      </w:r>
    </w:p>
    <w:p w:rsidR="00066951" w:rsidRPr="009129C2" w:rsidRDefault="00066951" w:rsidP="00066951">
      <w:pPr>
        <w:pStyle w:val="NoteInList"/>
      </w:pPr>
      <w:r w:rsidRPr="009129C2">
        <w:rPr>
          <w:b/>
        </w:rPr>
        <w:t>Note:</w:t>
      </w:r>
      <w:r w:rsidRPr="009129C2">
        <w:rPr>
          <w:b/>
        </w:rPr>
        <w:tab/>
      </w:r>
      <w:r w:rsidRPr="009129C2">
        <w:t xml:space="preserve">If </w:t>
      </w:r>
      <w:fldSimple w:instr=" DOCPROPERTY  ApplicationName  \* MERGEFORMAT ">
        <w:r w:rsidRPr="009129C2">
          <w:t>caTissue Suite</w:t>
        </w:r>
      </w:fldSimple>
      <w:r w:rsidRPr="009129C2">
        <w:t xml:space="preserve">  returns too many results, you can fine-tune the search. See </w:t>
      </w:r>
      <w:r w:rsidRPr="009129C2">
        <w:rPr>
          <w:rStyle w:val="Emphasis"/>
        </w:rPr>
        <w:fldChar w:fldCharType="begin"/>
      </w:r>
      <w:r w:rsidRPr="009129C2">
        <w:rPr>
          <w:rStyle w:val="Emphasis"/>
        </w:rPr>
        <w:instrText xml:space="preserve"> REF _Ref275716003 \h  \* MERGEFORMAT </w:instrText>
      </w:r>
      <w:r w:rsidRPr="009129C2">
        <w:rPr>
          <w:rStyle w:val="Emphasis"/>
        </w:rPr>
        <w:fldChar w:fldCharType="separate"/>
      </w:r>
      <w:r w:rsidR="00327542">
        <w:rPr>
          <w:rStyle w:val="Emphasis"/>
          <w:b/>
          <w:bCs/>
        </w:rPr>
        <w:t>Error! Reference source not found.</w:t>
      </w:r>
      <w:r w:rsidRPr="009129C2">
        <w:rPr>
          <w:rStyle w:val="Emphasis"/>
        </w:rPr>
        <w:fldChar w:fldCharType="end"/>
      </w:r>
      <w:r w:rsidRPr="009129C2">
        <w:t>.</w:t>
      </w:r>
    </w:p>
    <w:p w:rsidR="00066951" w:rsidRPr="009129C2" w:rsidRDefault="00066951" w:rsidP="00066951">
      <w:pPr>
        <w:pStyle w:val="Heading4"/>
      </w:pPr>
      <w:bookmarkStart w:id="509" w:name="_Ref275329579"/>
      <w:r w:rsidRPr="009129C2">
        <w:t>2 Defining Limits</w:t>
      </w:r>
      <w:bookmarkEnd w:id="509"/>
    </w:p>
    <w:p w:rsidR="00066951" w:rsidRPr="009129C2" w:rsidRDefault="00066951" w:rsidP="00066951">
      <w:pPr>
        <w:pStyle w:val="BodyText"/>
      </w:pPr>
      <w:r w:rsidRPr="009129C2">
        <w:t xml:space="preserve">Step 1 </w:t>
      </w:r>
      <w:r w:rsidRPr="009129C2">
        <w:fldChar w:fldCharType="begin"/>
      </w:r>
      <w:r w:rsidRPr="009129C2">
        <w:instrText xml:space="preserve"> XE "limits:defining" </w:instrText>
      </w:r>
      <w:r w:rsidRPr="009129C2">
        <w:fldChar w:fldCharType="end"/>
      </w:r>
      <w:r w:rsidRPr="009129C2">
        <w:t>described how to search for the object of interest. Next, you need to specify the limits on the selected object. The following figure outlines the two limits defined for class participants. For example, Activity Status as Active and Gender as Male Gender.</w:t>
      </w:r>
    </w:p>
    <w:p w:rsidR="00066951" w:rsidRPr="009129C2" w:rsidRDefault="00066951" w:rsidP="00066951">
      <w:pPr>
        <w:pStyle w:val="ListNumber"/>
        <w:numPr>
          <w:ilvl w:val="0"/>
          <w:numId w:val="92"/>
        </w:numPr>
      </w:pPr>
      <w:r w:rsidRPr="009129C2">
        <w:t>For each attribute there are possible operators depending upon its data type. Select an appropriate operator from the drop-down list</w:t>
      </w:r>
      <w:r w:rsidRPr="009129C2">
        <w:rPr>
          <w:rFonts w:cs="Arial"/>
          <w:sz w:val="20"/>
        </w:rPr>
        <w:t>.</w:t>
      </w:r>
    </w:p>
    <w:p w:rsidR="00066951" w:rsidRPr="009129C2" w:rsidRDefault="00066951" w:rsidP="00066951">
      <w:pPr>
        <w:pStyle w:val="ListNumber"/>
        <w:numPr>
          <w:ilvl w:val="0"/>
          <w:numId w:val="353"/>
        </w:numPr>
      </w:pPr>
      <w:r w:rsidRPr="009129C2">
        <w:t xml:space="preserve">You can enter the limiting value for that attribute in a text box or select it from the drop-down list. Two text boxes are provided when the </w:t>
      </w:r>
      <w:r w:rsidRPr="009129C2">
        <w:rPr>
          <w:rStyle w:val="BodyTextChar2"/>
          <w:i/>
        </w:rPr>
        <w:t>Between</w:t>
      </w:r>
      <w:r w:rsidRPr="009129C2">
        <w:t xml:space="preserve"> operator is selected. The text box is disabled when the operator selects </w:t>
      </w:r>
      <w:r w:rsidRPr="009129C2">
        <w:rPr>
          <w:rStyle w:val="BodyTextChar2"/>
          <w:b/>
        </w:rPr>
        <w:t>Is Null</w:t>
      </w:r>
      <w:r w:rsidRPr="009129C2">
        <w:t xml:space="preserve"> or </w:t>
      </w:r>
      <w:r w:rsidRPr="009129C2">
        <w:rPr>
          <w:rStyle w:val="BodyTextChar2"/>
          <w:b/>
        </w:rPr>
        <w:t>Is Not Null</w:t>
      </w:r>
      <w:r w:rsidRPr="009129C2">
        <w:t xml:space="preserve">. Enter comma-separated values when the </w:t>
      </w:r>
      <w:r w:rsidRPr="009129C2">
        <w:rPr>
          <w:rStyle w:val="BodyTextChar2"/>
          <w:i/>
        </w:rPr>
        <w:t>In</w:t>
      </w:r>
      <w:r w:rsidRPr="009129C2">
        <w:t xml:space="preserve"> operator is selected.</w:t>
      </w:r>
    </w:p>
    <w:p w:rsidR="00066951" w:rsidRPr="009129C2" w:rsidRDefault="00066951" w:rsidP="00066951">
      <w:pPr>
        <w:pStyle w:val="BodyTextIndent"/>
      </w:pPr>
      <w:r w:rsidRPr="009129C2">
        <w:t>Currently, the advanced query shows all enumerated attributes as a list, but if there is more than 1,000 values, enter the value manually in the edit box.</w:t>
      </w:r>
    </w:p>
    <w:p w:rsidR="00066951" w:rsidRPr="009129C2" w:rsidRDefault="007A0E2C" w:rsidP="00066951">
      <w:pPr>
        <w:pStyle w:val="BodyTextIndent"/>
        <w:ind w:left="0"/>
      </w:pPr>
      <w:r>
        <w:rPr>
          <w:noProof/>
        </w:rPr>
        <w:drawing>
          <wp:inline distT="0" distB="0" distL="0" distR="0">
            <wp:extent cx="5953125" cy="1914525"/>
            <wp:effectExtent l="19050" t="0" r="9525" b="0"/>
            <wp:docPr id="166" name="Object 10" descr="This screen shot shows the Define Limits for Participant page to define limi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0" descr="This screen shot shows the Define Limits for Participant page to define limits."/>
                    <pic:cNvPicPr>
                      <a:picLocks noChangeArrowheads="1"/>
                    </pic:cNvPicPr>
                  </pic:nvPicPr>
                  <pic:blipFill>
                    <a:blip r:embed="rId200"/>
                    <a:srcRect t="-481" b="-481"/>
                    <a:stretch>
                      <a:fillRect/>
                    </a:stretch>
                  </pic:blipFill>
                  <pic:spPr bwMode="auto">
                    <a:xfrm>
                      <a:off x="0" y="0"/>
                      <a:ext cx="5953125" cy="19145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171</w:t>
        </w:r>
      </w:fldSimple>
      <w:r w:rsidRPr="009129C2">
        <w:t>: Add Limit Page for Active Male Participants</w:t>
      </w:r>
      <w:r w:rsidRPr="009129C2">
        <w:br/>
      </w:r>
    </w:p>
    <w:p w:rsidR="00066951" w:rsidRPr="009129C2" w:rsidRDefault="00066951" w:rsidP="00066951">
      <w:pPr>
        <w:pStyle w:val="Heading4"/>
      </w:pPr>
      <w:bookmarkStart w:id="510" w:name="_Ref275329583"/>
      <w:r w:rsidRPr="009129C2">
        <w:t>3 Displaying the Diagrammatic View</w:t>
      </w:r>
      <w:bookmarkEnd w:id="510"/>
    </w:p>
    <w:p w:rsidR="00066951" w:rsidRPr="009129C2" w:rsidRDefault="00066951" w:rsidP="00066951">
      <w:pPr>
        <w:pStyle w:val="BodyText"/>
      </w:pPr>
      <w:r w:rsidRPr="009129C2">
        <w:t xml:space="preserve">The diagrammatic (DAG) view </w:t>
      </w:r>
      <w:r w:rsidRPr="009129C2">
        <w:fldChar w:fldCharType="begin"/>
      </w:r>
      <w:r w:rsidRPr="009129C2">
        <w:instrText xml:space="preserve"> XE "Diagrammatic View (DAG)" </w:instrText>
      </w:r>
      <w:r w:rsidRPr="009129C2">
        <w:fldChar w:fldCharType="end"/>
      </w:r>
      <w:r w:rsidRPr="009129C2">
        <w:t xml:space="preserve">displays all the limits you added to the query. Whenever you add a new limit, caTissue Suite adds a yellow rectangle to the DAG view. As you continue to add limits, caTissue Suite adds corresponding rectangles to the DAG view. </w:t>
      </w:r>
    </w:p>
    <w:p w:rsidR="00066951" w:rsidRPr="009129C2" w:rsidRDefault="00066951" w:rsidP="00066951">
      <w:pPr>
        <w:pStyle w:val="BodyText"/>
        <w:ind w:left="0" w:firstLine="720"/>
      </w:pPr>
      <w:r w:rsidRPr="009129C2">
        <w:t>The following table lists the limits that you can apply to the view.</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48"/>
        <w:gridCol w:w="6728"/>
      </w:tblGrid>
      <w:tr w:rsidR="00066951" w:rsidRPr="009129C2">
        <w:tc>
          <w:tcPr>
            <w:tcW w:w="1948" w:type="dxa"/>
            <w:shd w:val="clear" w:color="auto" w:fill="A6A6A6"/>
          </w:tcPr>
          <w:p w:rsidR="00066951" w:rsidRPr="009129C2" w:rsidRDefault="00066951" w:rsidP="00066951">
            <w:pPr>
              <w:pStyle w:val="TableHeader"/>
            </w:pPr>
            <w:r w:rsidRPr="009129C2">
              <w:t>Task</w:t>
            </w:r>
          </w:p>
        </w:tc>
        <w:tc>
          <w:tcPr>
            <w:tcW w:w="6728" w:type="dxa"/>
            <w:shd w:val="clear" w:color="auto" w:fill="A6A6A6"/>
          </w:tcPr>
          <w:p w:rsidR="00066951" w:rsidRPr="009129C2" w:rsidRDefault="00066951" w:rsidP="00066951">
            <w:pPr>
              <w:pStyle w:val="TableHeader"/>
            </w:pPr>
            <w:r w:rsidRPr="009129C2">
              <w:t>Performing the Task</w:t>
            </w:r>
          </w:p>
        </w:tc>
      </w:tr>
      <w:tr w:rsidR="00066951" w:rsidRPr="009129C2">
        <w:tc>
          <w:tcPr>
            <w:tcW w:w="1948" w:type="dxa"/>
          </w:tcPr>
          <w:p w:rsidR="00066951" w:rsidRPr="009129C2" w:rsidRDefault="00066951" w:rsidP="00066951">
            <w:pPr>
              <w:pStyle w:val="TableText0"/>
            </w:pPr>
            <w:r w:rsidRPr="009129C2">
              <w:t>View details of the limit</w:t>
            </w:r>
          </w:p>
        </w:tc>
        <w:tc>
          <w:tcPr>
            <w:tcW w:w="6728" w:type="dxa"/>
          </w:tcPr>
          <w:p w:rsidR="00066951" w:rsidRPr="009129C2" w:rsidRDefault="00066951" w:rsidP="00066951">
            <w:pPr>
              <w:pStyle w:val="TableText0"/>
            </w:pPr>
            <w:r w:rsidRPr="009129C2">
              <w:t>Position your mouse over an object to view the details of that limit.</w:t>
            </w:r>
          </w:p>
          <w:p w:rsidR="00066951" w:rsidRPr="009129C2" w:rsidRDefault="00066951" w:rsidP="00066951">
            <w:pPr>
              <w:pStyle w:val="TableText0"/>
            </w:pPr>
            <w:r w:rsidRPr="009129C2">
              <w:object w:dxaOrig="5370" w:dyaOrig="1875">
                <v:shape id="_x0000_i1031" type="#_x0000_t75" alt="This is a Participant with a Condition on Activity Status Equals active and Gender In Male Gender." style="width:268.5pt;height:93.75pt" o:ole="">
                  <v:imagedata r:id="rId201" o:title=""/>
                </v:shape>
                <o:OLEObject Type="Embed" ProgID="PBrush" ShapeID="_x0000_i1031" DrawAspect="Content" ObjectID="_1363054214" r:id="rId202"/>
              </w:object>
            </w:r>
          </w:p>
        </w:tc>
      </w:tr>
      <w:tr w:rsidR="00066951" w:rsidRPr="009129C2">
        <w:tc>
          <w:tcPr>
            <w:tcW w:w="1948" w:type="dxa"/>
          </w:tcPr>
          <w:p w:rsidR="00066951" w:rsidRPr="009129C2" w:rsidRDefault="00066951" w:rsidP="00066951">
            <w:pPr>
              <w:pStyle w:val="TableText0"/>
            </w:pPr>
            <w:r w:rsidRPr="009129C2">
              <w:t>Edit or Delete the limit</w:t>
            </w:r>
          </w:p>
        </w:tc>
        <w:tc>
          <w:tcPr>
            <w:tcW w:w="6728" w:type="dxa"/>
          </w:tcPr>
          <w:p w:rsidR="00066951" w:rsidRPr="009129C2" w:rsidRDefault="00066951" w:rsidP="00066951">
            <w:pPr>
              <w:pStyle w:val="TableText0"/>
            </w:pPr>
            <w:r w:rsidRPr="009129C2">
              <w:t xml:space="preserve">Click the </w:t>
            </w:r>
            <w:r w:rsidRPr="009129C2">
              <w:rPr>
                <w:b/>
              </w:rPr>
              <w:t>&gt;</w:t>
            </w:r>
            <w:r w:rsidRPr="009129C2">
              <w:t xml:space="preserve"> icon in the yellow box.</w:t>
            </w:r>
          </w:p>
          <w:p w:rsidR="00066951" w:rsidRPr="009129C2" w:rsidRDefault="00066951" w:rsidP="00066951">
            <w:pPr>
              <w:pStyle w:val="TableText0"/>
            </w:pPr>
            <w:r w:rsidRPr="009129C2">
              <w:object w:dxaOrig="3885" w:dyaOrig="1335">
                <v:shape id="_x0000_i1032" type="#_x0000_t75" alt="This is a Participant with the Edit and Delete options displayed." style="width:194.25pt;height:66.75pt" o:ole="">
                  <v:imagedata r:id="rId203" o:title=""/>
                </v:shape>
                <o:OLEObject Type="Embed" ProgID="PBrush" ShapeID="_x0000_i1032" DrawAspect="Content" ObjectID="_1363054215" r:id="rId204"/>
              </w:object>
            </w:r>
          </w:p>
        </w:tc>
      </w:tr>
    </w:tbl>
    <w:p w:rsidR="00066951" w:rsidRPr="009129C2" w:rsidRDefault="00066951" w:rsidP="00066951">
      <w:pPr>
        <w:pStyle w:val="BodyText"/>
      </w:pPr>
      <w:bookmarkStart w:id="511" w:name="_Ref275330764"/>
    </w:p>
    <w:p w:rsidR="00066951" w:rsidRPr="009129C2" w:rsidRDefault="00066951" w:rsidP="00066951">
      <w:pPr>
        <w:pStyle w:val="Heading3"/>
      </w:pPr>
      <w:bookmarkStart w:id="512" w:name="_Ref275717035"/>
      <w:bookmarkStart w:id="513" w:name="_Toc288121317"/>
      <w:r w:rsidRPr="009129C2">
        <w:t>Connecting the Limits</w:t>
      </w:r>
      <w:bookmarkEnd w:id="511"/>
      <w:bookmarkEnd w:id="512"/>
      <w:bookmarkEnd w:id="513"/>
    </w:p>
    <w:p w:rsidR="00066951" w:rsidRPr="009129C2" w:rsidRDefault="00066951" w:rsidP="00066951">
      <w:pPr>
        <w:pStyle w:val="BodyText"/>
      </w:pPr>
      <w:r w:rsidRPr="009129C2">
        <w:t xml:space="preserve">When </w:t>
      </w:r>
      <w:r w:rsidRPr="009129C2">
        <w:fldChar w:fldCharType="begin"/>
      </w:r>
      <w:r w:rsidRPr="009129C2">
        <w:instrText xml:space="preserve"> XE "limits:connecting" </w:instrText>
      </w:r>
      <w:r w:rsidRPr="009129C2">
        <w:fldChar w:fldCharType="end"/>
      </w:r>
      <w:r w:rsidRPr="009129C2">
        <w:fldChar w:fldCharType="begin"/>
      </w:r>
      <w:r w:rsidRPr="009129C2">
        <w:instrText xml:space="preserve"> XE "connecting:limits" </w:instrText>
      </w:r>
      <w:r w:rsidRPr="009129C2">
        <w:fldChar w:fldCharType="end"/>
      </w:r>
      <w:r w:rsidRPr="009129C2">
        <w:t xml:space="preserve">you add more than one limit, you must connect all the limits within the DAG view before proceeding to the next step. </w:t>
      </w:r>
    </w:p>
    <w:p w:rsidR="00066951" w:rsidRPr="009129C2" w:rsidRDefault="00066951" w:rsidP="00066951">
      <w:pPr>
        <w:pStyle w:val="BodyText"/>
      </w:pPr>
      <w:r w:rsidRPr="009129C2">
        <w:t>To connect two objects:</w:t>
      </w:r>
    </w:p>
    <w:p w:rsidR="00066951" w:rsidRPr="009129C2" w:rsidRDefault="00066951" w:rsidP="00066951">
      <w:pPr>
        <w:pStyle w:val="ListNumber"/>
        <w:numPr>
          <w:ilvl w:val="0"/>
          <w:numId w:val="93"/>
        </w:numPr>
      </w:pPr>
      <w:r w:rsidRPr="009129C2">
        <w:t>Left-click the first object.</w:t>
      </w:r>
    </w:p>
    <w:p w:rsidR="00066951" w:rsidRPr="009129C2" w:rsidRDefault="00066951" w:rsidP="00066951">
      <w:pPr>
        <w:pStyle w:val="ListNumber"/>
        <w:numPr>
          <w:ilvl w:val="0"/>
          <w:numId w:val="181"/>
        </w:numPr>
      </w:pPr>
      <w:r w:rsidRPr="009129C2">
        <w:t>Left-click the second object.</w:t>
      </w:r>
    </w:p>
    <w:p w:rsidR="00066951" w:rsidRPr="009129C2" w:rsidRDefault="00066951" w:rsidP="00066951">
      <w:pPr>
        <w:pStyle w:val="ListNumber"/>
      </w:pPr>
      <w:r w:rsidRPr="009129C2">
        <w:t xml:space="preserve">Click </w:t>
      </w:r>
      <w:r w:rsidRPr="009129C2">
        <w:rPr>
          <w:b/>
        </w:rPr>
        <w:t>Add</w:t>
      </w:r>
      <w:r w:rsidRPr="009129C2">
        <w:rPr>
          <w:rStyle w:val="BodyTextChar2"/>
          <w:b/>
        </w:rPr>
        <w:t xml:space="preserve"> Link</w:t>
      </w:r>
      <w:r w:rsidRPr="009129C2">
        <w:t>.</w:t>
      </w:r>
    </w:p>
    <w:p w:rsidR="00066951" w:rsidRPr="009129C2" w:rsidRDefault="00066951" w:rsidP="00066951">
      <w:pPr>
        <w:pStyle w:val="ListNumber"/>
      </w:pPr>
      <w:r w:rsidRPr="009129C2">
        <w:t xml:space="preserve">By default the </w:t>
      </w:r>
      <w:r w:rsidRPr="009129C2">
        <w:rPr>
          <w:i/>
        </w:rPr>
        <w:t>AND</w:t>
      </w:r>
      <w:r w:rsidRPr="009129C2">
        <w:t xml:space="preserve"> operator is selected for every link. If you wish to add an </w:t>
      </w:r>
      <w:r w:rsidRPr="009129C2">
        <w:rPr>
          <w:i/>
        </w:rPr>
        <w:t>OR</w:t>
      </w:r>
      <w:r w:rsidRPr="009129C2">
        <w:t xml:space="preserve"> operator, select </w:t>
      </w:r>
      <w:r w:rsidRPr="009129C2">
        <w:rPr>
          <w:b/>
        </w:rPr>
        <w:t>OR</w:t>
      </w:r>
      <w:r w:rsidRPr="009129C2">
        <w:t xml:space="preserve"> from the drop-down list.</w:t>
      </w:r>
    </w:p>
    <w:p w:rsidR="00066951" w:rsidRPr="009129C2" w:rsidRDefault="007A0E2C" w:rsidP="00066951">
      <w:pPr>
        <w:pStyle w:val="GraphicAnchorMainIndent"/>
      </w:pPr>
      <w:r>
        <w:rPr>
          <w:noProof/>
        </w:rPr>
        <w:drawing>
          <wp:inline distT="0" distB="0" distL="0" distR="0">
            <wp:extent cx="4171950" cy="971550"/>
            <wp:effectExtent l="19050" t="19050" r="19050" b="19050"/>
            <wp:docPr id="169" name="Object 1" descr="This screen shot shows the connected objects between a participant and a specim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 descr="This screen shot shows the connected objects between a participant and a specimen."/>
                    <pic:cNvPicPr>
                      <a:picLocks noChangeArrowheads="1"/>
                    </pic:cNvPicPr>
                  </pic:nvPicPr>
                  <pic:blipFill>
                    <a:blip r:embed="rId205"/>
                    <a:srcRect t="-5000" b="-999"/>
                    <a:stretch>
                      <a:fillRect/>
                    </a:stretch>
                  </pic:blipFill>
                  <pic:spPr bwMode="auto">
                    <a:xfrm>
                      <a:off x="0" y="0"/>
                      <a:ext cx="4171950" cy="97155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172</w:t>
        </w:r>
      </w:fldSimple>
      <w:r w:rsidRPr="009129C2">
        <w:t>: Connected Objects</w:t>
      </w:r>
    </w:p>
    <w:p w:rsidR="00066951" w:rsidRPr="009129C2" w:rsidRDefault="00066951" w:rsidP="00066951">
      <w:pPr>
        <w:pStyle w:val="Heading4"/>
      </w:pPr>
      <w:r w:rsidRPr="009129C2">
        <w:t>Why Is It Important to Connect the Objects?</w:t>
      </w:r>
    </w:p>
    <w:p w:rsidR="00066951" w:rsidRPr="009129C2" w:rsidRDefault="00066951" w:rsidP="00066951">
      <w:pPr>
        <w:pStyle w:val="BodyText"/>
      </w:pPr>
      <w:r w:rsidRPr="009129C2">
        <w:t xml:space="preserve">The main purpose of linking the objects is to form the </w:t>
      </w:r>
      <w:r w:rsidRPr="009129C2">
        <w:rPr>
          <w:i/>
        </w:rPr>
        <w:t>query tree</w:t>
      </w:r>
      <w:r w:rsidRPr="009129C2">
        <w:t xml:space="preserve">. The query tree is a set of interconnected limits that helps </w:t>
      </w:r>
      <w:fldSimple w:instr=" DOCPROPERTY  ApplicationName  \* MERGEFORMAT ">
        <w:r w:rsidRPr="009129C2">
          <w:t>caTissue Suite</w:t>
        </w:r>
      </w:fldSimple>
      <w:r w:rsidRPr="009129C2">
        <w:t xml:space="preserve"> in interpreting the query. For example, the figure below shows how the query changes depending on how the limits are linked.</w:t>
      </w:r>
    </w:p>
    <w:p w:rsidR="00066951" w:rsidRPr="009129C2" w:rsidRDefault="00066951" w:rsidP="00066951">
      <w:pPr>
        <w:pStyle w:val="BodyText"/>
      </w:pPr>
      <w:r w:rsidRPr="009129C2">
        <w:t xml:space="preserve">In the first example, the query represents, “There exits at least one fixed tissue </w:t>
      </w:r>
      <w:r w:rsidRPr="009129C2">
        <w:rPr>
          <w:i/>
        </w:rPr>
        <w:t>and</w:t>
      </w:r>
      <w:r w:rsidRPr="009129C2">
        <w:t xml:space="preserve"> at least one DNA collected from the same participant”.</w:t>
      </w:r>
    </w:p>
    <w:p w:rsidR="00066951" w:rsidRPr="009129C2" w:rsidRDefault="00066951" w:rsidP="00066951">
      <w:pPr>
        <w:pStyle w:val="BodyText"/>
      </w:pPr>
      <w:r w:rsidRPr="009129C2">
        <w:t>In the second example, the query represents, “There exists at least one DNA which has been derived from a fixed tissue collected from a participant”</w:t>
      </w:r>
    </w:p>
    <w:p w:rsidR="00066951" w:rsidRPr="009129C2" w:rsidRDefault="007A0E2C" w:rsidP="00066951">
      <w:pPr>
        <w:pStyle w:val="GraphicAnchorMain"/>
        <w:rPr>
          <w:noProof/>
        </w:rPr>
      </w:pPr>
      <w:r>
        <w:rPr>
          <w:noProof/>
        </w:rPr>
        <w:drawing>
          <wp:inline distT="0" distB="0" distL="0" distR="0">
            <wp:extent cx="5953125" cy="1104900"/>
            <wp:effectExtent l="19050" t="19050" r="28575" b="19050"/>
            <wp:docPr id="170" name="Object 3" descr="This screen shot shows a Query tree to connect objec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3" descr="This screen shot shows a Query tree to connect objects."/>
                    <pic:cNvPicPr>
                      <a:picLocks noChangeArrowheads="1"/>
                    </pic:cNvPicPr>
                  </pic:nvPicPr>
                  <pic:blipFill>
                    <a:blip r:embed="rId206"/>
                    <a:srcRect b="-833"/>
                    <a:stretch>
                      <a:fillRect/>
                    </a:stretch>
                  </pic:blipFill>
                  <pic:spPr bwMode="auto">
                    <a:xfrm>
                      <a:off x="0" y="0"/>
                      <a:ext cx="5953125" cy="11049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173</w:t>
        </w:r>
      </w:fldSimple>
      <w:r w:rsidRPr="009129C2">
        <w:t xml:space="preserve">: Query Tree </w:t>
      </w:r>
    </w:p>
    <w:p w:rsidR="00066951" w:rsidRPr="009129C2" w:rsidRDefault="00066951" w:rsidP="00066951">
      <w:pPr>
        <w:pStyle w:val="BodyTextFirstIndent2"/>
        <w:ind w:firstLine="0"/>
      </w:pPr>
      <w:r w:rsidRPr="009129C2">
        <w:t xml:space="preserve">To delete a connection, click the connection, and click </w:t>
      </w:r>
      <w:r w:rsidRPr="009129C2">
        <w:rPr>
          <w:b/>
        </w:rPr>
        <w:t>Delete</w:t>
      </w:r>
      <w:r w:rsidRPr="009129C2">
        <w:t xml:space="preserve">. Click </w:t>
      </w:r>
      <w:r w:rsidRPr="009129C2">
        <w:rPr>
          <w:b/>
        </w:rPr>
        <w:t>Clear All Paths</w:t>
      </w:r>
      <w:r w:rsidRPr="009129C2">
        <w:t xml:space="preserve"> to clear all the connections.</w:t>
      </w:r>
    </w:p>
    <w:p w:rsidR="00066951" w:rsidRPr="009129C2" w:rsidRDefault="00066951" w:rsidP="00066951">
      <w:pPr>
        <w:pStyle w:val="Heading4"/>
      </w:pPr>
      <w:r w:rsidRPr="009129C2">
        <w:t>Why a Connection is Not Established Between Two Objects?</w:t>
      </w:r>
    </w:p>
    <w:p w:rsidR="00066951" w:rsidRPr="009129C2" w:rsidRDefault="00066951" w:rsidP="00066951">
      <w:pPr>
        <w:pStyle w:val="BodyText"/>
      </w:pPr>
      <w:r w:rsidRPr="009129C2">
        <w:t xml:space="preserve">If you connect unrelated classes, for example, a Collection Protocol and a Specimen, an error message displays. This is because there is a missing object that connects these two classes. To connect a collection protocol to a specimen, the path is Collection Protocol &gt; Specimen Collection Group &gt; Specimen. </w:t>
      </w:r>
    </w:p>
    <w:p w:rsidR="00066951" w:rsidRPr="009129C2" w:rsidRDefault="00066951" w:rsidP="00066951">
      <w:pPr>
        <w:pStyle w:val="Heading2"/>
      </w:pPr>
      <w:bookmarkStart w:id="514" w:name="_Toc288121318"/>
      <w:r w:rsidRPr="009129C2">
        <w:t>Information Panel</w:t>
      </w:r>
      <w:bookmarkEnd w:id="514"/>
    </w:p>
    <w:p w:rsidR="00066951" w:rsidRPr="009129C2" w:rsidRDefault="00066951" w:rsidP="00066951">
      <w:pPr>
        <w:pStyle w:val="BodyText"/>
      </w:pPr>
      <w:r w:rsidRPr="009129C2">
        <w:t>The information panel</w:t>
      </w:r>
      <w:r w:rsidRPr="009129C2">
        <w:fldChar w:fldCharType="begin"/>
      </w:r>
      <w:r w:rsidRPr="009129C2">
        <w:instrText xml:space="preserve"> XE "information pane" </w:instrText>
      </w:r>
      <w:r w:rsidRPr="009129C2">
        <w:fldChar w:fldCharType="end"/>
      </w:r>
      <w:r w:rsidRPr="009129C2">
        <w:t xml:space="preserve"> is located at the bottom of the Limit Set panel.</w:t>
      </w:r>
    </w:p>
    <w:p w:rsidR="00066951" w:rsidRPr="009129C2" w:rsidRDefault="00066951" w:rsidP="00066951">
      <w:pPr>
        <w:pStyle w:val="BodyText"/>
      </w:pPr>
      <w:r w:rsidRPr="009129C2">
        <w:t>The information panel provides the following:</w:t>
      </w:r>
    </w:p>
    <w:p w:rsidR="00066951" w:rsidRPr="009129C2" w:rsidRDefault="00066951" w:rsidP="00066951">
      <w:pPr>
        <w:pStyle w:val="ListBullet"/>
      </w:pPr>
      <w:r w:rsidRPr="009129C2">
        <w:t xml:space="preserve">Depending on the way you connected the limits, view the expression formed. </w:t>
      </w:r>
    </w:p>
    <w:p w:rsidR="00066951" w:rsidRPr="009129C2" w:rsidRDefault="00066951" w:rsidP="00066951">
      <w:pPr>
        <w:pStyle w:val="ListBullet"/>
      </w:pPr>
      <w:r w:rsidRPr="009129C2">
        <w:t>Viewing limits that are not yet connected to any other limit.</w:t>
      </w:r>
    </w:p>
    <w:p w:rsidR="00066951" w:rsidRPr="009129C2" w:rsidRDefault="00066951" w:rsidP="00066951">
      <w:pPr>
        <w:pStyle w:val="ListBullet"/>
      </w:pPr>
      <w:r w:rsidRPr="009129C2">
        <w:t>Connecting all limits before executing the query.</w:t>
      </w:r>
    </w:p>
    <w:p w:rsidR="00066951" w:rsidRPr="009129C2" w:rsidRDefault="007A0E2C" w:rsidP="00066951">
      <w:pPr>
        <w:pStyle w:val="GraphicAnchorMain"/>
      </w:pPr>
      <w:r>
        <w:rPr>
          <w:noProof/>
        </w:rPr>
        <w:drawing>
          <wp:inline distT="0" distB="0" distL="0" distR="0">
            <wp:extent cx="5953125" cy="1514475"/>
            <wp:effectExtent l="19050" t="19050" r="28575" b="28575"/>
            <wp:docPr id="171" name="Object 13" descr="This screen shows the Diagrammatic 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3" descr="This screen shows the Diagrammatic View"/>
                    <pic:cNvPicPr>
                      <a:picLocks noChangeArrowheads="1"/>
                    </pic:cNvPicPr>
                  </pic:nvPicPr>
                  <pic:blipFill>
                    <a:blip r:embed="rId207"/>
                    <a:srcRect t="-612" b="-612"/>
                    <a:stretch>
                      <a:fillRect/>
                    </a:stretch>
                  </pic:blipFill>
                  <pic:spPr bwMode="auto">
                    <a:xfrm>
                      <a:off x="0" y="0"/>
                      <a:ext cx="5953125" cy="15144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174</w:t>
        </w:r>
      </w:fldSimple>
      <w:r w:rsidRPr="009129C2">
        <w:t>: The Information Panel</w:t>
      </w:r>
    </w:p>
    <w:p w:rsidR="00066951" w:rsidRPr="009129C2" w:rsidRDefault="00066951" w:rsidP="00066951">
      <w:pPr>
        <w:pStyle w:val="Heading2"/>
      </w:pPr>
      <w:bookmarkStart w:id="515" w:name="_Ref275330766"/>
      <w:bookmarkStart w:id="516" w:name="_Toc288121319"/>
      <w:r w:rsidRPr="009129C2">
        <w:t>D</w:t>
      </w:r>
      <w:r>
        <w:t>efining</w:t>
      </w:r>
      <w:r w:rsidRPr="009129C2">
        <w:t xml:space="preserve"> the Results View</w:t>
      </w:r>
      <w:bookmarkEnd w:id="515"/>
      <w:bookmarkEnd w:id="516"/>
    </w:p>
    <w:p w:rsidR="00066951" w:rsidRPr="009129C2" w:rsidRDefault="00066951" w:rsidP="00066951">
      <w:pPr>
        <w:pStyle w:val="BodyText"/>
      </w:pPr>
      <w:r w:rsidRPr="009129C2">
        <w:t xml:space="preserve">Defining </w:t>
      </w:r>
      <w:r w:rsidRPr="009129C2">
        <w:fldChar w:fldCharType="begin"/>
      </w:r>
      <w:r w:rsidRPr="009129C2">
        <w:instrText xml:space="preserve"> XE "Define Results View page" </w:instrText>
      </w:r>
      <w:r w:rsidRPr="009129C2">
        <w:fldChar w:fldCharType="end"/>
      </w:r>
      <w:r w:rsidRPr="009129C2">
        <w:t>the Results View is the next step in the advanced query wizard. The Define Results View enables you to specify the objects to display in the final search results. You can add any other objects to the view that is not currently present in the DAG. After adding the new objects, you must connect the new objects to the existing query tree. You can also hide the objects in the query from the view.</w:t>
      </w:r>
    </w:p>
    <w:p w:rsidR="00066951" w:rsidRPr="009129C2" w:rsidRDefault="00066951" w:rsidP="00066951">
      <w:pPr>
        <w:pStyle w:val="BodyText"/>
      </w:pPr>
      <w:r w:rsidRPr="009129C2">
        <w:t xml:space="preserve">For example, you can display the collection protocol details for all participants whose DNA specimen exists in </w:t>
      </w:r>
      <w:fldSimple w:instr=" DOCPROPERTY  ApplicationName  \* MERGEFORMAT ">
        <w:r w:rsidRPr="009129C2">
          <w:t>caTissue Suite</w:t>
        </w:r>
      </w:fldSimple>
      <w:r w:rsidRPr="009129C2">
        <w:t xml:space="preserve">. In this query, the query limits are on the participant and specimen, whereas the user wants to view the collection protocol details. </w:t>
      </w:r>
    </w:p>
    <w:p w:rsidR="00066951" w:rsidRPr="009129C2" w:rsidRDefault="00066951" w:rsidP="00066951">
      <w:pPr>
        <w:pStyle w:val="BodyText"/>
      </w:pPr>
      <w:r w:rsidRPr="009129C2">
        <w:br w:type="page"/>
        <w:t>The Define Results View window is similar to the add limits window where you perform a metadata search to find the object you want to add to the view. The following figure outlines the addition of collection protocol object to the view:</w:t>
      </w:r>
    </w:p>
    <w:p w:rsidR="00066951" w:rsidRPr="009129C2" w:rsidRDefault="007A0E2C" w:rsidP="00066951">
      <w:pPr>
        <w:pStyle w:val="GraphicAnchorMain"/>
      </w:pPr>
      <w:r>
        <w:rPr>
          <w:noProof/>
        </w:rPr>
        <w:drawing>
          <wp:inline distT="0" distB="0" distL="0" distR="0">
            <wp:extent cx="5953125" cy="2495550"/>
            <wp:effectExtent l="19050" t="19050" r="28575" b="19050"/>
            <wp:docPr id="172" name="Object 5" descr="This screen shows how to add a collection protocol objects to the Diagrammatic Vi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5" descr="This screen shows how to add a collection protocol objects to the Diagrammatic View."/>
                    <pic:cNvPicPr>
                      <a:picLocks noChangeArrowheads="1"/>
                    </pic:cNvPicPr>
                  </pic:nvPicPr>
                  <pic:blipFill>
                    <a:blip r:embed="rId208"/>
                    <a:srcRect t="-1880" b="-375"/>
                    <a:stretch>
                      <a:fillRect/>
                    </a:stretch>
                  </pic:blipFill>
                  <pic:spPr bwMode="auto">
                    <a:xfrm>
                      <a:off x="0" y="0"/>
                      <a:ext cx="5953125" cy="249555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175</w:t>
        </w:r>
      </w:fldSimple>
      <w:r w:rsidRPr="009129C2">
        <w:t>: Adding Collection Protocol Object to the View</w:t>
      </w:r>
    </w:p>
    <w:p w:rsidR="00066951" w:rsidRPr="009129C2" w:rsidRDefault="00066951" w:rsidP="00066951">
      <w:pPr>
        <w:pStyle w:val="ListNumber"/>
        <w:numPr>
          <w:ilvl w:val="0"/>
          <w:numId w:val="94"/>
        </w:numPr>
      </w:pPr>
      <w:r w:rsidRPr="009129C2">
        <w:t>Perform metadata search for the collection protocol object.</w:t>
      </w:r>
    </w:p>
    <w:p w:rsidR="00066951" w:rsidRPr="009129C2" w:rsidRDefault="00066951" w:rsidP="00066951">
      <w:pPr>
        <w:pStyle w:val="ListNumber"/>
        <w:numPr>
          <w:ilvl w:val="0"/>
          <w:numId w:val="183"/>
        </w:numPr>
      </w:pPr>
      <w:r w:rsidRPr="009129C2">
        <w:t xml:space="preserve">Click </w:t>
      </w:r>
      <w:r w:rsidRPr="009129C2">
        <w:rPr>
          <w:rStyle w:val="BodyTextChar"/>
          <w:b/>
        </w:rPr>
        <w:t>Collection Protocol</w:t>
      </w:r>
      <w:r w:rsidRPr="009129C2">
        <w:t xml:space="preserve">. </w:t>
      </w:r>
    </w:p>
    <w:p w:rsidR="00066951" w:rsidRPr="009129C2" w:rsidRDefault="00066951" w:rsidP="00066951">
      <w:pPr>
        <w:pStyle w:val="BodyTextIndent"/>
      </w:pPr>
      <w:r w:rsidRPr="009129C2">
        <w:t xml:space="preserve">The object is added to the Diagrammatic View (left side in a pink color) box. The pink color denotes that no limit is added on that object, but the result for the object can be viewed on the </w:t>
      </w:r>
      <w:r w:rsidRPr="009129C2">
        <w:rPr>
          <w:rStyle w:val="BodyTextChar"/>
        </w:rPr>
        <w:t>Results View</w:t>
      </w:r>
      <w:r w:rsidRPr="009129C2">
        <w:t xml:space="preserve"> tab</w:t>
      </w:r>
    </w:p>
    <w:p w:rsidR="00066951" w:rsidRPr="009129C2" w:rsidRDefault="00066951" w:rsidP="00066951">
      <w:pPr>
        <w:pStyle w:val="ListNumber"/>
        <w:numPr>
          <w:ilvl w:val="0"/>
          <w:numId w:val="354"/>
        </w:numPr>
      </w:pPr>
      <w:r w:rsidRPr="009129C2">
        <w:t xml:space="preserve">Connect the collection protocol box with the participant box. See </w:t>
      </w:r>
      <w:r w:rsidRPr="009129C2">
        <w:fldChar w:fldCharType="begin"/>
      </w:r>
      <w:r w:rsidRPr="009129C2">
        <w:instrText xml:space="preserve"> REF _Ref275717035 \h </w:instrText>
      </w:r>
      <w:r w:rsidRPr="009129C2">
        <w:fldChar w:fldCharType="separate"/>
      </w:r>
      <w:r w:rsidR="00327542" w:rsidRPr="009129C2">
        <w:t>Connecting the Limits</w:t>
      </w:r>
      <w:r w:rsidRPr="009129C2">
        <w:fldChar w:fldCharType="end"/>
      </w:r>
      <w:r w:rsidRPr="009129C2">
        <w:t>.</w:t>
      </w:r>
    </w:p>
    <w:p w:rsidR="00066951" w:rsidRPr="009129C2" w:rsidRDefault="00066951" w:rsidP="00066951">
      <w:pPr>
        <w:pStyle w:val="BodyTextIndent"/>
      </w:pPr>
      <w:r w:rsidRPr="009129C2">
        <w:t>You can repeat the process to add multiple objects to the view.</w:t>
      </w:r>
    </w:p>
    <w:p w:rsidR="00066951" w:rsidRPr="009129C2" w:rsidRDefault="00066951" w:rsidP="00066951">
      <w:pPr>
        <w:pStyle w:val="Heading2"/>
      </w:pPr>
      <w:bookmarkStart w:id="517" w:name="_Ref275330768"/>
      <w:bookmarkStart w:id="518" w:name="_Toc288121320"/>
      <w:r w:rsidRPr="009129C2">
        <w:t>Reviewing the Results View</w:t>
      </w:r>
      <w:bookmarkEnd w:id="517"/>
      <w:bookmarkEnd w:id="518"/>
    </w:p>
    <w:p w:rsidR="00066951" w:rsidRPr="009129C2" w:rsidRDefault="00066951" w:rsidP="00066951">
      <w:pPr>
        <w:pStyle w:val="BodyText"/>
      </w:pPr>
      <w:r w:rsidRPr="009129C2">
        <w:t>From</w:t>
      </w:r>
      <w:r w:rsidRPr="009129C2">
        <w:fldChar w:fldCharType="begin"/>
      </w:r>
      <w:r w:rsidRPr="009129C2">
        <w:instrText xml:space="preserve"> XE "Define Results View page:reviewing the results" </w:instrText>
      </w:r>
      <w:r w:rsidRPr="009129C2">
        <w:fldChar w:fldCharType="end"/>
      </w:r>
      <w:r w:rsidRPr="009129C2">
        <w:t xml:space="preserve"> the Results View, there are the following options:</w:t>
      </w:r>
    </w:p>
    <w:p w:rsidR="00066951" w:rsidRPr="009129C2" w:rsidRDefault="00066951" w:rsidP="00066951">
      <w:pPr>
        <w:pStyle w:val="ListBullet"/>
      </w:pPr>
      <w:r w:rsidRPr="009129C2">
        <w:rPr>
          <w:b/>
        </w:rPr>
        <w:t>Hierarchical data</w:t>
      </w:r>
      <w:r w:rsidRPr="009129C2">
        <w:rPr>
          <w:b/>
        </w:rPr>
        <w:fldChar w:fldCharType="begin"/>
      </w:r>
      <w:r w:rsidRPr="009129C2">
        <w:rPr>
          <w:b/>
        </w:rPr>
        <w:instrText xml:space="preserve"> XE "Hierarchical data" </w:instrText>
      </w:r>
      <w:r w:rsidRPr="009129C2">
        <w:rPr>
          <w:b/>
        </w:rPr>
        <w:fldChar w:fldCharType="end"/>
      </w:r>
      <w:r w:rsidRPr="009129C2">
        <w:rPr>
          <w:b/>
        </w:rPr>
        <w:t xml:space="preserve"> representation with drill-down</w:t>
      </w:r>
      <w:r w:rsidRPr="009129C2">
        <w:rPr>
          <w:b/>
        </w:rPr>
        <w:fldChar w:fldCharType="begin"/>
      </w:r>
      <w:r w:rsidRPr="009129C2">
        <w:rPr>
          <w:b/>
        </w:rPr>
        <w:instrText xml:space="preserve"> XE "drill-down" </w:instrText>
      </w:r>
      <w:r w:rsidRPr="009129C2">
        <w:rPr>
          <w:b/>
        </w:rPr>
        <w:fldChar w:fldCharType="end"/>
      </w:r>
      <w:r w:rsidRPr="009129C2">
        <w:rPr>
          <w:b/>
        </w:rPr>
        <w:t xml:space="preserve"> capabilities</w:t>
      </w:r>
      <w:r w:rsidRPr="009129C2">
        <w:t>: You can filter data based on the selected object in the tree.</w:t>
      </w:r>
    </w:p>
    <w:p w:rsidR="00066951" w:rsidRPr="009129C2" w:rsidRDefault="00066951" w:rsidP="00066951">
      <w:pPr>
        <w:pStyle w:val="ListBullet"/>
      </w:pPr>
      <w:r w:rsidRPr="009129C2">
        <w:rPr>
          <w:b/>
        </w:rPr>
        <w:t>Spreadsheet</w:t>
      </w:r>
      <w:r w:rsidRPr="009129C2">
        <w:rPr>
          <w:b/>
        </w:rPr>
        <w:fldChar w:fldCharType="begin"/>
      </w:r>
      <w:r w:rsidRPr="009129C2">
        <w:rPr>
          <w:b/>
        </w:rPr>
        <w:instrText xml:space="preserve"> XE "Spreadsheet view of attributes" </w:instrText>
      </w:r>
      <w:r w:rsidRPr="009129C2">
        <w:rPr>
          <w:b/>
        </w:rPr>
        <w:fldChar w:fldCharType="end"/>
      </w:r>
      <w:r w:rsidRPr="009129C2">
        <w:rPr>
          <w:b/>
        </w:rPr>
        <w:t xml:space="preserve"> view</w:t>
      </w:r>
      <w:r w:rsidRPr="009129C2">
        <w:t>: You can view details of specific attributes.</w:t>
      </w:r>
    </w:p>
    <w:p w:rsidR="00066951" w:rsidRPr="009129C2" w:rsidRDefault="00066951" w:rsidP="00066951">
      <w:pPr>
        <w:pStyle w:val="ListBullet"/>
      </w:pPr>
      <w:r w:rsidRPr="009129C2">
        <w:rPr>
          <w:b/>
        </w:rPr>
        <w:t>Attributes definition</w:t>
      </w:r>
      <w:r w:rsidRPr="009129C2">
        <w:t>: You can define attributes displayed in the spreadsheet.</w:t>
      </w:r>
    </w:p>
    <w:p w:rsidR="00066951" w:rsidRPr="009129C2" w:rsidRDefault="00066951" w:rsidP="00066951">
      <w:pPr>
        <w:pStyle w:val="ListBullet"/>
      </w:pPr>
      <w:r w:rsidRPr="009129C2">
        <w:t>Other features like Export, Add to My List, and Redefine Query.</w:t>
      </w:r>
    </w:p>
    <w:p w:rsidR="00066951" w:rsidRPr="009129C2" w:rsidRDefault="00066951" w:rsidP="00066951">
      <w:pPr>
        <w:pStyle w:val="NoteInList"/>
      </w:pPr>
      <w:r w:rsidRPr="009129C2">
        <w:rPr>
          <w:b/>
        </w:rPr>
        <w:t>Note:</w:t>
      </w:r>
      <w:r w:rsidRPr="009129C2">
        <w:tab/>
        <w:t>If you have restricted access to PHI queries with a condition on a PHI attribute, the query does not return any results. This is true for Simple and Advanced Search.</w:t>
      </w:r>
    </w:p>
    <w:p w:rsidR="00066951" w:rsidRPr="009129C2" w:rsidRDefault="00066951" w:rsidP="00066951">
      <w:pPr>
        <w:pStyle w:val="Heading3"/>
      </w:pPr>
      <w:bookmarkStart w:id="519" w:name="_Toc288121321"/>
      <w:r w:rsidRPr="009129C2">
        <w:t>Hierarchical Data Representation</w:t>
      </w:r>
      <w:bookmarkEnd w:id="519"/>
      <w:r w:rsidRPr="009129C2">
        <w:t xml:space="preserve"> </w:t>
      </w:r>
    </w:p>
    <w:p w:rsidR="00066951" w:rsidRPr="009129C2" w:rsidRDefault="00066951" w:rsidP="00066951">
      <w:pPr>
        <w:pStyle w:val="BodyText"/>
      </w:pPr>
      <w:r w:rsidRPr="009129C2">
        <w:t>The hierarchical data tree</w:t>
      </w:r>
      <w:r w:rsidRPr="009129C2">
        <w:fldChar w:fldCharType="begin"/>
      </w:r>
      <w:r w:rsidRPr="009129C2">
        <w:instrText xml:space="preserve"> XE "hierarchical data tree" </w:instrText>
      </w:r>
      <w:r w:rsidRPr="009129C2">
        <w:fldChar w:fldCharType="end"/>
      </w:r>
      <w:r w:rsidRPr="009129C2">
        <w:t xml:space="preserve"> is similar to the Windows Explorer interface. In Windows Explorer, when you click a folder, it displays the folders or files within the selected folder. Similarly, in </w:t>
      </w:r>
      <w:fldSimple w:instr=" DOCPROPERTY  ApplicationName  \* MERGEFORMAT ">
        <w:r w:rsidRPr="009129C2">
          <w:t>caTissue Suite</w:t>
        </w:r>
      </w:fldSimple>
      <w:r w:rsidRPr="009129C2">
        <w:t xml:space="preserve"> Results, when you select any object, the records related to the next level in the tree are displayed.</w:t>
      </w:r>
    </w:p>
    <w:p w:rsidR="00066951" w:rsidRPr="009129C2" w:rsidRDefault="00066951" w:rsidP="00066951">
      <w:pPr>
        <w:pStyle w:val="Heading3"/>
      </w:pPr>
      <w:bookmarkStart w:id="520" w:name="_Toc288121322"/>
      <w:r w:rsidRPr="009129C2">
        <w:t>Spreadsheet Data Representation</w:t>
      </w:r>
      <w:bookmarkEnd w:id="520"/>
    </w:p>
    <w:p w:rsidR="00066951" w:rsidRPr="009129C2" w:rsidRDefault="00066951" w:rsidP="00066951">
      <w:pPr>
        <w:pStyle w:val="BodyText"/>
      </w:pPr>
      <w:r w:rsidRPr="009129C2">
        <w:t>The spreadsheet data representation</w:t>
      </w:r>
      <w:r w:rsidRPr="009129C2">
        <w:fldChar w:fldCharType="begin"/>
      </w:r>
      <w:r w:rsidRPr="009129C2">
        <w:instrText xml:space="preserve"> XE "spreadsheet data representation" </w:instrText>
      </w:r>
      <w:r w:rsidRPr="009129C2">
        <w:fldChar w:fldCharType="end"/>
      </w:r>
      <w:r w:rsidRPr="009129C2">
        <w:t xml:space="preserve"> contains individual data elements or attributes. For example, if you search for a participant, the attributes displayed in the spreadsheet will be First Name, Last Name, Gender, and so on. The values that are displayed are the individual values of that particular attribute.</w:t>
      </w:r>
    </w:p>
    <w:p w:rsidR="00066951" w:rsidRPr="009129C2" w:rsidRDefault="00066951" w:rsidP="00066951">
      <w:pPr>
        <w:pStyle w:val="Heading3"/>
      </w:pPr>
      <w:bookmarkStart w:id="521" w:name="_Toc288121323"/>
      <w:r w:rsidRPr="009129C2">
        <w:t>Defining Attributes in a Spreadsheet</w:t>
      </w:r>
      <w:bookmarkEnd w:id="521"/>
    </w:p>
    <w:p w:rsidR="00066951" w:rsidRPr="009129C2" w:rsidRDefault="00066951" w:rsidP="00066951">
      <w:pPr>
        <w:pStyle w:val="BodyText"/>
        <w:rPr>
          <w:b/>
        </w:rPr>
      </w:pPr>
      <w:r w:rsidRPr="009129C2">
        <w:t>There are two types of spreadsheet views:</w:t>
      </w:r>
    </w:p>
    <w:p w:rsidR="00066951" w:rsidRPr="009129C2" w:rsidRDefault="00066951" w:rsidP="00066951">
      <w:pPr>
        <w:pStyle w:val="ListNumber"/>
        <w:numPr>
          <w:ilvl w:val="0"/>
          <w:numId w:val="95"/>
        </w:numPr>
      </w:pPr>
      <w:r w:rsidRPr="009129C2">
        <w:rPr>
          <w:b/>
        </w:rPr>
        <w:t>Default View</w:t>
      </w:r>
      <w:r w:rsidRPr="009129C2">
        <w:t xml:space="preserve"> opens when the results view opens for the first time.</w:t>
      </w:r>
    </w:p>
    <w:p w:rsidR="00066951" w:rsidRPr="009129C2" w:rsidRDefault="00066951" w:rsidP="00066951">
      <w:pPr>
        <w:pStyle w:val="ListNumber"/>
        <w:numPr>
          <w:ilvl w:val="0"/>
          <w:numId w:val="182"/>
        </w:numPr>
      </w:pPr>
      <w:r w:rsidRPr="009129C2">
        <w:rPr>
          <w:b/>
        </w:rPr>
        <w:t>Defined View</w:t>
      </w:r>
      <w:r w:rsidRPr="009129C2">
        <w:t xml:space="preserve"> opens when you click</w:t>
      </w:r>
      <w:r w:rsidRPr="009129C2">
        <w:rPr>
          <w:rStyle w:val="BodyTextChar2"/>
        </w:rPr>
        <w:t xml:space="preserve"> </w:t>
      </w:r>
      <w:r w:rsidRPr="009129C2">
        <w:rPr>
          <w:rStyle w:val="BodyTextChar"/>
          <w:b/>
        </w:rPr>
        <w:t>Define View</w:t>
      </w:r>
      <w:r w:rsidRPr="009129C2">
        <w:t xml:space="preserve"> and select a particular set of attributes to be displayed in the spreadsheet. </w:t>
      </w:r>
    </w:p>
    <w:p w:rsidR="00066951" w:rsidRPr="009129C2" w:rsidRDefault="00066951" w:rsidP="00066951">
      <w:pPr>
        <w:pStyle w:val="BodyTextIndent"/>
      </w:pPr>
      <w:r w:rsidRPr="009129C2">
        <w:br w:type="page"/>
        <w:t>The following table describes the two views.</w:t>
      </w:r>
    </w:p>
    <w:tbl>
      <w:tblPr>
        <w:tblW w:w="0" w:type="auto"/>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47"/>
        <w:gridCol w:w="4347"/>
      </w:tblGrid>
      <w:tr w:rsidR="00066951" w:rsidRPr="009129C2">
        <w:trPr>
          <w:tblHeader/>
        </w:trPr>
        <w:tc>
          <w:tcPr>
            <w:tcW w:w="4563" w:type="dxa"/>
            <w:shd w:val="clear" w:color="auto" w:fill="CCCCCC"/>
          </w:tcPr>
          <w:p w:rsidR="00066951" w:rsidRPr="009129C2" w:rsidRDefault="00066951" w:rsidP="00066951">
            <w:pPr>
              <w:pStyle w:val="TableHeader"/>
            </w:pPr>
            <w:r w:rsidRPr="009129C2">
              <w:t>Default View</w:t>
            </w:r>
            <w:r w:rsidRPr="009129C2">
              <w:fldChar w:fldCharType="begin"/>
            </w:r>
            <w:r w:rsidRPr="009129C2">
              <w:instrText xml:space="preserve"> XE "Default view" </w:instrText>
            </w:r>
            <w:r w:rsidRPr="009129C2">
              <w:fldChar w:fldCharType="end"/>
            </w:r>
          </w:p>
        </w:tc>
        <w:tc>
          <w:tcPr>
            <w:tcW w:w="4563" w:type="dxa"/>
            <w:shd w:val="clear" w:color="auto" w:fill="CCCCCC"/>
          </w:tcPr>
          <w:p w:rsidR="00066951" w:rsidRPr="009129C2" w:rsidRDefault="00066951" w:rsidP="00066951">
            <w:pPr>
              <w:pStyle w:val="TableHeader"/>
            </w:pPr>
            <w:r w:rsidRPr="009129C2">
              <w:t>Defined View</w:t>
            </w:r>
            <w:r w:rsidRPr="009129C2">
              <w:fldChar w:fldCharType="begin"/>
            </w:r>
            <w:r w:rsidRPr="009129C2">
              <w:instrText xml:space="preserve"> XE "Defined view" </w:instrText>
            </w:r>
            <w:r w:rsidRPr="009129C2">
              <w:fldChar w:fldCharType="end"/>
            </w:r>
          </w:p>
        </w:tc>
      </w:tr>
      <w:tr w:rsidR="00066951" w:rsidRPr="009129C2">
        <w:tc>
          <w:tcPr>
            <w:tcW w:w="4563" w:type="dxa"/>
          </w:tcPr>
          <w:p w:rsidR="00066951" w:rsidRPr="009129C2" w:rsidRDefault="00066951" w:rsidP="00066951">
            <w:pPr>
              <w:pStyle w:val="TableText0"/>
            </w:pPr>
            <w:r w:rsidRPr="009129C2">
              <w:t>The spreadsheet displays the attributes related to the object selected in the tree. For example, if you select a participant, the page displays the participant objects attributes. If you select a specimen, the page displays the specimen object’s attributes.</w:t>
            </w:r>
          </w:p>
        </w:tc>
        <w:tc>
          <w:tcPr>
            <w:tcW w:w="4563" w:type="dxa"/>
          </w:tcPr>
          <w:p w:rsidR="00066951" w:rsidRPr="009129C2" w:rsidRDefault="00066951" w:rsidP="00066951">
            <w:pPr>
              <w:pStyle w:val="TableText0"/>
            </w:pPr>
            <w:r w:rsidRPr="009129C2">
              <w:t>The spreadsheet view is fixed to display the same set of attributes irrespective of the object selected in the tree. That is, the attribute displayed is always constant.</w:t>
            </w:r>
          </w:p>
        </w:tc>
      </w:tr>
      <w:tr w:rsidR="00066951" w:rsidRPr="009129C2">
        <w:tc>
          <w:tcPr>
            <w:tcW w:w="4563" w:type="dxa"/>
          </w:tcPr>
          <w:p w:rsidR="00066951" w:rsidRPr="009129C2" w:rsidRDefault="00066951" w:rsidP="00066951">
            <w:pPr>
              <w:pStyle w:val="TableText0"/>
            </w:pPr>
            <w:r w:rsidRPr="009129C2">
              <w:t>The number of rows displayed depends on the number of child objects in the tree. That is, similar to Windows Explorer.</w:t>
            </w:r>
          </w:p>
        </w:tc>
        <w:tc>
          <w:tcPr>
            <w:tcW w:w="4563" w:type="dxa"/>
          </w:tcPr>
          <w:p w:rsidR="00066951" w:rsidRPr="009129C2" w:rsidRDefault="00066951" w:rsidP="00066951">
            <w:pPr>
              <w:pStyle w:val="TableText0"/>
            </w:pPr>
            <w:r w:rsidRPr="009129C2">
              <w:t xml:space="preserve">The number of rows decreases as you move to the lower levels. The number of rows is the maximum at the highest level. </w:t>
            </w:r>
          </w:p>
        </w:tc>
      </w:tr>
    </w:tbl>
    <w:p w:rsidR="00066951" w:rsidRPr="009129C2" w:rsidRDefault="00066951" w:rsidP="00066951">
      <w:pPr>
        <w:pStyle w:val="ColorfulList-Accent11"/>
        <w:widowControl w:val="0"/>
        <w:adjustRightInd w:val="0"/>
        <w:spacing w:after="120" w:line="280" w:lineRule="atLeast"/>
        <w:ind w:left="0"/>
        <w:textAlignment w:val="baseline"/>
        <w:rPr>
          <w:b/>
        </w:rPr>
      </w:pPr>
    </w:p>
    <w:p w:rsidR="00066951" w:rsidRPr="009129C2" w:rsidRDefault="00066951" w:rsidP="00066951">
      <w:pPr>
        <w:pStyle w:val="ListNumber"/>
      </w:pPr>
      <w:r w:rsidRPr="009129C2">
        <w:t>To export your data into a CSV format text file, you must select the records to be exported:</w:t>
      </w:r>
    </w:p>
    <w:p w:rsidR="00066951" w:rsidRPr="009129C2" w:rsidRDefault="00066951" w:rsidP="00066951">
      <w:pPr>
        <w:pStyle w:val="ListNumber2"/>
        <w:numPr>
          <w:ilvl w:val="0"/>
          <w:numId w:val="237"/>
        </w:numPr>
      </w:pPr>
      <w:r w:rsidRPr="009129C2">
        <w:t xml:space="preserve">Select the </w:t>
      </w:r>
      <w:r w:rsidRPr="009129C2">
        <w:rPr>
          <w:b/>
        </w:rPr>
        <w:t>Check All On This Page</w:t>
      </w:r>
      <w:r w:rsidRPr="009129C2">
        <w:t xml:space="preserve"> check box to select the records on the current page.</w:t>
      </w:r>
      <w:r w:rsidRPr="009129C2">
        <w:br/>
        <w:t>OR</w:t>
      </w:r>
      <w:r w:rsidRPr="009129C2">
        <w:br/>
        <w:t xml:space="preserve">Select the </w:t>
      </w:r>
      <w:r w:rsidRPr="009129C2">
        <w:rPr>
          <w:b/>
        </w:rPr>
        <w:t>Check All</w:t>
      </w:r>
      <w:r w:rsidRPr="009129C2">
        <w:t xml:space="preserve"> check box to select all the records returned in the results. </w:t>
      </w:r>
    </w:p>
    <w:p w:rsidR="00066951" w:rsidRPr="009129C2" w:rsidRDefault="00066951" w:rsidP="00066951">
      <w:pPr>
        <w:pStyle w:val="ListNumber2"/>
      </w:pPr>
      <w:r w:rsidRPr="009129C2">
        <w:t xml:space="preserve">Click </w:t>
      </w:r>
      <w:r w:rsidRPr="009129C2">
        <w:rPr>
          <w:b/>
        </w:rPr>
        <w:t>Export</w:t>
      </w:r>
      <w:r w:rsidRPr="009129C2">
        <w:t>.</w:t>
      </w:r>
    </w:p>
    <w:p w:rsidR="00066951" w:rsidRPr="009129C2" w:rsidRDefault="00066951" w:rsidP="00066951">
      <w:pPr>
        <w:pStyle w:val="ListNumber"/>
      </w:pPr>
      <w:r w:rsidRPr="009129C2">
        <w:t xml:space="preserve">Click </w:t>
      </w:r>
      <w:r w:rsidRPr="009129C2">
        <w:rPr>
          <w:b/>
        </w:rPr>
        <w:t>Redefine Query</w:t>
      </w:r>
      <w:r w:rsidRPr="009129C2">
        <w:t xml:space="preserve"> to navigate back to first step of the query wizard.</w:t>
      </w:r>
    </w:p>
    <w:p w:rsidR="00066951" w:rsidRPr="009129C2" w:rsidRDefault="00066951" w:rsidP="00066951">
      <w:pPr>
        <w:pStyle w:val="ListNumber"/>
      </w:pPr>
      <w:r w:rsidRPr="009129C2">
        <w:t>My List is a feature that allows you to gather records of interest across different queries. The features provided in My List are:</w:t>
      </w:r>
    </w:p>
    <w:p w:rsidR="00066951" w:rsidRPr="009129C2" w:rsidRDefault="00066951" w:rsidP="00066951">
      <w:pPr>
        <w:pStyle w:val="ListNumber2"/>
        <w:numPr>
          <w:ilvl w:val="0"/>
          <w:numId w:val="96"/>
        </w:numPr>
      </w:pPr>
      <w:r w:rsidRPr="009129C2">
        <w:t>Specimen operations like edit, transfer, and order specimens.</w:t>
      </w:r>
    </w:p>
    <w:p w:rsidR="00066951" w:rsidRPr="009129C2" w:rsidRDefault="00066951" w:rsidP="00066951">
      <w:pPr>
        <w:pStyle w:val="ListNumber2"/>
      </w:pPr>
      <w:r w:rsidRPr="009129C2">
        <w:rPr>
          <w:b/>
        </w:rPr>
        <w:t>Export</w:t>
      </w:r>
      <w:r w:rsidRPr="009129C2">
        <w:t xml:space="preserve"> to export the file.</w:t>
      </w:r>
    </w:p>
    <w:p w:rsidR="00066951" w:rsidRPr="009129C2" w:rsidRDefault="00066951" w:rsidP="00066951">
      <w:pPr>
        <w:pStyle w:val="ListNumber2"/>
      </w:pPr>
      <w:r w:rsidRPr="009129C2">
        <w:rPr>
          <w:b/>
        </w:rPr>
        <w:t>Save</w:t>
      </w:r>
      <w:r w:rsidRPr="009129C2">
        <w:t xml:space="preserve"> to save the defined query.</w:t>
      </w:r>
    </w:p>
    <w:p w:rsidR="00066951" w:rsidRPr="009129C2" w:rsidRDefault="00066951" w:rsidP="00066951">
      <w:pPr>
        <w:pStyle w:val="NoteInList"/>
      </w:pPr>
      <w:r w:rsidRPr="009129C2">
        <w:rPr>
          <w:b/>
        </w:rPr>
        <w:t>Note:</w:t>
      </w:r>
      <w:r w:rsidRPr="009129C2">
        <w:tab/>
        <w:t>You can perform specimen-based operations only if My List contains the specimen ID, barcode, or label in the view.</w:t>
      </w:r>
    </w:p>
    <w:p w:rsidR="00066951" w:rsidRPr="009129C2" w:rsidRDefault="00066951" w:rsidP="00066951">
      <w:pPr>
        <w:pStyle w:val="Heading2"/>
      </w:pPr>
      <w:bookmarkStart w:id="522" w:name="_Ref275330772"/>
      <w:bookmarkStart w:id="523" w:name="_Toc288121324"/>
      <w:r w:rsidRPr="009129C2">
        <w:t>Saving the Query</w:t>
      </w:r>
      <w:bookmarkEnd w:id="522"/>
      <w:bookmarkEnd w:id="523"/>
    </w:p>
    <w:p w:rsidR="00066951" w:rsidRPr="009129C2" w:rsidRDefault="00066951" w:rsidP="00066951">
      <w:pPr>
        <w:pStyle w:val="BodyText"/>
      </w:pPr>
      <w:r w:rsidRPr="009129C2">
        <w:t xml:space="preserve">The </w:t>
      </w:r>
      <w:r w:rsidRPr="009129C2">
        <w:fldChar w:fldCharType="begin"/>
      </w:r>
      <w:r w:rsidRPr="009129C2">
        <w:instrText xml:space="preserve"> XE "query:saving" </w:instrText>
      </w:r>
      <w:r w:rsidRPr="009129C2">
        <w:fldChar w:fldCharType="end"/>
      </w:r>
      <w:r w:rsidRPr="009129C2">
        <w:fldChar w:fldCharType="begin"/>
      </w:r>
      <w:r w:rsidRPr="009129C2">
        <w:instrText xml:space="preserve"> XE "saving:query" </w:instrText>
      </w:r>
      <w:r w:rsidRPr="009129C2">
        <w:fldChar w:fldCharType="end"/>
      </w:r>
      <w:r w:rsidRPr="009129C2">
        <w:t>following sections provide instructions on saving queries:</w:t>
      </w:r>
    </w:p>
    <w:p w:rsidR="00066951" w:rsidRPr="009129C2" w:rsidRDefault="00066951" w:rsidP="00066951">
      <w:pPr>
        <w:pStyle w:val="ListBullet"/>
        <w:rPr>
          <w:rStyle w:val="Emphasis"/>
        </w:rPr>
      </w:pPr>
      <w:fldSimple w:instr=" REF _Ref275330058 \h  \* MERGEFORMAT ">
        <w:r w:rsidR="00327542" w:rsidRPr="00327542">
          <w:rPr>
            <w:rStyle w:val="Emphasis"/>
          </w:rPr>
          <w:t>Managing Regularly-Scheduled (Canned)</w:t>
        </w:r>
        <w:r w:rsidR="00327542" w:rsidRPr="009129C2">
          <w:t xml:space="preserve"> Queries</w:t>
        </w:r>
      </w:fldSimple>
    </w:p>
    <w:p w:rsidR="00066951" w:rsidRPr="009129C2" w:rsidRDefault="00066951" w:rsidP="00066951">
      <w:pPr>
        <w:pStyle w:val="ListBullet"/>
        <w:rPr>
          <w:rStyle w:val="Emphasis"/>
        </w:rPr>
      </w:pPr>
      <w:fldSimple w:instr=" REF _Ref275330354 \h  \* MERGEFORMAT ">
        <w:r w:rsidR="00327542" w:rsidRPr="00327542">
          <w:rPr>
            <w:rStyle w:val="Emphasis"/>
          </w:rPr>
          <w:t>Managing Parameterized or Saved Queries</w:t>
        </w:r>
      </w:fldSimple>
    </w:p>
    <w:p w:rsidR="00066951" w:rsidRPr="009129C2" w:rsidRDefault="00066951" w:rsidP="00066951">
      <w:pPr>
        <w:pStyle w:val="ListBullet"/>
        <w:rPr>
          <w:rStyle w:val="Emphasis"/>
        </w:rPr>
      </w:pPr>
      <w:fldSimple w:instr=" REF _Ref275331970 \h  \* MERGEFORMAT ">
        <w:r w:rsidR="00327542" w:rsidRPr="00327542">
          <w:rPr>
            <w:rStyle w:val="Emphasis"/>
          </w:rPr>
          <w:t>Sharing the Saved Queries</w:t>
        </w:r>
      </w:fldSimple>
    </w:p>
    <w:p w:rsidR="00066951" w:rsidRPr="009129C2" w:rsidRDefault="00066951" w:rsidP="00066951">
      <w:pPr>
        <w:pStyle w:val="ListBullet"/>
        <w:rPr>
          <w:rStyle w:val="Emphasis"/>
        </w:rPr>
      </w:pPr>
      <w:fldSimple w:instr=" REF _Ref275331971 \h  \* MERGEFORMAT ">
        <w:r w:rsidR="00327542" w:rsidRPr="00327542">
          <w:rPr>
            <w:rStyle w:val="Emphasis"/>
          </w:rPr>
          <w:t>Accessing the Saved Queries</w:t>
        </w:r>
      </w:fldSimple>
    </w:p>
    <w:p w:rsidR="00066951" w:rsidRPr="009129C2" w:rsidRDefault="00066951" w:rsidP="00066951">
      <w:pPr>
        <w:pStyle w:val="ListBullet"/>
        <w:rPr>
          <w:rStyle w:val="Emphasis"/>
        </w:rPr>
      </w:pPr>
      <w:fldSimple w:instr=" REF _Ref275331972 \h  \* MERGEFORMAT ">
        <w:r w:rsidR="00327542" w:rsidRPr="00327542">
          <w:rPr>
            <w:rStyle w:val="Emphasis"/>
          </w:rPr>
          <w:t>Executing the Saved Queries</w:t>
        </w:r>
      </w:fldSimple>
    </w:p>
    <w:p w:rsidR="00066951" w:rsidRPr="009129C2" w:rsidRDefault="00066951" w:rsidP="00066951">
      <w:pPr>
        <w:pStyle w:val="Heading3"/>
      </w:pPr>
      <w:bookmarkStart w:id="524" w:name="_Ref275330058"/>
      <w:bookmarkStart w:id="525" w:name="_Toc288121325"/>
      <w:r w:rsidRPr="009129C2">
        <w:t>Managing Regularly-Scheduled (Canned) Queries</w:t>
      </w:r>
      <w:bookmarkEnd w:id="524"/>
      <w:bookmarkEnd w:id="525"/>
    </w:p>
    <w:p w:rsidR="00066951" w:rsidRPr="009129C2" w:rsidRDefault="00066951" w:rsidP="00066951">
      <w:pPr>
        <w:pStyle w:val="BodyText"/>
      </w:pPr>
      <w:r w:rsidRPr="009129C2">
        <w:t xml:space="preserve">Administrators </w:t>
      </w:r>
      <w:r w:rsidRPr="009129C2">
        <w:fldChar w:fldCharType="begin"/>
      </w:r>
      <w:r w:rsidRPr="009129C2">
        <w:instrText xml:space="preserve"> XE "queries:creating regularly-scheduled" </w:instrText>
      </w:r>
      <w:r w:rsidRPr="009129C2">
        <w:fldChar w:fldCharType="end"/>
      </w:r>
      <w:r w:rsidRPr="009129C2">
        <w:fldChar w:fldCharType="begin"/>
      </w:r>
      <w:r w:rsidRPr="009129C2">
        <w:instrText xml:space="preserve"> XE "queries:creating canned" </w:instrText>
      </w:r>
      <w:r w:rsidRPr="009129C2">
        <w:fldChar w:fldCharType="end"/>
      </w:r>
      <w:r w:rsidRPr="009129C2">
        <w:t>create regularly-scheduled queries and s</w:t>
      </w:r>
      <w:r w:rsidRPr="009129C2" w:rsidDel="005215B6">
        <w:t>ave them</w:t>
      </w:r>
      <w:r w:rsidRPr="009129C2">
        <w:t xml:space="preserve">. Scientists and Technicians can then execute the queries with one click. </w:t>
      </w:r>
    </w:p>
    <w:p w:rsidR="00066951" w:rsidRPr="009129C2" w:rsidRDefault="00066951" w:rsidP="00066951">
      <w:pPr>
        <w:pStyle w:val="BodyText"/>
      </w:pPr>
      <w:r w:rsidRPr="009129C2">
        <w:t xml:space="preserve">To create canned queries: </w:t>
      </w:r>
    </w:p>
    <w:p w:rsidR="00066951" w:rsidRPr="009129C2" w:rsidRDefault="00066951" w:rsidP="00066951">
      <w:pPr>
        <w:pStyle w:val="ListNumber"/>
        <w:numPr>
          <w:ilvl w:val="0"/>
          <w:numId w:val="97"/>
        </w:numPr>
      </w:pPr>
      <w:r w:rsidRPr="009129C2">
        <w:t xml:space="preserve">Define the query, and click </w:t>
      </w:r>
      <w:r w:rsidRPr="009129C2">
        <w:rPr>
          <w:b/>
        </w:rPr>
        <w:t>Save</w:t>
      </w:r>
      <w:r w:rsidRPr="009129C2">
        <w:t xml:space="preserve"> on the Redefine Query page or on the View Results page.</w:t>
      </w:r>
    </w:p>
    <w:p w:rsidR="00066951" w:rsidRPr="009129C2" w:rsidRDefault="00066951" w:rsidP="00066951">
      <w:pPr>
        <w:pStyle w:val="ListNumber"/>
        <w:numPr>
          <w:ilvl w:val="0"/>
          <w:numId w:val="188"/>
        </w:numPr>
      </w:pPr>
      <w:r w:rsidRPr="009129C2">
        <w:t xml:space="preserve">Enter the query </w:t>
      </w:r>
      <w:r w:rsidRPr="009129C2">
        <w:rPr>
          <w:b/>
        </w:rPr>
        <w:t>Title</w:t>
      </w:r>
      <w:r w:rsidRPr="009129C2">
        <w:t xml:space="preserve"> and </w:t>
      </w:r>
      <w:r w:rsidRPr="009129C2">
        <w:rPr>
          <w:b/>
        </w:rPr>
        <w:t>Description</w:t>
      </w:r>
      <w:r w:rsidRPr="009129C2">
        <w:t>.</w:t>
      </w:r>
    </w:p>
    <w:p w:rsidR="00066951" w:rsidRPr="009129C2" w:rsidRDefault="00066951" w:rsidP="00066951">
      <w:pPr>
        <w:pStyle w:val="ListNumber"/>
        <w:numPr>
          <w:ilvl w:val="0"/>
          <w:numId w:val="355"/>
        </w:numPr>
      </w:pPr>
      <w:r w:rsidRPr="009129C2">
        <w:t xml:space="preserve">Click </w:t>
      </w:r>
      <w:r w:rsidRPr="009129C2">
        <w:rPr>
          <w:b/>
        </w:rPr>
        <w:t>Save</w:t>
      </w:r>
      <w:r w:rsidRPr="009129C2">
        <w:t>.</w:t>
      </w:r>
    </w:p>
    <w:p w:rsidR="00066951" w:rsidRPr="009129C2" w:rsidRDefault="00066951" w:rsidP="00066951">
      <w:pPr>
        <w:pStyle w:val="BodyTextIndent"/>
      </w:pPr>
      <w:r w:rsidRPr="009129C2">
        <w:t>The following figure outlines the steps to create and save a canned query. The query in the following figure searches for samples collected under a particular protocol.</w:t>
      </w:r>
    </w:p>
    <w:p w:rsidR="00066951" w:rsidRPr="009129C2" w:rsidRDefault="007A0E2C" w:rsidP="00066951">
      <w:pPr>
        <w:pStyle w:val="GraphicAnchorMain"/>
      </w:pPr>
      <w:r>
        <w:rPr>
          <w:noProof/>
        </w:rPr>
        <w:drawing>
          <wp:inline distT="0" distB="0" distL="0" distR="0">
            <wp:extent cx="5943600" cy="3352800"/>
            <wp:effectExtent l="19050" t="19050" r="19050" b="19050"/>
            <wp:docPr id="173" name="Picture 173" descr="This screen shot shows aving the query from the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is screen shot shows aving the query from the Results View."/>
                    <pic:cNvPicPr>
                      <a:picLocks noChangeAspect="1" noChangeArrowheads="1"/>
                    </pic:cNvPicPr>
                  </pic:nvPicPr>
                  <pic:blipFill>
                    <a:blip r:embed="rId209"/>
                    <a:srcRect/>
                    <a:stretch>
                      <a:fillRect/>
                    </a:stretch>
                  </pic:blipFill>
                  <pic:spPr bwMode="auto">
                    <a:xfrm>
                      <a:off x="0" y="0"/>
                      <a:ext cx="5943600" cy="33528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176</w:t>
        </w:r>
      </w:fldSimple>
      <w:r w:rsidRPr="009129C2">
        <w:t>: Save Query from the Results View</w:t>
      </w:r>
    </w:p>
    <w:p w:rsidR="00066951" w:rsidRPr="009129C2" w:rsidRDefault="007A0E2C" w:rsidP="00066951">
      <w:pPr>
        <w:pStyle w:val="GraphicAnchorMain"/>
      </w:pPr>
      <w:r>
        <w:rPr>
          <w:noProof/>
        </w:rPr>
        <w:drawing>
          <wp:inline distT="0" distB="0" distL="0" distR="0">
            <wp:extent cx="5943600" cy="3000375"/>
            <wp:effectExtent l="19050" t="19050" r="19050" b="28575"/>
            <wp:docPr id="174" name="Picture 174" descr="This screen shot shows how to enter the Query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his screen shot shows how to enter the Query description."/>
                    <pic:cNvPicPr>
                      <a:picLocks noChangeAspect="1" noChangeArrowheads="1"/>
                    </pic:cNvPicPr>
                  </pic:nvPicPr>
                  <pic:blipFill>
                    <a:blip r:embed="rId210"/>
                    <a:srcRect/>
                    <a:stretch>
                      <a:fillRect/>
                    </a:stretch>
                  </pic:blipFill>
                  <pic:spPr bwMode="auto">
                    <a:xfrm>
                      <a:off x="0" y="0"/>
                      <a:ext cx="5943600" cy="30003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177</w:t>
        </w:r>
      </w:fldSimple>
      <w:r w:rsidRPr="009129C2">
        <w:t>: Enter Query Description</w:t>
      </w:r>
    </w:p>
    <w:p w:rsidR="00066951" w:rsidRPr="009129C2" w:rsidRDefault="00066951" w:rsidP="00066951">
      <w:pPr>
        <w:pStyle w:val="BodyText"/>
      </w:pPr>
      <w:r w:rsidRPr="009129C2">
        <w:t xml:space="preserve">The query created and saved in the preceding figure appears in the list of saved queries on the dashboard of the </w:t>
      </w:r>
      <w:r w:rsidRPr="009129C2">
        <w:rPr>
          <w:b/>
        </w:rPr>
        <w:t>Search</w:t>
      </w:r>
      <w:r w:rsidRPr="009129C2">
        <w:t xml:space="preserve"> tab.</w:t>
      </w:r>
    </w:p>
    <w:p w:rsidR="00066951" w:rsidRPr="009129C2" w:rsidRDefault="00066951" w:rsidP="00066951">
      <w:pPr>
        <w:pStyle w:val="Heading3"/>
      </w:pPr>
      <w:bookmarkStart w:id="526" w:name="_Ref275330354"/>
      <w:bookmarkStart w:id="527" w:name="_Toc288121326"/>
      <w:r w:rsidRPr="009129C2">
        <w:t>Managing Parameterized or Saved Queries</w:t>
      </w:r>
      <w:bookmarkEnd w:id="526"/>
      <w:bookmarkEnd w:id="527"/>
    </w:p>
    <w:p w:rsidR="00066951" w:rsidRPr="009129C2" w:rsidRDefault="00066951" w:rsidP="00066951">
      <w:pPr>
        <w:pStyle w:val="BodyText"/>
      </w:pPr>
      <w:r w:rsidRPr="009129C2">
        <w:t xml:space="preserve">Parameterized </w:t>
      </w:r>
      <w:r w:rsidRPr="009129C2">
        <w:fldChar w:fldCharType="begin"/>
      </w:r>
      <w:r w:rsidRPr="009129C2">
        <w:instrText xml:space="preserve"> XE "queries:managing saved queries" </w:instrText>
      </w:r>
      <w:r w:rsidRPr="009129C2">
        <w:fldChar w:fldCharType="end"/>
      </w:r>
      <w:r w:rsidRPr="009129C2">
        <w:t xml:space="preserve">queries are saved queries where you enter data for some or all of the query criteria before executing the query. Thus the query definition is saved, but the condition value on certain parameters is defined before executing the query. </w:t>
      </w:r>
    </w:p>
    <w:p w:rsidR="00066951" w:rsidRPr="009129C2" w:rsidRDefault="00066951" w:rsidP="00066951">
      <w:pPr>
        <w:pStyle w:val="BodyText"/>
      </w:pPr>
      <w:r w:rsidRPr="009129C2">
        <w:t xml:space="preserve">To create parameterized queries: </w:t>
      </w:r>
    </w:p>
    <w:p w:rsidR="00066951" w:rsidRPr="009129C2" w:rsidRDefault="00066951" w:rsidP="00066951">
      <w:pPr>
        <w:pStyle w:val="ListNumber"/>
        <w:numPr>
          <w:ilvl w:val="0"/>
          <w:numId w:val="98"/>
        </w:numPr>
      </w:pPr>
      <w:r w:rsidRPr="009129C2">
        <w:t xml:space="preserve">Define the query, and click </w:t>
      </w:r>
      <w:r w:rsidRPr="009129C2">
        <w:rPr>
          <w:b/>
        </w:rPr>
        <w:t>Save</w:t>
      </w:r>
      <w:r w:rsidRPr="009129C2">
        <w:t xml:space="preserve"> on the Redefine Query page or on the View Results page.</w:t>
      </w:r>
    </w:p>
    <w:p w:rsidR="00066951" w:rsidRPr="009129C2" w:rsidRDefault="00066951" w:rsidP="00066951">
      <w:pPr>
        <w:pStyle w:val="ListNumber"/>
        <w:numPr>
          <w:ilvl w:val="0"/>
          <w:numId w:val="184"/>
        </w:numPr>
      </w:pPr>
      <w:r w:rsidRPr="009129C2">
        <w:t xml:space="preserve">Enter the query </w:t>
      </w:r>
      <w:r w:rsidRPr="009129C2">
        <w:rPr>
          <w:b/>
        </w:rPr>
        <w:t>Title</w:t>
      </w:r>
      <w:r w:rsidRPr="009129C2">
        <w:t xml:space="preserve"> and </w:t>
      </w:r>
      <w:r w:rsidRPr="009129C2">
        <w:rPr>
          <w:b/>
        </w:rPr>
        <w:t>Description</w:t>
      </w:r>
      <w:r w:rsidRPr="009129C2">
        <w:t>.</w:t>
      </w:r>
    </w:p>
    <w:p w:rsidR="00066951" w:rsidRPr="009129C2" w:rsidRDefault="00066951" w:rsidP="00066951">
      <w:pPr>
        <w:pStyle w:val="ListNumber"/>
        <w:numPr>
          <w:ilvl w:val="0"/>
          <w:numId w:val="356"/>
        </w:numPr>
      </w:pPr>
      <w:r w:rsidRPr="009129C2">
        <w:t>Select the query conditions that are parameterized, so that the user can change the query condition value before executing.</w:t>
      </w:r>
    </w:p>
    <w:p w:rsidR="00066951" w:rsidRPr="009129C2" w:rsidRDefault="00066951" w:rsidP="00066951">
      <w:pPr>
        <w:pStyle w:val="ListNumber"/>
      </w:pPr>
      <w:r w:rsidRPr="009129C2">
        <w:t xml:space="preserve">Click </w:t>
      </w:r>
      <w:r w:rsidRPr="009129C2">
        <w:rPr>
          <w:b/>
        </w:rPr>
        <w:t>Save</w:t>
      </w:r>
      <w:r w:rsidRPr="009129C2">
        <w:t>.</w:t>
      </w:r>
    </w:p>
    <w:p w:rsidR="00066951" w:rsidRPr="009129C2" w:rsidRDefault="00066951" w:rsidP="00066951">
      <w:pPr>
        <w:pStyle w:val="BodyText"/>
      </w:pPr>
      <w:r w:rsidRPr="009129C2">
        <w:t>Consider an example that is described in the following figures based on the preceding procedure. The example saves the query to search for all surgical pathological reports containing particular concept names. The user can change the value of the concept names to be queried before executing the query.</w:t>
      </w:r>
    </w:p>
    <w:p w:rsidR="00066951" w:rsidRPr="009129C2" w:rsidRDefault="007A0E2C" w:rsidP="00066951">
      <w:pPr>
        <w:pStyle w:val="GraphicAnchorMain"/>
      </w:pPr>
      <w:r>
        <w:rPr>
          <w:noProof/>
        </w:rPr>
        <w:drawing>
          <wp:inline distT="0" distB="0" distL="0" distR="0">
            <wp:extent cx="5400675" cy="3867150"/>
            <wp:effectExtent l="19050" t="19050" r="28575" b="19050"/>
            <wp:docPr id="175" name="Picture 175" descr="This screen shows saving a query after it is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This screen shows saving a query after it is defined."/>
                    <pic:cNvPicPr>
                      <a:picLocks noChangeAspect="1" noChangeArrowheads="1"/>
                    </pic:cNvPicPr>
                  </pic:nvPicPr>
                  <pic:blipFill>
                    <a:blip r:embed="rId211"/>
                    <a:srcRect/>
                    <a:stretch>
                      <a:fillRect/>
                    </a:stretch>
                  </pic:blipFill>
                  <pic:spPr bwMode="auto">
                    <a:xfrm>
                      <a:off x="0" y="0"/>
                      <a:ext cx="5400675" cy="386715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178</w:t>
        </w:r>
      </w:fldSimple>
      <w:r w:rsidRPr="009129C2">
        <w:t>: Save Query After It Is Defined</w:t>
      </w:r>
    </w:p>
    <w:p w:rsidR="00066951" w:rsidRPr="009129C2" w:rsidRDefault="007A0E2C" w:rsidP="00066951">
      <w:pPr>
        <w:pStyle w:val="GraphicAnchorMain"/>
      </w:pPr>
      <w:r>
        <w:rPr>
          <w:noProof/>
        </w:rPr>
        <w:drawing>
          <wp:inline distT="0" distB="0" distL="0" distR="0">
            <wp:extent cx="5086350" cy="3476625"/>
            <wp:effectExtent l="19050" t="19050" r="19050" b="28575"/>
            <wp:docPr id="176" name="Picture 176" descr="This screen shot shows query Information and Set Condition Parameter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This screen shot shows query Information and Set Condition Parameters page."/>
                    <pic:cNvPicPr>
                      <a:picLocks noChangeAspect="1" noChangeArrowheads="1"/>
                    </pic:cNvPicPr>
                  </pic:nvPicPr>
                  <pic:blipFill>
                    <a:blip r:embed="rId212"/>
                    <a:srcRect/>
                    <a:stretch>
                      <a:fillRect/>
                    </a:stretch>
                  </pic:blipFill>
                  <pic:spPr bwMode="auto">
                    <a:xfrm>
                      <a:off x="0" y="0"/>
                      <a:ext cx="5086350" cy="34766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179</w:t>
        </w:r>
      </w:fldSimple>
      <w:r w:rsidRPr="009129C2">
        <w:t>: Enter Query Description and Define Parameters</w:t>
      </w:r>
    </w:p>
    <w:p w:rsidR="00066951" w:rsidRPr="009129C2" w:rsidRDefault="00066951" w:rsidP="00066951">
      <w:pPr>
        <w:pStyle w:val="NoteInList"/>
      </w:pPr>
      <w:r w:rsidRPr="009129C2">
        <w:rPr>
          <w:b/>
        </w:rPr>
        <w:t xml:space="preserve">Note:  </w:t>
      </w:r>
      <w:r w:rsidRPr="009129C2">
        <w:t xml:space="preserve">You can provide a user-friendly display name to the parameters. This helps the user who is executing the query to better understand what can be stipulated. Also, the other query conditions that are not parameterized will be hidden from the user who is executing it. </w:t>
      </w:r>
    </w:p>
    <w:p w:rsidR="00066951" w:rsidRPr="009129C2" w:rsidRDefault="00066951" w:rsidP="00066951">
      <w:pPr>
        <w:pStyle w:val="Heading3"/>
      </w:pPr>
      <w:bookmarkStart w:id="528" w:name="_Ref275331970"/>
      <w:bookmarkStart w:id="529" w:name="_Toc288121327"/>
      <w:r w:rsidRPr="009129C2">
        <w:t>Sharing the Saved Queries</w:t>
      </w:r>
      <w:bookmarkEnd w:id="528"/>
      <w:bookmarkEnd w:id="529"/>
    </w:p>
    <w:p w:rsidR="00066951" w:rsidRPr="009129C2" w:rsidRDefault="00066951" w:rsidP="00066951">
      <w:pPr>
        <w:pStyle w:val="BodyText"/>
      </w:pPr>
      <w:r w:rsidRPr="009129C2">
        <w:t xml:space="preserve">You </w:t>
      </w:r>
      <w:r w:rsidRPr="009129C2">
        <w:fldChar w:fldCharType="begin"/>
      </w:r>
      <w:r w:rsidRPr="009129C2">
        <w:instrText xml:space="preserve"> XE "queries:sharing saved queries" </w:instrText>
      </w:r>
      <w:r w:rsidRPr="009129C2">
        <w:fldChar w:fldCharType="end"/>
      </w:r>
      <w:r w:rsidRPr="009129C2">
        <w:t>can share the queries with other users while saving them. There are options for selecting to whom you want to share a query:</w:t>
      </w:r>
    </w:p>
    <w:p w:rsidR="00066951" w:rsidRPr="009129C2" w:rsidRDefault="00066951" w:rsidP="00066951">
      <w:pPr>
        <w:pStyle w:val="ListNumber"/>
        <w:numPr>
          <w:ilvl w:val="0"/>
          <w:numId w:val="99"/>
        </w:numPr>
      </w:pPr>
      <w:r w:rsidRPr="009129C2">
        <w:rPr>
          <w:b/>
        </w:rPr>
        <w:t>None</w:t>
      </w:r>
      <w:r w:rsidRPr="009129C2">
        <w:t>: The query is visible only to you.</w:t>
      </w:r>
    </w:p>
    <w:p w:rsidR="00066951" w:rsidRPr="009129C2" w:rsidRDefault="00066951" w:rsidP="00066951">
      <w:pPr>
        <w:pStyle w:val="ListNumber"/>
        <w:numPr>
          <w:ilvl w:val="0"/>
          <w:numId w:val="185"/>
        </w:numPr>
      </w:pPr>
      <w:r w:rsidRPr="009129C2">
        <w:rPr>
          <w:b/>
        </w:rPr>
        <w:t>All</w:t>
      </w:r>
      <w:r w:rsidRPr="009129C2">
        <w:t xml:space="preserve">:  The query is visible to all current and the future users of </w:t>
      </w:r>
      <w:fldSimple w:instr=" DOCPROPERTY  ApplicationName  \* MERGEFORMAT ">
        <w:r w:rsidRPr="009129C2">
          <w:t>caTissue Suite</w:t>
        </w:r>
      </w:fldSimple>
      <w:r w:rsidRPr="009129C2">
        <w:t>.</w:t>
      </w:r>
    </w:p>
    <w:p w:rsidR="00066951" w:rsidRPr="009129C2" w:rsidRDefault="00066951" w:rsidP="00066951">
      <w:pPr>
        <w:pStyle w:val="ListNumber"/>
        <w:numPr>
          <w:ilvl w:val="0"/>
          <w:numId w:val="357"/>
        </w:numPr>
      </w:pPr>
      <w:r w:rsidRPr="009129C2">
        <w:rPr>
          <w:b/>
        </w:rPr>
        <w:t>Selected Users</w:t>
      </w:r>
      <w:r w:rsidRPr="009129C2">
        <w:t>:  You can add selected users to the list box on the right side. This query is visible to you and to the users you have chosen.</w:t>
      </w:r>
    </w:p>
    <w:p w:rsidR="00066951" w:rsidRPr="009129C2" w:rsidRDefault="007A0E2C" w:rsidP="00066951">
      <w:pPr>
        <w:pStyle w:val="GraphicAnchorMain"/>
      </w:pPr>
      <w:r>
        <w:rPr>
          <w:noProof/>
        </w:rPr>
        <w:drawing>
          <wp:inline distT="0" distB="0" distL="0" distR="0">
            <wp:extent cx="5943600" cy="3209925"/>
            <wp:effectExtent l="19050" t="0" r="0" b="0"/>
            <wp:docPr id="177" name="Picture 177" descr="This screen shot shows how the Save Query and Set Condition Parameters pane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This screen shot shows how the Save Query and Set Condition Parameters panels. "/>
                    <pic:cNvPicPr>
                      <a:picLocks noChangeAspect="1" noChangeArrowheads="1"/>
                    </pic:cNvPicPr>
                  </pic:nvPicPr>
                  <pic:blipFill>
                    <a:blip r:embed="rId213"/>
                    <a:srcRect/>
                    <a:stretch>
                      <a:fillRect/>
                    </a:stretch>
                  </pic:blipFill>
                  <pic:spPr bwMode="auto">
                    <a:xfrm>
                      <a:off x="0" y="0"/>
                      <a:ext cx="5943600" cy="32099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180</w:t>
        </w:r>
      </w:fldSimple>
      <w:r w:rsidRPr="009129C2">
        <w:t xml:space="preserve"> : Sharing a query</w:t>
      </w:r>
    </w:p>
    <w:p w:rsidR="00066951" w:rsidRPr="009129C2" w:rsidRDefault="00066951" w:rsidP="00066951">
      <w:pPr>
        <w:pStyle w:val="Heading3"/>
      </w:pPr>
      <w:bookmarkStart w:id="530" w:name="_Ref275331971"/>
      <w:bookmarkStart w:id="531" w:name="_Toc288121328"/>
      <w:r w:rsidRPr="009129C2">
        <w:t>Accessing the Saved Queries</w:t>
      </w:r>
      <w:bookmarkEnd w:id="530"/>
      <w:bookmarkEnd w:id="531"/>
    </w:p>
    <w:p w:rsidR="00066951" w:rsidRPr="009129C2" w:rsidRDefault="00066951" w:rsidP="00066951">
      <w:pPr>
        <w:pStyle w:val="BodyText"/>
      </w:pPr>
      <w:r w:rsidRPr="009129C2">
        <w:t>Once you save the queries, they are listed in the saved queries page. There are three filter options for the list of saved queries.</w:t>
      </w:r>
    </w:p>
    <w:p w:rsidR="00066951" w:rsidRPr="009129C2" w:rsidRDefault="00066951" w:rsidP="00066951">
      <w:pPr>
        <w:pStyle w:val="ListBullet"/>
      </w:pPr>
      <w:r w:rsidRPr="009129C2">
        <w:rPr>
          <w:b/>
        </w:rPr>
        <w:t>My Queries</w:t>
      </w:r>
      <w:r w:rsidRPr="009129C2">
        <w:t>: View the queries saved by you.</w:t>
      </w:r>
    </w:p>
    <w:p w:rsidR="00066951" w:rsidRPr="009129C2" w:rsidRDefault="00066951" w:rsidP="00066951">
      <w:pPr>
        <w:pStyle w:val="ListBullet"/>
      </w:pPr>
      <w:r w:rsidRPr="009129C2">
        <w:rPr>
          <w:b/>
        </w:rPr>
        <w:t>Shared Queries</w:t>
      </w:r>
      <w:r w:rsidRPr="009129C2">
        <w:t>: View the queries saved by other users and shared with you.</w:t>
      </w:r>
    </w:p>
    <w:p w:rsidR="00066951" w:rsidRPr="009129C2" w:rsidRDefault="00066951" w:rsidP="00066951">
      <w:pPr>
        <w:pStyle w:val="ListBullet"/>
      </w:pPr>
      <w:r w:rsidRPr="009129C2">
        <w:rPr>
          <w:b/>
        </w:rPr>
        <w:t>All Queries</w:t>
      </w:r>
      <w:r w:rsidRPr="009129C2">
        <w:t>: View the queries saved by you and also shared with you by other users.</w:t>
      </w:r>
    </w:p>
    <w:p w:rsidR="00066951" w:rsidRPr="009129C2" w:rsidRDefault="00066951" w:rsidP="00066951">
      <w:pPr>
        <w:pStyle w:val="BodyText"/>
      </w:pPr>
      <w:r w:rsidRPr="009129C2">
        <w:br w:type="page"/>
        <w:t>The following details are displayed for each saved query:</w:t>
      </w:r>
    </w:p>
    <w:p w:rsidR="00066951" w:rsidRPr="009129C2" w:rsidRDefault="00066951" w:rsidP="00066951">
      <w:pPr>
        <w:pStyle w:val="ListBullet"/>
      </w:pPr>
      <w:r w:rsidRPr="009129C2">
        <w:rPr>
          <w:b/>
        </w:rPr>
        <w:t>Sequence Number</w:t>
      </w:r>
      <w:r w:rsidRPr="009129C2">
        <w:t>: The numeric sequence assigned to the query</w:t>
      </w:r>
    </w:p>
    <w:p w:rsidR="00066951" w:rsidRPr="009129C2" w:rsidRDefault="00066951" w:rsidP="00066951">
      <w:pPr>
        <w:pStyle w:val="ListBullet"/>
      </w:pPr>
      <w:r w:rsidRPr="009129C2">
        <w:rPr>
          <w:b/>
        </w:rPr>
        <w:t>Title</w:t>
      </w:r>
      <w:r w:rsidRPr="009129C2">
        <w:t>: Shows the name of the query</w:t>
      </w:r>
    </w:p>
    <w:p w:rsidR="00066951" w:rsidRPr="009129C2" w:rsidRDefault="00066951" w:rsidP="00066951">
      <w:pPr>
        <w:pStyle w:val="ListBullet"/>
      </w:pPr>
      <w:r w:rsidRPr="009129C2">
        <w:rPr>
          <w:b/>
        </w:rPr>
        <w:t>Results</w:t>
      </w:r>
      <w:r w:rsidRPr="009129C2">
        <w:t>: Displays the name of the root entity from the query and parenthetically, the number of total records returned when it was executed last time.  Displays N/A (N/A) for queries not executed.</w:t>
      </w:r>
    </w:p>
    <w:p w:rsidR="00066951" w:rsidRPr="009129C2" w:rsidRDefault="00066951" w:rsidP="00066951">
      <w:pPr>
        <w:pStyle w:val="ListBullet"/>
      </w:pPr>
      <w:r w:rsidRPr="009129C2">
        <w:rPr>
          <w:b/>
        </w:rPr>
        <w:t>Executed On</w:t>
      </w:r>
      <w:r w:rsidRPr="009129C2">
        <w:t>: Shows the date and time when it was executed last.  Displays N/A for queries not executed.</w:t>
      </w:r>
    </w:p>
    <w:p w:rsidR="00066951" w:rsidRPr="009129C2" w:rsidRDefault="00066951" w:rsidP="00066951">
      <w:pPr>
        <w:pStyle w:val="ListBullet"/>
      </w:pPr>
      <w:r w:rsidRPr="009129C2">
        <w:rPr>
          <w:b/>
        </w:rPr>
        <w:t>Owner</w:t>
      </w:r>
      <w:r w:rsidRPr="009129C2">
        <w:t>: Shows the name of the user who saved the query.</w:t>
      </w:r>
    </w:p>
    <w:p w:rsidR="00066951" w:rsidRPr="009129C2" w:rsidRDefault="00066951" w:rsidP="00066951">
      <w:pPr>
        <w:pStyle w:val="ListBullet"/>
      </w:pPr>
      <w:r w:rsidRPr="009129C2">
        <w:rPr>
          <w:b/>
        </w:rPr>
        <w:t>Actions</w:t>
      </w:r>
      <w:r w:rsidRPr="009129C2">
        <w:t>: Displays graphics for editing or executing the query.</w:t>
      </w:r>
    </w:p>
    <w:p w:rsidR="00066951" w:rsidRPr="009129C2" w:rsidRDefault="00066951" w:rsidP="00066951">
      <w:pPr>
        <w:pStyle w:val="BodyText"/>
        <w:ind w:left="0" w:firstLine="720"/>
      </w:pPr>
      <w:r w:rsidRPr="009129C2">
        <w:t>You can perform following three actions on each saved query.</w:t>
      </w:r>
    </w:p>
    <w:p w:rsidR="00066951" w:rsidRPr="009129C2" w:rsidRDefault="00066951" w:rsidP="00066951">
      <w:pPr>
        <w:pStyle w:val="ListBullet"/>
      </w:pPr>
      <w:r w:rsidRPr="009129C2">
        <w:rPr>
          <w:b/>
        </w:rPr>
        <w:t>Edit</w:t>
      </w:r>
      <w:r w:rsidRPr="009129C2">
        <w:t>: Takes the DAG view from where you can edit the saved query.</w:t>
      </w:r>
    </w:p>
    <w:p w:rsidR="00066951" w:rsidRPr="009129C2" w:rsidRDefault="00066951" w:rsidP="00066951">
      <w:pPr>
        <w:pStyle w:val="ListBullet"/>
      </w:pPr>
      <w:r w:rsidRPr="009129C2">
        <w:rPr>
          <w:b/>
        </w:rPr>
        <w:t>Delete</w:t>
      </w:r>
      <w:r w:rsidRPr="009129C2">
        <w:t>: Removes the query from the list. This action icon opens only the queries saved by you.</w:t>
      </w:r>
    </w:p>
    <w:p w:rsidR="00066951" w:rsidRPr="009129C2" w:rsidRDefault="00066951" w:rsidP="00066951">
      <w:pPr>
        <w:pStyle w:val="ListBullet"/>
      </w:pPr>
      <w:r w:rsidRPr="009129C2">
        <w:rPr>
          <w:b/>
        </w:rPr>
        <w:t>Execute</w:t>
      </w:r>
      <w:r w:rsidRPr="009129C2">
        <w:t xml:space="preserve">: Executes the query. If it is a canned query, it takes you directly to the results page. If it is a parameterized query, then you need to specify the condition values and then view the results that satisfy the conditions. </w:t>
      </w:r>
    </w:p>
    <w:p w:rsidR="00066951" w:rsidRPr="009129C2" w:rsidRDefault="00066951" w:rsidP="00066951">
      <w:pPr>
        <w:pStyle w:val="BodyTextFirstIndent2"/>
        <w:ind w:firstLine="0"/>
      </w:pPr>
      <w:r w:rsidRPr="009129C2">
        <w:t>You can view the PHI data on the results page if you are the Principal Investigator (PI) for that Collection Protocol. For example, you are a Technician and try to access a query saved by a Scientist, you will not be able to view the PHI data in the results view for this query as the PI is not the PI for that study.</w:t>
      </w:r>
    </w:p>
    <w:p w:rsidR="00066951" w:rsidRPr="009129C2" w:rsidRDefault="00066951" w:rsidP="00066951">
      <w:pPr>
        <w:pStyle w:val="Heading3"/>
      </w:pPr>
      <w:bookmarkStart w:id="532" w:name="_Ref275331972"/>
      <w:bookmarkStart w:id="533" w:name="_Toc288121329"/>
      <w:r w:rsidRPr="009129C2">
        <w:t>Executing the Saved Queries</w:t>
      </w:r>
      <w:bookmarkEnd w:id="532"/>
      <w:bookmarkEnd w:id="533"/>
    </w:p>
    <w:p w:rsidR="00066951" w:rsidRPr="009129C2" w:rsidRDefault="00066951" w:rsidP="00066951">
      <w:pPr>
        <w:pStyle w:val="BodyText"/>
      </w:pPr>
      <w:r w:rsidRPr="009129C2">
        <w:t xml:space="preserve">To </w:t>
      </w:r>
      <w:r w:rsidRPr="009129C2">
        <w:fldChar w:fldCharType="begin"/>
      </w:r>
      <w:r w:rsidRPr="009129C2">
        <w:instrText xml:space="preserve"> XE "queries:executing saved queries" </w:instrText>
      </w:r>
      <w:r w:rsidRPr="009129C2">
        <w:fldChar w:fldCharType="end"/>
      </w:r>
      <w:r w:rsidRPr="009129C2">
        <w:t>execute a saved query:</w:t>
      </w:r>
    </w:p>
    <w:p w:rsidR="00066951" w:rsidRPr="009129C2" w:rsidRDefault="00066951" w:rsidP="00066951">
      <w:pPr>
        <w:pStyle w:val="ListNumber"/>
        <w:numPr>
          <w:ilvl w:val="0"/>
          <w:numId w:val="100"/>
        </w:numPr>
      </w:pPr>
      <w:r w:rsidRPr="009129C2">
        <w:t xml:space="preserve">Click the </w:t>
      </w:r>
      <w:r w:rsidRPr="009129C2">
        <w:rPr>
          <w:b/>
        </w:rPr>
        <w:t>Search</w:t>
      </w:r>
      <w:r w:rsidRPr="009129C2">
        <w:t xml:space="preserve"> tab.</w:t>
      </w:r>
    </w:p>
    <w:p w:rsidR="00066951" w:rsidRPr="009129C2" w:rsidRDefault="00066951" w:rsidP="00066951">
      <w:pPr>
        <w:pStyle w:val="ListNumber"/>
        <w:numPr>
          <w:ilvl w:val="0"/>
          <w:numId w:val="186"/>
        </w:numPr>
      </w:pPr>
      <w:r w:rsidRPr="009129C2">
        <w:t xml:space="preserve">Select </w:t>
      </w:r>
      <w:r w:rsidRPr="009129C2">
        <w:rPr>
          <w:b/>
        </w:rPr>
        <w:t>Saved Queries</w:t>
      </w:r>
      <w:r w:rsidRPr="009129C2">
        <w:t>.</w:t>
      </w:r>
    </w:p>
    <w:p w:rsidR="00066951" w:rsidRPr="009129C2" w:rsidRDefault="007A0E2C" w:rsidP="00066951">
      <w:pPr>
        <w:pStyle w:val="GraphicAnchorMain"/>
      </w:pPr>
      <w:r>
        <w:rPr>
          <w:noProof/>
        </w:rPr>
        <w:drawing>
          <wp:inline distT="0" distB="0" distL="0" distR="0">
            <wp:extent cx="5943600" cy="1066800"/>
            <wp:effectExtent l="19050" t="0" r="0" b="0"/>
            <wp:docPr id="178" name="Picture 178" descr="This screen shot shows how to execute saved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his screen shot shows how to execute saved queries."/>
                    <pic:cNvPicPr>
                      <a:picLocks noChangeAspect="1" noChangeArrowheads="1"/>
                    </pic:cNvPicPr>
                  </pic:nvPicPr>
                  <pic:blipFill>
                    <a:blip r:embed="rId214"/>
                    <a:srcRect/>
                    <a:stretch>
                      <a:fillRect/>
                    </a:stretch>
                  </pic:blipFill>
                  <pic:spPr bwMode="auto">
                    <a:xfrm>
                      <a:off x="0" y="0"/>
                      <a:ext cx="5943600" cy="1066800"/>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181</w:t>
        </w:r>
      </w:fldSimple>
      <w:r w:rsidRPr="009129C2">
        <w:t>: Saved queries page</w:t>
      </w:r>
    </w:p>
    <w:p w:rsidR="00066951" w:rsidRPr="009129C2" w:rsidRDefault="00066951" w:rsidP="00066951">
      <w:pPr>
        <w:pStyle w:val="BodyText"/>
      </w:pPr>
      <w:r w:rsidRPr="009129C2">
        <w:br w:type="page"/>
        <w:t>To execute a Parameterized Query:</w:t>
      </w:r>
    </w:p>
    <w:p w:rsidR="00066951" w:rsidRPr="009129C2" w:rsidRDefault="00066951" w:rsidP="00066951">
      <w:pPr>
        <w:pStyle w:val="ListNumber"/>
        <w:numPr>
          <w:ilvl w:val="0"/>
          <w:numId w:val="101"/>
        </w:numPr>
      </w:pPr>
      <w:r w:rsidRPr="009129C2">
        <w:t xml:space="preserve">Upon selecting the saved query, </w:t>
      </w:r>
      <w:fldSimple w:instr=" DOCPROPERTY  ApplicationName  \* MERGEFORMAT ">
        <w:r w:rsidRPr="009129C2">
          <w:t>caTissue Suite</w:t>
        </w:r>
      </w:fldSimple>
      <w:r w:rsidRPr="009129C2">
        <w:t xml:space="preserve"> navigates to the query condition page for the selected query. Specify the conditions.</w:t>
      </w:r>
    </w:p>
    <w:p w:rsidR="00066951" w:rsidRPr="009129C2" w:rsidRDefault="00066951" w:rsidP="00066951">
      <w:pPr>
        <w:pStyle w:val="ListNumber"/>
        <w:numPr>
          <w:ilvl w:val="0"/>
          <w:numId w:val="187"/>
        </w:numPr>
      </w:pPr>
      <w:r w:rsidRPr="009129C2">
        <w:t xml:space="preserve">Click </w:t>
      </w:r>
      <w:r w:rsidRPr="009129C2">
        <w:rPr>
          <w:b/>
        </w:rPr>
        <w:t>Execute</w:t>
      </w:r>
      <w:r w:rsidRPr="009129C2">
        <w:t>.</w:t>
      </w:r>
    </w:p>
    <w:p w:rsidR="00066951" w:rsidRPr="009129C2" w:rsidRDefault="007A0E2C" w:rsidP="00066951">
      <w:pPr>
        <w:pStyle w:val="GraphicAnchorMain"/>
      </w:pPr>
      <w:r>
        <w:rPr>
          <w:noProof/>
        </w:rPr>
        <w:drawing>
          <wp:inline distT="0" distB="0" distL="0" distR="0">
            <wp:extent cx="5305425" cy="2314575"/>
            <wp:effectExtent l="19050" t="19050" r="28575" b="28575"/>
            <wp:docPr id="179" name="Picture 179" descr="This screen shot shows how to enter Query Conditions and  specify values for parameterized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his screen shot shows how to enter Query Conditions and  specify values for parameterized condition."/>
                    <pic:cNvPicPr>
                      <a:picLocks noChangeAspect="1" noChangeArrowheads="1"/>
                    </pic:cNvPicPr>
                  </pic:nvPicPr>
                  <pic:blipFill>
                    <a:blip r:embed="rId215"/>
                    <a:srcRect/>
                    <a:stretch>
                      <a:fillRect/>
                    </a:stretch>
                  </pic:blipFill>
                  <pic:spPr bwMode="auto">
                    <a:xfrm>
                      <a:off x="0" y="0"/>
                      <a:ext cx="5305425" cy="23145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182</w:t>
        </w:r>
      </w:fldSimple>
      <w:r w:rsidRPr="009129C2">
        <w:t>: Enter Value for the Parameterized Condition and Execute</w:t>
      </w:r>
    </w:p>
    <w:p w:rsidR="00066951" w:rsidRPr="009129C2" w:rsidRDefault="00066951" w:rsidP="00066951">
      <w:pPr>
        <w:pStyle w:val="BodyTextIndent"/>
      </w:pPr>
      <w:fldSimple w:instr=" DOCPROPERTY  ApplicationName  \* MERGEFORMAT ">
        <w:r w:rsidRPr="009129C2">
          <w:t>caTissue Suite</w:t>
        </w:r>
      </w:fldSimple>
      <w:r w:rsidRPr="009129C2">
        <w:t xml:space="preserve"> navigates to results page.</w:t>
      </w:r>
    </w:p>
    <w:p w:rsidR="00066951" w:rsidRPr="009129C2" w:rsidRDefault="00066951" w:rsidP="00066951">
      <w:pPr>
        <w:pStyle w:val="BodyTextIndent"/>
        <w:rPr>
          <w:b/>
        </w:rPr>
      </w:pPr>
      <w:r w:rsidRPr="009129C2">
        <w:t>To delete a query, click the trashcan icon.</w:t>
      </w:r>
      <w:r w:rsidRPr="009129C2">
        <w:rPr>
          <w:b/>
        </w:rPr>
        <w:t xml:space="preserve"> </w:t>
      </w:r>
    </w:p>
    <w:p w:rsidR="00066951" w:rsidRPr="009129C2" w:rsidRDefault="00066951" w:rsidP="00066951">
      <w:pPr>
        <w:pStyle w:val="Heading2"/>
      </w:pPr>
      <w:bookmarkStart w:id="534" w:name="_Ref275329410"/>
      <w:bookmarkStart w:id="535" w:name="_Ref275329414"/>
      <w:bookmarkStart w:id="536" w:name="_Toc288121330"/>
      <w:r w:rsidRPr="009129C2">
        <w:t>Performing a Temporal Query</w:t>
      </w:r>
      <w:bookmarkEnd w:id="534"/>
      <w:bookmarkEnd w:id="535"/>
      <w:bookmarkEnd w:id="536"/>
      <w:r w:rsidRPr="009129C2">
        <w:t xml:space="preserve"> </w:t>
      </w:r>
    </w:p>
    <w:p w:rsidR="00066951" w:rsidRPr="009129C2" w:rsidRDefault="00066951" w:rsidP="00066951">
      <w:pPr>
        <w:pStyle w:val="BodyText"/>
      </w:pPr>
      <w:r w:rsidRPr="009129C2">
        <w:t xml:space="preserve">Scientists </w:t>
      </w:r>
      <w:r w:rsidRPr="009129C2">
        <w:fldChar w:fldCharType="begin"/>
      </w:r>
      <w:r w:rsidRPr="009129C2">
        <w:instrText xml:space="preserve"> XE "queries:temporal query" </w:instrText>
      </w:r>
      <w:r w:rsidRPr="009129C2">
        <w:fldChar w:fldCharType="end"/>
      </w:r>
      <w:r w:rsidRPr="009129C2">
        <w:fldChar w:fldCharType="begin"/>
      </w:r>
      <w:r w:rsidRPr="009129C2">
        <w:instrText xml:space="preserve"> XE "temporal query:creating" </w:instrText>
      </w:r>
      <w:r w:rsidRPr="009129C2">
        <w:fldChar w:fldCharType="end"/>
      </w:r>
      <w:r w:rsidRPr="009129C2">
        <w:t xml:space="preserve">often need to obtain information about participants and their biospecimens in the context of time. Specimens collected at a specific time or from some specific age-group are sometimes needed for investigation and research. A temporal query uses the </w:t>
      </w:r>
      <w:r w:rsidRPr="009129C2">
        <w:rPr>
          <w:i/>
        </w:rPr>
        <w:t>Time</w:t>
      </w:r>
      <w:r w:rsidRPr="009129C2">
        <w:t xml:space="preserve"> attribute to make the time-based searches possible.</w:t>
      </w:r>
    </w:p>
    <w:p w:rsidR="00066951" w:rsidRPr="009129C2" w:rsidRDefault="00066951" w:rsidP="00066951">
      <w:pPr>
        <w:pStyle w:val="BodyText"/>
      </w:pPr>
      <w:r w:rsidRPr="009129C2">
        <w:t>PHI is filtered for the following temporal queries:</w:t>
      </w:r>
    </w:p>
    <w:p w:rsidR="00066951" w:rsidRPr="009129C2" w:rsidRDefault="00066951" w:rsidP="00066951">
      <w:pPr>
        <w:pStyle w:val="ListBullet"/>
      </w:pPr>
      <w:r w:rsidRPr="009129C2">
        <w:rPr>
          <w:b/>
        </w:rPr>
        <w:t>Query on any date</w:t>
      </w:r>
      <w:r w:rsidRPr="009129C2">
        <w:t xml:space="preserve"> – All dates are masked in the results if you do not have PHI access</w:t>
      </w:r>
    </w:p>
    <w:p w:rsidR="00066951" w:rsidRPr="009129C2" w:rsidRDefault="00066951" w:rsidP="00066951">
      <w:pPr>
        <w:pStyle w:val="ListBullet"/>
      </w:pPr>
      <w:r w:rsidRPr="009129C2">
        <w:rPr>
          <w:b/>
        </w:rPr>
        <w:t>Query on time interval</w:t>
      </w:r>
      <w:r w:rsidRPr="009129C2">
        <w:t xml:space="preserve"> &gt; 89 – Temporal query on any date which results in a value greater than 89 is shown as 90+ in the result.</w:t>
      </w:r>
    </w:p>
    <w:p w:rsidR="00066951" w:rsidRPr="009129C2" w:rsidRDefault="00066951" w:rsidP="00066951">
      <w:pPr>
        <w:pStyle w:val="ListBullet"/>
      </w:pPr>
      <w:r w:rsidRPr="009129C2">
        <w:rPr>
          <w:b/>
        </w:rPr>
        <w:t>Queries like today’s date</w:t>
      </w:r>
      <w:r w:rsidRPr="009129C2">
        <w:t xml:space="preserve"> - BirthDate = 36.28493150684931506849315068493151 </w:t>
      </w:r>
    </w:p>
    <w:p w:rsidR="00066951" w:rsidRPr="009129C2" w:rsidRDefault="00066951" w:rsidP="00066951">
      <w:pPr>
        <w:pStyle w:val="BodyTextIndent"/>
      </w:pPr>
      <w:r w:rsidRPr="009129C2">
        <w:t>Such a query is not allowed as it could be used to get a person’s birth date. To avoid this, when you select a birth date, the time interval is restricted to years.</w:t>
      </w:r>
    </w:p>
    <w:p w:rsidR="00066951" w:rsidRPr="009129C2" w:rsidRDefault="00066951" w:rsidP="00066951">
      <w:pPr>
        <w:pStyle w:val="BodyText"/>
      </w:pPr>
      <w:r w:rsidRPr="009129C2">
        <w:br w:type="page"/>
        <w:t>To create a temporal query:</w:t>
      </w:r>
    </w:p>
    <w:p w:rsidR="00066951" w:rsidRPr="009129C2" w:rsidRDefault="00066951" w:rsidP="00066951">
      <w:pPr>
        <w:pStyle w:val="ListBullet"/>
      </w:pPr>
      <w:r w:rsidRPr="009129C2">
        <w:fldChar w:fldCharType="begin"/>
      </w:r>
      <w:r w:rsidRPr="009129C2">
        <w:instrText xml:space="preserve"> REF _Ref275330993 \h </w:instrText>
      </w:r>
      <w:r w:rsidRPr="009129C2">
        <w:fldChar w:fldCharType="separate"/>
      </w:r>
      <w:r w:rsidR="00327542" w:rsidRPr="009129C2">
        <w:t>Creating a Temporal Query</w:t>
      </w:r>
      <w:r w:rsidRPr="009129C2">
        <w:fldChar w:fldCharType="end"/>
      </w:r>
    </w:p>
    <w:p w:rsidR="00066951" w:rsidRPr="009129C2" w:rsidRDefault="00066951" w:rsidP="00066951">
      <w:pPr>
        <w:pStyle w:val="ListBullet"/>
      </w:pPr>
      <w:r w:rsidRPr="009129C2">
        <w:fldChar w:fldCharType="begin"/>
      </w:r>
      <w:r w:rsidRPr="009129C2">
        <w:instrText xml:space="preserve"> REF _Ref275330995 \h </w:instrText>
      </w:r>
      <w:r w:rsidRPr="009129C2">
        <w:fldChar w:fldCharType="separate"/>
      </w:r>
      <w:r w:rsidR="00327542" w:rsidRPr="009129C2">
        <w:t>Editing and Deleting a Temporal Query</w:t>
      </w:r>
      <w:r w:rsidRPr="009129C2">
        <w:fldChar w:fldCharType="end"/>
      </w:r>
    </w:p>
    <w:p w:rsidR="00327542" w:rsidRPr="009129C2" w:rsidRDefault="00066951" w:rsidP="00066951">
      <w:pPr>
        <w:pStyle w:val="BodyTextIndent"/>
      </w:pPr>
      <w:r w:rsidRPr="009129C2">
        <w:fldChar w:fldCharType="begin"/>
      </w:r>
      <w:r w:rsidRPr="009129C2">
        <w:instrText xml:space="preserve"> REF _Ref275330997 \h </w:instrText>
      </w:r>
      <w:r w:rsidRPr="009129C2">
        <w:fldChar w:fldCharType="separate"/>
      </w:r>
      <w:r w:rsidR="00327542" w:rsidRPr="009129C2">
        <w:t>.</w:t>
      </w:r>
    </w:p>
    <w:p w:rsidR="00066951" w:rsidRPr="009129C2" w:rsidRDefault="00327542" w:rsidP="00066951">
      <w:pPr>
        <w:pStyle w:val="ListBullet"/>
      </w:pPr>
      <w:r w:rsidRPr="009129C2">
        <w:t>Viewing Search Results</w:t>
      </w:r>
      <w:r w:rsidR="00066951" w:rsidRPr="009129C2">
        <w:fldChar w:fldCharType="end"/>
      </w:r>
    </w:p>
    <w:p w:rsidR="00066951" w:rsidRPr="009129C2" w:rsidRDefault="00066951" w:rsidP="00066951">
      <w:pPr>
        <w:pStyle w:val="ListBullet"/>
      </w:pPr>
      <w:r w:rsidRPr="009129C2">
        <w:fldChar w:fldCharType="begin"/>
      </w:r>
      <w:r w:rsidRPr="009129C2">
        <w:instrText xml:space="preserve"> REF _Ref275331010 \h </w:instrText>
      </w:r>
      <w:r w:rsidRPr="009129C2">
        <w:fldChar w:fldCharType="separate"/>
      </w:r>
      <w:r w:rsidR="00327542" w:rsidRPr="009129C2">
        <w:t>Saving and Executing a Temporal Query with User-Defined Values</w:t>
      </w:r>
      <w:r w:rsidRPr="009129C2">
        <w:fldChar w:fldCharType="end"/>
      </w:r>
    </w:p>
    <w:p w:rsidR="00066951" w:rsidRPr="009129C2" w:rsidRDefault="00066951" w:rsidP="00066951">
      <w:pPr>
        <w:pStyle w:val="Heading3"/>
      </w:pPr>
      <w:bookmarkStart w:id="537" w:name="_Ref275330946"/>
      <w:bookmarkStart w:id="538" w:name="_Ref275330993"/>
      <w:bookmarkStart w:id="539" w:name="_Toc288121331"/>
      <w:r w:rsidRPr="009129C2">
        <w:t>Creating a Temporal Query</w:t>
      </w:r>
      <w:bookmarkEnd w:id="537"/>
      <w:bookmarkEnd w:id="538"/>
      <w:bookmarkEnd w:id="539"/>
      <w:r w:rsidRPr="009129C2">
        <w:t xml:space="preserve"> </w:t>
      </w:r>
    </w:p>
    <w:p w:rsidR="00066951" w:rsidRPr="009129C2" w:rsidRDefault="00066951" w:rsidP="00066951">
      <w:pPr>
        <w:pStyle w:val="BodyText"/>
      </w:pPr>
      <w:r w:rsidRPr="009129C2">
        <w:t xml:space="preserve">To </w:t>
      </w:r>
      <w:r w:rsidRPr="009129C2">
        <w:fldChar w:fldCharType="begin"/>
      </w:r>
      <w:r w:rsidRPr="009129C2">
        <w:instrText xml:space="preserve"> XE "temporal query:creating" </w:instrText>
      </w:r>
      <w:r w:rsidRPr="009129C2">
        <w:fldChar w:fldCharType="end"/>
      </w:r>
      <w:r w:rsidRPr="009129C2">
        <w:fldChar w:fldCharType="begin"/>
      </w:r>
      <w:r w:rsidRPr="009129C2">
        <w:instrText xml:space="preserve"> XE "queries:creating temporal query" </w:instrText>
      </w:r>
      <w:r w:rsidRPr="009129C2">
        <w:fldChar w:fldCharType="end"/>
      </w:r>
      <w:r w:rsidRPr="009129C2">
        <w:t>create a Temporal Query, you need to define an advanced query. Once the advanced query is defined, you can select objects that contain time attributes (fields), and define temporal conditions based on these attributes.</w:t>
      </w:r>
    </w:p>
    <w:p w:rsidR="00066951" w:rsidRPr="009129C2" w:rsidRDefault="00066951" w:rsidP="00066951">
      <w:pPr>
        <w:pStyle w:val="NoteMainbody"/>
      </w:pPr>
      <w:r w:rsidRPr="00290CBA">
        <w:rPr>
          <w:b/>
        </w:rPr>
        <w:t>Note:</w:t>
      </w:r>
      <w:r>
        <w:tab/>
      </w:r>
      <w:r w:rsidRPr="009129C2">
        <w:t>The order in which the objects are selected is significant. For example, if a user wants all the participants for whom the difference between registration date and birth date is less than three years. For this, the you need to add two objects; Participant (with condition on Birth Date) and Collection Protocol Registration (with condition on registration date). While defining a temporal query, if you select the Collection Protocol Registration object first and Participant object later, the desired results are obtained. However, if you select the Participant object first and the Collection Protocol Registration object later, the  query in this case returns all participants for whom the difference between birth date and registration date is less than three years.</w:t>
      </w:r>
    </w:p>
    <w:p w:rsidR="00066951" w:rsidRPr="009129C2" w:rsidRDefault="00066951" w:rsidP="00066951">
      <w:pPr>
        <w:pStyle w:val="BodyText"/>
      </w:pPr>
      <w:r w:rsidRPr="009129C2">
        <w:t>To create a temporal query:</w:t>
      </w:r>
    </w:p>
    <w:p w:rsidR="00066951" w:rsidRPr="009129C2" w:rsidRDefault="00066951" w:rsidP="00066951">
      <w:pPr>
        <w:pStyle w:val="ListNumber"/>
        <w:numPr>
          <w:ilvl w:val="0"/>
          <w:numId w:val="102"/>
        </w:numPr>
      </w:pPr>
      <w:r w:rsidRPr="009129C2">
        <w:t>Define an advanced query. Adding limits as needed.</w:t>
      </w:r>
    </w:p>
    <w:p w:rsidR="00066951" w:rsidRPr="009129C2" w:rsidRDefault="00066951" w:rsidP="00066951">
      <w:pPr>
        <w:pStyle w:val="ListNumber"/>
        <w:numPr>
          <w:ilvl w:val="0"/>
          <w:numId w:val="189"/>
        </w:numPr>
      </w:pPr>
      <w:r w:rsidRPr="009129C2">
        <w:t>Connect the objects in the required order and add links.</w:t>
      </w:r>
    </w:p>
    <w:p w:rsidR="00066951" w:rsidRPr="009129C2" w:rsidRDefault="00066951" w:rsidP="00066951">
      <w:pPr>
        <w:pStyle w:val="ListNumber"/>
        <w:numPr>
          <w:ilvl w:val="0"/>
          <w:numId w:val="358"/>
        </w:numPr>
      </w:pPr>
      <w:r w:rsidRPr="009129C2">
        <w:t xml:space="preserve">Select the objects in the Diagrammatic View (DAG view), and click </w:t>
      </w:r>
      <w:r w:rsidRPr="009129C2">
        <w:rPr>
          <w:b/>
        </w:rPr>
        <w:t>Temporal Query</w:t>
      </w:r>
      <w:r w:rsidRPr="009129C2">
        <w:t xml:space="preserve"> to add the temporal condition. </w:t>
      </w:r>
    </w:p>
    <w:p w:rsidR="00066951" w:rsidRPr="009129C2" w:rsidRDefault="007A0E2C" w:rsidP="00066951">
      <w:pPr>
        <w:pStyle w:val="GraphicAnchorStep"/>
      </w:pPr>
      <w:r>
        <w:rPr>
          <w:noProof/>
        </w:rPr>
        <w:drawing>
          <wp:inline distT="0" distB="0" distL="0" distR="0">
            <wp:extent cx="4257675" cy="1781175"/>
            <wp:effectExtent l="19050" t="0" r="9525" b="0"/>
            <wp:docPr id="180" name="Picture 180" descr="This screen shot is a Diagrammatic view of the tempora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his screen shot is a Diagrammatic view of the temporal query."/>
                    <pic:cNvPicPr>
                      <a:picLocks noChangeAspect="1" noChangeArrowheads="1"/>
                    </pic:cNvPicPr>
                  </pic:nvPicPr>
                  <pic:blipFill>
                    <a:blip r:embed="rId216"/>
                    <a:srcRect/>
                    <a:stretch>
                      <a:fillRect/>
                    </a:stretch>
                  </pic:blipFill>
                  <pic:spPr bwMode="auto">
                    <a:xfrm>
                      <a:off x="0" y="0"/>
                      <a:ext cx="4257675" cy="1781175"/>
                    </a:xfrm>
                    <a:prstGeom prst="rect">
                      <a:avLst/>
                    </a:prstGeom>
                    <a:noFill/>
                    <a:ln w="9525">
                      <a:noFill/>
                      <a:miter lim="800000"/>
                      <a:headEnd/>
                      <a:tailEnd/>
                    </a:ln>
                  </pic:spPr>
                </pic:pic>
              </a:graphicData>
            </a:graphic>
          </wp:inline>
        </w:drawing>
      </w:r>
    </w:p>
    <w:p w:rsidR="00066951" w:rsidRDefault="00066951" w:rsidP="00066951">
      <w:pPr>
        <w:pStyle w:val="Caption"/>
        <w:ind w:left="1440"/>
      </w:pPr>
      <w:r w:rsidRPr="009129C2">
        <w:t>Figure 182a:  Diagrammatic View of the Temporal Query</w:t>
      </w:r>
    </w:p>
    <w:p w:rsidR="00066951" w:rsidRPr="00290CBA" w:rsidRDefault="00066951" w:rsidP="00066951">
      <w:pPr>
        <w:pStyle w:val="BodyTextIndent"/>
      </w:pPr>
      <w:r>
        <w:t>As shown in the figure above, “Find all Participants where the difference between the date the Participant registered to the protocol and the Participant’s birth date is less than 3 years,”  in other words, all Participants who were 3 years old or less when they registered to the protocol.</w:t>
      </w:r>
    </w:p>
    <w:p w:rsidR="00066951" w:rsidRPr="009129C2" w:rsidRDefault="00066951" w:rsidP="00066951">
      <w:pPr>
        <w:pStyle w:val="BodyTextIndentKWN"/>
      </w:pPr>
      <w:r w:rsidRPr="009129C2">
        <w:t>The</w:t>
      </w:r>
      <w:r w:rsidRPr="009129C2">
        <w:rPr>
          <w:b/>
        </w:rPr>
        <w:t xml:space="preserve"> </w:t>
      </w:r>
      <w:r w:rsidRPr="009129C2">
        <w:t xml:space="preserve">Define Condition dialog box opens where you can specify the operation between the events to obtain the required temporal conditions. </w:t>
      </w:r>
    </w:p>
    <w:p w:rsidR="00066951" w:rsidRPr="009129C2" w:rsidRDefault="00066951" w:rsidP="00066951">
      <w:pPr>
        <w:pStyle w:val="ListNumber"/>
      </w:pPr>
      <w:r w:rsidRPr="009129C2">
        <w:t xml:space="preserve">Select the event attribute from the drop-down list. </w:t>
      </w:r>
    </w:p>
    <w:p w:rsidR="00066951" w:rsidRPr="009129C2" w:rsidRDefault="00066951" w:rsidP="00066951">
      <w:pPr>
        <w:pStyle w:val="ListNumber"/>
      </w:pPr>
      <w:r w:rsidRPr="009129C2">
        <w:t xml:space="preserve">Select an operator from the </w:t>
      </w:r>
      <w:r w:rsidRPr="009129C2">
        <w:rPr>
          <w:b/>
        </w:rPr>
        <w:t xml:space="preserve">Arithmetic Operators </w:t>
      </w:r>
      <w:r w:rsidRPr="009129C2">
        <w:t xml:space="preserve">drop-down list. </w:t>
      </w:r>
    </w:p>
    <w:p w:rsidR="00066951" w:rsidRPr="009129C2" w:rsidRDefault="00066951" w:rsidP="00066951">
      <w:pPr>
        <w:pStyle w:val="NoteInList"/>
      </w:pPr>
      <w:r w:rsidRPr="009129C2">
        <w:rPr>
          <w:b/>
        </w:rPr>
        <w:t>Note</w:t>
      </w:r>
      <w:r w:rsidRPr="009129C2">
        <w:t>: For two-date attributes, only the - operator is valid. For a date and interval attributes, you can use both + or -, resulting in a date prior to or after the base date respectively.</w:t>
      </w:r>
    </w:p>
    <w:p w:rsidR="00066951" w:rsidRPr="009129C2" w:rsidRDefault="00066951" w:rsidP="00066951">
      <w:pPr>
        <w:pStyle w:val="BodyText"/>
      </w:pPr>
      <w:r w:rsidRPr="009129C2">
        <w:t>To define the condition:</w:t>
      </w:r>
    </w:p>
    <w:p w:rsidR="00066951" w:rsidRPr="009129C2" w:rsidRDefault="00066951" w:rsidP="00066951">
      <w:pPr>
        <w:pStyle w:val="ListNumber"/>
        <w:numPr>
          <w:ilvl w:val="0"/>
          <w:numId w:val="359"/>
        </w:numPr>
      </w:pPr>
      <w:r w:rsidRPr="009129C2">
        <w:t xml:space="preserve">Specify the </w:t>
      </w:r>
      <w:r w:rsidRPr="009129C2">
        <w:rPr>
          <w:b/>
        </w:rPr>
        <w:t>Collection Protocol</w:t>
      </w:r>
      <w:r w:rsidRPr="009129C2">
        <w:t xml:space="preserve"> from the drop-down list.</w:t>
      </w:r>
    </w:p>
    <w:p w:rsidR="00066951" w:rsidRPr="009129C2" w:rsidRDefault="00066951" w:rsidP="00066951">
      <w:pPr>
        <w:pStyle w:val="ListNumber"/>
        <w:numPr>
          <w:ilvl w:val="0"/>
          <w:numId w:val="359"/>
        </w:numPr>
      </w:pPr>
      <w:r w:rsidRPr="009129C2">
        <w:t xml:space="preserve">Specify any </w:t>
      </w:r>
      <w:r w:rsidRPr="009129C2">
        <w:rPr>
          <w:b/>
        </w:rPr>
        <w:t>Arithmetic Operators</w:t>
      </w:r>
      <w:r w:rsidRPr="009129C2">
        <w:t xml:space="preserve"> from the drop-down list.</w:t>
      </w:r>
    </w:p>
    <w:p w:rsidR="00066951" w:rsidRPr="009129C2" w:rsidRDefault="00066951" w:rsidP="00066951">
      <w:pPr>
        <w:pStyle w:val="ListNumber"/>
        <w:numPr>
          <w:ilvl w:val="0"/>
          <w:numId w:val="359"/>
        </w:numPr>
      </w:pPr>
      <w:r w:rsidRPr="009129C2">
        <w:t xml:space="preserve">Specify an existing </w:t>
      </w:r>
      <w:r w:rsidRPr="009129C2">
        <w:rPr>
          <w:b/>
        </w:rPr>
        <w:t>Participant</w:t>
      </w:r>
      <w:r w:rsidRPr="009129C2">
        <w:t>.</w:t>
      </w:r>
    </w:p>
    <w:p w:rsidR="00066951" w:rsidRPr="009129C2" w:rsidRDefault="00066951" w:rsidP="00066951">
      <w:pPr>
        <w:pStyle w:val="ListNumber"/>
      </w:pPr>
      <w:r w:rsidRPr="009129C2">
        <w:t>Select an operator from the</w:t>
      </w:r>
      <w:r w:rsidRPr="009129C2">
        <w:rPr>
          <w:b/>
        </w:rPr>
        <w:t xml:space="preserve"> Relational Operator</w:t>
      </w:r>
      <w:r w:rsidRPr="009129C2">
        <w:t xml:space="preserve"> drop-down list for the two events.</w:t>
      </w:r>
    </w:p>
    <w:p w:rsidR="00066951" w:rsidRPr="009129C2" w:rsidRDefault="00066951" w:rsidP="00066951">
      <w:pPr>
        <w:pStyle w:val="ListNumber"/>
      </w:pPr>
      <w:r w:rsidRPr="009129C2">
        <w:t xml:space="preserve">Enter the period in the </w:t>
      </w:r>
      <w:r w:rsidRPr="009129C2">
        <w:rPr>
          <w:b/>
        </w:rPr>
        <w:t>Time Value</w:t>
      </w:r>
      <w:r w:rsidRPr="009129C2">
        <w:t xml:space="preserve"> field.</w:t>
      </w:r>
    </w:p>
    <w:p w:rsidR="00066951" w:rsidRPr="009129C2" w:rsidRDefault="00066951" w:rsidP="00066951">
      <w:pPr>
        <w:pStyle w:val="ListNumber"/>
      </w:pPr>
      <w:r w:rsidRPr="009129C2">
        <w:t xml:space="preserve">Select a value from the </w:t>
      </w:r>
      <w:r w:rsidRPr="009129C2">
        <w:rPr>
          <w:b/>
        </w:rPr>
        <w:t>Time Interval</w:t>
      </w:r>
      <w:r w:rsidRPr="009129C2">
        <w:t xml:space="preserve"> drop-down list.</w:t>
      </w:r>
    </w:p>
    <w:p w:rsidR="00066951" w:rsidRPr="009129C2" w:rsidRDefault="00066951" w:rsidP="00066951">
      <w:pPr>
        <w:pStyle w:val="BodyTextIndentKWN"/>
      </w:pPr>
      <w:r w:rsidRPr="009129C2">
        <w:t>Users can enter a custom column name for the attribute displayed in the results.</w:t>
      </w:r>
    </w:p>
    <w:p w:rsidR="00066951" w:rsidRPr="009129C2" w:rsidRDefault="00066951" w:rsidP="00066951">
      <w:pPr>
        <w:pStyle w:val="BodyTextIndent"/>
      </w:pPr>
      <w:r w:rsidRPr="009129C2">
        <w:t>The following figure outlines the conditions and the values that you can configure in the temporal query.</w:t>
      </w:r>
    </w:p>
    <w:p w:rsidR="00066951" w:rsidRPr="009129C2" w:rsidRDefault="00066951" w:rsidP="00066951">
      <w:pPr>
        <w:pStyle w:val="GraphicAnchorMain"/>
      </w:pPr>
      <w:r w:rsidRPr="009129C2">
        <w:pict>
          <v:group id="_x0000_s1220" editas="canvas" style="position:absolute;margin-left:0;margin-top:0;width:414pt;height:117pt;z-index:251655168;mso-position-horizontal-relative:char;mso-position-vertical-relative:line" coordorigin="1440,5191" coordsize="8280,2340">
            <o:lock v:ext="edit" aspectratio="t"/>
            <v:shape id="_x0000_s1221" type="#_x0000_t75" style="position:absolute;left:1440;top:5191;width:8280;height:2340" o:preferrelative="f">
              <v:fill o:detectmouseclick="t"/>
              <v:path o:extrusionok="t" o:connecttype="none"/>
              <o:lock v:ext="edit" text="t"/>
            </v:shape>
            <v:shape id="Picture 45" o:spid="_x0000_s1222" type="#_x0000_t75" alt="This screen shot is the Temporal Query Define Condition page." style="position:absolute;left:1440;top:5191;width:8099;height:2325;visibility:visible" stroked="t" strokeweight="1pt">
              <v:imagedata r:id="rId217" o:title="TQ generic image 1"/>
            </v:shape>
          </v:group>
        </w:pict>
      </w:r>
      <w:r w:rsidRPr="009129C2">
        <w:pict>
          <v:shape id="_x0000_i1033" type="#_x0000_t75" style="width:414pt;height:117pt">
            <v:imagedata croptop="-65520f" cropbottom="65520f"/>
          </v:shape>
        </w:pict>
      </w:r>
    </w:p>
    <w:p w:rsidR="00066951" w:rsidRPr="009129C2" w:rsidRDefault="00066951" w:rsidP="00066951">
      <w:pPr>
        <w:pStyle w:val="Caption"/>
        <w:ind w:firstLine="720"/>
      </w:pPr>
      <w:r w:rsidRPr="009129C2">
        <w:t xml:space="preserve">Figure </w:t>
      </w:r>
      <w:fldSimple w:instr=" SEQ Figure \* ARABIC ">
        <w:r w:rsidR="00327542">
          <w:rPr>
            <w:noProof/>
          </w:rPr>
          <w:t>183</w:t>
        </w:r>
      </w:fldSimple>
      <w:r w:rsidRPr="009129C2">
        <w:t>: Temporal Query Define Condition page</w:t>
      </w:r>
    </w:p>
    <w:p w:rsidR="00066951" w:rsidRPr="009129C2" w:rsidRDefault="00066951" w:rsidP="00066951">
      <w:pPr>
        <w:pStyle w:val="ListNumber"/>
      </w:pPr>
      <w:r w:rsidRPr="009129C2">
        <w:t xml:space="preserve">Click </w:t>
      </w:r>
      <w:r w:rsidRPr="009129C2">
        <w:rPr>
          <w:b/>
        </w:rPr>
        <w:t>OK</w:t>
      </w:r>
      <w:r w:rsidRPr="009129C2">
        <w:t>. A DAG view of the defined temporal query opens.</w:t>
      </w:r>
    </w:p>
    <w:p w:rsidR="00066951" w:rsidRPr="009129C2" w:rsidRDefault="00066951" w:rsidP="00066951">
      <w:pPr>
        <w:pStyle w:val="ListNumber"/>
      </w:pPr>
      <w:r w:rsidRPr="009129C2">
        <w:t xml:space="preserve">Click </w:t>
      </w:r>
      <w:r w:rsidRPr="009129C2">
        <w:rPr>
          <w:b/>
        </w:rPr>
        <w:t>Search</w:t>
      </w:r>
      <w:r w:rsidRPr="009129C2">
        <w:t xml:space="preserve"> to view the search results.</w:t>
      </w:r>
    </w:p>
    <w:p w:rsidR="00066951" w:rsidRPr="009129C2" w:rsidRDefault="00066951" w:rsidP="00066951">
      <w:pPr>
        <w:pStyle w:val="BodyTextIndent"/>
      </w:pPr>
      <w:r w:rsidRPr="009129C2">
        <w:br w:type="page"/>
        <w:t>The following table outlines the fields on the Define Condition page</w:t>
      </w:r>
      <w:r w:rsidRPr="009129C2">
        <w:fldChar w:fldCharType="begin"/>
      </w:r>
      <w:r w:rsidRPr="009129C2">
        <w:instrText xml:space="preserve"> XE "Define Condition page" </w:instrText>
      </w:r>
      <w:r w:rsidRPr="009129C2">
        <w:fldChar w:fldCharType="end"/>
      </w:r>
      <w:r w:rsidRPr="009129C2">
        <w:fldChar w:fldCharType="begin"/>
      </w:r>
      <w:r w:rsidRPr="009129C2">
        <w:instrText xml:space="preserve"> XE "Define Condition page:fields" </w:instrText>
      </w:r>
      <w:r w:rsidRPr="009129C2">
        <w:fldChar w:fldCharType="end"/>
      </w:r>
      <w:r w:rsidRPr="009129C2">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34"/>
        <w:gridCol w:w="2398"/>
        <w:gridCol w:w="6012"/>
      </w:tblGrid>
      <w:tr w:rsidR="00066951" w:rsidRPr="009129C2">
        <w:trPr>
          <w:tblHeader/>
        </w:trPr>
        <w:tc>
          <w:tcPr>
            <w:tcW w:w="738" w:type="dxa"/>
            <w:shd w:val="clear" w:color="auto" w:fill="CCCCCC"/>
          </w:tcPr>
          <w:p w:rsidR="00066951" w:rsidRPr="009129C2" w:rsidRDefault="00066951" w:rsidP="00066951">
            <w:pPr>
              <w:pStyle w:val="TableHeader"/>
            </w:pPr>
            <w:r w:rsidRPr="009129C2">
              <w:t>No.</w:t>
            </w:r>
          </w:p>
        </w:tc>
        <w:tc>
          <w:tcPr>
            <w:tcW w:w="2430" w:type="dxa"/>
            <w:shd w:val="clear" w:color="auto" w:fill="CCCCCC"/>
          </w:tcPr>
          <w:p w:rsidR="00066951" w:rsidRPr="009129C2" w:rsidRDefault="00066951" w:rsidP="00066951">
            <w:pPr>
              <w:pStyle w:val="TableHeader"/>
            </w:pPr>
            <w:r w:rsidRPr="009129C2">
              <w:t>Name of the Field</w:t>
            </w:r>
          </w:p>
        </w:tc>
        <w:tc>
          <w:tcPr>
            <w:tcW w:w="6120" w:type="dxa"/>
            <w:shd w:val="clear" w:color="auto" w:fill="CCCCCC"/>
          </w:tcPr>
          <w:p w:rsidR="00066951" w:rsidRPr="009129C2" w:rsidRDefault="00066951" w:rsidP="00066951">
            <w:pPr>
              <w:pStyle w:val="TableHeader"/>
            </w:pPr>
            <w:r w:rsidRPr="009129C2">
              <w:t>Description</w:t>
            </w:r>
          </w:p>
        </w:tc>
      </w:tr>
      <w:tr w:rsidR="00066951" w:rsidRPr="009129C2">
        <w:tc>
          <w:tcPr>
            <w:tcW w:w="738" w:type="dxa"/>
          </w:tcPr>
          <w:p w:rsidR="00066951" w:rsidRPr="009129C2" w:rsidRDefault="00066951" w:rsidP="00066951">
            <w:pPr>
              <w:pStyle w:val="TableText0"/>
            </w:pPr>
            <w:r w:rsidRPr="009129C2">
              <w:t>1 and 3</w:t>
            </w:r>
          </w:p>
        </w:tc>
        <w:tc>
          <w:tcPr>
            <w:tcW w:w="2430" w:type="dxa"/>
          </w:tcPr>
          <w:p w:rsidR="00066951" w:rsidRPr="009129C2" w:rsidRDefault="00066951" w:rsidP="00066951">
            <w:pPr>
              <w:pStyle w:val="TableText0"/>
            </w:pPr>
            <w:r w:rsidRPr="009129C2">
              <w:t xml:space="preserve">Objects to which the temporal condition is related. </w:t>
            </w:r>
          </w:p>
        </w:tc>
        <w:tc>
          <w:tcPr>
            <w:tcW w:w="6120" w:type="dxa"/>
          </w:tcPr>
          <w:p w:rsidR="00066951" w:rsidRPr="009129C2" w:rsidRDefault="00066951" w:rsidP="00066951">
            <w:pPr>
              <w:pStyle w:val="TableText0"/>
            </w:pPr>
            <w:r w:rsidRPr="009129C2">
              <w:t xml:space="preserve">Indicates the events on which a temporal query is based. The options in the drop-down list change according to the objects that you select. </w:t>
            </w:r>
          </w:p>
        </w:tc>
      </w:tr>
      <w:tr w:rsidR="00066951" w:rsidRPr="009129C2">
        <w:trPr>
          <w:trHeight w:val="332"/>
        </w:trPr>
        <w:tc>
          <w:tcPr>
            <w:tcW w:w="738" w:type="dxa"/>
          </w:tcPr>
          <w:p w:rsidR="00066951" w:rsidRPr="009129C2" w:rsidRDefault="00066951" w:rsidP="00066951">
            <w:pPr>
              <w:pStyle w:val="TableText0"/>
            </w:pPr>
            <w:r w:rsidRPr="009129C2">
              <w:t>2</w:t>
            </w:r>
          </w:p>
        </w:tc>
        <w:tc>
          <w:tcPr>
            <w:tcW w:w="2430" w:type="dxa"/>
          </w:tcPr>
          <w:p w:rsidR="00066951" w:rsidRPr="009129C2" w:rsidRDefault="00066951" w:rsidP="00066951">
            <w:pPr>
              <w:pStyle w:val="TableText0"/>
            </w:pPr>
            <w:r w:rsidRPr="009129C2">
              <w:t>Arithmetic Operators</w:t>
            </w:r>
          </w:p>
        </w:tc>
        <w:tc>
          <w:tcPr>
            <w:tcW w:w="6120" w:type="dxa"/>
          </w:tcPr>
          <w:p w:rsidR="00066951" w:rsidRPr="009129C2" w:rsidRDefault="00066951" w:rsidP="00066951">
            <w:pPr>
              <w:pStyle w:val="TableText0"/>
            </w:pPr>
            <w:r w:rsidRPr="009129C2">
              <w:t>This list contains the + and - arithmetic operators. For example: date, time, or offset.</w:t>
            </w:r>
          </w:p>
        </w:tc>
      </w:tr>
      <w:tr w:rsidR="00066951" w:rsidRPr="009129C2">
        <w:trPr>
          <w:trHeight w:val="440"/>
        </w:trPr>
        <w:tc>
          <w:tcPr>
            <w:tcW w:w="738" w:type="dxa"/>
          </w:tcPr>
          <w:p w:rsidR="00066951" w:rsidRPr="009129C2" w:rsidRDefault="00066951" w:rsidP="00066951">
            <w:pPr>
              <w:pStyle w:val="TableText0"/>
            </w:pPr>
            <w:r w:rsidRPr="009129C2">
              <w:t>4</w:t>
            </w:r>
          </w:p>
        </w:tc>
        <w:tc>
          <w:tcPr>
            <w:tcW w:w="2430" w:type="dxa"/>
          </w:tcPr>
          <w:p w:rsidR="00066951" w:rsidRPr="009129C2" w:rsidRDefault="00066951" w:rsidP="00066951">
            <w:pPr>
              <w:pStyle w:val="TableText0"/>
            </w:pPr>
            <w:r w:rsidRPr="009129C2">
              <w:t>Relational Operators</w:t>
            </w:r>
          </w:p>
        </w:tc>
        <w:tc>
          <w:tcPr>
            <w:tcW w:w="6120" w:type="dxa"/>
          </w:tcPr>
          <w:p w:rsidR="00066951" w:rsidRPr="009129C2" w:rsidRDefault="00066951" w:rsidP="00066951">
            <w:pPr>
              <w:pStyle w:val="TableText0"/>
            </w:pPr>
            <w:r w:rsidRPr="009129C2">
              <w:t>This is a list of comparison relationship, such as Equals, Not Equals, Less than or equal to, Greater than or equal to.</w:t>
            </w:r>
          </w:p>
        </w:tc>
      </w:tr>
      <w:tr w:rsidR="00066951" w:rsidRPr="009129C2">
        <w:tc>
          <w:tcPr>
            <w:tcW w:w="738" w:type="dxa"/>
          </w:tcPr>
          <w:p w:rsidR="00066951" w:rsidRPr="009129C2" w:rsidRDefault="00066951" w:rsidP="00066951">
            <w:pPr>
              <w:pStyle w:val="TableText0"/>
            </w:pPr>
            <w:r w:rsidRPr="009129C2">
              <w:t>5</w:t>
            </w:r>
          </w:p>
        </w:tc>
        <w:tc>
          <w:tcPr>
            <w:tcW w:w="2430" w:type="dxa"/>
          </w:tcPr>
          <w:p w:rsidR="00066951" w:rsidRPr="009129C2" w:rsidRDefault="00066951" w:rsidP="00066951">
            <w:pPr>
              <w:pStyle w:val="TableText0"/>
            </w:pPr>
            <w:r w:rsidRPr="009129C2">
              <w:t>Time Value</w:t>
            </w:r>
          </w:p>
        </w:tc>
        <w:tc>
          <w:tcPr>
            <w:tcW w:w="6120" w:type="dxa"/>
          </w:tcPr>
          <w:p w:rsidR="00066951" w:rsidRPr="009129C2" w:rsidRDefault="00066951" w:rsidP="00066951">
            <w:pPr>
              <w:pStyle w:val="TableText0"/>
            </w:pPr>
            <w:r w:rsidRPr="009129C2">
              <w:t>This is a user-specified number, the numeric part of the time condition the user wants to specify, for example, 30 minutes, where 30 is the time value.</w:t>
            </w:r>
          </w:p>
        </w:tc>
      </w:tr>
      <w:tr w:rsidR="00066951" w:rsidRPr="009129C2">
        <w:tc>
          <w:tcPr>
            <w:tcW w:w="738" w:type="dxa"/>
          </w:tcPr>
          <w:p w:rsidR="00066951" w:rsidRPr="009129C2" w:rsidRDefault="00066951" w:rsidP="00066951">
            <w:pPr>
              <w:pStyle w:val="TableText0"/>
            </w:pPr>
            <w:r w:rsidRPr="009129C2">
              <w:t>6</w:t>
            </w:r>
          </w:p>
        </w:tc>
        <w:tc>
          <w:tcPr>
            <w:tcW w:w="2430" w:type="dxa"/>
          </w:tcPr>
          <w:p w:rsidR="00066951" w:rsidRPr="009129C2" w:rsidRDefault="00066951" w:rsidP="00066951">
            <w:pPr>
              <w:pStyle w:val="TableText0"/>
            </w:pPr>
            <w:r w:rsidRPr="009129C2">
              <w:t>Time Interval</w:t>
            </w:r>
          </w:p>
        </w:tc>
        <w:tc>
          <w:tcPr>
            <w:tcW w:w="6120" w:type="dxa"/>
          </w:tcPr>
          <w:p w:rsidR="00066951" w:rsidRPr="009129C2" w:rsidRDefault="00066951" w:rsidP="00066951">
            <w:pPr>
              <w:pStyle w:val="TableText0"/>
            </w:pPr>
            <w:r w:rsidRPr="009129C2">
              <w:t xml:space="preserve">This list specifies different units for time interval. </w:t>
            </w:r>
          </w:p>
        </w:tc>
      </w:tr>
      <w:tr w:rsidR="00066951" w:rsidRPr="009129C2">
        <w:tc>
          <w:tcPr>
            <w:tcW w:w="738" w:type="dxa"/>
          </w:tcPr>
          <w:p w:rsidR="00066951" w:rsidRPr="009129C2" w:rsidRDefault="00066951" w:rsidP="00066951">
            <w:pPr>
              <w:pStyle w:val="TableText0"/>
            </w:pPr>
            <w:r w:rsidRPr="009129C2">
              <w:t>7</w:t>
            </w:r>
          </w:p>
        </w:tc>
        <w:tc>
          <w:tcPr>
            <w:tcW w:w="2430" w:type="dxa"/>
          </w:tcPr>
          <w:p w:rsidR="00066951" w:rsidRPr="009129C2" w:rsidRDefault="00066951" w:rsidP="00066951">
            <w:pPr>
              <w:pStyle w:val="TableText0"/>
            </w:pPr>
            <w:r w:rsidRPr="009129C2">
              <w:t>Custom Column Name</w:t>
            </w:r>
          </w:p>
        </w:tc>
        <w:tc>
          <w:tcPr>
            <w:tcW w:w="6120" w:type="dxa"/>
          </w:tcPr>
          <w:p w:rsidR="00066951" w:rsidRPr="009129C2" w:rsidRDefault="00066951" w:rsidP="00066951">
            <w:pPr>
              <w:pStyle w:val="TableText0"/>
            </w:pPr>
            <w:fldSimple w:instr=" DOCPROPERTY  ApplicationName  \* MERGEFORMAT ">
              <w:r w:rsidRPr="009129C2">
                <w:t>caTissue Suite</w:t>
              </w:r>
            </w:fldSimple>
            <w:r w:rsidRPr="009129C2">
              <w:t xml:space="preserve"> displays the calculated value (e.g. the time interval between two events) in the result. In this text box, you can enter the name of the column where the result will be displayed. For example, enter </w:t>
            </w:r>
            <w:r w:rsidRPr="009129C2">
              <w:rPr>
                <w:b/>
              </w:rPr>
              <w:t>Age of the Participant</w:t>
            </w:r>
            <w:r w:rsidRPr="009129C2">
              <w:t xml:space="preserve"> in Custom Column Name to view a column containing age in the result view.</w:t>
            </w:r>
          </w:p>
        </w:tc>
      </w:tr>
    </w:tbl>
    <w:p w:rsidR="00066951" w:rsidRPr="009129C2" w:rsidRDefault="007A0E2C" w:rsidP="00066951">
      <w:pPr>
        <w:pStyle w:val="GraphicAnchorMain"/>
      </w:pPr>
      <w:r>
        <w:rPr>
          <w:noProof/>
        </w:rPr>
        <w:drawing>
          <wp:inline distT="0" distB="0" distL="0" distR="0">
            <wp:extent cx="5943600" cy="1714500"/>
            <wp:effectExtent l="19050" t="0" r="0" b="0"/>
            <wp:docPr id="182" name="Picture 182" descr="This screen shot is the Define Condition for a tempora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This screen shot is the Define Condition for a temporal query."/>
                    <pic:cNvPicPr>
                      <a:picLocks noChangeAspect="1" noChangeArrowheads="1"/>
                    </pic:cNvPicPr>
                  </pic:nvPicPr>
                  <pic:blipFill>
                    <a:blip r:embed="rId218"/>
                    <a:srcRect/>
                    <a:stretch>
                      <a:fillRect/>
                    </a:stretch>
                  </pic:blipFill>
                  <pic:spPr bwMode="auto">
                    <a:xfrm>
                      <a:off x="0" y="0"/>
                      <a:ext cx="5943600" cy="1714500"/>
                    </a:xfrm>
                    <a:prstGeom prst="rect">
                      <a:avLst/>
                    </a:prstGeom>
                    <a:noFill/>
                    <a:ln w="9525">
                      <a:noFill/>
                      <a:miter lim="800000"/>
                      <a:headEnd/>
                      <a:tailEnd/>
                    </a:ln>
                  </pic:spPr>
                </pic:pic>
              </a:graphicData>
            </a:graphic>
          </wp:inline>
        </w:drawing>
      </w:r>
    </w:p>
    <w:p w:rsidR="00066951" w:rsidRDefault="00066951" w:rsidP="00066951">
      <w:pPr>
        <w:pStyle w:val="Caption"/>
        <w:ind w:firstLine="720"/>
      </w:pPr>
      <w:r w:rsidRPr="009129C2">
        <w:t xml:space="preserve">Figure </w:t>
      </w:r>
      <w:fldSimple w:instr=" SEQ Figure \* ARABIC ">
        <w:r w:rsidR="00327542">
          <w:rPr>
            <w:noProof/>
          </w:rPr>
          <w:t>184</w:t>
        </w:r>
      </w:fldSimple>
      <w:r w:rsidRPr="009129C2">
        <w:t>:  Define Condition for the  Temporal Query</w:t>
      </w:r>
    </w:p>
    <w:p w:rsidR="00066951" w:rsidRPr="00290CBA" w:rsidRDefault="00066951" w:rsidP="00066951">
      <w:pPr>
        <w:pStyle w:val="BodyTextIndent"/>
      </w:pPr>
      <w:r>
        <w:t>As shown in the figure above, “Find all Participants where the difference between the date the Participant registered to the protocol and the Participant’s birth date is less than 3 years”;  in other words, all Participants who were 3 years old or less when they registered to the protocol.</w:t>
      </w:r>
    </w:p>
    <w:p w:rsidR="00066951" w:rsidRPr="009129C2" w:rsidRDefault="00066951" w:rsidP="00066951">
      <w:pPr>
        <w:pStyle w:val="Heading3"/>
      </w:pPr>
      <w:bookmarkStart w:id="540" w:name="_Ref275330948"/>
      <w:bookmarkStart w:id="541" w:name="_Ref275330995"/>
      <w:bookmarkStart w:id="542" w:name="_Toc288121332"/>
      <w:r w:rsidRPr="009129C2">
        <w:t>Editing and Deleting a Temporal Query</w:t>
      </w:r>
      <w:bookmarkEnd w:id="540"/>
      <w:bookmarkEnd w:id="541"/>
      <w:bookmarkEnd w:id="542"/>
    </w:p>
    <w:p w:rsidR="00066951" w:rsidRPr="009129C2" w:rsidRDefault="00066951" w:rsidP="00066951">
      <w:pPr>
        <w:pStyle w:val="BodyText"/>
      </w:pPr>
      <w:r w:rsidRPr="009129C2">
        <w:t xml:space="preserve">To </w:t>
      </w:r>
      <w:r w:rsidRPr="009129C2">
        <w:fldChar w:fldCharType="begin"/>
      </w:r>
      <w:r w:rsidRPr="009129C2">
        <w:instrText xml:space="preserve"> XE "queries:editing and deleting temporal query" </w:instrText>
      </w:r>
      <w:r w:rsidRPr="009129C2">
        <w:fldChar w:fldCharType="end"/>
      </w:r>
      <w:r w:rsidRPr="009129C2">
        <w:fldChar w:fldCharType="begin"/>
      </w:r>
      <w:r w:rsidRPr="009129C2">
        <w:instrText xml:space="preserve"> XE "temporal query:editing and deleting" </w:instrText>
      </w:r>
      <w:r w:rsidRPr="009129C2">
        <w:fldChar w:fldCharType="end"/>
      </w:r>
      <w:r w:rsidRPr="009129C2">
        <w:t xml:space="preserve">edit a temporal query: </w:t>
      </w:r>
    </w:p>
    <w:p w:rsidR="00066951" w:rsidRPr="009129C2" w:rsidRDefault="00066951" w:rsidP="00066951">
      <w:pPr>
        <w:pStyle w:val="ListNumber"/>
        <w:numPr>
          <w:ilvl w:val="0"/>
          <w:numId w:val="103"/>
        </w:numPr>
      </w:pPr>
      <w:r w:rsidRPr="009129C2">
        <w:t xml:space="preserve">Click the </w:t>
      </w:r>
      <w:r w:rsidRPr="009129C2">
        <w:rPr>
          <w:b/>
        </w:rPr>
        <w:t>&gt;</w:t>
      </w:r>
      <w:r w:rsidRPr="009129C2">
        <w:t xml:space="preserve"> icon in the temporal query box.</w:t>
      </w:r>
    </w:p>
    <w:p w:rsidR="00066951" w:rsidRPr="009129C2" w:rsidRDefault="00066951" w:rsidP="00066951">
      <w:pPr>
        <w:pStyle w:val="ListNumber"/>
        <w:numPr>
          <w:ilvl w:val="0"/>
          <w:numId w:val="190"/>
        </w:numPr>
      </w:pPr>
      <w:r w:rsidRPr="009129C2">
        <w:t xml:space="preserve"> Select </w:t>
      </w:r>
      <w:r w:rsidRPr="009129C2">
        <w:rPr>
          <w:b/>
        </w:rPr>
        <w:t>Edit</w:t>
      </w:r>
      <w:r w:rsidRPr="009129C2">
        <w:t>. The Edit Condition page opens.</w:t>
      </w:r>
    </w:p>
    <w:p w:rsidR="00066951" w:rsidRPr="009129C2" w:rsidRDefault="007A0E2C" w:rsidP="00066951">
      <w:pPr>
        <w:pStyle w:val="GraphicAnchorStep"/>
      </w:pPr>
      <w:r>
        <w:rPr>
          <w:noProof/>
        </w:rPr>
        <w:drawing>
          <wp:inline distT="0" distB="0" distL="0" distR="0">
            <wp:extent cx="4124325" cy="1685925"/>
            <wp:effectExtent l="19050" t="0" r="9525" b="0"/>
            <wp:docPr id="183" name="Picture 183" descr="This screen shot shows how to edit a condition from the Diagrammatic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his screen shot shows how to edit a condition from the Diagrammatic View."/>
                    <pic:cNvPicPr>
                      <a:picLocks noChangeAspect="1" noChangeArrowheads="1"/>
                    </pic:cNvPicPr>
                  </pic:nvPicPr>
                  <pic:blipFill>
                    <a:blip r:embed="rId219"/>
                    <a:srcRect/>
                    <a:stretch>
                      <a:fillRect/>
                    </a:stretch>
                  </pic:blipFill>
                  <pic:spPr bwMode="auto">
                    <a:xfrm>
                      <a:off x="0" y="0"/>
                      <a:ext cx="4124325" cy="1685925"/>
                    </a:xfrm>
                    <a:prstGeom prst="rect">
                      <a:avLst/>
                    </a:prstGeom>
                    <a:noFill/>
                    <a:ln w="9525">
                      <a:noFill/>
                      <a:miter lim="800000"/>
                      <a:headEnd/>
                      <a:tailEnd/>
                    </a:ln>
                  </pic:spPr>
                </pic:pic>
              </a:graphicData>
            </a:graphic>
          </wp:inline>
        </w:drawing>
      </w:r>
    </w:p>
    <w:p w:rsidR="00066951" w:rsidRDefault="00066951" w:rsidP="00066951">
      <w:pPr>
        <w:pStyle w:val="ListNumber"/>
      </w:pPr>
      <w:r w:rsidRPr="009129C2">
        <w:t xml:space="preserve">Review the conditions in the temporal query, and click </w:t>
      </w:r>
      <w:r w:rsidRPr="009129C2">
        <w:rPr>
          <w:b/>
        </w:rPr>
        <w:t>Edit</w:t>
      </w:r>
      <w:r w:rsidRPr="009129C2">
        <w:t>.</w:t>
      </w:r>
    </w:p>
    <w:p w:rsidR="00066951" w:rsidRPr="009129C2" w:rsidRDefault="007A0E2C" w:rsidP="0085716D">
      <w:pPr>
        <w:pStyle w:val="Caption"/>
      </w:pPr>
      <w:r>
        <w:rPr>
          <w:noProof/>
        </w:rPr>
        <w:drawing>
          <wp:inline distT="0" distB="0" distL="0" distR="0">
            <wp:extent cx="5143500" cy="1495425"/>
            <wp:effectExtent l="19050" t="19050" r="19050" b="28575"/>
            <wp:docPr id="184" name="Picture 40" descr="This screen shot shows the Edit Condition page, edit  the tempora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is screen shot shows the Edit Condition page, edit  the temporal query"/>
                    <pic:cNvPicPr>
                      <a:picLocks noChangeAspect="1" noChangeArrowheads="1"/>
                    </pic:cNvPicPr>
                  </pic:nvPicPr>
                  <pic:blipFill>
                    <a:blip r:embed="rId220"/>
                    <a:srcRect/>
                    <a:stretch>
                      <a:fillRect/>
                    </a:stretch>
                  </pic:blipFill>
                  <pic:spPr bwMode="auto">
                    <a:xfrm>
                      <a:off x="0" y="0"/>
                      <a:ext cx="5143500" cy="1495425"/>
                    </a:xfrm>
                    <a:prstGeom prst="rect">
                      <a:avLst/>
                    </a:prstGeom>
                    <a:noFill/>
                    <a:ln w="12700" cmpd="sng">
                      <a:solidFill>
                        <a:srgbClr val="000000"/>
                      </a:solidFill>
                      <a:miter lim="800000"/>
                      <a:headEnd/>
                      <a:tailEnd/>
                    </a:ln>
                    <a:effectLst/>
                  </pic:spPr>
                </pic:pic>
              </a:graphicData>
            </a:graphic>
          </wp:inline>
        </w:drawing>
      </w:r>
      <w:r w:rsidR="00066951" w:rsidRPr="009129C2">
        <w:br/>
        <w:t xml:space="preserve">Figure </w:t>
      </w:r>
      <w:fldSimple w:instr=" SEQ Figure \* ARABIC ">
        <w:r w:rsidR="00327542">
          <w:rPr>
            <w:noProof/>
          </w:rPr>
          <w:t>185</w:t>
        </w:r>
      </w:fldSimple>
      <w:r w:rsidR="00066951" w:rsidRPr="009129C2">
        <w:t>: Edit Condition Dialog Box</w:t>
      </w:r>
    </w:p>
    <w:p w:rsidR="00066951" w:rsidRPr="009129C2" w:rsidRDefault="00066951" w:rsidP="00066951">
      <w:pPr>
        <w:pStyle w:val="BodyTextIndent"/>
      </w:pPr>
      <w:r w:rsidRPr="009129C2">
        <w:t xml:space="preserve">To delete a temporal query, click the </w:t>
      </w:r>
      <w:r w:rsidRPr="009129C2">
        <w:rPr>
          <w:b/>
        </w:rPr>
        <w:t>&gt;</w:t>
      </w:r>
      <w:r w:rsidRPr="009129C2">
        <w:t xml:space="preserve"> icon in the temporal query box. Select </w:t>
      </w:r>
      <w:r w:rsidRPr="009129C2">
        <w:rPr>
          <w:b/>
        </w:rPr>
        <w:t>Delete</w:t>
      </w:r>
      <w:bookmarkStart w:id="543" w:name="_Ref275330997"/>
      <w:r w:rsidRPr="009129C2">
        <w:t>.</w:t>
      </w:r>
    </w:p>
    <w:p w:rsidR="00066951" w:rsidRPr="009129C2" w:rsidRDefault="00066951" w:rsidP="00066951">
      <w:pPr>
        <w:pStyle w:val="Heading3"/>
      </w:pPr>
      <w:bookmarkStart w:id="544" w:name="_Toc288121333"/>
      <w:r w:rsidRPr="009129C2">
        <w:t>Viewing Search Results</w:t>
      </w:r>
      <w:bookmarkEnd w:id="543"/>
      <w:bookmarkEnd w:id="544"/>
    </w:p>
    <w:p w:rsidR="00066951" w:rsidRPr="009129C2" w:rsidRDefault="00066951" w:rsidP="00066951">
      <w:pPr>
        <w:pStyle w:val="BodyText"/>
      </w:pPr>
      <w:r w:rsidRPr="009129C2">
        <w:t>The View Results page</w:t>
      </w:r>
      <w:r w:rsidRPr="009129C2">
        <w:fldChar w:fldCharType="begin"/>
      </w:r>
      <w:r w:rsidRPr="009129C2">
        <w:instrText xml:space="preserve"> XE "View Results page" </w:instrText>
      </w:r>
      <w:r w:rsidRPr="009129C2">
        <w:fldChar w:fldCharType="end"/>
      </w:r>
      <w:r w:rsidRPr="009129C2">
        <w:t xml:space="preserve"> displays the values computed as a result of a query, in the </w:t>
      </w:r>
      <w:r w:rsidRPr="009129C2">
        <w:rPr>
          <w:b/>
        </w:rPr>
        <w:t>Custom Column Name</w:t>
      </w:r>
      <w:r w:rsidRPr="009129C2">
        <w:t xml:space="preserve"> field. </w:t>
      </w:r>
    </w:p>
    <w:p w:rsidR="00066951" w:rsidRPr="009129C2" w:rsidRDefault="007A0E2C" w:rsidP="00066951">
      <w:pPr>
        <w:pStyle w:val="BodyText"/>
        <w:ind w:left="0"/>
      </w:pPr>
      <w:r>
        <w:rPr>
          <w:noProof/>
        </w:rPr>
        <w:drawing>
          <wp:inline distT="0" distB="0" distL="0" distR="0">
            <wp:extent cx="5562600" cy="2371725"/>
            <wp:effectExtent l="19050" t="19050" r="19050" b="28575"/>
            <wp:docPr id="185" name="Picture 185" descr="This screen shot shows teh View Results of th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his screen shot shows teh View Results of the query."/>
                    <pic:cNvPicPr>
                      <a:picLocks noChangeAspect="1" noChangeArrowheads="1"/>
                    </pic:cNvPicPr>
                  </pic:nvPicPr>
                  <pic:blipFill>
                    <a:blip r:embed="rId221"/>
                    <a:srcRect/>
                    <a:stretch>
                      <a:fillRect/>
                    </a:stretch>
                  </pic:blipFill>
                  <pic:spPr bwMode="auto">
                    <a:xfrm>
                      <a:off x="0" y="0"/>
                      <a:ext cx="5562600" cy="23717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186</w:t>
        </w:r>
      </w:fldSimple>
      <w:r w:rsidRPr="009129C2">
        <w:t>: View Search Result</w:t>
      </w:r>
    </w:p>
    <w:p w:rsidR="00066951" w:rsidRPr="009129C2" w:rsidRDefault="00066951" w:rsidP="00066951">
      <w:pPr>
        <w:pStyle w:val="Heading3"/>
      </w:pPr>
      <w:bookmarkStart w:id="545" w:name="_Ref275331010"/>
      <w:bookmarkStart w:id="546" w:name="_Toc288121334"/>
      <w:r w:rsidRPr="009129C2">
        <w:t>Saving and Executing a Temporal Query with User-Defined Values</w:t>
      </w:r>
      <w:bookmarkEnd w:id="545"/>
      <w:bookmarkEnd w:id="546"/>
    </w:p>
    <w:p w:rsidR="00066951" w:rsidRPr="009129C2" w:rsidRDefault="00066951" w:rsidP="00066951">
      <w:pPr>
        <w:pStyle w:val="BodyText"/>
      </w:pPr>
      <w:r w:rsidRPr="009129C2">
        <w:t xml:space="preserve">If </w:t>
      </w:r>
      <w:r w:rsidRPr="009129C2">
        <w:fldChar w:fldCharType="begin"/>
      </w:r>
      <w:r w:rsidRPr="009129C2">
        <w:instrText xml:space="preserve"> XE "queries:saving and executing temporal query" </w:instrText>
      </w:r>
      <w:r w:rsidRPr="009129C2">
        <w:fldChar w:fldCharType="end"/>
      </w:r>
      <w:r w:rsidRPr="009129C2">
        <w:fldChar w:fldCharType="begin"/>
      </w:r>
      <w:r w:rsidRPr="009129C2">
        <w:instrText xml:space="preserve"> XE "temporal query:saving and executing" </w:instrText>
      </w:r>
      <w:r w:rsidRPr="009129C2">
        <w:fldChar w:fldCharType="end"/>
      </w:r>
      <w:r w:rsidRPr="009129C2">
        <w:t xml:space="preserve">you want to save a temporal query for later use, the query can be saved in a parameterized form (that is, values that you enter before you submit the query).  When the user clicks on the saved query, </w:t>
      </w:r>
      <w:fldSimple w:instr=" DOCPROPERTY  ApplicationName  \* MERGEFORMAT ">
        <w:r w:rsidRPr="009129C2">
          <w:t>caTissue Suite</w:t>
        </w:r>
      </w:fldSimple>
      <w:r w:rsidRPr="009129C2">
        <w:t xml:space="preserve"> displays a window that allows a user to select or enter values for some or all of the query conditions.</w:t>
      </w:r>
    </w:p>
    <w:p w:rsidR="00066951" w:rsidRPr="009129C2" w:rsidRDefault="00066951" w:rsidP="00066951">
      <w:pPr>
        <w:pStyle w:val="Heading4"/>
      </w:pPr>
      <w:r w:rsidRPr="009129C2">
        <w:t>Saving a Parameterized Temporal Query</w:t>
      </w:r>
    </w:p>
    <w:p w:rsidR="00066951" w:rsidRPr="009129C2" w:rsidRDefault="00066951" w:rsidP="00066951">
      <w:pPr>
        <w:pStyle w:val="BodyText"/>
      </w:pPr>
      <w:r w:rsidRPr="009129C2">
        <w:t xml:space="preserve">Saving </w:t>
      </w:r>
      <w:r w:rsidRPr="009129C2">
        <w:fldChar w:fldCharType="begin"/>
      </w:r>
      <w:r w:rsidRPr="009129C2">
        <w:instrText xml:space="preserve"> XE "temporal query:saving parameterized query" </w:instrText>
      </w:r>
      <w:r w:rsidRPr="009129C2">
        <w:fldChar w:fldCharType="end"/>
      </w:r>
      <w:r w:rsidRPr="009129C2">
        <w:fldChar w:fldCharType="begin"/>
      </w:r>
      <w:r w:rsidRPr="009129C2">
        <w:instrText xml:space="preserve"> XE "temporal query:saving parameterized query" </w:instrText>
      </w:r>
      <w:r w:rsidRPr="009129C2">
        <w:fldChar w:fldCharType="end"/>
      </w:r>
      <w:r w:rsidRPr="009129C2">
        <w:t xml:space="preserve">a parameterized temporal query is the same as saving any advanced query: </w:t>
      </w:r>
    </w:p>
    <w:p w:rsidR="0085716D" w:rsidRDefault="00066951" w:rsidP="00066951">
      <w:pPr>
        <w:pStyle w:val="ListNumber"/>
        <w:numPr>
          <w:ilvl w:val="0"/>
          <w:numId w:val="104"/>
        </w:numPr>
      </w:pPr>
      <w:r w:rsidRPr="009129C2">
        <w:t xml:space="preserve">Define the temporal query. </w:t>
      </w:r>
      <w:r w:rsidR="0085716D">
        <w:br/>
      </w:r>
    </w:p>
    <w:p w:rsidR="00066951" w:rsidRPr="009129C2" w:rsidRDefault="007A0E2C" w:rsidP="0085716D">
      <w:pPr>
        <w:pStyle w:val="BodyText"/>
      </w:pPr>
      <w:r>
        <w:rPr>
          <w:noProof/>
        </w:rPr>
        <w:drawing>
          <wp:inline distT="0" distB="0" distL="0" distR="0">
            <wp:extent cx="4457700" cy="2628900"/>
            <wp:effectExtent l="19050" t="0" r="0" b="0"/>
            <wp:docPr id="186" name="Picture 186" descr="This screen shot shows a Diagrammatic view of tempora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his screen shot shows a Diagrammatic view of temporal query."/>
                    <pic:cNvPicPr>
                      <a:picLocks noChangeAspect="1" noChangeArrowheads="1"/>
                    </pic:cNvPicPr>
                  </pic:nvPicPr>
                  <pic:blipFill>
                    <a:blip r:embed="rId222"/>
                    <a:srcRect/>
                    <a:stretch>
                      <a:fillRect/>
                    </a:stretch>
                  </pic:blipFill>
                  <pic:spPr bwMode="auto">
                    <a:xfrm>
                      <a:off x="0" y="0"/>
                      <a:ext cx="4457700" cy="2628900"/>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187</w:t>
        </w:r>
      </w:fldSimple>
      <w:r w:rsidRPr="009129C2">
        <w:t>: Diagrammatic View of the Temporal Query</w:t>
      </w:r>
    </w:p>
    <w:p w:rsidR="00066951" w:rsidRPr="009129C2" w:rsidRDefault="00066951" w:rsidP="00066951">
      <w:pPr>
        <w:pStyle w:val="ListNumber"/>
        <w:numPr>
          <w:ilvl w:val="0"/>
          <w:numId w:val="194"/>
        </w:numPr>
      </w:pPr>
      <w:r w:rsidRPr="009129C2">
        <w:t xml:space="preserve">Click </w:t>
      </w:r>
      <w:r w:rsidRPr="009129C2">
        <w:rPr>
          <w:b/>
        </w:rPr>
        <w:t>Save</w:t>
      </w:r>
      <w:r w:rsidRPr="009129C2">
        <w:t>. The Query Information page opens.</w:t>
      </w:r>
    </w:p>
    <w:p w:rsidR="00066951" w:rsidRPr="009129C2" w:rsidRDefault="007A0E2C" w:rsidP="00066951">
      <w:pPr>
        <w:pStyle w:val="GraphicAnchorMain"/>
      </w:pPr>
      <w:r>
        <w:rPr>
          <w:noProof/>
        </w:rPr>
        <w:drawing>
          <wp:inline distT="0" distB="0" distL="0" distR="0">
            <wp:extent cx="5924550" cy="3133725"/>
            <wp:effectExtent l="19050" t="0" r="0" b="0"/>
            <wp:docPr id="187" name="Picture 187" descr="This screen shot is the Query Information, Set Condition Paramater query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his screen shot is the Query Information, Set Condition Paramater query information."/>
                    <pic:cNvPicPr>
                      <a:picLocks noChangeAspect="1" noChangeArrowheads="1"/>
                    </pic:cNvPicPr>
                  </pic:nvPicPr>
                  <pic:blipFill>
                    <a:blip r:embed="rId223"/>
                    <a:srcRect/>
                    <a:stretch>
                      <a:fillRect/>
                    </a:stretch>
                  </pic:blipFill>
                  <pic:spPr bwMode="auto">
                    <a:xfrm>
                      <a:off x="0" y="0"/>
                      <a:ext cx="5924550" cy="31337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188</w:t>
        </w:r>
      </w:fldSimple>
      <w:r w:rsidRPr="009129C2">
        <w:t xml:space="preserve">: Enter Query Description and Define Parameters </w:t>
      </w:r>
    </w:p>
    <w:p w:rsidR="00066951" w:rsidRPr="009129C2" w:rsidRDefault="00066951" w:rsidP="00066951">
      <w:pPr>
        <w:pStyle w:val="ListNumber"/>
        <w:numPr>
          <w:ilvl w:val="0"/>
          <w:numId w:val="360"/>
        </w:numPr>
      </w:pPr>
      <w:r w:rsidRPr="009129C2">
        <w:t>Enter the query title and description.</w:t>
      </w:r>
    </w:p>
    <w:p w:rsidR="00066951" w:rsidRPr="009129C2" w:rsidRDefault="00066951" w:rsidP="00066951">
      <w:pPr>
        <w:pStyle w:val="ListNumber"/>
      </w:pPr>
      <w:r w:rsidRPr="009129C2">
        <w:t>Select the query conditions to parameterize. Before you run the query, you can change the value for the parameterized condition. In this example: you can change the current date as per the conditions.</w:t>
      </w:r>
    </w:p>
    <w:p w:rsidR="00066951" w:rsidRPr="009129C2" w:rsidRDefault="00066951" w:rsidP="00066951">
      <w:pPr>
        <w:pStyle w:val="ListNumber"/>
      </w:pPr>
      <w:r w:rsidRPr="009129C2">
        <w:t xml:space="preserve">Click </w:t>
      </w:r>
      <w:r w:rsidRPr="009129C2">
        <w:rPr>
          <w:b/>
        </w:rPr>
        <w:t>Save</w:t>
      </w:r>
      <w:r w:rsidRPr="009129C2">
        <w:t>.</w:t>
      </w:r>
    </w:p>
    <w:p w:rsidR="00066951" w:rsidRPr="009129C2" w:rsidRDefault="00066951" w:rsidP="00066951">
      <w:pPr>
        <w:pStyle w:val="Heading4"/>
      </w:pPr>
      <w:r w:rsidRPr="009129C2">
        <w:t>Executing a Saved Temporal Query</w:t>
      </w:r>
    </w:p>
    <w:p w:rsidR="00066951" w:rsidRPr="009129C2" w:rsidRDefault="00066951" w:rsidP="00066951">
      <w:pPr>
        <w:pStyle w:val="BodyText"/>
      </w:pPr>
      <w:r w:rsidRPr="009129C2">
        <w:t>To execute a saved temporal query:</w:t>
      </w:r>
    </w:p>
    <w:p w:rsidR="00066951" w:rsidRPr="009129C2" w:rsidRDefault="00066951" w:rsidP="00066951">
      <w:pPr>
        <w:pStyle w:val="ListNumber"/>
        <w:numPr>
          <w:ilvl w:val="0"/>
          <w:numId w:val="105"/>
        </w:numPr>
      </w:pPr>
      <w:r w:rsidRPr="009129C2">
        <w:t xml:space="preserve">Navigate to </w:t>
      </w:r>
      <w:r w:rsidRPr="009129C2">
        <w:rPr>
          <w:b/>
        </w:rPr>
        <w:t>Search &gt;&gt; Saved Queries</w:t>
      </w:r>
      <w:r w:rsidRPr="009129C2">
        <w:t>.</w:t>
      </w:r>
    </w:p>
    <w:p w:rsidR="00066951" w:rsidRPr="009129C2" w:rsidRDefault="00066951" w:rsidP="00066951">
      <w:pPr>
        <w:pStyle w:val="ListNumber"/>
        <w:numPr>
          <w:ilvl w:val="0"/>
          <w:numId w:val="195"/>
        </w:numPr>
      </w:pPr>
      <w:r w:rsidRPr="009129C2">
        <w:t xml:space="preserve">Select the saved query, and enter the required values,and click </w:t>
      </w:r>
      <w:r w:rsidRPr="009129C2">
        <w:rPr>
          <w:b/>
        </w:rPr>
        <w:t>Execute</w:t>
      </w:r>
      <w:r w:rsidRPr="009129C2">
        <w:t>.</w:t>
      </w:r>
    </w:p>
    <w:p w:rsidR="00066951" w:rsidRPr="009129C2" w:rsidRDefault="00066951" w:rsidP="00066951">
      <w:pPr>
        <w:pStyle w:val="BodyTextIndent"/>
      </w:pPr>
      <w:r w:rsidRPr="009129C2">
        <w:t>The results of the query are displayed:</w:t>
      </w:r>
    </w:p>
    <w:p w:rsidR="00066951" w:rsidRPr="009129C2" w:rsidRDefault="007A0E2C" w:rsidP="00066951">
      <w:pPr>
        <w:pStyle w:val="GraphicAnchorMain"/>
      </w:pPr>
      <w:r>
        <w:rPr>
          <w:noProof/>
        </w:rPr>
        <w:drawing>
          <wp:inline distT="0" distB="0" distL="0" distR="0">
            <wp:extent cx="5924550" cy="2286000"/>
            <wp:effectExtent l="19050" t="0" r="0" b="0"/>
            <wp:docPr id="188" name="Picture 188" descr="This screen shot is the Search Results, execution saved tempora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his screen shot is the Search Results, execution saved temporal query."/>
                    <pic:cNvPicPr>
                      <a:picLocks noChangeAspect="1" noChangeArrowheads="1"/>
                    </pic:cNvPicPr>
                  </pic:nvPicPr>
                  <pic:blipFill>
                    <a:blip r:embed="rId224"/>
                    <a:srcRect/>
                    <a:stretch>
                      <a:fillRect/>
                    </a:stretch>
                  </pic:blipFill>
                  <pic:spPr bwMode="auto">
                    <a:xfrm>
                      <a:off x="0" y="0"/>
                      <a:ext cx="5924550" cy="2286000"/>
                    </a:xfrm>
                    <a:prstGeom prst="rect">
                      <a:avLst/>
                    </a:prstGeom>
                    <a:noFill/>
                    <a:ln w="9525">
                      <a:noFill/>
                      <a:miter lim="800000"/>
                      <a:headEnd/>
                      <a:tailEnd/>
                    </a:ln>
                  </pic:spPr>
                </pic:pic>
              </a:graphicData>
            </a:graphic>
          </wp:inline>
        </w:drawing>
      </w:r>
    </w:p>
    <w:p w:rsidR="00066951" w:rsidRPr="009129C2" w:rsidRDefault="00066951" w:rsidP="00066951">
      <w:pPr>
        <w:pStyle w:val="NoteMainbody"/>
      </w:pPr>
      <w:r w:rsidRPr="009129C2">
        <w:rPr>
          <w:b/>
        </w:rPr>
        <w:t>Note:</w:t>
      </w:r>
      <w:r w:rsidRPr="009129C2">
        <w:t xml:space="preserve"> </w:t>
      </w:r>
      <w:r>
        <w:tab/>
      </w:r>
      <w:r w:rsidRPr="009129C2">
        <w:t>The additional column “Date of Collection” is added in the search results. This column is NOT shown by default. You need to click on Define View and then on Finish in order to display the column.</w:t>
      </w:r>
    </w:p>
    <w:p w:rsidR="00066951" w:rsidRPr="009129C2" w:rsidRDefault="00066951" w:rsidP="00066951">
      <w:pPr>
        <w:pStyle w:val="Heading2"/>
      </w:pPr>
      <w:bookmarkStart w:id="547" w:name="_Ref275329420"/>
      <w:bookmarkStart w:id="548" w:name="_Ref275329423"/>
      <w:bookmarkStart w:id="549" w:name="_Toc288121335"/>
      <w:r w:rsidRPr="009129C2">
        <w:t>Performing a Keyword Search</w:t>
      </w:r>
      <w:bookmarkEnd w:id="547"/>
      <w:bookmarkEnd w:id="548"/>
      <w:bookmarkEnd w:id="549"/>
    </w:p>
    <w:p w:rsidR="00066951" w:rsidRPr="009129C2" w:rsidRDefault="00066951" w:rsidP="00066951">
      <w:pPr>
        <w:ind w:left="720"/>
      </w:pPr>
      <w:r w:rsidRPr="009129C2">
        <w:t>caTissue Suite v1.2 has a ‘Google’ type search tool called Keyword Search. This allows users to specify search criteria and displays data matching the search criteria.  This type of search offers users a quick way to search and return results based on an input value.  For example, in case you want to process a specimen, if you know the specimen label, you can quickly search using the label name; this will lead you directly to the specimen edit page so as to process the specimen.</w:t>
      </w:r>
    </w:p>
    <w:p w:rsidR="00066951" w:rsidRPr="009129C2" w:rsidRDefault="00066951" w:rsidP="00066951">
      <w:pPr>
        <w:ind w:left="720"/>
      </w:pPr>
    </w:p>
    <w:p w:rsidR="00066951" w:rsidRPr="009129C2" w:rsidRDefault="00066951" w:rsidP="00066951">
      <w:pPr>
        <w:pStyle w:val="BodyText"/>
      </w:pPr>
      <w:r w:rsidRPr="009129C2">
        <w:t>The Keyword Search box appears on the menu bar.</w:t>
      </w:r>
    </w:p>
    <w:p w:rsidR="00066951" w:rsidRPr="009129C2" w:rsidRDefault="007A0E2C" w:rsidP="00066951">
      <w:pPr>
        <w:pStyle w:val="GraphicAnchorMain"/>
      </w:pPr>
      <w:r>
        <w:rPr>
          <w:noProof/>
        </w:rPr>
        <w:drawing>
          <wp:inline distT="0" distB="0" distL="0" distR="0">
            <wp:extent cx="5943600" cy="342900"/>
            <wp:effectExtent l="19050" t="0" r="0" b="0"/>
            <wp:docPr id="189" name="Picture 189" descr="This screen shot shows how to access the Keyword sear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his screen shot shows how to access the Keyword search box."/>
                    <pic:cNvPicPr>
                      <a:picLocks noChangeAspect="1" noChangeArrowheads="1"/>
                    </pic:cNvPicPr>
                  </pic:nvPicPr>
                  <pic:blipFill>
                    <a:blip r:embed="rId225"/>
                    <a:srcRect/>
                    <a:stretch>
                      <a:fillRect/>
                    </a:stretch>
                  </pic:blipFill>
                  <pic:spPr bwMode="auto">
                    <a:xfrm>
                      <a:off x="0" y="0"/>
                      <a:ext cx="5943600" cy="342900"/>
                    </a:xfrm>
                    <a:prstGeom prst="rect">
                      <a:avLst/>
                    </a:prstGeom>
                    <a:noFill/>
                    <a:ln w="9525">
                      <a:noFill/>
                      <a:miter lim="800000"/>
                      <a:headEnd/>
                      <a:tailEnd/>
                    </a:ln>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189</w:t>
        </w:r>
      </w:fldSimple>
      <w:r w:rsidRPr="009129C2">
        <w:t>: Keyword Search box</w:t>
      </w:r>
    </w:p>
    <w:p w:rsidR="00066951" w:rsidRPr="009129C2" w:rsidRDefault="00066951" w:rsidP="00066951">
      <w:pPr>
        <w:pStyle w:val="BodyText"/>
      </w:pPr>
      <w:r w:rsidRPr="009129C2">
        <w:t>The search results are displayed in any one of the following manner:</w:t>
      </w:r>
    </w:p>
    <w:p w:rsidR="00066951" w:rsidRPr="009129C2" w:rsidRDefault="00066951" w:rsidP="00066951">
      <w:pPr>
        <w:pStyle w:val="ListBullet"/>
      </w:pPr>
      <w:r w:rsidRPr="009129C2">
        <w:t>If only one match is found, the edit page of the record opens.</w:t>
      </w:r>
    </w:p>
    <w:p w:rsidR="00066951" w:rsidRPr="009129C2" w:rsidRDefault="00066951" w:rsidP="00066951">
      <w:pPr>
        <w:pStyle w:val="ListBullet"/>
      </w:pPr>
      <w:r w:rsidRPr="009129C2">
        <w:t>If all the matches found related to the same object, all the records are displayed in a grid. You can navigate to the edit page of the record by double-clicking the appropriate record.</w:t>
      </w:r>
    </w:p>
    <w:p w:rsidR="00066951" w:rsidRPr="009129C2" w:rsidRDefault="00066951" w:rsidP="00066951">
      <w:pPr>
        <w:pStyle w:val="ListBullet"/>
      </w:pPr>
      <w:r w:rsidRPr="009129C2">
        <w:t>If matches related to more than one object are found, all the objects are displayed along with the number of records for each object.</w:t>
      </w:r>
    </w:p>
    <w:p w:rsidR="00066951" w:rsidRPr="009129C2" w:rsidRDefault="00066951" w:rsidP="00066951">
      <w:pPr>
        <w:pStyle w:val="BodyText"/>
      </w:pPr>
      <w:r w:rsidRPr="009129C2">
        <w:br w:type="page"/>
        <w:t>The most common Keyword Searches are using label or barcode ID, or Participant Protocol ID.</w:t>
      </w:r>
    </w:p>
    <w:p w:rsidR="00066951" w:rsidRPr="009129C2" w:rsidRDefault="00066951" w:rsidP="00066951">
      <w:pPr>
        <w:pStyle w:val="ListBullet"/>
        <w:rPr>
          <w:rStyle w:val="Emphasis"/>
        </w:rPr>
      </w:pPr>
      <w:fldSimple w:instr=" REF _Ref275331128 \h  \* MERGEFORMAT ">
        <w:r w:rsidR="00327542" w:rsidRPr="00327542">
          <w:rPr>
            <w:rStyle w:val="Emphasis"/>
          </w:rPr>
          <w:t>Searching for Labels and Barcodes using Keyword Search</w:t>
        </w:r>
      </w:fldSimple>
    </w:p>
    <w:p w:rsidR="00066951" w:rsidRPr="009129C2" w:rsidRDefault="00066951" w:rsidP="00066951">
      <w:pPr>
        <w:pStyle w:val="ListBullet"/>
        <w:rPr>
          <w:rStyle w:val="Emphasis"/>
        </w:rPr>
      </w:pPr>
      <w:fldSimple w:instr=" REF _Ref275331130 \h  \* MERGEFORMAT ">
        <w:r w:rsidR="00327542" w:rsidRPr="00327542">
          <w:rPr>
            <w:rStyle w:val="Emphasis"/>
          </w:rPr>
          <w:t>Searching by Attributes</w:t>
        </w:r>
      </w:fldSimple>
    </w:p>
    <w:p w:rsidR="00066951" w:rsidRPr="009129C2" w:rsidRDefault="00066951" w:rsidP="00066951">
      <w:pPr>
        <w:pStyle w:val="ListBullet"/>
        <w:rPr>
          <w:rStyle w:val="Emphasis"/>
        </w:rPr>
      </w:pPr>
      <w:fldSimple w:instr=" REF _Ref275331132 \h  \* MERGEFORMAT ">
        <w:r w:rsidR="00327542" w:rsidRPr="00327542">
          <w:rPr>
            <w:rStyle w:val="Emphasis"/>
          </w:rPr>
          <w:t>Searching by Type Serum</w:t>
        </w:r>
      </w:fldSimple>
    </w:p>
    <w:p w:rsidR="00066951" w:rsidRPr="009129C2" w:rsidRDefault="00066951" w:rsidP="00066951">
      <w:pPr>
        <w:pStyle w:val="Heading3"/>
      </w:pPr>
      <w:bookmarkStart w:id="550" w:name="_Ref275331128"/>
      <w:bookmarkStart w:id="551" w:name="_Toc288121336"/>
      <w:r w:rsidRPr="009129C2">
        <w:t>Searching for Labels and Barcodes using Keyword Search</w:t>
      </w:r>
      <w:bookmarkEnd w:id="550"/>
      <w:bookmarkEnd w:id="551"/>
    </w:p>
    <w:p w:rsidR="00066951" w:rsidRPr="009129C2" w:rsidRDefault="00066951" w:rsidP="00066951">
      <w:pPr>
        <w:pStyle w:val="BodyText"/>
      </w:pPr>
      <w:r w:rsidRPr="009129C2">
        <w:t xml:space="preserve">To </w:t>
      </w:r>
      <w:r w:rsidRPr="009129C2">
        <w:fldChar w:fldCharType="begin"/>
      </w:r>
      <w:r w:rsidRPr="009129C2">
        <w:instrText xml:space="preserve"> XE "Keyword Search:labels and barcodes" </w:instrText>
      </w:r>
      <w:r w:rsidRPr="009129C2">
        <w:fldChar w:fldCharType="end"/>
      </w:r>
      <w:r w:rsidRPr="009129C2">
        <w:fldChar w:fldCharType="begin"/>
      </w:r>
      <w:r w:rsidRPr="009129C2">
        <w:instrText xml:space="preserve"> XE "labels:searching for" </w:instrText>
      </w:r>
      <w:r w:rsidRPr="009129C2">
        <w:fldChar w:fldCharType="end"/>
      </w:r>
      <w:r w:rsidRPr="009129C2">
        <w:fldChar w:fldCharType="begin"/>
      </w:r>
      <w:r w:rsidRPr="009129C2">
        <w:instrText xml:space="preserve"> XE "barcodes:searching for" </w:instrText>
      </w:r>
      <w:r w:rsidRPr="009129C2">
        <w:fldChar w:fldCharType="end"/>
      </w:r>
      <w:r w:rsidRPr="009129C2">
        <w:t xml:space="preserve">navigate directly to the edit page of the desired specimen, perform the following steps on the </w:t>
      </w:r>
      <w:fldSimple w:instr=" DOCPROPERTY  ApplicationName  \* MERGEFORMAT ">
        <w:r w:rsidRPr="009129C2">
          <w:t>caTissue Suite</w:t>
        </w:r>
      </w:fldSimple>
      <w:r w:rsidRPr="009129C2">
        <w:t xml:space="preserve"> menu bar:</w:t>
      </w:r>
    </w:p>
    <w:p w:rsidR="00066951" w:rsidRPr="009129C2" w:rsidRDefault="00066951" w:rsidP="00066951">
      <w:pPr>
        <w:pStyle w:val="ListNumber"/>
        <w:numPr>
          <w:ilvl w:val="0"/>
          <w:numId w:val="109"/>
        </w:numPr>
      </w:pPr>
      <w:r w:rsidRPr="009129C2">
        <w:t>Type the label or barcode of the specimen in the search-box.</w:t>
      </w:r>
    </w:p>
    <w:p w:rsidR="00066951" w:rsidRPr="009129C2" w:rsidRDefault="00066951" w:rsidP="00066951">
      <w:pPr>
        <w:pStyle w:val="ListNumber"/>
        <w:numPr>
          <w:ilvl w:val="0"/>
          <w:numId w:val="191"/>
        </w:numPr>
      </w:pPr>
      <w:r w:rsidRPr="009129C2">
        <w:t xml:space="preserve">Click </w:t>
      </w:r>
      <w:r w:rsidRPr="009129C2">
        <w:rPr>
          <w:b/>
          <w:bCs/>
        </w:rPr>
        <w:t>Keyword Search</w:t>
      </w:r>
      <w:r w:rsidRPr="009129C2">
        <w:t>. The Specimen Edit page opens, if the specimen exists.</w:t>
      </w:r>
    </w:p>
    <w:p w:rsidR="00066951" w:rsidRPr="009129C2" w:rsidRDefault="00066951" w:rsidP="00066951">
      <w:pPr>
        <w:pStyle w:val="Heading3"/>
      </w:pPr>
      <w:bookmarkStart w:id="552" w:name="_Ref275331130"/>
      <w:bookmarkStart w:id="553" w:name="_Toc288121337"/>
      <w:r w:rsidRPr="009129C2">
        <w:t>Searching by Attributes</w:t>
      </w:r>
      <w:bookmarkEnd w:id="552"/>
      <w:bookmarkEnd w:id="553"/>
    </w:p>
    <w:p w:rsidR="00066951" w:rsidRPr="009129C2" w:rsidRDefault="00066951" w:rsidP="00066951">
      <w:pPr>
        <w:pStyle w:val="BodyText"/>
      </w:pPr>
      <w:r w:rsidRPr="009129C2">
        <w:t xml:space="preserve">To </w:t>
      </w:r>
      <w:r w:rsidRPr="009129C2">
        <w:fldChar w:fldCharType="begin"/>
      </w:r>
      <w:r w:rsidRPr="009129C2">
        <w:instrText xml:space="preserve"> XE "Keyword Search:attributes" </w:instrText>
      </w:r>
      <w:r w:rsidRPr="009129C2">
        <w:fldChar w:fldCharType="end"/>
      </w:r>
      <w:r w:rsidRPr="009129C2">
        <w:fldChar w:fldCharType="begin"/>
      </w:r>
      <w:r w:rsidRPr="009129C2">
        <w:instrText xml:space="preserve"> XE "attributes:searching for" </w:instrText>
      </w:r>
      <w:r w:rsidRPr="009129C2">
        <w:fldChar w:fldCharType="end"/>
      </w:r>
      <w:r w:rsidRPr="009129C2">
        <w:t xml:space="preserve">search for a specimen on the basis of attributes, such as clinical diagnosis, perform the following steps from the </w:t>
      </w:r>
      <w:fldSimple w:instr=" DOCPROPERTY  ApplicationName  \* MERGEFORMAT ">
        <w:r w:rsidRPr="009129C2">
          <w:t>caTissue Suite</w:t>
        </w:r>
      </w:fldSimple>
      <w:r w:rsidRPr="009129C2">
        <w:t xml:space="preserve"> menu bar:</w:t>
      </w:r>
    </w:p>
    <w:p w:rsidR="00066951" w:rsidRPr="009129C2" w:rsidRDefault="00066951" w:rsidP="00066951">
      <w:pPr>
        <w:pStyle w:val="ListNumber"/>
        <w:numPr>
          <w:ilvl w:val="0"/>
          <w:numId w:val="106"/>
        </w:numPr>
      </w:pPr>
      <w:r w:rsidRPr="009129C2">
        <w:t xml:space="preserve">Type a clinical diagnosis, for example, </w:t>
      </w:r>
      <w:r w:rsidRPr="009129C2">
        <w:rPr>
          <w:i/>
        </w:rPr>
        <w:t>“Malignant meningitis</w:t>
      </w:r>
      <w:r w:rsidRPr="009129C2">
        <w:t xml:space="preserve">,” in the </w:t>
      </w:r>
      <w:r w:rsidRPr="009129C2">
        <w:rPr>
          <w:b/>
        </w:rPr>
        <w:t>Keyword Search</w:t>
      </w:r>
      <w:r w:rsidRPr="009129C2">
        <w:t xml:space="preserve"> field.</w:t>
      </w:r>
    </w:p>
    <w:p w:rsidR="00066951" w:rsidRPr="009129C2" w:rsidRDefault="007A0E2C" w:rsidP="00066951">
      <w:pPr>
        <w:pStyle w:val="GraphicAnchorMain"/>
      </w:pPr>
      <w:r>
        <w:rPr>
          <w:noProof/>
        </w:rPr>
        <w:drawing>
          <wp:inline distT="0" distB="0" distL="0" distR="0">
            <wp:extent cx="5934075" cy="333375"/>
            <wp:effectExtent l="19050" t="0" r="9525" b="0"/>
            <wp:docPr id="190" name="Picture 190" descr="This screen shot shows the Keyword search, search for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his screen shot shows the Keyword search, search for attributes."/>
                    <pic:cNvPicPr>
                      <a:picLocks noChangeAspect="1" noChangeArrowheads="1"/>
                    </pic:cNvPicPr>
                  </pic:nvPicPr>
                  <pic:blipFill>
                    <a:blip r:embed="rId226"/>
                    <a:srcRect/>
                    <a:stretch>
                      <a:fillRect/>
                    </a:stretch>
                  </pic:blipFill>
                  <pic:spPr bwMode="auto">
                    <a:xfrm>
                      <a:off x="0" y="0"/>
                      <a:ext cx="5934075" cy="333375"/>
                    </a:xfrm>
                    <a:prstGeom prst="rect">
                      <a:avLst/>
                    </a:prstGeom>
                    <a:noFill/>
                    <a:ln w="9525">
                      <a:noFill/>
                      <a:miter lim="800000"/>
                      <a:headEnd/>
                      <a:tailEnd/>
                    </a:ln>
                  </pic:spPr>
                </pic:pic>
              </a:graphicData>
            </a:graphic>
          </wp:inline>
        </w:drawing>
      </w:r>
    </w:p>
    <w:p w:rsidR="00066951" w:rsidRPr="009129C2" w:rsidRDefault="00066951" w:rsidP="00066951">
      <w:pPr>
        <w:ind w:left="1080"/>
      </w:pPr>
    </w:p>
    <w:p w:rsidR="00066951" w:rsidRPr="009129C2" w:rsidRDefault="00066951" w:rsidP="00066951">
      <w:pPr>
        <w:pStyle w:val="ListNumber"/>
        <w:numPr>
          <w:ilvl w:val="0"/>
          <w:numId w:val="192"/>
        </w:numPr>
      </w:pPr>
      <w:r w:rsidRPr="009129C2">
        <w:t xml:space="preserve">Click </w:t>
      </w:r>
      <w:r w:rsidRPr="009129C2">
        <w:rPr>
          <w:b/>
        </w:rPr>
        <w:t>Keyword Search</w:t>
      </w:r>
      <w:r w:rsidRPr="009129C2">
        <w:t xml:space="preserve">. The Keyword Search Results table opens. It includes: </w:t>
      </w:r>
    </w:p>
    <w:p w:rsidR="00066951" w:rsidRPr="009129C2" w:rsidRDefault="00066951" w:rsidP="00066951">
      <w:pPr>
        <w:pStyle w:val="ListBullet2"/>
      </w:pPr>
      <w:r w:rsidRPr="009129C2">
        <w:t>Specimen collection group objects with clinical malignant meningitis as diagnosis.</w:t>
      </w:r>
    </w:p>
    <w:p w:rsidR="00066951" w:rsidRPr="009129C2" w:rsidRDefault="00066951" w:rsidP="00066951">
      <w:pPr>
        <w:pStyle w:val="ListBullet2"/>
      </w:pPr>
      <w:r w:rsidRPr="009129C2">
        <w:t>All the specimens with pathological status containing malignant meningitis.</w:t>
      </w:r>
    </w:p>
    <w:p w:rsidR="00066951" w:rsidRPr="009129C2" w:rsidRDefault="007A0E2C" w:rsidP="00066951">
      <w:pPr>
        <w:pStyle w:val="GraphicAnchorStep"/>
      </w:pPr>
      <w:r>
        <w:rPr>
          <w:noProof/>
        </w:rPr>
        <w:drawing>
          <wp:inline distT="0" distB="0" distL="0" distR="0">
            <wp:extent cx="5124450" cy="1971675"/>
            <wp:effectExtent l="19050" t="0" r="0" b="0"/>
            <wp:docPr id="191" name="Picture 191" descr="This screen shot shows the Keyword search, for speci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his screen shot shows the Keyword search, for specimen"/>
                    <pic:cNvPicPr>
                      <a:picLocks noChangeAspect="1" noChangeArrowheads="1"/>
                    </pic:cNvPicPr>
                  </pic:nvPicPr>
                  <pic:blipFill>
                    <a:blip r:embed="rId227"/>
                    <a:srcRect/>
                    <a:stretch>
                      <a:fillRect/>
                    </a:stretch>
                  </pic:blipFill>
                  <pic:spPr bwMode="auto">
                    <a:xfrm>
                      <a:off x="0" y="0"/>
                      <a:ext cx="5124450" cy="197167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190</w:t>
        </w:r>
      </w:fldSimple>
      <w:r w:rsidRPr="009129C2">
        <w:t>: Keyword Search for specimens.</w:t>
      </w:r>
    </w:p>
    <w:p w:rsidR="00066951" w:rsidRPr="009129C2" w:rsidRDefault="00066951" w:rsidP="00066951">
      <w:pPr>
        <w:pStyle w:val="ListNumber"/>
        <w:numPr>
          <w:ilvl w:val="0"/>
          <w:numId w:val="361"/>
        </w:numPr>
      </w:pPr>
      <w:r w:rsidRPr="009129C2">
        <w:t>Double-click the appropriate entity. All the matching records of the object are displayed.</w:t>
      </w:r>
    </w:p>
    <w:p w:rsidR="00066951" w:rsidRPr="009129C2" w:rsidRDefault="00066951" w:rsidP="00066951">
      <w:pPr>
        <w:pStyle w:val="Heading3"/>
      </w:pPr>
      <w:bookmarkStart w:id="554" w:name="_Ref275331132"/>
      <w:bookmarkStart w:id="555" w:name="_Toc288121338"/>
      <w:r w:rsidRPr="009129C2">
        <w:t>Searching by Type Serum</w:t>
      </w:r>
      <w:bookmarkEnd w:id="554"/>
      <w:bookmarkEnd w:id="555"/>
    </w:p>
    <w:p w:rsidR="00066951" w:rsidRPr="009129C2" w:rsidRDefault="00066951" w:rsidP="00066951">
      <w:pPr>
        <w:pStyle w:val="BodyText"/>
      </w:pPr>
      <w:r w:rsidRPr="009129C2">
        <w:t xml:space="preserve">To </w:t>
      </w:r>
      <w:r w:rsidRPr="009129C2">
        <w:fldChar w:fldCharType="begin"/>
      </w:r>
      <w:r w:rsidRPr="009129C2">
        <w:instrText xml:space="preserve"> XE "Keyword Search:type serum" </w:instrText>
      </w:r>
      <w:r w:rsidRPr="009129C2">
        <w:fldChar w:fldCharType="end"/>
      </w:r>
      <w:r w:rsidRPr="009129C2">
        <w:fldChar w:fldCharType="begin"/>
      </w:r>
      <w:r w:rsidRPr="009129C2">
        <w:instrText xml:space="preserve"> XE "type serum:searching for" </w:instrText>
      </w:r>
      <w:r w:rsidRPr="009129C2">
        <w:fldChar w:fldCharType="end"/>
      </w:r>
      <w:r w:rsidRPr="009129C2">
        <w:t xml:space="preserve">search for all specimens of the type serum, perform the following steps from the </w:t>
      </w:r>
      <w:fldSimple w:instr=" DOCPROPERTY  ApplicationName  \* MERGEFORMAT ">
        <w:r w:rsidRPr="009129C2">
          <w:t>caTissue Suite</w:t>
        </w:r>
      </w:fldSimple>
      <w:r w:rsidRPr="009129C2">
        <w:t xml:space="preserve"> menu bar:</w:t>
      </w:r>
    </w:p>
    <w:p w:rsidR="00066951" w:rsidRPr="009129C2" w:rsidRDefault="00066951" w:rsidP="00066951">
      <w:pPr>
        <w:pStyle w:val="ListNumber"/>
        <w:numPr>
          <w:ilvl w:val="0"/>
          <w:numId w:val="107"/>
        </w:numPr>
      </w:pPr>
      <w:r w:rsidRPr="009129C2">
        <w:t xml:space="preserve">Type </w:t>
      </w:r>
      <w:r w:rsidRPr="009129C2">
        <w:rPr>
          <w:b/>
        </w:rPr>
        <w:t>serum</w:t>
      </w:r>
      <w:r w:rsidRPr="009129C2">
        <w:t xml:space="preserve"> in the </w:t>
      </w:r>
      <w:r w:rsidRPr="009129C2">
        <w:rPr>
          <w:b/>
        </w:rPr>
        <w:t>Keyword Search</w:t>
      </w:r>
      <w:r w:rsidRPr="009129C2">
        <w:t xml:space="preserve"> field.</w:t>
      </w:r>
    </w:p>
    <w:p w:rsidR="00066951" w:rsidRPr="009129C2" w:rsidRDefault="00066951" w:rsidP="00066951">
      <w:pPr>
        <w:pStyle w:val="ListNumber"/>
        <w:numPr>
          <w:ilvl w:val="0"/>
          <w:numId w:val="193"/>
        </w:numPr>
      </w:pPr>
      <w:r w:rsidRPr="009129C2">
        <w:t xml:space="preserve">Click </w:t>
      </w:r>
      <w:r w:rsidRPr="009129C2">
        <w:rPr>
          <w:b/>
        </w:rPr>
        <w:t>Keyword Search</w:t>
      </w:r>
      <w:r w:rsidRPr="009129C2">
        <w:t>.</w:t>
      </w:r>
    </w:p>
    <w:p w:rsidR="00066951" w:rsidRPr="009129C2" w:rsidRDefault="00066951" w:rsidP="00066951">
      <w:pPr>
        <w:pStyle w:val="BodyTextIndent"/>
      </w:pPr>
      <w:r w:rsidRPr="009129C2">
        <w:t>A list of all the specimens of type serum opens.</w:t>
      </w:r>
    </w:p>
    <w:p w:rsidR="00066951" w:rsidRPr="009129C2" w:rsidRDefault="00066951" w:rsidP="00066951">
      <w:pPr>
        <w:pStyle w:val="ListNumber"/>
        <w:numPr>
          <w:ilvl w:val="0"/>
          <w:numId w:val="362"/>
        </w:numPr>
      </w:pPr>
      <w:r w:rsidRPr="009129C2">
        <w:t>Double-click the appropriate specimen. The edit page of the specimen opens.</w:t>
      </w:r>
    </w:p>
    <w:p w:rsidR="00066951" w:rsidRPr="009129C2" w:rsidRDefault="00066951" w:rsidP="00066951">
      <w:pPr>
        <w:pStyle w:val="Heading3"/>
      </w:pPr>
      <w:bookmarkStart w:id="556" w:name="_Toc288121339"/>
      <w:r w:rsidRPr="009129C2">
        <w:t>Searching with “AND” and “OR” Operators</w:t>
      </w:r>
      <w:bookmarkEnd w:id="556"/>
    </w:p>
    <w:p w:rsidR="00066951" w:rsidRPr="009129C2" w:rsidRDefault="00066951" w:rsidP="00066951">
      <w:pPr>
        <w:pStyle w:val="BodyText"/>
      </w:pPr>
      <w:r w:rsidRPr="009129C2">
        <w:t xml:space="preserve">To </w:t>
      </w:r>
      <w:r w:rsidRPr="009129C2">
        <w:fldChar w:fldCharType="begin"/>
      </w:r>
      <w:r w:rsidRPr="009129C2">
        <w:instrText xml:space="preserve"> XE "Keyword Search:AND OR operators" </w:instrText>
      </w:r>
      <w:r w:rsidRPr="009129C2">
        <w:fldChar w:fldCharType="end"/>
      </w:r>
      <w:r w:rsidRPr="009129C2">
        <w:fldChar w:fldCharType="begin"/>
      </w:r>
      <w:r w:rsidRPr="009129C2">
        <w:instrText xml:space="preserve"> XE "AND OR operators:searching with" </w:instrText>
      </w:r>
      <w:r w:rsidRPr="009129C2">
        <w:fldChar w:fldCharType="end"/>
      </w:r>
      <w:r w:rsidRPr="009129C2">
        <w:fldChar w:fldCharType="begin"/>
      </w:r>
      <w:r w:rsidRPr="009129C2">
        <w:instrText xml:space="preserve"> XE "OR AND operators:searching with" </w:instrText>
      </w:r>
      <w:r w:rsidRPr="009129C2">
        <w:fldChar w:fldCharType="end"/>
      </w:r>
      <w:r w:rsidRPr="009129C2">
        <w:t xml:space="preserve">search for a specimen on the basis of two or more criteria in Keyword Search, you can use “AND” and “OR” operators. </w:t>
      </w:r>
    </w:p>
    <w:p w:rsidR="00066951" w:rsidRPr="009129C2" w:rsidRDefault="00066951" w:rsidP="00066951">
      <w:pPr>
        <w:pStyle w:val="BodyText"/>
      </w:pPr>
      <w:r w:rsidRPr="009129C2">
        <w:t>For example, to search for all “tissue” specimens with pathological status “malignant”, you can give a search for “Tissue AND Malignant.” To search for all specimens of the type “tissue” and tissue site “brain”, you can give a search for “Tissue OR Brain”</w:t>
      </w:r>
    </w:p>
    <w:p w:rsidR="00066951" w:rsidRPr="009129C2" w:rsidRDefault="00066951" w:rsidP="00066951">
      <w:pPr>
        <w:pStyle w:val="NoteMainbody"/>
      </w:pPr>
      <w:r w:rsidRPr="009129C2">
        <w:rPr>
          <w:rFonts w:cs="Calibri"/>
          <w:b/>
        </w:rPr>
        <w:t>Note</w:t>
      </w:r>
      <w:r w:rsidRPr="009129C2">
        <w:t xml:space="preserve">: The “OR” operator searches for either term. The “AND” operator searches for the presence of both the items. </w:t>
      </w:r>
    </w:p>
    <w:p w:rsidR="00066951" w:rsidRPr="009129C2" w:rsidRDefault="00066951" w:rsidP="00066951">
      <w:pPr>
        <w:pStyle w:val="Heading3"/>
      </w:pPr>
      <w:bookmarkStart w:id="557" w:name="_Toc288121340"/>
      <w:r w:rsidRPr="009129C2">
        <w:t>Search Using Wild Card Character</w:t>
      </w:r>
      <w:bookmarkEnd w:id="557"/>
    </w:p>
    <w:p w:rsidR="00066951" w:rsidRPr="009129C2" w:rsidRDefault="00066951" w:rsidP="00066951">
      <w:pPr>
        <w:pStyle w:val="BodyText"/>
      </w:pPr>
      <w:r w:rsidRPr="009129C2">
        <w:t xml:space="preserve">You </w:t>
      </w:r>
      <w:r w:rsidRPr="009129C2">
        <w:fldChar w:fldCharType="begin"/>
      </w:r>
      <w:r w:rsidRPr="009129C2">
        <w:instrText xml:space="preserve"> XE "Keyword Search:wild card character" </w:instrText>
      </w:r>
      <w:r w:rsidRPr="009129C2">
        <w:fldChar w:fldCharType="end"/>
      </w:r>
      <w:r w:rsidRPr="009129C2">
        <w:fldChar w:fldCharType="begin"/>
      </w:r>
      <w:r w:rsidRPr="009129C2">
        <w:instrText xml:space="preserve"> XE "wildcard character operators:searching with" </w:instrText>
      </w:r>
      <w:r w:rsidRPr="009129C2">
        <w:fldChar w:fldCharType="end"/>
      </w:r>
      <w:r w:rsidRPr="009129C2">
        <w:t>can also perform a wild-card search using the asterisk (*) character.</w:t>
      </w:r>
    </w:p>
    <w:p w:rsidR="00066951" w:rsidRPr="009129C2" w:rsidRDefault="00066951" w:rsidP="00066951">
      <w:pPr>
        <w:pStyle w:val="BodyText"/>
      </w:pPr>
      <w:r w:rsidRPr="009129C2">
        <w:t>For example, to search for all specimen with a pathological conditional malignant, execute the search for “Mal*”. Specimens with a status of malignant, malignant invasive, or malignant pre-invasive are displayed.</w:t>
      </w:r>
    </w:p>
    <w:p w:rsidR="00066951" w:rsidRPr="009129C2" w:rsidRDefault="00066951" w:rsidP="00066951">
      <w:pPr>
        <w:pStyle w:val="BodyText"/>
      </w:pPr>
    </w:p>
    <w:p w:rsidR="00066951" w:rsidRPr="009129C2" w:rsidRDefault="00066951" w:rsidP="00066951">
      <w:pPr>
        <w:pStyle w:val="BodyText"/>
        <w:sectPr w:rsidR="00066951" w:rsidRPr="009129C2">
          <w:pgSz w:w="12240" w:h="15840" w:code="1"/>
          <w:pgMar w:top="1440" w:right="1440" w:bottom="1440" w:left="1440" w:header="720" w:footer="720" w:gutter="432"/>
          <w:cols w:space="720"/>
          <w:titlePg/>
          <w:docGrid w:linePitch="360"/>
        </w:sectPr>
      </w:pPr>
    </w:p>
    <w:p w:rsidR="00066951" w:rsidRPr="009129C2" w:rsidRDefault="00066951" w:rsidP="00066951">
      <w:pPr>
        <w:pStyle w:val="Heading1"/>
        <w:numPr>
          <w:ilvl w:val="0"/>
          <w:numId w:val="5"/>
        </w:numPr>
      </w:pPr>
      <w:bookmarkStart w:id="558" w:name="_Ref275502599"/>
      <w:bookmarkStart w:id="559" w:name="_Toc288121341"/>
      <w:r w:rsidRPr="009129C2">
        <w:t>Bulk Operations</w:t>
      </w:r>
      <w:bookmarkEnd w:id="558"/>
      <w:bookmarkEnd w:id="559"/>
    </w:p>
    <w:p w:rsidR="00066951" w:rsidRPr="009129C2" w:rsidRDefault="00066951" w:rsidP="00066951">
      <w:pPr>
        <w:ind w:left="720"/>
      </w:pPr>
      <w:r w:rsidRPr="009129C2">
        <w:t xml:space="preserve">Bulk operations is a feature in caTissue that allows users to collect and/or manipulate data outside of the application in a comma separated value file and subsequently load the data through the user interface.  As the name suggests, this feature allows for processing of large quantities of data that might take a significant longer time to process through typical user interactions with the application.  Consider a case of legacy data migration where data is extracted from the legacy system, mapped to values in caTissue and (via bulk operations) loaded without the intervention of system programmers or database specialists.  Bulk operations can also be used in routine data entry or corrections.  For example, bulk operation templates can be used by sites that batch deliver biospecimens to a repository thus allowing the technician on the receiving end to be able to bulk load all biospecimens collected that day.  </w:t>
      </w:r>
    </w:p>
    <w:p w:rsidR="00066951" w:rsidRPr="009129C2" w:rsidRDefault="00066951" w:rsidP="00066951">
      <w:pPr>
        <w:pStyle w:val="NoteMainbody"/>
      </w:pPr>
    </w:p>
    <w:p w:rsidR="00066951" w:rsidRPr="009129C2" w:rsidRDefault="00066951" w:rsidP="00066951">
      <w:pPr>
        <w:pStyle w:val="NoteMainbody"/>
      </w:pPr>
      <w:r w:rsidRPr="009129C2">
        <w:rPr>
          <w:b/>
        </w:rPr>
        <w:t>Note:</w:t>
      </w:r>
      <w:r w:rsidRPr="009129C2">
        <w:tab/>
        <w:t xml:space="preserve">In this version of </w:t>
      </w:r>
      <w:fldSimple w:instr=" DOCPROPERTY  ApplicationName  \* MERGEFORMAT ">
        <w:r w:rsidRPr="009129C2">
          <w:t>caTissue Suite</w:t>
        </w:r>
      </w:fldSimple>
      <w:r w:rsidRPr="009129C2">
        <w:t xml:space="preserve">, the bulk operations feature supports only objects in the </w:t>
      </w:r>
      <w:fldSimple w:instr=" DOCPROPERTY  ApplicationName  \* MERGEFORMAT ">
        <w:r w:rsidRPr="009129C2">
          <w:t>caTissue Suite</w:t>
        </w:r>
      </w:fldSimple>
      <w:r w:rsidRPr="009129C2">
        <w:t xml:space="preserve"> model. </w:t>
      </w:r>
    </w:p>
    <w:p w:rsidR="00066951" w:rsidRPr="009129C2" w:rsidRDefault="00066951" w:rsidP="00066951">
      <w:pPr>
        <w:pStyle w:val="BodyText"/>
      </w:pPr>
      <w:r w:rsidRPr="009129C2">
        <w:t>This chapter includes the following topics:</w:t>
      </w:r>
    </w:p>
    <w:p w:rsidR="00066951" w:rsidRPr="009129C2" w:rsidRDefault="00066951" w:rsidP="00066951">
      <w:pPr>
        <w:pStyle w:val="ListBullet"/>
        <w:numPr>
          <w:ilvl w:val="0"/>
          <w:numId w:val="407"/>
        </w:numPr>
      </w:pPr>
      <w:fldSimple w:instr=" REF _Ref275332527 \h  \* MERGEFORMAT ">
        <w:r w:rsidR="00327542" w:rsidRPr="00327542">
          <w:rPr>
            <w:rStyle w:val="Emphasis"/>
          </w:rPr>
          <w:t>About Bulk Operations CSV File and XML Template</w:t>
        </w:r>
      </w:fldSimple>
      <w:r w:rsidRPr="009129C2">
        <w:t xml:space="preserve"> on this page</w:t>
      </w:r>
    </w:p>
    <w:p w:rsidR="00066951" w:rsidRPr="009129C2" w:rsidRDefault="00066951" w:rsidP="00066951">
      <w:pPr>
        <w:pStyle w:val="ListBullet"/>
        <w:numPr>
          <w:ilvl w:val="0"/>
          <w:numId w:val="407"/>
        </w:numPr>
      </w:pPr>
      <w:fldSimple w:instr=" REF _Ref275332528 \h  \* MERGEFORMAT ">
        <w:r w:rsidR="00327542" w:rsidRPr="00327542">
          <w:rPr>
            <w:rStyle w:val="Emphasis"/>
          </w:rPr>
          <w:t>Using Bulk Operations</w:t>
        </w:r>
      </w:fldSimple>
      <w:r w:rsidRPr="009129C2">
        <w:t xml:space="preserve"> on page </w:t>
      </w:r>
      <w:r w:rsidRPr="009129C2">
        <w:fldChar w:fldCharType="begin"/>
      </w:r>
      <w:r w:rsidRPr="009129C2">
        <w:instrText xml:space="preserve"> PAGEREF _Ref275332529 \h </w:instrText>
      </w:r>
      <w:r w:rsidRPr="009129C2">
        <w:fldChar w:fldCharType="separate"/>
      </w:r>
      <w:r w:rsidR="00327542">
        <w:rPr>
          <w:noProof/>
        </w:rPr>
        <w:t>241</w:t>
      </w:r>
      <w:r w:rsidRPr="009129C2">
        <w:fldChar w:fldCharType="end"/>
      </w:r>
    </w:p>
    <w:p w:rsidR="00066951" w:rsidRPr="009129C2" w:rsidRDefault="00066951" w:rsidP="00066951">
      <w:pPr>
        <w:pStyle w:val="ListBullet"/>
        <w:numPr>
          <w:ilvl w:val="0"/>
          <w:numId w:val="407"/>
        </w:numPr>
      </w:pPr>
      <w:fldSimple w:instr=" REF _Ref279485699 \h  \* MERGEFORMAT ">
        <w:r w:rsidR="00327542" w:rsidRPr="00327542">
          <w:rPr>
            <w:i/>
          </w:rPr>
          <w:t>Running Bulk Operations from caTissue Suite</w:t>
        </w:r>
      </w:fldSimple>
      <w:r w:rsidRPr="009129C2">
        <w:t xml:space="preserve"> on page </w:t>
      </w:r>
      <w:r w:rsidRPr="009129C2">
        <w:fldChar w:fldCharType="begin"/>
      </w:r>
      <w:r w:rsidRPr="009129C2">
        <w:instrText xml:space="preserve"> PAGEREF _Ref279485702 \h </w:instrText>
      </w:r>
      <w:r w:rsidRPr="009129C2">
        <w:fldChar w:fldCharType="separate"/>
      </w:r>
      <w:r w:rsidR="00327542">
        <w:rPr>
          <w:noProof/>
        </w:rPr>
        <w:t>241</w:t>
      </w:r>
      <w:r w:rsidRPr="009129C2">
        <w:fldChar w:fldCharType="end"/>
      </w:r>
    </w:p>
    <w:p w:rsidR="00066951" w:rsidRPr="009129C2" w:rsidRDefault="00066951" w:rsidP="00066951">
      <w:pPr>
        <w:pStyle w:val="Heading2"/>
      </w:pPr>
      <w:bookmarkStart w:id="560" w:name="_Ref275332527"/>
      <w:bookmarkStart w:id="561" w:name="_Toc288121342"/>
      <w:r w:rsidRPr="009129C2">
        <w:t>About Bulk Operations CSV File and XML Template</w:t>
      </w:r>
      <w:bookmarkEnd w:id="560"/>
      <w:bookmarkEnd w:id="561"/>
    </w:p>
    <w:p w:rsidR="00066951" w:rsidRPr="009129C2" w:rsidRDefault="00066951" w:rsidP="00066951">
      <w:pPr>
        <w:pStyle w:val="BodyText"/>
      </w:pPr>
      <w:r w:rsidRPr="009129C2">
        <w:t xml:space="preserve">The </w:t>
      </w:r>
      <w:r w:rsidRPr="009129C2">
        <w:fldChar w:fldCharType="begin"/>
      </w:r>
      <w:r w:rsidRPr="009129C2">
        <w:instrText xml:space="preserve"> XE "Bulk Operations option" </w:instrText>
      </w:r>
      <w:r w:rsidRPr="009129C2">
        <w:fldChar w:fldCharType="end"/>
      </w:r>
      <w:r w:rsidRPr="009129C2">
        <w:t xml:space="preserve">Bulk Operations is a command line feature which takes two inputs. </w:t>
      </w:r>
    </w:p>
    <w:p w:rsidR="00066951" w:rsidRPr="009129C2" w:rsidRDefault="00066951" w:rsidP="00066951">
      <w:pPr>
        <w:pStyle w:val="ListBullet"/>
      </w:pPr>
      <w:r w:rsidRPr="009129C2">
        <w:rPr>
          <w:b/>
        </w:rPr>
        <w:t>A data file in CSV format</w:t>
      </w:r>
      <w:r w:rsidRPr="009129C2">
        <w:t xml:space="preserve"> – This contains the </w:t>
      </w:r>
      <w:fldSimple w:instr=" DOCPROPERTY  ApplicationName  \* MERGEFORMAT ">
        <w:r w:rsidRPr="009129C2">
          <w:t>caTissue Suite</w:t>
        </w:r>
      </w:fldSimple>
      <w:r w:rsidRPr="009129C2">
        <w:t xml:space="preserve"> to be added or updated in bulk</w:t>
      </w:r>
    </w:p>
    <w:p w:rsidR="00066951" w:rsidRPr="009129C2" w:rsidRDefault="00066951" w:rsidP="00066951">
      <w:pPr>
        <w:pStyle w:val="ListBullet"/>
      </w:pPr>
      <w:r w:rsidRPr="009129C2">
        <w:rPr>
          <w:b/>
        </w:rPr>
        <w:t>An XML template file</w:t>
      </w:r>
      <w:r w:rsidRPr="009129C2">
        <w:t>: This is an Extended Mark-up File (XML) also called the Bulk Operation XML template. This represents the object model in a form of tree-structure format for which you are adding or editing data in caTissue Suite. See the caTissue technical manual for details about creating a Bulk Operations template.</w:t>
      </w:r>
    </w:p>
    <w:p w:rsidR="00066951" w:rsidRPr="009129C2" w:rsidRDefault="00066951" w:rsidP="00066951">
      <w:pPr>
        <w:pStyle w:val="Heading2"/>
      </w:pPr>
      <w:bookmarkStart w:id="562" w:name="_Ref275332528"/>
      <w:bookmarkStart w:id="563" w:name="_Ref275332529"/>
      <w:bookmarkStart w:id="564" w:name="_Toc288121343"/>
      <w:r w:rsidRPr="009129C2">
        <w:t>Using Bulk Operations</w:t>
      </w:r>
      <w:bookmarkEnd w:id="562"/>
      <w:bookmarkEnd w:id="563"/>
      <w:bookmarkEnd w:id="564"/>
    </w:p>
    <w:p w:rsidR="00066951" w:rsidRPr="009129C2" w:rsidRDefault="00066951" w:rsidP="00066951">
      <w:pPr>
        <w:pStyle w:val="BodyText"/>
      </w:pPr>
      <w:r w:rsidRPr="009129C2">
        <w:t xml:space="preserve">The following steps are required to perform bulk operations through </w:t>
      </w:r>
      <w:fldSimple w:instr=" DOCPROPERTY  ApplicationName  \* MERGEFORMAT ">
        <w:r w:rsidRPr="009129C2">
          <w:t>caTissue Suite</w:t>
        </w:r>
      </w:fldSimple>
      <w:r w:rsidRPr="009129C2">
        <w:t>:</w:t>
      </w:r>
    </w:p>
    <w:p w:rsidR="00066951" w:rsidRDefault="00066951" w:rsidP="00066951">
      <w:pPr>
        <w:pStyle w:val="ListBullet"/>
      </w:pPr>
      <w:r w:rsidRPr="009129C2">
        <w:t>To load bulk operations XML and a CSV template into the database, see the caTissue Suite Technical Manual.</w:t>
      </w:r>
    </w:p>
    <w:p w:rsidR="00066951" w:rsidRPr="009129C2" w:rsidRDefault="00066951" w:rsidP="00066951">
      <w:pPr>
        <w:pStyle w:val="ListBullet"/>
      </w:pPr>
      <w:r>
        <w:t>To run bulk operations from the caTissue Suite user interface, see the following section.</w:t>
      </w:r>
    </w:p>
    <w:p w:rsidR="00066951" w:rsidRPr="009129C2" w:rsidRDefault="00066951" w:rsidP="00066951">
      <w:pPr>
        <w:pStyle w:val="Heading2"/>
      </w:pPr>
      <w:bookmarkStart w:id="565" w:name="_Ref279485699"/>
      <w:bookmarkStart w:id="566" w:name="_Ref279485702"/>
      <w:bookmarkStart w:id="567" w:name="_Toc288121344"/>
      <w:r w:rsidRPr="009129C2">
        <w:t>Running Bulk Operations from caTissue Suite</w:t>
      </w:r>
      <w:bookmarkEnd w:id="565"/>
      <w:bookmarkEnd w:id="566"/>
      <w:bookmarkEnd w:id="567"/>
    </w:p>
    <w:p w:rsidR="00066951" w:rsidRPr="009129C2" w:rsidRDefault="00066951" w:rsidP="00066951">
      <w:pPr>
        <w:pStyle w:val="BodyText"/>
      </w:pPr>
      <w:r w:rsidRPr="009129C2">
        <w:t>To run bulk operations with caTissue Suite:</w:t>
      </w:r>
    </w:p>
    <w:p w:rsidR="00066951" w:rsidRPr="009129C2" w:rsidRDefault="00066951" w:rsidP="00066951">
      <w:pPr>
        <w:pStyle w:val="ListNumber"/>
        <w:numPr>
          <w:ilvl w:val="0"/>
          <w:numId w:val="196"/>
        </w:numPr>
      </w:pPr>
      <w:r w:rsidRPr="009129C2">
        <w:t xml:space="preserve">Login into </w:t>
      </w:r>
      <w:fldSimple w:instr=" DOCPROPERTY  ApplicationName  \* MERGEFORMAT ">
        <w:r w:rsidRPr="009129C2">
          <w:t>caTissue Suite</w:t>
        </w:r>
      </w:fldSimple>
      <w:r w:rsidRPr="009129C2">
        <w:t xml:space="preserve"> application and click on the </w:t>
      </w:r>
      <w:r w:rsidRPr="009129C2">
        <w:rPr>
          <w:b/>
        </w:rPr>
        <w:t>Bulk Operations</w:t>
      </w:r>
      <w:r w:rsidRPr="009129C2">
        <w:t xml:space="preserve"> tab present on the </w:t>
      </w:r>
      <w:fldSimple w:instr=" DOCPROPERTY  ApplicationName  \* MERGEFORMAT ">
        <w:r w:rsidRPr="009129C2">
          <w:t>caTissue Suite</w:t>
        </w:r>
      </w:fldSimple>
      <w:r w:rsidRPr="009129C2">
        <w:t xml:space="preserve"> home page.</w:t>
      </w:r>
    </w:p>
    <w:p w:rsidR="00066951" w:rsidRPr="009129C2" w:rsidRDefault="007A0E2C" w:rsidP="00066951">
      <w:pPr>
        <w:pStyle w:val="GraphicAnchorMain"/>
      </w:pPr>
      <w:r>
        <w:rPr>
          <w:noProof/>
        </w:rPr>
        <w:drawing>
          <wp:inline distT="0" distB="0" distL="0" distR="0">
            <wp:extent cx="5905500" cy="2171700"/>
            <wp:effectExtent l="19050" t="0" r="0" b="0"/>
            <wp:docPr id="192" name="Picture 192" descr="This screen shot is the Bulk Operatio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his screen shot is the Bulk Operations page."/>
                    <pic:cNvPicPr>
                      <a:picLocks noChangeAspect="1" noChangeArrowheads="1"/>
                    </pic:cNvPicPr>
                  </pic:nvPicPr>
                  <pic:blipFill>
                    <a:blip r:embed="rId228"/>
                    <a:srcRect/>
                    <a:stretch>
                      <a:fillRect/>
                    </a:stretch>
                  </pic:blipFill>
                  <pic:spPr bwMode="auto">
                    <a:xfrm>
                      <a:off x="0" y="0"/>
                      <a:ext cx="5905500" cy="2171700"/>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191</w:t>
        </w:r>
      </w:fldSimple>
      <w:r w:rsidRPr="009129C2">
        <w:t>: Bulk Operations page</w:t>
      </w:r>
    </w:p>
    <w:p w:rsidR="00066951" w:rsidRPr="009129C2" w:rsidRDefault="00066951" w:rsidP="00066951">
      <w:pPr>
        <w:pStyle w:val="ListNumber"/>
        <w:numPr>
          <w:ilvl w:val="0"/>
          <w:numId w:val="363"/>
        </w:numPr>
      </w:pPr>
      <w:r w:rsidRPr="009129C2">
        <w:t xml:space="preserve">The Bulk Operations page comprises values in which the user loaded the XML and CSV templates. </w:t>
      </w:r>
    </w:p>
    <w:p w:rsidR="00066951" w:rsidRPr="009129C2" w:rsidRDefault="00066951" w:rsidP="00066951">
      <w:pPr>
        <w:pStyle w:val="ListNumber"/>
      </w:pPr>
      <w:r w:rsidRPr="009129C2">
        <w:t>Select the appropriate Bulk Operation name for which you want to perform a bulk upload.</w:t>
      </w:r>
    </w:p>
    <w:p w:rsidR="00066951" w:rsidRPr="009129C2" w:rsidRDefault="00066951" w:rsidP="00066951">
      <w:pPr>
        <w:pStyle w:val="ListNumber"/>
      </w:pPr>
      <w:r w:rsidRPr="009129C2">
        <w:t xml:space="preserve">Click the </w:t>
      </w:r>
      <w:r w:rsidRPr="009129C2">
        <w:rPr>
          <w:b/>
        </w:rPr>
        <w:t>Download Template</w:t>
      </w:r>
      <w:r w:rsidRPr="009129C2">
        <w:t xml:space="preserve"> button. Download and save the CSV file on machine.</w:t>
      </w:r>
    </w:p>
    <w:p w:rsidR="00066951" w:rsidRPr="009129C2" w:rsidRDefault="00066951" w:rsidP="00066951">
      <w:pPr>
        <w:pStyle w:val="ListNumber"/>
      </w:pPr>
      <w:r w:rsidRPr="009129C2">
        <w:t>Fill the data in the corresponding column name specified in downloaded CSV file.</w:t>
      </w:r>
    </w:p>
    <w:p w:rsidR="00066951" w:rsidRPr="009129C2" w:rsidRDefault="00066951" w:rsidP="00066951">
      <w:pPr>
        <w:pStyle w:val="ListNumber"/>
      </w:pPr>
      <w:r w:rsidRPr="009129C2">
        <w:t>Save file again as CSV.</w:t>
      </w:r>
    </w:p>
    <w:p w:rsidR="00066951" w:rsidRPr="009129C2" w:rsidRDefault="00066951" w:rsidP="00066951">
      <w:pPr>
        <w:pStyle w:val="ListNumber"/>
        <w:numPr>
          <w:ilvl w:val="0"/>
          <w:numId w:val="0"/>
        </w:numPr>
        <w:ind w:left="2160" w:hanging="720"/>
      </w:pPr>
      <w:r w:rsidRPr="009129C2">
        <w:rPr>
          <w:rFonts w:ascii="Palatino Linotype" w:hAnsi="Palatino Linotype"/>
          <w:b/>
        </w:rPr>
        <w:t>Note</w:t>
      </w:r>
      <w:r w:rsidRPr="009129C2">
        <w:rPr>
          <w:b/>
        </w:rPr>
        <w:t>:</w:t>
      </w:r>
      <w:r w:rsidRPr="009129C2">
        <w:t xml:space="preserve">  </w:t>
      </w:r>
      <w:r w:rsidRPr="009129C2">
        <w:rPr>
          <w:rFonts w:ascii="Palatino Linotype" w:hAnsi="Palatino Linotype"/>
        </w:rPr>
        <w:t xml:space="preserve">Changing or deleted any column will cause the template to not load correctly.  As a general rule, all fields marked as </w:t>
      </w:r>
      <w:r w:rsidRPr="009129C2">
        <w:rPr>
          <w:rFonts w:ascii="Palatino Linotype" w:hAnsi="Palatino Linotype"/>
          <w:b/>
        </w:rPr>
        <w:t>required</w:t>
      </w:r>
      <w:r w:rsidRPr="009129C2">
        <w:rPr>
          <w:rFonts w:ascii="Palatino Linotype" w:hAnsi="Palatino Linotype"/>
        </w:rPr>
        <w:t xml:space="preserve"> in the user interface are also required for bulk operations.</w:t>
      </w:r>
    </w:p>
    <w:p w:rsidR="00066951" w:rsidRPr="009129C2" w:rsidRDefault="00066951" w:rsidP="00066951">
      <w:pPr>
        <w:pStyle w:val="ListNumber"/>
      </w:pPr>
      <w:r w:rsidRPr="009129C2">
        <w:t xml:space="preserve">Click on the </w:t>
      </w:r>
      <w:r w:rsidRPr="009129C2">
        <w:rPr>
          <w:b/>
        </w:rPr>
        <w:t>Browse</w:t>
      </w:r>
      <w:r w:rsidRPr="009129C2">
        <w:t xml:space="preserve"> button, and locate the CSV data file.</w:t>
      </w:r>
    </w:p>
    <w:p w:rsidR="00066951" w:rsidRPr="009129C2" w:rsidRDefault="00066951" w:rsidP="00066951">
      <w:pPr>
        <w:pStyle w:val="ListNumber"/>
      </w:pPr>
      <w:r w:rsidRPr="009129C2">
        <w:t xml:space="preserve">Click the </w:t>
      </w:r>
      <w:r w:rsidRPr="009129C2">
        <w:rPr>
          <w:b/>
        </w:rPr>
        <w:t>Upload Data</w:t>
      </w:r>
      <w:r w:rsidRPr="009129C2">
        <w:t xml:space="preserve"> button.</w:t>
      </w:r>
    </w:p>
    <w:p w:rsidR="00066951" w:rsidRPr="009129C2" w:rsidRDefault="00066951" w:rsidP="00066951">
      <w:pPr>
        <w:pStyle w:val="NoteInList"/>
      </w:pPr>
      <w:r w:rsidRPr="009129C2">
        <w:rPr>
          <w:b/>
        </w:rPr>
        <w:t>Note:</w:t>
      </w:r>
      <w:r w:rsidRPr="009129C2">
        <w:t xml:space="preserve"> </w:t>
      </w:r>
      <w:r w:rsidRPr="009129C2">
        <w:tab/>
        <w:t xml:space="preserve">Check the Bulk Operation Name selected before clicking </w:t>
      </w:r>
      <w:r w:rsidRPr="009129C2">
        <w:rPr>
          <w:b/>
        </w:rPr>
        <w:t>Upload Data</w:t>
      </w:r>
      <w:r w:rsidRPr="009129C2">
        <w:t>.  The Bulk operation Name needs to match the function you wish to preform</w:t>
      </w:r>
    </w:p>
    <w:p w:rsidR="00066951" w:rsidRPr="009129C2" w:rsidRDefault="00066951" w:rsidP="00066951">
      <w:pPr>
        <w:pStyle w:val="BodyTextIndent"/>
      </w:pPr>
      <w:r w:rsidRPr="009129C2">
        <w:t>The Bulk Operation starts, and you can view the Bulk Operation as it is  added in the grid Dashboard.</w:t>
      </w:r>
    </w:p>
    <w:p w:rsidR="00066951" w:rsidRPr="009129C2" w:rsidRDefault="00066951" w:rsidP="00066951"/>
    <w:p w:rsidR="00066951" w:rsidRPr="009129C2" w:rsidRDefault="007A0E2C" w:rsidP="00066951">
      <w:pPr>
        <w:pStyle w:val="GraphicAnchorMain"/>
      </w:pPr>
      <w:r>
        <w:rPr>
          <w:noProof/>
        </w:rPr>
        <w:drawing>
          <wp:inline distT="0" distB="0" distL="0" distR="0">
            <wp:extent cx="5943600" cy="5105400"/>
            <wp:effectExtent l="19050" t="0" r="0" b="0"/>
            <wp:docPr id="193" name="Picture 193" descr="This screen shot is the Bulk Operation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his screen shot is the Bulk Operations Dashboard."/>
                    <pic:cNvPicPr>
                      <a:picLocks noChangeAspect="1" noChangeArrowheads="1"/>
                    </pic:cNvPicPr>
                  </pic:nvPicPr>
                  <pic:blipFill>
                    <a:blip r:embed="rId229"/>
                    <a:srcRect/>
                    <a:stretch>
                      <a:fillRect/>
                    </a:stretch>
                  </pic:blipFill>
                  <pic:spPr bwMode="auto">
                    <a:xfrm>
                      <a:off x="0" y="0"/>
                      <a:ext cx="5943600" cy="5105400"/>
                    </a:xfrm>
                    <a:prstGeom prst="rect">
                      <a:avLst/>
                    </a:prstGeom>
                    <a:noFill/>
                    <a:ln w="9525">
                      <a:noFill/>
                      <a:miter lim="800000"/>
                      <a:headEnd/>
                      <a:tailEnd/>
                    </a:ln>
                  </pic:spPr>
                </pic:pic>
              </a:graphicData>
            </a:graphic>
          </wp:inline>
        </w:drawing>
      </w:r>
    </w:p>
    <w:p w:rsidR="00066951" w:rsidRPr="009129C2" w:rsidRDefault="00066951" w:rsidP="00066951">
      <w:pPr>
        <w:pStyle w:val="ListNumber"/>
      </w:pPr>
      <w:r w:rsidRPr="009129C2">
        <w:t>If you wish to view a report for any Bulk Operation, click on the “</w:t>
      </w:r>
      <w:r w:rsidRPr="009129C2">
        <w:rPr>
          <w:b/>
        </w:rPr>
        <w:t>Download</w:t>
      </w:r>
      <w:r w:rsidRPr="009129C2">
        <w:t xml:space="preserve">” link in the Bulk Operations Dashboard grid. The report is useful for reviewing records that failed to upload.  The output report file is in zip format and contains a CSV file. The CSV file has the same data uploaded by the user for performing bulk operations and has additional two columns “Status” and “Message” appended to it. The Status column contains either “Success” or “Failure” per record indicating whether the record was successfully uploaded or not. In case of a failure, the message column contains details which indicate the reason for failure. For e.g. a message can be something like “Please provide valid value for site identifier” which tells you that the Site Identifier provided is incorrect and a valid value needs to be specified. </w:t>
      </w:r>
    </w:p>
    <w:p w:rsidR="00066951" w:rsidRPr="009129C2" w:rsidRDefault="00066951" w:rsidP="00066951">
      <w:pPr>
        <w:rPr>
          <w:rFonts w:cs="Courier New"/>
        </w:rPr>
      </w:pPr>
    </w:p>
    <w:p w:rsidR="00066951" w:rsidRPr="009129C2" w:rsidRDefault="00066951" w:rsidP="00066951">
      <w:pPr>
        <w:rPr>
          <w:rFonts w:cs="Courier New"/>
        </w:rPr>
        <w:sectPr w:rsidR="00066951" w:rsidRPr="009129C2">
          <w:pgSz w:w="12240" w:h="15840" w:code="1"/>
          <w:pgMar w:top="1440" w:right="1440" w:bottom="1440" w:left="1440" w:header="720" w:footer="720" w:gutter="432"/>
          <w:cols w:space="720"/>
          <w:titlePg/>
          <w:docGrid w:linePitch="360"/>
        </w:sectPr>
      </w:pPr>
      <w:r w:rsidRPr="009129C2">
        <w:rPr>
          <w:rFonts w:cs="Courier New"/>
        </w:rPr>
        <w:br w:type="page"/>
      </w:r>
    </w:p>
    <w:p w:rsidR="00066951" w:rsidRPr="009129C2" w:rsidRDefault="00066951" w:rsidP="00066951">
      <w:pPr>
        <w:pStyle w:val="Heading1"/>
        <w:numPr>
          <w:ilvl w:val="0"/>
          <w:numId w:val="5"/>
        </w:numPr>
      </w:pPr>
      <w:bookmarkStart w:id="568" w:name="_Ref275502603"/>
      <w:bookmarkStart w:id="569" w:name="_Toc288121345"/>
      <w:r w:rsidRPr="009129C2">
        <w:t>Deriving Plasma and Serum and RNA and DNA</w:t>
      </w:r>
      <w:bookmarkEnd w:id="568"/>
      <w:bookmarkEnd w:id="569"/>
    </w:p>
    <w:p w:rsidR="00066951" w:rsidRPr="009129C2" w:rsidRDefault="00066951" w:rsidP="00066951">
      <w:pPr>
        <w:pStyle w:val="BodyText"/>
      </w:pPr>
      <w:r w:rsidRPr="009129C2">
        <w:t>This chapter describes how to derive plasma and serum from blood and aliquote the plasma and serum. This chapter also describes how to derive DNA and/or RNA from tumor and matched non-malignant tissue in bulk.</w:t>
      </w:r>
    </w:p>
    <w:p w:rsidR="00066951" w:rsidRPr="009129C2" w:rsidRDefault="00066951" w:rsidP="00066951">
      <w:pPr>
        <w:pStyle w:val="BodyText"/>
      </w:pPr>
      <w:r w:rsidRPr="009129C2">
        <w:t>The topics include:</w:t>
      </w:r>
    </w:p>
    <w:p w:rsidR="00066951" w:rsidRPr="009129C2" w:rsidRDefault="00066951" w:rsidP="00066951">
      <w:pPr>
        <w:pStyle w:val="ListBullet"/>
        <w:rPr>
          <w:rStyle w:val="Emphasis"/>
        </w:rPr>
      </w:pPr>
      <w:fldSimple w:instr=" REF _Ref275332535 \h  \* MERGEFORMAT ">
        <w:r w:rsidR="00327542" w:rsidRPr="00327542">
          <w:rPr>
            <w:rStyle w:val="Emphasis"/>
          </w:rPr>
          <w:t>Deriving Plasma and Serum</w:t>
        </w:r>
      </w:fldSimple>
    </w:p>
    <w:p w:rsidR="00066951" w:rsidRPr="009129C2" w:rsidRDefault="00066951" w:rsidP="00066951">
      <w:pPr>
        <w:pStyle w:val="ListBullet"/>
        <w:rPr>
          <w:rStyle w:val="Emphasis"/>
        </w:rPr>
      </w:pPr>
      <w:fldSimple w:instr=" REF _Ref275332536 \h  \* MERGEFORMAT ">
        <w:r w:rsidR="00327542" w:rsidRPr="00327542">
          <w:rPr>
            <w:rStyle w:val="Emphasis"/>
          </w:rPr>
          <w:t>Deriving RNA and DNA</w:t>
        </w:r>
      </w:fldSimple>
    </w:p>
    <w:p w:rsidR="00066951" w:rsidRPr="009129C2" w:rsidRDefault="00066951" w:rsidP="00066951">
      <w:pPr>
        <w:pStyle w:val="Heading2"/>
      </w:pPr>
      <w:bookmarkStart w:id="570" w:name="_Ref275332535"/>
      <w:bookmarkStart w:id="571" w:name="_Toc288121346"/>
      <w:r w:rsidRPr="009129C2">
        <w:t>Deriving Plasma and Serum</w:t>
      </w:r>
      <w:bookmarkEnd w:id="570"/>
      <w:bookmarkEnd w:id="571"/>
    </w:p>
    <w:p w:rsidR="00066951" w:rsidRPr="009129C2" w:rsidRDefault="00066951" w:rsidP="00066951">
      <w:pPr>
        <w:pStyle w:val="BodyText"/>
      </w:pPr>
      <w:r w:rsidRPr="009129C2">
        <w:t xml:space="preserve">To </w:t>
      </w:r>
      <w:r w:rsidRPr="009129C2">
        <w:fldChar w:fldCharType="begin"/>
      </w:r>
      <w:r w:rsidRPr="009129C2">
        <w:instrText xml:space="preserve"> XE "derive:plasma and serum" </w:instrText>
      </w:r>
      <w:r w:rsidRPr="009129C2">
        <w:fldChar w:fldCharType="end"/>
      </w:r>
      <w:r w:rsidRPr="009129C2">
        <w:fldChar w:fldCharType="begin"/>
      </w:r>
      <w:r w:rsidRPr="009129C2">
        <w:instrText xml:space="preserve"> XE "plasma:deriving" </w:instrText>
      </w:r>
      <w:r w:rsidRPr="009129C2">
        <w:fldChar w:fldCharType="end"/>
      </w:r>
      <w:r w:rsidRPr="009129C2">
        <w:fldChar w:fldCharType="begin"/>
      </w:r>
      <w:r w:rsidRPr="009129C2">
        <w:instrText xml:space="preserve"> XE "serum:deriving" </w:instrText>
      </w:r>
      <w:r w:rsidRPr="009129C2">
        <w:fldChar w:fldCharType="end"/>
      </w:r>
      <w:r w:rsidRPr="009129C2">
        <w:t>derive plasma and serum from blood and aliquot:</w:t>
      </w:r>
    </w:p>
    <w:p w:rsidR="00066951" w:rsidRPr="009129C2" w:rsidRDefault="00066951" w:rsidP="00066951">
      <w:pPr>
        <w:pStyle w:val="ListNumber"/>
        <w:numPr>
          <w:ilvl w:val="0"/>
          <w:numId w:val="197"/>
        </w:numPr>
      </w:pPr>
      <w:r w:rsidRPr="009129C2">
        <w:t>Navigate to the Collection Protocol Based View.</w:t>
      </w:r>
    </w:p>
    <w:p w:rsidR="00066951" w:rsidRPr="009129C2" w:rsidRDefault="00066951" w:rsidP="00066951">
      <w:pPr>
        <w:pStyle w:val="ListNumber"/>
        <w:numPr>
          <w:ilvl w:val="0"/>
          <w:numId w:val="364"/>
        </w:numPr>
      </w:pPr>
      <w:r w:rsidRPr="009129C2">
        <w:t>Select the required collection protocol and then the required participant.</w:t>
      </w:r>
    </w:p>
    <w:p w:rsidR="00066951" w:rsidRPr="009129C2" w:rsidRDefault="00066951" w:rsidP="00066951">
      <w:pPr>
        <w:pStyle w:val="ListNumber"/>
      </w:pPr>
      <w:r w:rsidRPr="009129C2">
        <w:t>Navigate to the blood specimen under Specimen Details.</w:t>
      </w:r>
    </w:p>
    <w:p w:rsidR="00066951" w:rsidRPr="009129C2" w:rsidRDefault="00066951" w:rsidP="00066951">
      <w:pPr>
        <w:pStyle w:val="ListNumber"/>
      </w:pPr>
      <w:r w:rsidRPr="009129C2">
        <w:t>Select the blood specimen. The specimen details page opens.</w:t>
      </w:r>
    </w:p>
    <w:p w:rsidR="00066951" w:rsidRPr="009129C2" w:rsidRDefault="00066951" w:rsidP="00066951">
      <w:pPr>
        <w:pStyle w:val="ListNumber"/>
      </w:pPr>
      <w:r w:rsidRPr="009129C2">
        <w:t xml:space="preserve">Enter </w:t>
      </w:r>
      <w:r w:rsidRPr="009129C2">
        <w:rPr>
          <w:b/>
        </w:rPr>
        <w:t>2</w:t>
      </w:r>
      <w:r w:rsidRPr="009129C2">
        <w:t xml:space="preserve"> in the </w:t>
      </w:r>
      <w:r w:rsidRPr="009129C2">
        <w:rPr>
          <w:b/>
        </w:rPr>
        <w:t>Number of Derivative(s)</w:t>
      </w:r>
      <w:r w:rsidRPr="009129C2">
        <w:t xml:space="preserve"> field under Add Multiple Derivatives.</w:t>
      </w:r>
    </w:p>
    <w:p w:rsidR="00066951" w:rsidRPr="009129C2" w:rsidRDefault="00066951" w:rsidP="00066951">
      <w:pPr>
        <w:pStyle w:val="ListNumber"/>
      </w:pPr>
      <w:r w:rsidRPr="009129C2">
        <w:t xml:space="preserve">Click </w:t>
      </w:r>
      <w:r w:rsidRPr="009129C2">
        <w:rPr>
          <w:b/>
        </w:rPr>
        <w:t>Derive Multiple</w:t>
      </w:r>
      <w:r w:rsidRPr="009129C2">
        <w:t xml:space="preserve">. The Multiple Specimen Details page opens and the </w:t>
      </w:r>
      <w:r w:rsidRPr="009129C2">
        <w:rPr>
          <w:b/>
        </w:rPr>
        <w:t>Parent Name</w:t>
      </w:r>
      <w:r w:rsidRPr="009129C2">
        <w:t xml:space="preserve"> is auto-populated.</w:t>
      </w:r>
    </w:p>
    <w:p w:rsidR="00066951" w:rsidRPr="009129C2" w:rsidRDefault="00066951" w:rsidP="00066951">
      <w:pPr>
        <w:pStyle w:val="ListNumber"/>
      </w:pPr>
      <w:r w:rsidRPr="009129C2">
        <w:t xml:space="preserve">Select the </w:t>
      </w:r>
      <w:r w:rsidRPr="009129C2">
        <w:rPr>
          <w:b/>
        </w:rPr>
        <w:t>Class as Fluid and Type</w:t>
      </w:r>
      <w:r w:rsidRPr="009129C2">
        <w:t xml:space="preserve"> as </w:t>
      </w:r>
      <w:r w:rsidRPr="009129C2">
        <w:rPr>
          <w:b/>
        </w:rPr>
        <w:t>Plasma</w:t>
      </w:r>
      <w:r w:rsidRPr="009129C2">
        <w:t xml:space="preserve"> under Specimen 1.</w:t>
      </w:r>
    </w:p>
    <w:p w:rsidR="00066951" w:rsidRPr="009129C2" w:rsidRDefault="00066951" w:rsidP="00066951">
      <w:pPr>
        <w:pStyle w:val="ListNumber"/>
      </w:pPr>
      <w:r w:rsidRPr="009129C2">
        <w:t>Enter other required details.</w:t>
      </w:r>
    </w:p>
    <w:p w:rsidR="00066951" w:rsidRPr="009129C2" w:rsidRDefault="00066951" w:rsidP="00066951">
      <w:pPr>
        <w:pStyle w:val="ListNumber"/>
      </w:pPr>
      <w:r w:rsidRPr="009129C2">
        <w:t xml:space="preserve">Select the </w:t>
      </w:r>
      <w:r w:rsidRPr="009129C2">
        <w:rPr>
          <w:b/>
        </w:rPr>
        <w:t>Class as Fluid and Type</w:t>
      </w:r>
      <w:r w:rsidRPr="009129C2">
        <w:t xml:space="preserve"> as </w:t>
      </w:r>
      <w:r w:rsidRPr="009129C2">
        <w:rPr>
          <w:b/>
        </w:rPr>
        <w:t>Serum</w:t>
      </w:r>
      <w:r w:rsidRPr="009129C2">
        <w:t xml:space="preserve"> under Specimen 2.</w:t>
      </w:r>
    </w:p>
    <w:p w:rsidR="00066951" w:rsidRPr="009129C2" w:rsidRDefault="00066951" w:rsidP="00066951">
      <w:pPr>
        <w:pStyle w:val="ListNumber"/>
      </w:pPr>
      <w:r w:rsidRPr="009129C2">
        <w:t>Enter other required details.</w:t>
      </w:r>
    </w:p>
    <w:p w:rsidR="00066951" w:rsidRPr="009129C2" w:rsidRDefault="00066951" w:rsidP="00066951">
      <w:pPr>
        <w:pStyle w:val="ListNumber"/>
      </w:pPr>
      <w:r w:rsidRPr="009129C2">
        <w:t xml:space="preserve">Click </w:t>
      </w:r>
      <w:r w:rsidRPr="009129C2">
        <w:rPr>
          <w:b/>
        </w:rPr>
        <w:t>Submit</w:t>
      </w:r>
      <w:r w:rsidRPr="009129C2">
        <w:t xml:space="preserve">. A success message opens and the Specimen details summary page opens. </w:t>
      </w:r>
    </w:p>
    <w:p w:rsidR="00066951" w:rsidRPr="009129C2" w:rsidRDefault="00066951" w:rsidP="00066951">
      <w:pPr>
        <w:pStyle w:val="ListNumber"/>
      </w:pPr>
      <w:r w:rsidRPr="009129C2">
        <w:t xml:space="preserve">Click </w:t>
      </w:r>
      <w:r w:rsidRPr="009129C2">
        <w:rPr>
          <w:b/>
        </w:rPr>
        <w:t>Submit</w:t>
      </w:r>
      <w:r w:rsidRPr="009129C2">
        <w:t xml:space="preserve"> once again. Another success message opens.</w:t>
      </w:r>
    </w:p>
    <w:p w:rsidR="00066951" w:rsidRPr="009129C2" w:rsidRDefault="00066951" w:rsidP="00066951">
      <w:pPr>
        <w:pStyle w:val="ListNumber"/>
      </w:pPr>
      <w:r w:rsidRPr="009129C2">
        <w:t>Navigate to the Specimen Details tree and view the newly added derivatives.</w:t>
      </w:r>
    </w:p>
    <w:p w:rsidR="00066951" w:rsidRPr="009129C2" w:rsidRDefault="00066951" w:rsidP="00066951">
      <w:pPr>
        <w:pStyle w:val="ListNumber"/>
      </w:pPr>
      <w:r w:rsidRPr="009129C2">
        <w:t>Select the newly created plasma derivative. The Specimen Details page opens.</w:t>
      </w:r>
    </w:p>
    <w:p w:rsidR="00066951" w:rsidRPr="009129C2" w:rsidRDefault="00066951" w:rsidP="00066951">
      <w:pPr>
        <w:pStyle w:val="ListNumber"/>
      </w:pPr>
      <w:r w:rsidRPr="009129C2">
        <w:t xml:space="preserve">Select the </w:t>
      </w:r>
      <w:r w:rsidRPr="009129C2">
        <w:rPr>
          <w:b/>
        </w:rPr>
        <w:t>Do you want to create aliquots?</w:t>
      </w:r>
      <w:r w:rsidRPr="009129C2">
        <w:t xml:space="preserve"> check box. </w:t>
      </w:r>
    </w:p>
    <w:p w:rsidR="00066951" w:rsidRPr="009129C2" w:rsidRDefault="00066951" w:rsidP="00066951">
      <w:pPr>
        <w:pStyle w:val="ListNumber"/>
      </w:pPr>
      <w:r w:rsidRPr="009129C2">
        <w:t xml:space="preserve">Enter a value in the </w:t>
      </w:r>
      <w:r w:rsidRPr="009129C2">
        <w:rPr>
          <w:b/>
        </w:rPr>
        <w:t>Aliquot Count</w:t>
      </w:r>
      <w:r w:rsidRPr="009129C2">
        <w:t xml:space="preserve"> and </w:t>
      </w:r>
      <w:r w:rsidRPr="009129C2">
        <w:rPr>
          <w:b/>
        </w:rPr>
        <w:t>Quantity per Aliquot</w:t>
      </w:r>
      <w:r w:rsidRPr="009129C2">
        <w:t xml:space="preserve"> fields.</w:t>
      </w:r>
    </w:p>
    <w:p w:rsidR="00066951" w:rsidRPr="009129C2" w:rsidRDefault="00066951" w:rsidP="00066951">
      <w:pPr>
        <w:pStyle w:val="ListNumber"/>
      </w:pPr>
      <w:r w:rsidRPr="009129C2">
        <w:t xml:space="preserve">Click </w:t>
      </w:r>
      <w:r w:rsidRPr="009129C2">
        <w:rPr>
          <w:b/>
        </w:rPr>
        <w:t>Submit</w:t>
      </w:r>
      <w:r w:rsidRPr="009129C2">
        <w:t xml:space="preserve">. A success message opens and </w:t>
      </w:r>
      <w:fldSimple w:instr=" DOCPROPERTY  ApplicationName  \* MERGEFORMAT ">
        <w:r w:rsidRPr="009129C2">
          <w:t>caTissue Suite</w:t>
        </w:r>
      </w:fldSimple>
      <w:r w:rsidRPr="009129C2">
        <w:t xml:space="preserve"> navigates to the Create Aliquot page.</w:t>
      </w:r>
    </w:p>
    <w:p w:rsidR="00066951" w:rsidRPr="009129C2" w:rsidRDefault="00066951" w:rsidP="00066951">
      <w:pPr>
        <w:pStyle w:val="ListNumber"/>
      </w:pPr>
      <w:r w:rsidRPr="009129C2">
        <w:t xml:space="preserve">Confirm the data and click </w:t>
      </w:r>
      <w:r w:rsidRPr="009129C2">
        <w:rPr>
          <w:b/>
        </w:rPr>
        <w:t>Submit</w:t>
      </w:r>
      <w:r w:rsidRPr="009129C2">
        <w:t>. A success message opens.</w:t>
      </w:r>
    </w:p>
    <w:p w:rsidR="00066951" w:rsidRPr="009129C2" w:rsidRDefault="00066951" w:rsidP="00066951">
      <w:pPr>
        <w:pStyle w:val="ListNumber"/>
      </w:pPr>
      <w:r w:rsidRPr="009129C2">
        <w:t>To aliquot the newly created serum derivative, repeat the procedure from step 13 till step 18. Enter the details as required to proceed.</w:t>
      </w:r>
    </w:p>
    <w:p w:rsidR="00066951" w:rsidRPr="009129C2" w:rsidRDefault="00066951" w:rsidP="00066951">
      <w:pPr>
        <w:pStyle w:val="Heading2"/>
      </w:pPr>
      <w:bookmarkStart w:id="572" w:name="_Ref275332536"/>
      <w:bookmarkStart w:id="573" w:name="_Toc288121347"/>
      <w:r w:rsidRPr="009129C2">
        <w:t>Deriving RNA and DNA</w:t>
      </w:r>
      <w:bookmarkEnd w:id="572"/>
      <w:bookmarkEnd w:id="573"/>
    </w:p>
    <w:p w:rsidR="00066951" w:rsidRPr="009129C2" w:rsidRDefault="00066951" w:rsidP="00066951">
      <w:pPr>
        <w:pStyle w:val="BodyText"/>
      </w:pPr>
      <w:r w:rsidRPr="009129C2">
        <w:t xml:space="preserve">To </w:t>
      </w:r>
      <w:r w:rsidRPr="009129C2">
        <w:fldChar w:fldCharType="begin"/>
      </w:r>
      <w:r w:rsidRPr="009129C2">
        <w:instrText xml:space="preserve"> XE "derive:RNA and DNA" </w:instrText>
      </w:r>
      <w:r w:rsidRPr="009129C2">
        <w:fldChar w:fldCharType="end"/>
      </w:r>
      <w:r w:rsidRPr="009129C2">
        <w:fldChar w:fldCharType="begin"/>
      </w:r>
      <w:r w:rsidRPr="009129C2">
        <w:instrText xml:space="preserve"> XE "RNA:deriving" </w:instrText>
      </w:r>
      <w:r w:rsidRPr="009129C2">
        <w:fldChar w:fldCharType="end"/>
      </w:r>
      <w:r w:rsidRPr="009129C2">
        <w:fldChar w:fldCharType="begin"/>
      </w:r>
      <w:r w:rsidRPr="009129C2">
        <w:instrText xml:space="preserve"> XE "DNA:deriving" </w:instrText>
      </w:r>
      <w:r w:rsidRPr="009129C2">
        <w:fldChar w:fldCharType="end"/>
      </w:r>
      <w:r w:rsidRPr="009129C2">
        <w:t>derive RNA and DNA or both from tumor and matched non-malignant tissue in bulk:</w:t>
      </w:r>
    </w:p>
    <w:p w:rsidR="00066951" w:rsidRPr="009129C2" w:rsidRDefault="00066951" w:rsidP="00066951">
      <w:pPr>
        <w:pStyle w:val="ListNumber"/>
        <w:numPr>
          <w:ilvl w:val="0"/>
          <w:numId w:val="198"/>
        </w:numPr>
      </w:pPr>
      <w:r w:rsidRPr="009129C2">
        <w:t>Navigate to the Collection Protocol Based View.</w:t>
      </w:r>
    </w:p>
    <w:p w:rsidR="00066951" w:rsidRPr="009129C2" w:rsidRDefault="00066951" w:rsidP="00066951">
      <w:pPr>
        <w:pStyle w:val="ListNumber"/>
        <w:numPr>
          <w:ilvl w:val="0"/>
          <w:numId w:val="365"/>
        </w:numPr>
      </w:pPr>
      <w:r w:rsidRPr="009129C2">
        <w:t>Select the required collection protocol and then the required participant.</w:t>
      </w:r>
    </w:p>
    <w:p w:rsidR="00066951" w:rsidRPr="009129C2" w:rsidRDefault="00066951" w:rsidP="00066951">
      <w:pPr>
        <w:pStyle w:val="ListNumber"/>
      </w:pPr>
      <w:r w:rsidRPr="009129C2">
        <w:t>Navigate to the tumor specimen under Specimen Detail.</w:t>
      </w:r>
    </w:p>
    <w:p w:rsidR="00066951" w:rsidRPr="009129C2" w:rsidRDefault="00066951" w:rsidP="00066951">
      <w:pPr>
        <w:pStyle w:val="ListNumber"/>
      </w:pPr>
      <w:r w:rsidRPr="009129C2">
        <w:t>Select the tumor specimen. The specimen details page opens.</w:t>
      </w:r>
    </w:p>
    <w:p w:rsidR="00066951" w:rsidRPr="009129C2" w:rsidRDefault="00066951" w:rsidP="00066951">
      <w:pPr>
        <w:pStyle w:val="ListNumber"/>
      </w:pPr>
      <w:r w:rsidRPr="009129C2">
        <w:t xml:space="preserve">Select the </w:t>
      </w:r>
      <w:r w:rsidRPr="009129C2">
        <w:rPr>
          <w:b/>
        </w:rPr>
        <w:t>Pathological Status</w:t>
      </w:r>
      <w:r w:rsidRPr="009129C2">
        <w:t xml:space="preserve"> as </w:t>
      </w:r>
      <w:r w:rsidRPr="009129C2">
        <w:rPr>
          <w:b/>
        </w:rPr>
        <w:t>Malignant</w:t>
      </w:r>
      <w:r w:rsidRPr="009129C2">
        <w:t xml:space="preserve"> and edit other details if required.</w:t>
      </w:r>
    </w:p>
    <w:p w:rsidR="00066951" w:rsidRPr="009129C2" w:rsidRDefault="00066951" w:rsidP="00066951">
      <w:pPr>
        <w:pStyle w:val="ListNumber"/>
      </w:pPr>
      <w:r w:rsidRPr="009129C2">
        <w:t xml:space="preserve">Enter </w:t>
      </w:r>
      <w:r w:rsidRPr="009129C2">
        <w:rPr>
          <w:b/>
        </w:rPr>
        <w:t>2</w:t>
      </w:r>
      <w:r w:rsidRPr="009129C2">
        <w:t xml:space="preserve"> in the </w:t>
      </w:r>
      <w:r w:rsidRPr="009129C2">
        <w:rPr>
          <w:b/>
        </w:rPr>
        <w:t>Number of Derivative(s)</w:t>
      </w:r>
      <w:r w:rsidRPr="009129C2">
        <w:t xml:space="preserve"> field under Add Multiple Derivatives.</w:t>
      </w:r>
    </w:p>
    <w:p w:rsidR="00066951" w:rsidRPr="009129C2" w:rsidRDefault="00066951" w:rsidP="00066951">
      <w:pPr>
        <w:pStyle w:val="ListNumber"/>
      </w:pPr>
      <w:r w:rsidRPr="009129C2">
        <w:t xml:space="preserve">Click </w:t>
      </w:r>
      <w:r w:rsidRPr="009129C2">
        <w:rPr>
          <w:b/>
        </w:rPr>
        <w:t>Derive Multiple</w:t>
      </w:r>
      <w:r w:rsidRPr="009129C2">
        <w:t>. The Multiple Specimen Details page opens and the Parent Name is auto populated.</w:t>
      </w:r>
    </w:p>
    <w:p w:rsidR="00066951" w:rsidRPr="009129C2" w:rsidRDefault="00066951" w:rsidP="00066951">
      <w:pPr>
        <w:pStyle w:val="ListNumber"/>
      </w:pPr>
      <w:r w:rsidRPr="009129C2">
        <w:t xml:space="preserve">Select the </w:t>
      </w:r>
      <w:r w:rsidRPr="009129C2">
        <w:rPr>
          <w:b/>
        </w:rPr>
        <w:t>Class</w:t>
      </w:r>
      <w:r w:rsidRPr="009129C2">
        <w:t xml:space="preserve"> as </w:t>
      </w:r>
      <w:r w:rsidRPr="009129C2">
        <w:rPr>
          <w:b/>
        </w:rPr>
        <w:t>Molecular</w:t>
      </w:r>
      <w:r w:rsidRPr="009129C2">
        <w:t xml:space="preserve"> and </w:t>
      </w:r>
      <w:r w:rsidRPr="009129C2">
        <w:rPr>
          <w:b/>
        </w:rPr>
        <w:t>Type as RNA</w:t>
      </w:r>
      <w:r w:rsidRPr="009129C2">
        <w:t xml:space="preserve"> under Specimen 1.</w:t>
      </w:r>
    </w:p>
    <w:p w:rsidR="00066951" w:rsidRPr="009129C2" w:rsidRDefault="00066951" w:rsidP="00066951">
      <w:pPr>
        <w:pStyle w:val="ListNumber"/>
      </w:pPr>
      <w:r w:rsidRPr="009129C2">
        <w:t>Enter other required details.</w:t>
      </w:r>
    </w:p>
    <w:p w:rsidR="00066951" w:rsidRPr="009129C2" w:rsidRDefault="00066951" w:rsidP="00066951">
      <w:pPr>
        <w:pStyle w:val="ListNumber"/>
      </w:pPr>
      <w:r w:rsidRPr="009129C2">
        <w:t xml:space="preserve">Select the </w:t>
      </w:r>
      <w:r w:rsidRPr="009129C2">
        <w:rPr>
          <w:b/>
        </w:rPr>
        <w:t>Class</w:t>
      </w:r>
      <w:r w:rsidRPr="009129C2">
        <w:t xml:space="preserve"> as </w:t>
      </w:r>
      <w:r w:rsidRPr="009129C2">
        <w:rPr>
          <w:b/>
        </w:rPr>
        <w:t>Molecular</w:t>
      </w:r>
      <w:r w:rsidRPr="009129C2">
        <w:t xml:space="preserve"> and </w:t>
      </w:r>
      <w:r w:rsidRPr="009129C2">
        <w:rPr>
          <w:b/>
        </w:rPr>
        <w:t>Type</w:t>
      </w:r>
      <w:r w:rsidRPr="009129C2">
        <w:t xml:space="preserve"> as </w:t>
      </w:r>
      <w:r w:rsidRPr="009129C2">
        <w:rPr>
          <w:b/>
        </w:rPr>
        <w:t>DNA</w:t>
      </w:r>
      <w:r w:rsidRPr="009129C2">
        <w:t xml:space="preserve"> under Specimen 2.</w:t>
      </w:r>
    </w:p>
    <w:p w:rsidR="00066951" w:rsidRPr="009129C2" w:rsidRDefault="00066951" w:rsidP="00066951">
      <w:pPr>
        <w:pStyle w:val="ListNumber"/>
      </w:pPr>
      <w:r w:rsidRPr="009129C2">
        <w:t>Enter other required details.</w:t>
      </w:r>
    </w:p>
    <w:p w:rsidR="00066951" w:rsidRPr="009129C2" w:rsidRDefault="00066951" w:rsidP="00066951">
      <w:pPr>
        <w:pStyle w:val="ListNumber"/>
      </w:pPr>
      <w:r w:rsidRPr="009129C2">
        <w:t xml:space="preserve">Click </w:t>
      </w:r>
      <w:r w:rsidRPr="009129C2">
        <w:rPr>
          <w:b/>
        </w:rPr>
        <w:t>Submit</w:t>
      </w:r>
      <w:r w:rsidRPr="009129C2">
        <w:t xml:space="preserve">. A success message opens and the Specimen details summary page opens. </w:t>
      </w:r>
    </w:p>
    <w:p w:rsidR="00066951" w:rsidRPr="009129C2" w:rsidRDefault="00066951" w:rsidP="00066951">
      <w:pPr>
        <w:pStyle w:val="ListNumber"/>
      </w:pPr>
      <w:r w:rsidRPr="009129C2">
        <w:t xml:space="preserve">Click </w:t>
      </w:r>
      <w:r w:rsidRPr="009129C2">
        <w:rPr>
          <w:b/>
        </w:rPr>
        <w:t>Submit</w:t>
      </w:r>
      <w:r w:rsidRPr="009129C2">
        <w:t xml:space="preserve"> once again. Another success message opens.</w:t>
      </w:r>
    </w:p>
    <w:p w:rsidR="00066951" w:rsidRPr="009129C2" w:rsidRDefault="00066951" w:rsidP="00066951">
      <w:pPr>
        <w:pStyle w:val="ListNumber"/>
      </w:pPr>
      <w:r w:rsidRPr="009129C2">
        <w:t>Navigate to the Specimen Details tree and view the newly added derivatives under the tumor specimen.</w:t>
      </w:r>
    </w:p>
    <w:p w:rsidR="00066951" w:rsidRPr="009129C2" w:rsidRDefault="00066951" w:rsidP="00066951">
      <w:pPr>
        <w:pStyle w:val="ListNumber"/>
      </w:pPr>
      <w:r w:rsidRPr="009129C2">
        <w:t>To derive RNA and DNA from a non malignant tissue specimen, repeat the procedure from step 3 till step 14. Enter the Pathological Status for the specimen as Non Malignant and enter other details as required to proceed.</w:t>
      </w:r>
    </w:p>
    <w:p w:rsidR="00066951" w:rsidRPr="009129C2" w:rsidRDefault="00066951" w:rsidP="00066951">
      <w:pPr>
        <w:sectPr w:rsidR="00066951" w:rsidRPr="009129C2">
          <w:pgSz w:w="12240" w:h="15840" w:code="1"/>
          <w:pgMar w:top="1440" w:right="1440" w:bottom="1440" w:left="1440" w:header="720" w:footer="720" w:gutter="432"/>
          <w:cols w:space="720"/>
          <w:titlePg/>
          <w:docGrid w:linePitch="360"/>
        </w:sectPr>
      </w:pPr>
    </w:p>
    <w:p w:rsidR="00066951" w:rsidRPr="009129C2" w:rsidRDefault="00066951" w:rsidP="00066951">
      <w:pPr>
        <w:pStyle w:val="Heading9"/>
      </w:pPr>
      <w:bookmarkStart w:id="574" w:name="_Ref275502614"/>
      <w:bookmarkStart w:id="575" w:name="_Toc288121348"/>
      <w:r w:rsidRPr="009129C2">
        <w:t>Clinical Annotations</w:t>
      </w:r>
      <w:bookmarkEnd w:id="574"/>
      <w:bookmarkEnd w:id="575"/>
    </w:p>
    <w:p w:rsidR="00066951" w:rsidRPr="009129C2" w:rsidRDefault="00066951" w:rsidP="00066951">
      <w:r w:rsidRPr="009129C2">
        <w:t xml:space="preserve">This section outlines all the clinical annotations </w:t>
      </w:r>
      <w:r>
        <w:t>found under the participant hook entity.</w:t>
      </w:r>
      <w:r>
        <w:br/>
      </w:r>
    </w:p>
    <w:p w:rsidR="00066951" w:rsidRPr="009129C2" w:rsidRDefault="00066951" w:rsidP="00066951">
      <w:pPr>
        <w:pStyle w:val="ListBullet"/>
      </w:pPr>
      <w:fldSimple w:instr=" REF _Ref149122890 \h  \* MERGEFORMAT ">
        <w:r w:rsidR="00327542" w:rsidRPr="00327542">
          <w:rPr>
            <w:rStyle w:val="Emphasis"/>
          </w:rPr>
          <w:t>Data Entry for Clinical Information Annotation</w:t>
        </w:r>
      </w:fldSimple>
      <w:r w:rsidRPr="009129C2">
        <w:t xml:space="preserve"> on page </w:t>
      </w:r>
      <w:r w:rsidRPr="009129C2">
        <w:fldChar w:fldCharType="begin"/>
      </w:r>
      <w:r w:rsidRPr="009129C2">
        <w:instrText xml:space="preserve"> PAGEREF _Ref149122890 \h </w:instrText>
      </w:r>
      <w:r w:rsidRPr="009129C2">
        <w:fldChar w:fldCharType="separate"/>
      </w:r>
      <w:r w:rsidR="00327542">
        <w:rPr>
          <w:noProof/>
        </w:rPr>
        <w:t>247</w:t>
      </w:r>
      <w:r w:rsidRPr="009129C2">
        <w:fldChar w:fldCharType="end"/>
      </w:r>
    </w:p>
    <w:p w:rsidR="00066951" w:rsidRPr="009129C2" w:rsidRDefault="00066951" w:rsidP="00066951">
      <w:pPr>
        <w:pStyle w:val="ListBullet"/>
      </w:pPr>
      <w:fldSimple w:instr=" REF _Ref275332537 \h  \* MERGEFORMAT ">
        <w:r w:rsidR="00327542" w:rsidRPr="00327542">
          <w:rPr>
            <w:rStyle w:val="Emphasis"/>
          </w:rPr>
          <w:t>Treatment Regimen</w:t>
        </w:r>
      </w:fldSimple>
      <w:r w:rsidRPr="009129C2">
        <w:t xml:space="preserve"> on page </w:t>
      </w:r>
      <w:r w:rsidRPr="009129C2">
        <w:fldChar w:fldCharType="begin"/>
      </w:r>
      <w:r w:rsidRPr="009129C2">
        <w:instrText xml:space="preserve"> PAGEREF _Ref275332538 \h </w:instrText>
      </w:r>
      <w:r w:rsidRPr="009129C2">
        <w:fldChar w:fldCharType="separate"/>
      </w:r>
      <w:r w:rsidR="00327542">
        <w:rPr>
          <w:noProof/>
        </w:rPr>
        <w:t>250</w:t>
      </w:r>
      <w:r w:rsidRPr="009129C2">
        <w:fldChar w:fldCharType="end"/>
      </w:r>
    </w:p>
    <w:p w:rsidR="00066951" w:rsidRPr="009129C2" w:rsidRDefault="00066951" w:rsidP="00066951">
      <w:pPr>
        <w:pStyle w:val="ListBullet"/>
      </w:pPr>
      <w:fldSimple w:instr=" REF _Ref275332539 \h  \* MERGEFORMAT ">
        <w:r w:rsidR="00327542" w:rsidRPr="00327542">
          <w:rPr>
            <w:rStyle w:val="Emphasis"/>
          </w:rPr>
          <w:t>Pathology-Specimen Collection Group Clinical Annotation</w:t>
        </w:r>
      </w:fldSimple>
      <w:r w:rsidRPr="009129C2">
        <w:t xml:space="preserve"> on page </w:t>
      </w:r>
      <w:r w:rsidRPr="009129C2">
        <w:fldChar w:fldCharType="begin"/>
      </w:r>
      <w:r w:rsidRPr="009129C2">
        <w:instrText xml:space="preserve"> PAGEREF _Ref275332540 \h </w:instrText>
      </w:r>
      <w:r w:rsidRPr="009129C2">
        <w:fldChar w:fldCharType="separate"/>
      </w:r>
      <w:r w:rsidR="00327542">
        <w:rPr>
          <w:noProof/>
        </w:rPr>
        <w:t>254</w:t>
      </w:r>
      <w:r w:rsidRPr="009129C2">
        <w:fldChar w:fldCharType="end"/>
      </w:r>
    </w:p>
    <w:p w:rsidR="00066951" w:rsidRPr="009129C2" w:rsidRDefault="00066951" w:rsidP="00066951">
      <w:pPr>
        <w:pStyle w:val="ListBullet"/>
      </w:pPr>
      <w:fldSimple w:instr=" REF _Ref275332541 \h  \* MERGEFORMAT ">
        <w:r w:rsidR="00327542" w:rsidRPr="00327542">
          <w:rPr>
            <w:rStyle w:val="Emphasis"/>
          </w:rPr>
          <w:t>Pathology-Specimen Clinical Annotation</w:t>
        </w:r>
      </w:fldSimple>
      <w:r w:rsidRPr="009129C2">
        <w:t xml:space="preserve"> on page </w:t>
      </w:r>
      <w:r w:rsidRPr="009129C2">
        <w:fldChar w:fldCharType="begin"/>
      </w:r>
      <w:r w:rsidRPr="009129C2">
        <w:instrText xml:space="preserve"> PAGEREF _Ref275332542 \h </w:instrText>
      </w:r>
      <w:r w:rsidRPr="009129C2">
        <w:fldChar w:fldCharType="separate"/>
      </w:r>
      <w:r w:rsidR="00327542">
        <w:rPr>
          <w:noProof/>
        </w:rPr>
        <w:t>296</w:t>
      </w:r>
      <w:r w:rsidRPr="009129C2">
        <w:fldChar w:fldCharType="end"/>
      </w:r>
    </w:p>
    <w:p w:rsidR="00066951" w:rsidRPr="009129C2" w:rsidRDefault="00066951" w:rsidP="00066951">
      <w:pPr>
        <w:pStyle w:val="Heading2"/>
      </w:pPr>
      <w:bookmarkStart w:id="576" w:name="_Ref149122890"/>
      <w:bookmarkStart w:id="577" w:name="_Ref149122903"/>
      <w:bookmarkStart w:id="578" w:name="_Toc288121349"/>
      <w:r w:rsidRPr="009129C2">
        <w:t>Data Entry for Clinical Information Annotation</w:t>
      </w:r>
      <w:bookmarkEnd w:id="576"/>
      <w:bookmarkEnd w:id="577"/>
      <w:bookmarkEnd w:id="578"/>
    </w:p>
    <w:p w:rsidR="00066951" w:rsidRPr="009129C2" w:rsidRDefault="00066951" w:rsidP="00066951">
      <w:pPr>
        <w:pStyle w:val="BodyText"/>
      </w:pPr>
      <w:r w:rsidRPr="009129C2">
        <w:t>This section outlines the following annotations found under the participant hook entity:</w:t>
      </w:r>
    </w:p>
    <w:p w:rsidR="00066951" w:rsidRPr="009129C2" w:rsidRDefault="00066951" w:rsidP="00066951">
      <w:pPr>
        <w:pStyle w:val="ListBullet"/>
        <w:rPr>
          <w:rStyle w:val="Emphasis"/>
        </w:rPr>
      </w:pPr>
      <w:fldSimple w:instr=" REF _Ref275332604 \h  \* MERGEFORMAT ">
        <w:r w:rsidR="00327542" w:rsidRPr="00327542">
          <w:rPr>
            <w:rStyle w:val="Emphasis"/>
          </w:rPr>
          <w:t>Lab Annotation</w:t>
        </w:r>
      </w:fldSimple>
    </w:p>
    <w:p w:rsidR="00066951" w:rsidRPr="009129C2" w:rsidRDefault="00066951" w:rsidP="00066951">
      <w:pPr>
        <w:pStyle w:val="ListBullet"/>
        <w:rPr>
          <w:rStyle w:val="Emphasis"/>
        </w:rPr>
      </w:pPr>
      <w:fldSimple w:instr=" REF _Ref275332607 \h  \* MERGEFORMAT ">
        <w:r w:rsidR="00327542" w:rsidRPr="00327542">
          <w:rPr>
            <w:rStyle w:val="Emphasis"/>
          </w:rPr>
          <w:t>Family History Annotation</w:t>
        </w:r>
      </w:fldSimple>
    </w:p>
    <w:p w:rsidR="00066951" w:rsidRPr="009129C2" w:rsidRDefault="00066951" w:rsidP="00066951">
      <w:pPr>
        <w:pStyle w:val="ListBullet"/>
        <w:rPr>
          <w:rStyle w:val="Emphasis"/>
        </w:rPr>
      </w:pPr>
      <w:fldSimple w:instr=" REF _Ref275332608 \h  \* MERGEFORMAT ">
        <w:r w:rsidR="00327542" w:rsidRPr="00327542">
          <w:rPr>
            <w:rStyle w:val="Emphasis"/>
          </w:rPr>
          <w:t>Treatment Annotation</w:t>
        </w:r>
      </w:fldSimple>
    </w:p>
    <w:p w:rsidR="00066951" w:rsidRPr="009129C2" w:rsidRDefault="00066951" w:rsidP="00066951">
      <w:pPr>
        <w:pStyle w:val="ListBullet"/>
        <w:rPr>
          <w:rStyle w:val="Emphasis"/>
        </w:rPr>
      </w:pPr>
      <w:fldSimple w:instr=" REF _Ref275332610 \h  \* MERGEFORMAT ">
        <w:r w:rsidR="00327542" w:rsidRPr="00327542">
          <w:rPr>
            <w:rStyle w:val="Emphasis"/>
          </w:rPr>
          <w:t>Rad RX Annotation</w:t>
        </w:r>
      </w:fldSimple>
    </w:p>
    <w:p w:rsidR="00066951" w:rsidRPr="009129C2" w:rsidRDefault="00066951" w:rsidP="00066951">
      <w:pPr>
        <w:pStyle w:val="ListBullet"/>
        <w:rPr>
          <w:rStyle w:val="Emphasis"/>
        </w:rPr>
      </w:pPr>
      <w:fldSimple w:instr=" REF _Ref275332612 \h  \* MERGEFORMAT ">
        <w:r w:rsidR="00327542" w:rsidRPr="00327542">
          <w:rPr>
            <w:rStyle w:val="Emphasis"/>
          </w:rPr>
          <w:t>Chemo RX Annotation</w:t>
        </w:r>
      </w:fldSimple>
    </w:p>
    <w:p w:rsidR="00066951" w:rsidRPr="009129C2" w:rsidRDefault="00066951" w:rsidP="00066951">
      <w:pPr>
        <w:pStyle w:val="Heading3"/>
      </w:pPr>
      <w:bookmarkStart w:id="579" w:name="_Ref275332604"/>
      <w:bookmarkStart w:id="580" w:name="_Toc288121350"/>
      <w:r w:rsidRPr="009129C2">
        <w:t>Lab Annotation</w:t>
      </w:r>
      <w:bookmarkEnd w:id="579"/>
      <w:bookmarkEnd w:id="580"/>
    </w:p>
    <w:p w:rsidR="00066951" w:rsidRPr="009129C2" w:rsidRDefault="00066951" w:rsidP="00066951">
      <w:pPr>
        <w:pStyle w:val="BodyText"/>
      </w:pPr>
      <w:r w:rsidRPr="009129C2">
        <w:t xml:space="preserve">This annotation helps you to capture information on the clinical and laboratory tests that the participant has undergone or is undergoing. </w:t>
      </w:r>
    </w:p>
    <w:p w:rsidR="00066951" w:rsidRPr="009129C2" w:rsidRDefault="00066951" w:rsidP="00066951">
      <w:pPr>
        <w:pStyle w:val="BodyText"/>
      </w:pPr>
      <w:r w:rsidRPr="009129C2">
        <w:t>The following table lists the attributes of the lab annotation</w:t>
      </w:r>
      <w:r w:rsidRPr="009129C2">
        <w:fldChar w:fldCharType="begin"/>
      </w:r>
      <w:r w:rsidRPr="009129C2">
        <w:instrText xml:space="preserve"> XE "lab annotation" </w:instrText>
      </w:r>
      <w:r w:rsidRPr="009129C2">
        <w:fldChar w:fldCharType="end"/>
      </w:r>
      <w:r w:rsidRPr="009129C2">
        <w:t xml:space="preserve">. </w:t>
      </w:r>
    </w:p>
    <w:tbl>
      <w:tblPr>
        <w:tblW w:w="9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618"/>
        <w:gridCol w:w="5526"/>
      </w:tblGrid>
      <w:tr w:rsidR="00066951" w:rsidRPr="009129C2">
        <w:trPr>
          <w:cantSplit/>
          <w:trHeight w:val="378"/>
          <w:tblHeader/>
        </w:trPr>
        <w:tc>
          <w:tcPr>
            <w:tcW w:w="3618" w:type="dxa"/>
            <w:shd w:val="clear" w:color="auto" w:fill="CCCCCC"/>
          </w:tcPr>
          <w:p w:rsidR="00066951" w:rsidRPr="009129C2" w:rsidRDefault="00066951" w:rsidP="00066951">
            <w:pPr>
              <w:pStyle w:val="TableHeader"/>
            </w:pPr>
            <w:r w:rsidRPr="009129C2">
              <w:t>Attribute and Sub-Form Name</w:t>
            </w:r>
          </w:p>
        </w:tc>
        <w:tc>
          <w:tcPr>
            <w:tcW w:w="5526" w:type="dxa"/>
            <w:shd w:val="clear" w:color="auto" w:fill="CCCCCC"/>
          </w:tcPr>
          <w:p w:rsidR="00066951" w:rsidRPr="009129C2" w:rsidRDefault="00066951" w:rsidP="00066951">
            <w:pPr>
              <w:pStyle w:val="TableHeader"/>
            </w:pPr>
            <w:r w:rsidRPr="009129C2">
              <w:t>Action</w:t>
            </w:r>
          </w:p>
        </w:tc>
      </w:tr>
      <w:tr w:rsidR="00066951" w:rsidRPr="009129C2">
        <w:trPr>
          <w:cantSplit/>
        </w:trPr>
        <w:tc>
          <w:tcPr>
            <w:tcW w:w="3618" w:type="dxa"/>
          </w:tcPr>
          <w:p w:rsidR="00066951" w:rsidRPr="009129C2" w:rsidRDefault="00066951" w:rsidP="00066951">
            <w:pPr>
              <w:pStyle w:val="TableText0"/>
            </w:pPr>
            <w:r w:rsidRPr="009129C2">
              <w:t>Lab Test Name</w:t>
            </w:r>
          </w:p>
        </w:tc>
        <w:tc>
          <w:tcPr>
            <w:tcW w:w="5526" w:type="dxa"/>
          </w:tcPr>
          <w:p w:rsidR="00066951" w:rsidRPr="009129C2" w:rsidRDefault="00066951" w:rsidP="00066951">
            <w:pPr>
              <w:pStyle w:val="TableText0"/>
            </w:pPr>
            <w:r w:rsidRPr="009129C2">
              <w:t>Select the appropriate laboratory test name from the drop-down list.</w:t>
            </w:r>
          </w:p>
        </w:tc>
      </w:tr>
      <w:tr w:rsidR="00066951" w:rsidRPr="009129C2">
        <w:trPr>
          <w:cantSplit/>
        </w:trPr>
        <w:tc>
          <w:tcPr>
            <w:tcW w:w="3618" w:type="dxa"/>
          </w:tcPr>
          <w:p w:rsidR="00066951" w:rsidRPr="009129C2" w:rsidRDefault="00066951" w:rsidP="00066951">
            <w:pPr>
              <w:pStyle w:val="TableText0"/>
            </w:pPr>
            <w:r w:rsidRPr="009129C2">
              <w:t>Other Lab Test Name</w:t>
            </w:r>
          </w:p>
        </w:tc>
        <w:tc>
          <w:tcPr>
            <w:tcW w:w="5526" w:type="dxa"/>
          </w:tcPr>
          <w:p w:rsidR="00066951" w:rsidRPr="009129C2" w:rsidRDefault="00066951" w:rsidP="00066951">
            <w:pPr>
              <w:pStyle w:val="TableText0"/>
            </w:pPr>
            <w:r w:rsidRPr="009129C2">
              <w:t>Enter the lab test name if same is not available in the Lab Test Name drop-down list. This field can be left blank.</w:t>
            </w:r>
          </w:p>
        </w:tc>
      </w:tr>
      <w:tr w:rsidR="00066951" w:rsidRPr="009129C2">
        <w:trPr>
          <w:cantSplit/>
        </w:trPr>
        <w:tc>
          <w:tcPr>
            <w:tcW w:w="3618" w:type="dxa"/>
          </w:tcPr>
          <w:p w:rsidR="00066951" w:rsidRPr="009129C2" w:rsidRDefault="00066951" w:rsidP="00066951">
            <w:pPr>
              <w:pStyle w:val="TableText0"/>
            </w:pPr>
            <w:r w:rsidRPr="009129C2">
              <w:t>Test date</w:t>
            </w:r>
          </w:p>
        </w:tc>
        <w:tc>
          <w:tcPr>
            <w:tcW w:w="5526" w:type="dxa"/>
          </w:tcPr>
          <w:p w:rsidR="00066951" w:rsidRPr="009129C2" w:rsidRDefault="00066951" w:rsidP="00066951">
            <w:pPr>
              <w:pStyle w:val="TableText0"/>
            </w:pPr>
            <w:r w:rsidRPr="009129C2">
              <w:t>Enter the date laboratory test was conducted. To do this, use the calendar.</w:t>
            </w:r>
          </w:p>
        </w:tc>
      </w:tr>
      <w:tr w:rsidR="00066951" w:rsidRPr="009129C2">
        <w:trPr>
          <w:cantSplit/>
        </w:trPr>
        <w:tc>
          <w:tcPr>
            <w:tcW w:w="3618" w:type="dxa"/>
          </w:tcPr>
          <w:p w:rsidR="00066951" w:rsidRPr="009129C2" w:rsidRDefault="00066951" w:rsidP="00066951">
            <w:pPr>
              <w:pStyle w:val="TableText0"/>
            </w:pPr>
            <w:r w:rsidRPr="009129C2">
              <w:t>Result</w:t>
            </w:r>
          </w:p>
        </w:tc>
        <w:tc>
          <w:tcPr>
            <w:tcW w:w="5526" w:type="dxa"/>
          </w:tcPr>
          <w:p w:rsidR="00066951" w:rsidRPr="009129C2" w:rsidRDefault="00066951" w:rsidP="00066951">
            <w:pPr>
              <w:pStyle w:val="TableText0"/>
            </w:pPr>
            <w:r w:rsidRPr="009129C2">
              <w:t xml:space="preserve">Enter the result of the test conducted. This data field can store alphanumeric values, which means you can add numeric values and values like </w:t>
            </w:r>
            <w:r w:rsidRPr="009129C2">
              <w:rPr>
                <w:i/>
              </w:rPr>
              <w:t>positive</w:t>
            </w:r>
            <w:r w:rsidRPr="009129C2">
              <w:t xml:space="preserve"> and </w:t>
            </w:r>
            <w:r w:rsidRPr="009129C2">
              <w:rPr>
                <w:i/>
              </w:rPr>
              <w:t>negative</w:t>
            </w:r>
            <w:r w:rsidRPr="009129C2">
              <w:t>.</w:t>
            </w:r>
          </w:p>
        </w:tc>
      </w:tr>
      <w:tr w:rsidR="00066951" w:rsidRPr="009129C2">
        <w:trPr>
          <w:cantSplit/>
        </w:trPr>
        <w:tc>
          <w:tcPr>
            <w:tcW w:w="3618" w:type="dxa"/>
          </w:tcPr>
          <w:p w:rsidR="00066951" w:rsidRPr="009129C2" w:rsidRDefault="00066951" w:rsidP="00066951">
            <w:pPr>
              <w:pStyle w:val="TableText0"/>
            </w:pPr>
            <w:r w:rsidRPr="009129C2">
              <w:t>Result Units</w:t>
            </w:r>
          </w:p>
        </w:tc>
        <w:tc>
          <w:tcPr>
            <w:tcW w:w="5526" w:type="dxa"/>
          </w:tcPr>
          <w:p w:rsidR="00066951" w:rsidRPr="009129C2" w:rsidRDefault="00066951" w:rsidP="00066951">
            <w:pPr>
              <w:pStyle w:val="TableText0"/>
            </w:pPr>
            <w:r w:rsidRPr="009129C2">
              <w:t>Enter the measurement units for quantitative result. You can enter the units as abbreviations, for example: gm, ml; or enter the unit name, for example: gram, milliliter.</w:t>
            </w:r>
          </w:p>
        </w:tc>
      </w:tr>
    </w:tbl>
    <w:p w:rsidR="00066951" w:rsidRPr="009129C2" w:rsidRDefault="00066951" w:rsidP="00066951">
      <w:pPr>
        <w:pStyle w:val="BodyText"/>
      </w:pPr>
    </w:p>
    <w:p w:rsidR="00066951" w:rsidRPr="009129C2" w:rsidRDefault="00066951" w:rsidP="00066951">
      <w:pPr>
        <w:pStyle w:val="Heading4"/>
      </w:pPr>
      <w:r w:rsidRPr="009129C2">
        <w:br w:type="page"/>
        <w:t>Known Issue with LabAnnotation.result Data Type</w:t>
      </w:r>
    </w:p>
    <w:p w:rsidR="00066951" w:rsidRPr="009129C2" w:rsidRDefault="00066951" w:rsidP="00066951">
      <w:pPr>
        <w:pStyle w:val="BodyText"/>
      </w:pPr>
      <w:r w:rsidRPr="009129C2">
        <w:t xml:space="preserve">You cannot query on a </w:t>
      </w:r>
      <w:r w:rsidRPr="009129C2">
        <w:rPr>
          <w:i/>
        </w:rPr>
        <w:t>result</w:t>
      </w:r>
      <w:r w:rsidRPr="009129C2">
        <w:t xml:space="preserve"> attribute in a LabAnnotation class using enumerated conditions. The </w:t>
      </w:r>
      <w:r w:rsidRPr="009129C2">
        <w:rPr>
          <w:i/>
        </w:rPr>
        <w:t>result</w:t>
      </w:r>
      <w:r w:rsidRPr="009129C2">
        <w:t xml:space="preserve"> attribute in a LabAnnotation class has a data type of </w:t>
      </w:r>
      <w:r w:rsidRPr="009129C2">
        <w:rPr>
          <w:i/>
        </w:rPr>
        <w:t>String</w:t>
      </w:r>
      <w:r w:rsidRPr="009129C2">
        <w:t xml:space="preserve"> in the database. While querying, the conditions displayed for the attribute result in the entity LabAnnotation which is non-numeric. For many LabAnnotation Tests, the result values are numeric. If the data type in the database is </w:t>
      </w:r>
      <w:r w:rsidRPr="009129C2">
        <w:rPr>
          <w:i/>
        </w:rPr>
        <w:t>String</w:t>
      </w:r>
      <w:r w:rsidRPr="009129C2">
        <w:t xml:space="preserve"> for </w:t>
      </w:r>
      <w:r w:rsidRPr="009129C2">
        <w:rPr>
          <w:i/>
        </w:rPr>
        <w:t>result</w:t>
      </w:r>
      <w:r w:rsidRPr="009129C2">
        <w:t xml:space="preserve">, you cannot query the numeric values using numeric operators like &lt;, &gt;, &lt;=, &gt;=, but you can query using the non-numeric operators. </w:t>
      </w:r>
    </w:p>
    <w:p w:rsidR="00066951" w:rsidRPr="009129C2" w:rsidRDefault="00066951" w:rsidP="00066951">
      <w:pPr>
        <w:pStyle w:val="Heading3"/>
      </w:pPr>
      <w:bookmarkStart w:id="581" w:name="_Ref275332607"/>
      <w:bookmarkStart w:id="582" w:name="_Toc288121351"/>
      <w:r w:rsidRPr="009129C2">
        <w:t>Family History Annotation</w:t>
      </w:r>
      <w:bookmarkEnd w:id="581"/>
      <w:bookmarkEnd w:id="582"/>
    </w:p>
    <w:p w:rsidR="00066951" w:rsidRPr="009129C2" w:rsidRDefault="00066951" w:rsidP="00066951">
      <w:pPr>
        <w:pStyle w:val="BodyText"/>
      </w:pPr>
      <w:r w:rsidRPr="009129C2">
        <w:t>This annotation captures the data related to the family medical history of the participant. For each family member, you can capture details of one or more clinical diagnosis.</w:t>
      </w:r>
    </w:p>
    <w:p w:rsidR="00066951" w:rsidRPr="009129C2" w:rsidRDefault="00066951" w:rsidP="00066951">
      <w:pPr>
        <w:pStyle w:val="BodyText"/>
      </w:pPr>
      <w:r w:rsidRPr="009129C2">
        <w:t>The following table lists the attributes for the Family History Annotation</w:t>
      </w:r>
      <w:r w:rsidRPr="009129C2">
        <w:fldChar w:fldCharType="begin"/>
      </w:r>
      <w:r w:rsidRPr="009129C2">
        <w:instrText xml:space="preserve"> XE "Family History Annotation" </w:instrText>
      </w:r>
      <w:r w:rsidRPr="009129C2">
        <w:fldChar w:fldCharType="end"/>
      </w:r>
      <w:r w:rsidRPr="009129C2">
        <w:t>.</w:t>
      </w:r>
    </w:p>
    <w:tbl>
      <w:tblPr>
        <w:tblW w:w="9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572"/>
        <w:gridCol w:w="4572"/>
      </w:tblGrid>
      <w:tr w:rsidR="00066951" w:rsidRPr="009129C2">
        <w:trPr>
          <w:trHeight w:val="378"/>
          <w:tblHeader/>
        </w:trPr>
        <w:tc>
          <w:tcPr>
            <w:tcW w:w="4572" w:type="dxa"/>
            <w:shd w:val="clear" w:color="auto" w:fill="CCCCCC"/>
          </w:tcPr>
          <w:p w:rsidR="00066951" w:rsidRPr="009129C2" w:rsidRDefault="00066951" w:rsidP="00066951">
            <w:pPr>
              <w:pStyle w:val="TableHeader"/>
            </w:pPr>
            <w:r w:rsidRPr="009129C2">
              <w:t>Attribute and Sub-Form Name</w:t>
            </w:r>
          </w:p>
        </w:tc>
        <w:tc>
          <w:tcPr>
            <w:tcW w:w="4572" w:type="dxa"/>
            <w:shd w:val="clear" w:color="auto" w:fill="CCCCCC"/>
          </w:tcPr>
          <w:p w:rsidR="00066951" w:rsidRPr="009129C2" w:rsidRDefault="00066951" w:rsidP="00066951">
            <w:pPr>
              <w:pStyle w:val="TableHeader"/>
            </w:pPr>
            <w:r w:rsidRPr="009129C2">
              <w:t>Action</w:t>
            </w:r>
          </w:p>
        </w:tc>
      </w:tr>
      <w:tr w:rsidR="00066951" w:rsidRPr="009129C2">
        <w:tc>
          <w:tcPr>
            <w:tcW w:w="4572" w:type="dxa"/>
          </w:tcPr>
          <w:p w:rsidR="00066951" w:rsidRPr="009129C2" w:rsidRDefault="00066951" w:rsidP="00066951">
            <w:pPr>
              <w:pStyle w:val="TableText0"/>
            </w:pPr>
            <w:r w:rsidRPr="009129C2">
              <w:t>Relation</w:t>
            </w:r>
          </w:p>
        </w:tc>
        <w:tc>
          <w:tcPr>
            <w:tcW w:w="4572" w:type="dxa"/>
          </w:tcPr>
          <w:p w:rsidR="00066951" w:rsidRPr="009129C2" w:rsidRDefault="00066951" w:rsidP="00066951">
            <w:pPr>
              <w:pStyle w:val="TableText0"/>
            </w:pPr>
            <w:r w:rsidRPr="009129C2">
              <w:t>Select the appropriate relation name from the drop-down list.</w:t>
            </w:r>
          </w:p>
        </w:tc>
      </w:tr>
      <w:tr w:rsidR="00066951" w:rsidRPr="009129C2">
        <w:tc>
          <w:tcPr>
            <w:tcW w:w="4572" w:type="dxa"/>
          </w:tcPr>
          <w:p w:rsidR="00066951" w:rsidRPr="009129C2" w:rsidRDefault="00066951" w:rsidP="00066951">
            <w:pPr>
              <w:pStyle w:val="TableText0"/>
            </w:pPr>
            <w:r w:rsidRPr="009129C2">
              <w:t>Other Lab Test Name</w:t>
            </w:r>
          </w:p>
        </w:tc>
        <w:tc>
          <w:tcPr>
            <w:tcW w:w="4572" w:type="dxa"/>
          </w:tcPr>
          <w:p w:rsidR="00066951" w:rsidRPr="009129C2" w:rsidRDefault="00066951" w:rsidP="00066951">
            <w:pPr>
              <w:pStyle w:val="TableText0"/>
            </w:pPr>
            <w:r w:rsidRPr="009129C2">
              <w:t>Enter the relation name if the same is not available in the previous attribute’s (Relation) drop-down list. Data entry in this field is optional.</w:t>
            </w:r>
          </w:p>
        </w:tc>
      </w:tr>
      <w:tr w:rsidR="00066951" w:rsidRPr="009129C2">
        <w:tc>
          <w:tcPr>
            <w:tcW w:w="4572" w:type="dxa"/>
          </w:tcPr>
          <w:p w:rsidR="00066951" w:rsidRPr="009129C2" w:rsidRDefault="00066951" w:rsidP="00066951">
            <w:pPr>
              <w:pStyle w:val="TableText0"/>
            </w:pPr>
            <w:r w:rsidRPr="009129C2">
              <w:t xml:space="preserve">General Health Diagnosis                  </w:t>
            </w:r>
          </w:p>
        </w:tc>
        <w:tc>
          <w:tcPr>
            <w:tcW w:w="4572" w:type="dxa"/>
          </w:tcPr>
          <w:p w:rsidR="00066951" w:rsidRPr="009129C2" w:rsidRDefault="00066951" w:rsidP="00066951">
            <w:pPr>
              <w:pStyle w:val="TableText0"/>
            </w:pPr>
            <w:r w:rsidRPr="009129C2">
              <w:t>To enter information about the General Health Diagnosis, click the Add More button.</w:t>
            </w:r>
          </w:p>
        </w:tc>
      </w:tr>
      <w:tr w:rsidR="00066951" w:rsidRPr="009129C2">
        <w:tc>
          <w:tcPr>
            <w:tcW w:w="4572" w:type="dxa"/>
          </w:tcPr>
          <w:p w:rsidR="00066951" w:rsidRPr="009129C2" w:rsidRDefault="00066951" w:rsidP="00066951">
            <w:pPr>
              <w:pStyle w:val="TableText0"/>
            </w:pPr>
            <w:r w:rsidRPr="009129C2">
              <w:t xml:space="preserve">                            Clinical Diagnosis</w:t>
            </w:r>
          </w:p>
        </w:tc>
        <w:tc>
          <w:tcPr>
            <w:tcW w:w="4572" w:type="dxa"/>
          </w:tcPr>
          <w:p w:rsidR="00066951" w:rsidRPr="009129C2" w:rsidRDefault="00066951" w:rsidP="00066951">
            <w:pPr>
              <w:pStyle w:val="TableText0"/>
            </w:pPr>
            <w:r w:rsidRPr="009129C2">
              <w:t>Select the appropriate Clinical Diagnosis from the drop-down list.</w:t>
            </w:r>
          </w:p>
        </w:tc>
      </w:tr>
      <w:tr w:rsidR="00066951" w:rsidRPr="009129C2">
        <w:tc>
          <w:tcPr>
            <w:tcW w:w="4572" w:type="dxa"/>
          </w:tcPr>
          <w:p w:rsidR="00066951" w:rsidRPr="009129C2" w:rsidRDefault="00066951" w:rsidP="00066951">
            <w:pPr>
              <w:pStyle w:val="TableText0"/>
            </w:pPr>
            <w:r w:rsidRPr="009129C2">
              <w:t xml:space="preserve">                            Other Clinical Diagnosis</w:t>
            </w:r>
          </w:p>
        </w:tc>
        <w:tc>
          <w:tcPr>
            <w:tcW w:w="4572" w:type="dxa"/>
          </w:tcPr>
          <w:p w:rsidR="00066951" w:rsidRPr="009129C2" w:rsidRDefault="00066951" w:rsidP="00066951">
            <w:pPr>
              <w:pStyle w:val="TableText0"/>
            </w:pPr>
            <w:r w:rsidRPr="009129C2">
              <w:t>Enter the clinical diagnosis value if the same is not available in the previous attribute’s (Clinical Diagnosis) drop-down list. Data entry in this field is optional.</w:t>
            </w:r>
          </w:p>
        </w:tc>
      </w:tr>
      <w:tr w:rsidR="00066951" w:rsidRPr="009129C2">
        <w:tc>
          <w:tcPr>
            <w:tcW w:w="4572" w:type="dxa"/>
          </w:tcPr>
          <w:p w:rsidR="00066951" w:rsidRPr="009129C2" w:rsidRDefault="00066951" w:rsidP="00066951">
            <w:pPr>
              <w:pStyle w:val="TableText0"/>
            </w:pPr>
            <w:r w:rsidRPr="009129C2">
              <w:t xml:space="preserve">                           Age at Diagnosis</w:t>
            </w:r>
          </w:p>
        </w:tc>
        <w:tc>
          <w:tcPr>
            <w:tcW w:w="4572" w:type="dxa"/>
          </w:tcPr>
          <w:p w:rsidR="00066951" w:rsidRPr="009129C2" w:rsidRDefault="00066951" w:rsidP="00066951">
            <w:pPr>
              <w:pStyle w:val="TableText0"/>
            </w:pPr>
            <w:r w:rsidRPr="009129C2">
              <w:t>Enter the Age at Diagnosis. This field accepts integer (whole number) values only. If you enter a decimal value, the value is rounded off.</w:t>
            </w:r>
          </w:p>
        </w:tc>
      </w:tr>
    </w:tbl>
    <w:p w:rsidR="00066951" w:rsidRPr="009129C2" w:rsidRDefault="00066951" w:rsidP="00066951">
      <w:pPr>
        <w:spacing w:before="60" w:after="60"/>
        <w:rPr>
          <w:b/>
        </w:rPr>
      </w:pPr>
    </w:p>
    <w:p w:rsidR="00066951" w:rsidRPr="009129C2" w:rsidRDefault="00066951" w:rsidP="00066951">
      <w:pPr>
        <w:pStyle w:val="NoteMainbody"/>
      </w:pPr>
      <w:r w:rsidRPr="009129C2">
        <w:rPr>
          <w:b/>
        </w:rPr>
        <w:t>Note:</w:t>
      </w:r>
      <w:r w:rsidRPr="009129C2">
        <w:tab/>
        <w:t xml:space="preserve">To delete a General Health Diagnosis record, select the check box next to that record and click </w:t>
      </w:r>
      <w:r w:rsidRPr="009129C2">
        <w:rPr>
          <w:b/>
        </w:rPr>
        <w:t>Delete</w:t>
      </w:r>
      <w:r w:rsidRPr="009129C2">
        <w:t>.</w:t>
      </w:r>
    </w:p>
    <w:p w:rsidR="00066951" w:rsidRPr="009129C2" w:rsidRDefault="00066951" w:rsidP="00066951">
      <w:pPr>
        <w:pStyle w:val="Heading3"/>
      </w:pPr>
      <w:bookmarkStart w:id="583" w:name="_Ref275332608"/>
      <w:bookmarkStart w:id="584" w:name="_Toc288121352"/>
      <w:r w:rsidRPr="009129C2">
        <w:t>Treatment Annotation</w:t>
      </w:r>
      <w:bookmarkEnd w:id="583"/>
      <w:bookmarkEnd w:id="584"/>
    </w:p>
    <w:p w:rsidR="00066951" w:rsidRPr="009129C2" w:rsidRDefault="00066951" w:rsidP="00066951">
      <w:pPr>
        <w:pStyle w:val="BodyText"/>
      </w:pPr>
      <w:r w:rsidRPr="009129C2">
        <w:t>This annotation tracks the general treatments that a participant has undergone or is undergoing.</w:t>
      </w:r>
    </w:p>
    <w:p w:rsidR="00066951" w:rsidRPr="009129C2" w:rsidRDefault="00066951" w:rsidP="00066951">
      <w:pPr>
        <w:pStyle w:val="BodyText"/>
      </w:pPr>
      <w:r w:rsidRPr="009129C2">
        <w:t>The following table lists the attributes of the Treatment Annotation</w:t>
      </w:r>
      <w:r w:rsidRPr="009129C2">
        <w:fldChar w:fldCharType="begin"/>
      </w:r>
      <w:r w:rsidRPr="009129C2">
        <w:instrText xml:space="preserve"> XE "Treatment Annotation" </w:instrText>
      </w:r>
      <w:r w:rsidRPr="009129C2">
        <w:fldChar w:fldCharType="end"/>
      </w:r>
      <w:r w:rsidRPr="009129C2">
        <w:t>.</w:t>
      </w:r>
    </w:p>
    <w:tbl>
      <w:tblPr>
        <w:tblW w:w="9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566"/>
        <w:gridCol w:w="6"/>
        <w:gridCol w:w="4572"/>
      </w:tblGrid>
      <w:tr w:rsidR="00066951" w:rsidRPr="009129C2">
        <w:trPr>
          <w:cantSplit/>
          <w:trHeight w:val="378"/>
          <w:tblHeader/>
        </w:trPr>
        <w:tc>
          <w:tcPr>
            <w:tcW w:w="4572" w:type="dxa"/>
            <w:gridSpan w:val="2"/>
            <w:shd w:val="clear" w:color="auto" w:fill="CCCCCC"/>
          </w:tcPr>
          <w:p w:rsidR="00066951" w:rsidRPr="009129C2" w:rsidRDefault="00066951" w:rsidP="00066951">
            <w:pPr>
              <w:pStyle w:val="TableHeader"/>
            </w:pPr>
            <w:r w:rsidRPr="009129C2">
              <w:t>Attribute and Sub-Form Name</w:t>
            </w:r>
          </w:p>
        </w:tc>
        <w:tc>
          <w:tcPr>
            <w:tcW w:w="4572" w:type="dxa"/>
            <w:shd w:val="clear" w:color="auto" w:fill="CCCCCC"/>
          </w:tcPr>
          <w:p w:rsidR="00066951" w:rsidRPr="009129C2" w:rsidRDefault="00066951" w:rsidP="00066951">
            <w:pPr>
              <w:pStyle w:val="TableHeader"/>
            </w:pPr>
            <w:r w:rsidRPr="009129C2">
              <w:t>Action</w:t>
            </w:r>
          </w:p>
        </w:tc>
      </w:tr>
      <w:tr w:rsidR="00066951" w:rsidRPr="009129C2">
        <w:trPr>
          <w:cantSplit/>
        </w:trPr>
        <w:tc>
          <w:tcPr>
            <w:tcW w:w="4566" w:type="dxa"/>
          </w:tcPr>
          <w:p w:rsidR="00066951" w:rsidRPr="009129C2" w:rsidRDefault="00066951" w:rsidP="00066951">
            <w:pPr>
              <w:pStyle w:val="TableText0"/>
            </w:pPr>
            <w:r w:rsidRPr="009129C2">
              <w:t>Agent</w:t>
            </w:r>
          </w:p>
        </w:tc>
        <w:tc>
          <w:tcPr>
            <w:tcW w:w="4578" w:type="dxa"/>
            <w:gridSpan w:val="2"/>
          </w:tcPr>
          <w:p w:rsidR="00066951" w:rsidRPr="009129C2" w:rsidRDefault="00066951" w:rsidP="00066951">
            <w:pPr>
              <w:pStyle w:val="TableText0"/>
            </w:pPr>
            <w:r w:rsidRPr="009129C2">
              <w:t xml:space="preserve">Select the appropriate Agent name from the drop-down list. </w:t>
            </w:r>
          </w:p>
        </w:tc>
      </w:tr>
      <w:tr w:rsidR="00066951" w:rsidRPr="009129C2">
        <w:trPr>
          <w:cantSplit/>
        </w:trPr>
        <w:tc>
          <w:tcPr>
            <w:tcW w:w="4566" w:type="dxa"/>
          </w:tcPr>
          <w:p w:rsidR="00066951" w:rsidRPr="009129C2" w:rsidRDefault="00066951" w:rsidP="00066951">
            <w:pPr>
              <w:pStyle w:val="TableText0"/>
            </w:pPr>
            <w:r w:rsidRPr="009129C2">
              <w:t>Other Agent</w:t>
            </w:r>
          </w:p>
        </w:tc>
        <w:tc>
          <w:tcPr>
            <w:tcW w:w="4578" w:type="dxa"/>
            <w:gridSpan w:val="2"/>
          </w:tcPr>
          <w:p w:rsidR="00066951" w:rsidRPr="009129C2" w:rsidRDefault="00066951" w:rsidP="00066951">
            <w:pPr>
              <w:pStyle w:val="TableText0"/>
            </w:pPr>
            <w:r w:rsidRPr="009129C2">
              <w:t>Enter the agent name if it is not available in the previous attribute’s (Agent) drop-down list. Data entry in this field is optional.</w:t>
            </w:r>
          </w:p>
        </w:tc>
      </w:tr>
      <w:tr w:rsidR="00066951" w:rsidRPr="009129C2">
        <w:trPr>
          <w:cantSplit/>
        </w:trPr>
        <w:tc>
          <w:tcPr>
            <w:tcW w:w="4566" w:type="dxa"/>
          </w:tcPr>
          <w:p w:rsidR="00066951" w:rsidRPr="009129C2" w:rsidRDefault="00066951" w:rsidP="00066951">
            <w:pPr>
              <w:pStyle w:val="TableText0"/>
            </w:pPr>
            <w:r w:rsidRPr="009129C2">
              <w:t xml:space="preserve">Dose                  </w:t>
            </w:r>
          </w:p>
        </w:tc>
        <w:tc>
          <w:tcPr>
            <w:tcW w:w="4578" w:type="dxa"/>
            <w:gridSpan w:val="2"/>
          </w:tcPr>
          <w:p w:rsidR="00066951" w:rsidRPr="009129C2" w:rsidRDefault="00066951" w:rsidP="00066951">
            <w:pPr>
              <w:pStyle w:val="TableText0"/>
            </w:pPr>
            <w:r w:rsidRPr="009129C2">
              <w:t>Enter the amount or dose of radiation administered to the patient. This field accepts numerical value with decimal.</w:t>
            </w:r>
          </w:p>
        </w:tc>
      </w:tr>
      <w:tr w:rsidR="00066951" w:rsidRPr="009129C2">
        <w:trPr>
          <w:cantSplit/>
        </w:trPr>
        <w:tc>
          <w:tcPr>
            <w:tcW w:w="4566" w:type="dxa"/>
          </w:tcPr>
          <w:p w:rsidR="00066951" w:rsidRPr="009129C2" w:rsidRDefault="00066951" w:rsidP="00066951">
            <w:pPr>
              <w:pStyle w:val="TableText0"/>
            </w:pPr>
            <w:r w:rsidRPr="009129C2">
              <w:t>Dose Unit</w:t>
            </w:r>
          </w:p>
        </w:tc>
        <w:tc>
          <w:tcPr>
            <w:tcW w:w="4578" w:type="dxa"/>
            <w:gridSpan w:val="2"/>
          </w:tcPr>
          <w:p w:rsidR="00066951" w:rsidRPr="009129C2" w:rsidRDefault="00066951" w:rsidP="00066951">
            <w:pPr>
              <w:pStyle w:val="TableText0"/>
            </w:pPr>
            <w:r w:rsidRPr="009129C2">
              <w:t>Enter the measurement unit for the dose of radiation.</w:t>
            </w:r>
          </w:p>
        </w:tc>
      </w:tr>
      <w:tr w:rsidR="00066951" w:rsidRPr="009129C2">
        <w:trPr>
          <w:cantSplit/>
        </w:trPr>
        <w:tc>
          <w:tcPr>
            <w:tcW w:w="4566" w:type="dxa"/>
          </w:tcPr>
          <w:p w:rsidR="00066951" w:rsidRPr="009129C2" w:rsidRDefault="00066951" w:rsidP="00066951">
            <w:pPr>
              <w:pStyle w:val="TableText0"/>
            </w:pPr>
            <w:r w:rsidRPr="009129C2">
              <w:t>Duration</w:t>
            </w:r>
          </w:p>
        </w:tc>
        <w:tc>
          <w:tcPr>
            <w:tcW w:w="4578" w:type="dxa"/>
            <w:gridSpan w:val="2"/>
          </w:tcPr>
          <w:p w:rsidR="00066951" w:rsidRPr="009129C2" w:rsidRDefault="00066951" w:rsidP="00066951">
            <w:pPr>
              <w:pStyle w:val="TableText0"/>
            </w:pPr>
            <w:r w:rsidRPr="009129C2">
              <w:t>To enter information about the Duration of the treatment, click the Add More button.</w:t>
            </w:r>
          </w:p>
        </w:tc>
      </w:tr>
      <w:tr w:rsidR="00066951" w:rsidRPr="009129C2">
        <w:trPr>
          <w:cantSplit/>
        </w:trPr>
        <w:tc>
          <w:tcPr>
            <w:tcW w:w="4566" w:type="dxa"/>
          </w:tcPr>
          <w:p w:rsidR="00066951" w:rsidRPr="009129C2" w:rsidRDefault="00066951" w:rsidP="00066951">
            <w:pPr>
              <w:pStyle w:val="TableText0"/>
            </w:pPr>
            <w:r w:rsidRPr="009129C2">
              <w:t xml:space="preserve">                      Start Date</w:t>
            </w:r>
          </w:p>
        </w:tc>
        <w:tc>
          <w:tcPr>
            <w:tcW w:w="4578" w:type="dxa"/>
            <w:gridSpan w:val="2"/>
          </w:tcPr>
          <w:p w:rsidR="00066951" w:rsidRPr="009129C2" w:rsidRDefault="00066951" w:rsidP="00066951">
            <w:pPr>
              <w:pStyle w:val="TableText0"/>
            </w:pPr>
            <w:r w:rsidRPr="009129C2">
              <w:t>Enter the date treatment began using the calendar.</w:t>
            </w:r>
          </w:p>
        </w:tc>
      </w:tr>
      <w:tr w:rsidR="00066951" w:rsidRPr="009129C2">
        <w:trPr>
          <w:cantSplit/>
        </w:trPr>
        <w:tc>
          <w:tcPr>
            <w:tcW w:w="4566" w:type="dxa"/>
          </w:tcPr>
          <w:p w:rsidR="00066951" w:rsidRPr="009129C2" w:rsidRDefault="00066951" w:rsidP="00066951">
            <w:pPr>
              <w:pStyle w:val="TableText0"/>
            </w:pPr>
            <w:r w:rsidRPr="009129C2">
              <w:t xml:space="preserve">                      End Date</w:t>
            </w:r>
          </w:p>
        </w:tc>
        <w:tc>
          <w:tcPr>
            <w:tcW w:w="4578" w:type="dxa"/>
            <w:gridSpan w:val="2"/>
          </w:tcPr>
          <w:p w:rsidR="00066951" w:rsidRPr="009129C2" w:rsidRDefault="00066951" w:rsidP="00066951">
            <w:pPr>
              <w:pStyle w:val="TableText0"/>
            </w:pPr>
            <w:r w:rsidRPr="009129C2">
              <w:t>Enter the date treatment ended using the calendar.</w:t>
            </w:r>
          </w:p>
        </w:tc>
      </w:tr>
      <w:tr w:rsidR="00066951" w:rsidRPr="009129C2">
        <w:trPr>
          <w:cantSplit/>
        </w:trPr>
        <w:tc>
          <w:tcPr>
            <w:tcW w:w="4566" w:type="dxa"/>
          </w:tcPr>
          <w:p w:rsidR="00066951" w:rsidRPr="009129C2" w:rsidRDefault="00066951" w:rsidP="00066951">
            <w:pPr>
              <w:pStyle w:val="TableText0"/>
            </w:pPr>
            <w:r w:rsidRPr="009129C2">
              <w:t xml:space="preserve">                      Duration In Days</w:t>
            </w:r>
          </w:p>
        </w:tc>
        <w:tc>
          <w:tcPr>
            <w:tcW w:w="4578" w:type="dxa"/>
            <w:gridSpan w:val="2"/>
          </w:tcPr>
          <w:p w:rsidR="00066951" w:rsidRPr="009129C2" w:rsidRDefault="00066951" w:rsidP="00066951">
            <w:pPr>
              <w:pStyle w:val="TableText0"/>
            </w:pPr>
            <w:r w:rsidRPr="009129C2">
              <w:t>Enter the number of days the treatment lasted. This field accepts integer values only. If you enter a decimal value, the value is rounded off.</w:t>
            </w:r>
          </w:p>
        </w:tc>
      </w:tr>
    </w:tbl>
    <w:p w:rsidR="00066951" w:rsidRPr="009129C2" w:rsidRDefault="00066951" w:rsidP="00066951">
      <w:pPr>
        <w:spacing w:before="60" w:after="60"/>
      </w:pPr>
    </w:p>
    <w:p w:rsidR="00066951" w:rsidRPr="009129C2" w:rsidRDefault="00066951" w:rsidP="00066951">
      <w:pPr>
        <w:pStyle w:val="NoteMainbody"/>
      </w:pPr>
      <w:r w:rsidRPr="009129C2">
        <w:rPr>
          <w:b/>
        </w:rPr>
        <w:t>Note:</w:t>
      </w:r>
      <w:r w:rsidRPr="009129C2">
        <w:tab/>
        <w:t xml:space="preserve">To delete a row that contains data about the duration of treatment, select the check box next to the row and click </w:t>
      </w:r>
      <w:r w:rsidRPr="009129C2">
        <w:rPr>
          <w:b/>
        </w:rPr>
        <w:t>Delete</w:t>
      </w:r>
      <w:r w:rsidRPr="009129C2">
        <w:t>.</w:t>
      </w:r>
    </w:p>
    <w:p w:rsidR="00066951" w:rsidRPr="009129C2" w:rsidRDefault="00066951" w:rsidP="00066951">
      <w:pPr>
        <w:pStyle w:val="Heading3"/>
      </w:pPr>
      <w:bookmarkStart w:id="585" w:name="_Ref275332610"/>
      <w:bookmarkStart w:id="586" w:name="_Toc288121353"/>
      <w:r w:rsidRPr="009129C2">
        <w:t>Rad RX Annotation</w:t>
      </w:r>
      <w:bookmarkEnd w:id="585"/>
      <w:bookmarkEnd w:id="586"/>
    </w:p>
    <w:p w:rsidR="00066951" w:rsidRPr="009129C2" w:rsidRDefault="00066951" w:rsidP="00066951">
      <w:pPr>
        <w:pStyle w:val="BodyText"/>
      </w:pPr>
      <w:r w:rsidRPr="009129C2">
        <w:t>This annotation allows you to enter the details about the radiation therapy that the participant is undergoing or has undergone.</w:t>
      </w:r>
    </w:p>
    <w:p w:rsidR="00066951" w:rsidRPr="009129C2" w:rsidRDefault="00066951" w:rsidP="00066951">
      <w:pPr>
        <w:pStyle w:val="BodyText"/>
      </w:pPr>
      <w:r w:rsidRPr="009129C2">
        <w:t>The following table lists the attributes of the Rad RX Annotation</w:t>
      </w:r>
      <w:r w:rsidRPr="009129C2">
        <w:fldChar w:fldCharType="begin"/>
      </w:r>
      <w:r w:rsidRPr="009129C2">
        <w:instrText xml:space="preserve"> XE "Rad RX Annotation" </w:instrText>
      </w:r>
      <w:r w:rsidRPr="009129C2">
        <w:fldChar w:fldCharType="end"/>
      </w:r>
      <w:r w:rsidRPr="009129C2">
        <w:t>.</w:t>
      </w:r>
    </w:p>
    <w:tbl>
      <w:tblPr>
        <w:tblW w:w="9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566"/>
        <w:gridCol w:w="6"/>
        <w:gridCol w:w="4572"/>
      </w:tblGrid>
      <w:tr w:rsidR="00066951" w:rsidRPr="009129C2">
        <w:trPr>
          <w:cantSplit/>
          <w:trHeight w:val="378"/>
          <w:tblHeader/>
        </w:trPr>
        <w:tc>
          <w:tcPr>
            <w:tcW w:w="4572" w:type="dxa"/>
            <w:gridSpan w:val="2"/>
            <w:shd w:val="clear" w:color="auto" w:fill="CCCCCC"/>
          </w:tcPr>
          <w:p w:rsidR="00066951" w:rsidRPr="009129C2" w:rsidRDefault="00066951" w:rsidP="00066951">
            <w:pPr>
              <w:pStyle w:val="TableHeader"/>
            </w:pPr>
            <w:r w:rsidRPr="009129C2">
              <w:t>Attribute and Sub-Form Name</w:t>
            </w:r>
          </w:p>
        </w:tc>
        <w:tc>
          <w:tcPr>
            <w:tcW w:w="4572" w:type="dxa"/>
            <w:shd w:val="clear" w:color="auto" w:fill="CCCCCC"/>
          </w:tcPr>
          <w:p w:rsidR="00066951" w:rsidRPr="009129C2" w:rsidRDefault="00066951" w:rsidP="00066951">
            <w:pPr>
              <w:pStyle w:val="TableHeader"/>
            </w:pPr>
            <w:r w:rsidRPr="009129C2">
              <w:t>Action</w:t>
            </w:r>
          </w:p>
        </w:tc>
      </w:tr>
      <w:tr w:rsidR="00066951" w:rsidRPr="009129C2">
        <w:trPr>
          <w:cantSplit/>
          <w:tblHeader/>
        </w:trPr>
        <w:tc>
          <w:tcPr>
            <w:tcW w:w="4566" w:type="dxa"/>
          </w:tcPr>
          <w:p w:rsidR="00066951" w:rsidRPr="009129C2" w:rsidRDefault="00066951" w:rsidP="00066951">
            <w:pPr>
              <w:pStyle w:val="TableText0"/>
            </w:pPr>
            <w:r w:rsidRPr="009129C2">
              <w:t>Agent</w:t>
            </w:r>
          </w:p>
        </w:tc>
        <w:tc>
          <w:tcPr>
            <w:tcW w:w="4578" w:type="dxa"/>
            <w:gridSpan w:val="2"/>
          </w:tcPr>
          <w:p w:rsidR="00066951" w:rsidRPr="009129C2" w:rsidRDefault="00066951" w:rsidP="00066951">
            <w:pPr>
              <w:pStyle w:val="TableText0"/>
            </w:pPr>
            <w:r w:rsidRPr="009129C2">
              <w:t>Select the appropriate radiation therapy agent name from the drop-down list.</w:t>
            </w:r>
          </w:p>
        </w:tc>
      </w:tr>
      <w:tr w:rsidR="00066951" w:rsidRPr="009129C2">
        <w:trPr>
          <w:cantSplit/>
          <w:tblHeader/>
        </w:trPr>
        <w:tc>
          <w:tcPr>
            <w:tcW w:w="4566" w:type="dxa"/>
          </w:tcPr>
          <w:p w:rsidR="00066951" w:rsidRPr="009129C2" w:rsidRDefault="00066951" w:rsidP="00066951">
            <w:pPr>
              <w:pStyle w:val="TableText0"/>
            </w:pPr>
            <w:r w:rsidRPr="009129C2">
              <w:t>Other Agent</w:t>
            </w:r>
          </w:p>
        </w:tc>
        <w:tc>
          <w:tcPr>
            <w:tcW w:w="4578" w:type="dxa"/>
            <w:gridSpan w:val="2"/>
          </w:tcPr>
          <w:p w:rsidR="00066951" w:rsidRPr="009129C2" w:rsidRDefault="00066951" w:rsidP="00066951">
            <w:pPr>
              <w:pStyle w:val="TableText0"/>
            </w:pPr>
            <w:r w:rsidRPr="009129C2">
              <w:t>Enter the radiation therapy agent name if it is not available in the previous attribute’s (Agent) drop-down list. Data entry in this field is optional.</w:t>
            </w:r>
          </w:p>
        </w:tc>
      </w:tr>
      <w:tr w:rsidR="00066951" w:rsidRPr="009129C2">
        <w:trPr>
          <w:cantSplit/>
          <w:tblHeader/>
        </w:trPr>
        <w:tc>
          <w:tcPr>
            <w:tcW w:w="4566" w:type="dxa"/>
          </w:tcPr>
          <w:p w:rsidR="00066951" w:rsidRPr="009129C2" w:rsidRDefault="00066951" w:rsidP="00066951">
            <w:pPr>
              <w:pStyle w:val="TableText0"/>
            </w:pPr>
            <w:r w:rsidRPr="009129C2">
              <w:t xml:space="preserve">Dose                  </w:t>
            </w:r>
          </w:p>
        </w:tc>
        <w:tc>
          <w:tcPr>
            <w:tcW w:w="4578" w:type="dxa"/>
            <w:gridSpan w:val="2"/>
          </w:tcPr>
          <w:p w:rsidR="00066951" w:rsidRPr="009129C2" w:rsidRDefault="00066951" w:rsidP="00066951">
            <w:pPr>
              <w:pStyle w:val="TableText0"/>
            </w:pPr>
            <w:r w:rsidRPr="009129C2">
              <w:t>Enter the amount or dose of radiation administered to the patient. This field accepts a numerical value with decimal.</w:t>
            </w:r>
          </w:p>
        </w:tc>
      </w:tr>
      <w:tr w:rsidR="00066951" w:rsidRPr="009129C2">
        <w:trPr>
          <w:cantSplit/>
          <w:tblHeader/>
        </w:trPr>
        <w:tc>
          <w:tcPr>
            <w:tcW w:w="4566" w:type="dxa"/>
          </w:tcPr>
          <w:p w:rsidR="00066951" w:rsidRPr="009129C2" w:rsidRDefault="00066951" w:rsidP="00066951">
            <w:pPr>
              <w:pStyle w:val="TableText0"/>
            </w:pPr>
            <w:r w:rsidRPr="009129C2">
              <w:t>Dose Unit</w:t>
            </w:r>
          </w:p>
        </w:tc>
        <w:tc>
          <w:tcPr>
            <w:tcW w:w="4578" w:type="dxa"/>
            <w:gridSpan w:val="2"/>
          </w:tcPr>
          <w:p w:rsidR="00066951" w:rsidRPr="009129C2" w:rsidRDefault="00066951" w:rsidP="00066951">
            <w:pPr>
              <w:pStyle w:val="TableText0"/>
            </w:pPr>
            <w:r w:rsidRPr="009129C2">
              <w:t>Enter the measurement unit for the dose of radiation.</w:t>
            </w:r>
          </w:p>
        </w:tc>
      </w:tr>
      <w:tr w:rsidR="00066951" w:rsidRPr="009129C2">
        <w:trPr>
          <w:cantSplit/>
          <w:tblHeader/>
        </w:trPr>
        <w:tc>
          <w:tcPr>
            <w:tcW w:w="4566" w:type="dxa"/>
          </w:tcPr>
          <w:p w:rsidR="00066951" w:rsidRPr="009129C2" w:rsidRDefault="00066951" w:rsidP="00066951">
            <w:pPr>
              <w:pStyle w:val="TableText0"/>
            </w:pPr>
            <w:r w:rsidRPr="009129C2">
              <w:t>Duration</w:t>
            </w:r>
          </w:p>
        </w:tc>
        <w:tc>
          <w:tcPr>
            <w:tcW w:w="4578" w:type="dxa"/>
            <w:gridSpan w:val="2"/>
          </w:tcPr>
          <w:p w:rsidR="00066951" w:rsidRPr="009129C2" w:rsidRDefault="00066951" w:rsidP="00066951">
            <w:pPr>
              <w:pStyle w:val="TableText0"/>
            </w:pPr>
            <w:r w:rsidRPr="009129C2">
              <w:t>To enter information about the Duration of the treatment, click the Add More button.</w:t>
            </w:r>
          </w:p>
        </w:tc>
      </w:tr>
      <w:tr w:rsidR="00066951" w:rsidRPr="009129C2">
        <w:trPr>
          <w:cantSplit/>
          <w:tblHeader/>
        </w:trPr>
        <w:tc>
          <w:tcPr>
            <w:tcW w:w="4566" w:type="dxa"/>
          </w:tcPr>
          <w:p w:rsidR="00066951" w:rsidRPr="009129C2" w:rsidRDefault="00066951" w:rsidP="00066951">
            <w:pPr>
              <w:pStyle w:val="TableText0"/>
            </w:pPr>
            <w:r w:rsidRPr="009129C2">
              <w:t xml:space="preserve">                      Start Date</w:t>
            </w:r>
          </w:p>
        </w:tc>
        <w:tc>
          <w:tcPr>
            <w:tcW w:w="4578" w:type="dxa"/>
            <w:gridSpan w:val="2"/>
          </w:tcPr>
          <w:p w:rsidR="00066951" w:rsidRPr="009129C2" w:rsidRDefault="00066951" w:rsidP="00066951">
            <w:pPr>
              <w:pStyle w:val="TableText0"/>
            </w:pPr>
            <w:r w:rsidRPr="009129C2">
              <w:t>Enter the date treatment began using the calendar.</w:t>
            </w:r>
          </w:p>
        </w:tc>
      </w:tr>
      <w:tr w:rsidR="00066951" w:rsidRPr="009129C2">
        <w:trPr>
          <w:cantSplit/>
          <w:tblHeader/>
        </w:trPr>
        <w:tc>
          <w:tcPr>
            <w:tcW w:w="4566" w:type="dxa"/>
          </w:tcPr>
          <w:p w:rsidR="00066951" w:rsidRPr="009129C2" w:rsidRDefault="00066951" w:rsidP="00066951">
            <w:pPr>
              <w:pStyle w:val="TableText0"/>
            </w:pPr>
            <w:r w:rsidRPr="009129C2">
              <w:t xml:space="preserve">                      End Date</w:t>
            </w:r>
          </w:p>
        </w:tc>
        <w:tc>
          <w:tcPr>
            <w:tcW w:w="4578" w:type="dxa"/>
            <w:gridSpan w:val="2"/>
          </w:tcPr>
          <w:p w:rsidR="00066951" w:rsidRPr="009129C2" w:rsidRDefault="00066951" w:rsidP="00066951">
            <w:pPr>
              <w:pStyle w:val="TableText0"/>
            </w:pPr>
            <w:r w:rsidRPr="009129C2">
              <w:t>Enter the date treatment ended using the calendar.</w:t>
            </w:r>
          </w:p>
        </w:tc>
      </w:tr>
      <w:tr w:rsidR="00066951" w:rsidRPr="009129C2">
        <w:trPr>
          <w:cantSplit/>
          <w:tblHeader/>
        </w:trPr>
        <w:tc>
          <w:tcPr>
            <w:tcW w:w="4566" w:type="dxa"/>
          </w:tcPr>
          <w:p w:rsidR="00066951" w:rsidRPr="009129C2" w:rsidRDefault="00066951" w:rsidP="00066951">
            <w:pPr>
              <w:pStyle w:val="TableText0"/>
            </w:pPr>
            <w:r w:rsidRPr="009129C2">
              <w:t xml:space="preserve">                      Duration In Days</w:t>
            </w:r>
          </w:p>
        </w:tc>
        <w:tc>
          <w:tcPr>
            <w:tcW w:w="4578" w:type="dxa"/>
            <w:gridSpan w:val="2"/>
          </w:tcPr>
          <w:p w:rsidR="00066951" w:rsidRPr="009129C2" w:rsidRDefault="00066951" w:rsidP="00066951">
            <w:pPr>
              <w:pStyle w:val="TableText0"/>
            </w:pPr>
            <w:r w:rsidRPr="009129C2">
              <w:t>Enter the number of days the treatment lasted. This field accepts integer values only. If you enter a decimal value, the value is rounded off.</w:t>
            </w:r>
          </w:p>
        </w:tc>
      </w:tr>
    </w:tbl>
    <w:p w:rsidR="00066951" w:rsidRPr="009129C2" w:rsidRDefault="00066951" w:rsidP="00066951">
      <w:pPr>
        <w:pStyle w:val="Heading3"/>
      </w:pPr>
      <w:bookmarkStart w:id="587" w:name="_Ref275332612"/>
      <w:bookmarkStart w:id="588" w:name="_Toc288121354"/>
      <w:r w:rsidRPr="009129C2">
        <w:t>Chemo RX Annotation</w:t>
      </w:r>
      <w:bookmarkEnd w:id="587"/>
      <w:bookmarkEnd w:id="588"/>
    </w:p>
    <w:p w:rsidR="00066951" w:rsidRPr="009129C2" w:rsidRDefault="00066951" w:rsidP="00066951">
      <w:pPr>
        <w:pStyle w:val="BodyText"/>
      </w:pPr>
      <w:r w:rsidRPr="009129C2">
        <w:t>This annotation allows you to enter details about the chemotherapy that the participant is undergoing or has undergone.</w:t>
      </w:r>
    </w:p>
    <w:p w:rsidR="00066951" w:rsidRPr="009129C2" w:rsidRDefault="00066951" w:rsidP="00066951">
      <w:pPr>
        <w:pStyle w:val="BodyText"/>
      </w:pPr>
      <w:r w:rsidRPr="009129C2">
        <w:t>The following table lists the attributes of the Chemo RX Annotation</w:t>
      </w:r>
      <w:r w:rsidRPr="009129C2">
        <w:fldChar w:fldCharType="begin"/>
      </w:r>
      <w:r w:rsidRPr="009129C2">
        <w:instrText xml:space="preserve"> XE "Chemo RX Annotation" </w:instrText>
      </w:r>
      <w:r w:rsidRPr="009129C2">
        <w:fldChar w:fldCharType="end"/>
      </w:r>
      <w:r w:rsidRPr="009129C2">
        <w:t>.</w:t>
      </w:r>
    </w:p>
    <w:tbl>
      <w:tblPr>
        <w:tblW w:w="9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565"/>
        <w:gridCol w:w="7"/>
        <w:gridCol w:w="4572"/>
      </w:tblGrid>
      <w:tr w:rsidR="00066951" w:rsidRPr="009129C2">
        <w:trPr>
          <w:trHeight w:val="378"/>
          <w:tblHeader/>
        </w:trPr>
        <w:tc>
          <w:tcPr>
            <w:tcW w:w="4572" w:type="dxa"/>
            <w:gridSpan w:val="2"/>
            <w:shd w:val="clear" w:color="auto" w:fill="CCCCCC"/>
          </w:tcPr>
          <w:p w:rsidR="00066951" w:rsidRPr="009129C2" w:rsidRDefault="00066951" w:rsidP="00066951">
            <w:pPr>
              <w:pStyle w:val="TableHeader"/>
            </w:pPr>
            <w:r w:rsidRPr="009129C2">
              <w:t>Attribute and Sub-Form Name</w:t>
            </w:r>
          </w:p>
        </w:tc>
        <w:tc>
          <w:tcPr>
            <w:tcW w:w="4572" w:type="dxa"/>
            <w:shd w:val="clear" w:color="auto" w:fill="CCCCCC"/>
          </w:tcPr>
          <w:p w:rsidR="00066951" w:rsidRPr="009129C2" w:rsidRDefault="00066951" w:rsidP="00066951">
            <w:pPr>
              <w:pStyle w:val="TableHeader"/>
            </w:pPr>
            <w:r w:rsidRPr="009129C2">
              <w:t>Action</w:t>
            </w:r>
          </w:p>
        </w:tc>
      </w:tr>
      <w:tr w:rsidR="00066951" w:rsidRPr="009129C2">
        <w:trPr>
          <w:cantSplit/>
        </w:trPr>
        <w:tc>
          <w:tcPr>
            <w:tcW w:w="4565" w:type="dxa"/>
          </w:tcPr>
          <w:p w:rsidR="00066951" w:rsidRPr="009129C2" w:rsidRDefault="00066951" w:rsidP="00066951">
            <w:pPr>
              <w:pStyle w:val="TableText0"/>
            </w:pPr>
            <w:r w:rsidRPr="009129C2">
              <w:t>Agent</w:t>
            </w:r>
          </w:p>
        </w:tc>
        <w:tc>
          <w:tcPr>
            <w:tcW w:w="4579" w:type="dxa"/>
            <w:gridSpan w:val="2"/>
          </w:tcPr>
          <w:p w:rsidR="00066951" w:rsidRPr="009129C2" w:rsidRDefault="00066951" w:rsidP="00066951">
            <w:pPr>
              <w:pStyle w:val="TableText0"/>
            </w:pPr>
            <w:r w:rsidRPr="009129C2">
              <w:t xml:space="preserve">Select the appropriate chemotherapy agent name from the drop-down list. </w:t>
            </w:r>
          </w:p>
        </w:tc>
      </w:tr>
      <w:tr w:rsidR="00066951" w:rsidRPr="009129C2">
        <w:trPr>
          <w:cantSplit/>
        </w:trPr>
        <w:tc>
          <w:tcPr>
            <w:tcW w:w="4565" w:type="dxa"/>
          </w:tcPr>
          <w:p w:rsidR="00066951" w:rsidRPr="009129C2" w:rsidRDefault="00066951" w:rsidP="00066951">
            <w:pPr>
              <w:pStyle w:val="TableText0"/>
            </w:pPr>
            <w:r w:rsidRPr="009129C2">
              <w:t>Other Agent</w:t>
            </w:r>
          </w:p>
        </w:tc>
        <w:tc>
          <w:tcPr>
            <w:tcW w:w="4579" w:type="dxa"/>
            <w:gridSpan w:val="2"/>
          </w:tcPr>
          <w:p w:rsidR="00066951" w:rsidRPr="009129C2" w:rsidRDefault="00066951" w:rsidP="00066951">
            <w:pPr>
              <w:pStyle w:val="TableText0"/>
            </w:pPr>
            <w:r w:rsidRPr="009129C2">
              <w:t>Enter the chemotherapy agent name if it is not available in the previous attribute’s (Agent) drop-down list. This field can be left blank.</w:t>
            </w:r>
          </w:p>
        </w:tc>
      </w:tr>
      <w:tr w:rsidR="00066951" w:rsidRPr="009129C2">
        <w:trPr>
          <w:cantSplit/>
        </w:trPr>
        <w:tc>
          <w:tcPr>
            <w:tcW w:w="4565" w:type="dxa"/>
          </w:tcPr>
          <w:p w:rsidR="00066951" w:rsidRPr="009129C2" w:rsidRDefault="00066951" w:rsidP="00066951">
            <w:pPr>
              <w:pStyle w:val="TableText0"/>
            </w:pPr>
            <w:r w:rsidRPr="009129C2">
              <w:t xml:space="preserve">Dose                  </w:t>
            </w:r>
          </w:p>
        </w:tc>
        <w:tc>
          <w:tcPr>
            <w:tcW w:w="4579" w:type="dxa"/>
            <w:gridSpan w:val="2"/>
          </w:tcPr>
          <w:p w:rsidR="00066951" w:rsidRPr="009129C2" w:rsidRDefault="00066951" w:rsidP="00066951">
            <w:pPr>
              <w:pStyle w:val="TableText0"/>
            </w:pPr>
            <w:r w:rsidRPr="009129C2">
              <w:t>Enter the amount or dose of chemical agent administered to the patient. This field accepts a numerical value with decimal.</w:t>
            </w:r>
          </w:p>
        </w:tc>
      </w:tr>
      <w:tr w:rsidR="00066951" w:rsidRPr="009129C2">
        <w:trPr>
          <w:cantSplit/>
        </w:trPr>
        <w:tc>
          <w:tcPr>
            <w:tcW w:w="4565" w:type="dxa"/>
          </w:tcPr>
          <w:p w:rsidR="00066951" w:rsidRPr="009129C2" w:rsidRDefault="00066951" w:rsidP="00066951">
            <w:pPr>
              <w:pStyle w:val="TableText0"/>
            </w:pPr>
            <w:r w:rsidRPr="009129C2">
              <w:t>Dose Unit</w:t>
            </w:r>
          </w:p>
        </w:tc>
        <w:tc>
          <w:tcPr>
            <w:tcW w:w="4579" w:type="dxa"/>
            <w:gridSpan w:val="2"/>
          </w:tcPr>
          <w:p w:rsidR="00066951" w:rsidRPr="009129C2" w:rsidRDefault="00066951" w:rsidP="00066951">
            <w:pPr>
              <w:pStyle w:val="TableText0"/>
            </w:pPr>
            <w:r w:rsidRPr="009129C2">
              <w:t>Enter the measurement unit for the dose of chemical agent.</w:t>
            </w:r>
          </w:p>
        </w:tc>
      </w:tr>
      <w:tr w:rsidR="00066951" w:rsidRPr="009129C2">
        <w:trPr>
          <w:cantSplit/>
        </w:trPr>
        <w:tc>
          <w:tcPr>
            <w:tcW w:w="4565" w:type="dxa"/>
          </w:tcPr>
          <w:p w:rsidR="00066951" w:rsidRPr="009129C2" w:rsidRDefault="00066951" w:rsidP="00066951">
            <w:pPr>
              <w:pStyle w:val="TableText0"/>
            </w:pPr>
            <w:r w:rsidRPr="009129C2">
              <w:t>Duration</w:t>
            </w:r>
          </w:p>
        </w:tc>
        <w:tc>
          <w:tcPr>
            <w:tcW w:w="4579" w:type="dxa"/>
            <w:gridSpan w:val="2"/>
          </w:tcPr>
          <w:p w:rsidR="00066951" w:rsidRPr="009129C2" w:rsidRDefault="00066951" w:rsidP="00066951">
            <w:pPr>
              <w:pStyle w:val="TableText0"/>
            </w:pPr>
            <w:r w:rsidRPr="009129C2">
              <w:t>To enter information about the Duration of the treatment, click the Add More button.</w:t>
            </w:r>
          </w:p>
        </w:tc>
      </w:tr>
      <w:tr w:rsidR="00066951" w:rsidRPr="009129C2">
        <w:trPr>
          <w:cantSplit/>
        </w:trPr>
        <w:tc>
          <w:tcPr>
            <w:tcW w:w="4565" w:type="dxa"/>
          </w:tcPr>
          <w:p w:rsidR="00066951" w:rsidRPr="009129C2" w:rsidRDefault="00066951" w:rsidP="00066951">
            <w:pPr>
              <w:pStyle w:val="TableText0"/>
            </w:pPr>
            <w:r w:rsidRPr="009129C2">
              <w:t xml:space="preserve">                      Start Date</w:t>
            </w:r>
          </w:p>
        </w:tc>
        <w:tc>
          <w:tcPr>
            <w:tcW w:w="4579" w:type="dxa"/>
            <w:gridSpan w:val="2"/>
          </w:tcPr>
          <w:p w:rsidR="00066951" w:rsidRPr="009129C2" w:rsidRDefault="00066951" w:rsidP="00066951">
            <w:pPr>
              <w:pStyle w:val="TableText0"/>
            </w:pPr>
            <w:r w:rsidRPr="009129C2">
              <w:t>Enter the date treatment began using the calendar.</w:t>
            </w:r>
          </w:p>
        </w:tc>
      </w:tr>
      <w:tr w:rsidR="00066951" w:rsidRPr="009129C2">
        <w:trPr>
          <w:cantSplit/>
        </w:trPr>
        <w:tc>
          <w:tcPr>
            <w:tcW w:w="4565" w:type="dxa"/>
          </w:tcPr>
          <w:p w:rsidR="00066951" w:rsidRPr="009129C2" w:rsidRDefault="00066951" w:rsidP="00066951">
            <w:pPr>
              <w:pStyle w:val="TableText0"/>
            </w:pPr>
            <w:r w:rsidRPr="009129C2">
              <w:t xml:space="preserve">                      End Date</w:t>
            </w:r>
          </w:p>
        </w:tc>
        <w:tc>
          <w:tcPr>
            <w:tcW w:w="4579" w:type="dxa"/>
            <w:gridSpan w:val="2"/>
          </w:tcPr>
          <w:p w:rsidR="00066951" w:rsidRPr="009129C2" w:rsidRDefault="00066951" w:rsidP="00066951">
            <w:pPr>
              <w:pStyle w:val="TableText0"/>
            </w:pPr>
            <w:r w:rsidRPr="009129C2">
              <w:t>Enter the date treatment ended using the calendar.</w:t>
            </w:r>
          </w:p>
        </w:tc>
      </w:tr>
      <w:tr w:rsidR="00066951" w:rsidRPr="009129C2">
        <w:trPr>
          <w:cantSplit/>
        </w:trPr>
        <w:tc>
          <w:tcPr>
            <w:tcW w:w="4565" w:type="dxa"/>
          </w:tcPr>
          <w:p w:rsidR="00066951" w:rsidRPr="009129C2" w:rsidRDefault="00066951" w:rsidP="00066951">
            <w:pPr>
              <w:pStyle w:val="TableText0"/>
            </w:pPr>
            <w:r w:rsidRPr="009129C2">
              <w:t xml:space="preserve">                      Duration In Days</w:t>
            </w:r>
          </w:p>
        </w:tc>
        <w:tc>
          <w:tcPr>
            <w:tcW w:w="4579" w:type="dxa"/>
            <w:gridSpan w:val="2"/>
          </w:tcPr>
          <w:p w:rsidR="00066951" w:rsidRPr="009129C2" w:rsidRDefault="00066951" w:rsidP="00066951">
            <w:pPr>
              <w:pStyle w:val="TableText0"/>
            </w:pPr>
            <w:r w:rsidRPr="009129C2">
              <w:t>Enter the number of days the treatment lasted. This field accepts integer values only. If you enter a decimal value, the value is rounded off.</w:t>
            </w:r>
          </w:p>
        </w:tc>
      </w:tr>
    </w:tbl>
    <w:p w:rsidR="00066951" w:rsidRPr="009129C2" w:rsidRDefault="00066951" w:rsidP="00066951">
      <w:pPr>
        <w:pStyle w:val="BodyText"/>
        <w:ind w:left="0"/>
      </w:pPr>
    </w:p>
    <w:p w:rsidR="00066951" w:rsidRPr="009129C2" w:rsidRDefault="00066951" w:rsidP="00066951">
      <w:pPr>
        <w:pStyle w:val="Heading2"/>
      </w:pPr>
      <w:bookmarkStart w:id="589" w:name="_Ref275332537"/>
      <w:bookmarkStart w:id="590" w:name="_Ref275332538"/>
      <w:bookmarkStart w:id="591" w:name="_Toc288121355"/>
      <w:r w:rsidRPr="009129C2">
        <w:t>Treatment Regimen</w:t>
      </w:r>
      <w:bookmarkEnd w:id="589"/>
      <w:bookmarkEnd w:id="590"/>
      <w:bookmarkEnd w:id="591"/>
    </w:p>
    <w:p w:rsidR="00066951" w:rsidRPr="009129C2" w:rsidRDefault="00066951" w:rsidP="00066951">
      <w:pPr>
        <w:pStyle w:val="BodyText"/>
      </w:pPr>
      <w:r w:rsidRPr="009129C2">
        <w:t>This section outlines the following annotations found under the participant hook entity:</w:t>
      </w:r>
    </w:p>
    <w:p w:rsidR="00066951" w:rsidRPr="009129C2" w:rsidRDefault="00066951" w:rsidP="00066951">
      <w:pPr>
        <w:pStyle w:val="ListBullet"/>
        <w:rPr>
          <w:rStyle w:val="Emphasis"/>
        </w:rPr>
      </w:pPr>
      <w:fldSimple w:instr=" REF _Ref275332745 \h  \* MERGEFORMAT ">
        <w:r w:rsidR="00327542" w:rsidRPr="00327542">
          <w:rPr>
            <w:rStyle w:val="Emphasis"/>
          </w:rPr>
          <w:t>Environmental Exposure Health Annotation</w:t>
        </w:r>
      </w:fldSimple>
    </w:p>
    <w:p w:rsidR="00066951" w:rsidRPr="009129C2" w:rsidRDefault="00066951" w:rsidP="00066951">
      <w:pPr>
        <w:pStyle w:val="ListBullet"/>
        <w:rPr>
          <w:rStyle w:val="Emphasis"/>
        </w:rPr>
      </w:pPr>
      <w:fldSimple w:instr=" REF _Ref275332747 \h  \* MERGEFORMAT ">
        <w:r w:rsidR="00327542" w:rsidRPr="00327542">
          <w:rPr>
            <w:rStyle w:val="Emphasis"/>
          </w:rPr>
          <w:t>Alcohol Health Annotation</w:t>
        </w:r>
      </w:fldSimple>
    </w:p>
    <w:p w:rsidR="00066951" w:rsidRPr="009129C2" w:rsidRDefault="00066951" w:rsidP="00066951">
      <w:pPr>
        <w:pStyle w:val="ListBullet"/>
        <w:rPr>
          <w:rStyle w:val="Emphasis"/>
        </w:rPr>
      </w:pPr>
      <w:fldSimple w:instr=" REF _Ref275332749 \h  \* MERGEFORMAT ">
        <w:r w:rsidR="00327542" w:rsidRPr="00327542">
          <w:rPr>
            <w:rStyle w:val="Emphasis"/>
          </w:rPr>
          <w:t>Smoking Health Annotation</w:t>
        </w:r>
      </w:fldSimple>
    </w:p>
    <w:p w:rsidR="00066951" w:rsidRPr="009129C2" w:rsidRDefault="00066951" w:rsidP="00066951">
      <w:pPr>
        <w:pStyle w:val="ListBullet"/>
        <w:rPr>
          <w:rStyle w:val="Emphasis"/>
        </w:rPr>
      </w:pPr>
      <w:fldSimple w:instr=" REF _Ref275332752 \h  \* MERGEFORMAT ">
        <w:r w:rsidR="00327542" w:rsidRPr="00327542">
          <w:rPr>
            <w:rStyle w:val="Emphasis"/>
          </w:rPr>
          <w:t>Health Examination Annotation</w:t>
        </w:r>
      </w:fldSimple>
    </w:p>
    <w:p w:rsidR="00066951" w:rsidRPr="009129C2" w:rsidRDefault="00066951" w:rsidP="00066951">
      <w:pPr>
        <w:pStyle w:val="ListBullet"/>
        <w:rPr>
          <w:rStyle w:val="Emphasis"/>
        </w:rPr>
      </w:pPr>
      <w:fldSimple w:instr=" REF _Ref275332757 \h  \* MERGEFORMAT ">
        <w:r w:rsidR="00327542" w:rsidRPr="00327542">
          <w:rPr>
            <w:rStyle w:val="Emphasis"/>
          </w:rPr>
          <w:t>New Diagnosis Health Annotation</w:t>
        </w:r>
      </w:fldSimple>
    </w:p>
    <w:p w:rsidR="00066951" w:rsidRPr="009129C2" w:rsidRDefault="00066951" w:rsidP="00066951">
      <w:pPr>
        <w:pStyle w:val="ListBullet"/>
        <w:rPr>
          <w:rStyle w:val="Emphasis"/>
        </w:rPr>
      </w:pPr>
      <w:fldSimple w:instr=" REF _Ref275332759 \h  \* MERGEFORMAT ">
        <w:r w:rsidR="00327542" w:rsidRPr="00327542">
          <w:rPr>
            <w:rStyle w:val="Emphasis"/>
          </w:rPr>
          <w:t>No Evident Disease Health Annotation</w:t>
        </w:r>
      </w:fldSimple>
    </w:p>
    <w:p w:rsidR="00066951" w:rsidRPr="009129C2" w:rsidRDefault="00066951" w:rsidP="00066951">
      <w:pPr>
        <w:pStyle w:val="ListBullet"/>
        <w:rPr>
          <w:rStyle w:val="Emphasis"/>
        </w:rPr>
      </w:pPr>
      <w:fldSimple w:instr=" REF _Ref275332761 \h  \* MERGEFORMAT ">
        <w:r w:rsidR="00327542" w:rsidRPr="00327542">
          <w:rPr>
            <w:rStyle w:val="Emphasis"/>
          </w:rPr>
          <w:t>Recurrence Health Examination Annotation</w:t>
        </w:r>
      </w:fldSimple>
    </w:p>
    <w:p w:rsidR="00066951" w:rsidRPr="009129C2" w:rsidRDefault="00066951" w:rsidP="00066951">
      <w:pPr>
        <w:pStyle w:val="ListBullet"/>
        <w:rPr>
          <w:rStyle w:val="Emphasis"/>
        </w:rPr>
      </w:pPr>
      <w:fldSimple w:instr=" REF _Ref275332762 \h  \* MERGEFORMAT ">
        <w:r w:rsidR="00327542" w:rsidRPr="00327542">
          <w:rPr>
            <w:rStyle w:val="Emphasis"/>
          </w:rPr>
          <w:t>Local Recurrence Health Examination Annotation</w:t>
        </w:r>
      </w:fldSimple>
    </w:p>
    <w:p w:rsidR="00066951" w:rsidRPr="009129C2" w:rsidRDefault="00066951" w:rsidP="00066951">
      <w:pPr>
        <w:pStyle w:val="ListBullet"/>
        <w:rPr>
          <w:rStyle w:val="Emphasis"/>
        </w:rPr>
      </w:pPr>
      <w:fldSimple w:instr=" REF _Ref275332764 \h  \* MERGEFORMAT ">
        <w:r w:rsidR="00327542" w:rsidRPr="00327542">
          <w:rPr>
            <w:rStyle w:val="Emphasis"/>
          </w:rPr>
          <w:t>Distant Recurrence Health Examination Annotation</w:t>
        </w:r>
      </w:fldSimple>
    </w:p>
    <w:p w:rsidR="00066951" w:rsidRPr="009129C2" w:rsidRDefault="00066951" w:rsidP="00066951">
      <w:pPr>
        <w:pStyle w:val="BodyText"/>
      </w:pPr>
      <w:r w:rsidRPr="009129C2">
        <w:t>This annotation helps you to capture any treatment as a part of a well-defined treatment regimen. A treatment regimen may involve one or more chemotherapy or radiation therapy or a combination of both.</w:t>
      </w:r>
    </w:p>
    <w:p w:rsidR="00066951" w:rsidRPr="009129C2" w:rsidRDefault="00066951" w:rsidP="00066951">
      <w:pPr>
        <w:pStyle w:val="BodyText"/>
      </w:pPr>
      <w:r w:rsidRPr="009129C2">
        <w:t>The following table lists the attributes of the Treatment Regimen Annotation</w:t>
      </w:r>
      <w:r w:rsidRPr="009129C2">
        <w:fldChar w:fldCharType="begin"/>
      </w:r>
      <w:r w:rsidRPr="009129C2">
        <w:instrText xml:space="preserve"> XE "Treatment Regimen Annotation" </w:instrText>
      </w:r>
      <w:r w:rsidRPr="009129C2">
        <w:fldChar w:fldCharType="end"/>
      </w:r>
    </w:p>
    <w:tbl>
      <w:tblPr>
        <w:tblW w:w="9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571"/>
        <w:gridCol w:w="4573"/>
      </w:tblGrid>
      <w:tr w:rsidR="00066951" w:rsidRPr="009129C2">
        <w:trPr>
          <w:trHeight w:val="378"/>
          <w:tblHeader/>
        </w:trPr>
        <w:tc>
          <w:tcPr>
            <w:tcW w:w="4571" w:type="dxa"/>
            <w:shd w:val="clear" w:color="auto" w:fill="CCCCCC"/>
          </w:tcPr>
          <w:p w:rsidR="00066951" w:rsidRPr="009129C2" w:rsidRDefault="00066951" w:rsidP="00066951">
            <w:pPr>
              <w:pStyle w:val="TableHeader"/>
            </w:pPr>
            <w:r w:rsidRPr="009129C2">
              <w:t>Attribute and Sub-Form Name</w:t>
            </w:r>
          </w:p>
        </w:tc>
        <w:tc>
          <w:tcPr>
            <w:tcW w:w="4573" w:type="dxa"/>
            <w:shd w:val="clear" w:color="auto" w:fill="CCCCCC"/>
          </w:tcPr>
          <w:p w:rsidR="00066951" w:rsidRPr="009129C2" w:rsidRDefault="00066951" w:rsidP="00066951">
            <w:pPr>
              <w:pStyle w:val="TableHeader"/>
            </w:pPr>
            <w:r w:rsidRPr="009129C2">
              <w:t>Action</w:t>
            </w:r>
          </w:p>
        </w:tc>
      </w:tr>
      <w:tr w:rsidR="00066951" w:rsidRPr="009129C2">
        <w:trPr>
          <w:cantSplit/>
        </w:trPr>
        <w:tc>
          <w:tcPr>
            <w:tcW w:w="4571" w:type="dxa"/>
          </w:tcPr>
          <w:p w:rsidR="00066951" w:rsidRPr="009129C2" w:rsidRDefault="00066951" w:rsidP="00066951">
            <w:pPr>
              <w:pStyle w:val="TableText0"/>
            </w:pPr>
            <w:r w:rsidRPr="009129C2">
              <w:t>Treatment Regimen</w:t>
            </w:r>
          </w:p>
        </w:tc>
        <w:tc>
          <w:tcPr>
            <w:tcW w:w="4573" w:type="dxa"/>
          </w:tcPr>
          <w:p w:rsidR="00066951" w:rsidRPr="009129C2" w:rsidRDefault="00066951" w:rsidP="00066951">
            <w:pPr>
              <w:pStyle w:val="TableText0"/>
            </w:pPr>
            <w:r w:rsidRPr="009129C2">
              <w:t>Enter the name of the treatment regimen.</w:t>
            </w:r>
          </w:p>
        </w:tc>
      </w:tr>
      <w:tr w:rsidR="00066951" w:rsidRPr="009129C2">
        <w:trPr>
          <w:cantSplit/>
        </w:trPr>
        <w:tc>
          <w:tcPr>
            <w:tcW w:w="4571" w:type="dxa"/>
          </w:tcPr>
          <w:p w:rsidR="00066951" w:rsidRPr="009129C2" w:rsidRDefault="00066951" w:rsidP="00066951">
            <w:pPr>
              <w:pStyle w:val="TableText0"/>
            </w:pPr>
            <w:r w:rsidRPr="009129C2">
              <w:t>Treatment Order</w:t>
            </w:r>
          </w:p>
        </w:tc>
        <w:tc>
          <w:tcPr>
            <w:tcW w:w="4573" w:type="dxa"/>
          </w:tcPr>
          <w:p w:rsidR="00066951" w:rsidRPr="009129C2" w:rsidRDefault="00066951" w:rsidP="00066951">
            <w:pPr>
              <w:pStyle w:val="TableText0"/>
            </w:pPr>
            <w:r w:rsidRPr="009129C2">
              <w:t xml:space="preserve">To enter information about the </w:t>
            </w:r>
            <w:r w:rsidRPr="009129C2">
              <w:br/>
              <w:t xml:space="preserve">Treatment Order, click the Add More button. </w:t>
            </w:r>
          </w:p>
        </w:tc>
      </w:tr>
      <w:tr w:rsidR="00066951" w:rsidRPr="009129C2">
        <w:trPr>
          <w:cantSplit/>
        </w:trPr>
        <w:tc>
          <w:tcPr>
            <w:tcW w:w="4571" w:type="dxa"/>
          </w:tcPr>
          <w:p w:rsidR="00066951" w:rsidRPr="009129C2" w:rsidRDefault="00066951" w:rsidP="00066951">
            <w:pPr>
              <w:pStyle w:val="TableText0"/>
            </w:pPr>
            <w:r w:rsidRPr="009129C2">
              <w:t xml:space="preserve">             Cycle</w:t>
            </w:r>
          </w:p>
        </w:tc>
        <w:tc>
          <w:tcPr>
            <w:tcW w:w="4573" w:type="dxa"/>
          </w:tcPr>
          <w:p w:rsidR="00066951" w:rsidRPr="009129C2" w:rsidRDefault="00066951" w:rsidP="00066951">
            <w:pPr>
              <w:pStyle w:val="TableText0"/>
            </w:pPr>
            <w:r w:rsidRPr="009129C2">
              <w:t>Enter the sequence or cycle number of the treatment regimen.</w:t>
            </w:r>
          </w:p>
        </w:tc>
      </w:tr>
      <w:tr w:rsidR="00066951" w:rsidRPr="009129C2">
        <w:trPr>
          <w:cantSplit/>
        </w:trPr>
        <w:tc>
          <w:tcPr>
            <w:tcW w:w="4571" w:type="dxa"/>
          </w:tcPr>
          <w:p w:rsidR="00066951" w:rsidRPr="009129C2" w:rsidRDefault="00066951" w:rsidP="00066951">
            <w:pPr>
              <w:pStyle w:val="TableText0"/>
            </w:pPr>
            <w:r w:rsidRPr="009129C2">
              <w:t xml:space="preserve">             Chemotherapy</w:t>
            </w:r>
          </w:p>
        </w:tc>
        <w:tc>
          <w:tcPr>
            <w:tcW w:w="4573" w:type="dxa"/>
          </w:tcPr>
          <w:p w:rsidR="00066951" w:rsidRPr="009129C2" w:rsidRDefault="00066951" w:rsidP="00066951">
            <w:pPr>
              <w:pStyle w:val="TableText0"/>
            </w:pPr>
            <w:r w:rsidRPr="009129C2">
              <w:t>To enter information about the Chemotherapy, click the Details link. Then, click the Add More button to add records for the same.</w:t>
            </w:r>
          </w:p>
        </w:tc>
      </w:tr>
      <w:tr w:rsidR="00066951" w:rsidRPr="009129C2">
        <w:trPr>
          <w:cantSplit/>
        </w:trPr>
        <w:tc>
          <w:tcPr>
            <w:tcW w:w="4571" w:type="dxa"/>
          </w:tcPr>
          <w:p w:rsidR="00066951" w:rsidRPr="009129C2" w:rsidRDefault="00066951" w:rsidP="00066951">
            <w:pPr>
              <w:pStyle w:val="TableText0"/>
            </w:pPr>
            <w:r w:rsidRPr="009129C2">
              <w:t xml:space="preserve">             Radiation Therapy</w:t>
            </w:r>
          </w:p>
        </w:tc>
        <w:tc>
          <w:tcPr>
            <w:tcW w:w="4573" w:type="dxa"/>
          </w:tcPr>
          <w:p w:rsidR="00066951" w:rsidRPr="009129C2" w:rsidRDefault="00066951" w:rsidP="00066951">
            <w:pPr>
              <w:pStyle w:val="TableText0"/>
            </w:pPr>
            <w:r w:rsidRPr="009129C2">
              <w:t>To enter information about the Radiation Therapy, click the Details link. Then, click the Add More button to add records for the same.</w:t>
            </w:r>
          </w:p>
        </w:tc>
      </w:tr>
    </w:tbl>
    <w:p w:rsidR="00066951" w:rsidRPr="009129C2" w:rsidRDefault="00066951" w:rsidP="00066951">
      <w:pPr>
        <w:spacing w:before="60" w:after="60"/>
      </w:pPr>
    </w:p>
    <w:p w:rsidR="00066951" w:rsidRPr="009129C2" w:rsidRDefault="00066951" w:rsidP="00066951">
      <w:pPr>
        <w:pStyle w:val="NoteMainbody"/>
      </w:pPr>
      <w:r w:rsidRPr="009129C2">
        <w:rPr>
          <w:b/>
        </w:rPr>
        <w:t>Note:</w:t>
      </w:r>
      <w:r w:rsidRPr="009129C2">
        <w:rPr>
          <w:b/>
        </w:rPr>
        <w:tab/>
      </w:r>
      <w:r w:rsidRPr="009129C2">
        <w:t>Once you add the Chemotherapy or Radiation Therapy information, enter data for each row as described above for Chemo RX Annotation and RAD RX Annotation respectively.</w:t>
      </w:r>
    </w:p>
    <w:p w:rsidR="00066951" w:rsidRPr="009129C2" w:rsidRDefault="00066951" w:rsidP="00066951">
      <w:pPr>
        <w:pStyle w:val="Heading3"/>
      </w:pPr>
      <w:bookmarkStart w:id="592" w:name="_Ref275332745"/>
      <w:bookmarkStart w:id="593" w:name="_Toc288121356"/>
      <w:r w:rsidRPr="009129C2">
        <w:t>Environmental Exposure Health Annotation</w:t>
      </w:r>
      <w:bookmarkEnd w:id="592"/>
      <w:bookmarkEnd w:id="593"/>
    </w:p>
    <w:p w:rsidR="00066951" w:rsidRPr="009129C2" w:rsidRDefault="00066951" w:rsidP="00066951">
      <w:pPr>
        <w:pStyle w:val="BodyText"/>
      </w:pPr>
      <w:r w:rsidRPr="009129C2">
        <w:t>This annotation helps in capturing information about the environmental hazards or agents to which the participant is subjected to and the duration of the exposure.</w:t>
      </w:r>
    </w:p>
    <w:p w:rsidR="00066951" w:rsidRPr="009129C2" w:rsidRDefault="00066951" w:rsidP="00066951">
      <w:pPr>
        <w:pStyle w:val="BodyText"/>
      </w:pPr>
      <w:r w:rsidRPr="009129C2">
        <w:t>The following table lists the attributes of the Environmental Exposure Health Annotation</w:t>
      </w:r>
      <w:r w:rsidRPr="009129C2">
        <w:fldChar w:fldCharType="begin"/>
      </w:r>
      <w:r w:rsidRPr="009129C2">
        <w:instrText xml:space="preserve"> XE "Environmental Exposure Health Annotation" </w:instrText>
      </w:r>
      <w:r w:rsidRPr="009129C2">
        <w:fldChar w:fldCharType="end"/>
      </w:r>
    </w:p>
    <w:tbl>
      <w:tblPr>
        <w:tblW w:w="9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565"/>
        <w:gridCol w:w="6"/>
        <w:gridCol w:w="4573"/>
      </w:tblGrid>
      <w:tr w:rsidR="00066951" w:rsidRPr="009129C2">
        <w:trPr>
          <w:trHeight w:val="378"/>
          <w:tblHeader/>
        </w:trPr>
        <w:tc>
          <w:tcPr>
            <w:tcW w:w="4571" w:type="dxa"/>
            <w:gridSpan w:val="2"/>
            <w:shd w:val="clear" w:color="auto" w:fill="CCCCCC"/>
          </w:tcPr>
          <w:p w:rsidR="00066951" w:rsidRPr="009129C2" w:rsidRDefault="00066951" w:rsidP="00066951">
            <w:pPr>
              <w:pStyle w:val="TableHeader"/>
            </w:pPr>
            <w:r w:rsidRPr="009129C2">
              <w:t>Attribute and Sub-Form Name</w:t>
            </w:r>
          </w:p>
        </w:tc>
        <w:tc>
          <w:tcPr>
            <w:tcW w:w="4573" w:type="dxa"/>
            <w:shd w:val="clear" w:color="auto" w:fill="CCCCCC"/>
          </w:tcPr>
          <w:p w:rsidR="00066951" w:rsidRPr="009129C2" w:rsidRDefault="00066951" w:rsidP="00066951">
            <w:pPr>
              <w:pStyle w:val="TableHeader"/>
            </w:pPr>
            <w:r w:rsidRPr="009129C2">
              <w:t>Action</w:t>
            </w:r>
          </w:p>
        </w:tc>
      </w:tr>
      <w:tr w:rsidR="00066951" w:rsidRPr="009129C2">
        <w:trPr>
          <w:cantSplit/>
        </w:trPr>
        <w:tc>
          <w:tcPr>
            <w:tcW w:w="4565" w:type="dxa"/>
          </w:tcPr>
          <w:p w:rsidR="00066951" w:rsidRPr="009129C2" w:rsidRDefault="00066951" w:rsidP="00066951">
            <w:pPr>
              <w:pStyle w:val="TableText0"/>
            </w:pPr>
            <w:r w:rsidRPr="009129C2">
              <w:t>Agent</w:t>
            </w:r>
          </w:p>
        </w:tc>
        <w:tc>
          <w:tcPr>
            <w:tcW w:w="4579" w:type="dxa"/>
            <w:gridSpan w:val="2"/>
          </w:tcPr>
          <w:p w:rsidR="00066951" w:rsidRPr="009129C2" w:rsidRDefault="00066951" w:rsidP="00066951">
            <w:pPr>
              <w:pStyle w:val="TableText0"/>
            </w:pPr>
            <w:r w:rsidRPr="009129C2">
              <w:t>Select the appropriate environmental agent from the drop-down list.</w:t>
            </w:r>
          </w:p>
        </w:tc>
      </w:tr>
      <w:tr w:rsidR="00066951" w:rsidRPr="009129C2">
        <w:trPr>
          <w:cantSplit/>
        </w:trPr>
        <w:tc>
          <w:tcPr>
            <w:tcW w:w="4565" w:type="dxa"/>
          </w:tcPr>
          <w:p w:rsidR="00066951" w:rsidRPr="009129C2" w:rsidRDefault="00066951" w:rsidP="00066951">
            <w:pPr>
              <w:pStyle w:val="TableText0"/>
            </w:pPr>
            <w:r w:rsidRPr="009129C2">
              <w:t>Other Agent</w:t>
            </w:r>
          </w:p>
        </w:tc>
        <w:tc>
          <w:tcPr>
            <w:tcW w:w="4579" w:type="dxa"/>
            <w:gridSpan w:val="2"/>
          </w:tcPr>
          <w:p w:rsidR="00066951" w:rsidRPr="009129C2" w:rsidRDefault="00066951" w:rsidP="00066951">
            <w:pPr>
              <w:pStyle w:val="TableText0"/>
            </w:pPr>
            <w:r w:rsidRPr="009129C2">
              <w:t>Enter the name of environmental agent if it is not available in the previous attribute’s (Agent) drop-down list. Data entry in this field is optional.</w:t>
            </w:r>
          </w:p>
        </w:tc>
      </w:tr>
      <w:tr w:rsidR="00066951" w:rsidRPr="009129C2">
        <w:trPr>
          <w:cantSplit/>
        </w:trPr>
        <w:tc>
          <w:tcPr>
            <w:tcW w:w="4565" w:type="dxa"/>
          </w:tcPr>
          <w:p w:rsidR="00066951" w:rsidRPr="009129C2" w:rsidRDefault="00066951" w:rsidP="00066951">
            <w:pPr>
              <w:pStyle w:val="TableText0"/>
            </w:pPr>
            <w:r w:rsidRPr="009129C2">
              <w:t xml:space="preserve">Years Agent Free                  </w:t>
            </w:r>
          </w:p>
        </w:tc>
        <w:tc>
          <w:tcPr>
            <w:tcW w:w="4579" w:type="dxa"/>
            <w:gridSpan w:val="2"/>
          </w:tcPr>
          <w:p w:rsidR="00066951" w:rsidRPr="009129C2" w:rsidRDefault="00066951" w:rsidP="00066951">
            <w:pPr>
              <w:pStyle w:val="TableText0"/>
            </w:pPr>
            <w:r w:rsidRPr="009129C2">
              <w:t xml:space="preserve">Enter the number of years the participant was </w:t>
            </w:r>
            <w:r w:rsidRPr="009129C2">
              <w:rPr>
                <w:i/>
              </w:rPr>
              <w:t>Not</w:t>
            </w:r>
            <w:r w:rsidRPr="009129C2">
              <w:t xml:space="preserve"> subjected to the environmental agent. This field accepts numerical value with decimal.</w:t>
            </w:r>
          </w:p>
        </w:tc>
      </w:tr>
      <w:tr w:rsidR="00066951" w:rsidRPr="009129C2">
        <w:trPr>
          <w:cantSplit/>
        </w:trPr>
        <w:tc>
          <w:tcPr>
            <w:tcW w:w="4565" w:type="dxa"/>
          </w:tcPr>
          <w:p w:rsidR="00066951" w:rsidRPr="009129C2" w:rsidRDefault="00066951" w:rsidP="00066951">
            <w:pPr>
              <w:pStyle w:val="TableText0"/>
            </w:pPr>
            <w:r w:rsidRPr="009129C2">
              <w:t>Duration</w:t>
            </w:r>
          </w:p>
        </w:tc>
        <w:tc>
          <w:tcPr>
            <w:tcW w:w="4579" w:type="dxa"/>
            <w:gridSpan w:val="2"/>
          </w:tcPr>
          <w:p w:rsidR="00066951" w:rsidRPr="009129C2" w:rsidRDefault="00066951" w:rsidP="00066951">
            <w:pPr>
              <w:pStyle w:val="TableText0"/>
            </w:pPr>
            <w:r w:rsidRPr="009129C2">
              <w:t>To enter information about the Duration, click the Add More button.</w:t>
            </w:r>
          </w:p>
        </w:tc>
      </w:tr>
      <w:tr w:rsidR="00066951" w:rsidRPr="009129C2">
        <w:trPr>
          <w:cantSplit/>
        </w:trPr>
        <w:tc>
          <w:tcPr>
            <w:tcW w:w="4565" w:type="dxa"/>
          </w:tcPr>
          <w:p w:rsidR="00066951" w:rsidRPr="009129C2" w:rsidRDefault="00066951" w:rsidP="00066951">
            <w:pPr>
              <w:pStyle w:val="TableText0"/>
            </w:pPr>
            <w:r w:rsidRPr="009129C2">
              <w:t xml:space="preserve">                      Start Date</w:t>
            </w:r>
          </w:p>
        </w:tc>
        <w:tc>
          <w:tcPr>
            <w:tcW w:w="4579" w:type="dxa"/>
            <w:gridSpan w:val="2"/>
          </w:tcPr>
          <w:p w:rsidR="00066951" w:rsidRPr="009129C2" w:rsidRDefault="00066951" w:rsidP="00066951">
            <w:pPr>
              <w:pStyle w:val="TableText0"/>
            </w:pPr>
            <w:r w:rsidRPr="009129C2">
              <w:t>Enter the date the environmental exposure started using the calendar.</w:t>
            </w:r>
          </w:p>
        </w:tc>
      </w:tr>
      <w:tr w:rsidR="00066951" w:rsidRPr="009129C2">
        <w:trPr>
          <w:cantSplit/>
        </w:trPr>
        <w:tc>
          <w:tcPr>
            <w:tcW w:w="4565" w:type="dxa"/>
          </w:tcPr>
          <w:p w:rsidR="00066951" w:rsidRPr="009129C2" w:rsidRDefault="00066951" w:rsidP="00066951">
            <w:pPr>
              <w:pStyle w:val="TableText0"/>
            </w:pPr>
            <w:r w:rsidRPr="009129C2">
              <w:t xml:space="preserve">                      End Date</w:t>
            </w:r>
          </w:p>
        </w:tc>
        <w:tc>
          <w:tcPr>
            <w:tcW w:w="4579" w:type="dxa"/>
            <w:gridSpan w:val="2"/>
          </w:tcPr>
          <w:p w:rsidR="00066951" w:rsidRPr="009129C2" w:rsidRDefault="00066951" w:rsidP="00066951">
            <w:pPr>
              <w:pStyle w:val="TableText0"/>
            </w:pPr>
            <w:r w:rsidRPr="009129C2">
              <w:t>Enter the date the environmental exposure ended using the calendar.</w:t>
            </w:r>
          </w:p>
        </w:tc>
      </w:tr>
      <w:tr w:rsidR="00066951" w:rsidRPr="009129C2">
        <w:trPr>
          <w:cantSplit/>
        </w:trPr>
        <w:tc>
          <w:tcPr>
            <w:tcW w:w="4565" w:type="dxa"/>
          </w:tcPr>
          <w:p w:rsidR="00066951" w:rsidRPr="009129C2" w:rsidRDefault="00066951" w:rsidP="00066951">
            <w:pPr>
              <w:pStyle w:val="TableText0"/>
            </w:pPr>
            <w:r w:rsidRPr="009129C2">
              <w:t xml:space="preserve">                      Duration In Days</w:t>
            </w:r>
          </w:p>
        </w:tc>
        <w:tc>
          <w:tcPr>
            <w:tcW w:w="4579" w:type="dxa"/>
            <w:gridSpan w:val="2"/>
          </w:tcPr>
          <w:p w:rsidR="00066951" w:rsidRPr="009129C2" w:rsidRDefault="00066951" w:rsidP="00066951">
            <w:pPr>
              <w:pStyle w:val="TableText0"/>
            </w:pPr>
            <w:r w:rsidRPr="009129C2">
              <w:t>Enter the number of days the environmental exposure lasted. This field accepts integer values only. If you enter a decimal value, the value is rounded off.</w:t>
            </w:r>
          </w:p>
        </w:tc>
      </w:tr>
    </w:tbl>
    <w:p w:rsidR="00066951" w:rsidRPr="009129C2" w:rsidRDefault="00066951" w:rsidP="00066951">
      <w:pPr>
        <w:pStyle w:val="Heading3"/>
      </w:pPr>
      <w:bookmarkStart w:id="594" w:name="_Ref275332747"/>
      <w:bookmarkStart w:id="595" w:name="_Toc288121357"/>
      <w:r w:rsidRPr="009129C2">
        <w:t>Alcohol Health Annotation</w:t>
      </w:r>
      <w:bookmarkEnd w:id="594"/>
      <w:bookmarkEnd w:id="595"/>
    </w:p>
    <w:p w:rsidR="00066951" w:rsidRPr="009129C2" w:rsidRDefault="00066951" w:rsidP="00066951">
      <w:pPr>
        <w:pStyle w:val="BodyText"/>
      </w:pPr>
      <w:r w:rsidRPr="009129C2">
        <w:t>This annotation captures the data about the alcohol consumption history of the participant.</w:t>
      </w:r>
    </w:p>
    <w:p w:rsidR="00066951" w:rsidRPr="009129C2" w:rsidRDefault="00066951" w:rsidP="00066951">
      <w:pPr>
        <w:pStyle w:val="BodyText"/>
      </w:pPr>
      <w:r w:rsidRPr="009129C2">
        <w:t>The following table lists the attributes Alcohol Health Annotation</w:t>
      </w:r>
      <w:r w:rsidRPr="009129C2">
        <w:fldChar w:fldCharType="begin"/>
      </w:r>
      <w:r w:rsidRPr="009129C2">
        <w:instrText xml:space="preserve"> XE "Alcohol Health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Attribute/Sub -Form-Name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287"/>
        </w:trPr>
        <w:tc>
          <w:tcPr>
            <w:tcW w:w="4157" w:type="dxa"/>
          </w:tcPr>
          <w:p w:rsidR="00066951" w:rsidRPr="009129C2" w:rsidRDefault="00066951" w:rsidP="00066951">
            <w:pPr>
              <w:pStyle w:val="TableText0"/>
            </w:pPr>
            <w:r w:rsidRPr="009129C2">
              <w:t>Agent</w:t>
            </w:r>
          </w:p>
        </w:tc>
        <w:tc>
          <w:tcPr>
            <w:tcW w:w="5405" w:type="dxa"/>
          </w:tcPr>
          <w:p w:rsidR="00066951" w:rsidRPr="009129C2" w:rsidRDefault="00066951" w:rsidP="00066951">
            <w:pPr>
              <w:pStyle w:val="TableText0"/>
            </w:pPr>
            <w:r w:rsidRPr="009129C2">
              <w:t>Select the agent as Ethanol from the drop-down list.</w:t>
            </w:r>
          </w:p>
        </w:tc>
      </w:tr>
      <w:tr w:rsidR="00066951" w:rsidRPr="009129C2">
        <w:trPr>
          <w:cantSplit/>
          <w:trHeight w:val="512"/>
        </w:trPr>
        <w:tc>
          <w:tcPr>
            <w:tcW w:w="4157" w:type="dxa"/>
          </w:tcPr>
          <w:p w:rsidR="00066951" w:rsidRPr="009129C2" w:rsidRDefault="00066951" w:rsidP="00066951">
            <w:pPr>
              <w:pStyle w:val="TableText0"/>
            </w:pPr>
            <w:r w:rsidRPr="009129C2">
              <w:t>Other Agent</w:t>
            </w:r>
          </w:p>
        </w:tc>
        <w:tc>
          <w:tcPr>
            <w:tcW w:w="5405" w:type="dxa"/>
          </w:tcPr>
          <w:p w:rsidR="00066951" w:rsidRPr="009129C2" w:rsidRDefault="00066951" w:rsidP="00066951">
            <w:pPr>
              <w:pStyle w:val="TableText0"/>
            </w:pPr>
            <w:r w:rsidRPr="009129C2">
              <w:t>Enter the name of agent if you need to specify a particular alcoholic beverage. Data entry in this field is optional.</w:t>
            </w:r>
          </w:p>
        </w:tc>
      </w:tr>
      <w:tr w:rsidR="00066951" w:rsidRPr="009129C2">
        <w:trPr>
          <w:cantSplit/>
          <w:trHeight w:val="467"/>
        </w:trPr>
        <w:tc>
          <w:tcPr>
            <w:tcW w:w="4157" w:type="dxa"/>
          </w:tcPr>
          <w:p w:rsidR="00066951" w:rsidRPr="009129C2" w:rsidRDefault="00066951" w:rsidP="00066951">
            <w:pPr>
              <w:pStyle w:val="TableText0"/>
            </w:pPr>
            <w:r w:rsidRPr="009129C2">
              <w:t xml:space="preserve">Years Agent Free                  </w:t>
            </w:r>
          </w:p>
        </w:tc>
        <w:tc>
          <w:tcPr>
            <w:tcW w:w="5405" w:type="dxa"/>
          </w:tcPr>
          <w:p w:rsidR="00066951" w:rsidRPr="009129C2" w:rsidRDefault="00066951" w:rsidP="00066951">
            <w:pPr>
              <w:pStyle w:val="TableText0"/>
            </w:pPr>
            <w:r w:rsidRPr="009129C2">
              <w:t>Enter the number of years participant did Not consume Alcohol. This field accepts numerical value with decimal.</w:t>
            </w:r>
          </w:p>
        </w:tc>
      </w:tr>
      <w:tr w:rsidR="00066951" w:rsidRPr="009129C2">
        <w:trPr>
          <w:cantSplit/>
          <w:trHeight w:val="467"/>
        </w:trPr>
        <w:tc>
          <w:tcPr>
            <w:tcW w:w="4157" w:type="dxa"/>
          </w:tcPr>
          <w:p w:rsidR="00066951" w:rsidRPr="009129C2" w:rsidRDefault="00066951" w:rsidP="00066951">
            <w:pPr>
              <w:pStyle w:val="TableText0"/>
            </w:pPr>
            <w:r w:rsidRPr="009129C2">
              <w:t>Duration</w:t>
            </w:r>
          </w:p>
        </w:tc>
        <w:tc>
          <w:tcPr>
            <w:tcW w:w="5405" w:type="dxa"/>
          </w:tcPr>
          <w:p w:rsidR="00066951" w:rsidRPr="009129C2" w:rsidRDefault="00066951" w:rsidP="00066951">
            <w:pPr>
              <w:pStyle w:val="TableText0"/>
            </w:pPr>
            <w:r w:rsidRPr="009129C2">
              <w:t>To enter information about the Duration, click the Add More button.</w:t>
            </w:r>
          </w:p>
        </w:tc>
      </w:tr>
      <w:tr w:rsidR="00066951" w:rsidRPr="009129C2">
        <w:trPr>
          <w:cantSplit/>
          <w:trHeight w:val="503"/>
        </w:trPr>
        <w:tc>
          <w:tcPr>
            <w:tcW w:w="4157" w:type="dxa"/>
          </w:tcPr>
          <w:p w:rsidR="00066951" w:rsidRPr="009129C2" w:rsidRDefault="00066951" w:rsidP="00066951">
            <w:pPr>
              <w:pStyle w:val="TableText0"/>
            </w:pPr>
            <w:r w:rsidRPr="009129C2">
              <w:t xml:space="preserve">                      Start Date</w:t>
            </w:r>
          </w:p>
        </w:tc>
        <w:tc>
          <w:tcPr>
            <w:tcW w:w="5405" w:type="dxa"/>
          </w:tcPr>
          <w:p w:rsidR="00066951" w:rsidRPr="009129C2" w:rsidRDefault="00066951" w:rsidP="00066951">
            <w:pPr>
              <w:pStyle w:val="TableText0"/>
            </w:pPr>
            <w:r w:rsidRPr="009129C2">
              <w:t>Enter the date when alcohol consumption started using the calendar.</w:t>
            </w:r>
          </w:p>
        </w:tc>
      </w:tr>
      <w:tr w:rsidR="00066951" w:rsidRPr="009129C2">
        <w:trPr>
          <w:cantSplit/>
          <w:trHeight w:val="458"/>
        </w:trPr>
        <w:tc>
          <w:tcPr>
            <w:tcW w:w="4157" w:type="dxa"/>
          </w:tcPr>
          <w:p w:rsidR="00066951" w:rsidRPr="009129C2" w:rsidRDefault="00066951" w:rsidP="00066951">
            <w:pPr>
              <w:pStyle w:val="TableText0"/>
            </w:pPr>
            <w:r w:rsidRPr="009129C2">
              <w:t xml:space="preserve">                      End Date</w:t>
            </w:r>
          </w:p>
        </w:tc>
        <w:tc>
          <w:tcPr>
            <w:tcW w:w="5405" w:type="dxa"/>
          </w:tcPr>
          <w:p w:rsidR="00066951" w:rsidRPr="009129C2" w:rsidRDefault="00066951" w:rsidP="00066951">
            <w:pPr>
              <w:pStyle w:val="TableText0"/>
            </w:pPr>
            <w:r w:rsidRPr="009129C2">
              <w:t>Enter the date when alcohol consumption ended using the calendar.</w:t>
            </w:r>
          </w:p>
        </w:tc>
      </w:tr>
      <w:tr w:rsidR="00066951" w:rsidRPr="009129C2">
        <w:trPr>
          <w:cantSplit/>
          <w:trHeight w:val="683"/>
        </w:trPr>
        <w:tc>
          <w:tcPr>
            <w:tcW w:w="4157" w:type="dxa"/>
          </w:tcPr>
          <w:p w:rsidR="00066951" w:rsidRPr="009129C2" w:rsidRDefault="00066951" w:rsidP="00066951">
            <w:pPr>
              <w:pStyle w:val="TableText0"/>
            </w:pPr>
            <w:r w:rsidRPr="009129C2">
              <w:t xml:space="preserve">                      Duration In Days</w:t>
            </w:r>
          </w:p>
        </w:tc>
        <w:tc>
          <w:tcPr>
            <w:tcW w:w="5405" w:type="dxa"/>
          </w:tcPr>
          <w:p w:rsidR="00066951" w:rsidRPr="009129C2" w:rsidRDefault="00066951" w:rsidP="00066951">
            <w:pPr>
              <w:pStyle w:val="TableText0"/>
            </w:pPr>
            <w:r w:rsidRPr="009129C2">
              <w:t>Enter the number of days the participant consumed alcohol. This field accepts integer values only. If you enter a decimal value, the value is rounded off.</w:t>
            </w:r>
          </w:p>
        </w:tc>
      </w:tr>
      <w:tr w:rsidR="00066951" w:rsidRPr="009129C2">
        <w:trPr>
          <w:cantSplit/>
          <w:trHeight w:val="683"/>
        </w:trPr>
        <w:tc>
          <w:tcPr>
            <w:tcW w:w="4157" w:type="dxa"/>
          </w:tcPr>
          <w:p w:rsidR="00066951" w:rsidRPr="009129C2" w:rsidRDefault="00066951" w:rsidP="00066951">
            <w:pPr>
              <w:pStyle w:val="TableText0"/>
            </w:pPr>
            <w:r w:rsidRPr="009129C2">
              <w:t>Drinks Per Week</w:t>
            </w:r>
          </w:p>
        </w:tc>
        <w:tc>
          <w:tcPr>
            <w:tcW w:w="5405" w:type="dxa"/>
          </w:tcPr>
          <w:p w:rsidR="00066951" w:rsidRPr="009129C2" w:rsidRDefault="00066951" w:rsidP="00066951">
            <w:pPr>
              <w:pStyle w:val="TableText0"/>
            </w:pPr>
            <w:r w:rsidRPr="009129C2">
              <w:t>Enter the number of alcoholic drinks consumed in a week. This field accepts integer values only. If you enter a decimal value, the value is rounded off.</w:t>
            </w:r>
          </w:p>
        </w:tc>
      </w:tr>
    </w:tbl>
    <w:p w:rsidR="00066951" w:rsidRPr="009129C2" w:rsidRDefault="00066951" w:rsidP="00066951">
      <w:pPr>
        <w:pStyle w:val="Heading3"/>
      </w:pPr>
      <w:bookmarkStart w:id="596" w:name="_Ref275332749"/>
      <w:bookmarkStart w:id="597" w:name="_Toc288121358"/>
      <w:r w:rsidRPr="009129C2">
        <w:t>Smoking Health Annotation</w:t>
      </w:r>
      <w:bookmarkEnd w:id="596"/>
      <w:bookmarkEnd w:id="597"/>
    </w:p>
    <w:p w:rsidR="00066951" w:rsidRPr="009129C2" w:rsidRDefault="00066951" w:rsidP="00066951">
      <w:pPr>
        <w:pStyle w:val="BodyText"/>
      </w:pPr>
      <w:r w:rsidRPr="009129C2">
        <w:t>This annotation captures information about the smoking history of the participant.</w:t>
      </w:r>
    </w:p>
    <w:p w:rsidR="00066951" w:rsidRPr="009129C2" w:rsidRDefault="00066951" w:rsidP="00066951">
      <w:pPr>
        <w:pStyle w:val="BodyText"/>
      </w:pPr>
      <w:r w:rsidRPr="009129C2">
        <w:t>The following table lists the attributes Smoking Health Annotation</w:t>
      </w:r>
      <w:r w:rsidRPr="009129C2">
        <w:fldChar w:fldCharType="begin"/>
      </w:r>
      <w:r w:rsidRPr="009129C2">
        <w:instrText xml:space="preserve"> XE "Smoking Health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Agent</w:t>
            </w:r>
          </w:p>
        </w:tc>
        <w:tc>
          <w:tcPr>
            <w:tcW w:w="5405" w:type="dxa"/>
          </w:tcPr>
          <w:p w:rsidR="00066951" w:rsidRPr="009129C2" w:rsidRDefault="00066951" w:rsidP="00066951">
            <w:pPr>
              <w:pStyle w:val="TableText0"/>
            </w:pPr>
            <w:r w:rsidRPr="009129C2">
              <w:t>Select the agent as Tobacco Smoking And Tobacco Smoke or Tobacco from the drop-down list.</w:t>
            </w:r>
          </w:p>
        </w:tc>
      </w:tr>
      <w:tr w:rsidR="00066951" w:rsidRPr="009129C2">
        <w:trPr>
          <w:cantSplit/>
          <w:trHeight w:val="503"/>
        </w:trPr>
        <w:tc>
          <w:tcPr>
            <w:tcW w:w="4157" w:type="dxa"/>
          </w:tcPr>
          <w:p w:rsidR="00066951" w:rsidRPr="009129C2" w:rsidRDefault="00066951" w:rsidP="00066951">
            <w:pPr>
              <w:pStyle w:val="TableText0"/>
            </w:pPr>
            <w:r w:rsidRPr="009129C2">
              <w:t>Other Agent</w:t>
            </w:r>
          </w:p>
        </w:tc>
        <w:tc>
          <w:tcPr>
            <w:tcW w:w="5405" w:type="dxa"/>
          </w:tcPr>
          <w:p w:rsidR="00066951" w:rsidRPr="009129C2" w:rsidRDefault="00066951" w:rsidP="00066951">
            <w:pPr>
              <w:pStyle w:val="TableText0"/>
            </w:pPr>
            <w:r w:rsidRPr="009129C2">
              <w:t>Enter the name of agent if need to specify a particular value. Data entry in this field is optional.</w:t>
            </w:r>
          </w:p>
        </w:tc>
      </w:tr>
      <w:tr w:rsidR="00066951" w:rsidRPr="009129C2">
        <w:trPr>
          <w:cantSplit/>
          <w:trHeight w:val="440"/>
        </w:trPr>
        <w:tc>
          <w:tcPr>
            <w:tcW w:w="4157" w:type="dxa"/>
          </w:tcPr>
          <w:p w:rsidR="00066951" w:rsidRPr="009129C2" w:rsidRDefault="00066951" w:rsidP="00066951">
            <w:pPr>
              <w:pStyle w:val="TableText0"/>
            </w:pPr>
            <w:r w:rsidRPr="009129C2">
              <w:t xml:space="preserve">Years Agent Free                  </w:t>
            </w:r>
          </w:p>
        </w:tc>
        <w:tc>
          <w:tcPr>
            <w:tcW w:w="5405" w:type="dxa"/>
          </w:tcPr>
          <w:p w:rsidR="00066951" w:rsidRPr="009129C2" w:rsidRDefault="00066951" w:rsidP="00066951">
            <w:pPr>
              <w:pStyle w:val="TableText0"/>
            </w:pPr>
            <w:r w:rsidRPr="009129C2">
              <w:t xml:space="preserve">Enter the number of years participant did </w:t>
            </w:r>
            <w:r w:rsidRPr="009129C2">
              <w:rPr>
                <w:i/>
              </w:rPr>
              <w:t>Not</w:t>
            </w:r>
            <w:r w:rsidRPr="009129C2">
              <w:t xml:space="preserve"> smoke or consume tobacco. This field accepts numerical value with decimal.</w:t>
            </w:r>
          </w:p>
        </w:tc>
      </w:tr>
      <w:tr w:rsidR="00066951" w:rsidRPr="009129C2">
        <w:trPr>
          <w:cantSplit/>
          <w:trHeight w:val="530"/>
        </w:trPr>
        <w:tc>
          <w:tcPr>
            <w:tcW w:w="4157" w:type="dxa"/>
          </w:tcPr>
          <w:p w:rsidR="00066951" w:rsidRPr="009129C2" w:rsidRDefault="00066951" w:rsidP="00066951">
            <w:pPr>
              <w:pStyle w:val="TableText0"/>
            </w:pPr>
            <w:r w:rsidRPr="009129C2">
              <w:t>Duration</w:t>
            </w:r>
          </w:p>
        </w:tc>
        <w:tc>
          <w:tcPr>
            <w:tcW w:w="5405" w:type="dxa"/>
          </w:tcPr>
          <w:p w:rsidR="00066951" w:rsidRPr="009129C2" w:rsidRDefault="00066951" w:rsidP="00066951">
            <w:pPr>
              <w:pStyle w:val="TableText0"/>
            </w:pPr>
            <w:r w:rsidRPr="009129C2">
              <w:t>To enter information about the Duration, click the Add More button.</w:t>
            </w:r>
          </w:p>
        </w:tc>
      </w:tr>
      <w:tr w:rsidR="00066951" w:rsidRPr="009129C2">
        <w:trPr>
          <w:cantSplit/>
          <w:trHeight w:val="350"/>
        </w:trPr>
        <w:tc>
          <w:tcPr>
            <w:tcW w:w="4157" w:type="dxa"/>
          </w:tcPr>
          <w:p w:rsidR="00066951" w:rsidRPr="009129C2" w:rsidRDefault="00066951" w:rsidP="00066951">
            <w:pPr>
              <w:pStyle w:val="TableText0"/>
            </w:pPr>
            <w:r w:rsidRPr="009129C2">
              <w:t xml:space="preserve">                      Start Date</w:t>
            </w:r>
          </w:p>
        </w:tc>
        <w:tc>
          <w:tcPr>
            <w:tcW w:w="5405" w:type="dxa"/>
          </w:tcPr>
          <w:p w:rsidR="00066951" w:rsidRPr="009129C2" w:rsidRDefault="00066951" w:rsidP="00066951">
            <w:pPr>
              <w:pStyle w:val="TableText0"/>
            </w:pPr>
            <w:r w:rsidRPr="009129C2">
              <w:t>Enter the date when smoking started using the calendar.</w:t>
            </w:r>
          </w:p>
        </w:tc>
      </w:tr>
      <w:tr w:rsidR="00066951" w:rsidRPr="009129C2">
        <w:trPr>
          <w:cantSplit/>
          <w:trHeight w:val="350"/>
        </w:trPr>
        <w:tc>
          <w:tcPr>
            <w:tcW w:w="4157" w:type="dxa"/>
          </w:tcPr>
          <w:p w:rsidR="00066951" w:rsidRPr="009129C2" w:rsidRDefault="00066951" w:rsidP="00066951">
            <w:pPr>
              <w:pStyle w:val="TableText0"/>
            </w:pPr>
            <w:r w:rsidRPr="009129C2">
              <w:t xml:space="preserve">                      End Date</w:t>
            </w:r>
          </w:p>
        </w:tc>
        <w:tc>
          <w:tcPr>
            <w:tcW w:w="5405" w:type="dxa"/>
          </w:tcPr>
          <w:p w:rsidR="00066951" w:rsidRPr="009129C2" w:rsidRDefault="00066951" w:rsidP="00066951">
            <w:pPr>
              <w:pStyle w:val="TableText0"/>
            </w:pPr>
            <w:r w:rsidRPr="009129C2">
              <w:t>Enter the date when smoking ended using the calendar.</w:t>
            </w:r>
          </w:p>
        </w:tc>
      </w:tr>
      <w:tr w:rsidR="00066951" w:rsidRPr="009129C2">
        <w:trPr>
          <w:cantSplit/>
          <w:trHeight w:val="710"/>
        </w:trPr>
        <w:tc>
          <w:tcPr>
            <w:tcW w:w="4157" w:type="dxa"/>
          </w:tcPr>
          <w:p w:rsidR="00066951" w:rsidRPr="009129C2" w:rsidRDefault="00066951" w:rsidP="00066951">
            <w:pPr>
              <w:pStyle w:val="TableText0"/>
            </w:pPr>
            <w:r w:rsidRPr="009129C2">
              <w:t xml:space="preserve">                      Duration In Days</w:t>
            </w:r>
          </w:p>
        </w:tc>
        <w:tc>
          <w:tcPr>
            <w:tcW w:w="5405" w:type="dxa"/>
          </w:tcPr>
          <w:p w:rsidR="00066951" w:rsidRPr="009129C2" w:rsidRDefault="00066951" w:rsidP="00066951">
            <w:pPr>
              <w:pStyle w:val="TableText0"/>
            </w:pPr>
            <w:r w:rsidRPr="009129C2">
              <w:t>Enter the number of days the participant smoked. This field accepts integer values only. If you enter a decimal value, the value is rounded off.</w:t>
            </w:r>
          </w:p>
        </w:tc>
      </w:tr>
      <w:tr w:rsidR="00066951" w:rsidRPr="009129C2">
        <w:trPr>
          <w:cantSplit/>
          <w:trHeight w:val="683"/>
        </w:trPr>
        <w:tc>
          <w:tcPr>
            <w:tcW w:w="4157" w:type="dxa"/>
          </w:tcPr>
          <w:p w:rsidR="00066951" w:rsidRPr="009129C2" w:rsidRDefault="00066951" w:rsidP="00066951">
            <w:pPr>
              <w:pStyle w:val="TableText0"/>
            </w:pPr>
            <w:r w:rsidRPr="009129C2">
              <w:t>Packs Per Day</w:t>
            </w:r>
          </w:p>
        </w:tc>
        <w:tc>
          <w:tcPr>
            <w:tcW w:w="5405" w:type="dxa"/>
          </w:tcPr>
          <w:p w:rsidR="00066951" w:rsidRPr="009129C2" w:rsidRDefault="00066951" w:rsidP="00066951">
            <w:pPr>
              <w:pStyle w:val="TableText0"/>
            </w:pPr>
            <w:r w:rsidRPr="009129C2">
              <w:t>Enter the number of packs of cigarettes consumed in a day. This field accepts integer values only. If you enter a decimal value, the value is rounded off.</w:t>
            </w:r>
          </w:p>
        </w:tc>
      </w:tr>
    </w:tbl>
    <w:p w:rsidR="00066951" w:rsidRPr="009129C2" w:rsidRDefault="00066951" w:rsidP="00066951">
      <w:pPr>
        <w:pStyle w:val="Heading3"/>
      </w:pPr>
      <w:bookmarkStart w:id="598" w:name="_Ref275332752"/>
      <w:bookmarkStart w:id="599" w:name="_Toc288121359"/>
      <w:r w:rsidRPr="009129C2">
        <w:t>Health Examination Annotation</w:t>
      </w:r>
      <w:bookmarkEnd w:id="598"/>
      <w:bookmarkEnd w:id="599"/>
    </w:p>
    <w:p w:rsidR="00066951" w:rsidRPr="009129C2" w:rsidRDefault="00066951" w:rsidP="00066951">
      <w:pPr>
        <w:pStyle w:val="BodyText"/>
      </w:pPr>
      <w:r w:rsidRPr="009129C2">
        <w:t>This annotation covers the participant’s health by providing information on various procedures for making a medical diagnosis.</w:t>
      </w:r>
    </w:p>
    <w:p w:rsidR="00066951" w:rsidRPr="009129C2" w:rsidRDefault="00066951" w:rsidP="00066951">
      <w:pPr>
        <w:pStyle w:val="BodyText"/>
      </w:pPr>
      <w:r w:rsidRPr="009129C2">
        <w:t>The following table lists the attributes Health Examination Annotation</w:t>
      </w:r>
      <w:r w:rsidRPr="009129C2">
        <w:fldChar w:fldCharType="begin"/>
      </w:r>
      <w:r w:rsidRPr="009129C2">
        <w:instrText xml:space="preserve"> XE "Health Examination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Name of Procedure</w:t>
            </w:r>
          </w:p>
        </w:tc>
        <w:tc>
          <w:tcPr>
            <w:tcW w:w="5405" w:type="dxa"/>
          </w:tcPr>
          <w:p w:rsidR="00066951" w:rsidRPr="009129C2" w:rsidRDefault="00066951" w:rsidP="00066951">
            <w:pPr>
              <w:pStyle w:val="TableText0"/>
            </w:pPr>
            <w:r w:rsidRPr="009129C2">
              <w:t>Select the procedure from the drop-down list.</w:t>
            </w:r>
          </w:p>
        </w:tc>
      </w:tr>
      <w:tr w:rsidR="00066951" w:rsidRPr="009129C2">
        <w:trPr>
          <w:cantSplit/>
          <w:trHeight w:val="665"/>
        </w:trPr>
        <w:tc>
          <w:tcPr>
            <w:tcW w:w="4157" w:type="dxa"/>
          </w:tcPr>
          <w:p w:rsidR="00066951" w:rsidRPr="009129C2" w:rsidRDefault="00066951" w:rsidP="00066951">
            <w:pPr>
              <w:pStyle w:val="TableText0"/>
            </w:pPr>
            <w:r w:rsidRPr="009129C2">
              <w:t>Other Procedure</w:t>
            </w:r>
          </w:p>
        </w:tc>
        <w:tc>
          <w:tcPr>
            <w:tcW w:w="5405" w:type="dxa"/>
          </w:tcPr>
          <w:p w:rsidR="00066951" w:rsidRPr="009129C2" w:rsidRDefault="00066951" w:rsidP="00066951">
            <w:pPr>
              <w:pStyle w:val="TableText0"/>
            </w:pPr>
            <w:r w:rsidRPr="009129C2">
              <w:t>Enter the name of procedure if it is not available in the previous attribute’s (Name of Procedure) drop-down list. Data entry in this field is optional.</w:t>
            </w:r>
          </w:p>
        </w:tc>
      </w:tr>
      <w:tr w:rsidR="00066951" w:rsidRPr="009129C2">
        <w:trPr>
          <w:cantSplit/>
          <w:trHeight w:val="395"/>
        </w:trPr>
        <w:tc>
          <w:tcPr>
            <w:tcW w:w="4157" w:type="dxa"/>
          </w:tcPr>
          <w:p w:rsidR="00066951" w:rsidRPr="009129C2" w:rsidRDefault="00066951" w:rsidP="00066951">
            <w:pPr>
              <w:pStyle w:val="TableText0"/>
            </w:pPr>
            <w:r w:rsidRPr="009129C2">
              <w:t xml:space="preserve">Date of Examination          </w:t>
            </w:r>
          </w:p>
        </w:tc>
        <w:tc>
          <w:tcPr>
            <w:tcW w:w="5405" w:type="dxa"/>
          </w:tcPr>
          <w:p w:rsidR="00066951" w:rsidRPr="009129C2" w:rsidRDefault="00066951" w:rsidP="00066951">
            <w:pPr>
              <w:pStyle w:val="TableText0"/>
            </w:pPr>
            <w:r w:rsidRPr="009129C2">
              <w:t>Enter the date the procedure was carried out using the calendar.</w:t>
            </w:r>
          </w:p>
        </w:tc>
      </w:tr>
    </w:tbl>
    <w:p w:rsidR="00066951" w:rsidRPr="009129C2" w:rsidRDefault="00066951" w:rsidP="00066951">
      <w:pPr>
        <w:pStyle w:val="Heading3"/>
      </w:pPr>
      <w:bookmarkStart w:id="600" w:name="_Ref275332757"/>
      <w:bookmarkStart w:id="601" w:name="_Toc288121360"/>
      <w:r w:rsidRPr="009129C2">
        <w:t>New Diagnosis Health Annotation</w:t>
      </w:r>
      <w:bookmarkEnd w:id="600"/>
      <w:bookmarkEnd w:id="601"/>
    </w:p>
    <w:p w:rsidR="00066951" w:rsidRPr="009129C2" w:rsidRDefault="00066951" w:rsidP="00066951">
      <w:pPr>
        <w:pStyle w:val="BodyText"/>
      </w:pPr>
      <w:r w:rsidRPr="009129C2">
        <w:t>This annotation helps you to capture information about any new disease’s diagnosed in a participant.</w:t>
      </w:r>
    </w:p>
    <w:p w:rsidR="00066951" w:rsidRPr="009129C2" w:rsidRDefault="00066951" w:rsidP="00066951">
      <w:pPr>
        <w:pStyle w:val="BodyText"/>
      </w:pPr>
      <w:r w:rsidRPr="009129C2">
        <w:br w:type="page"/>
        <w:t>The following table lists the attributes New Diagnosis Health Annotation</w:t>
      </w:r>
      <w:r w:rsidRPr="009129C2">
        <w:fldChar w:fldCharType="begin"/>
      </w:r>
      <w:r w:rsidRPr="009129C2">
        <w:instrText xml:space="preserve"> XE "New Diagnosis Health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Name of Procedure</w:t>
            </w:r>
          </w:p>
        </w:tc>
        <w:tc>
          <w:tcPr>
            <w:tcW w:w="5405" w:type="dxa"/>
          </w:tcPr>
          <w:p w:rsidR="00066951" w:rsidRPr="009129C2" w:rsidRDefault="00066951" w:rsidP="00066951">
            <w:pPr>
              <w:pStyle w:val="TableText0"/>
            </w:pPr>
            <w:r w:rsidRPr="009129C2">
              <w:t>Select the procedure from the drop-down list.</w:t>
            </w:r>
          </w:p>
        </w:tc>
      </w:tr>
      <w:tr w:rsidR="00066951" w:rsidRPr="009129C2">
        <w:trPr>
          <w:cantSplit/>
          <w:trHeight w:val="665"/>
        </w:trPr>
        <w:tc>
          <w:tcPr>
            <w:tcW w:w="4157" w:type="dxa"/>
          </w:tcPr>
          <w:p w:rsidR="00066951" w:rsidRPr="009129C2" w:rsidRDefault="00066951" w:rsidP="00066951">
            <w:pPr>
              <w:pStyle w:val="TableText0"/>
            </w:pPr>
            <w:r w:rsidRPr="009129C2">
              <w:t>Other Procedure</w:t>
            </w:r>
          </w:p>
        </w:tc>
        <w:tc>
          <w:tcPr>
            <w:tcW w:w="5405" w:type="dxa"/>
          </w:tcPr>
          <w:p w:rsidR="00066951" w:rsidRPr="009129C2" w:rsidRDefault="00066951" w:rsidP="00066951">
            <w:pPr>
              <w:pStyle w:val="TableText0"/>
            </w:pPr>
            <w:r w:rsidRPr="009129C2">
              <w:t>Enter the name of procedure if it is not available in the previous attribute’s (Name of Procedure) drop-down list. Data entry in this field is optional.</w:t>
            </w:r>
          </w:p>
        </w:tc>
      </w:tr>
      <w:tr w:rsidR="00066951" w:rsidRPr="009129C2">
        <w:trPr>
          <w:cantSplit/>
          <w:trHeight w:val="386"/>
        </w:trPr>
        <w:tc>
          <w:tcPr>
            <w:tcW w:w="4157" w:type="dxa"/>
          </w:tcPr>
          <w:p w:rsidR="00066951" w:rsidRPr="009129C2" w:rsidRDefault="00066951" w:rsidP="00066951">
            <w:pPr>
              <w:pStyle w:val="TableText0"/>
            </w:pPr>
            <w:r w:rsidRPr="009129C2">
              <w:t xml:space="preserve">Date of Examination          </w:t>
            </w:r>
          </w:p>
        </w:tc>
        <w:tc>
          <w:tcPr>
            <w:tcW w:w="5405" w:type="dxa"/>
          </w:tcPr>
          <w:p w:rsidR="00066951" w:rsidRPr="009129C2" w:rsidRDefault="00066951" w:rsidP="00066951">
            <w:pPr>
              <w:pStyle w:val="TableText0"/>
            </w:pPr>
            <w:r w:rsidRPr="009129C2">
              <w:t>Enter the date the procedure was carried out using the calendar.</w:t>
            </w:r>
          </w:p>
        </w:tc>
      </w:tr>
    </w:tbl>
    <w:p w:rsidR="00066951" w:rsidRPr="009129C2" w:rsidRDefault="00066951" w:rsidP="00066951">
      <w:pPr>
        <w:pStyle w:val="Heading3"/>
      </w:pPr>
      <w:bookmarkStart w:id="602" w:name="_Ref275332759"/>
      <w:bookmarkStart w:id="603" w:name="_Toc288121361"/>
      <w:r w:rsidRPr="009129C2">
        <w:t>No Evident Disease Health Annotation</w:t>
      </w:r>
      <w:bookmarkEnd w:id="602"/>
      <w:bookmarkEnd w:id="603"/>
    </w:p>
    <w:p w:rsidR="00066951" w:rsidRPr="009129C2" w:rsidRDefault="00066951" w:rsidP="00066951">
      <w:pPr>
        <w:pStyle w:val="BodyText"/>
      </w:pPr>
      <w:r w:rsidRPr="009129C2">
        <w:t>This annotation captures information about the procedures that confirm that the participant has no evident disease.</w:t>
      </w:r>
    </w:p>
    <w:p w:rsidR="00066951" w:rsidRPr="009129C2" w:rsidRDefault="00066951" w:rsidP="00066951">
      <w:pPr>
        <w:pStyle w:val="BodyText"/>
      </w:pPr>
      <w:r w:rsidRPr="009129C2">
        <w:t>The following table lists the attributes No Evident Disease Health Annotation</w:t>
      </w:r>
      <w:r w:rsidRPr="009129C2">
        <w:fldChar w:fldCharType="begin"/>
      </w:r>
      <w:r w:rsidRPr="009129C2">
        <w:instrText xml:space="preserve"> XE "No Evident Disease Health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Name of Procedure</w:t>
            </w:r>
          </w:p>
        </w:tc>
        <w:tc>
          <w:tcPr>
            <w:tcW w:w="5405" w:type="dxa"/>
          </w:tcPr>
          <w:p w:rsidR="00066951" w:rsidRPr="009129C2" w:rsidRDefault="00066951" w:rsidP="00066951">
            <w:pPr>
              <w:pStyle w:val="TableText0"/>
            </w:pPr>
            <w:r w:rsidRPr="009129C2">
              <w:t>Select the procedure from the drop-down list.</w:t>
            </w:r>
          </w:p>
        </w:tc>
      </w:tr>
      <w:tr w:rsidR="00066951" w:rsidRPr="009129C2">
        <w:trPr>
          <w:cantSplit/>
          <w:trHeight w:val="665"/>
        </w:trPr>
        <w:tc>
          <w:tcPr>
            <w:tcW w:w="4157" w:type="dxa"/>
          </w:tcPr>
          <w:p w:rsidR="00066951" w:rsidRPr="009129C2" w:rsidRDefault="00066951" w:rsidP="00066951">
            <w:pPr>
              <w:pStyle w:val="TableText0"/>
            </w:pPr>
            <w:r w:rsidRPr="009129C2">
              <w:t>Other Procedure</w:t>
            </w:r>
          </w:p>
        </w:tc>
        <w:tc>
          <w:tcPr>
            <w:tcW w:w="5405" w:type="dxa"/>
          </w:tcPr>
          <w:p w:rsidR="00066951" w:rsidRPr="009129C2" w:rsidRDefault="00066951" w:rsidP="00066951">
            <w:pPr>
              <w:pStyle w:val="TableText0"/>
            </w:pPr>
            <w:r w:rsidRPr="009129C2">
              <w:t>Enter the name of procedure if it is not available in the previous attribute’s (Name of Procedure) drop-down list. Data entry in this field is optional.</w:t>
            </w:r>
          </w:p>
        </w:tc>
      </w:tr>
      <w:tr w:rsidR="00066951" w:rsidRPr="009129C2">
        <w:trPr>
          <w:cantSplit/>
          <w:trHeight w:val="395"/>
        </w:trPr>
        <w:tc>
          <w:tcPr>
            <w:tcW w:w="4157" w:type="dxa"/>
          </w:tcPr>
          <w:p w:rsidR="00066951" w:rsidRPr="009129C2" w:rsidRDefault="00066951" w:rsidP="00066951">
            <w:pPr>
              <w:pStyle w:val="TableText0"/>
            </w:pPr>
            <w:r w:rsidRPr="009129C2">
              <w:t xml:space="preserve">Date of Examination          </w:t>
            </w:r>
          </w:p>
        </w:tc>
        <w:tc>
          <w:tcPr>
            <w:tcW w:w="5405" w:type="dxa"/>
          </w:tcPr>
          <w:p w:rsidR="00066951" w:rsidRPr="009129C2" w:rsidRDefault="00066951" w:rsidP="00066951">
            <w:pPr>
              <w:pStyle w:val="TableText0"/>
            </w:pPr>
            <w:r w:rsidRPr="009129C2">
              <w:t>Enter the date on which the procedure was carried out using the calendar.</w:t>
            </w:r>
          </w:p>
        </w:tc>
      </w:tr>
    </w:tbl>
    <w:p w:rsidR="00066951" w:rsidRPr="009129C2" w:rsidRDefault="00066951" w:rsidP="00066951">
      <w:pPr>
        <w:pStyle w:val="Heading3"/>
      </w:pPr>
      <w:bookmarkStart w:id="604" w:name="_Ref275332761"/>
      <w:bookmarkStart w:id="605" w:name="_Toc288121362"/>
      <w:r w:rsidRPr="009129C2">
        <w:t>Recurrence Health Examination Annotation</w:t>
      </w:r>
      <w:bookmarkEnd w:id="604"/>
      <w:bookmarkEnd w:id="605"/>
    </w:p>
    <w:p w:rsidR="00066951" w:rsidRPr="009129C2" w:rsidRDefault="00066951" w:rsidP="00066951">
      <w:pPr>
        <w:pStyle w:val="BodyText"/>
      </w:pPr>
      <w:r w:rsidRPr="009129C2">
        <w:t>This annotation captures information about the procedures and diagnoses of the recurrence of a disease diagnosed in the participant earlier.</w:t>
      </w:r>
    </w:p>
    <w:p w:rsidR="00066951" w:rsidRPr="009129C2" w:rsidRDefault="00066951" w:rsidP="00066951">
      <w:pPr>
        <w:pStyle w:val="BodyText"/>
      </w:pPr>
      <w:r w:rsidRPr="009129C2">
        <w:t>The following table lists the attributes Recurrence Health Examination Annotation</w:t>
      </w:r>
      <w:r w:rsidRPr="009129C2">
        <w:fldChar w:fldCharType="begin"/>
      </w:r>
      <w:r w:rsidRPr="009129C2">
        <w:instrText xml:space="preserve"> XE "Recurrence Health Examination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Name of Procedure</w:t>
            </w:r>
          </w:p>
        </w:tc>
        <w:tc>
          <w:tcPr>
            <w:tcW w:w="5405" w:type="dxa"/>
          </w:tcPr>
          <w:p w:rsidR="00066951" w:rsidRPr="009129C2" w:rsidRDefault="00066951" w:rsidP="00066951">
            <w:pPr>
              <w:pStyle w:val="TableText0"/>
            </w:pPr>
            <w:r w:rsidRPr="009129C2">
              <w:t>Select the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Procedure</w:t>
            </w:r>
          </w:p>
        </w:tc>
        <w:tc>
          <w:tcPr>
            <w:tcW w:w="5405" w:type="dxa"/>
          </w:tcPr>
          <w:p w:rsidR="00066951" w:rsidRPr="009129C2" w:rsidRDefault="00066951" w:rsidP="00066951">
            <w:pPr>
              <w:pStyle w:val="TableText0"/>
            </w:pPr>
            <w:r w:rsidRPr="009129C2">
              <w:t>Enter the name of procedure if it is not available in the previous attribute’s (Name of Procedure)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Date of Examination          </w:t>
            </w:r>
          </w:p>
        </w:tc>
        <w:tc>
          <w:tcPr>
            <w:tcW w:w="5405" w:type="dxa"/>
          </w:tcPr>
          <w:p w:rsidR="00066951" w:rsidRPr="009129C2" w:rsidRDefault="00066951" w:rsidP="00066951">
            <w:pPr>
              <w:pStyle w:val="TableText0"/>
            </w:pPr>
            <w:r w:rsidRPr="009129C2">
              <w:t>Enter the date the procedure was carried out using the calendar.</w:t>
            </w:r>
          </w:p>
        </w:tc>
      </w:tr>
      <w:tr w:rsidR="00066951" w:rsidRPr="009129C2">
        <w:trPr>
          <w:cantSplit/>
          <w:trHeight w:val="394"/>
        </w:trPr>
        <w:tc>
          <w:tcPr>
            <w:tcW w:w="4157" w:type="dxa"/>
          </w:tcPr>
          <w:p w:rsidR="00066951" w:rsidRPr="009129C2" w:rsidRDefault="00066951" w:rsidP="00066951">
            <w:pPr>
              <w:pStyle w:val="TableText0"/>
            </w:pPr>
            <w:r w:rsidRPr="009129C2">
              <w:t>Clinical Diagnosis</w:t>
            </w:r>
          </w:p>
        </w:tc>
        <w:tc>
          <w:tcPr>
            <w:tcW w:w="5405" w:type="dxa"/>
          </w:tcPr>
          <w:p w:rsidR="00066951" w:rsidRPr="009129C2" w:rsidRDefault="00066951" w:rsidP="00066951">
            <w:pPr>
              <w:pStyle w:val="TableText0"/>
            </w:pPr>
            <w:r w:rsidRPr="009129C2">
              <w:t>Select the appropriate Clinical Diagnosis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Clinical Diagnosis</w:t>
            </w:r>
          </w:p>
        </w:tc>
        <w:tc>
          <w:tcPr>
            <w:tcW w:w="5405" w:type="dxa"/>
          </w:tcPr>
          <w:p w:rsidR="00066951" w:rsidRPr="009129C2" w:rsidRDefault="00066951" w:rsidP="00066951">
            <w:pPr>
              <w:pStyle w:val="TableText0"/>
            </w:pPr>
            <w:r w:rsidRPr="009129C2">
              <w:t>Enter the clinical diagnosis value if it is not available in the previous attribute’s (Clinical Diagnosis) drop-down list. Data entry in this field is optional.</w:t>
            </w:r>
          </w:p>
        </w:tc>
      </w:tr>
    </w:tbl>
    <w:p w:rsidR="00066951" w:rsidRPr="009129C2" w:rsidRDefault="00066951" w:rsidP="00066951">
      <w:pPr>
        <w:pStyle w:val="Heading3"/>
      </w:pPr>
      <w:bookmarkStart w:id="606" w:name="_Ref275332762"/>
      <w:bookmarkStart w:id="607" w:name="_Toc288121363"/>
      <w:r w:rsidRPr="009129C2">
        <w:t>Local Recurrence Health Examination Annotation</w:t>
      </w:r>
      <w:bookmarkEnd w:id="606"/>
      <w:bookmarkEnd w:id="607"/>
    </w:p>
    <w:p w:rsidR="00066951" w:rsidRPr="009129C2" w:rsidRDefault="00066951" w:rsidP="00066951">
      <w:pPr>
        <w:pStyle w:val="BodyText"/>
      </w:pPr>
      <w:r w:rsidRPr="009129C2">
        <w:t>This annotation captures information about the procedures used to diagnose recurrence of a disease diagnosed in the participant within the local anatomic site (same site where the disease was diagnosed earlier) in the body.</w:t>
      </w:r>
    </w:p>
    <w:p w:rsidR="00066951" w:rsidRPr="009129C2" w:rsidRDefault="00066951" w:rsidP="00066951">
      <w:pPr>
        <w:pStyle w:val="BodyText"/>
      </w:pPr>
      <w:r w:rsidRPr="009129C2">
        <w:br w:type="page"/>
        <w:t>The following table lists the attributes Local Recurrence Health Examination Annotation</w:t>
      </w:r>
      <w:r w:rsidRPr="009129C2">
        <w:fldChar w:fldCharType="begin"/>
      </w:r>
      <w:r w:rsidRPr="009129C2">
        <w:instrText xml:space="preserve"> XE "Local Recurrence Health Examination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Name of Procedure</w:t>
            </w:r>
          </w:p>
        </w:tc>
        <w:tc>
          <w:tcPr>
            <w:tcW w:w="5405" w:type="dxa"/>
          </w:tcPr>
          <w:p w:rsidR="00066951" w:rsidRPr="009129C2" w:rsidRDefault="00066951" w:rsidP="00066951">
            <w:pPr>
              <w:pStyle w:val="TableText0"/>
            </w:pPr>
            <w:r w:rsidRPr="009129C2">
              <w:t>Select the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Procedure</w:t>
            </w:r>
          </w:p>
        </w:tc>
        <w:tc>
          <w:tcPr>
            <w:tcW w:w="5405" w:type="dxa"/>
          </w:tcPr>
          <w:p w:rsidR="00066951" w:rsidRPr="009129C2" w:rsidRDefault="00066951" w:rsidP="00066951">
            <w:pPr>
              <w:pStyle w:val="TableText0"/>
            </w:pPr>
            <w:r w:rsidRPr="009129C2">
              <w:t>Enter the name of procedure if it is not available in the previous attribute’s (Name of Procedure)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Date of Examination          </w:t>
            </w:r>
          </w:p>
        </w:tc>
        <w:tc>
          <w:tcPr>
            <w:tcW w:w="5405" w:type="dxa"/>
          </w:tcPr>
          <w:p w:rsidR="00066951" w:rsidRPr="009129C2" w:rsidRDefault="00066951" w:rsidP="00066951">
            <w:pPr>
              <w:pStyle w:val="TableText0"/>
            </w:pPr>
            <w:r w:rsidRPr="009129C2">
              <w:t>Enter the date the procedure was carried out using the calendar.</w:t>
            </w:r>
          </w:p>
        </w:tc>
      </w:tr>
      <w:tr w:rsidR="00066951" w:rsidRPr="009129C2">
        <w:trPr>
          <w:cantSplit/>
          <w:trHeight w:val="394"/>
        </w:trPr>
        <w:tc>
          <w:tcPr>
            <w:tcW w:w="4157" w:type="dxa"/>
          </w:tcPr>
          <w:p w:rsidR="00066951" w:rsidRPr="009129C2" w:rsidRDefault="00066951" w:rsidP="00066951">
            <w:pPr>
              <w:pStyle w:val="TableText0"/>
            </w:pPr>
            <w:r w:rsidRPr="009129C2">
              <w:t>Clinical Diagnosis</w:t>
            </w:r>
          </w:p>
        </w:tc>
        <w:tc>
          <w:tcPr>
            <w:tcW w:w="5405" w:type="dxa"/>
          </w:tcPr>
          <w:p w:rsidR="00066951" w:rsidRPr="009129C2" w:rsidRDefault="00066951" w:rsidP="00066951">
            <w:pPr>
              <w:pStyle w:val="TableText0"/>
            </w:pPr>
            <w:r w:rsidRPr="009129C2">
              <w:t>Select the appropriate Clinical Diagnosis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Clinical Diagnosis</w:t>
            </w:r>
          </w:p>
        </w:tc>
        <w:tc>
          <w:tcPr>
            <w:tcW w:w="5405" w:type="dxa"/>
          </w:tcPr>
          <w:p w:rsidR="00066951" w:rsidRPr="009129C2" w:rsidRDefault="00066951" w:rsidP="00066951">
            <w:pPr>
              <w:pStyle w:val="TableText0"/>
            </w:pPr>
            <w:r w:rsidRPr="009129C2">
              <w:t>Enter the clinical diagnosis value if it is not available in the previous attribute’s (Clinical Diagnosis) drop-down list. Data entry in this field is optional.</w:t>
            </w:r>
          </w:p>
        </w:tc>
      </w:tr>
    </w:tbl>
    <w:p w:rsidR="00066951" w:rsidRPr="009129C2" w:rsidRDefault="00066951" w:rsidP="00066951">
      <w:pPr>
        <w:pStyle w:val="Heading3"/>
      </w:pPr>
      <w:bookmarkStart w:id="608" w:name="_Ref275332764"/>
      <w:bookmarkStart w:id="609" w:name="_Toc288121364"/>
      <w:r w:rsidRPr="009129C2">
        <w:t>Distant Recurrence Health Examination Annotation</w:t>
      </w:r>
      <w:bookmarkEnd w:id="608"/>
      <w:bookmarkEnd w:id="609"/>
    </w:p>
    <w:p w:rsidR="00066951" w:rsidRPr="009129C2" w:rsidRDefault="00066951" w:rsidP="00066951">
      <w:pPr>
        <w:pStyle w:val="BodyText"/>
      </w:pPr>
      <w:r w:rsidRPr="009129C2">
        <w:t>This annotation captures information about the procedures used to diagnose recurrence of a disease diagnosed in the participant at a distant anatomic site (site other than where the disease was diagnosed earlier) in the body.</w:t>
      </w:r>
    </w:p>
    <w:p w:rsidR="00066951" w:rsidRPr="009129C2" w:rsidRDefault="00066951" w:rsidP="00066951">
      <w:pPr>
        <w:pStyle w:val="BodyText"/>
      </w:pPr>
      <w:r w:rsidRPr="009129C2">
        <w:t>The following table lists the attributes Distant Recurrence Health Examination Annotation</w:t>
      </w:r>
      <w:r w:rsidRPr="009129C2">
        <w:fldChar w:fldCharType="begin"/>
      </w:r>
      <w:r w:rsidRPr="009129C2">
        <w:instrText xml:space="preserve"> XE "Distant Recurrence Health Examination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Name of Procedure</w:t>
            </w:r>
          </w:p>
        </w:tc>
        <w:tc>
          <w:tcPr>
            <w:tcW w:w="5405" w:type="dxa"/>
          </w:tcPr>
          <w:p w:rsidR="00066951" w:rsidRPr="009129C2" w:rsidRDefault="00066951" w:rsidP="00066951">
            <w:pPr>
              <w:pStyle w:val="TableText0"/>
            </w:pPr>
            <w:r w:rsidRPr="009129C2">
              <w:t>Select the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Procedure</w:t>
            </w:r>
          </w:p>
        </w:tc>
        <w:tc>
          <w:tcPr>
            <w:tcW w:w="5405" w:type="dxa"/>
          </w:tcPr>
          <w:p w:rsidR="00066951" w:rsidRPr="009129C2" w:rsidRDefault="00066951" w:rsidP="00066951">
            <w:pPr>
              <w:pStyle w:val="TableText0"/>
            </w:pPr>
            <w:r w:rsidRPr="009129C2">
              <w:t>Enter the name of procedure if it is not available in the previous attribute’s (Name of Procedure)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Date of Examination</w:t>
            </w:r>
          </w:p>
        </w:tc>
        <w:tc>
          <w:tcPr>
            <w:tcW w:w="5405" w:type="dxa"/>
          </w:tcPr>
          <w:p w:rsidR="00066951" w:rsidRPr="009129C2" w:rsidRDefault="00066951" w:rsidP="00066951">
            <w:pPr>
              <w:pStyle w:val="TableText0"/>
            </w:pPr>
            <w:r w:rsidRPr="009129C2">
              <w:t>Enter the date the procedure was carried out using the calendar.</w:t>
            </w:r>
          </w:p>
        </w:tc>
      </w:tr>
      <w:tr w:rsidR="00066951" w:rsidRPr="009129C2">
        <w:trPr>
          <w:cantSplit/>
          <w:trHeight w:val="394"/>
        </w:trPr>
        <w:tc>
          <w:tcPr>
            <w:tcW w:w="4157" w:type="dxa"/>
          </w:tcPr>
          <w:p w:rsidR="00066951" w:rsidRPr="009129C2" w:rsidRDefault="00066951" w:rsidP="00066951">
            <w:pPr>
              <w:pStyle w:val="TableText0"/>
            </w:pPr>
            <w:r w:rsidRPr="009129C2">
              <w:t>Clinical Diagnosis</w:t>
            </w:r>
          </w:p>
        </w:tc>
        <w:tc>
          <w:tcPr>
            <w:tcW w:w="5405" w:type="dxa"/>
          </w:tcPr>
          <w:p w:rsidR="00066951" w:rsidRPr="009129C2" w:rsidRDefault="00066951" w:rsidP="00066951">
            <w:pPr>
              <w:pStyle w:val="TableText0"/>
            </w:pPr>
            <w:r w:rsidRPr="009129C2">
              <w:t>Select the appropriate Clinical Diagnosis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Clinical Diagnosis</w:t>
            </w:r>
          </w:p>
        </w:tc>
        <w:tc>
          <w:tcPr>
            <w:tcW w:w="5405" w:type="dxa"/>
          </w:tcPr>
          <w:p w:rsidR="00066951" w:rsidRPr="009129C2" w:rsidRDefault="00066951" w:rsidP="00066951">
            <w:pPr>
              <w:pStyle w:val="TableText0"/>
            </w:pPr>
            <w:r w:rsidRPr="009129C2">
              <w:t>Enter the clinical diagnosis value if it is not available in the previous attribute’s (Clinical Diagnosis)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Tissue Site</w:t>
            </w:r>
          </w:p>
        </w:tc>
        <w:tc>
          <w:tcPr>
            <w:tcW w:w="5405" w:type="dxa"/>
          </w:tcPr>
          <w:p w:rsidR="00066951" w:rsidRPr="009129C2" w:rsidRDefault="00066951" w:rsidP="00066951">
            <w:pPr>
              <w:pStyle w:val="TableText0"/>
            </w:pPr>
            <w:r w:rsidRPr="009129C2">
              <w:t>Select the Tissue Site where the disease spread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in this field is optional.</w:t>
            </w:r>
          </w:p>
        </w:tc>
      </w:tr>
    </w:tbl>
    <w:p w:rsidR="00066951" w:rsidRPr="009129C2" w:rsidRDefault="00066951" w:rsidP="00066951">
      <w:pPr>
        <w:pStyle w:val="Heading2"/>
      </w:pPr>
      <w:bookmarkStart w:id="610" w:name="_Ref275332539"/>
      <w:bookmarkStart w:id="611" w:name="_Ref275332540"/>
      <w:bookmarkStart w:id="612" w:name="_Toc288121365"/>
      <w:r w:rsidRPr="009129C2">
        <w:t>Pathology-Specimen Collection Group Clinical Annotation</w:t>
      </w:r>
      <w:bookmarkEnd w:id="610"/>
      <w:bookmarkEnd w:id="611"/>
      <w:bookmarkEnd w:id="612"/>
    </w:p>
    <w:p w:rsidR="00066951" w:rsidRPr="009129C2" w:rsidRDefault="00066951" w:rsidP="00066951">
      <w:pPr>
        <w:pStyle w:val="BodyText"/>
      </w:pPr>
      <w:r w:rsidRPr="009129C2">
        <w:t>This section outlines the following annotations found under Specimen Collection Group:</w:t>
      </w:r>
    </w:p>
    <w:p w:rsidR="00066951" w:rsidRPr="009129C2" w:rsidRDefault="00066951" w:rsidP="00066951">
      <w:pPr>
        <w:pStyle w:val="ListBullet"/>
        <w:rPr>
          <w:rStyle w:val="Emphasis"/>
        </w:rPr>
      </w:pPr>
      <w:fldSimple w:instr=" REF _Ref275332901 \h  \* MERGEFORMAT ">
        <w:r w:rsidR="00327542" w:rsidRPr="00327542">
          <w:rPr>
            <w:rStyle w:val="Emphasis"/>
          </w:rPr>
          <w:t>Base Solid Tissue Pathology Annotation</w:t>
        </w:r>
      </w:fldSimple>
    </w:p>
    <w:p w:rsidR="00066951" w:rsidRPr="009129C2" w:rsidRDefault="00066951" w:rsidP="00066951">
      <w:pPr>
        <w:pStyle w:val="ListBullet"/>
        <w:rPr>
          <w:rStyle w:val="Emphasis"/>
        </w:rPr>
      </w:pPr>
      <w:fldSimple w:instr=" REF _Ref275332903 \h  \* MERGEFORMAT ">
        <w:r w:rsidR="00327542" w:rsidRPr="00327542">
          <w:rPr>
            <w:rStyle w:val="Emphasis"/>
          </w:rPr>
          <w:t>Base Hematology Tissue Pathology Annotation</w:t>
        </w:r>
      </w:fldSimple>
    </w:p>
    <w:p w:rsidR="00066951" w:rsidRPr="009129C2" w:rsidRDefault="00066951" w:rsidP="00066951">
      <w:pPr>
        <w:pStyle w:val="ListBullet"/>
        <w:rPr>
          <w:rStyle w:val="Emphasis"/>
        </w:rPr>
      </w:pPr>
      <w:fldSimple w:instr=" REF _Ref275332905 \h  \* MERGEFORMAT ">
        <w:r w:rsidR="00327542" w:rsidRPr="00327542">
          <w:rPr>
            <w:rStyle w:val="Emphasis"/>
          </w:rPr>
          <w:t>Radical Prostatectomy Pathology Annotation</w:t>
        </w:r>
      </w:fldSimple>
    </w:p>
    <w:p w:rsidR="00066951" w:rsidRPr="009129C2" w:rsidRDefault="00066951" w:rsidP="00066951">
      <w:pPr>
        <w:pStyle w:val="ListBullet"/>
        <w:rPr>
          <w:rStyle w:val="Emphasis"/>
        </w:rPr>
      </w:pPr>
      <w:fldSimple w:instr=" REF _Ref275332907 \h  \* MERGEFORMAT ">
        <w:r w:rsidR="00327542" w:rsidRPr="00327542">
          <w:rPr>
            <w:rStyle w:val="Emphasis"/>
          </w:rPr>
          <w:t>Needle Biopsy Prostate Pathology Annotation</w:t>
        </w:r>
      </w:fldSimple>
    </w:p>
    <w:p w:rsidR="00066951" w:rsidRPr="009129C2" w:rsidRDefault="00066951" w:rsidP="00066951">
      <w:pPr>
        <w:pStyle w:val="ListBullet"/>
        <w:rPr>
          <w:rStyle w:val="Emphasis"/>
        </w:rPr>
      </w:pPr>
      <w:fldSimple w:instr=" REF _Ref275332908 \h  \* MERGEFORMAT ">
        <w:r w:rsidR="00327542" w:rsidRPr="00327542">
          <w:rPr>
            <w:rStyle w:val="Emphasis"/>
          </w:rPr>
          <w:t>Retropubic Enucleation Pathology Annotation</w:t>
        </w:r>
      </w:fldSimple>
    </w:p>
    <w:p w:rsidR="00066951" w:rsidRPr="009129C2" w:rsidRDefault="00066951" w:rsidP="00066951">
      <w:pPr>
        <w:pStyle w:val="ListBullet"/>
        <w:rPr>
          <w:rStyle w:val="Emphasis"/>
        </w:rPr>
      </w:pPr>
      <w:fldSimple w:instr=" REF _Ref275332912 \h  \* MERGEFORMAT ">
        <w:r w:rsidR="00327542" w:rsidRPr="00327542">
          <w:rPr>
            <w:rStyle w:val="Emphasis"/>
          </w:rPr>
          <w:t>Transurethral Prostatic Resection Pathology Annotation</w:t>
        </w:r>
      </w:fldSimple>
    </w:p>
    <w:p w:rsidR="00066951" w:rsidRPr="009129C2" w:rsidRDefault="00066951" w:rsidP="00066951">
      <w:pPr>
        <w:pStyle w:val="ListBullet"/>
        <w:rPr>
          <w:rStyle w:val="Emphasis"/>
        </w:rPr>
      </w:pPr>
      <w:fldSimple w:instr=" REF _Ref275332915 \h  \* MERGEFORMAT ">
        <w:r w:rsidR="00327542" w:rsidRPr="00327542">
          <w:rPr>
            <w:rStyle w:val="Emphasis"/>
          </w:rPr>
          <w:t>Pancreas Pathology Annotation</w:t>
        </w:r>
      </w:fldSimple>
    </w:p>
    <w:p w:rsidR="00066951" w:rsidRPr="009129C2" w:rsidRDefault="00066951" w:rsidP="00066951">
      <w:pPr>
        <w:pStyle w:val="ListBullet"/>
        <w:rPr>
          <w:rStyle w:val="Emphasis"/>
        </w:rPr>
      </w:pPr>
      <w:fldSimple w:instr=" REF _Ref275332917 \h  \* MERGEFORMAT ">
        <w:r w:rsidR="00327542" w:rsidRPr="00327542">
          <w:rPr>
            <w:rStyle w:val="Emphasis"/>
          </w:rPr>
          <w:t>Lung Biopsy Pathology Annotation</w:t>
        </w:r>
      </w:fldSimple>
    </w:p>
    <w:p w:rsidR="00066951" w:rsidRPr="009129C2" w:rsidRDefault="00066951" w:rsidP="00066951">
      <w:pPr>
        <w:pStyle w:val="ListBullet"/>
        <w:rPr>
          <w:rStyle w:val="Emphasis"/>
        </w:rPr>
      </w:pPr>
      <w:fldSimple w:instr=" REF _Ref275332918 \h  \* MERGEFORMAT ">
        <w:r w:rsidR="00327542" w:rsidRPr="00327542">
          <w:rPr>
            <w:rStyle w:val="Emphasis"/>
          </w:rPr>
          <w:t>Lung Resection Based Pathology Annotation</w:t>
        </w:r>
      </w:fldSimple>
    </w:p>
    <w:p w:rsidR="00066951" w:rsidRPr="009129C2" w:rsidRDefault="00066951" w:rsidP="00066951">
      <w:pPr>
        <w:pStyle w:val="ListBullet"/>
        <w:rPr>
          <w:rStyle w:val="Emphasis"/>
        </w:rPr>
      </w:pPr>
      <w:fldSimple w:instr=" REF _Ref275332920 \h  \* MERGEFORMAT ">
        <w:r w:rsidR="00327542" w:rsidRPr="00327542">
          <w:rPr>
            <w:rStyle w:val="Emphasis"/>
          </w:rPr>
          <w:t>Kidney Biopsy Based Pathology Annotation</w:t>
        </w:r>
      </w:fldSimple>
    </w:p>
    <w:p w:rsidR="00066951" w:rsidRPr="009129C2" w:rsidRDefault="00066951" w:rsidP="00066951">
      <w:pPr>
        <w:pStyle w:val="ListBullet"/>
        <w:rPr>
          <w:rStyle w:val="Emphasis"/>
        </w:rPr>
      </w:pPr>
      <w:fldSimple w:instr=" REF _Ref275332921 \h  \* MERGEFORMAT ">
        <w:r w:rsidR="00327542" w:rsidRPr="00327542">
          <w:rPr>
            <w:rStyle w:val="Emphasis"/>
          </w:rPr>
          <w:t>Kidney Nephrectomy Pathology Annotation</w:t>
        </w:r>
      </w:fldSimple>
    </w:p>
    <w:p w:rsidR="00066951" w:rsidRPr="009129C2" w:rsidRDefault="00066951" w:rsidP="00066951">
      <w:pPr>
        <w:pStyle w:val="ListBullet"/>
        <w:rPr>
          <w:rStyle w:val="Emphasis"/>
        </w:rPr>
      </w:pPr>
      <w:fldSimple w:instr=" REF _Ref275332922 \h  \* MERGEFORMAT ">
        <w:r w:rsidR="00327542" w:rsidRPr="00327542">
          <w:rPr>
            <w:rStyle w:val="Emphasis"/>
          </w:rPr>
          <w:t>Melanoma Pathology Annotation</w:t>
        </w:r>
      </w:fldSimple>
    </w:p>
    <w:p w:rsidR="00066951" w:rsidRPr="009129C2" w:rsidRDefault="00066951" w:rsidP="00066951">
      <w:pPr>
        <w:pStyle w:val="ListBullet"/>
        <w:rPr>
          <w:rStyle w:val="Emphasis"/>
        </w:rPr>
      </w:pPr>
      <w:fldSimple w:instr=" REF _Ref275332928 \h  \* MERGEFORMAT ">
        <w:r w:rsidR="00327542" w:rsidRPr="00327542">
          <w:rPr>
            <w:rStyle w:val="Emphasis"/>
          </w:rPr>
          <w:t>CNS Pathology Annotation</w:t>
        </w:r>
      </w:fldSimple>
    </w:p>
    <w:p w:rsidR="00066951" w:rsidRPr="009129C2" w:rsidRDefault="00066951" w:rsidP="00066951">
      <w:pPr>
        <w:pStyle w:val="ListBullet"/>
        <w:rPr>
          <w:rStyle w:val="Emphasis"/>
        </w:rPr>
      </w:pPr>
      <w:fldSimple w:instr=" REF _Ref275332932 \h  \* MERGEFORMAT ">
        <w:r w:rsidR="00327542" w:rsidRPr="00327542">
          <w:rPr>
            <w:rStyle w:val="Emphasis"/>
          </w:rPr>
          <w:t>Breast Pathology Annotation</w:t>
        </w:r>
      </w:fldSimple>
    </w:p>
    <w:p w:rsidR="00066951" w:rsidRPr="009129C2" w:rsidRDefault="00066951" w:rsidP="00066951">
      <w:pPr>
        <w:pStyle w:val="ListBullet"/>
        <w:rPr>
          <w:rStyle w:val="Emphasis"/>
        </w:rPr>
      </w:pPr>
      <w:fldSimple w:instr=" REF _Ref275332937 \h  \* MERGEFORMAT ">
        <w:r w:rsidR="00327542" w:rsidRPr="00327542">
          <w:rPr>
            <w:rStyle w:val="Emphasis"/>
          </w:rPr>
          <w:t>Local Excision Baseds Pathology Annotation</w:t>
        </w:r>
      </w:fldSimple>
    </w:p>
    <w:p w:rsidR="00066951" w:rsidRPr="009129C2" w:rsidRDefault="00066951" w:rsidP="00066951">
      <w:pPr>
        <w:pStyle w:val="ListBullet"/>
        <w:rPr>
          <w:rStyle w:val="Emphasis"/>
        </w:rPr>
      </w:pPr>
      <w:fldSimple w:instr=" REF _Ref275332940 \h  \* MERGEFORMAT ">
        <w:r w:rsidR="00327542" w:rsidRPr="00327542">
          <w:rPr>
            <w:rStyle w:val="Emphasis"/>
          </w:rPr>
          <w:t>Excisional Biopsy Based Colorectal Pathology Annotation</w:t>
        </w:r>
      </w:fldSimple>
    </w:p>
    <w:p w:rsidR="00066951" w:rsidRPr="009129C2" w:rsidRDefault="00066951" w:rsidP="00066951">
      <w:pPr>
        <w:pStyle w:val="ListBullet"/>
        <w:rPr>
          <w:rStyle w:val="Emphasis"/>
        </w:rPr>
      </w:pPr>
      <w:fldSimple w:instr=" REF _Ref275332942 \h  \* MERGEFORMAT ">
        <w:r w:rsidR="00327542" w:rsidRPr="00327542">
          <w:rPr>
            <w:rStyle w:val="Emphasis"/>
          </w:rPr>
          <w:t>Resection Based Colorectal Pathology Annotation</w:t>
        </w:r>
      </w:fldSimple>
    </w:p>
    <w:p w:rsidR="00066951" w:rsidRPr="009129C2" w:rsidRDefault="00066951" w:rsidP="00066951">
      <w:pPr>
        <w:pStyle w:val="Heading3"/>
      </w:pPr>
      <w:bookmarkStart w:id="613" w:name="_Ref275332901"/>
      <w:bookmarkStart w:id="614" w:name="_Toc288121366"/>
      <w:r w:rsidRPr="009129C2">
        <w:t>Base Solid Tissue Pathology Annotation</w:t>
      </w:r>
      <w:bookmarkEnd w:id="613"/>
      <w:bookmarkEnd w:id="614"/>
    </w:p>
    <w:p w:rsidR="00066951" w:rsidRPr="009129C2" w:rsidRDefault="00066951" w:rsidP="00066951">
      <w:pPr>
        <w:pStyle w:val="BodyText"/>
      </w:pPr>
      <w:r w:rsidRPr="009129C2">
        <w:t>This generic annotation captures the pathological details about a group of specimens collected from any organ in the body by a particular procedure.</w:t>
      </w:r>
    </w:p>
    <w:p w:rsidR="00066951" w:rsidRPr="009129C2" w:rsidRDefault="00066951" w:rsidP="00066951">
      <w:pPr>
        <w:pStyle w:val="BodyText"/>
      </w:pPr>
      <w:r w:rsidRPr="009129C2">
        <w:t>The following table lists the attributes Base Solid Tissue Pathology Annotation</w:t>
      </w:r>
      <w:r w:rsidRPr="009129C2">
        <w:fldChar w:fldCharType="begin"/>
      </w:r>
      <w:r w:rsidRPr="009129C2">
        <w:instrText xml:space="preserve"> XE "Base Solid Tissue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Enter the name of Other Specimen Procedure if it is not available in the previous attribute’s (Specimen Procedure)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575"/>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it is not available in the previous attribute’s (Grading System Name)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found.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found.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bl>
    <w:p w:rsidR="00066951" w:rsidRPr="009129C2" w:rsidRDefault="00066951" w:rsidP="00066951">
      <w:pPr>
        <w:pStyle w:val="Heading3"/>
      </w:pPr>
      <w:bookmarkStart w:id="615" w:name="_Ref275332903"/>
      <w:bookmarkStart w:id="616" w:name="_Toc288121367"/>
      <w:r w:rsidRPr="009129C2">
        <w:t>Base Hematology Tissue Pathology Annotation</w:t>
      </w:r>
      <w:bookmarkEnd w:id="615"/>
      <w:bookmarkEnd w:id="616"/>
    </w:p>
    <w:p w:rsidR="00066951" w:rsidRPr="009129C2" w:rsidRDefault="00066951" w:rsidP="00066951">
      <w:pPr>
        <w:pStyle w:val="BodyText"/>
      </w:pPr>
      <w:r w:rsidRPr="009129C2">
        <w:t>This annotation captures the pathological details about a group of specimens collected from blood by a particular procedure.</w:t>
      </w:r>
    </w:p>
    <w:p w:rsidR="00066951" w:rsidRPr="009129C2" w:rsidRDefault="00066951" w:rsidP="00066951">
      <w:pPr>
        <w:pStyle w:val="BodyText"/>
      </w:pPr>
      <w:r w:rsidRPr="009129C2">
        <w:t>The following table lists the attributes for Base Hematology Tissue Pathology Annotation</w:t>
      </w:r>
      <w:r w:rsidRPr="009129C2">
        <w:fldChar w:fldCharType="begin"/>
      </w:r>
      <w:r w:rsidRPr="009129C2">
        <w:instrText xml:space="preserve"> XE "Base Hematology Tissue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Enter the name of Other Specimen Procedure if it is not available in the previous attribute’s (Specimen Procedure)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Biopsy or Aspirate Site</w:t>
            </w:r>
          </w:p>
        </w:tc>
        <w:tc>
          <w:tcPr>
            <w:tcW w:w="5405" w:type="dxa"/>
          </w:tcPr>
          <w:p w:rsidR="00066951" w:rsidRPr="009129C2" w:rsidRDefault="00066951" w:rsidP="00066951">
            <w:pPr>
              <w:pStyle w:val="TableText0"/>
            </w:pPr>
            <w:r w:rsidRPr="009129C2">
              <w:t>Select appropriate biopsy or aspirate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Other Biopsy or Aspirate Site  </w:t>
            </w:r>
          </w:p>
        </w:tc>
        <w:tc>
          <w:tcPr>
            <w:tcW w:w="5405" w:type="dxa"/>
          </w:tcPr>
          <w:p w:rsidR="00066951" w:rsidRPr="009129C2" w:rsidRDefault="00066951" w:rsidP="00066951">
            <w:pPr>
              <w:pStyle w:val="TableText0"/>
            </w:pPr>
            <w:r w:rsidRPr="009129C2">
              <w:t>Enter the name of Other Biopsy Or Aspirate Site if it is not available in the previous attributes (Biopsy or Aspirate Site)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Adequacy of Specimen</w:t>
            </w:r>
          </w:p>
        </w:tc>
        <w:tc>
          <w:tcPr>
            <w:tcW w:w="5405" w:type="dxa"/>
          </w:tcPr>
          <w:p w:rsidR="00066951" w:rsidRPr="009129C2" w:rsidRDefault="00066951" w:rsidP="00066951">
            <w:pPr>
              <w:pStyle w:val="TableText0"/>
            </w:pPr>
            <w:r w:rsidRPr="009129C2">
              <w:t>Select the radio button for the appropriate value for Adequacy of Specimen.</w:t>
            </w:r>
          </w:p>
        </w:tc>
      </w:tr>
      <w:tr w:rsidR="00066951" w:rsidRPr="009129C2">
        <w:trPr>
          <w:cantSplit/>
          <w:trHeight w:val="394"/>
        </w:trPr>
        <w:tc>
          <w:tcPr>
            <w:tcW w:w="4157" w:type="dxa"/>
          </w:tcPr>
          <w:p w:rsidR="00066951" w:rsidRPr="009129C2" w:rsidRDefault="00066951" w:rsidP="00066951">
            <w:pPr>
              <w:pStyle w:val="TableText0"/>
            </w:pPr>
            <w:r w:rsidRPr="009129C2">
              <w:t>Cytogenetics</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Status</w:t>
            </w:r>
          </w:p>
        </w:tc>
        <w:tc>
          <w:tcPr>
            <w:tcW w:w="5405" w:type="dxa"/>
          </w:tcPr>
          <w:p w:rsidR="00066951" w:rsidRPr="009129C2" w:rsidRDefault="00066951" w:rsidP="00066951">
            <w:pPr>
              <w:pStyle w:val="TableText0"/>
            </w:pPr>
            <w:r w:rsidRPr="009129C2">
              <w:t>Select the radio button for the appropriate value for Cytogenetic study status.</w:t>
            </w:r>
          </w:p>
        </w:tc>
      </w:tr>
      <w:tr w:rsidR="00066951" w:rsidRPr="009129C2">
        <w:trPr>
          <w:cantSplit/>
          <w:trHeight w:val="394"/>
        </w:trPr>
        <w:tc>
          <w:tcPr>
            <w:tcW w:w="4157" w:type="dxa"/>
          </w:tcPr>
          <w:p w:rsidR="00066951" w:rsidRPr="009129C2" w:rsidRDefault="00066951" w:rsidP="00066951">
            <w:pPr>
              <w:pStyle w:val="TableText0"/>
            </w:pPr>
            <w:r w:rsidRPr="009129C2">
              <w:t xml:space="preserve">            Result</w:t>
            </w:r>
          </w:p>
        </w:tc>
        <w:tc>
          <w:tcPr>
            <w:tcW w:w="5405" w:type="dxa"/>
          </w:tcPr>
          <w:p w:rsidR="00066951" w:rsidRPr="009129C2" w:rsidRDefault="00066951" w:rsidP="00066951">
            <w:pPr>
              <w:pStyle w:val="TableText0"/>
            </w:pPr>
            <w:r w:rsidRPr="009129C2">
              <w:t>Enter the result of the Cytogenetic study in the edit box.</w:t>
            </w:r>
          </w:p>
        </w:tc>
      </w:tr>
      <w:tr w:rsidR="00066951" w:rsidRPr="009129C2">
        <w:trPr>
          <w:cantSplit/>
          <w:trHeight w:val="394"/>
        </w:trPr>
        <w:tc>
          <w:tcPr>
            <w:tcW w:w="4157" w:type="dxa"/>
          </w:tcPr>
          <w:p w:rsidR="00066951" w:rsidRPr="009129C2" w:rsidRDefault="00066951" w:rsidP="00066951">
            <w:pPr>
              <w:pStyle w:val="TableText0"/>
            </w:pPr>
            <w:r w:rsidRPr="009129C2">
              <w:t>Immuno Phenotyping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Status</w:t>
            </w:r>
          </w:p>
        </w:tc>
        <w:tc>
          <w:tcPr>
            <w:tcW w:w="5405" w:type="dxa"/>
          </w:tcPr>
          <w:p w:rsidR="00066951" w:rsidRPr="009129C2" w:rsidRDefault="00066951" w:rsidP="00066951">
            <w:pPr>
              <w:pStyle w:val="TableText0"/>
            </w:pPr>
            <w:r w:rsidRPr="009129C2">
              <w:t>Select the radio button for the appropriate value for Immuno Phenotyping analysis status.</w:t>
            </w:r>
          </w:p>
        </w:tc>
      </w:tr>
      <w:tr w:rsidR="00066951" w:rsidRPr="009129C2">
        <w:trPr>
          <w:cantSplit/>
          <w:trHeight w:val="394"/>
        </w:trPr>
        <w:tc>
          <w:tcPr>
            <w:tcW w:w="4157" w:type="dxa"/>
          </w:tcPr>
          <w:p w:rsidR="00066951" w:rsidRPr="009129C2" w:rsidRDefault="00066951" w:rsidP="00066951">
            <w:pPr>
              <w:pStyle w:val="TableText0"/>
            </w:pPr>
            <w:r w:rsidRPr="009129C2">
              <w:t xml:space="preserve">            Method Used</w:t>
            </w:r>
          </w:p>
        </w:tc>
        <w:tc>
          <w:tcPr>
            <w:tcW w:w="5405" w:type="dxa"/>
          </w:tcPr>
          <w:p w:rsidR="00066951" w:rsidRPr="009129C2" w:rsidRDefault="00066951" w:rsidP="00066951">
            <w:pPr>
              <w:pStyle w:val="TableText0"/>
            </w:pPr>
            <w:r w:rsidRPr="009129C2">
              <w:t>Enter the name of the method used to carry out Immuno Phenotyping analysis in the edit box.</w:t>
            </w:r>
          </w:p>
        </w:tc>
      </w:tr>
      <w:tr w:rsidR="00066951" w:rsidRPr="009129C2">
        <w:trPr>
          <w:cantSplit/>
          <w:trHeight w:val="394"/>
        </w:trPr>
        <w:tc>
          <w:tcPr>
            <w:tcW w:w="4157" w:type="dxa"/>
          </w:tcPr>
          <w:p w:rsidR="00066951" w:rsidRPr="009129C2" w:rsidRDefault="00066951" w:rsidP="00066951">
            <w:pPr>
              <w:pStyle w:val="TableText0"/>
            </w:pPr>
            <w:r w:rsidRPr="009129C2">
              <w:t xml:space="preserve">            Result</w:t>
            </w:r>
          </w:p>
        </w:tc>
        <w:tc>
          <w:tcPr>
            <w:tcW w:w="5405" w:type="dxa"/>
          </w:tcPr>
          <w:p w:rsidR="00066951" w:rsidRPr="009129C2" w:rsidRDefault="00066951" w:rsidP="00066951">
            <w:pPr>
              <w:pStyle w:val="TableText0"/>
            </w:pPr>
            <w:r w:rsidRPr="009129C2">
              <w:t>Enter the result of the Immuno Phenotyping analysis in the edit box.</w:t>
            </w:r>
          </w:p>
        </w:tc>
      </w:tr>
    </w:tbl>
    <w:p w:rsidR="00066951" w:rsidRPr="009129C2" w:rsidRDefault="00066951" w:rsidP="00066951">
      <w:pPr>
        <w:pStyle w:val="Heading3"/>
      </w:pPr>
      <w:bookmarkStart w:id="617" w:name="_Ref275332905"/>
      <w:bookmarkStart w:id="618" w:name="_Toc288121368"/>
      <w:r w:rsidRPr="009129C2">
        <w:t>Radical Prostatectomy Pathology Annotation</w:t>
      </w:r>
      <w:bookmarkEnd w:id="617"/>
      <w:bookmarkEnd w:id="618"/>
    </w:p>
    <w:p w:rsidR="00066951" w:rsidRPr="009129C2" w:rsidRDefault="00066951" w:rsidP="00066951">
      <w:pPr>
        <w:pStyle w:val="BodyText"/>
      </w:pPr>
      <w:r w:rsidRPr="009129C2">
        <w:t xml:space="preserve">This annotation captures pathological details about a group of specimen collected from the Prostate gland by a procedure called </w:t>
      </w:r>
      <w:r w:rsidRPr="009129C2">
        <w:rPr>
          <w:i/>
        </w:rPr>
        <w:t>Radical Prostatectomy</w:t>
      </w:r>
      <w:r w:rsidRPr="009129C2">
        <w:t>.</w:t>
      </w:r>
    </w:p>
    <w:p w:rsidR="00066951" w:rsidRPr="009129C2" w:rsidRDefault="00066951" w:rsidP="00066951">
      <w:pPr>
        <w:pStyle w:val="BodyText"/>
      </w:pPr>
      <w:r w:rsidRPr="009129C2">
        <w:t>The following table lists the attributes for the Radical Prostatectomy Pathology Annotation</w:t>
      </w:r>
      <w:r w:rsidRPr="009129C2">
        <w:fldChar w:fldCharType="begin"/>
      </w:r>
      <w:r w:rsidRPr="009129C2">
        <w:instrText xml:space="preserve"> XE "Radical Prostatectomy Pathology Annotation" </w:instrText>
      </w:r>
      <w:r w:rsidRPr="009129C2">
        <w:fldChar w:fldCharType="end"/>
      </w:r>
      <w:r w:rsidRPr="009129C2">
        <w:t xml:space="preserve">. </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Data entry is not required in this field.</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it is not available in the previous attribute’s (Grading System Name)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found.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found.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Proportion Or Percent Of Prostatic Tissue Involved By Tumor</w:t>
            </w:r>
          </w:p>
        </w:tc>
        <w:tc>
          <w:tcPr>
            <w:tcW w:w="5405" w:type="dxa"/>
          </w:tcPr>
          <w:p w:rsidR="00066951" w:rsidRPr="009129C2" w:rsidRDefault="00066951" w:rsidP="00066951">
            <w:pPr>
              <w:pStyle w:val="TableText0"/>
            </w:pPr>
            <w:r w:rsidRPr="009129C2">
              <w:t>Enter the percentage of prostatic tissue involved by tumor. This field accepts numerical value with a decimal between the range (0.0,100.0).</w:t>
            </w:r>
          </w:p>
        </w:tc>
      </w:tr>
      <w:tr w:rsidR="00066951" w:rsidRPr="009129C2">
        <w:trPr>
          <w:cantSplit/>
          <w:trHeight w:val="394"/>
        </w:trPr>
        <w:tc>
          <w:tcPr>
            <w:tcW w:w="4157" w:type="dxa"/>
          </w:tcPr>
          <w:p w:rsidR="00066951" w:rsidRPr="009129C2" w:rsidRDefault="00066951" w:rsidP="00066951">
            <w:pPr>
              <w:pStyle w:val="TableText0"/>
            </w:pPr>
            <w:r w:rsidRPr="009129C2">
              <w:t>Periprostatic Fat Invasion</w:t>
            </w:r>
          </w:p>
        </w:tc>
        <w:tc>
          <w:tcPr>
            <w:tcW w:w="5405" w:type="dxa"/>
          </w:tcPr>
          <w:p w:rsidR="00066951" w:rsidRPr="009129C2" w:rsidRDefault="00066951" w:rsidP="00066951">
            <w:pPr>
              <w:pStyle w:val="TableText0"/>
            </w:pPr>
            <w:r w:rsidRPr="009129C2">
              <w:t>Select the radio button for the appropriate value for Periprostatic Fat Invasion.</w:t>
            </w:r>
          </w:p>
        </w:tc>
      </w:tr>
      <w:tr w:rsidR="00066951" w:rsidRPr="009129C2">
        <w:trPr>
          <w:cantSplit/>
          <w:trHeight w:val="394"/>
        </w:trPr>
        <w:tc>
          <w:tcPr>
            <w:tcW w:w="4157" w:type="dxa"/>
          </w:tcPr>
          <w:p w:rsidR="00066951" w:rsidRPr="009129C2" w:rsidRDefault="00066951" w:rsidP="00066951">
            <w:pPr>
              <w:pStyle w:val="TableText0"/>
            </w:pPr>
            <w:r w:rsidRPr="009129C2">
              <w:t>Seminal Vesicle Invasion</w:t>
            </w:r>
          </w:p>
        </w:tc>
        <w:tc>
          <w:tcPr>
            <w:tcW w:w="5405" w:type="dxa"/>
          </w:tcPr>
          <w:p w:rsidR="00066951" w:rsidRPr="009129C2" w:rsidRDefault="00066951" w:rsidP="00066951">
            <w:pPr>
              <w:pStyle w:val="TableText0"/>
            </w:pPr>
            <w:r w:rsidRPr="009129C2">
              <w:t>Select the radio button for the appropriate value for Seminal Vesicle Invasion.</w:t>
            </w:r>
          </w:p>
        </w:tc>
      </w:tr>
      <w:tr w:rsidR="00066951" w:rsidRPr="009129C2">
        <w:trPr>
          <w:cantSplit/>
          <w:trHeight w:val="394"/>
        </w:trPr>
        <w:tc>
          <w:tcPr>
            <w:tcW w:w="4157" w:type="dxa"/>
          </w:tcPr>
          <w:p w:rsidR="00066951" w:rsidRPr="009129C2" w:rsidRDefault="00066951" w:rsidP="00066951">
            <w:pPr>
              <w:pStyle w:val="TableText0"/>
            </w:pPr>
            <w:r w:rsidRPr="009129C2">
              <w:t>Gleason Score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Pattern Score</w:t>
            </w:r>
          </w:p>
        </w:tc>
        <w:tc>
          <w:tcPr>
            <w:tcW w:w="5405" w:type="dxa"/>
          </w:tcPr>
          <w:p w:rsidR="00066951" w:rsidRPr="009129C2" w:rsidRDefault="00066951" w:rsidP="00066951">
            <w:pPr>
              <w:pStyle w:val="TableText0"/>
            </w:pPr>
            <w:r w:rsidRPr="009129C2">
              <w:t>Select the appropriate Primary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Secondary Pattern Score</w:t>
            </w:r>
          </w:p>
        </w:tc>
        <w:tc>
          <w:tcPr>
            <w:tcW w:w="5405" w:type="dxa"/>
          </w:tcPr>
          <w:p w:rsidR="00066951" w:rsidRPr="009129C2" w:rsidRDefault="00066951" w:rsidP="00066951">
            <w:pPr>
              <w:pStyle w:val="TableText0"/>
            </w:pPr>
            <w:r w:rsidRPr="009129C2">
              <w:t>Select the appropriate Secondary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Tertiary Pattern Score</w:t>
            </w:r>
          </w:p>
        </w:tc>
        <w:tc>
          <w:tcPr>
            <w:tcW w:w="5405" w:type="dxa"/>
          </w:tcPr>
          <w:p w:rsidR="00066951" w:rsidRPr="009129C2" w:rsidRDefault="00066951" w:rsidP="00066951">
            <w:pPr>
              <w:pStyle w:val="TableText0"/>
            </w:pPr>
            <w:r w:rsidRPr="009129C2">
              <w:t>Select the appropriate Tertiary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Extraprostatic 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Status</w:t>
            </w:r>
          </w:p>
        </w:tc>
        <w:tc>
          <w:tcPr>
            <w:tcW w:w="5405" w:type="dxa"/>
          </w:tcPr>
          <w:p w:rsidR="00066951" w:rsidRPr="009129C2" w:rsidRDefault="00066951" w:rsidP="00066951">
            <w:pPr>
              <w:pStyle w:val="TableText0"/>
            </w:pPr>
            <w:r w:rsidRPr="009129C2">
              <w:t>Select the radio button for the appropriate value for Extraprostatic Invasion Status.</w:t>
            </w:r>
          </w:p>
        </w:tc>
      </w:tr>
      <w:tr w:rsidR="00066951" w:rsidRPr="009129C2">
        <w:trPr>
          <w:cantSplit/>
          <w:trHeight w:val="394"/>
        </w:trPr>
        <w:tc>
          <w:tcPr>
            <w:tcW w:w="4157" w:type="dxa"/>
          </w:tcPr>
          <w:p w:rsidR="00066951" w:rsidRPr="009129C2" w:rsidRDefault="00066951" w:rsidP="00066951">
            <w:pPr>
              <w:pStyle w:val="TableText0"/>
            </w:pPr>
            <w:r w:rsidRPr="009129C2">
              <w:t xml:space="preserve">          Is Focal</w:t>
            </w:r>
          </w:p>
        </w:tc>
        <w:tc>
          <w:tcPr>
            <w:tcW w:w="5405" w:type="dxa"/>
          </w:tcPr>
          <w:p w:rsidR="00066951" w:rsidRPr="009129C2" w:rsidRDefault="00066951" w:rsidP="00066951">
            <w:pPr>
              <w:pStyle w:val="TableText0"/>
            </w:pPr>
            <w:r w:rsidRPr="009129C2">
              <w:t>Select the check box if the extraprostatic invasion Is Focal.</w:t>
            </w:r>
          </w:p>
        </w:tc>
      </w:tr>
      <w:tr w:rsidR="00066951" w:rsidRPr="009129C2">
        <w:trPr>
          <w:cantSplit/>
          <w:trHeight w:val="394"/>
        </w:trPr>
        <w:tc>
          <w:tcPr>
            <w:tcW w:w="4157" w:type="dxa"/>
          </w:tcPr>
          <w:p w:rsidR="00066951" w:rsidRPr="009129C2" w:rsidRDefault="00066951" w:rsidP="00066951">
            <w:pPr>
              <w:pStyle w:val="TableText0"/>
            </w:pPr>
            <w:r w:rsidRPr="009129C2">
              <w:t xml:space="preserve">          Extraprostatic Extension Tissue Site</w:t>
            </w:r>
          </w:p>
        </w:tc>
        <w:tc>
          <w:tcPr>
            <w:tcW w:w="5405" w:type="dxa"/>
          </w:tcPr>
          <w:p w:rsidR="00066951" w:rsidRPr="009129C2" w:rsidRDefault="00066951" w:rsidP="00066951">
            <w:pPr>
              <w:pStyle w:val="TableText0"/>
            </w:pPr>
            <w:r w:rsidRPr="009129C2">
              <w:t>To enter information about the Extraprostatic Extension Tissue Site, click the Enter Details link.</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Radical Prostatectomy Margin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Focality of Involved Margin</w:t>
            </w:r>
          </w:p>
        </w:tc>
        <w:tc>
          <w:tcPr>
            <w:tcW w:w="5405" w:type="dxa"/>
          </w:tcPr>
          <w:p w:rsidR="00066951" w:rsidRPr="009129C2" w:rsidRDefault="00066951" w:rsidP="00066951">
            <w:pPr>
              <w:pStyle w:val="TableText0"/>
            </w:pPr>
            <w:r w:rsidRPr="009129C2">
              <w:t>Select the radio button for the appropriate value for Focality Of Involved Margin.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To enter information about the Extraprostatic Extension Tissue Site,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Involved Margin Location</w:t>
            </w:r>
          </w:p>
        </w:tc>
        <w:tc>
          <w:tcPr>
            <w:tcW w:w="5405" w:type="dxa"/>
          </w:tcPr>
          <w:p w:rsidR="00066951" w:rsidRPr="009129C2" w:rsidRDefault="00066951" w:rsidP="00066951">
            <w:pPr>
              <w:pStyle w:val="TableText0"/>
            </w:pPr>
            <w:r w:rsidRPr="009129C2">
              <w:t>Select the appropriate margin location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Location</w:t>
            </w:r>
          </w:p>
        </w:tc>
        <w:tc>
          <w:tcPr>
            <w:tcW w:w="5405" w:type="dxa"/>
          </w:tcPr>
          <w:p w:rsidR="00066951" w:rsidRPr="009129C2" w:rsidRDefault="00066951" w:rsidP="00066951">
            <w:pPr>
              <w:pStyle w:val="TableText0"/>
            </w:pPr>
            <w:r w:rsidRPr="009129C2">
              <w:t>Enter the name of other margin location if it is not available in the previous attribute’s (Involved Margin Location) drop-down list. Data entry in this field is optional. Click Submit to save the data entered and to navigate back to the main form.</w:t>
            </w:r>
          </w:p>
        </w:tc>
      </w:tr>
    </w:tbl>
    <w:p w:rsidR="00066951" w:rsidRPr="009129C2" w:rsidRDefault="00066951" w:rsidP="00066951">
      <w:pPr>
        <w:pStyle w:val="Heading3"/>
      </w:pPr>
      <w:bookmarkStart w:id="619" w:name="_Ref275332907"/>
      <w:bookmarkStart w:id="620" w:name="_Toc288121369"/>
      <w:r w:rsidRPr="009129C2">
        <w:t>Needle Biopsy Prostate Pathology Annotation</w:t>
      </w:r>
      <w:bookmarkEnd w:id="619"/>
      <w:bookmarkEnd w:id="620"/>
    </w:p>
    <w:p w:rsidR="00066951" w:rsidRPr="009129C2" w:rsidRDefault="00066951" w:rsidP="00066951">
      <w:pPr>
        <w:pStyle w:val="BodyText"/>
      </w:pPr>
      <w:r w:rsidRPr="009129C2">
        <w:t>This annotation captures pathological details about a group of specimen collected from the Prostate gland by a particular procedure called Needle Biopsy.</w:t>
      </w:r>
    </w:p>
    <w:p w:rsidR="00066951" w:rsidRPr="009129C2" w:rsidRDefault="00066951" w:rsidP="00066951">
      <w:pPr>
        <w:pStyle w:val="BodyText"/>
      </w:pPr>
      <w:r w:rsidRPr="009129C2">
        <w:t>The following table lists the attributes for the Needle Biopsy Prostate Pathology Annotation</w:t>
      </w:r>
      <w:r w:rsidRPr="009129C2">
        <w:fldChar w:fldCharType="begin"/>
      </w:r>
      <w:r w:rsidRPr="009129C2">
        <w:instrText xml:space="preserve"> XE "Needle Biopsy Prostate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Do not enter data in this field.</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it is not available in the previous attribute’s (Grading System Name) drop-down list. Data entry in this field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the tissue site if it is not available in the previous attribute’s (Tissue Site) drop –down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Proportion Or Percent Of Prostatic Tissue Involved By Tumor</w:t>
            </w:r>
          </w:p>
        </w:tc>
        <w:tc>
          <w:tcPr>
            <w:tcW w:w="5405" w:type="dxa"/>
          </w:tcPr>
          <w:p w:rsidR="00066951" w:rsidRPr="009129C2" w:rsidRDefault="00066951" w:rsidP="00066951">
            <w:pPr>
              <w:pStyle w:val="TableText0"/>
            </w:pPr>
            <w:r w:rsidRPr="009129C2">
              <w:t>Enter the percentage of prostatic tissue involved by tumor. This field accepts numerical value with decimal between the range (0.0,100.0).</w:t>
            </w:r>
          </w:p>
        </w:tc>
      </w:tr>
      <w:tr w:rsidR="00066951" w:rsidRPr="009129C2">
        <w:trPr>
          <w:cantSplit/>
          <w:trHeight w:val="394"/>
        </w:trPr>
        <w:tc>
          <w:tcPr>
            <w:tcW w:w="4157" w:type="dxa"/>
          </w:tcPr>
          <w:p w:rsidR="00066951" w:rsidRPr="009129C2" w:rsidRDefault="00066951" w:rsidP="00066951">
            <w:pPr>
              <w:pStyle w:val="TableText0"/>
            </w:pPr>
            <w:r w:rsidRPr="009129C2">
              <w:t>Periprostatic Fat Invasion</w:t>
            </w:r>
          </w:p>
        </w:tc>
        <w:tc>
          <w:tcPr>
            <w:tcW w:w="5405" w:type="dxa"/>
          </w:tcPr>
          <w:p w:rsidR="00066951" w:rsidRPr="009129C2" w:rsidRDefault="00066951" w:rsidP="00066951">
            <w:pPr>
              <w:pStyle w:val="TableText0"/>
            </w:pPr>
            <w:r w:rsidRPr="009129C2">
              <w:t>Select the radio button for the appropriate value for Periprostatic Fat Invasion.</w:t>
            </w:r>
          </w:p>
        </w:tc>
      </w:tr>
      <w:tr w:rsidR="00066951" w:rsidRPr="009129C2">
        <w:trPr>
          <w:cantSplit/>
          <w:trHeight w:val="394"/>
        </w:trPr>
        <w:tc>
          <w:tcPr>
            <w:tcW w:w="4157" w:type="dxa"/>
          </w:tcPr>
          <w:p w:rsidR="00066951" w:rsidRPr="009129C2" w:rsidRDefault="00066951" w:rsidP="00066951">
            <w:pPr>
              <w:pStyle w:val="TableText0"/>
            </w:pPr>
            <w:r w:rsidRPr="009129C2">
              <w:t>Seminal Vesicle Invasion</w:t>
            </w:r>
          </w:p>
        </w:tc>
        <w:tc>
          <w:tcPr>
            <w:tcW w:w="5405" w:type="dxa"/>
          </w:tcPr>
          <w:p w:rsidR="00066951" w:rsidRPr="009129C2" w:rsidRDefault="00066951" w:rsidP="00066951">
            <w:pPr>
              <w:pStyle w:val="TableText0"/>
            </w:pPr>
            <w:r w:rsidRPr="009129C2">
              <w:t>Select the radio button for the appropriate value for Seminal Vesicle Invasion.</w:t>
            </w:r>
          </w:p>
        </w:tc>
      </w:tr>
      <w:tr w:rsidR="00066951" w:rsidRPr="009129C2">
        <w:trPr>
          <w:cantSplit/>
          <w:trHeight w:val="394"/>
        </w:trPr>
        <w:tc>
          <w:tcPr>
            <w:tcW w:w="4157" w:type="dxa"/>
          </w:tcPr>
          <w:p w:rsidR="00066951" w:rsidRPr="009129C2" w:rsidRDefault="00066951" w:rsidP="00066951">
            <w:pPr>
              <w:pStyle w:val="TableText0"/>
            </w:pPr>
            <w:r w:rsidRPr="009129C2">
              <w:t>Gleason Score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Pattern Score</w:t>
            </w:r>
          </w:p>
        </w:tc>
        <w:tc>
          <w:tcPr>
            <w:tcW w:w="5405" w:type="dxa"/>
          </w:tcPr>
          <w:p w:rsidR="00066951" w:rsidRPr="009129C2" w:rsidRDefault="00066951" w:rsidP="00066951">
            <w:pPr>
              <w:pStyle w:val="TableText0"/>
            </w:pPr>
            <w:r w:rsidRPr="009129C2">
              <w:t>Select the appropriate Primary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Secondary Pattern Score</w:t>
            </w:r>
          </w:p>
        </w:tc>
        <w:tc>
          <w:tcPr>
            <w:tcW w:w="5405" w:type="dxa"/>
          </w:tcPr>
          <w:p w:rsidR="00066951" w:rsidRPr="009129C2" w:rsidRDefault="00066951" w:rsidP="00066951">
            <w:pPr>
              <w:pStyle w:val="TableText0"/>
            </w:pPr>
            <w:r w:rsidRPr="009129C2">
              <w:t>Select the appropriate Secondary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Tertiary Pattern Score</w:t>
            </w:r>
          </w:p>
        </w:tc>
        <w:tc>
          <w:tcPr>
            <w:tcW w:w="5405" w:type="dxa"/>
          </w:tcPr>
          <w:p w:rsidR="00066951" w:rsidRPr="009129C2" w:rsidRDefault="00066951" w:rsidP="00066951">
            <w:pPr>
              <w:pStyle w:val="TableText0"/>
            </w:pPr>
            <w:r w:rsidRPr="009129C2">
              <w:t>Select the appropriate Tertiary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Total Linear Carcinoma In Millimeter</w:t>
            </w:r>
          </w:p>
        </w:tc>
        <w:tc>
          <w:tcPr>
            <w:tcW w:w="5405" w:type="dxa"/>
          </w:tcPr>
          <w:p w:rsidR="00066951" w:rsidRPr="009129C2" w:rsidRDefault="00066951" w:rsidP="00066951">
            <w:pPr>
              <w:pStyle w:val="TableText0"/>
            </w:pPr>
            <w:r w:rsidRPr="009129C2">
              <w:t>Enter the length of the carcinoma in millimeters.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Core Length In Millimeter</w:t>
            </w:r>
          </w:p>
        </w:tc>
        <w:tc>
          <w:tcPr>
            <w:tcW w:w="5405" w:type="dxa"/>
          </w:tcPr>
          <w:p w:rsidR="00066951" w:rsidRPr="009129C2" w:rsidRDefault="00066951" w:rsidP="00066951">
            <w:pPr>
              <w:pStyle w:val="TableText0"/>
            </w:pPr>
            <w:r w:rsidRPr="009129C2">
              <w:t>Enter the length of the core in millimeters.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Other Quantification</w:t>
            </w:r>
          </w:p>
        </w:tc>
        <w:tc>
          <w:tcPr>
            <w:tcW w:w="5405" w:type="dxa"/>
          </w:tcPr>
          <w:p w:rsidR="00066951" w:rsidRPr="009129C2" w:rsidRDefault="00066951" w:rsidP="00066951">
            <w:pPr>
              <w:pStyle w:val="TableText0"/>
            </w:pPr>
            <w:r w:rsidRPr="009129C2">
              <w:t>Enter data about any other quantitative information about the tumor.</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Number Of Positive Cores</w:t>
            </w:r>
          </w:p>
        </w:tc>
        <w:tc>
          <w:tcPr>
            <w:tcW w:w="5405" w:type="dxa"/>
          </w:tcPr>
          <w:p w:rsidR="00066951" w:rsidRPr="009129C2" w:rsidRDefault="00066951" w:rsidP="00066951">
            <w:pPr>
              <w:pStyle w:val="TableText0"/>
            </w:pPr>
            <w:r w:rsidRPr="009129C2">
              <w:t>Enter the number of cores found positive for the tumor.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Total Number Of Cores</w:t>
            </w:r>
          </w:p>
        </w:tc>
        <w:tc>
          <w:tcPr>
            <w:tcW w:w="5405" w:type="dxa"/>
          </w:tcPr>
          <w:p w:rsidR="00066951" w:rsidRPr="009129C2" w:rsidRDefault="00066951" w:rsidP="00066951">
            <w:pPr>
              <w:pStyle w:val="TableText0"/>
            </w:pPr>
            <w:r w:rsidRPr="009129C2">
              <w:t>Enter the total number of cores. This field accepts integer values only. If you enter a decimal value, the value is rounded off.</w:t>
            </w:r>
          </w:p>
        </w:tc>
      </w:tr>
    </w:tbl>
    <w:p w:rsidR="00066951" w:rsidRPr="009129C2" w:rsidRDefault="00066951" w:rsidP="00066951">
      <w:pPr>
        <w:pStyle w:val="Heading3"/>
      </w:pPr>
      <w:bookmarkStart w:id="621" w:name="_Ref275332908"/>
      <w:bookmarkStart w:id="622" w:name="_Toc288121370"/>
      <w:r w:rsidRPr="009129C2">
        <w:t>Retropubic Enucleation Pathology Annotation</w:t>
      </w:r>
      <w:bookmarkEnd w:id="621"/>
      <w:bookmarkEnd w:id="622"/>
    </w:p>
    <w:p w:rsidR="00066951" w:rsidRPr="009129C2" w:rsidRDefault="00066951" w:rsidP="00066951">
      <w:pPr>
        <w:pStyle w:val="BodyText"/>
      </w:pPr>
      <w:r w:rsidRPr="009129C2">
        <w:t>This annotation captures pathological details about a group of specimen collected from the Prostate gland by a particular procedure called Retropubic Enucleation.</w:t>
      </w:r>
    </w:p>
    <w:p w:rsidR="00066951" w:rsidRPr="009129C2" w:rsidRDefault="00066951" w:rsidP="00066951">
      <w:pPr>
        <w:pStyle w:val="BodyText"/>
      </w:pPr>
      <w:r w:rsidRPr="009129C2">
        <w:t>The following table lists the attributes for the Retropubic Enucleation Pathology Annotation</w:t>
      </w:r>
      <w:r w:rsidRPr="009129C2">
        <w:fldChar w:fldCharType="begin"/>
      </w:r>
      <w:r w:rsidRPr="009129C2">
        <w:instrText xml:space="preserve"> XE "Retropubic Enucleation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Suprapubic or Retropubic Enucleation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Leave this field blank.</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it is not available in the previous attribute’s (Grading System Name)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Proportion Or Percent Of Prostatic Tissue Involved By Tumor</w:t>
            </w:r>
          </w:p>
        </w:tc>
        <w:tc>
          <w:tcPr>
            <w:tcW w:w="5405" w:type="dxa"/>
          </w:tcPr>
          <w:p w:rsidR="00066951" w:rsidRPr="009129C2" w:rsidRDefault="00066951" w:rsidP="00066951">
            <w:pPr>
              <w:pStyle w:val="TableText0"/>
            </w:pPr>
            <w:r w:rsidRPr="009129C2">
              <w:t>Enter the percentage of prostatic tissue involved by tumor. This field accepts numerical value with decimal between the range (0.0,100.0).</w:t>
            </w:r>
          </w:p>
        </w:tc>
      </w:tr>
      <w:tr w:rsidR="00066951" w:rsidRPr="009129C2">
        <w:trPr>
          <w:cantSplit/>
          <w:trHeight w:val="394"/>
        </w:trPr>
        <w:tc>
          <w:tcPr>
            <w:tcW w:w="4157" w:type="dxa"/>
          </w:tcPr>
          <w:p w:rsidR="00066951" w:rsidRPr="009129C2" w:rsidRDefault="00066951" w:rsidP="00066951">
            <w:pPr>
              <w:pStyle w:val="TableText0"/>
            </w:pPr>
            <w:r w:rsidRPr="009129C2">
              <w:t>Periprostatic Fat Invasion</w:t>
            </w:r>
          </w:p>
        </w:tc>
        <w:tc>
          <w:tcPr>
            <w:tcW w:w="5405" w:type="dxa"/>
          </w:tcPr>
          <w:p w:rsidR="00066951" w:rsidRPr="009129C2" w:rsidRDefault="00066951" w:rsidP="00066951">
            <w:pPr>
              <w:pStyle w:val="TableText0"/>
            </w:pPr>
            <w:r w:rsidRPr="009129C2">
              <w:t>Select the radio button for the appropriate value for Periprostatic Fat Invasion.</w:t>
            </w:r>
          </w:p>
        </w:tc>
      </w:tr>
      <w:tr w:rsidR="00066951" w:rsidRPr="009129C2">
        <w:trPr>
          <w:cantSplit/>
          <w:trHeight w:val="394"/>
        </w:trPr>
        <w:tc>
          <w:tcPr>
            <w:tcW w:w="4157" w:type="dxa"/>
          </w:tcPr>
          <w:p w:rsidR="00066951" w:rsidRPr="009129C2" w:rsidRDefault="00066951" w:rsidP="00066951">
            <w:pPr>
              <w:pStyle w:val="TableText0"/>
            </w:pPr>
            <w:r w:rsidRPr="009129C2">
              <w:t>Seminal Vesicle Invasion</w:t>
            </w:r>
          </w:p>
        </w:tc>
        <w:tc>
          <w:tcPr>
            <w:tcW w:w="5405" w:type="dxa"/>
          </w:tcPr>
          <w:p w:rsidR="00066951" w:rsidRPr="009129C2" w:rsidRDefault="00066951" w:rsidP="00066951">
            <w:pPr>
              <w:pStyle w:val="TableText0"/>
            </w:pPr>
            <w:r w:rsidRPr="009129C2">
              <w:t>Select the radio button for the appropriate value for Seminal Vesicle Invasion.</w:t>
            </w:r>
          </w:p>
        </w:tc>
      </w:tr>
      <w:tr w:rsidR="00066951" w:rsidRPr="009129C2">
        <w:trPr>
          <w:cantSplit/>
          <w:trHeight w:val="394"/>
        </w:trPr>
        <w:tc>
          <w:tcPr>
            <w:tcW w:w="4157" w:type="dxa"/>
          </w:tcPr>
          <w:p w:rsidR="00066951" w:rsidRPr="009129C2" w:rsidRDefault="00066951" w:rsidP="00066951">
            <w:pPr>
              <w:pStyle w:val="TableText0"/>
            </w:pPr>
            <w:r w:rsidRPr="009129C2">
              <w:t>Gleason Score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Pattern Score</w:t>
            </w:r>
          </w:p>
        </w:tc>
        <w:tc>
          <w:tcPr>
            <w:tcW w:w="5405" w:type="dxa"/>
          </w:tcPr>
          <w:p w:rsidR="00066951" w:rsidRPr="009129C2" w:rsidRDefault="00066951" w:rsidP="00066951">
            <w:pPr>
              <w:pStyle w:val="TableText0"/>
            </w:pPr>
            <w:r w:rsidRPr="009129C2">
              <w:t>Select the appropriate Primary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Secondary Pattern Score</w:t>
            </w:r>
          </w:p>
        </w:tc>
        <w:tc>
          <w:tcPr>
            <w:tcW w:w="5405" w:type="dxa"/>
          </w:tcPr>
          <w:p w:rsidR="00066951" w:rsidRPr="009129C2" w:rsidRDefault="00066951" w:rsidP="00066951">
            <w:pPr>
              <w:pStyle w:val="TableText0"/>
            </w:pPr>
            <w:r w:rsidRPr="009129C2">
              <w:t>Select the appropriate Secondary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Tertiary Pattern Score</w:t>
            </w:r>
          </w:p>
        </w:tc>
        <w:tc>
          <w:tcPr>
            <w:tcW w:w="5405" w:type="dxa"/>
          </w:tcPr>
          <w:p w:rsidR="00066951" w:rsidRPr="009129C2" w:rsidRDefault="00066951" w:rsidP="00066951">
            <w:pPr>
              <w:pStyle w:val="TableText0"/>
            </w:pPr>
            <w:r w:rsidRPr="009129C2">
              <w:t>Select the appropriate Tertiary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Specimen Weight (g)</w:t>
            </w:r>
          </w:p>
        </w:tc>
        <w:tc>
          <w:tcPr>
            <w:tcW w:w="5405" w:type="dxa"/>
          </w:tcPr>
          <w:p w:rsidR="00066951" w:rsidRPr="009129C2" w:rsidRDefault="00066951" w:rsidP="00066951">
            <w:pPr>
              <w:pStyle w:val="TableText0"/>
            </w:pPr>
            <w:r w:rsidRPr="009129C2">
              <w:t>Enter the weight of specimen in grams. This field accepts numerical values with decimal.</w:t>
            </w:r>
          </w:p>
        </w:tc>
      </w:tr>
    </w:tbl>
    <w:p w:rsidR="00066951" w:rsidRPr="009129C2" w:rsidRDefault="00066951" w:rsidP="00066951">
      <w:pPr>
        <w:pStyle w:val="Heading3"/>
      </w:pPr>
      <w:bookmarkStart w:id="623" w:name="_Ref275332912"/>
      <w:bookmarkStart w:id="624" w:name="_Toc288121371"/>
      <w:r w:rsidRPr="009129C2">
        <w:t>Transurethral Prostatic Resection Pathology Annotation</w:t>
      </w:r>
      <w:bookmarkEnd w:id="623"/>
      <w:bookmarkEnd w:id="624"/>
    </w:p>
    <w:p w:rsidR="00066951" w:rsidRPr="009129C2" w:rsidRDefault="00066951" w:rsidP="00066951">
      <w:pPr>
        <w:pStyle w:val="BodyText"/>
      </w:pPr>
      <w:r w:rsidRPr="009129C2">
        <w:t>This annotation captures pathological details about a group of specimen collected from the Prostate gland by a particular procedure called Transurethral Prostatic resection.</w:t>
      </w:r>
    </w:p>
    <w:p w:rsidR="00066951" w:rsidRPr="009129C2" w:rsidRDefault="00066951" w:rsidP="00066951">
      <w:pPr>
        <w:pStyle w:val="BodyText"/>
      </w:pPr>
      <w:r w:rsidRPr="009129C2">
        <w:t>The following table lists the attributes for the Transurethral Prostatic Resection Pathology Annotation</w:t>
      </w:r>
      <w:r w:rsidRPr="009129C2">
        <w:fldChar w:fldCharType="begin"/>
      </w:r>
      <w:r w:rsidRPr="009129C2">
        <w:instrText xml:space="preserve"> XE "Transurethral Prostatic Resection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Transurethral Prostatic Resection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Leave this field blank.</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Proportion Or Percent Of Prostatic Tissue Involved By Tumor</w:t>
            </w:r>
          </w:p>
        </w:tc>
        <w:tc>
          <w:tcPr>
            <w:tcW w:w="5405" w:type="dxa"/>
          </w:tcPr>
          <w:p w:rsidR="00066951" w:rsidRPr="009129C2" w:rsidRDefault="00066951" w:rsidP="00066951">
            <w:pPr>
              <w:pStyle w:val="TableText0"/>
            </w:pPr>
            <w:r w:rsidRPr="009129C2">
              <w:t>Enter the percentage of prostatic tissue involved by tumor. This field accepts numerical value with decimal between the range (0.0,100.0).</w:t>
            </w:r>
          </w:p>
        </w:tc>
      </w:tr>
      <w:tr w:rsidR="00066951" w:rsidRPr="009129C2">
        <w:trPr>
          <w:cantSplit/>
          <w:trHeight w:val="394"/>
        </w:trPr>
        <w:tc>
          <w:tcPr>
            <w:tcW w:w="4157" w:type="dxa"/>
          </w:tcPr>
          <w:p w:rsidR="00066951" w:rsidRPr="009129C2" w:rsidRDefault="00066951" w:rsidP="00066951">
            <w:pPr>
              <w:pStyle w:val="TableText0"/>
            </w:pPr>
            <w:r w:rsidRPr="009129C2">
              <w:t>Periprostatic Fat Invasion</w:t>
            </w:r>
          </w:p>
        </w:tc>
        <w:tc>
          <w:tcPr>
            <w:tcW w:w="5405" w:type="dxa"/>
          </w:tcPr>
          <w:p w:rsidR="00066951" w:rsidRPr="009129C2" w:rsidRDefault="00066951" w:rsidP="00066951">
            <w:pPr>
              <w:pStyle w:val="TableText0"/>
            </w:pPr>
            <w:r w:rsidRPr="009129C2">
              <w:t>Select the radio button for the appropriate value for Periprostatic Fat Invasion.</w:t>
            </w:r>
          </w:p>
        </w:tc>
      </w:tr>
      <w:tr w:rsidR="00066951" w:rsidRPr="009129C2">
        <w:trPr>
          <w:cantSplit/>
          <w:trHeight w:val="394"/>
        </w:trPr>
        <w:tc>
          <w:tcPr>
            <w:tcW w:w="4157" w:type="dxa"/>
          </w:tcPr>
          <w:p w:rsidR="00066951" w:rsidRPr="009129C2" w:rsidRDefault="00066951" w:rsidP="00066951">
            <w:pPr>
              <w:pStyle w:val="TableText0"/>
            </w:pPr>
            <w:r w:rsidRPr="009129C2">
              <w:t>Seminal Vesicle Invasion</w:t>
            </w:r>
          </w:p>
        </w:tc>
        <w:tc>
          <w:tcPr>
            <w:tcW w:w="5405" w:type="dxa"/>
          </w:tcPr>
          <w:p w:rsidR="00066951" w:rsidRPr="009129C2" w:rsidRDefault="00066951" w:rsidP="00066951">
            <w:pPr>
              <w:pStyle w:val="TableText0"/>
            </w:pPr>
            <w:r w:rsidRPr="009129C2">
              <w:t>Select the radio button for the appropriate value for Seminal Vesicle Invasion.</w:t>
            </w:r>
          </w:p>
        </w:tc>
      </w:tr>
      <w:tr w:rsidR="00066951" w:rsidRPr="009129C2">
        <w:trPr>
          <w:cantSplit/>
          <w:trHeight w:val="394"/>
        </w:trPr>
        <w:tc>
          <w:tcPr>
            <w:tcW w:w="4157" w:type="dxa"/>
          </w:tcPr>
          <w:p w:rsidR="00066951" w:rsidRPr="009129C2" w:rsidRDefault="00066951" w:rsidP="00066951">
            <w:pPr>
              <w:pStyle w:val="TableText0"/>
            </w:pPr>
            <w:r w:rsidRPr="009129C2">
              <w:t>Gleason Score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Pattern Score</w:t>
            </w:r>
          </w:p>
        </w:tc>
        <w:tc>
          <w:tcPr>
            <w:tcW w:w="5405" w:type="dxa"/>
          </w:tcPr>
          <w:p w:rsidR="00066951" w:rsidRPr="009129C2" w:rsidRDefault="00066951" w:rsidP="00066951">
            <w:pPr>
              <w:pStyle w:val="TableText0"/>
            </w:pPr>
            <w:r w:rsidRPr="009129C2">
              <w:t>Select the appropriate Primary Pattern Gleason Score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Secondary Pattern Score</w:t>
            </w:r>
          </w:p>
        </w:tc>
        <w:tc>
          <w:tcPr>
            <w:tcW w:w="5405" w:type="dxa"/>
          </w:tcPr>
          <w:p w:rsidR="00066951" w:rsidRPr="009129C2" w:rsidRDefault="00066951" w:rsidP="00066951">
            <w:pPr>
              <w:pStyle w:val="TableText0"/>
            </w:pPr>
            <w:r w:rsidRPr="009129C2">
              <w:t>Select the appropriate Secondary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Tertiary Pattern Score</w:t>
            </w:r>
          </w:p>
        </w:tc>
        <w:tc>
          <w:tcPr>
            <w:tcW w:w="5405" w:type="dxa"/>
          </w:tcPr>
          <w:p w:rsidR="00066951" w:rsidRPr="009129C2" w:rsidRDefault="00066951" w:rsidP="00066951">
            <w:pPr>
              <w:pStyle w:val="TableText0"/>
            </w:pPr>
            <w:r w:rsidRPr="009129C2">
              <w:t>Select the appropriate Tertiary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Specimen Weight (g)</w:t>
            </w:r>
          </w:p>
        </w:tc>
        <w:tc>
          <w:tcPr>
            <w:tcW w:w="5405" w:type="dxa"/>
          </w:tcPr>
          <w:p w:rsidR="00066951" w:rsidRPr="009129C2" w:rsidRDefault="00066951" w:rsidP="00066951">
            <w:pPr>
              <w:pStyle w:val="TableText0"/>
            </w:pPr>
            <w:r w:rsidRPr="009129C2">
              <w:t>Enter the weight of the specimen in grams.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Is Tumor Incidental Histologic Finding Above5 Percent</w:t>
            </w:r>
          </w:p>
        </w:tc>
        <w:tc>
          <w:tcPr>
            <w:tcW w:w="5405" w:type="dxa"/>
          </w:tcPr>
          <w:p w:rsidR="00066951" w:rsidRPr="009129C2" w:rsidRDefault="00066951" w:rsidP="00066951">
            <w:pPr>
              <w:pStyle w:val="TableText0"/>
            </w:pPr>
            <w:r w:rsidRPr="009129C2">
              <w:t>Select the check box if the percentage of incidental histologic finding is more than 5%.</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Number Of Positive Chips</w:t>
            </w:r>
          </w:p>
        </w:tc>
        <w:tc>
          <w:tcPr>
            <w:tcW w:w="5405" w:type="dxa"/>
          </w:tcPr>
          <w:p w:rsidR="00066951" w:rsidRPr="009129C2" w:rsidRDefault="00066951" w:rsidP="00066951">
            <w:pPr>
              <w:pStyle w:val="TableText0"/>
            </w:pPr>
            <w:r w:rsidRPr="009129C2">
              <w:t>Enter the Number of Positive Chips found for the tumor.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Total Number Of Chips</w:t>
            </w:r>
          </w:p>
        </w:tc>
        <w:tc>
          <w:tcPr>
            <w:tcW w:w="5405" w:type="dxa"/>
          </w:tcPr>
          <w:p w:rsidR="00066951" w:rsidRPr="009129C2" w:rsidRDefault="00066951" w:rsidP="00066951">
            <w:pPr>
              <w:pStyle w:val="TableText0"/>
            </w:pPr>
            <w:r w:rsidRPr="009129C2">
              <w:t>Enter the Total Number Of Chips. This field accepts integer values only. If you enter a decimal value, the value is rounded off.</w:t>
            </w:r>
          </w:p>
        </w:tc>
      </w:tr>
    </w:tbl>
    <w:p w:rsidR="00066951" w:rsidRPr="009129C2" w:rsidRDefault="00066951" w:rsidP="00066951">
      <w:pPr>
        <w:pStyle w:val="Heading3"/>
      </w:pPr>
      <w:bookmarkStart w:id="625" w:name="_Ref275332915"/>
      <w:bookmarkStart w:id="626" w:name="_Toc288121372"/>
      <w:r w:rsidRPr="009129C2">
        <w:t>Pancreas Pathology Annotation</w:t>
      </w:r>
      <w:bookmarkEnd w:id="625"/>
      <w:bookmarkEnd w:id="626"/>
    </w:p>
    <w:p w:rsidR="00066951" w:rsidRPr="009129C2" w:rsidRDefault="00066951" w:rsidP="00066951">
      <w:pPr>
        <w:pStyle w:val="BodyText"/>
      </w:pPr>
      <w:r w:rsidRPr="009129C2">
        <w:t>This annotation captures the pathological details about a group of specimen collected from the Pancreas by a particular procedure.</w:t>
      </w:r>
    </w:p>
    <w:p w:rsidR="00066951" w:rsidRPr="009129C2" w:rsidRDefault="00066951" w:rsidP="00066951">
      <w:pPr>
        <w:pStyle w:val="BodyText"/>
      </w:pPr>
      <w:r w:rsidRPr="009129C2">
        <w:t>The following table lists the attributes for the Pancreas Pathology Annotation</w:t>
      </w:r>
      <w:r w:rsidRPr="009129C2">
        <w:fldChar w:fldCharType="begin"/>
      </w:r>
      <w:r w:rsidRPr="009129C2">
        <w:instrText xml:space="preserve"> XE "Pancreas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Leave this field blank.</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Other Resected Organs</w:t>
            </w:r>
          </w:p>
        </w:tc>
        <w:tc>
          <w:tcPr>
            <w:tcW w:w="5405" w:type="dxa"/>
          </w:tcPr>
          <w:p w:rsidR="00066951" w:rsidRPr="009129C2" w:rsidRDefault="00066951" w:rsidP="00066951">
            <w:pPr>
              <w:pStyle w:val="TableText0"/>
            </w:pPr>
            <w:r w:rsidRPr="009129C2">
              <w:t>To enter information about the Other Resected Organ,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Organs Resected</w:t>
            </w:r>
          </w:p>
        </w:tc>
        <w:tc>
          <w:tcPr>
            <w:tcW w:w="5405" w:type="dxa"/>
          </w:tcPr>
          <w:p w:rsidR="00066951" w:rsidRPr="009129C2" w:rsidRDefault="00066951" w:rsidP="00066951">
            <w:pPr>
              <w:pStyle w:val="TableText0"/>
            </w:pPr>
            <w:r w:rsidRPr="009129C2">
              <w:t>Select the appropriate resected organ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Other Organs Resected</w:t>
            </w:r>
          </w:p>
        </w:tc>
        <w:tc>
          <w:tcPr>
            <w:tcW w:w="5405" w:type="dxa"/>
          </w:tcPr>
          <w:p w:rsidR="00066951" w:rsidRPr="009129C2" w:rsidRDefault="00066951" w:rsidP="00066951">
            <w:pPr>
              <w:pStyle w:val="TableText0"/>
            </w:pPr>
            <w:r w:rsidRPr="009129C2">
              <w:t>Enter the name of other organ resected if it is not available in the previous attribute’s (Other Organs Resected)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Pancreas Margin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pancreas margin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Involved Margin</w:t>
            </w:r>
          </w:p>
        </w:tc>
        <w:tc>
          <w:tcPr>
            <w:tcW w:w="5405" w:type="dxa"/>
          </w:tcPr>
          <w:p w:rsidR="00066951" w:rsidRPr="009129C2" w:rsidRDefault="00066951" w:rsidP="00066951">
            <w:pPr>
              <w:pStyle w:val="TableText0"/>
            </w:pPr>
            <w:r w:rsidRPr="009129C2">
              <w:t>To enter information about the Involved Margin,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Select the appropriate location of margin involved by invasive carcinoma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 xml:space="preserve">                         Other Margin Location</w:t>
            </w:r>
          </w:p>
        </w:tc>
        <w:tc>
          <w:tcPr>
            <w:tcW w:w="5405" w:type="dxa"/>
          </w:tcPr>
          <w:p w:rsidR="00066951" w:rsidRPr="009129C2" w:rsidRDefault="00066951" w:rsidP="00066951">
            <w:pPr>
              <w:pStyle w:val="TableText0"/>
            </w:pPr>
            <w:r w:rsidRPr="009129C2">
              <w:t>Enter the name of the other involved margin location if it is not available in the previous attribute’s (Margin Location)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 xml:space="preserve">           Uninvolved Margin</w:t>
            </w:r>
          </w:p>
        </w:tc>
        <w:tc>
          <w:tcPr>
            <w:tcW w:w="5405" w:type="dxa"/>
          </w:tcPr>
          <w:p w:rsidR="00066951" w:rsidRPr="009129C2" w:rsidRDefault="00066951" w:rsidP="00066951">
            <w:pPr>
              <w:pStyle w:val="TableText0"/>
            </w:pPr>
            <w:r w:rsidRPr="009129C2">
              <w:t>To enter information about the Uninvolved Margin,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location of the margin uninvolved by invasive carcinoma in the edit box.</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 xml:space="preserve">                           Closest Distance To Tumor</w:t>
            </w:r>
          </w:p>
        </w:tc>
        <w:tc>
          <w:tcPr>
            <w:tcW w:w="5405" w:type="dxa"/>
          </w:tcPr>
          <w:p w:rsidR="00066951" w:rsidRPr="009129C2" w:rsidRDefault="00066951" w:rsidP="00066951">
            <w:pPr>
              <w:pStyle w:val="TableText0"/>
            </w:pPr>
            <w:r w:rsidRPr="009129C2">
              <w:t>Enter the distance closest to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 xml:space="preserve">                           Carcinoma In Situ Status</w:t>
            </w:r>
          </w:p>
        </w:tc>
        <w:tc>
          <w:tcPr>
            <w:tcW w:w="5405" w:type="dxa"/>
          </w:tcPr>
          <w:p w:rsidR="00066951" w:rsidRPr="009129C2" w:rsidRDefault="00066951" w:rsidP="00066951">
            <w:pPr>
              <w:pStyle w:val="TableText0"/>
            </w:pPr>
            <w:r w:rsidRPr="009129C2">
              <w:t>To enter information about the Carcinoma In Situ Status, click the Enter Details link. Click Add More to add a row.</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 xml:space="preserve">                                              Status</w:t>
            </w:r>
          </w:p>
        </w:tc>
        <w:tc>
          <w:tcPr>
            <w:tcW w:w="5405" w:type="dxa"/>
          </w:tcPr>
          <w:p w:rsidR="00066951" w:rsidRPr="009129C2" w:rsidRDefault="00066951" w:rsidP="00066951">
            <w:pPr>
              <w:pStyle w:val="TableText0"/>
            </w:pPr>
            <w:r w:rsidRPr="009129C2">
              <w:t>Select the appropriate status for the carcinoma in situ from the drop-down list. Click Submit to save the data entered and to navigate back to main form.</w:t>
            </w:r>
          </w:p>
        </w:tc>
      </w:tr>
    </w:tbl>
    <w:p w:rsidR="00066951" w:rsidRPr="009129C2" w:rsidRDefault="00066951" w:rsidP="00066951">
      <w:pPr>
        <w:pStyle w:val="Heading3"/>
      </w:pPr>
      <w:bookmarkStart w:id="627" w:name="_Ref275332917"/>
      <w:bookmarkStart w:id="628" w:name="_Toc288121373"/>
      <w:r w:rsidRPr="009129C2">
        <w:t>Lung Biopsy Pathology Annotation</w:t>
      </w:r>
      <w:bookmarkEnd w:id="627"/>
      <w:bookmarkEnd w:id="628"/>
    </w:p>
    <w:p w:rsidR="00066951" w:rsidRPr="009129C2" w:rsidRDefault="00066951" w:rsidP="00066951">
      <w:pPr>
        <w:pStyle w:val="BodyText"/>
      </w:pPr>
      <w:r w:rsidRPr="009129C2">
        <w:t>This annotation captures pathological details about a group of specimen collected from the Lung by a particular procedure Biopsy.</w:t>
      </w:r>
    </w:p>
    <w:p w:rsidR="00066951" w:rsidRPr="009129C2" w:rsidRDefault="00066951" w:rsidP="00066951">
      <w:pPr>
        <w:pStyle w:val="BodyText"/>
      </w:pPr>
      <w:r w:rsidRPr="009129C2">
        <w:t>The following table lists the attributes for the Lung Biopsy Pathology Annotation</w:t>
      </w:r>
      <w:r w:rsidRPr="009129C2">
        <w:fldChar w:fldCharType="begin"/>
      </w:r>
      <w:r w:rsidRPr="009129C2">
        <w:instrText xml:space="preserve"> XE "Lung Biopsy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Biopsy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Leave this field blank.</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Visceral Pleural Invasion</w:t>
            </w:r>
          </w:p>
        </w:tc>
        <w:tc>
          <w:tcPr>
            <w:tcW w:w="5405" w:type="dxa"/>
          </w:tcPr>
          <w:p w:rsidR="00066951" w:rsidRPr="009129C2" w:rsidRDefault="00066951" w:rsidP="00066951">
            <w:pPr>
              <w:pStyle w:val="TableText0"/>
            </w:pPr>
            <w:r w:rsidRPr="009129C2">
              <w:t>Select the radio button for the appropriate value for Visceral Pleural Invasion.</w:t>
            </w:r>
          </w:p>
        </w:tc>
      </w:tr>
    </w:tbl>
    <w:p w:rsidR="00066951" w:rsidRPr="009129C2" w:rsidRDefault="00066951" w:rsidP="00066951">
      <w:pPr>
        <w:pStyle w:val="Heading3"/>
      </w:pPr>
      <w:bookmarkStart w:id="629" w:name="_Ref275332918"/>
      <w:bookmarkStart w:id="630" w:name="_Toc288121374"/>
      <w:r w:rsidRPr="009129C2">
        <w:t>Lung Resection Based Pathology Annotation</w:t>
      </w:r>
      <w:bookmarkEnd w:id="629"/>
      <w:bookmarkEnd w:id="630"/>
    </w:p>
    <w:p w:rsidR="00066951" w:rsidRPr="009129C2" w:rsidRDefault="00066951" w:rsidP="00066951">
      <w:pPr>
        <w:pStyle w:val="BodyText"/>
      </w:pPr>
      <w:r w:rsidRPr="009129C2">
        <w:t>This annotation captures pathological details about a group of specimen collected from the Lung by a procedure called Resection.</w:t>
      </w:r>
    </w:p>
    <w:p w:rsidR="00066951" w:rsidRPr="009129C2" w:rsidRDefault="00066951" w:rsidP="00066951">
      <w:pPr>
        <w:pStyle w:val="BodyText"/>
      </w:pPr>
      <w:r w:rsidRPr="009129C2">
        <w:t>The following table lists the attributes for the Lung Resection Based Pathology Annotation</w:t>
      </w:r>
      <w:r w:rsidRPr="009129C2">
        <w:fldChar w:fldCharType="begin"/>
      </w:r>
      <w:r w:rsidRPr="009129C2">
        <w:instrText xml:space="preserve"> XE "Lung Resection Based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Total Resection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Leave this field blank.</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t>Direct Extension of Tumor</w:t>
            </w:r>
          </w:p>
        </w:tc>
        <w:tc>
          <w:tcPr>
            <w:tcW w:w="5405" w:type="dxa"/>
          </w:tcPr>
          <w:p w:rsidR="00066951" w:rsidRPr="009129C2" w:rsidRDefault="00066951" w:rsidP="00066951">
            <w:pPr>
              <w:pStyle w:val="TableText0"/>
            </w:pPr>
            <w:r w:rsidRPr="009129C2">
              <w:t>To enter information about the Direct Extension of Tumor,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Extension of tumor</w:t>
            </w:r>
          </w:p>
        </w:tc>
        <w:tc>
          <w:tcPr>
            <w:tcW w:w="5405" w:type="dxa"/>
          </w:tcPr>
          <w:p w:rsidR="00066951" w:rsidRPr="009129C2" w:rsidRDefault="00066951" w:rsidP="00066951">
            <w:pPr>
              <w:pStyle w:val="TableText0"/>
            </w:pPr>
            <w:r w:rsidRPr="009129C2">
              <w:t>Select the appropriate tumor extension form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Tumor Extensions</w:t>
            </w:r>
          </w:p>
        </w:tc>
        <w:tc>
          <w:tcPr>
            <w:tcW w:w="5405" w:type="dxa"/>
          </w:tcPr>
          <w:p w:rsidR="00066951" w:rsidRPr="009129C2" w:rsidRDefault="00066951" w:rsidP="00066951">
            <w:pPr>
              <w:pStyle w:val="TableText0"/>
            </w:pPr>
            <w:r w:rsidRPr="009129C2">
              <w:t>Enter the tumor extension details if it is not available in the previous attribute’s (Extension of Tumor)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Arterial Invasion</w:t>
            </w:r>
          </w:p>
        </w:tc>
        <w:tc>
          <w:tcPr>
            <w:tcW w:w="5405" w:type="dxa"/>
          </w:tcPr>
          <w:p w:rsidR="00066951" w:rsidRPr="009129C2" w:rsidRDefault="00066951" w:rsidP="00066951">
            <w:pPr>
              <w:pStyle w:val="TableText0"/>
            </w:pPr>
            <w:r w:rsidRPr="009129C2">
              <w:t>Select the radio button for the appropriate value for Arterial Invasion.</w:t>
            </w:r>
          </w:p>
        </w:tc>
      </w:tr>
      <w:tr w:rsidR="00066951" w:rsidRPr="009129C2">
        <w:trPr>
          <w:cantSplit/>
          <w:trHeight w:val="394"/>
        </w:trPr>
        <w:tc>
          <w:tcPr>
            <w:tcW w:w="4157" w:type="dxa"/>
          </w:tcPr>
          <w:p w:rsidR="00066951" w:rsidRPr="009129C2" w:rsidRDefault="00066951" w:rsidP="00066951">
            <w:pPr>
              <w:pStyle w:val="TableText0"/>
            </w:pPr>
            <w:r w:rsidRPr="009129C2">
              <w:t>Lung Resection Margin</w:t>
            </w:r>
          </w:p>
        </w:tc>
        <w:tc>
          <w:tcPr>
            <w:tcW w:w="5405" w:type="dxa"/>
          </w:tcPr>
          <w:p w:rsidR="00066951" w:rsidRPr="009129C2" w:rsidRDefault="00066951" w:rsidP="00066951">
            <w:pPr>
              <w:pStyle w:val="TableText0"/>
            </w:pPr>
            <w:r w:rsidRPr="009129C2">
              <w:t>To enter information about the Lung Resection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Lung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Select the appropriate margin location involved by invasive carcinoma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 xml:space="preserve">          Other Location</w:t>
            </w:r>
          </w:p>
        </w:tc>
        <w:tc>
          <w:tcPr>
            <w:tcW w:w="5405" w:type="dxa"/>
          </w:tcPr>
          <w:p w:rsidR="00066951" w:rsidRPr="009129C2" w:rsidRDefault="00066951" w:rsidP="00066951">
            <w:pPr>
              <w:pStyle w:val="TableText0"/>
            </w:pPr>
            <w:r w:rsidRPr="009129C2">
              <w:t>Enter the name of the other involved margin location if it is not available in the previous attribute’s (Margin Location)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 xml:space="preserve">           Uninvolved Margin</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decimal. Click Submit to save the data entered and to navigate back to the main form.</w:t>
            </w:r>
          </w:p>
        </w:tc>
      </w:tr>
    </w:tbl>
    <w:p w:rsidR="00066951" w:rsidRPr="009129C2" w:rsidRDefault="00066951" w:rsidP="00066951">
      <w:pPr>
        <w:pStyle w:val="Heading3"/>
      </w:pPr>
      <w:bookmarkStart w:id="631" w:name="_Ref275332920"/>
      <w:bookmarkStart w:id="632" w:name="_Toc288121375"/>
      <w:r w:rsidRPr="009129C2">
        <w:t>Kidney Biopsy Based Pathology Annotation</w:t>
      </w:r>
      <w:bookmarkEnd w:id="631"/>
      <w:bookmarkEnd w:id="632"/>
    </w:p>
    <w:p w:rsidR="00066951" w:rsidRPr="009129C2" w:rsidRDefault="00066951" w:rsidP="00066951">
      <w:pPr>
        <w:pStyle w:val="BodyText"/>
      </w:pPr>
      <w:r w:rsidRPr="009129C2">
        <w:t>This annotation captures pathological details about a group of specimen collected from the kidney by a particular procedure Biopsy.</w:t>
      </w:r>
    </w:p>
    <w:p w:rsidR="00066951" w:rsidRPr="009129C2" w:rsidRDefault="00066951" w:rsidP="00066951">
      <w:pPr>
        <w:pStyle w:val="BodyText"/>
      </w:pPr>
      <w:r w:rsidRPr="009129C2">
        <w:br w:type="page"/>
        <w:t>The following table lists the attributes for the Kidney Biopsy Based Pathology Annotation</w:t>
      </w:r>
      <w:r w:rsidRPr="009129C2">
        <w:fldChar w:fldCharType="begin"/>
      </w:r>
      <w:r w:rsidRPr="009129C2">
        <w:instrText xml:space="preserve"> XE "Kidney Biopsy Based Pathology Annotation" </w:instrText>
      </w:r>
      <w:r w:rsidRPr="009129C2">
        <w:fldChar w:fldCharType="end"/>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Leave this field blank.</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Percent Of Sarcomatoid Element</w:t>
            </w:r>
          </w:p>
        </w:tc>
        <w:tc>
          <w:tcPr>
            <w:tcW w:w="5405" w:type="dxa"/>
          </w:tcPr>
          <w:p w:rsidR="00066951" w:rsidRPr="009129C2" w:rsidRDefault="00066951" w:rsidP="00066951">
            <w:pPr>
              <w:pStyle w:val="TableText0"/>
            </w:pPr>
            <w:r w:rsidRPr="009129C2">
              <w:t>Enter the percentage of Sarcomatoid element observed. This field accepts numerical value with decimal between the range (0.0,100.0)</w:t>
            </w:r>
          </w:p>
        </w:tc>
      </w:tr>
    </w:tbl>
    <w:p w:rsidR="00066951" w:rsidRPr="009129C2" w:rsidRDefault="00066951" w:rsidP="00066951">
      <w:pPr>
        <w:pStyle w:val="Heading3"/>
      </w:pPr>
      <w:bookmarkStart w:id="633" w:name="_Ref275332921"/>
      <w:bookmarkStart w:id="634" w:name="_Toc288121376"/>
      <w:r w:rsidRPr="009129C2">
        <w:t>Kidney Nephrectomy Pathology Annotation</w:t>
      </w:r>
      <w:bookmarkEnd w:id="633"/>
      <w:bookmarkEnd w:id="634"/>
    </w:p>
    <w:p w:rsidR="00066951" w:rsidRPr="009129C2" w:rsidRDefault="00066951" w:rsidP="00066951">
      <w:pPr>
        <w:pStyle w:val="BodyText"/>
      </w:pPr>
      <w:r w:rsidRPr="009129C2">
        <w:t>This annotation captures pathological details about a group of specimen collected from the kidney by a particular procedure Nephrectomy.</w:t>
      </w:r>
    </w:p>
    <w:p w:rsidR="00066951" w:rsidRPr="009129C2" w:rsidRDefault="00066951" w:rsidP="00066951">
      <w:pPr>
        <w:pStyle w:val="BodyText"/>
      </w:pPr>
      <w:r w:rsidRPr="009129C2">
        <w:t>The following table lists the attributes for the Kidney Nephrectomy Pathology Annotation</w:t>
      </w:r>
      <w:r w:rsidRPr="009129C2">
        <w:fldChar w:fldCharType="begin"/>
      </w:r>
      <w:r w:rsidRPr="009129C2">
        <w:instrText xml:space="preserve"> XE "Kidney Nephrectomy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Leave this field blank.</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Percent of Sarcomatoid Element</w:t>
            </w:r>
          </w:p>
        </w:tc>
        <w:tc>
          <w:tcPr>
            <w:tcW w:w="5405" w:type="dxa"/>
          </w:tcPr>
          <w:p w:rsidR="00066951" w:rsidRPr="009129C2" w:rsidRDefault="00066951" w:rsidP="00066951">
            <w:pPr>
              <w:pStyle w:val="TableText0"/>
            </w:pPr>
            <w:r w:rsidRPr="009129C2">
              <w:t>Enter the percentage of Sarcomatoid element observed. This field accepts numerical value with decimal between the range (0.0,100.0).</w:t>
            </w:r>
          </w:p>
        </w:tc>
      </w:tr>
      <w:tr w:rsidR="00066951" w:rsidRPr="009129C2">
        <w:trPr>
          <w:cantSplit/>
          <w:trHeight w:val="394"/>
        </w:trPr>
        <w:tc>
          <w:tcPr>
            <w:tcW w:w="4157" w:type="dxa"/>
          </w:tcPr>
          <w:p w:rsidR="00066951" w:rsidRPr="009129C2" w:rsidRDefault="00066951" w:rsidP="00066951">
            <w:pPr>
              <w:pStyle w:val="TableText0"/>
            </w:pPr>
            <w:r w:rsidRPr="009129C2">
              <w:t>Focality</w:t>
            </w:r>
          </w:p>
        </w:tc>
        <w:tc>
          <w:tcPr>
            <w:tcW w:w="5405" w:type="dxa"/>
          </w:tcPr>
          <w:p w:rsidR="00066951" w:rsidRPr="009129C2" w:rsidRDefault="00066951" w:rsidP="00066951">
            <w:pPr>
              <w:pStyle w:val="TableText0"/>
            </w:pPr>
            <w:r w:rsidRPr="009129C2">
              <w:t>Select the radio button for the appropriate value for Focality of tumor.</w:t>
            </w:r>
          </w:p>
        </w:tc>
      </w:tr>
      <w:tr w:rsidR="00066951" w:rsidRPr="009129C2">
        <w:trPr>
          <w:cantSplit/>
          <w:trHeight w:val="394"/>
        </w:trPr>
        <w:tc>
          <w:tcPr>
            <w:tcW w:w="4157" w:type="dxa"/>
          </w:tcPr>
          <w:p w:rsidR="00066951" w:rsidRPr="009129C2" w:rsidRDefault="00066951" w:rsidP="00066951">
            <w:pPr>
              <w:pStyle w:val="TableText0"/>
            </w:pPr>
            <w:r w:rsidRPr="009129C2">
              <w:t>Macroscopic Extent of Tumor</w:t>
            </w:r>
          </w:p>
        </w:tc>
        <w:tc>
          <w:tcPr>
            <w:tcW w:w="5405" w:type="dxa"/>
          </w:tcPr>
          <w:p w:rsidR="00066951" w:rsidRPr="009129C2" w:rsidRDefault="00066951" w:rsidP="00066951">
            <w:pPr>
              <w:pStyle w:val="TableText0"/>
            </w:pPr>
            <w:r w:rsidRPr="009129C2">
              <w:t>To enter information about the Macroscopic Extent of Tumor,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Extent of Tumor</w:t>
            </w:r>
          </w:p>
        </w:tc>
        <w:tc>
          <w:tcPr>
            <w:tcW w:w="5405" w:type="dxa"/>
          </w:tcPr>
          <w:p w:rsidR="00066951" w:rsidRPr="009129C2" w:rsidRDefault="00066951" w:rsidP="00066951">
            <w:pPr>
              <w:pStyle w:val="TableText0"/>
            </w:pPr>
            <w:r w:rsidRPr="009129C2">
              <w:t>Select the appropriate tumor extension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Adrenal Gland Stage</w:t>
            </w:r>
          </w:p>
        </w:tc>
        <w:tc>
          <w:tcPr>
            <w:tcW w:w="5405" w:type="dxa"/>
          </w:tcPr>
          <w:p w:rsidR="00066951" w:rsidRPr="009129C2" w:rsidRDefault="00066951" w:rsidP="00066951">
            <w:pPr>
              <w:pStyle w:val="TableText0"/>
            </w:pPr>
            <w:r w:rsidRPr="009129C2">
              <w:t>Select the radio button for the appropriate value for Adrenal Gland Stage.</w:t>
            </w:r>
          </w:p>
        </w:tc>
      </w:tr>
      <w:tr w:rsidR="00066951" w:rsidRPr="009129C2">
        <w:trPr>
          <w:cantSplit/>
          <w:trHeight w:val="394"/>
        </w:trPr>
        <w:tc>
          <w:tcPr>
            <w:tcW w:w="4157" w:type="dxa"/>
          </w:tcPr>
          <w:p w:rsidR="00066951" w:rsidRPr="009129C2" w:rsidRDefault="00066951" w:rsidP="00066951">
            <w:pPr>
              <w:pStyle w:val="TableText0"/>
            </w:pPr>
            <w:r w:rsidRPr="009129C2">
              <w:t>Kidney Nephrectomy Margin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To enter information about the Involved Margin,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Location</w:t>
            </w:r>
          </w:p>
        </w:tc>
        <w:tc>
          <w:tcPr>
            <w:tcW w:w="5405" w:type="dxa"/>
          </w:tcPr>
          <w:p w:rsidR="00066951" w:rsidRPr="009129C2" w:rsidRDefault="00066951" w:rsidP="00066951">
            <w:pPr>
              <w:pStyle w:val="TableText0"/>
            </w:pPr>
            <w:r w:rsidRPr="009129C2">
              <w:t>Select the appropriate location of the involved margin by invasive carcinoma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 xml:space="preserve">                         Other Location</w:t>
            </w:r>
          </w:p>
        </w:tc>
        <w:tc>
          <w:tcPr>
            <w:tcW w:w="5405" w:type="dxa"/>
          </w:tcPr>
          <w:p w:rsidR="00066951" w:rsidRPr="009129C2" w:rsidRDefault="00066951" w:rsidP="00066951">
            <w:pPr>
              <w:pStyle w:val="TableText0"/>
            </w:pPr>
            <w:r w:rsidRPr="009129C2">
              <w:t>Enter the name of other involved margin location if it is not available in the previous attribute’s (Margin Location) drop-down list. Data entry is optional. Click Submit to save the data entered and to navigate back to the main form.</w:t>
            </w:r>
          </w:p>
        </w:tc>
      </w:tr>
    </w:tbl>
    <w:p w:rsidR="00066951" w:rsidRPr="009129C2" w:rsidRDefault="00066951" w:rsidP="00066951">
      <w:pPr>
        <w:pStyle w:val="Heading3"/>
      </w:pPr>
      <w:bookmarkStart w:id="635" w:name="_Ref275332922"/>
      <w:bookmarkStart w:id="636" w:name="_Toc288121377"/>
      <w:r w:rsidRPr="009129C2">
        <w:t>Melanoma Pathology Annotation</w:t>
      </w:r>
      <w:bookmarkEnd w:id="635"/>
      <w:bookmarkEnd w:id="636"/>
    </w:p>
    <w:p w:rsidR="00066951" w:rsidRPr="009129C2" w:rsidRDefault="00066951" w:rsidP="00066951">
      <w:pPr>
        <w:pStyle w:val="BodyText"/>
      </w:pPr>
      <w:r w:rsidRPr="009129C2">
        <w:t>This annotation captures pathological details about a group of specimen collected from the skin by a particular procedure.</w:t>
      </w:r>
    </w:p>
    <w:p w:rsidR="00066951" w:rsidRPr="009129C2" w:rsidRDefault="00066951" w:rsidP="00066951">
      <w:pPr>
        <w:pStyle w:val="BodyText"/>
      </w:pPr>
      <w:r w:rsidRPr="009129C2">
        <w:t>The following table lists the attributes for the Melanoma Pathology Annotation</w:t>
      </w:r>
      <w:r w:rsidRPr="009129C2">
        <w:fldChar w:fldCharType="begin"/>
      </w:r>
      <w:r w:rsidRPr="009129C2">
        <w:instrText xml:space="preserve"> XE "Melanoma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Enter the name of Other Specimen Procedure if it is not available in the previous attribute’s (Specimen Procedure)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Macroscopic Tumor</w:t>
            </w:r>
          </w:p>
        </w:tc>
        <w:tc>
          <w:tcPr>
            <w:tcW w:w="5405" w:type="dxa"/>
          </w:tcPr>
          <w:p w:rsidR="00066951" w:rsidRPr="009129C2" w:rsidRDefault="00066951" w:rsidP="00066951">
            <w:pPr>
              <w:pStyle w:val="TableText0"/>
            </w:pPr>
            <w:r w:rsidRPr="009129C2">
              <w:t>Select the radio button for the appropriate value for Macroscopic Tumor.</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Pigmentation</w:t>
            </w:r>
          </w:p>
        </w:tc>
        <w:tc>
          <w:tcPr>
            <w:tcW w:w="5405" w:type="dxa"/>
          </w:tcPr>
          <w:p w:rsidR="00066951" w:rsidRPr="009129C2" w:rsidRDefault="00066951" w:rsidP="00066951">
            <w:pPr>
              <w:pStyle w:val="TableText0"/>
            </w:pPr>
            <w:r w:rsidRPr="009129C2">
              <w:t>Select the radio button for the appropriate value for Pigmentation.</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Ulceration</w:t>
            </w:r>
          </w:p>
        </w:tc>
        <w:tc>
          <w:tcPr>
            <w:tcW w:w="5405" w:type="dxa"/>
          </w:tcPr>
          <w:p w:rsidR="00066951" w:rsidRPr="009129C2" w:rsidRDefault="00066951" w:rsidP="00066951">
            <w:pPr>
              <w:pStyle w:val="TableText0"/>
            </w:pPr>
            <w:r w:rsidRPr="009129C2">
              <w:t>Select the radio button for the appropriate value for Ulceration.</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Depth Of Invasion Cannot Be Determined</w:t>
            </w:r>
          </w:p>
        </w:tc>
        <w:tc>
          <w:tcPr>
            <w:tcW w:w="5405" w:type="dxa"/>
          </w:tcPr>
          <w:p w:rsidR="00066951" w:rsidRPr="009129C2" w:rsidRDefault="00066951" w:rsidP="00066951">
            <w:pPr>
              <w:pStyle w:val="TableText0"/>
            </w:pPr>
            <w:r w:rsidRPr="009129C2">
              <w:t xml:space="preserve">Select the check box if the depth of invasion cannot be determined. </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Depth Of Invasion(mm)</w:t>
            </w:r>
          </w:p>
        </w:tc>
        <w:tc>
          <w:tcPr>
            <w:tcW w:w="5405" w:type="dxa"/>
          </w:tcPr>
          <w:p w:rsidR="00066951" w:rsidRPr="009129C2" w:rsidRDefault="00066951" w:rsidP="00066951">
            <w:pPr>
              <w:pStyle w:val="TableText0"/>
            </w:pPr>
            <w:r w:rsidRPr="009129C2">
              <w:t>Enter the value for Depth Of Invasion, if determined. This field accepts numerical value with decimal.</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Tumor Infiltrating Lymphocytes</w:t>
            </w:r>
          </w:p>
        </w:tc>
        <w:tc>
          <w:tcPr>
            <w:tcW w:w="5405" w:type="dxa"/>
          </w:tcPr>
          <w:p w:rsidR="00066951" w:rsidRPr="009129C2" w:rsidRDefault="00066951" w:rsidP="00066951">
            <w:pPr>
              <w:pStyle w:val="TableText0"/>
            </w:pPr>
            <w:r w:rsidRPr="009129C2">
              <w:t>Select the radio button for the appropriate value for Tumor Infiltrating Lymphocytes.</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Tumor Regression</w:t>
            </w:r>
          </w:p>
        </w:tc>
        <w:tc>
          <w:tcPr>
            <w:tcW w:w="5405" w:type="dxa"/>
          </w:tcPr>
          <w:p w:rsidR="00066951" w:rsidRPr="009129C2" w:rsidRDefault="00066951" w:rsidP="00066951">
            <w:pPr>
              <w:pStyle w:val="TableText0"/>
            </w:pPr>
            <w:r w:rsidRPr="009129C2">
              <w:t>Select the radio button for the appropriate value for Tumor Regression.</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Mitotic Index</w:t>
            </w:r>
          </w:p>
        </w:tc>
        <w:tc>
          <w:tcPr>
            <w:tcW w:w="5405" w:type="dxa"/>
          </w:tcPr>
          <w:p w:rsidR="00066951" w:rsidRPr="009129C2" w:rsidRDefault="00066951" w:rsidP="00066951">
            <w:pPr>
              <w:pStyle w:val="TableText0"/>
            </w:pPr>
            <w:r w:rsidRPr="009129C2">
              <w:t>Select the radio button for the appropriate value for Mitotic Index.</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Satellite Nodule Status</w:t>
            </w:r>
          </w:p>
        </w:tc>
        <w:tc>
          <w:tcPr>
            <w:tcW w:w="5405" w:type="dxa"/>
          </w:tcPr>
          <w:p w:rsidR="00066951" w:rsidRPr="009129C2" w:rsidRDefault="00066951" w:rsidP="00066951">
            <w:pPr>
              <w:pStyle w:val="TableText0"/>
            </w:pPr>
            <w:r w:rsidRPr="009129C2">
              <w:t>Select the radio button of the appropriate value for Satellite Nodule Status.</w:t>
            </w:r>
          </w:p>
        </w:tc>
      </w:tr>
      <w:tr w:rsidR="00066951" w:rsidRPr="009129C2">
        <w:trPr>
          <w:cantSplit/>
          <w:trHeight w:val="394"/>
        </w:trPr>
        <w:tc>
          <w:tcPr>
            <w:tcW w:w="4157" w:type="dxa"/>
          </w:tcPr>
          <w:p w:rsidR="00066951" w:rsidRPr="009129C2" w:rsidRDefault="00066951" w:rsidP="00066951">
            <w:pPr>
              <w:pStyle w:val="TableText0"/>
            </w:pPr>
            <w:r w:rsidRPr="009129C2">
              <w:t>Satellite Nodule</w:t>
            </w:r>
          </w:p>
        </w:tc>
        <w:tc>
          <w:tcPr>
            <w:tcW w:w="5405" w:type="dxa"/>
          </w:tcPr>
          <w:p w:rsidR="00066951" w:rsidRPr="009129C2" w:rsidRDefault="00066951" w:rsidP="00066951">
            <w:pPr>
              <w:pStyle w:val="TableText0"/>
            </w:pPr>
            <w:r w:rsidRPr="009129C2">
              <w:t>To enter information about the Satellite Nodule, click Add More.</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Enter the name of the site where the satellite nodule is observed.</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Deep Melanoma Margin</w:t>
            </w:r>
          </w:p>
        </w:tc>
        <w:tc>
          <w:tcPr>
            <w:tcW w:w="5405" w:type="dxa"/>
          </w:tcPr>
          <w:p w:rsidR="00066951" w:rsidRPr="009129C2" w:rsidRDefault="00066951" w:rsidP="00066951">
            <w:pPr>
              <w:pStyle w:val="TableText0"/>
            </w:pPr>
            <w:r w:rsidRPr="009129C2">
              <w:t>To enter information about the Deep Melanoma Margin, click Add More.</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appropriate location for the deep melanoma margin in the edit box.</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decimal.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Lateral Melanoma Margin</w:t>
            </w:r>
          </w:p>
        </w:tc>
        <w:tc>
          <w:tcPr>
            <w:tcW w:w="5405" w:type="dxa"/>
          </w:tcPr>
          <w:p w:rsidR="00066951" w:rsidRPr="009129C2" w:rsidRDefault="00066951" w:rsidP="00066951">
            <w:pPr>
              <w:pStyle w:val="TableText0"/>
            </w:pPr>
            <w:r w:rsidRPr="009129C2">
              <w:t>To enter information about the Lateral Melanoma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appropriate location for the lateral melanoma margin in the edit box.</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   </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decimal. Click Submit to save the data entered and to navigate back to the main form.</w:t>
            </w:r>
          </w:p>
        </w:tc>
      </w:tr>
    </w:tbl>
    <w:p w:rsidR="00066951" w:rsidRPr="009129C2" w:rsidRDefault="00066951" w:rsidP="00066951">
      <w:pPr>
        <w:pStyle w:val="Heading3"/>
      </w:pPr>
      <w:bookmarkStart w:id="637" w:name="_Ref275332928"/>
      <w:bookmarkStart w:id="638" w:name="_Toc288121378"/>
      <w:r w:rsidRPr="009129C2">
        <w:t>CNS Pathology Annotation</w:t>
      </w:r>
      <w:bookmarkEnd w:id="637"/>
      <w:bookmarkEnd w:id="638"/>
    </w:p>
    <w:p w:rsidR="00066951" w:rsidRPr="009129C2" w:rsidRDefault="00066951" w:rsidP="00066951">
      <w:pPr>
        <w:pStyle w:val="BodyText"/>
      </w:pPr>
      <w:r w:rsidRPr="009129C2">
        <w:t>This annotation captures pathological details about a group of specimen collected from the Brain or spinal cord by a particular procedure.</w:t>
      </w:r>
    </w:p>
    <w:p w:rsidR="00066951" w:rsidRPr="009129C2" w:rsidRDefault="00066951" w:rsidP="00066951">
      <w:pPr>
        <w:pStyle w:val="BodyText"/>
      </w:pPr>
      <w:r w:rsidRPr="009129C2">
        <w:t>The following table lists the attributes for the CNS Pathology Annotation</w:t>
      </w:r>
      <w:r w:rsidRPr="009129C2">
        <w:fldChar w:fldCharType="begin"/>
      </w:r>
      <w:r w:rsidRPr="009129C2">
        <w:instrText xml:space="preserve"> XE "CNS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Enter the name of other Specimen Procedure if it is not available in the previous attribute’s (Specimen Procedure)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tumor size cannot be determined, else leave un-checked. If this check box is checked the above three fields are to be left empty.</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CNS Margin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To enter information about the Tissue Side,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appropriate Margin Location in the edit box.</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Specimen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bl>
    <w:p w:rsidR="00066951" w:rsidRPr="009129C2" w:rsidRDefault="00066951" w:rsidP="00066951">
      <w:pPr>
        <w:pStyle w:val="Heading3"/>
      </w:pPr>
      <w:bookmarkStart w:id="639" w:name="_Ref275332932"/>
      <w:bookmarkStart w:id="640" w:name="_Toc288121379"/>
      <w:r w:rsidRPr="009129C2">
        <w:t>Breast Pathology Annotation</w:t>
      </w:r>
      <w:bookmarkEnd w:id="639"/>
      <w:bookmarkEnd w:id="640"/>
    </w:p>
    <w:p w:rsidR="00066951" w:rsidRPr="009129C2" w:rsidRDefault="00066951" w:rsidP="00066951">
      <w:pPr>
        <w:pStyle w:val="BodyText"/>
      </w:pPr>
      <w:r w:rsidRPr="009129C2">
        <w:t>This annotation captures pathological details about a group of specimen collected from the breast by a particular procedure.</w:t>
      </w:r>
    </w:p>
    <w:p w:rsidR="00066951" w:rsidRPr="009129C2" w:rsidRDefault="00066951" w:rsidP="00066951">
      <w:pPr>
        <w:pStyle w:val="BodyText"/>
      </w:pPr>
      <w:r w:rsidRPr="009129C2">
        <w:t>The following table lists the attributes for the Breast Pathology Annotation</w:t>
      </w:r>
      <w:r w:rsidRPr="009129C2">
        <w:fldChar w:fldCharType="begin"/>
      </w:r>
      <w:r w:rsidRPr="009129C2">
        <w:instrText xml:space="preserve"> XE "Breast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Enter the name of other Specimen Procedure if it is not available in the previous attribute’s (Specimen Procedure)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512"/>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Lymph Node Sampling</w:t>
            </w:r>
          </w:p>
        </w:tc>
        <w:tc>
          <w:tcPr>
            <w:tcW w:w="5405" w:type="dxa"/>
          </w:tcPr>
          <w:p w:rsidR="00066951" w:rsidRPr="009129C2" w:rsidRDefault="00066951" w:rsidP="00066951">
            <w:pPr>
              <w:pStyle w:val="TableText0"/>
            </w:pPr>
            <w:r w:rsidRPr="009129C2">
              <w:t>Select the appropriate Lymph Node Sampling option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Mitotic Count If Other Grading System Used</w:t>
            </w:r>
          </w:p>
        </w:tc>
        <w:tc>
          <w:tcPr>
            <w:tcW w:w="5405" w:type="dxa"/>
          </w:tcPr>
          <w:p w:rsidR="00066951" w:rsidRPr="009129C2" w:rsidRDefault="00066951" w:rsidP="00066951">
            <w:pPr>
              <w:pStyle w:val="TableText0"/>
            </w:pPr>
            <w:r w:rsidRPr="009129C2">
              <w:t>Enter the mitotic count if the grading system used is not Nottingham Histologic Score.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Microcalcification</w:t>
            </w:r>
          </w:p>
        </w:tc>
        <w:tc>
          <w:tcPr>
            <w:tcW w:w="5405" w:type="dxa"/>
          </w:tcPr>
          <w:p w:rsidR="00066951" w:rsidRPr="009129C2" w:rsidRDefault="00066951" w:rsidP="00066951">
            <w:pPr>
              <w:pStyle w:val="TableText0"/>
            </w:pPr>
            <w:r w:rsidRPr="009129C2">
              <w:t>To enter information about the Microcalcification,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Value</w:t>
            </w:r>
          </w:p>
        </w:tc>
        <w:tc>
          <w:tcPr>
            <w:tcW w:w="5405" w:type="dxa"/>
          </w:tcPr>
          <w:p w:rsidR="00066951" w:rsidRPr="009129C2" w:rsidRDefault="00066951" w:rsidP="00066951">
            <w:pPr>
              <w:pStyle w:val="TableText0"/>
            </w:pPr>
            <w:r w:rsidRPr="009129C2">
              <w:t>Select the appropriate value for microcalcification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Size Of Invasive Carcinoma</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invasive carcinoma.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invasive carcinoma.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invasive carcinoma.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invasive carcinoma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t>Size Of Specimen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Specimen. This field accepts numerical values with a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Specimen. This field accepts numerical values with a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Specimen. This field accepts numerical values with a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tc>
        <w:tc>
          <w:tcPr>
            <w:tcW w:w="5405" w:type="dxa"/>
          </w:tcPr>
          <w:p w:rsidR="00066951" w:rsidRPr="009129C2" w:rsidRDefault="00066951" w:rsidP="00066951">
            <w:pPr>
              <w:pStyle w:val="TableText0"/>
            </w:pPr>
            <w:r w:rsidRPr="009129C2">
              <w:t>Select the check box if the specimen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smartTag w:uri="urn:schemas-microsoft-com:office:smarttags" w:element="place">
              <w:r w:rsidRPr="009129C2">
                <w:t>Nottingham</w:t>
              </w:r>
            </w:smartTag>
            <w:r w:rsidRPr="009129C2">
              <w:t xml:space="preserve"> Histologic Score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Tubule Formation Score</w:t>
            </w:r>
          </w:p>
        </w:tc>
        <w:tc>
          <w:tcPr>
            <w:tcW w:w="5405" w:type="dxa"/>
          </w:tcPr>
          <w:p w:rsidR="00066951" w:rsidRPr="009129C2" w:rsidRDefault="00066951" w:rsidP="00066951">
            <w:pPr>
              <w:pStyle w:val="TableText0"/>
            </w:pPr>
            <w:r w:rsidRPr="009129C2">
              <w:t>Select the appropriate Tubule Formation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Nuclear Pleomorphism Score</w:t>
            </w:r>
          </w:p>
        </w:tc>
        <w:tc>
          <w:tcPr>
            <w:tcW w:w="5405" w:type="dxa"/>
          </w:tcPr>
          <w:p w:rsidR="00066951" w:rsidRPr="009129C2" w:rsidRDefault="00066951" w:rsidP="00066951">
            <w:pPr>
              <w:pStyle w:val="TableText0"/>
            </w:pPr>
            <w:r w:rsidRPr="009129C2">
              <w:t>Select the appropriate Nuclear Pleomorphism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Mitotic Count Score</w:t>
            </w:r>
          </w:p>
        </w:tc>
        <w:tc>
          <w:tcPr>
            <w:tcW w:w="5405" w:type="dxa"/>
          </w:tcPr>
          <w:p w:rsidR="00066951" w:rsidRPr="009129C2" w:rsidRDefault="00066951" w:rsidP="00066951">
            <w:pPr>
              <w:pStyle w:val="TableText0"/>
            </w:pPr>
            <w:r w:rsidRPr="009129C2">
              <w:t>Select the appropriate Mitotic Count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 xml:space="preserve">Total </w:t>
            </w:r>
            <w:smartTag w:uri="urn:schemas-microsoft-com:office:smarttags" w:element="place">
              <w:r w:rsidRPr="009129C2">
                <w:rPr>
                  <w:rFonts w:cs="Arial"/>
                  <w:color w:val="000000"/>
                </w:rPr>
                <w:t>Nottingham</w:t>
              </w:r>
            </w:smartTag>
            <w:r w:rsidRPr="009129C2">
              <w:rPr>
                <w:rFonts w:cs="Arial"/>
                <w:color w:val="000000"/>
              </w:rPr>
              <w:t xml:space="preserve"> Score</w:t>
            </w:r>
          </w:p>
        </w:tc>
        <w:tc>
          <w:tcPr>
            <w:tcW w:w="5405" w:type="dxa"/>
          </w:tcPr>
          <w:p w:rsidR="00066951" w:rsidRPr="009129C2" w:rsidRDefault="00066951" w:rsidP="00066951">
            <w:pPr>
              <w:pStyle w:val="TableText0"/>
            </w:pPr>
            <w:r w:rsidRPr="009129C2">
              <w:t>Enter the sum of the three fields, namely: Tubule Formation Score, Nuclear Pleomorphism Score, and Mitotic Count Score).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Breast  Margin</w:t>
            </w:r>
          </w:p>
        </w:tc>
        <w:tc>
          <w:tcPr>
            <w:tcW w:w="5405" w:type="dxa"/>
          </w:tcPr>
          <w:p w:rsidR="00066951" w:rsidRPr="009129C2" w:rsidRDefault="00066951" w:rsidP="00066951">
            <w:pPr>
              <w:pStyle w:val="TableText0"/>
            </w:pPr>
            <w:r w:rsidRPr="009129C2">
              <w:t>To enter information about the Breast Margin, click the Add More button located.</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appropriate location for the margin in the edit box.</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   </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 xml:space="preserve">Enter the distance closest to the tumor. This field accepts numerical values with a decimal. Click Submit to save the data entered and to navigate back to the main form. </w:t>
            </w:r>
          </w:p>
        </w:tc>
      </w:tr>
      <w:tr w:rsidR="00066951" w:rsidRPr="009129C2">
        <w:trPr>
          <w:cantSplit/>
          <w:trHeight w:val="394"/>
        </w:trPr>
        <w:tc>
          <w:tcPr>
            <w:tcW w:w="4157" w:type="dxa"/>
          </w:tcPr>
          <w:p w:rsidR="00066951" w:rsidRPr="009129C2" w:rsidRDefault="00066951" w:rsidP="00066951">
            <w:pPr>
              <w:pStyle w:val="TableText0"/>
            </w:pPr>
            <w:r w:rsidRPr="009129C2">
              <w:t xml:space="preserve">           Involved Margin   </w:t>
            </w:r>
          </w:p>
        </w:tc>
        <w:tc>
          <w:tcPr>
            <w:tcW w:w="5405" w:type="dxa"/>
          </w:tcPr>
          <w:p w:rsidR="00066951" w:rsidRPr="009129C2" w:rsidRDefault="00066951" w:rsidP="00066951">
            <w:pPr>
              <w:pStyle w:val="TableText0"/>
            </w:pPr>
            <w:r w:rsidRPr="009129C2">
              <w:t>To enter information about the 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w:t>
            </w:r>
            <w:r w:rsidRPr="009129C2">
              <w:rPr>
                <w:rFonts w:cs="Arial"/>
                <w:bCs/>
                <w:color w:val="000000"/>
              </w:rPr>
              <w:t>Extent Of Involvement</w:t>
            </w:r>
          </w:p>
        </w:tc>
        <w:tc>
          <w:tcPr>
            <w:tcW w:w="5405" w:type="dxa"/>
          </w:tcPr>
          <w:p w:rsidR="00066951" w:rsidRPr="009129C2" w:rsidRDefault="00066951" w:rsidP="00066951">
            <w:pPr>
              <w:pStyle w:val="TableText0"/>
            </w:pPr>
            <w:r w:rsidRPr="009129C2">
              <w:t>Select the appropriate Extent Of Involvement option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w:t>
            </w:r>
            <w:r w:rsidRPr="009129C2">
              <w:rPr>
                <w:rFonts w:cs="Arial"/>
                <w:bCs/>
                <w:color w:val="000000"/>
              </w:rPr>
              <w:t>Extent Of Involvement</w:t>
            </w:r>
          </w:p>
        </w:tc>
        <w:tc>
          <w:tcPr>
            <w:tcW w:w="5405" w:type="dxa"/>
          </w:tcPr>
          <w:p w:rsidR="00066951" w:rsidRPr="009129C2" w:rsidRDefault="00066951" w:rsidP="00066951">
            <w:pPr>
              <w:pStyle w:val="TableText0"/>
            </w:pPr>
            <w:r w:rsidRPr="009129C2">
              <w:t>Enter the Other Extent of Involvement if it is not available in the previous attribute’s (Extent of Involvement) drop-down list. Data entry is optional.</w:t>
            </w:r>
          </w:p>
        </w:tc>
      </w:tr>
    </w:tbl>
    <w:p w:rsidR="00066951" w:rsidRPr="009129C2" w:rsidRDefault="00066951" w:rsidP="00066951">
      <w:pPr>
        <w:pStyle w:val="Heading3"/>
      </w:pPr>
      <w:bookmarkStart w:id="641" w:name="_Ref275332937"/>
      <w:bookmarkStart w:id="642" w:name="_Toc288121380"/>
      <w:r w:rsidRPr="009129C2">
        <w:t>Local Excision Baseds Pathology Annotation</w:t>
      </w:r>
      <w:bookmarkEnd w:id="641"/>
      <w:bookmarkEnd w:id="642"/>
    </w:p>
    <w:p w:rsidR="00066951" w:rsidRPr="009129C2" w:rsidRDefault="00066951" w:rsidP="00066951">
      <w:pPr>
        <w:pStyle w:val="BodyText"/>
        <w:rPr>
          <w:rStyle w:val="BodyTextChar1"/>
        </w:rPr>
      </w:pPr>
      <w:r w:rsidRPr="009129C2">
        <w:t>This annotation captures pathological details about a group of specimen collected from the colon a</w:t>
      </w:r>
      <w:r w:rsidRPr="009129C2">
        <w:rPr>
          <w:rStyle w:val="BodyTextChar1"/>
        </w:rPr>
        <w:t xml:space="preserve">nd </w:t>
      </w:r>
      <w:r w:rsidRPr="009129C2">
        <w:t>rectum by a procedure called Local Excision</w:t>
      </w:r>
      <w:r w:rsidRPr="009129C2">
        <w:rPr>
          <w:rStyle w:val="BodyTextChar1"/>
        </w:rPr>
        <w:t>.</w:t>
      </w:r>
    </w:p>
    <w:p w:rsidR="00066951" w:rsidRPr="009129C2" w:rsidRDefault="00066951" w:rsidP="00066951">
      <w:pPr>
        <w:pStyle w:val="BodyText"/>
        <w:rPr>
          <w:rFonts w:ascii="Calibri" w:hAnsi="Calibri"/>
          <w:szCs w:val="22"/>
          <w:lang w:bidi="en-US"/>
        </w:rPr>
      </w:pPr>
      <w:r w:rsidRPr="009129C2">
        <w:t>The following table lists the attributes for the Local Excision Based Colorectal Pathology Annotation</w:t>
      </w:r>
      <w:r w:rsidRPr="009129C2">
        <w:fldChar w:fldCharType="begin"/>
      </w:r>
      <w:r w:rsidRPr="009129C2">
        <w:instrText xml:space="preserve"> XE "Local Excision Based Colorectal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cantSplit/>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Local Excision – Transanal Disk Excision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Leave this field blank.</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p w:rsidR="00066951" w:rsidRPr="009129C2" w:rsidRDefault="00066951" w:rsidP="00066951">
            <w:pPr>
              <w:pStyle w:val="TableText0"/>
            </w:pPr>
          </w:p>
          <w:p w:rsidR="00066951" w:rsidRPr="009129C2" w:rsidRDefault="00066951" w:rsidP="00066951">
            <w:pPr>
              <w:pStyle w:val="TableText0"/>
            </w:pPr>
            <w:r w:rsidRPr="009129C2">
              <w:tab/>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Tumor Configuration</w:t>
            </w:r>
          </w:p>
        </w:tc>
        <w:tc>
          <w:tcPr>
            <w:tcW w:w="5405" w:type="dxa"/>
          </w:tcPr>
          <w:p w:rsidR="00066951" w:rsidRPr="009129C2" w:rsidRDefault="00066951" w:rsidP="00066951">
            <w:pPr>
              <w:pStyle w:val="TableText0"/>
            </w:pPr>
            <w:r w:rsidRPr="009129C2">
              <w:t>Select the appropriate Tumor Configuration form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Other Tumor Configuration</w:t>
            </w:r>
          </w:p>
        </w:tc>
        <w:tc>
          <w:tcPr>
            <w:tcW w:w="5405" w:type="dxa"/>
          </w:tcPr>
          <w:p w:rsidR="00066951" w:rsidRPr="009129C2" w:rsidRDefault="00066951" w:rsidP="00066951">
            <w:pPr>
              <w:pStyle w:val="TableText0"/>
            </w:pPr>
            <w:r w:rsidRPr="009129C2">
              <w:t>Enter the name of the tumor configuration if it is not available in the previous attribute’s (Tumor Configuration) drop-down list. Data entry is optional.</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Tumor Border Configuration</w:t>
            </w:r>
          </w:p>
        </w:tc>
        <w:tc>
          <w:tcPr>
            <w:tcW w:w="5405" w:type="dxa"/>
          </w:tcPr>
          <w:p w:rsidR="00066951" w:rsidRPr="009129C2" w:rsidRDefault="00066951" w:rsidP="00066951">
            <w:pPr>
              <w:pStyle w:val="TableText0"/>
            </w:pPr>
            <w:r w:rsidRPr="009129C2">
              <w:t>Select the radio button for the appropriate value for Tumor Border Configuration.</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Intratumoral Peritumoral Lymphocytic Response</w:t>
            </w:r>
          </w:p>
        </w:tc>
        <w:tc>
          <w:tcPr>
            <w:tcW w:w="5405" w:type="dxa"/>
          </w:tcPr>
          <w:p w:rsidR="00066951" w:rsidRPr="009129C2" w:rsidRDefault="00066951" w:rsidP="00066951">
            <w:pPr>
              <w:pStyle w:val="TableText0"/>
            </w:pPr>
            <w:r w:rsidRPr="009129C2">
              <w:t>Select the radio button for the appropriate value for Intratumoral Peritumoral Lymphocytic Response.</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Polyp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polyp.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polyp.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polyp.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p w:rsidR="00066951" w:rsidRPr="009129C2" w:rsidRDefault="00066951" w:rsidP="00066951">
            <w:pPr>
              <w:pStyle w:val="TableText0"/>
            </w:pPr>
          </w:p>
          <w:p w:rsidR="00066951" w:rsidRPr="009129C2" w:rsidRDefault="00066951" w:rsidP="00066951">
            <w:pPr>
              <w:pStyle w:val="TableText0"/>
            </w:pPr>
            <w:r w:rsidRPr="009129C2">
              <w:tab/>
            </w:r>
          </w:p>
        </w:tc>
        <w:tc>
          <w:tcPr>
            <w:tcW w:w="5405" w:type="dxa"/>
          </w:tcPr>
          <w:p w:rsidR="00066951" w:rsidRPr="009129C2" w:rsidRDefault="00066951" w:rsidP="00066951">
            <w:pPr>
              <w:pStyle w:val="TableText0"/>
            </w:pPr>
            <w:r w:rsidRPr="009129C2">
              <w:t>Select the check box if the polyp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Specimen Integrity</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 xml:space="preserve">                Type</w:t>
            </w:r>
          </w:p>
        </w:tc>
        <w:tc>
          <w:tcPr>
            <w:tcW w:w="5405" w:type="dxa"/>
          </w:tcPr>
          <w:p w:rsidR="00066951" w:rsidRPr="009129C2" w:rsidRDefault="00066951" w:rsidP="00066951">
            <w:pPr>
              <w:pStyle w:val="TableText0"/>
            </w:pPr>
            <w:r w:rsidRPr="009129C2">
              <w:t>Select the radio button for the appropriate value for the specimen integrity type.</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 xml:space="preserve">                Number of Pieces</w:t>
            </w:r>
          </w:p>
        </w:tc>
        <w:tc>
          <w:tcPr>
            <w:tcW w:w="5405" w:type="dxa"/>
          </w:tcPr>
          <w:p w:rsidR="00066951" w:rsidRPr="009129C2" w:rsidRDefault="00066951" w:rsidP="00066951">
            <w:pPr>
              <w:pStyle w:val="TableText0"/>
            </w:pPr>
            <w:r w:rsidRPr="009129C2">
              <w:t>Enter the number of specimen pieces if fragmented. This field accepts only integer values.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Distance from Anal Verge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Distance Known</w:t>
            </w:r>
          </w:p>
        </w:tc>
        <w:tc>
          <w:tcPr>
            <w:tcW w:w="5405" w:type="dxa"/>
          </w:tcPr>
          <w:p w:rsidR="00066951" w:rsidRPr="009129C2" w:rsidRDefault="00066951" w:rsidP="00066951">
            <w:pPr>
              <w:pStyle w:val="TableText0"/>
            </w:pPr>
            <w:r w:rsidRPr="009129C2">
              <w:t xml:space="preserve">Select the check box if the distance from anal verge has been determined. </w:t>
            </w:r>
          </w:p>
        </w:tc>
      </w:tr>
      <w:tr w:rsidR="00066951" w:rsidRPr="009129C2">
        <w:trPr>
          <w:cantSplit/>
          <w:trHeight w:val="394"/>
        </w:trPr>
        <w:tc>
          <w:tcPr>
            <w:tcW w:w="4157" w:type="dxa"/>
          </w:tcPr>
          <w:p w:rsidR="00066951" w:rsidRPr="009129C2" w:rsidRDefault="00066951" w:rsidP="00066951">
            <w:pPr>
              <w:pStyle w:val="TableText0"/>
            </w:pPr>
            <w:r w:rsidRPr="009129C2">
              <w:t xml:space="preserve">               Length in Centimeters</w:t>
            </w:r>
          </w:p>
        </w:tc>
        <w:tc>
          <w:tcPr>
            <w:tcW w:w="5405" w:type="dxa"/>
          </w:tcPr>
          <w:p w:rsidR="00066951" w:rsidRPr="009129C2" w:rsidRDefault="00066951" w:rsidP="00066951">
            <w:pPr>
              <w:pStyle w:val="TableText0"/>
            </w:pPr>
            <w:r w:rsidRPr="009129C2">
              <w:t>Enter the distance from the anal verge in centimeters, if the previous attribute’s check box is selected. This field accepts only integer values.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Local Excision Colorectal Deep Margin</w:t>
            </w:r>
          </w:p>
        </w:tc>
        <w:tc>
          <w:tcPr>
            <w:tcW w:w="5405" w:type="dxa"/>
          </w:tcPr>
          <w:p w:rsidR="00066951" w:rsidRPr="009129C2" w:rsidRDefault="00066951" w:rsidP="00066951">
            <w:pPr>
              <w:pStyle w:val="TableText0"/>
            </w:pPr>
            <w:r w:rsidRPr="009129C2">
              <w:t>To enter information about the Deep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a decimal.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Local Excision Colorectal Lateral Margin</w:t>
            </w:r>
          </w:p>
        </w:tc>
        <w:tc>
          <w:tcPr>
            <w:tcW w:w="5405" w:type="dxa"/>
          </w:tcPr>
          <w:p w:rsidR="00066951" w:rsidRPr="009129C2" w:rsidRDefault="00066951" w:rsidP="00066951">
            <w:pPr>
              <w:pStyle w:val="TableText0"/>
            </w:pPr>
            <w:r w:rsidRPr="009129C2">
              <w:t>To enter information about the Lateral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appropriate location for the lateral margin in the edit box.</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   </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a decimal. Click Submit to save the data entered and to navigate back to the main form.</w:t>
            </w:r>
          </w:p>
        </w:tc>
      </w:tr>
    </w:tbl>
    <w:p w:rsidR="00066951" w:rsidRPr="009129C2" w:rsidRDefault="00066951" w:rsidP="00066951">
      <w:pPr>
        <w:pStyle w:val="Heading3"/>
      </w:pPr>
      <w:bookmarkStart w:id="643" w:name="_Ref275332940"/>
      <w:bookmarkStart w:id="644" w:name="_Toc288121381"/>
      <w:r w:rsidRPr="009129C2">
        <w:t>Excisional Biopsy Based Colorectal Pathology Annotation</w:t>
      </w:r>
      <w:bookmarkEnd w:id="643"/>
      <w:bookmarkEnd w:id="644"/>
    </w:p>
    <w:p w:rsidR="00066951" w:rsidRPr="009129C2" w:rsidRDefault="00066951" w:rsidP="00066951">
      <w:pPr>
        <w:pStyle w:val="BodyText"/>
      </w:pPr>
      <w:r w:rsidRPr="009129C2">
        <w:t>This annotation captures pathological details about a group of specimen collected from the colon and rectum by a particular procedure Excisional Biopsy.</w:t>
      </w:r>
    </w:p>
    <w:p w:rsidR="00066951" w:rsidRPr="009129C2" w:rsidRDefault="00066951" w:rsidP="00066951">
      <w:pPr>
        <w:pStyle w:val="BodyText"/>
      </w:pPr>
      <w:r w:rsidRPr="009129C2">
        <w:t>The following table lists the attributes for the Excisional Biopsy Based Colorectal Pathology Annotation</w:t>
      </w:r>
      <w:r w:rsidRPr="009129C2">
        <w:fldChar w:fldCharType="begin"/>
      </w:r>
      <w:r w:rsidRPr="009129C2">
        <w:instrText xml:space="preserve"> XE "Excisional Biopsy Based Colorectal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Excisional Biopsy - Polypectomy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Leave this field blank.</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p w:rsidR="00066951" w:rsidRPr="009129C2" w:rsidRDefault="00066951" w:rsidP="00066951">
            <w:pPr>
              <w:pStyle w:val="TableText0"/>
            </w:pPr>
          </w:p>
          <w:p w:rsidR="00066951" w:rsidRPr="009129C2" w:rsidRDefault="00066951" w:rsidP="00066951">
            <w:pPr>
              <w:pStyle w:val="TableText0"/>
            </w:pPr>
            <w:r w:rsidRPr="009129C2">
              <w:tab/>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Tumor Configuration</w:t>
            </w:r>
          </w:p>
        </w:tc>
        <w:tc>
          <w:tcPr>
            <w:tcW w:w="5405" w:type="dxa"/>
          </w:tcPr>
          <w:p w:rsidR="00066951" w:rsidRPr="009129C2" w:rsidRDefault="00066951" w:rsidP="00066951">
            <w:pPr>
              <w:pStyle w:val="TableText0"/>
            </w:pPr>
            <w:r w:rsidRPr="009129C2">
              <w:t>Select the appropriate Tumor Configuration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Other Tumor Configuration</w:t>
            </w:r>
          </w:p>
        </w:tc>
        <w:tc>
          <w:tcPr>
            <w:tcW w:w="5405" w:type="dxa"/>
          </w:tcPr>
          <w:p w:rsidR="00066951" w:rsidRPr="009129C2" w:rsidRDefault="00066951" w:rsidP="00066951">
            <w:pPr>
              <w:pStyle w:val="TableText0"/>
            </w:pPr>
            <w:r w:rsidRPr="009129C2">
              <w:t>Enter the name of the tumor configuration if it is not available in the previous attribute’s (Tumor Configuration) drop-down list. Data entry is optional.</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Tumor Border Configuration</w:t>
            </w:r>
          </w:p>
        </w:tc>
        <w:tc>
          <w:tcPr>
            <w:tcW w:w="5405" w:type="dxa"/>
          </w:tcPr>
          <w:p w:rsidR="00066951" w:rsidRPr="009129C2" w:rsidRDefault="00066951" w:rsidP="00066951">
            <w:pPr>
              <w:pStyle w:val="TableText0"/>
            </w:pPr>
            <w:r w:rsidRPr="009129C2">
              <w:t>Select the radio button for the appropriate value for Tumor Border Configuration.</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Intratumoral Peritumoral Lymphocytic Response</w:t>
            </w:r>
          </w:p>
        </w:tc>
        <w:tc>
          <w:tcPr>
            <w:tcW w:w="5405" w:type="dxa"/>
          </w:tcPr>
          <w:p w:rsidR="00066951" w:rsidRPr="009129C2" w:rsidRDefault="00066951" w:rsidP="00066951">
            <w:pPr>
              <w:pStyle w:val="TableText0"/>
            </w:pPr>
            <w:r w:rsidRPr="009129C2">
              <w:t>Select the radio button for the appropriate value for Intratumoral Peritumoral Lymphocytic Response.</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Polyp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polyp.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polyp.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polyp.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p w:rsidR="00066951" w:rsidRPr="009129C2" w:rsidRDefault="00066951" w:rsidP="00066951">
            <w:pPr>
              <w:pStyle w:val="TableText0"/>
            </w:pPr>
          </w:p>
          <w:p w:rsidR="00066951" w:rsidRPr="009129C2" w:rsidRDefault="00066951" w:rsidP="00066951">
            <w:pPr>
              <w:pStyle w:val="TableText0"/>
            </w:pPr>
            <w:r w:rsidRPr="009129C2">
              <w:tab/>
            </w:r>
          </w:p>
        </w:tc>
        <w:tc>
          <w:tcPr>
            <w:tcW w:w="5405" w:type="dxa"/>
          </w:tcPr>
          <w:p w:rsidR="00066951" w:rsidRPr="009129C2" w:rsidRDefault="00066951" w:rsidP="00066951">
            <w:pPr>
              <w:pStyle w:val="TableText0"/>
            </w:pPr>
            <w:r w:rsidRPr="009129C2">
              <w:t>Select the check box if the polyp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Extent of Invasion</w:t>
            </w:r>
          </w:p>
        </w:tc>
        <w:tc>
          <w:tcPr>
            <w:tcW w:w="5405" w:type="dxa"/>
          </w:tcPr>
          <w:p w:rsidR="00066951" w:rsidRPr="009129C2" w:rsidRDefault="00066951" w:rsidP="00066951">
            <w:pPr>
              <w:pStyle w:val="TableText0"/>
            </w:pPr>
            <w:r w:rsidRPr="009129C2">
              <w:t>Select the appropriate Extent Of Invasion from the drop-down list.</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Type of Polyp In Which Invasive Carcinoma Arose</w:t>
            </w:r>
          </w:p>
        </w:tc>
        <w:tc>
          <w:tcPr>
            <w:tcW w:w="5405" w:type="dxa"/>
          </w:tcPr>
          <w:p w:rsidR="00066951" w:rsidRPr="009129C2" w:rsidRDefault="00066951" w:rsidP="00066951">
            <w:pPr>
              <w:pStyle w:val="TableText0"/>
            </w:pPr>
            <w:r w:rsidRPr="009129C2">
              <w:t>Select the appropriate type of polyp in which the invasive carcinoma occurred.</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Polyp Configuration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 xml:space="preserve">                Configuration</w:t>
            </w:r>
          </w:p>
        </w:tc>
        <w:tc>
          <w:tcPr>
            <w:tcW w:w="5405" w:type="dxa"/>
          </w:tcPr>
          <w:p w:rsidR="00066951" w:rsidRPr="009129C2" w:rsidRDefault="00066951" w:rsidP="00066951">
            <w:pPr>
              <w:pStyle w:val="TableText0"/>
            </w:pPr>
            <w:r w:rsidRPr="009129C2">
              <w:t>Select the appropriate configuration type from the drop-down list.</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 xml:space="preserve">                Stalk Length (cm)</w:t>
            </w:r>
          </w:p>
        </w:tc>
        <w:tc>
          <w:tcPr>
            <w:tcW w:w="5405" w:type="dxa"/>
          </w:tcPr>
          <w:p w:rsidR="00066951" w:rsidRPr="009129C2" w:rsidRDefault="00066951" w:rsidP="00066951">
            <w:pPr>
              <w:pStyle w:val="TableText0"/>
            </w:pPr>
            <w:r w:rsidRPr="009129C2">
              <w:t>Enter the length of the stalk if configuration if pedunculated with stalk. This field accepts only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Distance of Adenoma</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Distance Known</w:t>
            </w:r>
          </w:p>
        </w:tc>
        <w:tc>
          <w:tcPr>
            <w:tcW w:w="5405" w:type="dxa"/>
          </w:tcPr>
          <w:p w:rsidR="00066951" w:rsidRPr="009129C2" w:rsidRDefault="00066951" w:rsidP="00066951">
            <w:pPr>
              <w:pStyle w:val="TableText0"/>
            </w:pPr>
            <w:r w:rsidRPr="009129C2">
              <w:t xml:space="preserve">Select the check box if the distance from anal verge has been determined.  </w:t>
            </w:r>
          </w:p>
        </w:tc>
      </w:tr>
      <w:tr w:rsidR="00066951" w:rsidRPr="009129C2">
        <w:trPr>
          <w:cantSplit/>
          <w:trHeight w:val="394"/>
        </w:trPr>
        <w:tc>
          <w:tcPr>
            <w:tcW w:w="4157" w:type="dxa"/>
          </w:tcPr>
          <w:p w:rsidR="00066951" w:rsidRPr="009129C2" w:rsidRDefault="00066951" w:rsidP="00066951">
            <w:pPr>
              <w:pStyle w:val="TableText0"/>
            </w:pPr>
            <w:r w:rsidRPr="009129C2">
              <w:t xml:space="preserve">               Length in Centimeters</w:t>
            </w:r>
          </w:p>
        </w:tc>
        <w:tc>
          <w:tcPr>
            <w:tcW w:w="5405" w:type="dxa"/>
          </w:tcPr>
          <w:p w:rsidR="00066951" w:rsidRPr="009129C2" w:rsidRDefault="00066951" w:rsidP="00066951">
            <w:pPr>
              <w:pStyle w:val="TableText0"/>
            </w:pPr>
            <w:r w:rsidRPr="009129C2">
              <w:t>Enter the distance of adenoma from anal verge in centimeters, if the previous attribute’s check box is selected. This field accepts only integer values.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Distance of Invasive Carcinoma</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Distance Known</w:t>
            </w:r>
          </w:p>
        </w:tc>
        <w:tc>
          <w:tcPr>
            <w:tcW w:w="5405" w:type="dxa"/>
          </w:tcPr>
          <w:p w:rsidR="00066951" w:rsidRPr="009129C2" w:rsidRDefault="00066951" w:rsidP="00066951">
            <w:pPr>
              <w:pStyle w:val="TableText0"/>
            </w:pPr>
            <w:r w:rsidRPr="009129C2">
              <w:t xml:space="preserve">Select the check box if the distance from anal verge has been determined. </w:t>
            </w:r>
          </w:p>
        </w:tc>
      </w:tr>
      <w:tr w:rsidR="00066951" w:rsidRPr="009129C2">
        <w:trPr>
          <w:cantSplit/>
          <w:trHeight w:val="394"/>
        </w:trPr>
        <w:tc>
          <w:tcPr>
            <w:tcW w:w="4157" w:type="dxa"/>
          </w:tcPr>
          <w:p w:rsidR="00066951" w:rsidRPr="009129C2" w:rsidRDefault="00066951" w:rsidP="00066951">
            <w:pPr>
              <w:pStyle w:val="TableText0"/>
            </w:pPr>
            <w:r w:rsidRPr="009129C2">
              <w:t xml:space="preserve">               Length in Centimeters</w:t>
            </w:r>
          </w:p>
        </w:tc>
        <w:tc>
          <w:tcPr>
            <w:tcW w:w="5405" w:type="dxa"/>
          </w:tcPr>
          <w:p w:rsidR="00066951" w:rsidRPr="009129C2" w:rsidRDefault="00066951" w:rsidP="00066951">
            <w:pPr>
              <w:pStyle w:val="TableText0"/>
            </w:pPr>
            <w:r w:rsidRPr="009129C2">
              <w:t>Enter the distance of invasive carcinoma from anal verge in centimeters, if the previous attribute’s check box is selected. This field accepts only integer values.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Excisional Biopsy Colorectal Deep Margin</w:t>
            </w:r>
          </w:p>
        </w:tc>
        <w:tc>
          <w:tcPr>
            <w:tcW w:w="5405" w:type="dxa"/>
          </w:tcPr>
          <w:p w:rsidR="00066951" w:rsidRPr="009129C2" w:rsidRDefault="00066951" w:rsidP="00066951">
            <w:pPr>
              <w:pStyle w:val="TableText0"/>
            </w:pPr>
            <w:r w:rsidRPr="009129C2">
              <w:t>To enter information about the Deep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a decimal.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Excisional Biopsy Colorectal Lateral Margin</w:t>
            </w:r>
          </w:p>
        </w:tc>
        <w:tc>
          <w:tcPr>
            <w:tcW w:w="5405" w:type="dxa"/>
          </w:tcPr>
          <w:p w:rsidR="00066951" w:rsidRPr="009129C2" w:rsidRDefault="00066951" w:rsidP="00066951">
            <w:pPr>
              <w:pStyle w:val="TableText0"/>
            </w:pPr>
            <w:r w:rsidRPr="009129C2">
              <w:t>To enter information about the Lateral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   </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a decimal. Click Submit to save the data entered and to navigate back to the main form.</w:t>
            </w:r>
          </w:p>
        </w:tc>
      </w:tr>
    </w:tbl>
    <w:p w:rsidR="00066951" w:rsidRPr="009129C2" w:rsidRDefault="00066951" w:rsidP="00066951">
      <w:pPr>
        <w:pStyle w:val="Heading3"/>
      </w:pPr>
      <w:bookmarkStart w:id="645" w:name="_Ref275332942"/>
      <w:bookmarkStart w:id="646" w:name="_Toc288121382"/>
      <w:r w:rsidRPr="009129C2">
        <w:t>Resection Based Colorectal Pathology Annotation</w:t>
      </w:r>
      <w:bookmarkEnd w:id="645"/>
      <w:bookmarkEnd w:id="646"/>
    </w:p>
    <w:p w:rsidR="00066951" w:rsidRPr="009129C2" w:rsidRDefault="00066951" w:rsidP="00066951">
      <w:pPr>
        <w:pStyle w:val="BodyText"/>
      </w:pPr>
      <w:r w:rsidRPr="009129C2">
        <w:t>This annotation captures pathological details about a group of specimen collected from the colon and rectum by a particular procedure called Resection.</w:t>
      </w:r>
    </w:p>
    <w:p w:rsidR="00066951" w:rsidRPr="009129C2" w:rsidRDefault="00066951" w:rsidP="00066951">
      <w:pPr>
        <w:pStyle w:val="BodyText"/>
      </w:pPr>
      <w:r w:rsidRPr="009129C2">
        <w:t>The following table lists the attributes for the Resection Based Colorectal Pathology Annotation</w:t>
      </w:r>
      <w:r w:rsidRPr="009129C2">
        <w:fldChar w:fldCharType="begin"/>
      </w:r>
      <w:r w:rsidRPr="009129C2">
        <w:instrText xml:space="preserve"> XE "Resection Based Colorectal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Specimen Procedure</w:t>
            </w:r>
          </w:p>
        </w:tc>
        <w:tc>
          <w:tcPr>
            <w:tcW w:w="5405" w:type="dxa"/>
          </w:tcPr>
          <w:p w:rsidR="00066951" w:rsidRPr="009129C2" w:rsidRDefault="00066951" w:rsidP="00066951">
            <w:pPr>
              <w:pStyle w:val="TableText0"/>
            </w:pPr>
            <w:r w:rsidRPr="009129C2">
              <w:t>Select the appropriate Specimen Procedure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Other Specimen Procedure</w:t>
            </w:r>
          </w:p>
        </w:tc>
        <w:tc>
          <w:tcPr>
            <w:tcW w:w="5405" w:type="dxa"/>
          </w:tcPr>
          <w:p w:rsidR="00066951" w:rsidRPr="009129C2" w:rsidRDefault="00066951" w:rsidP="00066951">
            <w:pPr>
              <w:pStyle w:val="TableText0"/>
            </w:pPr>
            <w:r w:rsidRPr="009129C2">
              <w:t>Enter the Other Specimen Procedure name if it is not available in the previous attribute’s (Specimen Procedure)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 xml:space="preserve">Select the appropriate Histologic </w:t>
            </w:r>
          </w:p>
          <w:p w:rsidR="00066951" w:rsidRPr="009129C2" w:rsidRDefault="00066951" w:rsidP="00066951">
            <w:pPr>
              <w:pStyle w:val="TableText0"/>
            </w:pPr>
            <w:r w:rsidRPr="009129C2">
              <w:t>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 xml:space="preserve">Enter the name of the grading system if it is not available in the previous attribute’s (Grading System Name) drop-down list. Data entry is optional. </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Pathologic Staging</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 xml:space="preserve">To enter information about the Primary Tumor Stage, click the Enter Details link. </w:t>
            </w: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Tumor Stage</w:t>
            </w:r>
          </w:p>
        </w:tc>
        <w:tc>
          <w:tcPr>
            <w:tcW w:w="5405" w:type="dxa"/>
          </w:tcPr>
          <w:p w:rsidR="00066951" w:rsidRPr="009129C2" w:rsidRDefault="00066951" w:rsidP="00066951">
            <w:pPr>
              <w:pStyle w:val="TableText0"/>
            </w:pPr>
            <w:r w:rsidRPr="009129C2">
              <w:t>Select the appropriate Primary Tumor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Regional Lymph Node</w:t>
            </w:r>
          </w:p>
        </w:tc>
        <w:tc>
          <w:tcPr>
            <w:tcW w:w="5405" w:type="dxa"/>
          </w:tcPr>
          <w:p w:rsidR="00066951" w:rsidRPr="009129C2" w:rsidRDefault="00066951" w:rsidP="00066951">
            <w:pPr>
              <w:pStyle w:val="TableText0"/>
            </w:pPr>
            <w:r w:rsidRPr="009129C2">
              <w:t>To enter information about the Regional Lymph Node,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Lymph Node Stage</w:t>
            </w:r>
          </w:p>
        </w:tc>
        <w:tc>
          <w:tcPr>
            <w:tcW w:w="5405" w:type="dxa"/>
          </w:tcPr>
          <w:p w:rsidR="00066951" w:rsidRPr="009129C2" w:rsidRDefault="00066951" w:rsidP="00066951">
            <w:pPr>
              <w:pStyle w:val="TableText0"/>
            </w:pPr>
            <w:r w:rsidRPr="009129C2">
              <w:t>Select the appropriate Lymph Node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Examined</w:t>
            </w:r>
          </w:p>
        </w:tc>
        <w:tc>
          <w:tcPr>
            <w:tcW w:w="5405" w:type="dxa"/>
          </w:tcPr>
          <w:p w:rsidR="00066951" w:rsidRPr="009129C2" w:rsidRDefault="00066951" w:rsidP="00066951">
            <w:pPr>
              <w:pStyle w:val="TableText0"/>
            </w:pPr>
            <w:r w:rsidRPr="009129C2">
              <w:t>Enter the number of lymph nodes examined.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Involved</w:t>
            </w:r>
          </w:p>
        </w:tc>
        <w:tc>
          <w:tcPr>
            <w:tcW w:w="5405" w:type="dxa"/>
          </w:tcPr>
          <w:p w:rsidR="00066951" w:rsidRPr="009129C2" w:rsidRDefault="00066951" w:rsidP="00066951">
            <w:pPr>
              <w:pStyle w:val="TableText0"/>
            </w:pPr>
            <w:r w:rsidRPr="009129C2">
              <w:t>Enter the number of lymph nodes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Macroscopically</w:t>
            </w:r>
          </w:p>
        </w:tc>
        <w:tc>
          <w:tcPr>
            <w:tcW w:w="5405" w:type="dxa"/>
          </w:tcPr>
          <w:p w:rsidR="00066951" w:rsidRPr="009129C2" w:rsidRDefault="00066951" w:rsidP="00066951">
            <w:pPr>
              <w:pStyle w:val="TableText0"/>
            </w:pPr>
            <w:r w:rsidRPr="009129C2">
              <w:t>Enter the number of lymph nodes macroscopically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Number Positive</w:t>
            </w:r>
          </w:p>
          <w:p w:rsidR="00066951" w:rsidRPr="009129C2" w:rsidRDefault="00066951" w:rsidP="00066951">
            <w:pPr>
              <w:pStyle w:val="TableText0"/>
            </w:pPr>
            <w:r w:rsidRPr="009129C2">
              <w:t xml:space="preserve">                          Microscopically</w:t>
            </w:r>
          </w:p>
        </w:tc>
        <w:tc>
          <w:tcPr>
            <w:tcW w:w="5405" w:type="dxa"/>
          </w:tcPr>
          <w:p w:rsidR="00066951" w:rsidRPr="009129C2" w:rsidRDefault="00066951" w:rsidP="00066951">
            <w:pPr>
              <w:pStyle w:val="TableText0"/>
            </w:pPr>
            <w:r w:rsidRPr="009129C2">
              <w:t>Enter the number of lymph nodes microscopically involved. This field accepts integer values only. If you enter a decimal value, the value is rounded off.</w:t>
            </w:r>
          </w:p>
        </w:tc>
      </w:tr>
      <w:tr w:rsidR="00066951" w:rsidRPr="009129C2">
        <w:trPr>
          <w:cantSplit/>
          <w:trHeight w:val="394"/>
        </w:trPr>
        <w:tc>
          <w:tcPr>
            <w:tcW w:w="4157" w:type="dxa"/>
          </w:tcPr>
          <w:p w:rsidR="00066951" w:rsidRPr="009129C2" w:rsidRDefault="00066951" w:rsidP="00066951">
            <w:pPr>
              <w:pStyle w:val="TableText0"/>
            </w:pPr>
            <w:r w:rsidRPr="009129C2">
              <w:t xml:space="preserve">                          Matted Nodes</w:t>
            </w:r>
          </w:p>
        </w:tc>
        <w:tc>
          <w:tcPr>
            <w:tcW w:w="5405" w:type="dxa"/>
          </w:tcPr>
          <w:p w:rsidR="00066951" w:rsidRPr="009129C2" w:rsidRDefault="00066951" w:rsidP="00066951">
            <w:pPr>
              <w:pStyle w:val="TableText0"/>
            </w:pPr>
            <w:r w:rsidRPr="009129C2">
              <w:t>Select the radio button for the appropriate value for the Matted Nodes.</w:t>
            </w:r>
          </w:p>
        </w:tc>
      </w:tr>
      <w:tr w:rsidR="00066951" w:rsidRPr="009129C2">
        <w:trPr>
          <w:cantSplit/>
          <w:trHeight w:val="394"/>
        </w:trPr>
        <w:tc>
          <w:tcPr>
            <w:tcW w:w="4157" w:type="dxa"/>
          </w:tcPr>
          <w:p w:rsidR="00066951" w:rsidRPr="009129C2" w:rsidRDefault="00066951" w:rsidP="00066951">
            <w:pPr>
              <w:pStyle w:val="TableText0"/>
            </w:pPr>
            <w:r w:rsidRPr="009129C2">
              <w:t xml:space="preserve">            Distant Metastasis</w:t>
            </w:r>
          </w:p>
        </w:tc>
        <w:tc>
          <w:tcPr>
            <w:tcW w:w="5405" w:type="dxa"/>
          </w:tcPr>
          <w:p w:rsidR="00066951" w:rsidRPr="009129C2" w:rsidRDefault="00066951" w:rsidP="00066951">
            <w:pPr>
              <w:pStyle w:val="TableText0"/>
            </w:pPr>
            <w:r w:rsidRPr="009129C2">
              <w:t>To enter information about the Distant Metastasis, click the Enter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Stage</w:t>
            </w:r>
          </w:p>
        </w:tc>
        <w:tc>
          <w:tcPr>
            <w:tcW w:w="5405" w:type="dxa"/>
          </w:tcPr>
          <w:p w:rsidR="00066951" w:rsidRPr="009129C2" w:rsidRDefault="00066951" w:rsidP="00066951">
            <w:pPr>
              <w:pStyle w:val="TableText0"/>
            </w:pPr>
            <w:r w:rsidRPr="009129C2">
              <w:t>Select the appropriate Metastasis Stage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Metastasis Tissue Site</w:t>
            </w:r>
          </w:p>
        </w:tc>
        <w:tc>
          <w:tcPr>
            <w:tcW w:w="5405" w:type="dxa"/>
          </w:tcPr>
          <w:p w:rsidR="00066951" w:rsidRPr="009129C2" w:rsidRDefault="00066951" w:rsidP="00066951">
            <w:pPr>
              <w:pStyle w:val="TableText0"/>
            </w:pPr>
            <w:r w:rsidRPr="009129C2">
              <w:t>To enter information about the Metastasis Tissue Site, click the Enter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Tissue Site</w:t>
            </w:r>
          </w:p>
        </w:tc>
        <w:tc>
          <w:tcPr>
            <w:tcW w:w="5405" w:type="dxa"/>
          </w:tcPr>
          <w:p w:rsidR="00066951" w:rsidRPr="009129C2" w:rsidRDefault="00066951" w:rsidP="00066951">
            <w:pPr>
              <w:pStyle w:val="TableText0"/>
            </w:pPr>
            <w:r w:rsidRPr="009129C2">
              <w:t>Enter the name of tissue site if it is not available in the previous attribute’s (Tissue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Tumor Tissue Site</w:t>
            </w:r>
          </w:p>
        </w:tc>
        <w:tc>
          <w:tcPr>
            <w:tcW w:w="5405" w:type="dxa"/>
          </w:tcPr>
          <w:p w:rsidR="00066951" w:rsidRPr="009129C2" w:rsidRDefault="00066951" w:rsidP="00066951">
            <w:pPr>
              <w:pStyle w:val="TableText0"/>
            </w:pPr>
            <w:r w:rsidRPr="009129C2">
              <w:t>To enter information about the Tumor Tissue Site,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Site</w:t>
            </w:r>
          </w:p>
        </w:tc>
        <w:tc>
          <w:tcPr>
            <w:tcW w:w="5405" w:type="dxa"/>
          </w:tcPr>
          <w:p w:rsidR="00066951" w:rsidRPr="009129C2" w:rsidRDefault="00066951" w:rsidP="00066951">
            <w:pPr>
              <w:pStyle w:val="TableText0"/>
            </w:pPr>
            <w:r w:rsidRPr="009129C2">
              <w:t>Select the appropriate tissue site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Site</w:t>
            </w:r>
          </w:p>
        </w:tc>
        <w:tc>
          <w:tcPr>
            <w:tcW w:w="5405" w:type="dxa"/>
          </w:tcPr>
          <w:p w:rsidR="00066951" w:rsidRPr="009129C2" w:rsidRDefault="00066951" w:rsidP="00066951">
            <w:pPr>
              <w:pStyle w:val="TableText0"/>
            </w:pPr>
            <w:r w:rsidRPr="009129C2">
              <w:t>Enter the name of tissue site if it is not available in the previous attribute’s (Site) drop-down list. Data entry is optional</w:t>
            </w:r>
          </w:p>
        </w:tc>
      </w:tr>
      <w:tr w:rsidR="00066951" w:rsidRPr="009129C2">
        <w:trPr>
          <w:cantSplit/>
          <w:trHeight w:val="394"/>
        </w:trPr>
        <w:tc>
          <w:tcPr>
            <w:tcW w:w="4157" w:type="dxa"/>
          </w:tcPr>
          <w:p w:rsidR="00066951" w:rsidRPr="009129C2" w:rsidRDefault="00066951" w:rsidP="00066951">
            <w:pPr>
              <w:pStyle w:val="TableText0"/>
            </w:pPr>
            <w:r w:rsidRPr="009129C2">
              <w:t xml:space="preserve">          Tissue Side</w:t>
            </w:r>
          </w:p>
        </w:tc>
        <w:tc>
          <w:tcPr>
            <w:tcW w:w="5405" w:type="dxa"/>
          </w:tcPr>
          <w:p w:rsidR="00066951" w:rsidRPr="009129C2" w:rsidRDefault="00066951" w:rsidP="00066951">
            <w:pPr>
              <w:pStyle w:val="TableText0"/>
            </w:pPr>
            <w:r w:rsidRPr="009129C2">
              <w:t>To enter information about the Tissue Side,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Side</w:t>
            </w:r>
          </w:p>
        </w:tc>
        <w:tc>
          <w:tcPr>
            <w:tcW w:w="5405" w:type="dxa"/>
          </w:tcPr>
          <w:p w:rsidR="00066951" w:rsidRPr="009129C2" w:rsidRDefault="00066951" w:rsidP="00066951">
            <w:pPr>
              <w:pStyle w:val="TableText0"/>
            </w:pPr>
            <w:r w:rsidRPr="009129C2">
              <w:t>Select the appropriate side from the drop-down list.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Tumor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tumor.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p w:rsidR="00066951" w:rsidRPr="009129C2" w:rsidRDefault="00066951" w:rsidP="00066951">
            <w:pPr>
              <w:pStyle w:val="TableText0"/>
            </w:pPr>
          </w:p>
          <w:p w:rsidR="00066951" w:rsidRPr="009129C2" w:rsidRDefault="00066951" w:rsidP="00066951">
            <w:pPr>
              <w:pStyle w:val="TableText0"/>
            </w:pPr>
            <w:r w:rsidRPr="009129C2">
              <w:tab/>
            </w:r>
          </w:p>
        </w:tc>
        <w:tc>
          <w:tcPr>
            <w:tcW w:w="5405" w:type="dxa"/>
          </w:tcPr>
          <w:p w:rsidR="00066951" w:rsidRPr="009129C2" w:rsidRDefault="00066951" w:rsidP="00066951">
            <w:pPr>
              <w:pStyle w:val="TableText0"/>
            </w:pPr>
            <w:r w:rsidRPr="009129C2">
              <w:t>Select the check box if the tumor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Tumor Configuration</w:t>
            </w:r>
          </w:p>
        </w:tc>
        <w:tc>
          <w:tcPr>
            <w:tcW w:w="5405" w:type="dxa"/>
          </w:tcPr>
          <w:p w:rsidR="00066951" w:rsidRPr="009129C2" w:rsidRDefault="00066951" w:rsidP="00066951">
            <w:pPr>
              <w:pStyle w:val="TableText0"/>
            </w:pPr>
            <w:r w:rsidRPr="009129C2">
              <w:t>Select the appropriate Tumor Configuration form the drop-down list.</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Other Tumor Configuration</w:t>
            </w:r>
          </w:p>
        </w:tc>
        <w:tc>
          <w:tcPr>
            <w:tcW w:w="5405" w:type="dxa"/>
          </w:tcPr>
          <w:p w:rsidR="00066951" w:rsidRPr="009129C2" w:rsidRDefault="00066951" w:rsidP="00066951">
            <w:pPr>
              <w:pStyle w:val="TableText0"/>
            </w:pPr>
            <w:r w:rsidRPr="009129C2">
              <w:t>Enter the name of the tumor configuration if it is not available in the previous attribute’s (Tumor Configuration) drop-down list. Data entry is optional.</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Tumor Border Configuration</w:t>
            </w:r>
          </w:p>
        </w:tc>
        <w:tc>
          <w:tcPr>
            <w:tcW w:w="5405" w:type="dxa"/>
          </w:tcPr>
          <w:p w:rsidR="00066951" w:rsidRPr="009129C2" w:rsidRDefault="00066951" w:rsidP="00066951">
            <w:pPr>
              <w:pStyle w:val="TableText0"/>
            </w:pPr>
            <w:r w:rsidRPr="009129C2">
              <w:t>Select the radio button for the appropriate value for the Tumor Border Configuration.</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Intratumoral Peritumoral Lymphocytic Response</w:t>
            </w:r>
          </w:p>
        </w:tc>
        <w:tc>
          <w:tcPr>
            <w:tcW w:w="5405" w:type="dxa"/>
          </w:tcPr>
          <w:p w:rsidR="00066951" w:rsidRPr="009129C2" w:rsidRDefault="00066951" w:rsidP="00066951">
            <w:pPr>
              <w:pStyle w:val="TableText0"/>
            </w:pPr>
            <w:r w:rsidRPr="009129C2">
              <w:t>Select the radio button for the appropriate value for the Intratumoral Peritumoral Lymphocytic Response.</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Polyp Size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Greatest Dimension</w:t>
            </w:r>
          </w:p>
        </w:tc>
        <w:tc>
          <w:tcPr>
            <w:tcW w:w="5405" w:type="dxa"/>
          </w:tcPr>
          <w:p w:rsidR="00066951" w:rsidRPr="009129C2" w:rsidRDefault="00066951" w:rsidP="00066951">
            <w:pPr>
              <w:pStyle w:val="TableText0"/>
            </w:pPr>
            <w:r w:rsidRPr="009129C2">
              <w:t>Enter the Greatest Dimension of the polyp.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One</w:t>
            </w:r>
          </w:p>
        </w:tc>
        <w:tc>
          <w:tcPr>
            <w:tcW w:w="5405" w:type="dxa"/>
          </w:tcPr>
          <w:p w:rsidR="00066951" w:rsidRPr="009129C2" w:rsidRDefault="00066951" w:rsidP="00066951">
            <w:pPr>
              <w:pStyle w:val="TableText0"/>
            </w:pPr>
            <w:r w:rsidRPr="009129C2">
              <w:t>Enter the first dimension of the polyp.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Additional Dimension Two</w:t>
            </w:r>
          </w:p>
        </w:tc>
        <w:tc>
          <w:tcPr>
            <w:tcW w:w="5405" w:type="dxa"/>
          </w:tcPr>
          <w:p w:rsidR="00066951" w:rsidRPr="009129C2" w:rsidRDefault="00066951" w:rsidP="00066951">
            <w:pPr>
              <w:pStyle w:val="TableText0"/>
            </w:pPr>
            <w:r w:rsidRPr="009129C2">
              <w:t>Enter the second dimension of the polyp.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pPr>
            <w:r w:rsidRPr="009129C2">
              <w:t xml:space="preserve">           Cannot Be Determined</w:t>
            </w:r>
          </w:p>
          <w:p w:rsidR="00066951" w:rsidRPr="009129C2" w:rsidRDefault="00066951" w:rsidP="00066951">
            <w:pPr>
              <w:pStyle w:val="TableText0"/>
            </w:pPr>
          </w:p>
          <w:p w:rsidR="00066951" w:rsidRPr="009129C2" w:rsidRDefault="00066951" w:rsidP="00066951">
            <w:pPr>
              <w:pStyle w:val="TableText0"/>
            </w:pPr>
            <w:r w:rsidRPr="009129C2">
              <w:tab/>
            </w:r>
          </w:p>
        </w:tc>
        <w:tc>
          <w:tcPr>
            <w:tcW w:w="5405" w:type="dxa"/>
          </w:tcPr>
          <w:p w:rsidR="00066951" w:rsidRPr="009129C2" w:rsidRDefault="00066951" w:rsidP="00066951">
            <w:pPr>
              <w:pStyle w:val="TableText0"/>
            </w:pPr>
            <w:r w:rsidRPr="009129C2">
              <w:t>Select the check box if the polyp size cannot be determined. If this check box is selected, do not enter data in the preceding three fields (Greatest Dimension, Additional Dimension One, and Additional Dimension Two).</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Specimen Length (cm)</w:t>
            </w:r>
          </w:p>
        </w:tc>
        <w:tc>
          <w:tcPr>
            <w:tcW w:w="5405" w:type="dxa"/>
          </w:tcPr>
          <w:p w:rsidR="00066951" w:rsidRPr="009129C2" w:rsidRDefault="00066951" w:rsidP="00066951">
            <w:pPr>
              <w:pStyle w:val="TableText0"/>
            </w:pPr>
            <w:r w:rsidRPr="009129C2">
              <w:t>Enter the length of specimen in centimeters. This field accepts numerical values with decimal.</w:t>
            </w:r>
          </w:p>
        </w:tc>
      </w:tr>
      <w:tr w:rsidR="00066951" w:rsidRPr="009129C2">
        <w:trPr>
          <w:cantSplit/>
          <w:trHeight w:val="394"/>
        </w:trPr>
        <w:tc>
          <w:tcPr>
            <w:tcW w:w="4157" w:type="dxa"/>
          </w:tcPr>
          <w:p w:rsidR="00066951" w:rsidRPr="009129C2" w:rsidRDefault="00066951" w:rsidP="00066951">
            <w:pPr>
              <w:pStyle w:val="TableText0"/>
              <w:rPr>
                <w:rFonts w:cs="Arial"/>
                <w:color w:val="000000"/>
              </w:rPr>
            </w:pPr>
            <w:r w:rsidRPr="009129C2">
              <w:rPr>
                <w:rFonts w:cs="Arial"/>
                <w:color w:val="000000"/>
              </w:rPr>
              <w:t>Intactness of Mesorectum</w:t>
            </w:r>
          </w:p>
        </w:tc>
        <w:tc>
          <w:tcPr>
            <w:tcW w:w="5405" w:type="dxa"/>
          </w:tcPr>
          <w:p w:rsidR="00066951" w:rsidRPr="009129C2" w:rsidRDefault="00066951" w:rsidP="00066951">
            <w:pPr>
              <w:pStyle w:val="TableText0"/>
            </w:pPr>
            <w:r w:rsidRPr="009129C2">
              <w:t>Select the radio button for the appropriate value for Quantifying Intactness Of Mesorectum.</w:t>
            </w:r>
          </w:p>
        </w:tc>
      </w:tr>
      <w:tr w:rsidR="00066951" w:rsidRPr="009129C2">
        <w:trPr>
          <w:cantSplit/>
          <w:trHeight w:val="394"/>
        </w:trPr>
        <w:tc>
          <w:tcPr>
            <w:tcW w:w="4157" w:type="dxa"/>
          </w:tcPr>
          <w:p w:rsidR="00066951" w:rsidRPr="009129C2" w:rsidRDefault="00066951" w:rsidP="00066951">
            <w:pPr>
              <w:pStyle w:val="TableText0"/>
            </w:pPr>
            <w:r w:rsidRPr="009129C2">
              <w:t>Radial Margin</w:t>
            </w:r>
          </w:p>
        </w:tc>
        <w:tc>
          <w:tcPr>
            <w:tcW w:w="5405" w:type="dxa"/>
          </w:tcPr>
          <w:p w:rsidR="00066951" w:rsidRPr="009129C2" w:rsidRDefault="00066951" w:rsidP="00066951">
            <w:pPr>
              <w:pStyle w:val="TableText0"/>
            </w:pPr>
            <w:r w:rsidRPr="009129C2">
              <w:t>To enter information about the Radial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appropriate Margin Location in the edit box.</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a decimal.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Mesentric Margin</w:t>
            </w:r>
          </w:p>
        </w:tc>
        <w:tc>
          <w:tcPr>
            <w:tcW w:w="5405" w:type="dxa"/>
          </w:tcPr>
          <w:p w:rsidR="00066951" w:rsidRPr="009129C2" w:rsidRDefault="00066951" w:rsidP="00066951">
            <w:pPr>
              <w:pStyle w:val="TableText0"/>
            </w:pPr>
            <w:r w:rsidRPr="009129C2">
              <w:t>To enter information about the Mesentric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   </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appropriate Margin Location in the edit box.</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a decimal.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Distal Margin</w:t>
            </w:r>
          </w:p>
        </w:tc>
        <w:tc>
          <w:tcPr>
            <w:tcW w:w="5405" w:type="dxa"/>
          </w:tcPr>
          <w:p w:rsidR="00066951" w:rsidRPr="009129C2" w:rsidRDefault="00066951" w:rsidP="00066951">
            <w:pPr>
              <w:pStyle w:val="TableText0"/>
            </w:pPr>
            <w:r w:rsidRPr="009129C2">
              <w:t>To enter information about the Distal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   </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appropriate Margin Location in the edit box.</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decimal.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Proximal Margin</w:t>
            </w:r>
          </w:p>
        </w:tc>
        <w:tc>
          <w:tcPr>
            <w:tcW w:w="5405" w:type="dxa"/>
          </w:tcPr>
          <w:p w:rsidR="00066951" w:rsidRPr="009129C2" w:rsidRDefault="00066951" w:rsidP="00066951">
            <w:pPr>
              <w:pStyle w:val="TableText0"/>
            </w:pPr>
            <w:r w:rsidRPr="009129C2">
              <w:t>To enter information about the Proximal Margin,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Status</w:t>
            </w:r>
          </w:p>
        </w:tc>
        <w:tc>
          <w:tcPr>
            <w:tcW w:w="5405" w:type="dxa"/>
          </w:tcPr>
          <w:p w:rsidR="00066951" w:rsidRPr="009129C2" w:rsidRDefault="00066951" w:rsidP="00066951">
            <w:pPr>
              <w:pStyle w:val="TableText0"/>
            </w:pPr>
            <w:r w:rsidRPr="009129C2">
              <w:t>Select the appropriate Margin Status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Uninvolved Margin   </w:t>
            </w:r>
          </w:p>
        </w:tc>
        <w:tc>
          <w:tcPr>
            <w:tcW w:w="5405" w:type="dxa"/>
          </w:tcPr>
          <w:p w:rsidR="00066951" w:rsidRPr="009129C2" w:rsidRDefault="00066951" w:rsidP="00066951">
            <w:pPr>
              <w:pStyle w:val="TableText0"/>
            </w:pPr>
            <w:r w:rsidRPr="009129C2">
              <w:t>To enter information about the Uninvolved Margin, click the Details link.</w:t>
            </w:r>
          </w:p>
        </w:tc>
      </w:tr>
      <w:tr w:rsidR="00066951" w:rsidRPr="009129C2">
        <w:trPr>
          <w:cantSplit/>
          <w:trHeight w:val="394"/>
        </w:trPr>
        <w:tc>
          <w:tcPr>
            <w:tcW w:w="4157" w:type="dxa"/>
          </w:tcPr>
          <w:p w:rsidR="00066951" w:rsidRPr="009129C2" w:rsidRDefault="00066951" w:rsidP="00066951">
            <w:pPr>
              <w:pStyle w:val="TableText0"/>
            </w:pPr>
            <w:r w:rsidRPr="009129C2">
              <w:t xml:space="preserve">                        Margin Location</w:t>
            </w:r>
          </w:p>
        </w:tc>
        <w:tc>
          <w:tcPr>
            <w:tcW w:w="5405" w:type="dxa"/>
          </w:tcPr>
          <w:p w:rsidR="00066951" w:rsidRPr="009129C2" w:rsidRDefault="00066951" w:rsidP="00066951">
            <w:pPr>
              <w:pStyle w:val="TableText0"/>
            </w:pPr>
            <w:r w:rsidRPr="009129C2">
              <w:t>Enter the appropriate Margin Location in the edit box.</w:t>
            </w:r>
          </w:p>
        </w:tc>
      </w:tr>
      <w:tr w:rsidR="00066951" w:rsidRPr="009129C2">
        <w:trPr>
          <w:cantSplit/>
          <w:trHeight w:val="394"/>
        </w:trPr>
        <w:tc>
          <w:tcPr>
            <w:tcW w:w="4157" w:type="dxa"/>
          </w:tcPr>
          <w:p w:rsidR="00066951" w:rsidRPr="009129C2" w:rsidRDefault="00066951" w:rsidP="00066951">
            <w:pPr>
              <w:pStyle w:val="TableText0"/>
            </w:pPr>
            <w:r w:rsidRPr="009129C2">
              <w:t xml:space="preserve">                        Closest Distance to Tumor</w:t>
            </w:r>
          </w:p>
        </w:tc>
        <w:tc>
          <w:tcPr>
            <w:tcW w:w="5405" w:type="dxa"/>
          </w:tcPr>
          <w:p w:rsidR="00066951" w:rsidRPr="009129C2" w:rsidRDefault="00066951" w:rsidP="00066951">
            <w:pPr>
              <w:pStyle w:val="TableText0"/>
            </w:pPr>
            <w:r w:rsidRPr="009129C2">
              <w:t>Enter the distance closest to the tumor. This field accepts numerical values with a decimal. Click Submit to save the data entered and to navigate back to the main form.</w:t>
            </w:r>
          </w:p>
        </w:tc>
      </w:tr>
    </w:tbl>
    <w:p w:rsidR="00066951" w:rsidRPr="009129C2" w:rsidRDefault="00066951" w:rsidP="00066951">
      <w:pPr>
        <w:pStyle w:val="Heading2"/>
      </w:pPr>
      <w:bookmarkStart w:id="647" w:name="_Ref275332541"/>
      <w:bookmarkStart w:id="648" w:name="_Ref275332542"/>
      <w:bookmarkStart w:id="649" w:name="_Toc288121383"/>
      <w:r w:rsidRPr="009129C2">
        <w:t>Pathology-Specimen Clinical Annotation</w:t>
      </w:r>
      <w:bookmarkEnd w:id="647"/>
      <w:bookmarkEnd w:id="648"/>
      <w:bookmarkEnd w:id="649"/>
    </w:p>
    <w:p w:rsidR="00066951" w:rsidRPr="009129C2" w:rsidRDefault="00066951" w:rsidP="00066951">
      <w:pPr>
        <w:pStyle w:val="BodyText"/>
      </w:pPr>
      <w:r w:rsidRPr="009129C2">
        <w:t>This section outlines the following annotations based on specimens:</w:t>
      </w:r>
    </w:p>
    <w:p w:rsidR="00066951" w:rsidRPr="009129C2" w:rsidRDefault="00066951" w:rsidP="00066951">
      <w:pPr>
        <w:pStyle w:val="ListBullet"/>
        <w:rPr>
          <w:rStyle w:val="Emphasis"/>
        </w:rPr>
      </w:pPr>
      <w:fldSimple w:instr=" REF _Ref275333068 \h  \* MERGEFORMAT ">
        <w:r w:rsidR="00327542" w:rsidRPr="00327542">
          <w:rPr>
            <w:rStyle w:val="Emphasis"/>
          </w:rPr>
          <w:t>Specimen Based Solid Tissue Pathology Annotation</w:t>
        </w:r>
      </w:fldSimple>
    </w:p>
    <w:p w:rsidR="00066951" w:rsidRPr="009129C2" w:rsidRDefault="00066951" w:rsidP="00066951">
      <w:pPr>
        <w:pStyle w:val="ListBullet"/>
        <w:rPr>
          <w:rStyle w:val="Emphasis"/>
        </w:rPr>
      </w:pPr>
      <w:fldSimple w:instr=" REF _Ref275333070 \h  \* MERGEFORMAT ">
        <w:r w:rsidR="00327542" w:rsidRPr="00327542">
          <w:rPr>
            <w:rStyle w:val="Emphasis"/>
          </w:rPr>
          <w:t>Colorectal Specimen Pathology Annotation</w:t>
        </w:r>
      </w:fldSimple>
    </w:p>
    <w:p w:rsidR="00066951" w:rsidRPr="009129C2" w:rsidRDefault="00066951" w:rsidP="00066951">
      <w:pPr>
        <w:pStyle w:val="ListBullet"/>
        <w:rPr>
          <w:rStyle w:val="Emphasis"/>
        </w:rPr>
      </w:pPr>
      <w:fldSimple w:instr=" REF _Ref275333072 \h  \* MERGEFORMAT ">
        <w:r w:rsidR="00327542" w:rsidRPr="00327542">
          <w:rPr>
            <w:rStyle w:val="Emphasis"/>
          </w:rPr>
          <w:t>Specimen Pathology Annotation</w:t>
        </w:r>
      </w:fldSimple>
    </w:p>
    <w:p w:rsidR="00066951" w:rsidRPr="009129C2" w:rsidRDefault="00066951" w:rsidP="00066951">
      <w:pPr>
        <w:pStyle w:val="ListBullet"/>
        <w:rPr>
          <w:rStyle w:val="Emphasis"/>
        </w:rPr>
      </w:pPr>
      <w:fldSimple w:instr=" REF _Ref275333074 \h  \* MERGEFORMAT ">
        <w:r w:rsidR="00327542" w:rsidRPr="00327542">
          <w:rPr>
            <w:rStyle w:val="Emphasis"/>
          </w:rPr>
          <w:t>Melanoma Specimen Pathology Annotation</w:t>
        </w:r>
      </w:fldSimple>
    </w:p>
    <w:p w:rsidR="00066951" w:rsidRPr="009129C2" w:rsidRDefault="00066951" w:rsidP="00066951">
      <w:pPr>
        <w:pStyle w:val="ListBullet"/>
        <w:rPr>
          <w:rStyle w:val="Emphasis"/>
        </w:rPr>
      </w:pPr>
      <w:fldSimple w:instr=" REF _Ref275333075 \h  \* MERGEFORMAT ">
        <w:r w:rsidR="00327542" w:rsidRPr="00327542">
          <w:rPr>
            <w:rStyle w:val="Emphasis"/>
          </w:rPr>
          <w:t>CNS Specimen Pathology Annotation</w:t>
        </w:r>
      </w:fldSimple>
    </w:p>
    <w:p w:rsidR="00066951" w:rsidRPr="009129C2" w:rsidRDefault="00066951" w:rsidP="00066951">
      <w:pPr>
        <w:pStyle w:val="ListBullet"/>
        <w:rPr>
          <w:rStyle w:val="Emphasis"/>
        </w:rPr>
      </w:pPr>
      <w:fldSimple w:instr=" REF _Ref275333077 \h  \* MERGEFORMAT ">
        <w:r w:rsidR="00327542" w:rsidRPr="00327542">
          <w:rPr>
            <w:rStyle w:val="Emphasis"/>
          </w:rPr>
          <w:t>Prostate Specimen Pathology Annotation</w:t>
        </w:r>
      </w:fldSimple>
    </w:p>
    <w:p w:rsidR="00066951" w:rsidRPr="009129C2" w:rsidRDefault="00066951" w:rsidP="00066951">
      <w:pPr>
        <w:pStyle w:val="ListBullet"/>
        <w:rPr>
          <w:rStyle w:val="Emphasis"/>
        </w:rPr>
      </w:pPr>
      <w:fldSimple w:instr=" REF _Ref275333079 \h  \* MERGEFORMAT ">
        <w:r w:rsidR="00327542" w:rsidRPr="00327542">
          <w:rPr>
            <w:rStyle w:val="Emphasis"/>
          </w:rPr>
          <w:t>Kidney Specimen Pathology Annotation</w:t>
        </w:r>
      </w:fldSimple>
    </w:p>
    <w:p w:rsidR="00066951" w:rsidRPr="009129C2" w:rsidRDefault="00066951" w:rsidP="00066951">
      <w:pPr>
        <w:pStyle w:val="ListBullet"/>
        <w:rPr>
          <w:rStyle w:val="Emphasis"/>
        </w:rPr>
      </w:pPr>
      <w:fldSimple w:instr=" REF _Ref275333081 \h  \* MERGEFORMAT ">
        <w:r w:rsidR="00327542" w:rsidRPr="00327542">
          <w:rPr>
            <w:rStyle w:val="Emphasis"/>
          </w:rPr>
          <w:t>Lung Specimen Pathology Annotation</w:t>
        </w:r>
      </w:fldSimple>
    </w:p>
    <w:p w:rsidR="00066951" w:rsidRPr="009129C2" w:rsidRDefault="00066951" w:rsidP="00066951">
      <w:pPr>
        <w:pStyle w:val="ListBullet"/>
        <w:rPr>
          <w:rStyle w:val="Emphasis"/>
        </w:rPr>
      </w:pPr>
      <w:fldSimple w:instr=" REF _Ref275333083 \h  \* MERGEFORMAT ">
        <w:r w:rsidR="00327542" w:rsidRPr="00327542">
          <w:rPr>
            <w:rStyle w:val="Emphasis"/>
          </w:rPr>
          <w:t>Breast Specimen Pathology Annotation</w:t>
        </w:r>
      </w:fldSimple>
    </w:p>
    <w:p w:rsidR="00066951" w:rsidRPr="009129C2" w:rsidRDefault="00066951" w:rsidP="00066951">
      <w:pPr>
        <w:pStyle w:val="Heading3"/>
      </w:pPr>
      <w:bookmarkStart w:id="650" w:name="_Ref275333068"/>
      <w:bookmarkStart w:id="651" w:name="_Toc288121384"/>
      <w:r w:rsidRPr="009129C2">
        <w:t>Specimen Based Solid Tissue Pathology Annotation</w:t>
      </w:r>
      <w:bookmarkEnd w:id="650"/>
      <w:bookmarkEnd w:id="651"/>
    </w:p>
    <w:p w:rsidR="00066951" w:rsidRPr="009129C2" w:rsidRDefault="00066951" w:rsidP="00066951">
      <w:pPr>
        <w:pStyle w:val="BodyText"/>
      </w:pPr>
      <w:r w:rsidRPr="009129C2">
        <w:t>This generic annotation captures the pathological details about a specimen collected from any organ in the body.</w:t>
      </w:r>
    </w:p>
    <w:p w:rsidR="00066951" w:rsidRPr="009129C2" w:rsidRDefault="00066951" w:rsidP="00066951">
      <w:pPr>
        <w:pStyle w:val="BodyText"/>
      </w:pPr>
      <w:r w:rsidRPr="009129C2">
        <w:t>The following table lists the attributes for the Specimen Based Solid Tissue Pathology Annotation</w:t>
      </w:r>
      <w:r w:rsidRPr="009129C2">
        <w:fldChar w:fldCharType="begin"/>
      </w:r>
      <w:r w:rsidRPr="009129C2">
        <w:instrText xml:space="preserve"> XE "Specimen Based Solid Tissue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for the Histologic Variant Type, click the Details link. Click the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for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the same is not available in the previous attribute’s (Grading System Name) drop-down list, else leave it blank.</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bl>
    <w:p w:rsidR="00066951" w:rsidRPr="009129C2" w:rsidRDefault="00066951" w:rsidP="00066951"/>
    <w:p w:rsidR="00066951" w:rsidRPr="009129C2" w:rsidRDefault="00066951" w:rsidP="00066951">
      <w:pPr>
        <w:pStyle w:val="NoteMainbody"/>
      </w:pPr>
      <w:r w:rsidRPr="009129C2">
        <w:rPr>
          <w:b/>
        </w:rPr>
        <w:t>Note:</w:t>
      </w:r>
      <w:r w:rsidRPr="009129C2">
        <w:rPr>
          <w:b/>
        </w:rPr>
        <w:tab/>
      </w:r>
      <w:r w:rsidRPr="009129C2">
        <w:t xml:space="preserve">To add more than one row for spreadsheet type of sub-form, click </w:t>
      </w:r>
      <w:r w:rsidRPr="009129C2">
        <w:rPr>
          <w:b/>
        </w:rPr>
        <w:t>Add</w:t>
      </w:r>
      <w:r w:rsidRPr="009129C2">
        <w:t xml:space="preserve"> </w:t>
      </w:r>
      <w:r w:rsidRPr="009129C2">
        <w:rPr>
          <w:b/>
        </w:rPr>
        <w:t>More</w:t>
      </w:r>
      <w:r w:rsidRPr="009129C2">
        <w:t xml:space="preserve">. To delete rows, select the check box next to the row and click </w:t>
      </w:r>
      <w:r w:rsidRPr="009129C2">
        <w:rPr>
          <w:b/>
        </w:rPr>
        <w:t>Delete</w:t>
      </w:r>
      <w:r w:rsidRPr="009129C2">
        <w:t>.</w:t>
      </w:r>
    </w:p>
    <w:p w:rsidR="00066951" w:rsidRPr="009129C2" w:rsidRDefault="00066951" w:rsidP="00066951">
      <w:pPr>
        <w:pStyle w:val="Heading3"/>
      </w:pPr>
      <w:bookmarkStart w:id="652" w:name="_Ref275333070"/>
      <w:bookmarkStart w:id="653" w:name="_Toc288121385"/>
      <w:r w:rsidRPr="009129C2">
        <w:t>Colorectal Specimen Pathology Annotation</w:t>
      </w:r>
      <w:bookmarkEnd w:id="652"/>
      <w:bookmarkEnd w:id="653"/>
    </w:p>
    <w:p w:rsidR="00066951" w:rsidRPr="009129C2" w:rsidRDefault="00066951" w:rsidP="00066951">
      <w:pPr>
        <w:pStyle w:val="BodyText"/>
      </w:pPr>
      <w:r w:rsidRPr="009129C2">
        <w:t>This organ specific annotation captures the pathological details about the specimen collected from colon or rectum.</w:t>
      </w:r>
    </w:p>
    <w:p w:rsidR="00066951" w:rsidRPr="009129C2" w:rsidRDefault="00066951" w:rsidP="00066951">
      <w:pPr>
        <w:pStyle w:val="BodyText"/>
      </w:pPr>
      <w:r w:rsidRPr="009129C2">
        <w:t>The following table lists the attributes for the Colorectal Specimen Pathology Annotation</w:t>
      </w:r>
      <w:r w:rsidRPr="009129C2">
        <w:fldChar w:fldCharType="begin"/>
      </w:r>
      <w:r w:rsidRPr="009129C2">
        <w:instrText xml:space="preserve"> XE "Colorectal Specimen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record.</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record.</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same is not available in the previous attribute’s (Grading System Name) drop-down list, else leave it blank.</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Tumor Border Configuration</w:t>
            </w:r>
          </w:p>
        </w:tc>
        <w:tc>
          <w:tcPr>
            <w:tcW w:w="5405" w:type="dxa"/>
          </w:tcPr>
          <w:p w:rsidR="00066951" w:rsidRPr="009129C2" w:rsidRDefault="00066951" w:rsidP="00066951">
            <w:pPr>
              <w:pStyle w:val="TableText0"/>
            </w:pPr>
            <w:r w:rsidRPr="009129C2">
              <w:t>Select the appropriate configuration for the tumor border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Intratumoral Peritumoral Lymphocytic Response</w:t>
            </w:r>
          </w:p>
        </w:tc>
        <w:tc>
          <w:tcPr>
            <w:tcW w:w="5405" w:type="dxa"/>
          </w:tcPr>
          <w:p w:rsidR="00066951" w:rsidRPr="009129C2" w:rsidRDefault="00066951" w:rsidP="00066951">
            <w:pPr>
              <w:pStyle w:val="TableText0"/>
            </w:pPr>
            <w:r w:rsidRPr="009129C2">
              <w:t>Select the appropriate lymphocytic response from the drop-down list.</w:t>
            </w:r>
          </w:p>
        </w:tc>
      </w:tr>
    </w:tbl>
    <w:p w:rsidR="00066951" w:rsidRPr="009129C2" w:rsidRDefault="00066951" w:rsidP="00066951">
      <w:pPr>
        <w:pStyle w:val="Heading3"/>
      </w:pPr>
      <w:bookmarkStart w:id="654" w:name="_Ref275333072"/>
      <w:bookmarkStart w:id="655" w:name="_Toc288121386"/>
      <w:r w:rsidRPr="009129C2">
        <w:t>Specimen Pathology Annotation</w:t>
      </w:r>
      <w:bookmarkEnd w:id="654"/>
      <w:bookmarkEnd w:id="655"/>
    </w:p>
    <w:p w:rsidR="00066951" w:rsidRPr="009129C2" w:rsidRDefault="00066951" w:rsidP="00066951">
      <w:pPr>
        <w:pStyle w:val="BodyText"/>
      </w:pPr>
      <w:r w:rsidRPr="009129C2">
        <w:t>This organ-specific annotation captures the pathological details about the specimen collected from pancreas.</w:t>
      </w:r>
    </w:p>
    <w:p w:rsidR="00066951" w:rsidRPr="009129C2" w:rsidRDefault="00066951" w:rsidP="00066951">
      <w:pPr>
        <w:pStyle w:val="BodyText"/>
      </w:pPr>
      <w:r w:rsidRPr="009129C2">
        <w:br w:type="page"/>
        <w:t>The following table lists the attributes for the Pancreas Specimen Pathology Annotation</w:t>
      </w:r>
      <w:r w:rsidRPr="009129C2">
        <w:fldChar w:fldCharType="begin"/>
      </w:r>
      <w:r w:rsidRPr="009129C2">
        <w:instrText xml:space="preserve"> XE "Pancreas Specimen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 xml:space="preserve">To enter information about the Histologic Type, click the Add More button. </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for the Histologic Variant Type, click the Details Link. Click Add More to add a record.</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the same is not available in the previous attribute’s (Grading System Name) drop-down list, else leave it blank.</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 xml:space="preserve">Select the radio button for the appropriate value for Lymphatic Invasion. </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bl>
    <w:p w:rsidR="00066951" w:rsidRPr="009129C2" w:rsidRDefault="00066951" w:rsidP="00066951">
      <w:pPr>
        <w:pStyle w:val="Heading3"/>
      </w:pPr>
      <w:bookmarkStart w:id="656" w:name="_Ref275333074"/>
      <w:bookmarkStart w:id="657" w:name="_Toc288121387"/>
      <w:r w:rsidRPr="009129C2">
        <w:t>Melanoma Specimen Pathology Annotation</w:t>
      </w:r>
      <w:bookmarkEnd w:id="656"/>
      <w:bookmarkEnd w:id="657"/>
    </w:p>
    <w:p w:rsidR="00066951" w:rsidRPr="009129C2" w:rsidRDefault="00066951" w:rsidP="00066951">
      <w:pPr>
        <w:pStyle w:val="BodyText"/>
      </w:pPr>
      <w:r w:rsidRPr="009129C2">
        <w:t>This organ-specific annotation captures the pathological details about the specimen collected from skin.</w:t>
      </w:r>
    </w:p>
    <w:p w:rsidR="00066951" w:rsidRPr="009129C2" w:rsidRDefault="00066951" w:rsidP="00066951">
      <w:pPr>
        <w:pStyle w:val="BodyText"/>
      </w:pPr>
      <w:r w:rsidRPr="009129C2">
        <w:t>The following table lists the attributes for the Melanoma Specimen Pathology Annotation</w:t>
      </w:r>
      <w:r w:rsidRPr="009129C2">
        <w:fldChar w:fldCharType="begin"/>
      </w:r>
      <w:r w:rsidRPr="009129C2">
        <w:instrText xml:space="preserve"> XE "Melanoma Specimen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record for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same is not available in the previous attribute’s (Grading System Name) drop-down list, else leave it blank.</w:t>
            </w:r>
          </w:p>
          <w:p w:rsidR="00066951" w:rsidRPr="009129C2" w:rsidRDefault="00066951" w:rsidP="00066951">
            <w:pPr>
              <w:pStyle w:val="TableText0"/>
            </w:pP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t>Ulceration</w:t>
            </w:r>
          </w:p>
        </w:tc>
        <w:tc>
          <w:tcPr>
            <w:tcW w:w="5405" w:type="dxa"/>
          </w:tcPr>
          <w:p w:rsidR="00066951" w:rsidRPr="009129C2" w:rsidRDefault="00066951" w:rsidP="00066951">
            <w:pPr>
              <w:pStyle w:val="TableText0"/>
            </w:pPr>
            <w:r w:rsidRPr="009129C2">
              <w:t>Select the radio button for the appropriate value for the Ulceration.</w:t>
            </w:r>
          </w:p>
        </w:tc>
      </w:tr>
      <w:tr w:rsidR="00066951" w:rsidRPr="009129C2">
        <w:trPr>
          <w:cantSplit/>
          <w:trHeight w:val="394"/>
        </w:trPr>
        <w:tc>
          <w:tcPr>
            <w:tcW w:w="4157" w:type="dxa"/>
          </w:tcPr>
          <w:p w:rsidR="00066951" w:rsidRPr="009129C2" w:rsidRDefault="00066951" w:rsidP="00066951">
            <w:pPr>
              <w:pStyle w:val="TableText0"/>
            </w:pPr>
            <w:r w:rsidRPr="009129C2">
              <w:t>Depth of Invasion Cannot be determined</w:t>
            </w:r>
          </w:p>
        </w:tc>
        <w:tc>
          <w:tcPr>
            <w:tcW w:w="5405" w:type="dxa"/>
          </w:tcPr>
          <w:p w:rsidR="00066951" w:rsidRPr="009129C2" w:rsidRDefault="00066951" w:rsidP="00066951">
            <w:pPr>
              <w:pStyle w:val="TableText0"/>
            </w:pPr>
            <w:r w:rsidRPr="009129C2">
              <w:t>Select the check box if the depth of invasion cannot be determined.</w:t>
            </w:r>
          </w:p>
        </w:tc>
      </w:tr>
      <w:tr w:rsidR="00066951" w:rsidRPr="009129C2">
        <w:trPr>
          <w:cantSplit/>
          <w:trHeight w:val="394"/>
        </w:trPr>
        <w:tc>
          <w:tcPr>
            <w:tcW w:w="4157" w:type="dxa"/>
          </w:tcPr>
          <w:p w:rsidR="00066951" w:rsidRPr="009129C2" w:rsidRDefault="00066951" w:rsidP="00066951">
            <w:pPr>
              <w:pStyle w:val="TableText0"/>
            </w:pPr>
            <w:r w:rsidRPr="009129C2">
              <w:t>Depth of Invasion</w:t>
            </w:r>
          </w:p>
        </w:tc>
        <w:tc>
          <w:tcPr>
            <w:tcW w:w="5405" w:type="dxa"/>
          </w:tcPr>
          <w:p w:rsidR="00066951" w:rsidRPr="009129C2" w:rsidRDefault="00066951" w:rsidP="00066951">
            <w:pPr>
              <w:pStyle w:val="TableText0"/>
            </w:pPr>
            <w:r w:rsidRPr="009129C2">
              <w:t>Enter the value for Depth of Invasion, if determined. This field accepts numerical value with decimal.</w:t>
            </w:r>
          </w:p>
        </w:tc>
      </w:tr>
      <w:tr w:rsidR="00066951" w:rsidRPr="009129C2">
        <w:trPr>
          <w:cantSplit/>
          <w:trHeight w:val="394"/>
        </w:trPr>
        <w:tc>
          <w:tcPr>
            <w:tcW w:w="4157" w:type="dxa"/>
          </w:tcPr>
          <w:p w:rsidR="00066951" w:rsidRPr="009129C2" w:rsidRDefault="00066951" w:rsidP="00066951">
            <w:pPr>
              <w:pStyle w:val="TableText0"/>
            </w:pPr>
            <w:r w:rsidRPr="009129C2">
              <w:t>Tumor Infiltrating Lymphocytes</w:t>
            </w:r>
          </w:p>
        </w:tc>
        <w:tc>
          <w:tcPr>
            <w:tcW w:w="5405" w:type="dxa"/>
          </w:tcPr>
          <w:p w:rsidR="00066951" w:rsidRPr="009129C2" w:rsidRDefault="00066951" w:rsidP="00066951">
            <w:pPr>
              <w:pStyle w:val="TableText0"/>
            </w:pPr>
            <w:r w:rsidRPr="009129C2">
              <w:t>Select the radio button for the appropriate value for Tumor Infiltrating Lymphocytes.</w:t>
            </w:r>
          </w:p>
        </w:tc>
      </w:tr>
      <w:tr w:rsidR="00066951" w:rsidRPr="009129C2">
        <w:trPr>
          <w:cantSplit/>
          <w:trHeight w:val="394"/>
        </w:trPr>
        <w:tc>
          <w:tcPr>
            <w:tcW w:w="4157" w:type="dxa"/>
          </w:tcPr>
          <w:p w:rsidR="00066951" w:rsidRPr="009129C2" w:rsidRDefault="00066951" w:rsidP="00066951">
            <w:pPr>
              <w:pStyle w:val="TableText0"/>
            </w:pPr>
            <w:r w:rsidRPr="009129C2">
              <w:t>Tumor Regression</w:t>
            </w:r>
          </w:p>
        </w:tc>
        <w:tc>
          <w:tcPr>
            <w:tcW w:w="5405" w:type="dxa"/>
          </w:tcPr>
          <w:p w:rsidR="00066951" w:rsidRPr="009129C2" w:rsidRDefault="00066951" w:rsidP="00066951">
            <w:pPr>
              <w:pStyle w:val="TableText0"/>
            </w:pPr>
            <w:r w:rsidRPr="009129C2">
              <w:t>Select the radio button for the appropriate value for Tumor Regression.</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Mitotic Index</w:t>
            </w:r>
          </w:p>
        </w:tc>
        <w:tc>
          <w:tcPr>
            <w:tcW w:w="5405" w:type="dxa"/>
          </w:tcPr>
          <w:p w:rsidR="00066951" w:rsidRPr="009129C2" w:rsidRDefault="00066951" w:rsidP="00066951">
            <w:pPr>
              <w:pStyle w:val="TableText0"/>
            </w:pPr>
            <w:r w:rsidRPr="009129C2">
              <w:t>Select the radio button for the appropriate value for Mitotic Index.</w:t>
            </w:r>
          </w:p>
        </w:tc>
      </w:tr>
    </w:tbl>
    <w:p w:rsidR="00066951" w:rsidRPr="009129C2" w:rsidRDefault="00066951" w:rsidP="00066951">
      <w:pPr>
        <w:pStyle w:val="Heading3"/>
      </w:pPr>
      <w:bookmarkStart w:id="658" w:name="_Ref275333075"/>
      <w:bookmarkStart w:id="659" w:name="_Toc288121388"/>
      <w:r w:rsidRPr="009129C2">
        <w:t>CNS Specimen Pathology Annotation</w:t>
      </w:r>
      <w:bookmarkEnd w:id="658"/>
      <w:bookmarkEnd w:id="659"/>
    </w:p>
    <w:p w:rsidR="00066951" w:rsidRPr="009129C2" w:rsidRDefault="00066951" w:rsidP="00066951">
      <w:pPr>
        <w:pStyle w:val="BodyText"/>
      </w:pPr>
      <w:r w:rsidRPr="009129C2">
        <w:t>This organ-specific annotation captures the pathological details about the specimen collected from the central nervous system.</w:t>
      </w:r>
    </w:p>
    <w:p w:rsidR="00066951" w:rsidRPr="009129C2" w:rsidRDefault="00066951" w:rsidP="00066951">
      <w:pPr>
        <w:pStyle w:val="BodyText"/>
      </w:pPr>
      <w:r w:rsidRPr="009129C2">
        <w:br w:type="page"/>
        <w:t>The following table lists the attributes for the CNS Specimen Pathology Annotation</w:t>
      </w:r>
      <w:r w:rsidRPr="009129C2">
        <w:fldChar w:fldCharType="begin"/>
      </w:r>
      <w:r w:rsidRPr="009129C2">
        <w:instrText xml:space="preserve"> XE "CNS Specimen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the same is not available in the previous attribute’s (Grading System Name) drop-down list, else leave it blank.</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bl>
    <w:p w:rsidR="00066951" w:rsidRPr="009129C2" w:rsidRDefault="00066951" w:rsidP="00066951">
      <w:pPr>
        <w:pStyle w:val="Heading3"/>
      </w:pPr>
      <w:bookmarkStart w:id="660" w:name="_Ref275333077"/>
      <w:bookmarkStart w:id="661" w:name="_Toc288121389"/>
      <w:r w:rsidRPr="009129C2">
        <w:t>Prostate Specimen Pathology Annotation</w:t>
      </w:r>
      <w:bookmarkEnd w:id="660"/>
      <w:bookmarkEnd w:id="661"/>
    </w:p>
    <w:p w:rsidR="00066951" w:rsidRPr="009129C2" w:rsidRDefault="00066951" w:rsidP="00066951">
      <w:pPr>
        <w:pStyle w:val="BodyText"/>
      </w:pPr>
      <w:r w:rsidRPr="009129C2">
        <w:t>This organ-specific annotation captures the pathological details about the specimen collected from the prostate.</w:t>
      </w:r>
    </w:p>
    <w:p w:rsidR="00066951" w:rsidRPr="009129C2" w:rsidRDefault="00066951" w:rsidP="00066951">
      <w:pPr>
        <w:pStyle w:val="BodyText"/>
      </w:pPr>
      <w:r w:rsidRPr="009129C2">
        <w:br w:type="page"/>
        <w:t>The following table lists the attributes for the Prostate Specimen Pathology Annotation</w:t>
      </w:r>
      <w:r w:rsidRPr="009129C2">
        <w:fldChar w:fldCharType="begin"/>
      </w:r>
      <w:r w:rsidRPr="009129C2">
        <w:instrText xml:space="preserve"> XE "Prostate Specimen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the Add More button to add a record.</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the same is not available in the previous attribute’s (Grading System Name) drop-down list, else leave it blank.</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Proportion Or Percent Of Prostatic Tissue Involved By Tumor</w:t>
            </w:r>
          </w:p>
        </w:tc>
        <w:tc>
          <w:tcPr>
            <w:tcW w:w="5405" w:type="dxa"/>
          </w:tcPr>
          <w:p w:rsidR="00066951" w:rsidRPr="009129C2" w:rsidRDefault="00066951" w:rsidP="00066951">
            <w:pPr>
              <w:pStyle w:val="TableText0"/>
            </w:pPr>
            <w:r w:rsidRPr="009129C2">
              <w:t>Enter the percentage of prostatic tissue involved by tumor. This field accepts numerical value with decimal between the range (0.0,100.0).</w:t>
            </w:r>
          </w:p>
        </w:tc>
      </w:tr>
      <w:tr w:rsidR="00066951" w:rsidRPr="009129C2">
        <w:trPr>
          <w:cantSplit/>
          <w:trHeight w:val="394"/>
        </w:trPr>
        <w:tc>
          <w:tcPr>
            <w:tcW w:w="4157" w:type="dxa"/>
          </w:tcPr>
          <w:p w:rsidR="00066951" w:rsidRPr="009129C2" w:rsidRDefault="00066951" w:rsidP="00066951">
            <w:pPr>
              <w:pStyle w:val="TableText0"/>
            </w:pPr>
            <w:r w:rsidRPr="009129C2">
              <w:t>Gleason Score</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Primary Pattern Score</w:t>
            </w:r>
          </w:p>
        </w:tc>
        <w:tc>
          <w:tcPr>
            <w:tcW w:w="5405" w:type="dxa"/>
          </w:tcPr>
          <w:p w:rsidR="00066951" w:rsidRPr="009129C2" w:rsidRDefault="00066951" w:rsidP="00066951">
            <w:pPr>
              <w:pStyle w:val="TableText0"/>
            </w:pPr>
            <w:r w:rsidRPr="009129C2">
              <w:t>Select the appropriate Primary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Secondary Pattern Score</w:t>
            </w:r>
          </w:p>
        </w:tc>
        <w:tc>
          <w:tcPr>
            <w:tcW w:w="5405" w:type="dxa"/>
          </w:tcPr>
          <w:p w:rsidR="00066951" w:rsidRPr="009129C2" w:rsidRDefault="00066951" w:rsidP="00066951">
            <w:pPr>
              <w:pStyle w:val="TableText0"/>
            </w:pPr>
            <w:r w:rsidRPr="009129C2">
              <w:t>Select the appropriate Secondary Pattern Gleason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Tertiary Pattern Score</w:t>
            </w:r>
          </w:p>
        </w:tc>
        <w:tc>
          <w:tcPr>
            <w:tcW w:w="5405" w:type="dxa"/>
          </w:tcPr>
          <w:p w:rsidR="00066951" w:rsidRPr="009129C2" w:rsidRDefault="00066951" w:rsidP="00066951">
            <w:pPr>
              <w:pStyle w:val="TableText0"/>
            </w:pPr>
            <w:r w:rsidRPr="009129C2">
              <w:t>Select the appropriate Tertiary Pattern Gleason Score from the drop-down list.</w:t>
            </w:r>
          </w:p>
        </w:tc>
      </w:tr>
    </w:tbl>
    <w:p w:rsidR="00066951" w:rsidRPr="009129C2" w:rsidRDefault="00066951" w:rsidP="00066951">
      <w:pPr>
        <w:pStyle w:val="Heading3"/>
      </w:pPr>
      <w:bookmarkStart w:id="662" w:name="_Ref275333079"/>
      <w:bookmarkStart w:id="663" w:name="_Toc288121390"/>
      <w:r w:rsidRPr="009129C2">
        <w:t>Kidney Specimen Pathology Annotation</w:t>
      </w:r>
      <w:bookmarkEnd w:id="662"/>
      <w:bookmarkEnd w:id="663"/>
    </w:p>
    <w:p w:rsidR="00066951" w:rsidRPr="009129C2" w:rsidRDefault="00066951" w:rsidP="00066951">
      <w:pPr>
        <w:pStyle w:val="BodyText"/>
      </w:pPr>
      <w:r w:rsidRPr="009129C2">
        <w:t>This organ-specific annotation captures the pathological details about the specimen collected from Kidney.</w:t>
      </w:r>
    </w:p>
    <w:p w:rsidR="00066951" w:rsidRPr="009129C2" w:rsidRDefault="00066951" w:rsidP="00066951">
      <w:pPr>
        <w:pStyle w:val="BodyText"/>
      </w:pPr>
      <w:r w:rsidRPr="009129C2">
        <w:t>The following table lists the attributes for the Kidney Specimen Pathology Annotation</w:t>
      </w:r>
      <w:r w:rsidRPr="009129C2">
        <w:fldChar w:fldCharType="begin"/>
      </w:r>
      <w:r w:rsidRPr="009129C2">
        <w:instrText xml:space="preserve"> XE "Kidney Specimen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the Submit button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the same is not available in the previous attribute’s (Grading System Name) drop-down list, else leave it blank.</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appropriate value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appropriate value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appropriate value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bl>
    <w:p w:rsidR="00066951" w:rsidRPr="009129C2" w:rsidRDefault="00066951" w:rsidP="00066951">
      <w:pPr>
        <w:pStyle w:val="Heading3"/>
      </w:pPr>
      <w:bookmarkStart w:id="664" w:name="_Ref275333081"/>
      <w:bookmarkStart w:id="665" w:name="_Toc288121391"/>
      <w:r w:rsidRPr="009129C2">
        <w:t>Lung Specimen Pathology Annotation</w:t>
      </w:r>
      <w:bookmarkEnd w:id="664"/>
      <w:bookmarkEnd w:id="665"/>
    </w:p>
    <w:p w:rsidR="00066951" w:rsidRPr="009129C2" w:rsidRDefault="00066951" w:rsidP="00066951">
      <w:pPr>
        <w:pStyle w:val="BodyText"/>
      </w:pPr>
      <w:r w:rsidRPr="009129C2">
        <w:t>This organ-specific annotation captures the pathological details about the specimen collected from Lung.</w:t>
      </w:r>
    </w:p>
    <w:p w:rsidR="00066951" w:rsidRPr="009129C2" w:rsidRDefault="00066951" w:rsidP="00066951">
      <w:pPr>
        <w:pStyle w:val="BodyText"/>
      </w:pPr>
      <w:r w:rsidRPr="009129C2">
        <w:t>The following table lists the attributes for the Lung Specimen Pathology Annotation</w:t>
      </w:r>
      <w:r w:rsidRPr="009129C2">
        <w:fldChar w:fldCharType="begin"/>
      </w:r>
      <w:r w:rsidRPr="009129C2">
        <w:instrText xml:space="preserve"> XE "Lung Specimen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more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the Add More button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the same is not available in the previous attribute’s (Grading System Name) drop-down list, else leave it blank.</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value appropriate for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value appropriate for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value appropriate for Perineural Invasion.</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bl>
    <w:p w:rsidR="00066951" w:rsidRPr="009129C2" w:rsidRDefault="00066951" w:rsidP="00066951">
      <w:pPr>
        <w:pStyle w:val="Heading3"/>
      </w:pPr>
      <w:bookmarkStart w:id="666" w:name="_Ref275333083"/>
      <w:bookmarkStart w:id="667" w:name="_Toc288121392"/>
      <w:r w:rsidRPr="009129C2">
        <w:t>Breast Specimen Pathology Annotation</w:t>
      </w:r>
      <w:bookmarkEnd w:id="666"/>
      <w:bookmarkEnd w:id="667"/>
    </w:p>
    <w:p w:rsidR="00066951" w:rsidRPr="009129C2" w:rsidRDefault="00066951" w:rsidP="00066951">
      <w:pPr>
        <w:pStyle w:val="BodyText"/>
      </w:pPr>
      <w:r w:rsidRPr="009129C2">
        <w:t>This organ-specific annotation captures the pathological details about the specimen collected from the breast.</w:t>
      </w:r>
    </w:p>
    <w:p w:rsidR="00066951" w:rsidRPr="009129C2" w:rsidRDefault="00066951" w:rsidP="00066951">
      <w:pPr>
        <w:pStyle w:val="BodyText"/>
      </w:pPr>
      <w:r w:rsidRPr="009129C2">
        <w:t>The following table lists the attributes for the Breast Specimen Pathology Annotation</w:t>
      </w:r>
      <w:r w:rsidRPr="009129C2">
        <w:fldChar w:fldCharType="begin"/>
      </w:r>
      <w:r w:rsidRPr="009129C2">
        <w:instrText xml:space="preserve"> XE "Breast Specimen Pathology Annotation" </w:instrText>
      </w:r>
      <w:r w:rsidRPr="009129C2">
        <w:fldChar w:fldCharType="end"/>
      </w:r>
      <w:r w:rsidRPr="009129C2">
        <w:t>.</w:t>
      </w:r>
    </w:p>
    <w:tbl>
      <w:tblPr>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157"/>
        <w:gridCol w:w="5405"/>
      </w:tblGrid>
      <w:tr w:rsidR="00066951" w:rsidRPr="009129C2">
        <w:trPr>
          <w:trHeight w:val="378"/>
          <w:tblHeader/>
        </w:trPr>
        <w:tc>
          <w:tcPr>
            <w:tcW w:w="4157" w:type="dxa"/>
            <w:shd w:val="clear" w:color="auto" w:fill="CCCCCC"/>
          </w:tcPr>
          <w:p w:rsidR="00066951" w:rsidRPr="009129C2" w:rsidRDefault="00066951" w:rsidP="00066951">
            <w:pPr>
              <w:pStyle w:val="TableHeader"/>
            </w:pPr>
            <w:r w:rsidRPr="009129C2">
              <w:t>Attribute and Sub-Form Name</w:t>
            </w:r>
          </w:p>
        </w:tc>
        <w:tc>
          <w:tcPr>
            <w:tcW w:w="5405" w:type="dxa"/>
            <w:shd w:val="clear" w:color="auto" w:fill="CCCCCC"/>
          </w:tcPr>
          <w:p w:rsidR="00066951" w:rsidRPr="009129C2" w:rsidRDefault="00066951" w:rsidP="00066951">
            <w:pPr>
              <w:pStyle w:val="TableHeader"/>
            </w:pPr>
            <w:r w:rsidRPr="009129C2">
              <w:t>Action</w:t>
            </w:r>
          </w:p>
        </w:tc>
      </w:tr>
      <w:tr w:rsidR="00066951" w:rsidRPr="009129C2">
        <w:trPr>
          <w:cantSplit/>
          <w:trHeight w:val="394"/>
        </w:trPr>
        <w:tc>
          <w:tcPr>
            <w:tcW w:w="4157" w:type="dxa"/>
          </w:tcPr>
          <w:p w:rsidR="00066951" w:rsidRPr="009129C2" w:rsidRDefault="00066951" w:rsidP="00066951">
            <w:pPr>
              <w:pStyle w:val="TableText0"/>
            </w:pPr>
            <w:r w:rsidRPr="009129C2">
              <w:t>Histologic Type</w:t>
            </w:r>
          </w:p>
        </w:tc>
        <w:tc>
          <w:tcPr>
            <w:tcW w:w="5405" w:type="dxa"/>
          </w:tcPr>
          <w:p w:rsidR="00066951" w:rsidRPr="009129C2" w:rsidRDefault="00066951" w:rsidP="00066951">
            <w:pPr>
              <w:pStyle w:val="TableText0"/>
            </w:pPr>
            <w:r w:rsidRPr="009129C2">
              <w:t>To enter information about the Histologic Type,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Type</w:t>
            </w:r>
          </w:p>
        </w:tc>
        <w:tc>
          <w:tcPr>
            <w:tcW w:w="5405" w:type="dxa"/>
          </w:tcPr>
          <w:p w:rsidR="00066951" w:rsidRPr="009129C2" w:rsidRDefault="00066951" w:rsidP="00066951">
            <w:pPr>
              <w:pStyle w:val="TableText0"/>
            </w:pPr>
            <w:r w:rsidRPr="009129C2">
              <w:t>Select the appropriate Histologic Type,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Histologic Variant Type</w:t>
            </w:r>
          </w:p>
        </w:tc>
        <w:tc>
          <w:tcPr>
            <w:tcW w:w="5405" w:type="dxa"/>
          </w:tcPr>
          <w:p w:rsidR="00066951" w:rsidRPr="009129C2" w:rsidRDefault="00066951" w:rsidP="00066951">
            <w:pPr>
              <w:pStyle w:val="TableText0"/>
            </w:pPr>
            <w:r w:rsidRPr="009129C2">
              <w:t>To enter information about the Histologic Variant Type, click the Details link. Click the Add More button to add a record.</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Histologic Type</w:t>
            </w:r>
          </w:p>
        </w:tc>
        <w:tc>
          <w:tcPr>
            <w:tcW w:w="5405" w:type="dxa"/>
          </w:tcPr>
          <w:p w:rsidR="00066951" w:rsidRPr="009129C2" w:rsidRDefault="00066951" w:rsidP="00066951">
            <w:pPr>
              <w:pStyle w:val="TableText0"/>
            </w:pPr>
            <w:r w:rsidRPr="009129C2">
              <w:t>Enter the variant or other Histologic Type.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Additional Finding</w:t>
            </w:r>
          </w:p>
        </w:tc>
        <w:tc>
          <w:tcPr>
            <w:tcW w:w="5405" w:type="dxa"/>
          </w:tcPr>
          <w:p w:rsidR="00066951" w:rsidRPr="009129C2" w:rsidRDefault="00066951" w:rsidP="00066951">
            <w:pPr>
              <w:pStyle w:val="TableText0"/>
            </w:pPr>
            <w:r w:rsidRPr="009129C2">
              <w:t>To enter information about the Additional Finding,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Pathologic finding</w:t>
            </w:r>
          </w:p>
        </w:tc>
        <w:tc>
          <w:tcPr>
            <w:tcW w:w="5405" w:type="dxa"/>
          </w:tcPr>
          <w:p w:rsidR="00066951" w:rsidRPr="009129C2" w:rsidRDefault="00066951" w:rsidP="00066951">
            <w:pPr>
              <w:pStyle w:val="TableText0"/>
            </w:pPr>
            <w:r w:rsidRPr="009129C2">
              <w:t>Select the appropriate Pathologic Finding,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To enter information about the Details, click the Details link. Click Add More to add a row.</w:t>
            </w:r>
          </w:p>
        </w:tc>
      </w:tr>
      <w:tr w:rsidR="00066951" w:rsidRPr="009129C2">
        <w:trPr>
          <w:cantSplit/>
          <w:trHeight w:val="394"/>
        </w:trPr>
        <w:tc>
          <w:tcPr>
            <w:tcW w:w="4157" w:type="dxa"/>
          </w:tcPr>
          <w:p w:rsidR="00066951" w:rsidRPr="009129C2" w:rsidRDefault="00066951" w:rsidP="00066951">
            <w:pPr>
              <w:pStyle w:val="TableText0"/>
            </w:pPr>
            <w:r w:rsidRPr="009129C2">
              <w:t xml:space="preserve">                     Details</w:t>
            </w:r>
          </w:p>
        </w:tc>
        <w:tc>
          <w:tcPr>
            <w:tcW w:w="5405" w:type="dxa"/>
          </w:tcPr>
          <w:p w:rsidR="00066951" w:rsidRPr="009129C2" w:rsidRDefault="00066951" w:rsidP="00066951">
            <w:pPr>
              <w:pStyle w:val="TableText0"/>
            </w:pPr>
            <w:r w:rsidRPr="009129C2">
              <w:t>Enter the details about the additional finding. Click Submit to save the data entered and to navigate back to the main form.</w:t>
            </w:r>
          </w:p>
        </w:tc>
      </w:tr>
      <w:tr w:rsidR="00066951" w:rsidRPr="009129C2">
        <w:trPr>
          <w:cantSplit/>
          <w:trHeight w:val="394"/>
        </w:trPr>
        <w:tc>
          <w:tcPr>
            <w:tcW w:w="4157" w:type="dxa"/>
          </w:tcPr>
          <w:p w:rsidR="00066951" w:rsidRPr="009129C2" w:rsidRDefault="00066951" w:rsidP="00066951">
            <w:pPr>
              <w:pStyle w:val="TableText0"/>
            </w:pPr>
            <w:r w:rsidRPr="009129C2">
              <w:t>Histologic Grade</w:t>
            </w:r>
          </w:p>
        </w:tc>
        <w:tc>
          <w:tcPr>
            <w:tcW w:w="5405" w:type="dxa"/>
          </w:tcPr>
          <w:p w:rsidR="00066951" w:rsidRPr="009129C2" w:rsidRDefault="00066951" w:rsidP="00066951">
            <w:pPr>
              <w:pStyle w:val="TableText0"/>
            </w:pPr>
            <w:r w:rsidRPr="009129C2">
              <w:t>To enter information about the Histologic Grade, click the Add More button.</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Grading System Name</w:t>
            </w:r>
          </w:p>
        </w:tc>
        <w:tc>
          <w:tcPr>
            <w:tcW w:w="5405" w:type="dxa"/>
          </w:tcPr>
          <w:p w:rsidR="00066951" w:rsidRPr="009129C2" w:rsidRDefault="00066951" w:rsidP="00066951">
            <w:pPr>
              <w:pStyle w:val="TableText0"/>
            </w:pPr>
            <w:r w:rsidRPr="009129C2">
              <w:t>Select the appropriate grading system name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Other Grading System Name</w:t>
            </w:r>
          </w:p>
        </w:tc>
        <w:tc>
          <w:tcPr>
            <w:tcW w:w="5405" w:type="dxa"/>
          </w:tcPr>
          <w:p w:rsidR="00066951" w:rsidRPr="009129C2" w:rsidRDefault="00066951" w:rsidP="00066951">
            <w:pPr>
              <w:pStyle w:val="TableText0"/>
            </w:pPr>
            <w:r w:rsidRPr="009129C2">
              <w:t>Enter the name of grading system if the same is not available in the previous attribute’s (Grading System Name) drop-down list, else leave it blank.</w:t>
            </w:r>
          </w:p>
        </w:tc>
      </w:tr>
      <w:tr w:rsidR="00066951" w:rsidRPr="009129C2">
        <w:trPr>
          <w:cantSplit/>
          <w:trHeight w:val="394"/>
        </w:trPr>
        <w:tc>
          <w:tcPr>
            <w:tcW w:w="4157" w:type="dxa"/>
          </w:tcPr>
          <w:p w:rsidR="00066951" w:rsidRPr="009129C2" w:rsidRDefault="00066951" w:rsidP="00066951">
            <w:pPr>
              <w:pStyle w:val="TableText0"/>
            </w:pPr>
            <w:r w:rsidRPr="009129C2">
              <w:t xml:space="preserve">           Grade</w:t>
            </w:r>
          </w:p>
        </w:tc>
        <w:tc>
          <w:tcPr>
            <w:tcW w:w="5405" w:type="dxa"/>
          </w:tcPr>
          <w:p w:rsidR="00066951" w:rsidRPr="009129C2" w:rsidRDefault="00066951" w:rsidP="00066951">
            <w:pPr>
              <w:pStyle w:val="TableText0"/>
            </w:pPr>
            <w:r w:rsidRPr="009129C2">
              <w:t>Enter the Grade. This field accepts alphanumeric values.</w:t>
            </w:r>
          </w:p>
        </w:tc>
      </w:tr>
      <w:tr w:rsidR="00066951" w:rsidRPr="009129C2">
        <w:trPr>
          <w:cantSplit/>
          <w:trHeight w:val="394"/>
        </w:trPr>
        <w:tc>
          <w:tcPr>
            <w:tcW w:w="4157" w:type="dxa"/>
          </w:tcPr>
          <w:p w:rsidR="00066951" w:rsidRPr="009129C2" w:rsidRDefault="00066951" w:rsidP="00066951">
            <w:pPr>
              <w:pStyle w:val="TableText0"/>
            </w:pPr>
            <w:r w:rsidRPr="009129C2">
              <w:t>Invasion</w:t>
            </w:r>
          </w:p>
        </w:tc>
        <w:tc>
          <w:tcPr>
            <w:tcW w:w="5405" w:type="dxa"/>
          </w:tcPr>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Lymphatic Invasion</w:t>
            </w:r>
          </w:p>
        </w:tc>
        <w:tc>
          <w:tcPr>
            <w:tcW w:w="5405" w:type="dxa"/>
          </w:tcPr>
          <w:p w:rsidR="00066951" w:rsidRPr="009129C2" w:rsidRDefault="00066951" w:rsidP="00066951">
            <w:pPr>
              <w:pStyle w:val="TableText0"/>
            </w:pPr>
            <w:r w:rsidRPr="009129C2">
              <w:t>Select the radio button for the value appropriate for the Lymphatic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Venous Invasion</w:t>
            </w:r>
          </w:p>
        </w:tc>
        <w:tc>
          <w:tcPr>
            <w:tcW w:w="5405" w:type="dxa"/>
          </w:tcPr>
          <w:p w:rsidR="00066951" w:rsidRPr="009129C2" w:rsidRDefault="00066951" w:rsidP="00066951">
            <w:pPr>
              <w:pStyle w:val="TableText0"/>
            </w:pPr>
            <w:r w:rsidRPr="009129C2">
              <w:t>Select the radio button for the value appropriate for the Venous Invasion.</w:t>
            </w:r>
          </w:p>
        </w:tc>
      </w:tr>
      <w:tr w:rsidR="00066951" w:rsidRPr="009129C2">
        <w:trPr>
          <w:cantSplit/>
          <w:trHeight w:val="394"/>
        </w:trPr>
        <w:tc>
          <w:tcPr>
            <w:tcW w:w="4157" w:type="dxa"/>
          </w:tcPr>
          <w:p w:rsidR="00066951" w:rsidRPr="009129C2" w:rsidRDefault="00066951" w:rsidP="00066951">
            <w:pPr>
              <w:pStyle w:val="TableText0"/>
            </w:pPr>
            <w:r w:rsidRPr="009129C2">
              <w:t xml:space="preserve">             Perineural Invasion</w:t>
            </w:r>
          </w:p>
        </w:tc>
        <w:tc>
          <w:tcPr>
            <w:tcW w:w="5405" w:type="dxa"/>
          </w:tcPr>
          <w:p w:rsidR="00066951" w:rsidRPr="009129C2" w:rsidRDefault="00066951" w:rsidP="00066951">
            <w:pPr>
              <w:pStyle w:val="TableText0"/>
            </w:pPr>
            <w:r w:rsidRPr="009129C2">
              <w:t>Select the radio button for the value appropriate for the Perineural Invasion.</w:t>
            </w:r>
          </w:p>
        </w:tc>
      </w:tr>
      <w:tr w:rsidR="00066951" w:rsidRPr="009129C2">
        <w:trPr>
          <w:cantSplit/>
          <w:trHeight w:val="394"/>
        </w:trPr>
        <w:tc>
          <w:tcPr>
            <w:tcW w:w="4157" w:type="dxa"/>
          </w:tcPr>
          <w:p w:rsidR="00066951" w:rsidRPr="009129C2" w:rsidRDefault="00066951" w:rsidP="00066951">
            <w:pPr>
              <w:pStyle w:val="TableText0"/>
            </w:pPr>
            <w:r w:rsidRPr="009129C2">
              <w:t>Comments</w:t>
            </w:r>
          </w:p>
        </w:tc>
        <w:tc>
          <w:tcPr>
            <w:tcW w:w="5405" w:type="dxa"/>
          </w:tcPr>
          <w:p w:rsidR="00066951" w:rsidRPr="009129C2" w:rsidRDefault="00066951" w:rsidP="00066951">
            <w:pPr>
              <w:pStyle w:val="TableText0"/>
            </w:pPr>
            <w:r w:rsidRPr="009129C2">
              <w:t>Enter any additional information about the specimen, site of specimen, or other basic details.</w:t>
            </w:r>
          </w:p>
        </w:tc>
      </w:tr>
      <w:tr w:rsidR="00066951" w:rsidRPr="009129C2">
        <w:trPr>
          <w:cantSplit/>
          <w:trHeight w:val="394"/>
        </w:trPr>
        <w:tc>
          <w:tcPr>
            <w:tcW w:w="4157" w:type="dxa"/>
          </w:tcPr>
          <w:p w:rsidR="00066951" w:rsidRPr="009129C2" w:rsidRDefault="00066951" w:rsidP="00066951">
            <w:pPr>
              <w:pStyle w:val="TableText0"/>
            </w:pPr>
            <w:r w:rsidRPr="009129C2">
              <w:rPr>
                <w:rFonts w:cs="Arial"/>
                <w:color w:val="000000"/>
              </w:rPr>
              <w:t>Mitotic Count if Other Grading System Name Used</w:t>
            </w:r>
          </w:p>
        </w:tc>
        <w:tc>
          <w:tcPr>
            <w:tcW w:w="5405" w:type="dxa"/>
          </w:tcPr>
          <w:p w:rsidR="00066951" w:rsidRPr="009129C2" w:rsidRDefault="00066951" w:rsidP="00066951">
            <w:pPr>
              <w:pStyle w:val="TableText0"/>
            </w:pPr>
            <w:r w:rsidRPr="009129C2">
              <w:t>Enter the mitotic count if the grading system used is not Nottingham Histologic Score. This field accepts integer values only. If you enter a decimal value, then the value is rounded off.</w:t>
            </w:r>
          </w:p>
        </w:tc>
      </w:tr>
      <w:tr w:rsidR="00066951" w:rsidRPr="009129C2">
        <w:trPr>
          <w:cantSplit/>
          <w:trHeight w:val="394"/>
        </w:trPr>
        <w:tc>
          <w:tcPr>
            <w:tcW w:w="4157" w:type="dxa"/>
          </w:tcPr>
          <w:p w:rsidR="00066951" w:rsidRPr="009129C2" w:rsidRDefault="00066951" w:rsidP="00066951">
            <w:pPr>
              <w:pStyle w:val="TableText0"/>
            </w:pPr>
            <w:smartTag w:uri="urn:schemas-microsoft-com:office:smarttags" w:element="place">
              <w:r w:rsidRPr="009129C2">
                <w:t>Nottingham</w:t>
              </w:r>
            </w:smartTag>
            <w:r w:rsidRPr="009129C2">
              <w:t xml:space="preserve"> Histologic Score</w:t>
            </w:r>
          </w:p>
        </w:tc>
        <w:tc>
          <w:tcPr>
            <w:tcW w:w="5405" w:type="dxa"/>
          </w:tcPr>
          <w:p w:rsidR="00066951" w:rsidRPr="009129C2" w:rsidRDefault="00066951" w:rsidP="00066951">
            <w:pPr>
              <w:pStyle w:val="TableText0"/>
            </w:pPr>
            <w:r w:rsidRPr="009129C2">
              <w:t>Enter the values in this field if the grading system is Nottingham Histologic Grading system.</w:t>
            </w:r>
          </w:p>
        </w:tc>
      </w:tr>
      <w:tr w:rsidR="00066951" w:rsidRPr="009129C2">
        <w:trPr>
          <w:cantSplit/>
          <w:trHeight w:val="394"/>
        </w:trPr>
        <w:tc>
          <w:tcPr>
            <w:tcW w:w="4157" w:type="dxa"/>
          </w:tcPr>
          <w:p w:rsidR="00066951" w:rsidRPr="009129C2" w:rsidRDefault="00066951" w:rsidP="00066951">
            <w:pPr>
              <w:pStyle w:val="TableText0"/>
            </w:pPr>
            <w:r w:rsidRPr="009129C2">
              <w:t xml:space="preserve">             Tubule Formation  Score</w:t>
            </w:r>
          </w:p>
        </w:tc>
        <w:tc>
          <w:tcPr>
            <w:tcW w:w="5405" w:type="dxa"/>
          </w:tcPr>
          <w:p w:rsidR="00066951" w:rsidRPr="009129C2" w:rsidRDefault="00066951" w:rsidP="00066951">
            <w:pPr>
              <w:pStyle w:val="TableText0"/>
            </w:pPr>
            <w:r w:rsidRPr="009129C2">
              <w:t>Select the appropriate Tubule Formation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Nuclear Pleomorphism Score</w:t>
            </w:r>
          </w:p>
        </w:tc>
        <w:tc>
          <w:tcPr>
            <w:tcW w:w="5405" w:type="dxa"/>
          </w:tcPr>
          <w:p w:rsidR="00066951" w:rsidRPr="009129C2" w:rsidRDefault="00066951" w:rsidP="00066951">
            <w:pPr>
              <w:pStyle w:val="TableText0"/>
            </w:pPr>
            <w:r w:rsidRPr="009129C2">
              <w:t>Select the appropriate Nuclear Pleomorphism Score from the drop-down list.</w:t>
            </w:r>
          </w:p>
          <w:p w:rsidR="00066951" w:rsidRPr="009129C2" w:rsidRDefault="00066951" w:rsidP="00066951">
            <w:pPr>
              <w:pStyle w:val="TableText0"/>
            </w:pPr>
          </w:p>
        </w:tc>
      </w:tr>
      <w:tr w:rsidR="00066951" w:rsidRPr="009129C2">
        <w:trPr>
          <w:cantSplit/>
          <w:trHeight w:val="394"/>
        </w:trPr>
        <w:tc>
          <w:tcPr>
            <w:tcW w:w="4157" w:type="dxa"/>
          </w:tcPr>
          <w:p w:rsidR="00066951" w:rsidRPr="009129C2" w:rsidRDefault="00066951" w:rsidP="00066951">
            <w:pPr>
              <w:pStyle w:val="TableText0"/>
            </w:pPr>
            <w:r w:rsidRPr="009129C2">
              <w:t xml:space="preserve">             Mitotic Count Score</w:t>
            </w:r>
          </w:p>
        </w:tc>
        <w:tc>
          <w:tcPr>
            <w:tcW w:w="5405" w:type="dxa"/>
          </w:tcPr>
          <w:p w:rsidR="00066951" w:rsidRPr="009129C2" w:rsidRDefault="00066951" w:rsidP="00066951">
            <w:pPr>
              <w:pStyle w:val="TableText0"/>
            </w:pPr>
            <w:r w:rsidRPr="009129C2">
              <w:t>Select the appropriate Mitotic Count Score from the drop-down list.</w:t>
            </w:r>
          </w:p>
        </w:tc>
      </w:tr>
      <w:tr w:rsidR="00066951" w:rsidRPr="009129C2">
        <w:trPr>
          <w:cantSplit/>
          <w:trHeight w:val="394"/>
        </w:trPr>
        <w:tc>
          <w:tcPr>
            <w:tcW w:w="4157" w:type="dxa"/>
          </w:tcPr>
          <w:p w:rsidR="00066951" w:rsidRPr="009129C2" w:rsidRDefault="00066951" w:rsidP="00066951">
            <w:pPr>
              <w:pStyle w:val="TableText0"/>
            </w:pPr>
            <w:r w:rsidRPr="009129C2">
              <w:t xml:space="preserve">             Total </w:t>
            </w:r>
            <w:smartTag w:uri="urn:schemas-microsoft-com:office:smarttags" w:element="place">
              <w:r w:rsidRPr="009129C2">
                <w:t>Nottingham</w:t>
              </w:r>
            </w:smartTag>
            <w:r w:rsidRPr="009129C2">
              <w:t xml:space="preserve"> Score</w:t>
            </w:r>
          </w:p>
        </w:tc>
        <w:tc>
          <w:tcPr>
            <w:tcW w:w="5405" w:type="dxa"/>
          </w:tcPr>
          <w:p w:rsidR="00066951" w:rsidRPr="009129C2" w:rsidRDefault="00066951" w:rsidP="00066951">
            <w:pPr>
              <w:pStyle w:val="TableText0"/>
            </w:pPr>
            <w:r w:rsidRPr="009129C2">
              <w:t>Enter the sum total of the (tubule formation score + nuclear pleomorphism score + mitotic count score). This field accepts integer values only. If you enter a decimal value, then the value is rounded off.</w:t>
            </w:r>
          </w:p>
        </w:tc>
      </w:tr>
    </w:tbl>
    <w:p w:rsidR="00066951" w:rsidRPr="009129C2" w:rsidRDefault="00066951" w:rsidP="00066951"/>
    <w:p w:rsidR="00066951" w:rsidRPr="009129C2" w:rsidRDefault="00066951" w:rsidP="00066951">
      <w:pPr>
        <w:sectPr w:rsidR="00066951" w:rsidRPr="009129C2">
          <w:headerReference w:type="default" r:id="rId230"/>
          <w:pgSz w:w="12240" w:h="15840" w:code="1"/>
          <w:pgMar w:top="1440" w:right="1440" w:bottom="1440" w:left="1440" w:header="720" w:footer="720" w:gutter="432"/>
          <w:cols w:space="720"/>
          <w:titlePg/>
          <w:docGrid w:linePitch="360"/>
        </w:sectPr>
      </w:pPr>
      <w:r w:rsidRPr="009129C2">
        <w:br w:type="page"/>
      </w:r>
    </w:p>
    <w:p w:rsidR="00066951" w:rsidRPr="009129C2" w:rsidRDefault="00066951" w:rsidP="00066951">
      <w:pPr>
        <w:pStyle w:val="Heading9"/>
      </w:pPr>
      <w:bookmarkStart w:id="668" w:name="_Ref275502620"/>
      <w:bookmarkStart w:id="669" w:name="_Toc288121393"/>
      <w:r w:rsidRPr="009129C2">
        <w:t>Complex Querying</w:t>
      </w:r>
      <w:bookmarkEnd w:id="668"/>
      <w:bookmarkEnd w:id="669"/>
    </w:p>
    <w:p w:rsidR="00066951" w:rsidRPr="009129C2" w:rsidRDefault="00066951" w:rsidP="00066951">
      <w:pPr>
        <w:pStyle w:val="BodyText"/>
      </w:pPr>
      <w:r w:rsidRPr="009129C2">
        <w:t>This appendix explains how you can perform various complex queries based on participants, specimen collection groups, specimens, annotations, orders, and SPRs.</w:t>
      </w:r>
    </w:p>
    <w:p w:rsidR="00066951" w:rsidRPr="009129C2" w:rsidRDefault="00066951" w:rsidP="00066951">
      <w:pPr>
        <w:pStyle w:val="BodyText"/>
      </w:pPr>
      <w:r w:rsidRPr="009129C2">
        <w:t>This appendix includes the following topics:</w:t>
      </w:r>
    </w:p>
    <w:p w:rsidR="00066951" w:rsidRPr="009129C2" w:rsidRDefault="00066951" w:rsidP="00066951">
      <w:pPr>
        <w:pStyle w:val="ListBullet"/>
      </w:pPr>
      <w:fldSimple w:instr=" REF _Ref275333232 \h  \* MERGEFORMAT ">
        <w:r w:rsidR="00327542" w:rsidRPr="00327542">
          <w:rPr>
            <w:rStyle w:val="Emphasis"/>
          </w:rPr>
          <w:t>Queries on Participants</w:t>
        </w:r>
      </w:fldSimple>
      <w:r w:rsidRPr="009129C2">
        <w:t xml:space="preserve"> on this page</w:t>
      </w:r>
    </w:p>
    <w:p w:rsidR="00066951" w:rsidRPr="009129C2" w:rsidRDefault="00066951" w:rsidP="00066951">
      <w:pPr>
        <w:pStyle w:val="ListBullet"/>
      </w:pPr>
      <w:fldSimple w:instr=" REF _Ref275333243 \h  \* MERGEFORMAT ">
        <w:r w:rsidR="00327542" w:rsidRPr="00327542">
          <w:rPr>
            <w:rStyle w:val="Emphasis"/>
          </w:rPr>
          <w:t>Queries on Specimen Collection Group (SCG)</w:t>
        </w:r>
      </w:fldSimple>
      <w:r w:rsidRPr="009129C2">
        <w:t xml:space="preserve"> on page </w:t>
      </w:r>
      <w:r w:rsidRPr="009129C2">
        <w:fldChar w:fldCharType="begin"/>
      </w:r>
      <w:r w:rsidRPr="009129C2">
        <w:instrText xml:space="preserve"> PAGEREF _Ref275333246 \h </w:instrText>
      </w:r>
      <w:r w:rsidRPr="009129C2">
        <w:fldChar w:fldCharType="separate"/>
      </w:r>
      <w:r w:rsidR="00327542">
        <w:rPr>
          <w:noProof/>
        </w:rPr>
        <w:t>314</w:t>
      </w:r>
      <w:r w:rsidRPr="009129C2">
        <w:fldChar w:fldCharType="end"/>
      </w:r>
    </w:p>
    <w:p w:rsidR="00066951" w:rsidRPr="009129C2" w:rsidRDefault="00066951" w:rsidP="00066951">
      <w:pPr>
        <w:pStyle w:val="ListBullet"/>
      </w:pPr>
      <w:fldSimple w:instr=" REF _Ref275333250 \h  \* MERGEFORMAT ">
        <w:r w:rsidR="00327542" w:rsidRPr="00327542">
          <w:rPr>
            <w:rStyle w:val="Emphasis"/>
          </w:rPr>
          <w:t>Queries on Specimens</w:t>
        </w:r>
      </w:fldSimple>
      <w:r w:rsidRPr="009129C2">
        <w:t xml:space="preserve"> on page </w:t>
      </w:r>
      <w:r w:rsidRPr="009129C2">
        <w:fldChar w:fldCharType="begin"/>
      </w:r>
      <w:r w:rsidRPr="009129C2">
        <w:instrText xml:space="preserve"> PAGEREF _Ref275333254 \h </w:instrText>
      </w:r>
      <w:r w:rsidRPr="009129C2">
        <w:fldChar w:fldCharType="separate"/>
      </w:r>
      <w:r w:rsidR="00327542">
        <w:rPr>
          <w:noProof/>
        </w:rPr>
        <w:t>315</w:t>
      </w:r>
      <w:r w:rsidRPr="009129C2">
        <w:fldChar w:fldCharType="end"/>
      </w:r>
    </w:p>
    <w:p w:rsidR="00066951" w:rsidRPr="009129C2" w:rsidRDefault="00066951" w:rsidP="00066951">
      <w:pPr>
        <w:pStyle w:val="ListBullet"/>
      </w:pPr>
      <w:fldSimple w:instr=" REF _Ref275333258 \h  \* MERGEFORMAT ">
        <w:r w:rsidR="00327542" w:rsidRPr="00327542">
          <w:rPr>
            <w:rStyle w:val="Emphasis"/>
          </w:rPr>
          <w:t>Outer Join Query</w:t>
        </w:r>
      </w:fldSimple>
      <w:r w:rsidRPr="009129C2">
        <w:t xml:space="preserve"> on page </w:t>
      </w:r>
      <w:r w:rsidRPr="009129C2">
        <w:fldChar w:fldCharType="begin"/>
      </w:r>
      <w:r w:rsidRPr="009129C2">
        <w:instrText xml:space="preserve"> PAGEREF _Ref275333263 \h </w:instrText>
      </w:r>
      <w:r w:rsidRPr="009129C2">
        <w:fldChar w:fldCharType="separate"/>
      </w:r>
      <w:r w:rsidR="00327542">
        <w:rPr>
          <w:noProof/>
        </w:rPr>
        <w:t>319</w:t>
      </w:r>
      <w:r w:rsidRPr="009129C2">
        <w:fldChar w:fldCharType="end"/>
      </w:r>
    </w:p>
    <w:p w:rsidR="00066951" w:rsidRPr="009129C2" w:rsidRDefault="00066951" w:rsidP="00066951">
      <w:pPr>
        <w:pStyle w:val="ListBullet"/>
      </w:pPr>
      <w:fldSimple w:instr=" REF _Ref275333273 \h  \* MERGEFORMAT ">
        <w:r w:rsidR="00327542" w:rsidRPr="00327542">
          <w:rPr>
            <w:rStyle w:val="Emphasis"/>
          </w:rPr>
          <w:t>Queries on Orders</w:t>
        </w:r>
      </w:fldSimple>
      <w:r w:rsidRPr="009129C2">
        <w:t xml:space="preserve"> on page </w:t>
      </w:r>
      <w:r w:rsidRPr="009129C2">
        <w:fldChar w:fldCharType="begin"/>
      </w:r>
      <w:r w:rsidRPr="009129C2">
        <w:instrText xml:space="preserve"> PAGEREF _Ref275333277 \h </w:instrText>
      </w:r>
      <w:r w:rsidRPr="009129C2">
        <w:fldChar w:fldCharType="separate"/>
      </w:r>
      <w:r w:rsidR="00327542">
        <w:rPr>
          <w:noProof/>
        </w:rPr>
        <w:t>320</w:t>
      </w:r>
      <w:r w:rsidRPr="009129C2">
        <w:fldChar w:fldCharType="end"/>
      </w:r>
    </w:p>
    <w:p w:rsidR="00066951" w:rsidRPr="009129C2" w:rsidRDefault="00066951" w:rsidP="00066951">
      <w:pPr>
        <w:pStyle w:val="ListBullet"/>
      </w:pPr>
      <w:fldSimple w:instr=" REF _Ref275333282 \h  \* MERGEFORMAT ">
        <w:r w:rsidR="00327542" w:rsidRPr="00327542">
          <w:rPr>
            <w:rStyle w:val="Emphasis"/>
          </w:rPr>
          <w:t>Queries on Surgical Pathology Reports (SPRs)</w:t>
        </w:r>
      </w:fldSimple>
      <w:r w:rsidRPr="009129C2">
        <w:t xml:space="preserve"> on page </w:t>
      </w:r>
      <w:r w:rsidRPr="009129C2">
        <w:fldChar w:fldCharType="begin"/>
      </w:r>
      <w:r w:rsidRPr="009129C2">
        <w:instrText xml:space="preserve"> PAGEREF _Ref275333285 \h </w:instrText>
      </w:r>
      <w:r w:rsidRPr="009129C2">
        <w:fldChar w:fldCharType="separate"/>
      </w:r>
      <w:r w:rsidR="00327542">
        <w:rPr>
          <w:noProof/>
        </w:rPr>
        <w:t>322</w:t>
      </w:r>
      <w:r w:rsidRPr="009129C2">
        <w:fldChar w:fldCharType="end"/>
      </w:r>
    </w:p>
    <w:p w:rsidR="00066951" w:rsidRPr="009129C2" w:rsidRDefault="00066951" w:rsidP="00066951">
      <w:pPr>
        <w:pStyle w:val="ListBullet"/>
      </w:pPr>
      <w:fldSimple w:instr=" REF _Ref275333288 \h  \* MERGEFORMAT ">
        <w:r w:rsidR="00327542" w:rsidRPr="00327542">
          <w:rPr>
            <w:rStyle w:val="Emphasis"/>
          </w:rPr>
          <w:t>Queries on Annotations</w:t>
        </w:r>
      </w:fldSimple>
      <w:r w:rsidRPr="009129C2">
        <w:t xml:space="preserve"> on page </w:t>
      </w:r>
      <w:r w:rsidRPr="009129C2">
        <w:fldChar w:fldCharType="begin"/>
      </w:r>
      <w:r w:rsidRPr="009129C2">
        <w:instrText xml:space="preserve"> PAGEREF _Ref275333292 \h </w:instrText>
      </w:r>
      <w:r w:rsidRPr="009129C2">
        <w:fldChar w:fldCharType="separate"/>
      </w:r>
      <w:r w:rsidR="00327542">
        <w:rPr>
          <w:noProof/>
        </w:rPr>
        <w:t>325</w:t>
      </w:r>
      <w:r w:rsidRPr="009129C2">
        <w:fldChar w:fldCharType="end"/>
      </w:r>
    </w:p>
    <w:p w:rsidR="00066951" w:rsidRPr="009129C2" w:rsidRDefault="00066951" w:rsidP="00066951">
      <w:pPr>
        <w:pStyle w:val="ListBullet"/>
      </w:pPr>
      <w:fldSimple w:instr=" REF _Ref275333300 \h  \* MERGEFORMAT ">
        <w:r w:rsidR="00327542" w:rsidRPr="00327542">
          <w:rPr>
            <w:rStyle w:val="Emphasis"/>
          </w:rPr>
          <w:t>Temporal Queries</w:t>
        </w:r>
      </w:fldSimple>
      <w:r w:rsidRPr="009129C2">
        <w:t xml:space="preserve"> on page </w:t>
      </w:r>
      <w:r w:rsidRPr="009129C2">
        <w:fldChar w:fldCharType="begin"/>
      </w:r>
      <w:r w:rsidRPr="009129C2">
        <w:instrText xml:space="preserve"> PAGEREF _Ref275333305 \h </w:instrText>
      </w:r>
      <w:r w:rsidRPr="009129C2">
        <w:fldChar w:fldCharType="separate"/>
      </w:r>
      <w:r w:rsidR="00327542">
        <w:rPr>
          <w:noProof/>
        </w:rPr>
        <w:t>326</w:t>
      </w:r>
      <w:r w:rsidRPr="009129C2">
        <w:fldChar w:fldCharType="end"/>
      </w:r>
    </w:p>
    <w:p w:rsidR="00066951" w:rsidRPr="009129C2" w:rsidRDefault="00066951" w:rsidP="00066951">
      <w:pPr>
        <w:pStyle w:val="Heading2"/>
      </w:pPr>
      <w:bookmarkStart w:id="670" w:name="_Ref275333232"/>
      <w:bookmarkStart w:id="671" w:name="_Toc288121394"/>
      <w:r w:rsidRPr="009129C2">
        <w:t>Queries on Participants</w:t>
      </w:r>
      <w:bookmarkEnd w:id="670"/>
      <w:bookmarkEnd w:id="671"/>
    </w:p>
    <w:p w:rsidR="00066951" w:rsidRPr="009129C2" w:rsidRDefault="00066951" w:rsidP="00066951">
      <w:pPr>
        <w:pStyle w:val="BodyText"/>
      </w:pPr>
      <w:r w:rsidRPr="009129C2">
        <w:t>There are six sample participant queries</w:t>
      </w:r>
      <w:r w:rsidRPr="009129C2">
        <w:fldChar w:fldCharType="begin"/>
      </w:r>
      <w:r w:rsidRPr="009129C2">
        <w:instrText xml:space="preserve"> XE "participant queries" </w:instrText>
      </w:r>
      <w:r w:rsidRPr="009129C2">
        <w:fldChar w:fldCharType="end"/>
      </w:r>
      <w:r w:rsidRPr="009129C2">
        <w:t xml:space="preserve"> in this section.</w:t>
      </w:r>
    </w:p>
    <w:p w:rsidR="00066951" w:rsidRPr="009129C2" w:rsidRDefault="00066951" w:rsidP="00066951">
      <w:pPr>
        <w:pStyle w:val="Heading3"/>
      </w:pPr>
      <w:bookmarkStart w:id="672" w:name="_Toc288121395"/>
      <w:r w:rsidRPr="009129C2">
        <w:t>Sample 1 Participant Query</w:t>
      </w:r>
      <w:bookmarkEnd w:id="672"/>
    </w:p>
    <w:p w:rsidR="00066951" w:rsidRPr="009129C2" w:rsidRDefault="00066951" w:rsidP="00066951">
      <w:pPr>
        <w:pStyle w:val="BodyText"/>
      </w:pPr>
      <w:r w:rsidRPr="009129C2">
        <w:t xml:space="preserve">Find all cases registered under neoadjuvant protocols where prostate tumor tissue is available before and after treatment. </w:t>
      </w:r>
    </w:p>
    <w:p w:rsidR="00066951" w:rsidRPr="009129C2" w:rsidRDefault="00066951" w:rsidP="00066951">
      <w:pPr>
        <w:pStyle w:val="ListNumber"/>
        <w:numPr>
          <w:ilvl w:val="0"/>
          <w:numId w:val="199"/>
        </w:numPr>
      </w:pPr>
      <w:r w:rsidRPr="009129C2">
        <w:t xml:space="preserve">For this query, add the classes in the Diagrammatic View with conditions on the attribute as shown in the following table: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1"/>
        <w:gridCol w:w="2308"/>
        <w:gridCol w:w="1757"/>
        <w:gridCol w:w="1146"/>
        <w:gridCol w:w="3146"/>
      </w:tblGrid>
      <w:tr w:rsidR="00066951" w:rsidRPr="009129C2">
        <w:trPr>
          <w:tblHeader/>
        </w:trPr>
        <w:tc>
          <w:tcPr>
            <w:tcW w:w="571" w:type="dxa"/>
            <w:shd w:val="clear" w:color="auto" w:fill="CCCCCC"/>
          </w:tcPr>
          <w:p w:rsidR="00066951" w:rsidRPr="009129C2" w:rsidRDefault="00066951" w:rsidP="00066951">
            <w:pPr>
              <w:pStyle w:val="TableHeader"/>
            </w:pPr>
            <w:r w:rsidRPr="009129C2">
              <w:t>No.</w:t>
            </w:r>
          </w:p>
        </w:tc>
        <w:tc>
          <w:tcPr>
            <w:tcW w:w="0" w:type="auto"/>
            <w:shd w:val="clear" w:color="auto" w:fill="CCCCCC"/>
          </w:tcPr>
          <w:p w:rsidR="00066951" w:rsidRPr="009129C2" w:rsidRDefault="00066951" w:rsidP="00066951">
            <w:pPr>
              <w:pStyle w:val="TableHeader"/>
            </w:pPr>
            <w:r w:rsidRPr="009129C2">
              <w:t>Class</w:t>
            </w:r>
          </w:p>
        </w:tc>
        <w:tc>
          <w:tcPr>
            <w:tcW w:w="0" w:type="auto"/>
            <w:shd w:val="clear" w:color="auto" w:fill="CCCCCC"/>
          </w:tcPr>
          <w:p w:rsidR="00066951" w:rsidRPr="009129C2" w:rsidRDefault="00066951" w:rsidP="00066951">
            <w:pPr>
              <w:pStyle w:val="TableHeader"/>
            </w:pPr>
            <w:r w:rsidRPr="009129C2">
              <w:t>Attribute</w:t>
            </w:r>
          </w:p>
        </w:tc>
        <w:tc>
          <w:tcPr>
            <w:tcW w:w="0" w:type="auto"/>
            <w:shd w:val="clear" w:color="auto" w:fill="CCCCCC"/>
          </w:tcPr>
          <w:p w:rsidR="00066951" w:rsidRPr="009129C2" w:rsidRDefault="00066951" w:rsidP="00066951">
            <w:pPr>
              <w:pStyle w:val="TableHeader"/>
            </w:pPr>
            <w:r w:rsidRPr="009129C2">
              <w:t>Operator</w:t>
            </w:r>
          </w:p>
        </w:tc>
        <w:tc>
          <w:tcPr>
            <w:tcW w:w="3146" w:type="dxa"/>
            <w:shd w:val="clear" w:color="auto" w:fill="CCCCCC"/>
          </w:tcPr>
          <w:p w:rsidR="00066951" w:rsidRPr="009129C2" w:rsidRDefault="00066951" w:rsidP="00066951">
            <w:pPr>
              <w:pStyle w:val="TableHeader"/>
            </w:pPr>
            <w:r w:rsidRPr="009129C2">
              <w:t>Condition</w:t>
            </w:r>
          </w:p>
        </w:tc>
      </w:tr>
      <w:tr w:rsidR="00066951" w:rsidRPr="009129C2">
        <w:tc>
          <w:tcPr>
            <w:tcW w:w="571" w:type="dxa"/>
          </w:tcPr>
          <w:p w:rsidR="00066951" w:rsidRPr="009129C2" w:rsidRDefault="00066951" w:rsidP="00066951">
            <w:pPr>
              <w:pStyle w:val="TableText0"/>
            </w:pPr>
            <w:r w:rsidRPr="009129C2">
              <w:t>1</w:t>
            </w:r>
          </w:p>
        </w:tc>
        <w:tc>
          <w:tcPr>
            <w:tcW w:w="0" w:type="auto"/>
          </w:tcPr>
          <w:p w:rsidR="00066951" w:rsidRPr="009129C2" w:rsidRDefault="00066951" w:rsidP="00066951">
            <w:pPr>
              <w:pStyle w:val="TableText0"/>
            </w:pPr>
            <w:r w:rsidRPr="009129C2">
              <w:t xml:space="preserve">Participant </w:t>
            </w:r>
          </w:p>
        </w:tc>
        <w:tc>
          <w:tcPr>
            <w:tcW w:w="0" w:type="auto"/>
          </w:tcPr>
          <w:p w:rsidR="00066951" w:rsidRPr="009129C2" w:rsidRDefault="00066951" w:rsidP="00066951">
            <w:pPr>
              <w:pStyle w:val="TableText0"/>
            </w:pPr>
            <w:r w:rsidRPr="009129C2">
              <w:t xml:space="preserve">Id </w:t>
            </w:r>
          </w:p>
        </w:tc>
        <w:tc>
          <w:tcPr>
            <w:tcW w:w="0" w:type="auto"/>
          </w:tcPr>
          <w:p w:rsidR="00066951" w:rsidRPr="009129C2" w:rsidRDefault="00066951" w:rsidP="00066951">
            <w:pPr>
              <w:pStyle w:val="TableText0"/>
            </w:pPr>
          </w:p>
        </w:tc>
        <w:tc>
          <w:tcPr>
            <w:tcW w:w="3146" w:type="dxa"/>
          </w:tcPr>
          <w:p w:rsidR="00066951" w:rsidRPr="009129C2" w:rsidRDefault="00066951" w:rsidP="00066951">
            <w:pPr>
              <w:pStyle w:val="TableText0"/>
            </w:pPr>
            <w:r w:rsidRPr="009129C2">
              <w:t>Is Not Null</w:t>
            </w:r>
          </w:p>
        </w:tc>
      </w:tr>
      <w:tr w:rsidR="00066951" w:rsidRPr="009129C2">
        <w:tc>
          <w:tcPr>
            <w:tcW w:w="571" w:type="dxa"/>
          </w:tcPr>
          <w:p w:rsidR="00066951" w:rsidRPr="009129C2" w:rsidRDefault="00066951" w:rsidP="00066951">
            <w:pPr>
              <w:pStyle w:val="TableText0"/>
            </w:pPr>
            <w:r w:rsidRPr="009129C2">
              <w:t>2</w:t>
            </w:r>
          </w:p>
        </w:tc>
        <w:tc>
          <w:tcPr>
            <w:tcW w:w="0" w:type="auto"/>
          </w:tcPr>
          <w:p w:rsidR="00066951" w:rsidRPr="009129C2" w:rsidRDefault="00066951" w:rsidP="00066951">
            <w:pPr>
              <w:pStyle w:val="TableText0"/>
            </w:pPr>
            <w:r w:rsidRPr="009129C2">
              <w:t>CollectionProtocol</w:t>
            </w:r>
          </w:p>
        </w:tc>
        <w:tc>
          <w:tcPr>
            <w:tcW w:w="0" w:type="auto"/>
          </w:tcPr>
          <w:p w:rsidR="00066951" w:rsidRPr="009129C2" w:rsidRDefault="00066951" w:rsidP="00066951">
            <w:pPr>
              <w:pStyle w:val="TableText0"/>
            </w:pPr>
            <w:r w:rsidRPr="009129C2">
              <w:t>Title</w:t>
            </w:r>
          </w:p>
        </w:tc>
        <w:tc>
          <w:tcPr>
            <w:tcW w:w="0" w:type="auto"/>
          </w:tcPr>
          <w:p w:rsidR="00066951" w:rsidRPr="009129C2" w:rsidRDefault="00066951" w:rsidP="00066951">
            <w:pPr>
              <w:pStyle w:val="TableText0"/>
            </w:pPr>
            <w:r w:rsidRPr="009129C2">
              <w:t>Contains</w:t>
            </w:r>
          </w:p>
        </w:tc>
        <w:tc>
          <w:tcPr>
            <w:tcW w:w="3146" w:type="dxa"/>
          </w:tcPr>
          <w:p w:rsidR="00066951" w:rsidRPr="009129C2" w:rsidRDefault="00066951" w:rsidP="00066951">
            <w:pPr>
              <w:pStyle w:val="TableText0"/>
            </w:pPr>
            <w:r w:rsidRPr="009129C2">
              <w:t>neoadjuvant</w:t>
            </w:r>
          </w:p>
        </w:tc>
      </w:tr>
      <w:tr w:rsidR="00066951" w:rsidRPr="009129C2">
        <w:tc>
          <w:tcPr>
            <w:tcW w:w="571" w:type="dxa"/>
          </w:tcPr>
          <w:p w:rsidR="00066951" w:rsidRPr="009129C2" w:rsidRDefault="00066951" w:rsidP="00066951">
            <w:pPr>
              <w:pStyle w:val="TableText0"/>
            </w:pPr>
            <w:r w:rsidRPr="009129C2">
              <w:t>3</w:t>
            </w:r>
          </w:p>
        </w:tc>
        <w:tc>
          <w:tcPr>
            <w:tcW w:w="0" w:type="auto"/>
          </w:tcPr>
          <w:p w:rsidR="00066951" w:rsidRPr="009129C2" w:rsidRDefault="00066951" w:rsidP="00066951">
            <w:pPr>
              <w:pStyle w:val="TableText0"/>
            </w:pPr>
            <w:r w:rsidRPr="009129C2">
              <w:t>SpecimenCollectionGroup</w:t>
            </w:r>
          </w:p>
        </w:tc>
        <w:tc>
          <w:tcPr>
            <w:tcW w:w="0" w:type="auto"/>
          </w:tcPr>
          <w:p w:rsidR="00066951" w:rsidRPr="009129C2" w:rsidRDefault="00066951" w:rsidP="00066951">
            <w:pPr>
              <w:pStyle w:val="TableText0"/>
            </w:pPr>
            <w:r w:rsidRPr="009129C2">
              <w:t>Clinical Status</w:t>
            </w:r>
          </w:p>
        </w:tc>
        <w:tc>
          <w:tcPr>
            <w:tcW w:w="0" w:type="auto"/>
          </w:tcPr>
          <w:p w:rsidR="00066951" w:rsidRPr="009129C2" w:rsidRDefault="00066951" w:rsidP="00066951">
            <w:pPr>
              <w:pStyle w:val="TableText0"/>
            </w:pPr>
            <w:r w:rsidRPr="009129C2">
              <w:t>Equals</w:t>
            </w:r>
          </w:p>
        </w:tc>
        <w:tc>
          <w:tcPr>
            <w:tcW w:w="3146" w:type="dxa"/>
          </w:tcPr>
          <w:p w:rsidR="00066951" w:rsidRPr="009129C2" w:rsidRDefault="00066951" w:rsidP="00066951">
            <w:pPr>
              <w:pStyle w:val="TableText0"/>
            </w:pPr>
            <w:r w:rsidRPr="009129C2">
              <w:t>Pre-Therapy</w:t>
            </w:r>
          </w:p>
        </w:tc>
      </w:tr>
      <w:tr w:rsidR="00066951" w:rsidRPr="009129C2">
        <w:tc>
          <w:tcPr>
            <w:tcW w:w="571" w:type="dxa"/>
          </w:tcPr>
          <w:p w:rsidR="00066951" w:rsidRPr="009129C2" w:rsidRDefault="00066951" w:rsidP="00066951">
            <w:pPr>
              <w:pStyle w:val="TableText0"/>
            </w:pPr>
            <w:r w:rsidRPr="009129C2">
              <w:t>4</w:t>
            </w:r>
          </w:p>
        </w:tc>
        <w:tc>
          <w:tcPr>
            <w:tcW w:w="0" w:type="auto"/>
          </w:tcPr>
          <w:p w:rsidR="00066951" w:rsidRPr="009129C2" w:rsidRDefault="00066951" w:rsidP="00066951">
            <w:pPr>
              <w:pStyle w:val="TableText0"/>
            </w:pPr>
            <w:r w:rsidRPr="009129C2">
              <w:t>SpecimenCollectionGroup</w:t>
            </w:r>
          </w:p>
        </w:tc>
        <w:tc>
          <w:tcPr>
            <w:tcW w:w="0" w:type="auto"/>
          </w:tcPr>
          <w:p w:rsidR="00066951" w:rsidRPr="009129C2" w:rsidRDefault="00066951" w:rsidP="00066951">
            <w:pPr>
              <w:pStyle w:val="TableText0"/>
            </w:pPr>
            <w:r w:rsidRPr="009129C2">
              <w:t>Clinical Status</w:t>
            </w:r>
          </w:p>
        </w:tc>
        <w:tc>
          <w:tcPr>
            <w:tcW w:w="0" w:type="auto"/>
          </w:tcPr>
          <w:p w:rsidR="00066951" w:rsidRPr="009129C2" w:rsidRDefault="00066951" w:rsidP="00066951">
            <w:pPr>
              <w:pStyle w:val="TableText0"/>
            </w:pPr>
            <w:r w:rsidRPr="009129C2">
              <w:t>Equals</w:t>
            </w:r>
          </w:p>
        </w:tc>
        <w:tc>
          <w:tcPr>
            <w:tcW w:w="3146" w:type="dxa"/>
          </w:tcPr>
          <w:p w:rsidR="00066951" w:rsidRPr="009129C2" w:rsidRDefault="00066951" w:rsidP="00066951">
            <w:pPr>
              <w:pStyle w:val="TableText0"/>
            </w:pPr>
            <w:r w:rsidRPr="009129C2">
              <w:t>Post-Therapy</w:t>
            </w:r>
          </w:p>
        </w:tc>
      </w:tr>
      <w:tr w:rsidR="00066951" w:rsidRPr="009129C2">
        <w:trPr>
          <w:trHeight w:val="180"/>
        </w:trPr>
        <w:tc>
          <w:tcPr>
            <w:tcW w:w="571" w:type="dxa"/>
            <w:vMerge w:val="restart"/>
          </w:tcPr>
          <w:p w:rsidR="00066951" w:rsidRPr="009129C2" w:rsidRDefault="00066951" w:rsidP="00066951">
            <w:pPr>
              <w:pStyle w:val="TableText0"/>
            </w:pPr>
            <w:r w:rsidRPr="009129C2">
              <w:t>5</w:t>
            </w:r>
          </w:p>
        </w:tc>
        <w:tc>
          <w:tcPr>
            <w:tcW w:w="0" w:type="auto"/>
            <w:vMerge w:val="restart"/>
          </w:tcPr>
          <w:p w:rsidR="00066951" w:rsidRPr="009129C2" w:rsidRDefault="00066951" w:rsidP="00066951">
            <w:pPr>
              <w:pStyle w:val="TableText0"/>
            </w:pPr>
            <w:r w:rsidRPr="009129C2">
              <w:t>TissueSpecimen</w:t>
            </w:r>
          </w:p>
        </w:tc>
        <w:tc>
          <w:tcPr>
            <w:tcW w:w="0" w:type="auto"/>
          </w:tcPr>
          <w:p w:rsidR="00066951" w:rsidRPr="009129C2" w:rsidRDefault="00066951" w:rsidP="00066951">
            <w:pPr>
              <w:pStyle w:val="TableText0"/>
            </w:pPr>
            <w:r w:rsidRPr="009129C2">
              <w:t>Type</w:t>
            </w:r>
          </w:p>
        </w:tc>
        <w:tc>
          <w:tcPr>
            <w:tcW w:w="0" w:type="auto"/>
          </w:tcPr>
          <w:p w:rsidR="00066951" w:rsidRPr="009129C2" w:rsidRDefault="00066951" w:rsidP="00066951">
            <w:pPr>
              <w:pStyle w:val="TableText0"/>
            </w:pPr>
            <w:r w:rsidRPr="009129C2">
              <w:t>Equals</w:t>
            </w:r>
          </w:p>
        </w:tc>
        <w:tc>
          <w:tcPr>
            <w:tcW w:w="3146" w:type="dxa"/>
          </w:tcPr>
          <w:p w:rsidR="00066951" w:rsidRPr="009129C2" w:rsidRDefault="00066951" w:rsidP="00066951">
            <w:pPr>
              <w:pStyle w:val="TableText0"/>
            </w:pPr>
            <w:r w:rsidRPr="009129C2">
              <w:t>Frozen Tissue</w:t>
            </w:r>
          </w:p>
        </w:tc>
      </w:tr>
      <w:tr w:rsidR="00066951" w:rsidRPr="009129C2">
        <w:trPr>
          <w:trHeight w:val="240"/>
        </w:trPr>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Pathological Status</w:t>
            </w:r>
          </w:p>
        </w:tc>
        <w:tc>
          <w:tcPr>
            <w:tcW w:w="0" w:type="auto"/>
          </w:tcPr>
          <w:p w:rsidR="00066951" w:rsidRPr="009129C2" w:rsidRDefault="00066951" w:rsidP="00066951">
            <w:pPr>
              <w:pStyle w:val="TableText0"/>
            </w:pPr>
            <w:r w:rsidRPr="009129C2">
              <w:t>Equals</w:t>
            </w:r>
          </w:p>
        </w:tc>
        <w:tc>
          <w:tcPr>
            <w:tcW w:w="3146" w:type="dxa"/>
          </w:tcPr>
          <w:p w:rsidR="00066951" w:rsidRPr="009129C2" w:rsidRDefault="00066951" w:rsidP="00066951">
            <w:pPr>
              <w:pStyle w:val="TableText0"/>
            </w:pPr>
            <w:r w:rsidRPr="009129C2">
              <w:t>Malignant</w:t>
            </w:r>
          </w:p>
        </w:tc>
      </w:tr>
      <w:tr w:rsidR="00066951" w:rsidRPr="009129C2">
        <w:trPr>
          <w:trHeight w:val="200"/>
        </w:trPr>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Available</w:t>
            </w:r>
          </w:p>
        </w:tc>
        <w:tc>
          <w:tcPr>
            <w:tcW w:w="0" w:type="auto"/>
          </w:tcPr>
          <w:p w:rsidR="00066951" w:rsidRPr="009129C2" w:rsidRDefault="00066951" w:rsidP="00066951">
            <w:pPr>
              <w:pStyle w:val="TableText0"/>
            </w:pPr>
          </w:p>
        </w:tc>
        <w:tc>
          <w:tcPr>
            <w:tcW w:w="3146" w:type="dxa"/>
          </w:tcPr>
          <w:p w:rsidR="00066951" w:rsidRPr="009129C2" w:rsidRDefault="00066951" w:rsidP="00066951">
            <w:pPr>
              <w:pStyle w:val="TableText0"/>
            </w:pPr>
            <w:r w:rsidRPr="009129C2">
              <w:t>True</w:t>
            </w:r>
          </w:p>
        </w:tc>
      </w:tr>
      <w:tr w:rsidR="00066951" w:rsidRPr="009129C2">
        <w:tc>
          <w:tcPr>
            <w:tcW w:w="571" w:type="dxa"/>
          </w:tcPr>
          <w:p w:rsidR="00066951" w:rsidRPr="009129C2" w:rsidRDefault="00066951" w:rsidP="00066951">
            <w:pPr>
              <w:pStyle w:val="TableText0"/>
            </w:pPr>
            <w:r w:rsidRPr="009129C2">
              <w:t>6</w:t>
            </w:r>
          </w:p>
        </w:tc>
        <w:tc>
          <w:tcPr>
            <w:tcW w:w="0" w:type="auto"/>
          </w:tcPr>
          <w:p w:rsidR="00066951" w:rsidRPr="009129C2" w:rsidRDefault="00066951" w:rsidP="00066951">
            <w:pPr>
              <w:pStyle w:val="TableText0"/>
            </w:pPr>
            <w:r w:rsidRPr="009129C2">
              <w:t>SpecimenCharacteristics</w:t>
            </w:r>
          </w:p>
        </w:tc>
        <w:tc>
          <w:tcPr>
            <w:tcW w:w="0" w:type="auto"/>
          </w:tcPr>
          <w:p w:rsidR="00066951" w:rsidRPr="009129C2" w:rsidRDefault="00066951" w:rsidP="00066951">
            <w:pPr>
              <w:pStyle w:val="TableText0"/>
            </w:pPr>
            <w:r w:rsidRPr="009129C2">
              <w:t>Tissue Site</w:t>
            </w:r>
          </w:p>
        </w:tc>
        <w:tc>
          <w:tcPr>
            <w:tcW w:w="0" w:type="auto"/>
          </w:tcPr>
          <w:p w:rsidR="00066951" w:rsidRPr="009129C2" w:rsidRDefault="00066951" w:rsidP="00066951">
            <w:pPr>
              <w:pStyle w:val="TableText0"/>
            </w:pPr>
            <w:r w:rsidRPr="009129C2">
              <w:t xml:space="preserve">In </w:t>
            </w:r>
          </w:p>
        </w:tc>
        <w:tc>
          <w:tcPr>
            <w:tcW w:w="3146" w:type="dxa"/>
          </w:tcPr>
          <w:p w:rsidR="00066951" w:rsidRPr="009129C2" w:rsidRDefault="00066951" w:rsidP="00066951">
            <w:pPr>
              <w:pStyle w:val="TableText0"/>
            </w:pPr>
            <w:r w:rsidRPr="009129C2">
              <w:t>Prostate Gland</w:t>
            </w:r>
          </w:p>
        </w:tc>
      </w:tr>
    </w:tbl>
    <w:p w:rsidR="00066951" w:rsidRPr="009129C2" w:rsidRDefault="00066951" w:rsidP="00066951"/>
    <w:p w:rsidR="00066951" w:rsidRPr="009129C2" w:rsidRDefault="00066951" w:rsidP="00066951">
      <w:pPr>
        <w:pStyle w:val="ListNumber"/>
      </w:pPr>
      <w:r w:rsidRPr="009129C2">
        <w:br w:type="page"/>
        <w:t>After adding the classes in the Diagrammatic View, connect the following classes:</w:t>
      </w:r>
    </w:p>
    <w:p w:rsidR="00066951" w:rsidRPr="009129C2" w:rsidRDefault="00066951" w:rsidP="00066951">
      <w:pPr>
        <w:pStyle w:val="ListBullet2"/>
      </w:pPr>
      <w:r w:rsidRPr="009129C2">
        <w:t>Participant to CollectionProtocol.</w:t>
      </w:r>
    </w:p>
    <w:p w:rsidR="00066951" w:rsidRPr="009129C2" w:rsidRDefault="00066951" w:rsidP="00066951">
      <w:pPr>
        <w:pStyle w:val="ListBullet2"/>
      </w:pPr>
      <w:r w:rsidRPr="009129C2">
        <w:t>Participant to SpecimenCollectionGroup (Clinical Status Equals Pre-Therapy).</w:t>
      </w:r>
    </w:p>
    <w:p w:rsidR="00066951" w:rsidRPr="009129C2" w:rsidRDefault="00066951" w:rsidP="00066951">
      <w:pPr>
        <w:pStyle w:val="ListBullet2"/>
      </w:pPr>
      <w:r w:rsidRPr="009129C2">
        <w:t>Participant to SpecimenCollectionGroup (Clinical Status Equals Post-Therapy).</w:t>
      </w:r>
    </w:p>
    <w:p w:rsidR="00066951" w:rsidRPr="009129C2" w:rsidRDefault="00066951" w:rsidP="00066951">
      <w:pPr>
        <w:pStyle w:val="ListBullet2"/>
      </w:pPr>
      <w:r w:rsidRPr="009129C2">
        <w:t>Both SpecimenCollectionGroup to TissueSpecimen.</w:t>
      </w:r>
    </w:p>
    <w:p w:rsidR="00066951" w:rsidRPr="009129C2" w:rsidRDefault="00066951" w:rsidP="00066951">
      <w:pPr>
        <w:pStyle w:val="ListBullet2"/>
      </w:pPr>
      <w:r w:rsidRPr="009129C2">
        <w:t>TissueSpecimen to SpecimenCharacteristics.</w:t>
      </w:r>
    </w:p>
    <w:p w:rsidR="00066951" w:rsidRPr="009129C2" w:rsidRDefault="00066951" w:rsidP="00066951">
      <w:pPr>
        <w:pStyle w:val="ListNumber"/>
        <w:numPr>
          <w:ilvl w:val="0"/>
          <w:numId w:val="366"/>
        </w:numPr>
      </w:pPr>
      <w:r w:rsidRPr="009129C2">
        <w:t xml:space="preserve">Click the </w:t>
      </w:r>
      <w:r w:rsidRPr="009129C2">
        <w:rPr>
          <w:b/>
        </w:rPr>
        <w:t>Search</w:t>
      </w:r>
      <w:r w:rsidRPr="009129C2">
        <w:t xml:space="preserve"> button. The result will display all the participants registered under neoadjuvant protocols, where prostate tumor tissue is available before and after treatment.</w:t>
      </w:r>
    </w:p>
    <w:p w:rsidR="00066951" w:rsidRPr="009129C2" w:rsidRDefault="00066951" w:rsidP="00066951">
      <w:pPr>
        <w:pStyle w:val="BodyTextIndent"/>
      </w:pPr>
      <w:r w:rsidRPr="009129C2">
        <w:t>The following figure is a diagrammatic representation of the query.</w:t>
      </w:r>
    </w:p>
    <w:p w:rsidR="00066951" w:rsidRPr="009129C2" w:rsidRDefault="007A0E2C" w:rsidP="00066951">
      <w:pPr>
        <w:pStyle w:val="GraphicAnchorStep"/>
      </w:pPr>
      <w:r>
        <w:rPr>
          <w:noProof/>
        </w:rPr>
        <w:drawing>
          <wp:inline distT="0" distB="0" distL="0" distR="0">
            <wp:extent cx="4476750" cy="2790825"/>
            <wp:effectExtent l="19050" t="19050" r="19050" b="28575"/>
            <wp:docPr id="194" name="Picture 194" descr="Diagrammati View of S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iagrammati View of Sample 1"/>
                    <pic:cNvPicPr>
                      <a:picLocks noChangeAspect="1" noChangeArrowheads="1"/>
                    </pic:cNvPicPr>
                  </pic:nvPicPr>
                  <pic:blipFill>
                    <a:blip r:embed="rId231"/>
                    <a:srcRect/>
                    <a:stretch>
                      <a:fillRect/>
                    </a:stretch>
                  </pic:blipFill>
                  <pic:spPr bwMode="auto">
                    <a:xfrm>
                      <a:off x="0" y="0"/>
                      <a:ext cx="4476750" cy="27908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192</w:t>
        </w:r>
      </w:fldSimple>
      <w:r w:rsidRPr="009129C2">
        <w:t>: Diagrammatic Representation of Sample 1 Participant Query</w:t>
      </w:r>
    </w:p>
    <w:p w:rsidR="00066951" w:rsidRPr="009129C2" w:rsidRDefault="00066951" w:rsidP="00066951">
      <w:pPr>
        <w:pStyle w:val="Heading3"/>
      </w:pPr>
      <w:r w:rsidRPr="009129C2">
        <w:br w:type="page"/>
      </w:r>
      <w:bookmarkStart w:id="673" w:name="_Toc288121396"/>
      <w:r w:rsidRPr="009129C2">
        <w:t>Sample 2 Participant Query</w:t>
      </w:r>
      <w:bookmarkEnd w:id="673"/>
    </w:p>
    <w:p w:rsidR="00066951" w:rsidRPr="009129C2" w:rsidRDefault="00066951" w:rsidP="00066951">
      <w:pPr>
        <w:pStyle w:val="BodyText"/>
      </w:pPr>
      <w:r w:rsidRPr="009129C2">
        <w:t xml:space="preserve">Find all cases of males over 60 years of age where matching prostate tumor tissue and serum is available at the time of surgery, and also where serum is available at time of relapse. </w:t>
      </w:r>
    </w:p>
    <w:p w:rsidR="00066951" w:rsidRPr="009129C2" w:rsidRDefault="00066951" w:rsidP="00066951">
      <w:pPr>
        <w:pStyle w:val="ListNumber"/>
        <w:numPr>
          <w:ilvl w:val="0"/>
          <w:numId w:val="228"/>
        </w:numPr>
      </w:pPr>
      <w:r w:rsidRPr="009129C2">
        <w:t xml:space="preserve">For this query, add the classes in the Diagrammatic View with conditions on the attribute as shown in the following table: </w:t>
      </w: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79"/>
        <w:gridCol w:w="2698"/>
        <w:gridCol w:w="1813"/>
        <w:gridCol w:w="1146"/>
        <w:gridCol w:w="2282"/>
      </w:tblGrid>
      <w:tr w:rsidR="00066951" w:rsidRPr="009129C2">
        <w:trPr>
          <w:trHeight w:val="240"/>
        </w:trPr>
        <w:tc>
          <w:tcPr>
            <w:tcW w:w="1079" w:type="dxa"/>
            <w:shd w:val="clear" w:color="auto" w:fill="CCCCCC"/>
          </w:tcPr>
          <w:p w:rsidR="00066951" w:rsidRPr="009129C2" w:rsidRDefault="00066951" w:rsidP="00066951">
            <w:pPr>
              <w:pStyle w:val="TableHeader"/>
            </w:pPr>
            <w:r w:rsidRPr="009129C2">
              <w:t>No.</w:t>
            </w:r>
          </w:p>
        </w:tc>
        <w:tc>
          <w:tcPr>
            <w:tcW w:w="2698" w:type="dxa"/>
            <w:shd w:val="clear" w:color="auto" w:fill="CCCCCC"/>
          </w:tcPr>
          <w:p w:rsidR="00066951" w:rsidRPr="009129C2" w:rsidRDefault="00066951" w:rsidP="00066951">
            <w:pPr>
              <w:pStyle w:val="TableHeader"/>
            </w:pPr>
            <w:r w:rsidRPr="009129C2">
              <w:t>Class</w:t>
            </w:r>
          </w:p>
        </w:tc>
        <w:tc>
          <w:tcPr>
            <w:tcW w:w="1813" w:type="dxa"/>
            <w:shd w:val="clear" w:color="auto" w:fill="CCCCCC"/>
          </w:tcPr>
          <w:p w:rsidR="00066951" w:rsidRPr="009129C2" w:rsidRDefault="00066951" w:rsidP="00066951">
            <w:pPr>
              <w:pStyle w:val="TableHeader"/>
            </w:pPr>
            <w:r w:rsidRPr="009129C2">
              <w:t>Attribute</w:t>
            </w:r>
          </w:p>
        </w:tc>
        <w:tc>
          <w:tcPr>
            <w:tcW w:w="1146" w:type="dxa"/>
            <w:shd w:val="clear" w:color="auto" w:fill="CCCCCC"/>
          </w:tcPr>
          <w:p w:rsidR="00066951" w:rsidRPr="009129C2" w:rsidRDefault="00066951" w:rsidP="00066951">
            <w:pPr>
              <w:pStyle w:val="TableHeader"/>
            </w:pPr>
            <w:r w:rsidRPr="009129C2">
              <w:t>Operator</w:t>
            </w:r>
          </w:p>
        </w:tc>
        <w:tc>
          <w:tcPr>
            <w:tcW w:w="2282" w:type="dxa"/>
            <w:shd w:val="clear" w:color="auto" w:fill="CCCCCC"/>
          </w:tcPr>
          <w:p w:rsidR="00066951" w:rsidRPr="009129C2" w:rsidRDefault="00066951" w:rsidP="00066951">
            <w:pPr>
              <w:pStyle w:val="TableHeader"/>
            </w:pPr>
            <w:r w:rsidRPr="009129C2">
              <w:t>Condition</w:t>
            </w:r>
          </w:p>
        </w:tc>
      </w:tr>
      <w:tr w:rsidR="00066951" w:rsidRPr="009129C2">
        <w:trPr>
          <w:trHeight w:val="373"/>
        </w:trPr>
        <w:tc>
          <w:tcPr>
            <w:tcW w:w="1079" w:type="dxa"/>
            <w:vMerge w:val="restart"/>
          </w:tcPr>
          <w:p w:rsidR="00066951" w:rsidRPr="009129C2" w:rsidRDefault="00066951" w:rsidP="00066951">
            <w:pPr>
              <w:pStyle w:val="TableText0"/>
            </w:pPr>
            <w:r w:rsidRPr="009129C2">
              <w:t>1</w:t>
            </w:r>
          </w:p>
        </w:tc>
        <w:tc>
          <w:tcPr>
            <w:tcW w:w="2698" w:type="dxa"/>
            <w:vMerge w:val="restart"/>
          </w:tcPr>
          <w:p w:rsidR="00066951" w:rsidRPr="009129C2" w:rsidRDefault="00066951" w:rsidP="00066951">
            <w:pPr>
              <w:pStyle w:val="TableText0"/>
            </w:pPr>
            <w:r w:rsidRPr="009129C2">
              <w:t xml:space="preserve">Participant </w:t>
            </w:r>
          </w:p>
        </w:tc>
        <w:tc>
          <w:tcPr>
            <w:tcW w:w="1813" w:type="dxa"/>
          </w:tcPr>
          <w:p w:rsidR="00066951" w:rsidRPr="009129C2" w:rsidRDefault="00066951" w:rsidP="00066951">
            <w:pPr>
              <w:pStyle w:val="TableText0"/>
            </w:pPr>
            <w:r w:rsidRPr="009129C2">
              <w:t>Birth Date</w:t>
            </w:r>
          </w:p>
          <w:p w:rsidR="00066951" w:rsidRPr="009129C2" w:rsidRDefault="00066951" w:rsidP="00066951">
            <w:pPr>
              <w:pStyle w:val="TableText0"/>
            </w:pPr>
          </w:p>
        </w:tc>
        <w:tc>
          <w:tcPr>
            <w:tcW w:w="1146" w:type="dxa"/>
          </w:tcPr>
          <w:p w:rsidR="00066951" w:rsidRPr="009129C2" w:rsidRDefault="00066951" w:rsidP="00066951">
            <w:pPr>
              <w:pStyle w:val="TableText0"/>
            </w:pPr>
            <w:r w:rsidRPr="009129C2">
              <w:t>Less than or Equal to</w:t>
            </w:r>
          </w:p>
        </w:tc>
        <w:tc>
          <w:tcPr>
            <w:tcW w:w="2282" w:type="dxa"/>
          </w:tcPr>
          <w:p w:rsidR="00066951" w:rsidRPr="009129C2" w:rsidRDefault="00066951" w:rsidP="00066951">
            <w:pPr>
              <w:pStyle w:val="TableText0"/>
            </w:pPr>
            <w:r w:rsidRPr="009129C2">
              <w:t>09-21-1947</w:t>
            </w:r>
          </w:p>
          <w:p w:rsidR="00066951" w:rsidRPr="009129C2" w:rsidRDefault="00066951" w:rsidP="00066951">
            <w:pPr>
              <w:pStyle w:val="TableText0"/>
            </w:pPr>
          </w:p>
        </w:tc>
      </w:tr>
      <w:tr w:rsidR="00066951" w:rsidRPr="009129C2">
        <w:trPr>
          <w:trHeight w:val="170"/>
        </w:trPr>
        <w:tc>
          <w:tcPr>
            <w:tcW w:w="1079" w:type="dxa"/>
            <w:vMerge/>
          </w:tcPr>
          <w:p w:rsidR="00066951" w:rsidRPr="009129C2" w:rsidRDefault="00066951" w:rsidP="00066951">
            <w:pPr>
              <w:pStyle w:val="TableText0"/>
            </w:pPr>
          </w:p>
        </w:tc>
        <w:tc>
          <w:tcPr>
            <w:tcW w:w="2698" w:type="dxa"/>
            <w:vMerge/>
          </w:tcPr>
          <w:p w:rsidR="00066951" w:rsidRPr="009129C2" w:rsidRDefault="00066951" w:rsidP="00066951">
            <w:pPr>
              <w:pStyle w:val="TableText0"/>
            </w:pPr>
          </w:p>
        </w:tc>
        <w:tc>
          <w:tcPr>
            <w:tcW w:w="1813" w:type="dxa"/>
          </w:tcPr>
          <w:p w:rsidR="00066951" w:rsidRPr="009129C2" w:rsidRDefault="00066951" w:rsidP="00066951">
            <w:pPr>
              <w:pStyle w:val="TableText0"/>
            </w:pPr>
            <w:r w:rsidRPr="009129C2">
              <w:t>Gender</w:t>
            </w:r>
          </w:p>
        </w:tc>
        <w:tc>
          <w:tcPr>
            <w:tcW w:w="1146" w:type="dxa"/>
          </w:tcPr>
          <w:p w:rsidR="00066951" w:rsidRPr="009129C2" w:rsidRDefault="00066951" w:rsidP="00066951">
            <w:pPr>
              <w:pStyle w:val="TableText0"/>
            </w:pPr>
            <w:r w:rsidRPr="009129C2">
              <w:t>In</w:t>
            </w:r>
          </w:p>
        </w:tc>
        <w:tc>
          <w:tcPr>
            <w:tcW w:w="2282" w:type="dxa"/>
          </w:tcPr>
          <w:p w:rsidR="00066951" w:rsidRPr="009129C2" w:rsidRDefault="00066951" w:rsidP="00066951">
            <w:pPr>
              <w:pStyle w:val="TableText0"/>
            </w:pPr>
            <w:r w:rsidRPr="009129C2">
              <w:t>Male Gender</w:t>
            </w:r>
          </w:p>
        </w:tc>
      </w:tr>
      <w:tr w:rsidR="00066951" w:rsidRPr="009129C2">
        <w:trPr>
          <w:trHeight w:val="338"/>
        </w:trPr>
        <w:tc>
          <w:tcPr>
            <w:tcW w:w="1079" w:type="dxa"/>
          </w:tcPr>
          <w:p w:rsidR="00066951" w:rsidRPr="009129C2" w:rsidRDefault="00066951" w:rsidP="00066951">
            <w:pPr>
              <w:pStyle w:val="TableText0"/>
            </w:pPr>
            <w:r w:rsidRPr="009129C2">
              <w:t>2</w:t>
            </w:r>
          </w:p>
        </w:tc>
        <w:tc>
          <w:tcPr>
            <w:tcW w:w="2698" w:type="dxa"/>
          </w:tcPr>
          <w:p w:rsidR="00066951" w:rsidRPr="009129C2" w:rsidRDefault="00066951" w:rsidP="00066951">
            <w:pPr>
              <w:pStyle w:val="TableText0"/>
            </w:pPr>
            <w:r w:rsidRPr="009129C2">
              <w:t>SpecimenCollectionGroup</w:t>
            </w:r>
          </w:p>
        </w:tc>
        <w:tc>
          <w:tcPr>
            <w:tcW w:w="1813" w:type="dxa"/>
          </w:tcPr>
          <w:p w:rsidR="00066951" w:rsidRPr="009129C2" w:rsidRDefault="00066951" w:rsidP="00066951">
            <w:pPr>
              <w:pStyle w:val="TableText0"/>
            </w:pPr>
            <w:r w:rsidRPr="009129C2">
              <w:t>Clinical Status</w:t>
            </w:r>
          </w:p>
        </w:tc>
        <w:tc>
          <w:tcPr>
            <w:tcW w:w="1146" w:type="dxa"/>
          </w:tcPr>
          <w:p w:rsidR="00066951" w:rsidRPr="009129C2" w:rsidRDefault="00066951" w:rsidP="00066951">
            <w:pPr>
              <w:pStyle w:val="TableText0"/>
            </w:pPr>
            <w:r w:rsidRPr="009129C2">
              <w:t>In</w:t>
            </w:r>
          </w:p>
        </w:tc>
        <w:tc>
          <w:tcPr>
            <w:tcW w:w="2282" w:type="dxa"/>
          </w:tcPr>
          <w:p w:rsidR="00066951" w:rsidRPr="009129C2" w:rsidRDefault="00066951" w:rsidP="00066951">
            <w:pPr>
              <w:pStyle w:val="TableText0"/>
            </w:pPr>
            <w:r w:rsidRPr="009129C2">
              <w:t>Operative</w:t>
            </w:r>
          </w:p>
        </w:tc>
      </w:tr>
      <w:tr w:rsidR="00066951" w:rsidRPr="009129C2">
        <w:trPr>
          <w:trHeight w:val="170"/>
        </w:trPr>
        <w:tc>
          <w:tcPr>
            <w:tcW w:w="1079" w:type="dxa"/>
            <w:vMerge w:val="restart"/>
          </w:tcPr>
          <w:p w:rsidR="00066951" w:rsidRPr="009129C2" w:rsidRDefault="00066951" w:rsidP="00066951">
            <w:pPr>
              <w:pStyle w:val="TableText0"/>
            </w:pPr>
            <w:r w:rsidRPr="009129C2">
              <w:t>3</w:t>
            </w:r>
          </w:p>
        </w:tc>
        <w:tc>
          <w:tcPr>
            <w:tcW w:w="2698" w:type="dxa"/>
            <w:vMerge w:val="restart"/>
          </w:tcPr>
          <w:p w:rsidR="00066951" w:rsidRPr="009129C2" w:rsidRDefault="00066951" w:rsidP="00066951">
            <w:pPr>
              <w:pStyle w:val="TableText0"/>
            </w:pPr>
            <w:r w:rsidRPr="009129C2">
              <w:t>TissueSpecimen</w:t>
            </w:r>
          </w:p>
        </w:tc>
        <w:tc>
          <w:tcPr>
            <w:tcW w:w="1813" w:type="dxa"/>
          </w:tcPr>
          <w:p w:rsidR="00066951" w:rsidRPr="009129C2" w:rsidRDefault="00066951" w:rsidP="00066951">
            <w:pPr>
              <w:pStyle w:val="TableText0"/>
            </w:pPr>
            <w:r w:rsidRPr="009129C2">
              <w:t>Pathological Status</w:t>
            </w:r>
          </w:p>
        </w:tc>
        <w:tc>
          <w:tcPr>
            <w:tcW w:w="1146" w:type="dxa"/>
          </w:tcPr>
          <w:p w:rsidR="00066951" w:rsidRPr="009129C2" w:rsidRDefault="00066951" w:rsidP="00066951">
            <w:pPr>
              <w:pStyle w:val="TableText0"/>
            </w:pPr>
            <w:r w:rsidRPr="009129C2">
              <w:t>In</w:t>
            </w:r>
          </w:p>
        </w:tc>
        <w:tc>
          <w:tcPr>
            <w:tcW w:w="2282" w:type="dxa"/>
          </w:tcPr>
          <w:p w:rsidR="00066951" w:rsidRPr="009129C2" w:rsidRDefault="00066951" w:rsidP="00066951">
            <w:pPr>
              <w:pStyle w:val="TableText0"/>
            </w:pPr>
            <w:r w:rsidRPr="009129C2">
              <w:t>Malignant</w:t>
            </w:r>
          </w:p>
        </w:tc>
      </w:tr>
      <w:tr w:rsidR="00066951" w:rsidRPr="009129C2">
        <w:trPr>
          <w:trHeight w:val="319"/>
        </w:trPr>
        <w:tc>
          <w:tcPr>
            <w:tcW w:w="1079" w:type="dxa"/>
            <w:vMerge/>
          </w:tcPr>
          <w:p w:rsidR="00066951" w:rsidRPr="009129C2" w:rsidRDefault="00066951" w:rsidP="00066951">
            <w:pPr>
              <w:pStyle w:val="TableText0"/>
            </w:pPr>
          </w:p>
        </w:tc>
        <w:tc>
          <w:tcPr>
            <w:tcW w:w="2698" w:type="dxa"/>
            <w:vMerge/>
          </w:tcPr>
          <w:p w:rsidR="00066951" w:rsidRPr="009129C2" w:rsidRDefault="00066951" w:rsidP="00066951">
            <w:pPr>
              <w:pStyle w:val="TableText0"/>
            </w:pPr>
          </w:p>
        </w:tc>
        <w:tc>
          <w:tcPr>
            <w:tcW w:w="1813" w:type="dxa"/>
          </w:tcPr>
          <w:p w:rsidR="00066951" w:rsidRPr="009129C2" w:rsidRDefault="00066951" w:rsidP="00066951">
            <w:pPr>
              <w:pStyle w:val="TableText0"/>
            </w:pPr>
            <w:r w:rsidRPr="009129C2">
              <w:t>Available</w:t>
            </w:r>
          </w:p>
        </w:tc>
        <w:tc>
          <w:tcPr>
            <w:tcW w:w="1146" w:type="dxa"/>
          </w:tcPr>
          <w:p w:rsidR="00066951" w:rsidRPr="009129C2" w:rsidRDefault="00066951" w:rsidP="00066951">
            <w:pPr>
              <w:pStyle w:val="TableText0"/>
            </w:pPr>
          </w:p>
        </w:tc>
        <w:tc>
          <w:tcPr>
            <w:tcW w:w="2282" w:type="dxa"/>
          </w:tcPr>
          <w:p w:rsidR="00066951" w:rsidRPr="009129C2" w:rsidRDefault="00066951" w:rsidP="00066951">
            <w:pPr>
              <w:pStyle w:val="TableText0"/>
            </w:pPr>
            <w:r w:rsidRPr="009129C2">
              <w:t>True</w:t>
            </w:r>
          </w:p>
        </w:tc>
      </w:tr>
      <w:tr w:rsidR="00066951" w:rsidRPr="009129C2">
        <w:trPr>
          <w:trHeight w:val="278"/>
        </w:trPr>
        <w:tc>
          <w:tcPr>
            <w:tcW w:w="1079" w:type="dxa"/>
          </w:tcPr>
          <w:p w:rsidR="00066951" w:rsidRPr="009129C2" w:rsidRDefault="00066951" w:rsidP="00066951">
            <w:pPr>
              <w:pStyle w:val="TableText0"/>
            </w:pPr>
            <w:r w:rsidRPr="009129C2">
              <w:t>4</w:t>
            </w:r>
          </w:p>
        </w:tc>
        <w:tc>
          <w:tcPr>
            <w:tcW w:w="2698" w:type="dxa"/>
          </w:tcPr>
          <w:p w:rsidR="00066951" w:rsidRPr="009129C2" w:rsidRDefault="00066951" w:rsidP="00066951">
            <w:pPr>
              <w:pStyle w:val="TableText0"/>
            </w:pPr>
            <w:r w:rsidRPr="009129C2">
              <w:t>SpecimenCharacteristics</w:t>
            </w:r>
          </w:p>
        </w:tc>
        <w:tc>
          <w:tcPr>
            <w:tcW w:w="1813" w:type="dxa"/>
          </w:tcPr>
          <w:p w:rsidR="00066951" w:rsidRPr="009129C2" w:rsidRDefault="00066951" w:rsidP="00066951">
            <w:pPr>
              <w:pStyle w:val="TableText0"/>
            </w:pPr>
            <w:r w:rsidRPr="009129C2">
              <w:t>Tissue Site</w:t>
            </w:r>
          </w:p>
        </w:tc>
        <w:tc>
          <w:tcPr>
            <w:tcW w:w="1146" w:type="dxa"/>
          </w:tcPr>
          <w:p w:rsidR="00066951" w:rsidRPr="009129C2" w:rsidRDefault="00066951" w:rsidP="00066951">
            <w:pPr>
              <w:pStyle w:val="TableText0"/>
            </w:pPr>
            <w:r w:rsidRPr="009129C2">
              <w:t xml:space="preserve">In </w:t>
            </w:r>
          </w:p>
        </w:tc>
        <w:tc>
          <w:tcPr>
            <w:tcW w:w="2282" w:type="dxa"/>
          </w:tcPr>
          <w:p w:rsidR="00066951" w:rsidRPr="009129C2" w:rsidRDefault="00066951" w:rsidP="00066951">
            <w:pPr>
              <w:pStyle w:val="TableText0"/>
            </w:pPr>
            <w:r w:rsidRPr="009129C2">
              <w:t>Prostate Gland</w:t>
            </w:r>
          </w:p>
        </w:tc>
      </w:tr>
      <w:tr w:rsidR="00066951" w:rsidRPr="009129C2">
        <w:trPr>
          <w:trHeight w:val="170"/>
        </w:trPr>
        <w:tc>
          <w:tcPr>
            <w:tcW w:w="1079" w:type="dxa"/>
            <w:vMerge w:val="restart"/>
          </w:tcPr>
          <w:p w:rsidR="00066951" w:rsidRPr="009129C2" w:rsidRDefault="00066951" w:rsidP="00066951">
            <w:pPr>
              <w:pStyle w:val="TableText0"/>
            </w:pPr>
            <w:r w:rsidRPr="009129C2">
              <w:t>5</w:t>
            </w:r>
          </w:p>
        </w:tc>
        <w:tc>
          <w:tcPr>
            <w:tcW w:w="2698" w:type="dxa"/>
            <w:vMerge w:val="restart"/>
          </w:tcPr>
          <w:p w:rsidR="00066951" w:rsidRPr="009129C2" w:rsidRDefault="00066951" w:rsidP="00066951">
            <w:pPr>
              <w:pStyle w:val="TableText0"/>
            </w:pPr>
            <w:r w:rsidRPr="009129C2">
              <w:t>FluidSpecimen</w:t>
            </w:r>
          </w:p>
        </w:tc>
        <w:tc>
          <w:tcPr>
            <w:tcW w:w="1813" w:type="dxa"/>
          </w:tcPr>
          <w:p w:rsidR="00066951" w:rsidRPr="009129C2" w:rsidRDefault="00066951" w:rsidP="00066951">
            <w:pPr>
              <w:pStyle w:val="TableText0"/>
            </w:pPr>
            <w:r w:rsidRPr="009129C2">
              <w:t>Type</w:t>
            </w:r>
          </w:p>
        </w:tc>
        <w:tc>
          <w:tcPr>
            <w:tcW w:w="1146" w:type="dxa"/>
          </w:tcPr>
          <w:p w:rsidR="00066951" w:rsidRPr="009129C2" w:rsidRDefault="00066951" w:rsidP="00066951">
            <w:pPr>
              <w:pStyle w:val="TableText0"/>
            </w:pPr>
            <w:r w:rsidRPr="009129C2">
              <w:t xml:space="preserve">In </w:t>
            </w:r>
          </w:p>
        </w:tc>
        <w:tc>
          <w:tcPr>
            <w:tcW w:w="2282" w:type="dxa"/>
          </w:tcPr>
          <w:p w:rsidR="00066951" w:rsidRPr="009129C2" w:rsidRDefault="00066951" w:rsidP="00066951">
            <w:pPr>
              <w:pStyle w:val="TableText0"/>
            </w:pPr>
            <w:r w:rsidRPr="009129C2">
              <w:t>Serum</w:t>
            </w:r>
          </w:p>
        </w:tc>
      </w:tr>
      <w:tr w:rsidR="00066951" w:rsidRPr="009129C2">
        <w:trPr>
          <w:trHeight w:val="260"/>
        </w:trPr>
        <w:tc>
          <w:tcPr>
            <w:tcW w:w="1079" w:type="dxa"/>
            <w:vMerge/>
          </w:tcPr>
          <w:p w:rsidR="00066951" w:rsidRPr="009129C2" w:rsidRDefault="00066951" w:rsidP="00066951">
            <w:pPr>
              <w:pStyle w:val="TableText0"/>
            </w:pPr>
          </w:p>
        </w:tc>
        <w:tc>
          <w:tcPr>
            <w:tcW w:w="2698" w:type="dxa"/>
            <w:vMerge/>
          </w:tcPr>
          <w:p w:rsidR="00066951" w:rsidRPr="009129C2" w:rsidRDefault="00066951" w:rsidP="00066951">
            <w:pPr>
              <w:pStyle w:val="TableText0"/>
            </w:pPr>
          </w:p>
        </w:tc>
        <w:tc>
          <w:tcPr>
            <w:tcW w:w="1813" w:type="dxa"/>
          </w:tcPr>
          <w:p w:rsidR="00066951" w:rsidRPr="009129C2" w:rsidRDefault="00066951" w:rsidP="00066951">
            <w:pPr>
              <w:pStyle w:val="TableText0"/>
            </w:pPr>
            <w:r w:rsidRPr="009129C2">
              <w:t>Available</w:t>
            </w:r>
          </w:p>
        </w:tc>
        <w:tc>
          <w:tcPr>
            <w:tcW w:w="1146" w:type="dxa"/>
          </w:tcPr>
          <w:p w:rsidR="00066951" w:rsidRPr="009129C2" w:rsidRDefault="00066951" w:rsidP="00066951">
            <w:pPr>
              <w:pStyle w:val="TableText0"/>
            </w:pPr>
          </w:p>
        </w:tc>
        <w:tc>
          <w:tcPr>
            <w:tcW w:w="2282" w:type="dxa"/>
          </w:tcPr>
          <w:p w:rsidR="00066951" w:rsidRPr="009129C2" w:rsidRDefault="00066951" w:rsidP="00066951">
            <w:pPr>
              <w:pStyle w:val="TableText0"/>
            </w:pPr>
            <w:r w:rsidRPr="009129C2">
              <w:t>True</w:t>
            </w:r>
          </w:p>
        </w:tc>
      </w:tr>
      <w:tr w:rsidR="00066951" w:rsidRPr="009129C2">
        <w:trPr>
          <w:trHeight w:val="512"/>
        </w:trPr>
        <w:tc>
          <w:tcPr>
            <w:tcW w:w="1079" w:type="dxa"/>
          </w:tcPr>
          <w:p w:rsidR="00066951" w:rsidRPr="009129C2" w:rsidRDefault="00066951" w:rsidP="00066951">
            <w:pPr>
              <w:pStyle w:val="TableText0"/>
            </w:pPr>
            <w:r w:rsidRPr="009129C2">
              <w:t>6</w:t>
            </w:r>
          </w:p>
        </w:tc>
        <w:tc>
          <w:tcPr>
            <w:tcW w:w="2698" w:type="dxa"/>
          </w:tcPr>
          <w:p w:rsidR="00066951" w:rsidRPr="009129C2" w:rsidRDefault="00066951" w:rsidP="00066951">
            <w:pPr>
              <w:pStyle w:val="TableText0"/>
            </w:pPr>
            <w:r w:rsidRPr="009129C2">
              <w:t>SpecimenCollectionGroup</w:t>
            </w:r>
          </w:p>
        </w:tc>
        <w:tc>
          <w:tcPr>
            <w:tcW w:w="1813" w:type="dxa"/>
          </w:tcPr>
          <w:p w:rsidR="00066951" w:rsidRPr="009129C2" w:rsidRDefault="00066951" w:rsidP="00066951">
            <w:pPr>
              <w:pStyle w:val="TableText0"/>
            </w:pPr>
            <w:r w:rsidRPr="009129C2">
              <w:t>Clinical Status</w:t>
            </w:r>
          </w:p>
        </w:tc>
        <w:tc>
          <w:tcPr>
            <w:tcW w:w="1146" w:type="dxa"/>
          </w:tcPr>
          <w:p w:rsidR="00066951" w:rsidRPr="009129C2" w:rsidRDefault="00066951" w:rsidP="00066951">
            <w:pPr>
              <w:pStyle w:val="TableText0"/>
            </w:pPr>
            <w:r w:rsidRPr="009129C2">
              <w:t>In</w:t>
            </w:r>
          </w:p>
        </w:tc>
        <w:tc>
          <w:tcPr>
            <w:tcW w:w="2282" w:type="dxa"/>
          </w:tcPr>
          <w:p w:rsidR="00066951" w:rsidRPr="009129C2" w:rsidRDefault="00066951" w:rsidP="00066951">
            <w:pPr>
              <w:pStyle w:val="TableText0"/>
            </w:pPr>
            <w:r w:rsidRPr="009129C2">
              <w:t>Relapse, Distant Site</w:t>
            </w:r>
          </w:p>
        </w:tc>
      </w:tr>
      <w:tr w:rsidR="00066951" w:rsidRPr="009129C2">
        <w:trPr>
          <w:trHeight w:val="293"/>
        </w:trPr>
        <w:tc>
          <w:tcPr>
            <w:tcW w:w="1079" w:type="dxa"/>
            <w:vMerge w:val="restart"/>
          </w:tcPr>
          <w:p w:rsidR="00066951" w:rsidRPr="009129C2" w:rsidRDefault="00066951" w:rsidP="00066951">
            <w:pPr>
              <w:pStyle w:val="TableText0"/>
            </w:pPr>
            <w:r w:rsidRPr="009129C2">
              <w:t>7</w:t>
            </w:r>
          </w:p>
        </w:tc>
        <w:tc>
          <w:tcPr>
            <w:tcW w:w="2698" w:type="dxa"/>
            <w:vMerge w:val="restart"/>
          </w:tcPr>
          <w:p w:rsidR="00066951" w:rsidRPr="009129C2" w:rsidRDefault="00066951" w:rsidP="00066951">
            <w:pPr>
              <w:pStyle w:val="TableText0"/>
            </w:pPr>
            <w:r w:rsidRPr="009129C2">
              <w:t>FluidSpecimen</w:t>
            </w:r>
          </w:p>
        </w:tc>
        <w:tc>
          <w:tcPr>
            <w:tcW w:w="1813" w:type="dxa"/>
          </w:tcPr>
          <w:p w:rsidR="00066951" w:rsidRPr="009129C2" w:rsidRDefault="00066951" w:rsidP="00066951">
            <w:pPr>
              <w:pStyle w:val="TableText0"/>
            </w:pPr>
            <w:r w:rsidRPr="009129C2">
              <w:t>Type</w:t>
            </w:r>
          </w:p>
        </w:tc>
        <w:tc>
          <w:tcPr>
            <w:tcW w:w="1146" w:type="dxa"/>
          </w:tcPr>
          <w:p w:rsidR="00066951" w:rsidRPr="009129C2" w:rsidRDefault="00066951" w:rsidP="00066951">
            <w:pPr>
              <w:pStyle w:val="TableText0"/>
            </w:pPr>
            <w:r w:rsidRPr="009129C2">
              <w:t xml:space="preserve">In </w:t>
            </w:r>
          </w:p>
        </w:tc>
        <w:tc>
          <w:tcPr>
            <w:tcW w:w="2282" w:type="dxa"/>
          </w:tcPr>
          <w:p w:rsidR="00066951" w:rsidRPr="009129C2" w:rsidRDefault="00066951" w:rsidP="00066951">
            <w:pPr>
              <w:pStyle w:val="TableText0"/>
            </w:pPr>
            <w:r w:rsidRPr="009129C2">
              <w:t>Serum</w:t>
            </w:r>
          </w:p>
        </w:tc>
      </w:tr>
      <w:tr w:rsidR="00066951" w:rsidRPr="009129C2">
        <w:trPr>
          <w:trHeight w:val="287"/>
        </w:trPr>
        <w:tc>
          <w:tcPr>
            <w:tcW w:w="1079" w:type="dxa"/>
            <w:vMerge/>
          </w:tcPr>
          <w:p w:rsidR="00066951" w:rsidRPr="009129C2" w:rsidRDefault="00066951" w:rsidP="00066951">
            <w:pPr>
              <w:pStyle w:val="TableText0"/>
            </w:pPr>
          </w:p>
        </w:tc>
        <w:tc>
          <w:tcPr>
            <w:tcW w:w="2698" w:type="dxa"/>
            <w:vMerge/>
          </w:tcPr>
          <w:p w:rsidR="00066951" w:rsidRPr="009129C2" w:rsidRDefault="00066951" w:rsidP="00066951">
            <w:pPr>
              <w:pStyle w:val="TableText0"/>
            </w:pPr>
          </w:p>
        </w:tc>
        <w:tc>
          <w:tcPr>
            <w:tcW w:w="1813" w:type="dxa"/>
          </w:tcPr>
          <w:p w:rsidR="00066951" w:rsidRPr="009129C2" w:rsidRDefault="00066951" w:rsidP="00066951">
            <w:pPr>
              <w:pStyle w:val="TableText0"/>
            </w:pPr>
            <w:r w:rsidRPr="009129C2">
              <w:t>Available</w:t>
            </w:r>
          </w:p>
        </w:tc>
        <w:tc>
          <w:tcPr>
            <w:tcW w:w="1146" w:type="dxa"/>
          </w:tcPr>
          <w:p w:rsidR="00066951" w:rsidRPr="009129C2" w:rsidRDefault="00066951" w:rsidP="00066951">
            <w:pPr>
              <w:pStyle w:val="TableText0"/>
            </w:pPr>
          </w:p>
        </w:tc>
        <w:tc>
          <w:tcPr>
            <w:tcW w:w="2282" w:type="dxa"/>
          </w:tcPr>
          <w:p w:rsidR="00066951" w:rsidRPr="009129C2" w:rsidRDefault="00066951" w:rsidP="00066951">
            <w:pPr>
              <w:pStyle w:val="TableText0"/>
            </w:pPr>
            <w:r w:rsidRPr="009129C2">
              <w:t>True</w:t>
            </w:r>
          </w:p>
        </w:tc>
      </w:tr>
    </w:tbl>
    <w:p w:rsidR="00066951" w:rsidRPr="009129C2" w:rsidRDefault="00066951" w:rsidP="00066951">
      <w:pPr>
        <w:tabs>
          <w:tab w:val="left" w:pos="180"/>
        </w:tabs>
      </w:pPr>
    </w:p>
    <w:p w:rsidR="00066951" w:rsidRPr="009129C2" w:rsidRDefault="00066951" w:rsidP="00066951">
      <w:pPr>
        <w:pStyle w:val="ListNumber"/>
      </w:pPr>
      <w:r w:rsidRPr="009129C2">
        <w:t>After adding the classes in the Diagrammatic View, connect the following classes:</w:t>
      </w:r>
    </w:p>
    <w:p w:rsidR="00066951" w:rsidRPr="009129C2" w:rsidRDefault="00066951" w:rsidP="00066951">
      <w:pPr>
        <w:pStyle w:val="ListBullet2"/>
      </w:pPr>
      <w:r w:rsidRPr="009129C2">
        <w:t>Participant to both SCG.</w:t>
      </w:r>
    </w:p>
    <w:p w:rsidR="00066951" w:rsidRPr="009129C2" w:rsidRDefault="00066951" w:rsidP="00066951">
      <w:pPr>
        <w:pStyle w:val="ListBullet2"/>
      </w:pPr>
      <w:r w:rsidRPr="009129C2">
        <w:t>SpecimenCollectionGroup (with Clinical Status as Operative) to TissueSpecimen and Fluid Specimen.</w:t>
      </w:r>
    </w:p>
    <w:p w:rsidR="00066951" w:rsidRPr="009129C2" w:rsidRDefault="00066951" w:rsidP="00066951">
      <w:pPr>
        <w:pStyle w:val="ListBullet2"/>
      </w:pPr>
      <w:r w:rsidRPr="009129C2">
        <w:t>SpecimenCollectionGroup (with Clinical Status as Relapse, Distant Site) to the other FluidSpecimen class.</w:t>
      </w:r>
    </w:p>
    <w:p w:rsidR="00066951" w:rsidRPr="009129C2" w:rsidRDefault="00066951" w:rsidP="00066951">
      <w:pPr>
        <w:pStyle w:val="ListBullet2"/>
      </w:pPr>
      <w:r w:rsidRPr="009129C2">
        <w:t>Tissue Specimen to SpecimenCharacteristics.</w:t>
      </w:r>
    </w:p>
    <w:p w:rsidR="00066951" w:rsidRPr="009129C2" w:rsidRDefault="00066951" w:rsidP="00066951">
      <w:pPr>
        <w:pStyle w:val="ListNumber"/>
      </w:pPr>
      <w:r w:rsidRPr="009129C2">
        <w:t xml:space="preserve">Click the </w:t>
      </w:r>
      <w:r w:rsidRPr="009129C2">
        <w:rPr>
          <w:b/>
        </w:rPr>
        <w:t>Search</w:t>
      </w:r>
      <w:r w:rsidRPr="009129C2">
        <w:t xml:space="preserve"> button. The result will display all the male participants over 60 years of age having matching prostate tumor tissue and serum at the time of surgery. Also, these participants will have serum at the time of relapse.</w:t>
      </w:r>
    </w:p>
    <w:p w:rsidR="00066951" w:rsidRPr="009129C2" w:rsidRDefault="00066951" w:rsidP="00066951">
      <w:pPr>
        <w:pStyle w:val="BodyTextIndent"/>
      </w:pPr>
      <w:r w:rsidRPr="009129C2">
        <w:br w:type="page"/>
        <w:t>The following figure is a diagrammatic representation of the query.</w:t>
      </w:r>
    </w:p>
    <w:p w:rsidR="00066951" w:rsidRPr="009129C2" w:rsidRDefault="007A0E2C" w:rsidP="00066951">
      <w:pPr>
        <w:pStyle w:val="GraphicAnchorMain"/>
      </w:pPr>
      <w:r>
        <w:rPr>
          <w:noProof/>
        </w:rPr>
        <w:drawing>
          <wp:inline distT="0" distB="0" distL="0" distR="0">
            <wp:extent cx="5029200" cy="2657475"/>
            <wp:effectExtent l="19050" t="19050" r="19050" b="28575"/>
            <wp:docPr id="195" name="Picture 195" descr="Diagrammatic View of Sample 2 Participan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Diagrammatic View of Sample 2 Participant Query"/>
                    <pic:cNvPicPr>
                      <a:picLocks noChangeAspect="1" noChangeArrowheads="1"/>
                    </pic:cNvPicPr>
                  </pic:nvPicPr>
                  <pic:blipFill>
                    <a:blip r:embed="rId232"/>
                    <a:srcRect/>
                    <a:stretch>
                      <a:fillRect/>
                    </a:stretch>
                  </pic:blipFill>
                  <pic:spPr bwMode="auto">
                    <a:xfrm>
                      <a:off x="0" y="0"/>
                      <a:ext cx="5029200" cy="26574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193</w:t>
        </w:r>
      </w:fldSimple>
      <w:r w:rsidRPr="009129C2">
        <w:t>: Diagrammatic Representation of Sample 2 Participant Query</w:t>
      </w:r>
    </w:p>
    <w:p w:rsidR="00066951" w:rsidRPr="009129C2" w:rsidRDefault="00066951" w:rsidP="00066951">
      <w:pPr>
        <w:pStyle w:val="Heading3"/>
      </w:pPr>
      <w:bookmarkStart w:id="674" w:name="_Toc288121397"/>
      <w:r w:rsidRPr="009129C2">
        <w:t>Sample 3 Participant Query</w:t>
      </w:r>
      <w:bookmarkEnd w:id="674"/>
    </w:p>
    <w:p w:rsidR="00066951" w:rsidRPr="009129C2" w:rsidRDefault="00066951" w:rsidP="00066951">
      <w:pPr>
        <w:pStyle w:val="BodyText"/>
      </w:pPr>
      <w:r w:rsidRPr="009129C2">
        <w:t xml:space="preserve">Find all cases of DCIS in women aged between 40 and 60. </w:t>
      </w:r>
    </w:p>
    <w:p w:rsidR="00066951" w:rsidRPr="009129C2" w:rsidRDefault="00066951" w:rsidP="00066951">
      <w:pPr>
        <w:pStyle w:val="ListNumber"/>
        <w:numPr>
          <w:ilvl w:val="0"/>
          <w:numId w:val="200"/>
        </w:numPr>
      </w:pPr>
      <w:r w:rsidRPr="009129C2">
        <w:t xml:space="preserve">For this query, add the classes in the Diagrammatic View with conditions on the attribute as shown in the following table: </w:t>
      </w: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1"/>
        <w:gridCol w:w="2757"/>
        <w:gridCol w:w="1685"/>
        <w:gridCol w:w="1209"/>
        <w:gridCol w:w="2796"/>
      </w:tblGrid>
      <w:tr w:rsidR="00066951" w:rsidRPr="009129C2">
        <w:trPr>
          <w:trHeight w:val="160"/>
        </w:trPr>
        <w:tc>
          <w:tcPr>
            <w:tcW w:w="571" w:type="dxa"/>
            <w:shd w:val="clear" w:color="auto" w:fill="CCCCCC"/>
          </w:tcPr>
          <w:p w:rsidR="00066951" w:rsidRPr="009129C2" w:rsidRDefault="00066951" w:rsidP="00066951">
            <w:pPr>
              <w:pStyle w:val="TableHeader"/>
            </w:pPr>
            <w:r w:rsidRPr="009129C2">
              <w:t>No.</w:t>
            </w:r>
          </w:p>
        </w:tc>
        <w:tc>
          <w:tcPr>
            <w:tcW w:w="2757" w:type="dxa"/>
            <w:shd w:val="clear" w:color="auto" w:fill="CCCCCC"/>
          </w:tcPr>
          <w:p w:rsidR="00066951" w:rsidRPr="009129C2" w:rsidRDefault="00066951" w:rsidP="00066951">
            <w:pPr>
              <w:pStyle w:val="TableHeader"/>
            </w:pPr>
            <w:r w:rsidRPr="009129C2">
              <w:t>Class</w:t>
            </w:r>
          </w:p>
        </w:tc>
        <w:tc>
          <w:tcPr>
            <w:tcW w:w="1685" w:type="dxa"/>
            <w:shd w:val="clear" w:color="auto" w:fill="CCCCCC"/>
          </w:tcPr>
          <w:p w:rsidR="00066951" w:rsidRPr="009129C2" w:rsidRDefault="00066951" w:rsidP="00066951">
            <w:pPr>
              <w:pStyle w:val="TableHeader"/>
            </w:pPr>
            <w:r w:rsidRPr="009129C2">
              <w:t>Attribute</w:t>
            </w:r>
          </w:p>
        </w:tc>
        <w:tc>
          <w:tcPr>
            <w:tcW w:w="1209" w:type="dxa"/>
            <w:shd w:val="clear" w:color="auto" w:fill="CCCCCC"/>
          </w:tcPr>
          <w:p w:rsidR="00066951" w:rsidRPr="009129C2" w:rsidRDefault="00066951" w:rsidP="00066951">
            <w:pPr>
              <w:pStyle w:val="TableHeader"/>
            </w:pPr>
            <w:r w:rsidRPr="009129C2">
              <w:t>Operator</w:t>
            </w:r>
          </w:p>
        </w:tc>
        <w:tc>
          <w:tcPr>
            <w:tcW w:w="2796" w:type="dxa"/>
            <w:shd w:val="clear" w:color="auto" w:fill="CCCCCC"/>
          </w:tcPr>
          <w:p w:rsidR="00066951" w:rsidRPr="009129C2" w:rsidRDefault="00066951" w:rsidP="00066951">
            <w:pPr>
              <w:pStyle w:val="TableHeader"/>
            </w:pPr>
            <w:r w:rsidRPr="009129C2">
              <w:t>Condition</w:t>
            </w:r>
          </w:p>
        </w:tc>
      </w:tr>
      <w:tr w:rsidR="00066951" w:rsidRPr="009129C2">
        <w:trPr>
          <w:trHeight w:val="248"/>
        </w:trPr>
        <w:tc>
          <w:tcPr>
            <w:tcW w:w="571" w:type="dxa"/>
            <w:vMerge w:val="restart"/>
          </w:tcPr>
          <w:p w:rsidR="00066951" w:rsidRPr="009129C2" w:rsidRDefault="00066951" w:rsidP="00066951">
            <w:pPr>
              <w:pStyle w:val="TableText0"/>
            </w:pPr>
            <w:r w:rsidRPr="009129C2">
              <w:t>1</w:t>
            </w:r>
          </w:p>
        </w:tc>
        <w:tc>
          <w:tcPr>
            <w:tcW w:w="2757" w:type="dxa"/>
            <w:vMerge w:val="restart"/>
          </w:tcPr>
          <w:p w:rsidR="00066951" w:rsidRPr="009129C2" w:rsidRDefault="00066951" w:rsidP="00066951">
            <w:pPr>
              <w:pStyle w:val="TableText0"/>
            </w:pPr>
            <w:r w:rsidRPr="009129C2">
              <w:t>Participant</w:t>
            </w:r>
          </w:p>
        </w:tc>
        <w:tc>
          <w:tcPr>
            <w:tcW w:w="1685" w:type="dxa"/>
          </w:tcPr>
          <w:p w:rsidR="00066951" w:rsidRPr="009129C2" w:rsidRDefault="00066951" w:rsidP="00066951">
            <w:pPr>
              <w:pStyle w:val="TableText0"/>
            </w:pPr>
            <w:r w:rsidRPr="009129C2">
              <w:t>Birth Date</w:t>
            </w:r>
          </w:p>
        </w:tc>
        <w:tc>
          <w:tcPr>
            <w:tcW w:w="1209" w:type="dxa"/>
          </w:tcPr>
          <w:p w:rsidR="00066951" w:rsidRPr="009129C2" w:rsidRDefault="00066951" w:rsidP="00066951">
            <w:pPr>
              <w:pStyle w:val="TableText0"/>
            </w:pPr>
            <w:r w:rsidRPr="009129C2">
              <w:t>Between</w:t>
            </w:r>
          </w:p>
        </w:tc>
        <w:tc>
          <w:tcPr>
            <w:tcW w:w="2796" w:type="dxa"/>
          </w:tcPr>
          <w:p w:rsidR="00066951" w:rsidRPr="009129C2" w:rsidRDefault="00066951" w:rsidP="00066951">
            <w:pPr>
              <w:pStyle w:val="TableText0"/>
            </w:pPr>
            <w:r w:rsidRPr="009129C2">
              <w:t>09-22-1967 to 09-22-1947</w:t>
            </w:r>
          </w:p>
        </w:tc>
      </w:tr>
      <w:tr w:rsidR="00066951" w:rsidRPr="009129C2">
        <w:trPr>
          <w:trHeight w:val="239"/>
        </w:trPr>
        <w:tc>
          <w:tcPr>
            <w:tcW w:w="571" w:type="dxa"/>
            <w:vMerge/>
          </w:tcPr>
          <w:p w:rsidR="00066951" w:rsidRPr="009129C2" w:rsidRDefault="00066951" w:rsidP="00066951">
            <w:pPr>
              <w:pStyle w:val="TableText0"/>
            </w:pPr>
          </w:p>
        </w:tc>
        <w:tc>
          <w:tcPr>
            <w:tcW w:w="2757" w:type="dxa"/>
            <w:vMerge/>
          </w:tcPr>
          <w:p w:rsidR="00066951" w:rsidRPr="009129C2" w:rsidRDefault="00066951" w:rsidP="00066951">
            <w:pPr>
              <w:pStyle w:val="TableText0"/>
            </w:pPr>
          </w:p>
        </w:tc>
        <w:tc>
          <w:tcPr>
            <w:tcW w:w="1685" w:type="dxa"/>
          </w:tcPr>
          <w:p w:rsidR="00066951" w:rsidRPr="009129C2" w:rsidRDefault="00066951" w:rsidP="00066951">
            <w:pPr>
              <w:pStyle w:val="TableText0"/>
            </w:pPr>
            <w:r w:rsidRPr="009129C2">
              <w:t>Gender</w:t>
            </w:r>
          </w:p>
        </w:tc>
        <w:tc>
          <w:tcPr>
            <w:tcW w:w="1209" w:type="dxa"/>
          </w:tcPr>
          <w:p w:rsidR="00066951" w:rsidRPr="009129C2" w:rsidRDefault="00066951" w:rsidP="00066951">
            <w:pPr>
              <w:pStyle w:val="TableText0"/>
            </w:pPr>
            <w:r w:rsidRPr="009129C2">
              <w:t xml:space="preserve">In </w:t>
            </w:r>
          </w:p>
        </w:tc>
        <w:tc>
          <w:tcPr>
            <w:tcW w:w="2796" w:type="dxa"/>
          </w:tcPr>
          <w:p w:rsidR="00066951" w:rsidRPr="009129C2" w:rsidRDefault="00066951" w:rsidP="00066951">
            <w:pPr>
              <w:pStyle w:val="TableText0"/>
            </w:pPr>
            <w:r w:rsidRPr="009129C2">
              <w:t>Female Gender</w:t>
            </w:r>
          </w:p>
        </w:tc>
      </w:tr>
      <w:tr w:rsidR="00066951" w:rsidRPr="009129C2">
        <w:trPr>
          <w:trHeight w:val="1277"/>
        </w:trPr>
        <w:tc>
          <w:tcPr>
            <w:tcW w:w="571" w:type="dxa"/>
          </w:tcPr>
          <w:p w:rsidR="00066951" w:rsidRPr="009129C2" w:rsidRDefault="00066951" w:rsidP="00066951">
            <w:pPr>
              <w:pStyle w:val="TableText0"/>
            </w:pPr>
            <w:r w:rsidRPr="009129C2">
              <w:t>2</w:t>
            </w:r>
          </w:p>
        </w:tc>
        <w:tc>
          <w:tcPr>
            <w:tcW w:w="2757" w:type="dxa"/>
          </w:tcPr>
          <w:p w:rsidR="00066951" w:rsidRPr="009129C2" w:rsidRDefault="00066951" w:rsidP="00066951">
            <w:pPr>
              <w:pStyle w:val="TableText0"/>
            </w:pPr>
            <w:r w:rsidRPr="009129C2">
              <w:t>SpecimenCollectionGroup</w:t>
            </w:r>
          </w:p>
        </w:tc>
        <w:tc>
          <w:tcPr>
            <w:tcW w:w="1685" w:type="dxa"/>
          </w:tcPr>
          <w:p w:rsidR="00066951" w:rsidRPr="009129C2" w:rsidRDefault="00066951" w:rsidP="00066951">
            <w:pPr>
              <w:pStyle w:val="TableText0"/>
            </w:pPr>
            <w:r w:rsidRPr="009129C2">
              <w:t>Clinical Diagnosis</w:t>
            </w:r>
          </w:p>
        </w:tc>
        <w:tc>
          <w:tcPr>
            <w:tcW w:w="1209" w:type="dxa"/>
          </w:tcPr>
          <w:p w:rsidR="00066951" w:rsidRPr="009129C2" w:rsidRDefault="00066951" w:rsidP="00066951">
            <w:pPr>
              <w:pStyle w:val="TableText0"/>
            </w:pPr>
            <w:r w:rsidRPr="009129C2">
              <w:t>In</w:t>
            </w:r>
          </w:p>
        </w:tc>
        <w:tc>
          <w:tcPr>
            <w:tcW w:w="2796" w:type="dxa"/>
          </w:tcPr>
          <w:p w:rsidR="00066951" w:rsidRPr="009129C2" w:rsidRDefault="00066951" w:rsidP="00066951">
            <w:pPr>
              <w:pStyle w:val="TableText0"/>
            </w:pPr>
            <w:r w:rsidRPr="009129C2">
              <w:t>Intraductal carcinoma and lobular carcinoma in situ</w:t>
            </w:r>
          </w:p>
        </w:tc>
      </w:tr>
    </w:tbl>
    <w:p w:rsidR="00066951" w:rsidRPr="009129C2" w:rsidRDefault="00066951" w:rsidP="00066951">
      <w:pPr>
        <w:tabs>
          <w:tab w:val="num" w:pos="720"/>
        </w:tabs>
        <w:ind w:left="720"/>
      </w:pPr>
    </w:p>
    <w:p w:rsidR="00066951" w:rsidRPr="009129C2" w:rsidRDefault="00066951" w:rsidP="00066951">
      <w:pPr>
        <w:pStyle w:val="ListNumber"/>
        <w:numPr>
          <w:ilvl w:val="0"/>
          <w:numId w:val="367"/>
        </w:numPr>
      </w:pPr>
      <w:r w:rsidRPr="009129C2">
        <w:t xml:space="preserve">After adding the classes in the Diagrammatic View, connect the Participant class to SpecimenCollectionGroup class. </w:t>
      </w:r>
    </w:p>
    <w:p w:rsidR="00066951" w:rsidRPr="009129C2" w:rsidRDefault="00066951" w:rsidP="00066951">
      <w:pPr>
        <w:pStyle w:val="ListNumber"/>
      </w:pPr>
      <w:r w:rsidRPr="009129C2">
        <w:t xml:space="preserve">Click the </w:t>
      </w:r>
      <w:r w:rsidRPr="009129C2">
        <w:rPr>
          <w:b/>
        </w:rPr>
        <w:t>Search</w:t>
      </w:r>
      <w:r w:rsidRPr="009129C2">
        <w:t xml:space="preserve"> button. The result will display all women participants aged between 40 and 60 having DCIS.</w:t>
      </w:r>
    </w:p>
    <w:p w:rsidR="00066951" w:rsidRPr="009129C2" w:rsidRDefault="00066951" w:rsidP="00066951">
      <w:pPr>
        <w:pStyle w:val="BodyTextIndent"/>
      </w:pPr>
      <w:r w:rsidRPr="009129C2">
        <w:br w:type="page"/>
        <w:t>The following figure is a diagrammatic representation of the query.</w:t>
      </w:r>
    </w:p>
    <w:p w:rsidR="00066951" w:rsidRPr="009129C2" w:rsidRDefault="007A0E2C" w:rsidP="00066951">
      <w:pPr>
        <w:pStyle w:val="GraphicAnchorStep"/>
      </w:pPr>
      <w:r>
        <w:rPr>
          <w:noProof/>
        </w:rPr>
        <w:drawing>
          <wp:inline distT="0" distB="0" distL="0" distR="0">
            <wp:extent cx="4429125" cy="1304925"/>
            <wp:effectExtent l="19050" t="19050" r="28575" b="28575"/>
            <wp:docPr id="196" name="Picture 196" descr="Diagrammatic View of Sample 3 Participan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iagrammatic View of Sample 3 Participant Query"/>
                    <pic:cNvPicPr>
                      <a:picLocks noChangeAspect="1" noChangeArrowheads="1"/>
                    </pic:cNvPicPr>
                  </pic:nvPicPr>
                  <pic:blipFill>
                    <a:blip r:embed="rId233"/>
                    <a:srcRect/>
                    <a:stretch>
                      <a:fillRect/>
                    </a:stretch>
                  </pic:blipFill>
                  <pic:spPr bwMode="auto">
                    <a:xfrm>
                      <a:off x="0" y="0"/>
                      <a:ext cx="4429125" cy="13049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194</w:t>
        </w:r>
      </w:fldSimple>
      <w:r w:rsidRPr="009129C2">
        <w:t>: Diagrammatic Representation of Sample 3 Participant Query</w:t>
      </w:r>
    </w:p>
    <w:p w:rsidR="00066951" w:rsidRPr="009129C2" w:rsidRDefault="00066951" w:rsidP="00066951">
      <w:pPr>
        <w:pStyle w:val="Heading3"/>
      </w:pPr>
      <w:bookmarkStart w:id="675" w:name="_Toc288121398"/>
      <w:r w:rsidRPr="009129C2">
        <w:t>Sample 4 Participant Query</w:t>
      </w:r>
      <w:bookmarkEnd w:id="675"/>
    </w:p>
    <w:p w:rsidR="00066951" w:rsidRPr="009129C2" w:rsidRDefault="00066951" w:rsidP="00066951">
      <w:pPr>
        <w:pStyle w:val="BodyText"/>
        <w:rPr>
          <w:rStyle w:val="BodyTextChar1"/>
          <w:rFonts w:ascii="Arial" w:hAnsi="Arial"/>
          <w:lang w:bidi="ar-SA"/>
        </w:rPr>
      </w:pPr>
      <w:r w:rsidRPr="009129C2">
        <w:rPr>
          <w:rStyle w:val="BodyTextChar1"/>
          <w:rFonts w:ascii="Arial" w:hAnsi="Arial"/>
          <w:lang w:bidi="ar-SA"/>
        </w:rPr>
        <w:t xml:space="preserve">Find all participants having malignant endometrial tumor and malignant ovarian tumor. The malignant ovary should not have Pathological Status as Metastatic. </w:t>
      </w:r>
    </w:p>
    <w:p w:rsidR="00066951" w:rsidRPr="009129C2" w:rsidRDefault="00066951" w:rsidP="00066951">
      <w:pPr>
        <w:pStyle w:val="ListNumber"/>
        <w:numPr>
          <w:ilvl w:val="0"/>
          <w:numId w:val="201"/>
        </w:numPr>
        <w:rPr>
          <w:szCs w:val="22"/>
        </w:rPr>
      </w:pPr>
      <w:r w:rsidRPr="009129C2">
        <w:rPr>
          <w:rStyle w:val="BodyTextChar1"/>
          <w:rFonts w:ascii="Arial" w:hAnsi="Arial"/>
          <w:lang w:bidi="ar-SA"/>
        </w:rPr>
        <w:t>For this</w:t>
      </w:r>
      <w:r w:rsidRPr="009129C2">
        <w:t xml:space="preserve"> query, add the classes in the Diagrammatic View with conditions on the attribute as shown in the following table: </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1"/>
        <w:gridCol w:w="2755"/>
        <w:gridCol w:w="1686"/>
        <w:gridCol w:w="1209"/>
        <w:gridCol w:w="2707"/>
      </w:tblGrid>
      <w:tr w:rsidR="00066951" w:rsidRPr="009129C2">
        <w:trPr>
          <w:trHeight w:val="435"/>
        </w:trPr>
        <w:tc>
          <w:tcPr>
            <w:tcW w:w="571" w:type="dxa"/>
            <w:shd w:val="clear" w:color="auto" w:fill="CCCCCC"/>
          </w:tcPr>
          <w:p w:rsidR="00066951" w:rsidRPr="009129C2" w:rsidRDefault="00066951" w:rsidP="00066951">
            <w:pPr>
              <w:pStyle w:val="TableHeader"/>
            </w:pPr>
            <w:r w:rsidRPr="009129C2">
              <w:t>No.</w:t>
            </w:r>
          </w:p>
        </w:tc>
        <w:tc>
          <w:tcPr>
            <w:tcW w:w="2755" w:type="dxa"/>
            <w:shd w:val="clear" w:color="auto" w:fill="CCCCCC"/>
          </w:tcPr>
          <w:p w:rsidR="00066951" w:rsidRPr="009129C2" w:rsidRDefault="00066951" w:rsidP="00066951">
            <w:pPr>
              <w:pStyle w:val="TableHeader"/>
            </w:pPr>
            <w:r w:rsidRPr="009129C2">
              <w:t>Class</w:t>
            </w:r>
          </w:p>
        </w:tc>
        <w:tc>
          <w:tcPr>
            <w:tcW w:w="1686" w:type="dxa"/>
            <w:shd w:val="clear" w:color="auto" w:fill="CCCCCC"/>
          </w:tcPr>
          <w:p w:rsidR="00066951" w:rsidRPr="009129C2" w:rsidRDefault="00066951" w:rsidP="00066951">
            <w:pPr>
              <w:pStyle w:val="TableHeader"/>
            </w:pPr>
            <w:r w:rsidRPr="009129C2">
              <w:t>Attribute</w:t>
            </w:r>
          </w:p>
        </w:tc>
        <w:tc>
          <w:tcPr>
            <w:tcW w:w="1209" w:type="dxa"/>
            <w:shd w:val="clear" w:color="auto" w:fill="CCCCCC"/>
          </w:tcPr>
          <w:p w:rsidR="00066951" w:rsidRPr="009129C2" w:rsidRDefault="00066951" w:rsidP="00066951">
            <w:pPr>
              <w:pStyle w:val="TableHeader"/>
            </w:pPr>
            <w:r w:rsidRPr="009129C2">
              <w:t>Operator</w:t>
            </w:r>
          </w:p>
        </w:tc>
        <w:tc>
          <w:tcPr>
            <w:tcW w:w="2707" w:type="dxa"/>
            <w:shd w:val="clear" w:color="auto" w:fill="CCCCCC"/>
          </w:tcPr>
          <w:p w:rsidR="00066951" w:rsidRPr="009129C2" w:rsidRDefault="00066951" w:rsidP="00066951">
            <w:pPr>
              <w:pStyle w:val="TableHeader"/>
            </w:pPr>
            <w:r w:rsidRPr="009129C2">
              <w:t>Condition</w:t>
            </w:r>
          </w:p>
        </w:tc>
      </w:tr>
      <w:tr w:rsidR="00066951" w:rsidRPr="009129C2">
        <w:trPr>
          <w:trHeight w:val="360"/>
        </w:trPr>
        <w:tc>
          <w:tcPr>
            <w:tcW w:w="571" w:type="dxa"/>
          </w:tcPr>
          <w:p w:rsidR="00066951" w:rsidRPr="009129C2" w:rsidRDefault="00066951" w:rsidP="00066951">
            <w:pPr>
              <w:pStyle w:val="TableText0"/>
            </w:pPr>
            <w:r w:rsidRPr="009129C2">
              <w:t>1</w:t>
            </w:r>
          </w:p>
        </w:tc>
        <w:tc>
          <w:tcPr>
            <w:tcW w:w="2755" w:type="dxa"/>
          </w:tcPr>
          <w:p w:rsidR="00066951" w:rsidRPr="009129C2" w:rsidRDefault="00066951" w:rsidP="00066951">
            <w:pPr>
              <w:pStyle w:val="TableText0"/>
            </w:pPr>
            <w:r w:rsidRPr="009129C2">
              <w:t xml:space="preserve">Participant </w:t>
            </w:r>
          </w:p>
        </w:tc>
        <w:tc>
          <w:tcPr>
            <w:tcW w:w="1686" w:type="dxa"/>
          </w:tcPr>
          <w:p w:rsidR="00066951" w:rsidRPr="009129C2" w:rsidRDefault="00066951" w:rsidP="00066951">
            <w:pPr>
              <w:pStyle w:val="TableText0"/>
            </w:pPr>
            <w:r w:rsidRPr="009129C2">
              <w:t>Id</w:t>
            </w:r>
          </w:p>
        </w:tc>
        <w:tc>
          <w:tcPr>
            <w:tcW w:w="1209" w:type="dxa"/>
          </w:tcPr>
          <w:p w:rsidR="00066951" w:rsidRPr="009129C2" w:rsidRDefault="00066951" w:rsidP="00066951">
            <w:pPr>
              <w:pStyle w:val="TableText0"/>
            </w:pPr>
          </w:p>
        </w:tc>
        <w:tc>
          <w:tcPr>
            <w:tcW w:w="2707" w:type="dxa"/>
          </w:tcPr>
          <w:p w:rsidR="00066951" w:rsidRPr="009129C2" w:rsidRDefault="00066951" w:rsidP="00066951">
            <w:pPr>
              <w:pStyle w:val="TableText0"/>
            </w:pPr>
            <w:r w:rsidRPr="009129C2">
              <w:t>Is Not Null</w:t>
            </w:r>
          </w:p>
        </w:tc>
      </w:tr>
      <w:tr w:rsidR="00066951" w:rsidRPr="009129C2">
        <w:trPr>
          <w:trHeight w:val="450"/>
        </w:trPr>
        <w:tc>
          <w:tcPr>
            <w:tcW w:w="571" w:type="dxa"/>
          </w:tcPr>
          <w:p w:rsidR="00066951" w:rsidRPr="009129C2" w:rsidRDefault="00066951" w:rsidP="00066951">
            <w:pPr>
              <w:pStyle w:val="TableText0"/>
            </w:pPr>
            <w:r w:rsidRPr="009129C2">
              <w:t>2</w:t>
            </w:r>
          </w:p>
        </w:tc>
        <w:tc>
          <w:tcPr>
            <w:tcW w:w="2755" w:type="dxa"/>
          </w:tcPr>
          <w:p w:rsidR="00066951" w:rsidRPr="009129C2" w:rsidRDefault="00066951" w:rsidP="00066951">
            <w:pPr>
              <w:pStyle w:val="TableText0"/>
            </w:pPr>
            <w:r w:rsidRPr="009129C2">
              <w:t>SpecimenCollectionGroup</w:t>
            </w:r>
          </w:p>
        </w:tc>
        <w:tc>
          <w:tcPr>
            <w:tcW w:w="1686" w:type="dxa"/>
          </w:tcPr>
          <w:p w:rsidR="00066951" w:rsidRPr="009129C2" w:rsidRDefault="00066951" w:rsidP="00066951">
            <w:pPr>
              <w:pStyle w:val="TableText0"/>
            </w:pPr>
            <w:r w:rsidRPr="009129C2">
              <w:t xml:space="preserve">Id </w:t>
            </w:r>
          </w:p>
        </w:tc>
        <w:tc>
          <w:tcPr>
            <w:tcW w:w="1209" w:type="dxa"/>
          </w:tcPr>
          <w:p w:rsidR="00066951" w:rsidRPr="009129C2" w:rsidRDefault="00066951" w:rsidP="00066951">
            <w:pPr>
              <w:pStyle w:val="TableText0"/>
            </w:pPr>
          </w:p>
        </w:tc>
        <w:tc>
          <w:tcPr>
            <w:tcW w:w="2707" w:type="dxa"/>
          </w:tcPr>
          <w:p w:rsidR="00066951" w:rsidRPr="009129C2" w:rsidRDefault="00066951" w:rsidP="00066951">
            <w:pPr>
              <w:pStyle w:val="TableText0"/>
            </w:pPr>
            <w:r w:rsidRPr="009129C2">
              <w:t>Is Not Null</w:t>
            </w:r>
          </w:p>
        </w:tc>
      </w:tr>
      <w:tr w:rsidR="00066951" w:rsidRPr="009129C2">
        <w:trPr>
          <w:trHeight w:val="450"/>
        </w:trPr>
        <w:tc>
          <w:tcPr>
            <w:tcW w:w="571" w:type="dxa"/>
          </w:tcPr>
          <w:p w:rsidR="00066951" w:rsidRPr="009129C2" w:rsidRDefault="00066951" w:rsidP="00066951">
            <w:pPr>
              <w:pStyle w:val="TableText0"/>
            </w:pPr>
            <w:r w:rsidRPr="009129C2">
              <w:t>3</w:t>
            </w:r>
          </w:p>
        </w:tc>
        <w:tc>
          <w:tcPr>
            <w:tcW w:w="2755" w:type="dxa"/>
          </w:tcPr>
          <w:p w:rsidR="00066951" w:rsidRPr="009129C2" w:rsidRDefault="00066951" w:rsidP="00066951">
            <w:pPr>
              <w:pStyle w:val="TableText0"/>
            </w:pPr>
            <w:r w:rsidRPr="009129C2">
              <w:t>TissueSpecimen</w:t>
            </w:r>
          </w:p>
        </w:tc>
        <w:tc>
          <w:tcPr>
            <w:tcW w:w="1686" w:type="dxa"/>
          </w:tcPr>
          <w:p w:rsidR="00066951" w:rsidRPr="009129C2" w:rsidRDefault="00066951" w:rsidP="00066951">
            <w:pPr>
              <w:pStyle w:val="TableText0"/>
            </w:pPr>
            <w:r w:rsidRPr="009129C2">
              <w:t>Pathological Status</w:t>
            </w:r>
          </w:p>
        </w:tc>
        <w:tc>
          <w:tcPr>
            <w:tcW w:w="1209" w:type="dxa"/>
          </w:tcPr>
          <w:p w:rsidR="00066951" w:rsidRPr="009129C2" w:rsidRDefault="00066951" w:rsidP="00066951">
            <w:pPr>
              <w:pStyle w:val="TableText0"/>
            </w:pPr>
            <w:r w:rsidRPr="009129C2">
              <w:t>In</w:t>
            </w:r>
          </w:p>
        </w:tc>
        <w:tc>
          <w:tcPr>
            <w:tcW w:w="2707" w:type="dxa"/>
          </w:tcPr>
          <w:p w:rsidR="00066951" w:rsidRPr="009129C2" w:rsidRDefault="00066951" w:rsidP="00066951">
            <w:pPr>
              <w:pStyle w:val="TableText0"/>
            </w:pPr>
            <w:r w:rsidRPr="009129C2">
              <w:t>Malignant</w:t>
            </w:r>
          </w:p>
        </w:tc>
      </w:tr>
      <w:tr w:rsidR="00066951" w:rsidRPr="009129C2">
        <w:trPr>
          <w:trHeight w:val="450"/>
        </w:trPr>
        <w:tc>
          <w:tcPr>
            <w:tcW w:w="571" w:type="dxa"/>
          </w:tcPr>
          <w:p w:rsidR="00066951" w:rsidRPr="009129C2" w:rsidRDefault="00066951" w:rsidP="00066951">
            <w:pPr>
              <w:pStyle w:val="TableText0"/>
            </w:pPr>
            <w:r w:rsidRPr="009129C2">
              <w:t>4</w:t>
            </w:r>
          </w:p>
        </w:tc>
        <w:tc>
          <w:tcPr>
            <w:tcW w:w="2755" w:type="dxa"/>
          </w:tcPr>
          <w:p w:rsidR="00066951" w:rsidRPr="009129C2" w:rsidRDefault="00066951" w:rsidP="00066951">
            <w:pPr>
              <w:pStyle w:val="TableText0"/>
            </w:pPr>
            <w:r w:rsidRPr="009129C2">
              <w:t>TissueSpecimen</w:t>
            </w:r>
          </w:p>
        </w:tc>
        <w:tc>
          <w:tcPr>
            <w:tcW w:w="1686" w:type="dxa"/>
          </w:tcPr>
          <w:p w:rsidR="00066951" w:rsidRPr="009129C2" w:rsidRDefault="00066951" w:rsidP="00066951">
            <w:pPr>
              <w:pStyle w:val="TableText0"/>
            </w:pPr>
            <w:r w:rsidRPr="009129C2">
              <w:t>Pathological Status</w:t>
            </w:r>
          </w:p>
        </w:tc>
        <w:tc>
          <w:tcPr>
            <w:tcW w:w="1209" w:type="dxa"/>
          </w:tcPr>
          <w:p w:rsidR="00066951" w:rsidRPr="009129C2" w:rsidRDefault="00066951" w:rsidP="00066951">
            <w:pPr>
              <w:pStyle w:val="TableText0"/>
            </w:pPr>
            <w:r w:rsidRPr="009129C2">
              <w:t>In</w:t>
            </w:r>
          </w:p>
        </w:tc>
        <w:tc>
          <w:tcPr>
            <w:tcW w:w="2707" w:type="dxa"/>
          </w:tcPr>
          <w:p w:rsidR="00066951" w:rsidRPr="009129C2" w:rsidRDefault="00066951" w:rsidP="00066951">
            <w:pPr>
              <w:pStyle w:val="TableText0"/>
            </w:pPr>
            <w:r w:rsidRPr="009129C2">
              <w:t>Malignant</w:t>
            </w:r>
          </w:p>
        </w:tc>
      </w:tr>
      <w:tr w:rsidR="00066951" w:rsidRPr="009129C2">
        <w:trPr>
          <w:trHeight w:val="450"/>
        </w:trPr>
        <w:tc>
          <w:tcPr>
            <w:tcW w:w="571" w:type="dxa"/>
          </w:tcPr>
          <w:p w:rsidR="00066951" w:rsidRPr="009129C2" w:rsidRDefault="00066951" w:rsidP="00066951">
            <w:pPr>
              <w:pStyle w:val="TableText0"/>
            </w:pPr>
            <w:r w:rsidRPr="009129C2">
              <w:t>5</w:t>
            </w:r>
          </w:p>
        </w:tc>
        <w:tc>
          <w:tcPr>
            <w:tcW w:w="2755" w:type="dxa"/>
          </w:tcPr>
          <w:p w:rsidR="00066951" w:rsidRPr="009129C2" w:rsidRDefault="00066951" w:rsidP="00066951">
            <w:pPr>
              <w:pStyle w:val="TableText0"/>
            </w:pPr>
            <w:r w:rsidRPr="009129C2">
              <w:t>TissueSpecimen</w:t>
            </w:r>
          </w:p>
        </w:tc>
        <w:tc>
          <w:tcPr>
            <w:tcW w:w="1686" w:type="dxa"/>
          </w:tcPr>
          <w:p w:rsidR="00066951" w:rsidRPr="009129C2" w:rsidRDefault="00066951" w:rsidP="00066951">
            <w:pPr>
              <w:pStyle w:val="TableText0"/>
            </w:pPr>
            <w:r w:rsidRPr="009129C2">
              <w:t>Pathological Status</w:t>
            </w:r>
          </w:p>
        </w:tc>
        <w:tc>
          <w:tcPr>
            <w:tcW w:w="1209" w:type="dxa"/>
          </w:tcPr>
          <w:p w:rsidR="00066951" w:rsidRPr="009129C2" w:rsidRDefault="00066951" w:rsidP="00066951">
            <w:pPr>
              <w:pStyle w:val="TableText0"/>
            </w:pPr>
            <w:r w:rsidRPr="009129C2">
              <w:t>Not In</w:t>
            </w:r>
          </w:p>
        </w:tc>
        <w:tc>
          <w:tcPr>
            <w:tcW w:w="2707" w:type="dxa"/>
          </w:tcPr>
          <w:p w:rsidR="00066951" w:rsidRPr="009129C2" w:rsidRDefault="00066951" w:rsidP="00066951">
            <w:pPr>
              <w:pStyle w:val="TableText0"/>
            </w:pPr>
            <w:r w:rsidRPr="009129C2">
              <w:t>Metastatic</w:t>
            </w:r>
          </w:p>
        </w:tc>
      </w:tr>
      <w:tr w:rsidR="00066951" w:rsidRPr="009129C2">
        <w:trPr>
          <w:trHeight w:val="450"/>
        </w:trPr>
        <w:tc>
          <w:tcPr>
            <w:tcW w:w="571" w:type="dxa"/>
          </w:tcPr>
          <w:p w:rsidR="00066951" w:rsidRPr="009129C2" w:rsidRDefault="00066951" w:rsidP="00066951">
            <w:pPr>
              <w:pStyle w:val="TableText0"/>
            </w:pPr>
            <w:r w:rsidRPr="009129C2">
              <w:t>6</w:t>
            </w:r>
          </w:p>
        </w:tc>
        <w:tc>
          <w:tcPr>
            <w:tcW w:w="2755" w:type="dxa"/>
          </w:tcPr>
          <w:p w:rsidR="00066951" w:rsidRPr="009129C2" w:rsidRDefault="00066951" w:rsidP="00066951">
            <w:pPr>
              <w:pStyle w:val="TableText0"/>
            </w:pPr>
            <w:r w:rsidRPr="009129C2">
              <w:t>SpecimenCharacteristics</w:t>
            </w:r>
          </w:p>
        </w:tc>
        <w:tc>
          <w:tcPr>
            <w:tcW w:w="1686" w:type="dxa"/>
          </w:tcPr>
          <w:p w:rsidR="00066951" w:rsidRPr="009129C2" w:rsidRDefault="00066951" w:rsidP="00066951">
            <w:pPr>
              <w:pStyle w:val="TableText0"/>
            </w:pPr>
            <w:r w:rsidRPr="009129C2">
              <w:t>Tissue Site</w:t>
            </w:r>
          </w:p>
        </w:tc>
        <w:tc>
          <w:tcPr>
            <w:tcW w:w="1209" w:type="dxa"/>
          </w:tcPr>
          <w:p w:rsidR="00066951" w:rsidRPr="009129C2" w:rsidRDefault="00066951" w:rsidP="00066951">
            <w:pPr>
              <w:pStyle w:val="TableText0"/>
            </w:pPr>
            <w:r w:rsidRPr="009129C2">
              <w:t xml:space="preserve">In </w:t>
            </w:r>
          </w:p>
        </w:tc>
        <w:tc>
          <w:tcPr>
            <w:tcW w:w="2707" w:type="dxa"/>
          </w:tcPr>
          <w:p w:rsidR="00066951" w:rsidRPr="009129C2" w:rsidRDefault="00066951" w:rsidP="00066951">
            <w:pPr>
              <w:pStyle w:val="TableText0"/>
            </w:pPr>
            <w:r w:rsidRPr="009129C2">
              <w:t>Endometrium</w:t>
            </w:r>
          </w:p>
        </w:tc>
      </w:tr>
      <w:tr w:rsidR="00066951" w:rsidRPr="009129C2">
        <w:trPr>
          <w:trHeight w:val="450"/>
        </w:trPr>
        <w:tc>
          <w:tcPr>
            <w:tcW w:w="571" w:type="dxa"/>
          </w:tcPr>
          <w:p w:rsidR="00066951" w:rsidRPr="009129C2" w:rsidRDefault="00066951" w:rsidP="00066951">
            <w:pPr>
              <w:pStyle w:val="TableText0"/>
            </w:pPr>
            <w:r w:rsidRPr="009129C2">
              <w:t>7</w:t>
            </w:r>
          </w:p>
        </w:tc>
        <w:tc>
          <w:tcPr>
            <w:tcW w:w="2755" w:type="dxa"/>
          </w:tcPr>
          <w:p w:rsidR="00066951" w:rsidRPr="009129C2" w:rsidRDefault="00066951" w:rsidP="00066951">
            <w:pPr>
              <w:pStyle w:val="TableText0"/>
            </w:pPr>
            <w:r w:rsidRPr="009129C2">
              <w:t>SpecimenCharacteristics</w:t>
            </w:r>
          </w:p>
        </w:tc>
        <w:tc>
          <w:tcPr>
            <w:tcW w:w="1686" w:type="dxa"/>
          </w:tcPr>
          <w:p w:rsidR="00066951" w:rsidRPr="009129C2" w:rsidRDefault="00066951" w:rsidP="00066951">
            <w:pPr>
              <w:pStyle w:val="TableText0"/>
            </w:pPr>
            <w:r w:rsidRPr="009129C2">
              <w:t>Tissue Site</w:t>
            </w:r>
          </w:p>
        </w:tc>
        <w:tc>
          <w:tcPr>
            <w:tcW w:w="1209" w:type="dxa"/>
          </w:tcPr>
          <w:p w:rsidR="00066951" w:rsidRPr="009129C2" w:rsidRDefault="00066951" w:rsidP="00066951">
            <w:pPr>
              <w:pStyle w:val="TableText0"/>
            </w:pPr>
            <w:r w:rsidRPr="009129C2">
              <w:t xml:space="preserve">In </w:t>
            </w:r>
          </w:p>
        </w:tc>
        <w:tc>
          <w:tcPr>
            <w:tcW w:w="2707" w:type="dxa"/>
          </w:tcPr>
          <w:p w:rsidR="00066951" w:rsidRPr="009129C2" w:rsidRDefault="00066951" w:rsidP="00066951">
            <w:pPr>
              <w:pStyle w:val="TableText0"/>
            </w:pPr>
            <w:r w:rsidRPr="009129C2">
              <w:t>Ovary</w:t>
            </w:r>
          </w:p>
        </w:tc>
      </w:tr>
    </w:tbl>
    <w:p w:rsidR="00066951" w:rsidRPr="009129C2" w:rsidRDefault="00066951" w:rsidP="00066951"/>
    <w:p w:rsidR="00066951" w:rsidRPr="009129C2" w:rsidRDefault="00066951" w:rsidP="00066951">
      <w:pPr>
        <w:pStyle w:val="ListNumber"/>
        <w:numPr>
          <w:ilvl w:val="0"/>
          <w:numId w:val="368"/>
        </w:numPr>
      </w:pPr>
      <w:r w:rsidRPr="009129C2">
        <w:t>After adding the classes in the Diagrammatic View, connect the following classes:</w:t>
      </w:r>
    </w:p>
    <w:p w:rsidR="00066951" w:rsidRPr="009129C2" w:rsidRDefault="00066951" w:rsidP="00066951">
      <w:pPr>
        <w:pStyle w:val="ListBullet2"/>
      </w:pPr>
      <w:r w:rsidRPr="009129C2">
        <w:t>Participant to SpecimenCollectionGroup.</w:t>
      </w:r>
    </w:p>
    <w:p w:rsidR="00066951" w:rsidRPr="009129C2" w:rsidRDefault="00066951" w:rsidP="00066951">
      <w:pPr>
        <w:pStyle w:val="ListBullet2"/>
      </w:pPr>
      <w:r w:rsidRPr="009129C2">
        <w:t>SpecimenCollectionGroup to TissueSpecimen (1 to both).</w:t>
      </w:r>
    </w:p>
    <w:p w:rsidR="00066951" w:rsidRPr="009129C2" w:rsidRDefault="00066951" w:rsidP="00066951">
      <w:pPr>
        <w:pStyle w:val="ListBullet2"/>
      </w:pPr>
      <w:r w:rsidRPr="009129C2">
        <w:t>SpecimenCharacteristics (with Tissue Site as Ovary) to TissueSpecimen (with Pathological Status In Malignant and Not In Metastatic).</w:t>
      </w:r>
    </w:p>
    <w:p w:rsidR="00066951" w:rsidRPr="009129C2" w:rsidRDefault="00066951" w:rsidP="00066951">
      <w:pPr>
        <w:pStyle w:val="ListBullet2"/>
      </w:pPr>
      <w:r w:rsidRPr="009129C2">
        <w:t>SpecimenCharacteristics (with Tissue Site as Endometrium) to TissueSpecimen (with Pathological Status in Malignant).</w:t>
      </w:r>
    </w:p>
    <w:p w:rsidR="00066951" w:rsidRPr="009129C2" w:rsidRDefault="00066951" w:rsidP="00066951">
      <w:pPr>
        <w:pStyle w:val="ListNumber"/>
      </w:pPr>
      <w:r w:rsidRPr="009129C2">
        <w:t xml:space="preserve">Click the </w:t>
      </w:r>
      <w:r w:rsidRPr="009129C2">
        <w:rPr>
          <w:b/>
        </w:rPr>
        <w:t>Search</w:t>
      </w:r>
      <w:r w:rsidRPr="009129C2">
        <w:t xml:space="preserve"> button. The result will display all participants having malignant endometrial tumor and malignant ovarian tumor (primary, not metastatic).</w:t>
      </w:r>
    </w:p>
    <w:p w:rsidR="00066951" w:rsidRPr="009129C2" w:rsidRDefault="00066951" w:rsidP="00066951">
      <w:pPr>
        <w:pStyle w:val="BodyTextIndent"/>
      </w:pPr>
      <w:r w:rsidRPr="009129C2">
        <w:br w:type="page"/>
        <w:t>The following figure is a diagrammatic representation of the query.</w:t>
      </w:r>
    </w:p>
    <w:p w:rsidR="00066951" w:rsidRPr="009129C2" w:rsidRDefault="007A0E2C" w:rsidP="00066951">
      <w:pPr>
        <w:pStyle w:val="GraphicAnchorStep"/>
      </w:pPr>
      <w:r>
        <w:rPr>
          <w:noProof/>
        </w:rPr>
        <w:drawing>
          <wp:inline distT="0" distB="0" distL="0" distR="0">
            <wp:extent cx="4867275" cy="2314575"/>
            <wp:effectExtent l="19050" t="19050" r="28575" b="28575"/>
            <wp:docPr id="197" name="Picture 197" descr="Diagrammatic View of Sample 4 Participan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iagrammatic View of Sample 4 Participant Query"/>
                    <pic:cNvPicPr>
                      <a:picLocks noChangeAspect="1" noChangeArrowheads="1"/>
                    </pic:cNvPicPr>
                  </pic:nvPicPr>
                  <pic:blipFill>
                    <a:blip r:embed="rId234"/>
                    <a:srcRect/>
                    <a:stretch>
                      <a:fillRect/>
                    </a:stretch>
                  </pic:blipFill>
                  <pic:spPr bwMode="auto">
                    <a:xfrm>
                      <a:off x="0" y="0"/>
                      <a:ext cx="4867275" cy="23145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195</w:t>
        </w:r>
      </w:fldSimple>
      <w:r w:rsidRPr="009129C2">
        <w:t>: Diagrammatic Representation of Sample 4 Participant Query</w:t>
      </w:r>
    </w:p>
    <w:p w:rsidR="00066951" w:rsidRPr="009129C2" w:rsidRDefault="00066951" w:rsidP="00066951">
      <w:pPr>
        <w:pStyle w:val="Heading3"/>
      </w:pPr>
      <w:bookmarkStart w:id="676" w:name="_Toc288121399"/>
      <w:r w:rsidRPr="009129C2">
        <w:t>Sample 5 Participant Query</w:t>
      </w:r>
      <w:bookmarkEnd w:id="676"/>
    </w:p>
    <w:p w:rsidR="00066951" w:rsidRPr="009129C2" w:rsidRDefault="00066951" w:rsidP="00066951">
      <w:pPr>
        <w:pStyle w:val="BodyText"/>
      </w:pPr>
      <w:r w:rsidRPr="009129C2">
        <w:t>Find all cases where banked colon tissue and the associated lymph nodes are positive for cancer.</w:t>
      </w:r>
    </w:p>
    <w:p w:rsidR="00066951" w:rsidRPr="009129C2" w:rsidRDefault="00066951" w:rsidP="00066951">
      <w:pPr>
        <w:pStyle w:val="ListNumber"/>
        <w:numPr>
          <w:ilvl w:val="0"/>
          <w:numId w:val="202"/>
        </w:numPr>
      </w:pPr>
      <w:r w:rsidRPr="009129C2">
        <w:t xml:space="preserve">For this query, add the classes in the Diagrammatic View with conditions on the attribute as shown in the following table:  </w:t>
      </w: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2"/>
        <w:gridCol w:w="2660"/>
        <w:gridCol w:w="1561"/>
        <w:gridCol w:w="1174"/>
        <w:gridCol w:w="3051"/>
      </w:tblGrid>
      <w:tr w:rsidR="00066951" w:rsidRPr="009129C2">
        <w:trPr>
          <w:trHeight w:val="435"/>
        </w:trPr>
        <w:tc>
          <w:tcPr>
            <w:tcW w:w="572" w:type="dxa"/>
            <w:shd w:val="clear" w:color="auto" w:fill="CCCCCC"/>
          </w:tcPr>
          <w:p w:rsidR="00066951" w:rsidRPr="009129C2" w:rsidRDefault="00066951" w:rsidP="00066951">
            <w:pPr>
              <w:pStyle w:val="TableHeader"/>
            </w:pPr>
            <w:r w:rsidRPr="009129C2">
              <w:t>No.</w:t>
            </w:r>
          </w:p>
        </w:tc>
        <w:tc>
          <w:tcPr>
            <w:tcW w:w="2660" w:type="dxa"/>
            <w:shd w:val="clear" w:color="auto" w:fill="CCCCCC"/>
          </w:tcPr>
          <w:p w:rsidR="00066951" w:rsidRPr="009129C2" w:rsidRDefault="00066951" w:rsidP="00066951">
            <w:pPr>
              <w:pStyle w:val="TableHeader"/>
            </w:pPr>
            <w:r w:rsidRPr="009129C2">
              <w:t>Class</w:t>
            </w:r>
          </w:p>
        </w:tc>
        <w:tc>
          <w:tcPr>
            <w:tcW w:w="1561" w:type="dxa"/>
            <w:shd w:val="clear" w:color="auto" w:fill="CCCCCC"/>
          </w:tcPr>
          <w:p w:rsidR="00066951" w:rsidRPr="009129C2" w:rsidRDefault="00066951" w:rsidP="00066951">
            <w:pPr>
              <w:pStyle w:val="TableHeader"/>
            </w:pPr>
            <w:r w:rsidRPr="009129C2">
              <w:t>Attribute</w:t>
            </w:r>
          </w:p>
        </w:tc>
        <w:tc>
          <w:tcPr>
            <w:tcW w:w="1174" w:type="dxa"/>
            <w:shd w:val="clear" w:color="auto" w:fill="CCCCCC"/>
          </w:tcPr>
          <w:p w:rsidR="00066951" w:rsidRPr="009129C2" w:rsidRDefault="00066951" w:rsidP="00066951">
            <w:pPr>
              <w:pStyle w:val="TableHeader"/>
            </w:pPr>
            <w:r w:rsidRPr="009129C2">
              <w:t>Operator</w:t>
            </w:r>
          </w:p>
        </w:tc>
        <w:tc>
          <w:tcPr>
            <w:tcW w:w="3051" w:type="dxa"/>
            <w:shd w:val="clear" w:color="auto" w:fill="CCCCCC"/>
          </w:tcPr>
          <w:p w:rsidR="00066951" w:rsidRPr="009129C2" w:rsidRDefault="00066951" w:rsidP="00066951">
            <w:pPr>
              <w:pStyle w:val="TableHeader"/>
            </w:pPr>
            <w:r w:rsidRPr="009129C2">
              <w:t>Condition</w:t>
            </w:r>
          </w:p>
        </w:tc>
      </w:tr>
      <w:tr w:rsidR="00066951" w:rsidRPr="009129C2">
        <w:trPr>
          <w:trHeight w:val="360"/>
        </w:trPr>
        <w:tc>
          <w:tcPr>
            <w:tcW w:w="572" w:type="dxa"/>
          </w:tcPr>
          <w:p w:rsidR="00066951" w:rsidRPr="009129C2" w:rsidRDefault="00066951" w:rsidP="00066951">
            <w:pPr>
              <w:pStyle w:val="TableText0"/>
            </w:pPr>
            <w:r w:rsidRPr="009129C2">
              <w:t>1</w:t>
            </w:r>
          </w:p>
        </w:tc>
        <w:tc>
          <w:tcPr>
            <w:tcW w:w="2660" w:type="dxa"/>
          </w:tcPr>
          <w:p w:rsidR="00066951" w:rsidRPr="009129C2" w:rsidRDefault="00066951" w:rsidP="00066951">
            <w:pPr>
              <w:pStyle w:val="TableText0"/>
            </w:pPr>
            <w:r w:rsidRPr="009129C2">
              <w:t xml:space="preserve">Participant </w:t>
            </w:r>
          </w:p>
        </w:tc>
        <w:tc>
          <w:tcPr>
            <w:tcW w:w="1561" w:type="dxa"/>
          </w:tcPr>
          <w:p w:rsidR="00066951" w:rsidRPr="009129C2" w:rsidRDefault="00066951" w:rsidP="00066951">
            <w:pPr>
              <w:pStyle w:val="TableText0"/>
            </w:pPr>
            <w:r w:rsidRPr="009129C2">
              <w:t>Id</w:t>
            </w:r>
          </w:p>
        </w:tc>
        <w:tc>
          <w:tcPr>
            <w:tcW w:w="1174" w:type="dxa"/>
          </w:tcPr>
          <w:p w:rsidR="00066951" w:rsidRPr="009129C2" w:rsidRDefault="00066951" w:rsidP="00066951">
            <w:pPr>
              <w:pStyle w:val="TableText0"/>
            </w:pPr>
          </w:p>
        </w:tc>
        <w:tc>
          <w:tcPr>
            <w:tcW w:w="3051" w:type="dxa"/>
          </w:tcPr>
          <w:p w:rsidR="00066951" w:rsidRPr="009129C2" w:rsidRDefault="00066951" w:rsidP="00066951">
            <w:pPr>
              <w:pStyle w:val="TableText0"/>
            </w:pPr>
            <w:r w:rsidRPr="009129C2">
              <w:t>Is Not Null</w:t>
            </w:r>
          </w:p>
        </w:tc>
      </w:tr>
      <w:tr w:rsidR="00066951" w:rsidRPr="009129C2">
        <w:trPr>
          <w:trHeight w:val="450"/>
        </w:trPr>
        <w:tc>
          <w:tcPr>
            <w:tcW w:w="572" w:type="dxa"/>
          </w:tcPr>
          <w:p w:rsidR="00066951" w:rsidRPr="009129C2" w:rsidRDefault="00066951" w:rsidP="00066951">
            <w:pPr>
              <w:pStyle w:val="TableText0"/>
            </w:pPr>
            <w:r w:rsidRPr="009129C2">
              <w:t>2</w:t>
            </w:r>
          </w:p>
        </w:tc>
        <w:tc>
          <w:tcPr>
            <w:tcW w:w="2660" w:type="dxa"/>
          </w:tcPr>
          <w:p w:rsidR="00066951" w:rsidRPr="009129C2" w:rsidRDefault="00066951" w:rsidP="00066951">
            <w:pPr>
              <w:pStyle w:val="TableText0"/>
            </w:pPr>
            <w:r w:rsidRPr="009129C2">
              <w:t>SpecimenCollectionGroup</w:t>
            </w:r>
          </w:p>
        </w:tc>
        <w:tc>
          <w:tcPr>
            <w:tcW w:w="1561" w:type="dxa"/>
          </w:tcPr>
          <w:p w:rsidR="00066951" w:rsidRPr="009129C2" w:rsidRDefault="00066951" w:rsidP="00066951">
            <w:pPr>
              <w:pStyle w:val="TableText0"/>
            </w:pPr>
            <w:r w:rsidRPr="009129C2">
              <w:t xml:space="preserve">Id </w:t>
            </w:r>
          </w:p>
        </w:tc>
        <w:tc>
          <w:tcPr>
            <w:tcW w:w="1174" w:type="dxa"/>
          </w:tcPr>
          <w:p w:rsidR="00066951" w:rsidRPr="009129C2" w:rsidRDefault="00066951" w:rsidP="00066951">
            <w:pPr>
              <w:pStyle w:val="TableText0"/>
            </w:pPr>
          </w:p>
        </w:tc>
        <w:tc>
          <w:tcPr>
            <w:tcW w:w="3051" w:type="dxa"/>
          </w:tcPr>
          <w:p w:rsidR="00066951" w:rsidRPr="009129C2" w:rsidRDefault="00066951" w:rsidP="00066951">
            <w:pPr>
              <w:pStyle w:val="TableText0"/>
            </w:pPr>
            <w:r w:rsidRPr="009129C2">
              <w:t>Is Not Null</w:t>
            </w:r>
          </w:p>
        </w:tc>
      </w:tr>
      <w:tr w:rsidR="00066951" w:rsidRPr="009129C2">
        <w:trPr>
          <w:trHeight w:val="450"/>
        </w:trPr>
        <w:tc>
          <w:tcPr>
            <w:tcW w:w="572" w:type="dxa"/>
          </w:tcPr>
          <w:p w:rsidR="00066951" w:rsidRPr="009129C2" w:rsidRDefault="00066951" w:rsidP="00066951">
            <w:pPr>
              <w:pStyle w:val="TableText0"/>
            </w:pPr>
            <w:r w:rsidRPr="009129C2">
              <w:t>3</w:t>
            </w:r>
          </w:p>
        </w:tc>
        <w:tc>
          <w:tcPr>
            <w:tcW w:w="2660" w:type="dxa"/>
          </w:tcPr>
          <w:p w:rsidR="00066951" w:rsidRPr="009129C2" w:rsidRDefault="00066951" w:rsidP="00066951">
            <w:pPr>
              <w:pStyle w:val="TableText0"/>
            </w:pPr>
            <w:r w:rsidRPr="009129C2">
              <w:t>TissueSpecimen</w:t>
            </w:r>
          </w:p>
        </w:tc>
        <w:tc>
          <w:tcPr>
            <w:tcW w:w="1561" w:type="dxa"/>
          </w:tcPr>
          <w:p w:rsidR="00066951" w:rsidRPr="009129C2" w:rsidRDefault="00066951" w:rsidP="00066951">
            <w:pPr>
              <w:pStyle w:val="TableText0"/>
            </w:pPr>
            <w:r w:rsidRPr="009129C2">
              <w:t>Pathological Status</w:t>
            </w:r>
          </w:p>
        </w:tc>
        <w:tc>
          <w:tcPr>
            <w:tcW w:w="1174" w:type="dxa"/>
          </w:tcPr>
          <w:p w:rsidR="00066951" w:rsidRPr="009129C2" w:rsidRDefault="00066951" w:rsidP="00066951">
            <w:pPr>
              <w:pStyle w:val="TableText0"/>
            </w:pPr>
            <w:r w:rsidRPr="009129C2">
              <w:t>In</w:t>
            </w:r>
          </w:p>
        </w:tc>
        <w:tc>
          <w:tcPr>
            <w:tcW w:w="3051" w:type="dxa"/>
          </w:tcPr>
          <w:p w:rsidR="00066951" w:rsidRPr="009129C2" w:rsidRDefault="00066951" w:rsidP="00066951">
            <w:pPr>
              <w:pStyle w:val="TableText0"/>
            </w:pPr>
            <w:r w:rsidRPr="009129C2">
              <w:t>Malignant</w:t>
            </w:r>
          </w:p>
        </w:tc>
      </w:tr>
      <w:tr w:rsidR="00066951" w:rsidRPr="009129C2">
        <w:trPr>
          <w:trHeight w:val="450"/>
        </w:trPr>
        <w:tc>
          <w:tcPr>
            <w:tcW w:w="572" w:type="dxa"/>
          </w:tcPr>
          <w:p w:rsidR="00066951" w:rsidRPr="009129C2" w:rsidRDefault="00066951" w:rsidP="00066951">
            <w:pPr>
              <w:pStyle w:val="TableText0"/>
            </w:pPr>
            <w:r w:rsidRPr="009129C2">
              <w:t>4</w:t>
            </w:r>
          </w:p>
        </w:tc>
        <w:tc>
          <w:tcPr>
            <w:tcW w:w="2660" w:type="dxa"/>
          </w:tcPr>
          <w:p w:rsidR="00066951" w:rsidRPr="009129C2" w:rsidRDefault="00066951" w:rsidP="00066951">
            <w:pPr>
              <w:pStyle w:val="TableText0"/>
            </w:pPr>
            <w:r w:rsidRPr="009129C2">
              <w:t>TissueSpecimen</w:t>
            </w:r>
          </w:p>
        </w:tc>
        <w:tc>
          <w:tcPr>
            <w:tcW w:w="1561" w:type="dxa"/>
          </w:tcPr>
          <w:p w:rsidR="00066951" w:rsidRPr="009129C2" w:rsidRDefault="00066951" w:rsidP="00066951">
            <w:pPr>
              <w:pStyle w:val="TableText0"/>
            </w:pPr>
            <w:r w:rsidRPr="009129C2">
              <w:t>Pathological Status</w:t>
            </w:r>
          </w:p>
        </w:tc>
        <w:tc>
          <w:tcPr>
            <w:tcW w:w="1174" w:type="dxa"/>
          </w:tcPr>
          <w:p w:rsidR="00066951" w:rsidRPr="009129C2" w:rsidRDefault="00066951" w:rsidP="00066951">
            <w:pPr>
              <w:pStyle w:val="TableText0"/>
            </w:pPr>
            <w:r w:rsidRPr="009129C2">
              <w:t>In</w:t>
            </w:r>
          </w:p>
        </w:tc>
        <w:tc>
          <w:tcPr>
            <w:tcW w:w="3051" w:type="dxa"/>
          </w:tcPr>
          <w:p w:rsidR="00066951" w:rsidRPr="009129C2" w:rsidRDefault="00066951" w:rsidP="00066951">
            <w:pPr>
              <w:pStyle w:val="TableText0"/>
            </w:pPr>
            <w:r w:rsidRPr="009129C2">
              <w:t>Malignant</w:t>
            </w:r>
          </w:p>
        </w:tc>
      </w:tr>
      <w:tr w:rsidR="00066951" w:rsidRPr="009129C2">
        <w:trPr>
          <w:trHeight w:val="450"/>
        </w:trPr>
        <w:tc>
          <w:tcPr>
            <w:tcW w:w="572" w:type="dxa"/>
          </w:tcPr>
          <w:p w:rsidR="00066951" w:rsidRPr="009129C2" w:rsidRDefault="00066951" w:rsidP="00066951">
            <w:pPr>
              <w:pStyle w:val="TableText0"/>
            </w:pPr>
            <w:r w:rsidRPr="009129C2">
              <w:t>5</w:t>
            </w:r>
          </w:p>
        </w:tc>
        <w:tc>
          <w:tcPr>
            <w:tcW w:w="2660" w:type="dxa"/>
          </w:tcPr>
          <w:p w:rsidR="00066951" w:rsidRPr="009129C2" w:rsidRDefault="00066951" w:rsidP="00066951">
            <w:pPr>
              <w:pStyle w:val="TableText0"/>
            </w:pPr>
            <w:r w:rsidRPr="009129C2">
              <w:t>SpecimenCharacteristics</w:t>
            </w:r>
          </w:p>
        </w:tc>
        <w:tc>
          <w:tcPr>
            <w:tcW w:w="1561" w:type="dxa"/>
          </w:tcPr>
          <w:p w:rsidR="00066951" w:rsidRPr="009129C2" w:rsidRDefault="00066951" w:rsidP="00066951">
            <w:pPr>
              <w:pStyle w:val="TableText0"/>
            </w:pPr>
            <w:r w:rsidRPr="009129C2">
              <w:t>Tissue Site</w:t>
            </w:r>
          </w:p>
        </w:tc>
        <w:tc>
          <w:tcPr>
            <w:tcW w:w="1174" w:type="dxa"/>
          </w:tcPr>
          <w:p w:rsidR="00066951" w:rsidRPr="009129C2" w:rsidRDefault="00066951" w:rsidP="00066951">
            <w:pPr>
              <w:pStyle w:val="TableText0"/>
            </w:pPr>
            <w:r w:rsidRPr="009129C2">
              <w:t xml:space="preserve">In </w:t>
            </w:r>
          </w:p>
        </w:tc>
        <w:tc>
          <w:tcPr>
            <w:tcW w:w="3051" w:type="dxa"/>
          </w:tcPr>
          <w:p w:rsidR="00066951" w:rsidRPr="009129C2" w:rsidRDefault="00066951" w:rsidP="00066951">
            <w:pPr>
              <w:pStyle w:val="TableText0"/>
            </w:pPr>
            <w:smartTag w:uri="urn:schemas-microsoft-com:office:smarttags" w:element="place">
              <w:smartTag w:uri="urn:schemas-microsoft-com:office:smarttags" w:element="City">
                <w:r w:rsidRPr="009129C2">
                  <w:t>Colon</w:t>
                </w:r>
              </w:smartTag>
            </w:smartTag>
            <w:r w:rsidRPr="009129C2">
              <w:t>, Nos.</w:t>
            </w:r>
          </w:p>
        </w:tc>
      </w:tr>
      <w:tr w:rsidR="00066951" w:rsidRPr="009129C2">
        <w:trPr>
          <w:trHeight w:val="450"/>
        </w:trPr>
        <w:tc>
          <w:tcPr>
            <w:tcW w:w="572" w:type="dxa"/>
          </w:tcPr>
          <w:p w:rsidR="00066951" w:rsidRPr="009129C2" w:rsidRDefault="00066951" w:rsidP="00066951">
            <w:pPr>
              <w:pStyle w:val="TableText0"/>
            </w:pPr>
            <w:r w:rsidRPr="009129C2">
              <w:t>6</w:t>
            </w:r>
          </w:p>
        </w:tc>
        <w:tc>
          <w:tcPr>
            <w:tcW w:w="2660" w:type="dxa"/>
          </w:tcPr>
          <w:p w:rsidR="00066951" w:rsidRPr="009129C2" w:rsidRDefault="00066951" w:rsidP="00066951">
            <w:pPr>
              <w:pStyle w:val="TableText0"/>
            </w:pPr>
            <w:r w:rsidRPr="009129C2">
              <w:t>SpecimenCharacteristics</w:t>
            </w:r>
          </w:p>
        </w:tc>
        <w:tc>
          <w:tcPr>
            <w:tcW w:w="1561" w:type="dxa"/>
          </w:tcPr>
          <w:p w:rsidR="00066951" w:rsidRPr="009129C2" w:rsidRDefault="00066951" w:rsidP="00066951">
            <w:pPr>
              <w:pStyle w:val="TableText0"/>
            </w:pPr>
            <w:r w:rsidRPr="009129C2">
              <w:t>Tissue Site</w:t>
            </w:r>
          </w:p>
        </w:tc>
        <w:tc>
          <w:tcPr>
            <w:tcW w:w="1174" w:type="dxa"/>
          </w:tcPr>
          <w:p w:rsidR="00066951" w:rsidRPr="009129C2" w:rsidRDefault="00066951" w:rsidP="00066951">
            <w:pPr>
              <w:pStyle w:val="TableText0"/>
            </w:pPr>
            <w:r w:rsidRPr="009129C2">
              <w:t xml:space="preserve">In </w:t>
            </w:r>
          </w:p>
        </w:tc>
        <w:tc>
          <w:tcPr>
            <w:tcW w:w="3051" w:type="dxa"/>
          </w:tcPr>
          <w:p w:rsidR="00066951" w:rsidRPr="009129C2" w:rsidRDefault="00066951" w:rsidP="00066951">
            <w:pPr>
              <w:pStyle w:val="TableText0"/>
            </w:pPr>
            <w:r w:rsidRPr="009129C2">
              <w:t>Lymph Node, Nos.</w:t>
            </w:r>
          </w:p>
        </w:tc>
      </w:tr>
    </w:tbl>
    <w:p w:rsidR="00066951" w:rsidRPr="009129C2" w:rsidRDefault="00066951" w:rsidP="00066951">
      <w:pPr>
        <w:ind w:left="180"/>
      </w:pPr>
    </w:p>
    <w:p w:rsidR="00066951" w:rsidRPr="009129C2" w:rsidRDefault="00066951" w:rsidP="00066951">
      <w:pPr>
        <w:pStyle w:val="ListNumber"/>
        <w:numPr>
          <w:ilvl w:val="0"/>
          <w:numId w:val="369"/>
        </w:numPr>
      </w:pPr>
      <w:r w:rsidRPr="009129C2">
        <w:t>After adding the classes in the Diagrammatic View, connect the following classes:</w:t>
      </w:r>
    </w:p>
    <w:p w:rsidR="00066951" w:rsidRPr="009129C2" w:rsidRDefault="00066951" w:rsidP="00066951">
      <w:pPr>
        <w:pStyle w:val="ListBullet2"/>
      </w:pPr>
      <w:r w:rsidRPr="009129C2">
        <w:t>Participant to SpecimenCollectionGroup</w:t>
      </w:r>
    </w:p>
    <w:p w:rsidR="00066951" w:rsidRPr="009129C2" w:rsidRDefault="00066951" w:rsidP="00066951">
      <w:pPr>
        <w:pStyle w:val="ListBullet2"/>
      </w:pPr>
      <w:r w:rsidRPr="009129C2">
        <w:t>Tissue Specimen to SpecimenCharacteristics (1 to 1)</w:t>
      </w:r>
    </w:p>
    <w:p w:rsidR="00066951" w:rsidRPr="009129C2" w:rsidRDefault="00066951" w:rsidP="00066951">
      <w:pPr>
        <w:pStyle w:val="ListBullet2"/>
      </w:pPr>
      <w:r w:rsidRPr="009129C2">
        <w:t>SpecimenCollectionGroup to TissueSpecimen (1 to both)</w:t>
      </w:r>
    </w:p>
    <w:p w:rsidR="00066951" w:rsidRPr="009129C2" w:rsidRDefault="00066951" w:rsidP="00066951">
      <w:pPr>
        <w:pStyle w:val="ListNumber"/>
      </w:pPr>
      <w:r w:rsidRPr="009129C2">
        <w:t xml:space="preserve">Click the </w:t>
      </w:r>
      <w:r w:rsidRPr="009129C2">
        <w:rPr>
          <w:b/>
        </w:rPr>
        <w:t>Search</w:t>
      </w:r>
      <w:r w:rsidRPr="009129C2">
        <w:t xml:space="preserve"> button. The result will display all the participants whose banked colon tissue and the associated lymph nodes are cancerous.</w:t>
      </w:r>
    </w:p>
    <w:p w:rsidR="00066951" w:rsidRPr="009129C2" w:rsidRDefault="00066951" w:rsidP="00066951">
      <w:pPr>
        <w:pStyle w:val="GraphicAnchorStep"/>
      </w:pPr>
      <w:r w:rsidRPr="009129C2">
        <w:t xml:space="preserve">   </w:t>
      </w:r>
      <w:r w:rsidR="007A0E2C">
        <w:rPr>
          <w:noProof/>
        </w:rPr>
        <w:drawing>
          <wp:inline distT="0" distB="0" distL="0" distR="0">
            <wp:extent cx="4933950" cy="2705100"/>
            <wp:effectExtent l="19050" t="19050" r="19050" b="19050"/>
            <wp:docPr id="198" name="Picture 198" descr="Diagrammatic View of Sample 5 Participan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iagrammatic View of Sample 5 Participant Query"/>
                    <pic:cNvPicPr>
                      <a:picLocks noChangeAspect="1" noChangeArrowheads="1"/>
                    </pic:cNvPicPr>
                  </pic:nvPicPr>
                  <pic:blipFill>
                    <a:blip r:embed="rId235"/>
                    <a:srcRect/>
                    <a:stretch>
                      <a:fillRect/>
                    </a:stretch>
                  </pic:blipFill>
                  <pic:spPr bwMode="auto">
                    <a:xfrm>
                      <a:off x="0" y="0"/>
                      <a:ext cx="4933950" cy="27051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196</w:t>
        </w:r>
      </w:fldSimple>
      <w:r w:rsidRPr="009129C2">
        <w:t>: Diagrammatic Representation of Sample 5 Participant Query</w:t>
      </w:r>
    </w:p>
    <w:p w:rsidR="00066951" w:rsidRPr="009129C2" w:rsidRDefault="00066951" w:rsidP="00066951">
      <w:pPr>
        <w:pStyle w:val="Heading3"/>
      </w:pPr>
      <w:bookmarkStart w:id="677" w:name="_Toc288121400"/>
      <w:r w:rsidRPr="009129C2">
        <w:t>Sample 6 Participant Query</w:t>
      </w:r>
      <w:bookmarkEnd w:id="677"/>
    </w:p>
    <w:p w:rsidR="00066951" w:rsidRPr="009129C2" w:rsidRDefault="00066951" w:rsidP="00066951">
      <w:pPr>
        <w:pStyle w:val="BodyText"/>
      </w:pPr>
      <w:r w:rsidRPr="009129C2">
        <w:t xml:space="preserve">Find all male participants who have lung cancer for which frozen tumor and matching normal tissues are available. </w:t>
      </w:r>
    </w:p>
    <w:p w:rsidR="00066951" w:rsidRPr="009129C2" w:rsidRDefault="00066951" w:rsidP="00066951">
      <w:pPr>
        <w:pStyle w:val="ListNumber"/>
        <w:numPr>
          <w:ilvl w:val="0"/>
          <w:numId w:val="203"/>
        </w:numPr>
      </w:pPr>
      <w:r w:rsidRPr="009129C2">
        <w:t xml:space="preserve">For this query, add the classes in the Diagrammatic View with conditions on the attribute as shown in the following table: </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7"/>
        <w:gridCol w:w="2308"/>
        <w:gridCol w:w="1757"/>
        <w:gridCol w:w="1146"/>
        <w:gridCol w:w="2990"/>
      </w:tblGrid>
      <w:tr w:rsidR="00066951" w:rsidRPr="009129C2">
        <w:trPr>
          <w:trHeight w:val="435"/>
        </w:trPr>
        <w:tc>
          <w:tcPr>
            <w:tcW w:w="727" w:type="dxa"/>
            <w:shd w:val="clear" w:color="auto" w:fill="CCCCCC"/>
          </w:tcPr>
          <w:p w:rsidR="00066951" w:rsidRPr="009129C2" w:rsidRDefault="00066951" w:rsidP="00066951">
            <w:pPr>
              <w:pStyle w:val="TableHeader"/>
            </w:pPr>
            <w:r w:rsidRPr="009129C2">
              <w:t>No.</w:t>
            </w:r>
          </w:p>
        </w:tc>
        <w:tc>
          <w:tcPr>
            <w:tcW w:w="0" w:type="auto"/>
            <w:shd w:val="clear" w:color="auto" w:fill="CCCCCC"/>
          </w:tcPr>
          <w:p w:rsidR="00066951" w:rsidRPr="009129C2" w:rsidRDefault="00066951" w:rsidP="00066951">
            <w:pPr>
              <w:pStyle w:val="TableHeader"/>
            </w:pPr>
            <w:r w:rsidRPr="009129C2">
              <w:t>Class</w:t>
            </w:r>
          </w:p>
        </w:tc>
        <w:tc>
          <w:tcPr>
            <w:tcW w:w="0" w:type="auto"/>
            <w:shd w:val="clear" w:color="auto" w:fill="CCCCCC"/>
          </w:tcPr>
          <w:p w:rsidR="00066951" w:rsidRPr="009129C2" w:rsidRDefault="00066951" w:rsidP="00066951">
            <w:pPr>
              <w:pStyle w:val="TableHeader"/>
            </w:pPr>
            <w:r w:rsidRPr="009129C2">
              <w:t>Attribute</w:t>
            </w:r>
          </w:p>
        </w:tc>
        <w:tc>
          <w:tcPr>
            <w:tcW w:w="0" w:type="auto"/>
            <w:shd w:val="clear" w:color="auto" w:fill="CCCCCC"/>
          </w:tcPr>
          <w:p w:rsidR="00066951" w:rsidRPr="009129C2" w:rsidRDefault="00066951" w:rsidP="00066951">
            <w:pPr>
              <w:pStyle w:val="TableHeader"/>
            </w:pPr>
            <w:r w:rsidRPr="009129C2">
              <w:t>Operator</w:t>
            </w:r>
          </w:p>
        </w:tc>
        <w:tc>
          <w:tcPr>
            <w:tcW w:w="2990" w:type="dxa"/>
            <w:shd w:val="clear" w:color="auto" w:fill="CCCCCC"/>
          </w:tcPr>
          <w:p w:rsidR="00066951" w:rsidRPr="009129C2" w:rsidRDefault="00066951" w:rsidP="00066951">
            <w:pPr>
              <w:pStyle w:val="TableHeader"/>
            </w:pPr>
            <w:r w:rsidRPr="009129C2">
              <w:t>Condition</w:t>
            </w:r>
          </w:p>
        </w:tc>
      </w:tr>
      <w:tr w:rsidR="00066951" w:rsidRPr="009129C2">
        <w:trPr>
          <w:trHeight w:val="360"/>
        </w:trPr>
        <w:tc>
          <w:tcPr>
            <w:tcW w:w="727" w:type="dxa"/>
          </w:tcPr>
          <w:p w:rsidR="00066951" w:rsidRPr="009129C2" w:rsidRDefault="00066951" w:rsidP="00066951">
            <w:pPr>
              <w:pStyle w:val="TableText0"/>
            </w:pPr>
            <w:r w:rsidRPr="009129C2">
              <w:t>1</w:t>
            </w:r>
          </w:p>
        </w:tc>
        <w:tc>
          <w:tcPr>
            <w:tcW w:w="0" w:type="auto"/>
          </w:tcPr>
          <w:p w:rsidR="00066951" w:rsidRPr="009129C2" w:rsidRDefault="00066951" w:rsidP="00066951">
            <w:pPr>
              <w:pStyle w:val="TableText0"/>
            </w:pPr>
            <w:r w:rsidRPr="009129C2">
              <w:t xml:space="preserve">Participant </w:t>
            </w:r>
          </w:p>
        </w:tc>
        <w:tc>
          <w:tcPr>
            <w:tcW w:w="0" w:type="auto"/>
          </w:tcPr>
          <w:p w:rsidR="00066951" w:rsidRPr="009129C2" w:rsidRDefault="00066951" w:rsidP="00066951">
            <w:pPr>
              <w:pStyle w:val="TableText0"/>
            </w:pPr>
            <w:r w:rsidRPr="009129C2">
              <w:t>Gender</w:t>
            </w:r>
          </w:p>
        </w:tc>
        <w:tc>
          <w:tcPr>
            <w:tcW w:w="0" w:type="auto"/>
          </w:tcPr>
          <w:p w:rsidR="00066951" w:rsidRPr="009129C2" w:rsidRDefault="00066951" w:rsidP="00066951">
            <w:pPr>
              <w:pStyle w:val="TableText0"/>
            </w:pPr>
            <w:r w:rsidRPr="009129C2">
              <w:t xml:space="preserve">In </w:t>
            </w:r>
          </w:p>
        </w:tc>
        <w:tc>
          <w:tcPr>
            <w:tcW w:w="2990" w:type="dxa"/>
          </w:tcPr>
          <w:p w:rsidR="00066951" w:rsidRPr="009129C2" w:rsidRDefault="00066951" w:rsidP="00066951">
            <w:pPr>
              <w:pStyle w:val="TableText0"/>
            </w:pPr>
            <w:r w:rsidRPr="009129C2">
              <w:t>Male Gender</w:t>
            </w:r>
          </w:p>
        </w:tc>
      </w:tr>
      <w:tr w:rsidR="00066951" w:rsidRPr="009129C2">
        <w:trPr>
          <w:trHeight w:val="450"/>
        </w:trPr>
        <w:tc>
          <w:tcPr>
            <w:tcW w:w="727" w:type="dxa"/>
          </w:tcPr>
          <w:p w:rsidR="00066951" w:rsidRPr="009129C2" w:rsidRDefault="00066951" w:rsidP="00066951">
            <w:pPr>
              <w:pStyle w:val="TableText0"/>
            </w:pPr>
            <w:r w:rsidRPr="009129C2">
              <w:t>2</w:t>
            </w:r>
          </w:p>
        </w:tc>
        <w:tc>
          <w:tcPr>
            <w:tcW w:w="0" w:type="auto"/>
          </w:tcPr>
          <w:p w:rsidR="00066951" w:rsidRPr="009129C2" w:rsidRDefault="00066951" w:rsidP="00066951">
            <w:pPr>
              <w:pStyle w:val="TableText0"/>
            </w:pPr>
            <w:r w:rsidRPr="009129C2">
              <w:t>SpecimenCollectionGroup</w:t>
            </w:r>
          </w:p>
        </w:tc>
        <w:tc>
          <w:tcPr>
            <w:tcW w:w="0" w:type="auto"/>
          </w:tcPr>
          <w:p w:rsidR="00066951" w:rsidRPr="009129C2" w:rsidRDefault="00066951" w:rsidP="00066951">
            <w:pPr>
              <w:pStyle w:val="TableText0"/>
            </w:pPr>
            <w:r w:rsidRPr="009129C2">
              <w:t xml:space="preserve">Id </w:t>
            </w:r>
          </w:p>
        </w:tc>
        <w:tc>
          <w:tcPr>
            <w:tcW w:w="0" w:type="auto"/>
          </w:tcPr>
          <w:p w:rsidR="00066951" w:rsidRPr="009129C2" w:rsidRDefault="00066951" w:rsidP="00066951">
            <w:pPr>
              <w:pStyle w:val="TableText0"/>
            </w:pPr>
          </w:p>
        </w:tc>
        <w:tc>
          <w:tcPr>
            <w:tcW w:w="2990" w:type="dxa"/>
          </w:tcPr>
          <w:p w:rsidR="00066951" w:rsidRPr="009129C2" w:rsidRDefault="00066951" w:rsidP="00066951">
            <w:pPr>
              <w:pStyle w:val="TableText0"/>
            </w:pPr>
            <w:r w:rsidRPr="009129C2">
              <w:t>Is Not Null</w:t>
            </w:r>
          </w:p>
        </w:tc>
      </w:tr>
      <w:tr w:rsidR="00066951" w:rsidRPr="009129C2">
        <w:trPr>
          <w:trHeight w:val="332"/>
        </w:trPr>
        <w:tc>
          <w:tcPr>
            <w:tcW w:w="727" w:type="dxa"/>
            <w:vMerge w:val="restart"/>
          </w:tcPr>
          <w:p w:rsidR="00066951" w:rsidRPr="009129C2" w:rsidRDefault="00066951" w:rsidP="00066951">
            <w:pPr>
              <w:pStyle w:val="TableText0"/>
            </w:pPr>
            <w:r w:rsidRPr="009129C2">
              <w:t>3</w:t>
            </w:r>
          </w:p>
        </w:tc>
        <w:tc>
          <w:tcPr>
            <w:tcW w:w="0" w:type="auto"/>
            <w:vMerge w:val="restart"/>
          </w:tcPr>
          <w:p w:rsidR="00066951" w:rsidRPr="009129C2" w:rsidRDefault="00066951" w:rsidP="00066951">
            <w:pPr>
              <w:pStyle w:val="TableText0"/>
            </w:pPr>
            <w:r w:rsidRPr="009129C2">
              <w:t>TissueSpecimen</w:t>
            </w:r>
          </w:p>
        </w:tc>
        <w:tc>
          <w:tcPr>
            <w:tcW w:w="0" w:type="auto"/>
          </w:tcPr>
          <w:p w:rsidR="00066951" w:rsidRPr="009129C2" w:rsidRDefault="00066951" w:rsidP="00066951">
            <w:pPr>
              <w:pStyle w:val="TableText0"/>
            </w:pPr>
            <w:r w:rsidRPr="009129C2">
              <w:t>Pathological Status</w:t>
            </w:r>
          </w:p>
        </w:tc>
        <w:tc>
          <w:tcPr>
            <w:tcW w:w="0" w:type="auto"/>
          </w:tcPr>
          <w:p w:rsidR="00066951" w:rsidRPr="009129C2" w:rsidRDefault="00066951" w:rsidP="00066951">
            <w:pPr>
              <w:pStyle w:val="TableText0"/>
            </w:pPr>
            <w:r w:rsidRPr="009129C2">
              <w:t>In</w:t>
            </w:r>
          </w:p>
          <w:p w:rsidR="00066951" w:rsidRPr="009129C2" w:rsidRDefault="00066951" w:rsidP="00066951">
            <w:pPr>
              <w:pStyle w:val="TableText0"/>
            </w:pPr>
          </w:p>
        </w:tc>
        <w:tc>
          <w:tcPr>
            <w:tcW w:w="2990" w:type="dxa"/>
          </w:tcPr>
          <w:p w:rsidR="00066951" w:rsidRPr="009129C2" w:rsidRDefault="00066951" w:rsidP="00066951">
            <w:pPr>
              <w:pStyle w:val="TableText0"/>
            </w:pPr>
            <w:r w:rsidRPr="009129C2">
              <w:t>Malignant</w:t>
            </w:r>
          </w:p>
          <w:p w:rsidR="00066951" w:rsidRPr="009129C2" w:rsidRDefault="00066951" w:rsidP="00066951">
            <w:pPr>
              <w:pStyle w:val="TableText0"/>
            </w:pPr>
          </w:p>
        </w:tc>
      </w:tr>
      <w:tr w:rsidR="00066951" w:rsidRPr="009129C2">
        <w:trPr>
          <w:trHeight w:val="485"/>
        </w:trPr>
        <w:tc>
          <w:tcPr>
            <w:tcW w:w="727"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Type</w:t>
            </w:r>
          </w:p>
        </w:tc>
        <w:tc>
          <w:tcPr>
            <w:tcW w:w="0" w:type="auto"/>
          </w:tcPr>
          <w:p w:rsidR="00066951" w:rsidRPr="009129C2" w:rsidRDefault="00066951" w:rsidP="00066951">
            <w:pPr>
              <w:pStyle w:val="TableText0"/>
            </w:pPr>
            <w:r w:rsidRPr="009129C2">
              <w:t>In</w:t>
            </w:r>
          </w:p>
        </w:tc>
        <w:tc>
          <w:tcPr>
            <w:tcW w:w="2990" w:type="dxa"/>
          </w:tcPr>
          <w:p w:rsidR="00066951" w:rsidRPr="009129C2" w:rsidRDefault="00066951" w:rsidP="00066951">
            <w:pPr>
              <w:pStyle w:val="TableText0"/>
            </w:pPr>
            <w:r w:rsidRPr="009129C2">
              <w:t>Frozen Tissue</w:t>
            </w:r>
          </w:p>
        </w:tc>
      </w:tr>
      <w:tr w:rsidR="00066951" w:rsidRPr="009129C2">
        <w:trPr>
          <w:trHeight w:val="350"/>
        </w:trPr>
        <w:tc>
          <w:tcPr>
            <w:tcW w:w="727" w:type="dxa"/>
            <w:vMerge w:val="restart"/>
          </w:tcPr>
          <w:p w:rsidR="00066951" w:rsidRPr="009129C2" w:rsidRDefault="00066951" w:rsidP="00066951">
            <w:pPr>
              <w:pStyle w:val="TableText0"/>
            </w:pPr>
            <w:r w:rsidRPr="009129C2">
              <w:t>4</w:t>
            </w:r>
          </w:p>
        </w:tc>
        <w:tc>
          <w:tcPr>
            <w:tcW w:w="0" w:type="auto"/>
            <w:vMerge w:val="restart"/>
          </w:tcPr>
          <w:p w:rsidR="00066951" w:rsidRPr="009129C2" w:rsidRDefault="00066951" w:rsidP="00066951">
            <w:pPr>
              <w:pStyle w:val="TableText0"/>
            </w:pPr>
            <w:r w:rsidRPr="009129C2">
              <w:t>TissueSpecimen</w:t>
            </w:r>
          </w:p>
        </w:tc>
        <w:tc>
          <w:tcPr>
            <w:tcW w:w="0" w:type="auto"/>
          </w:tcPr>
          <w:p w:rsidR="00066951" w:rsidRPr="009129C2" w:rsidRDefault="00066951" w:rsidP="00066951">
            <w:pPr>
              <w:pStyle w:val="TableText0"/>
            </w:pPr>
            <w:r w:rsidRPr="009129C2">
              <w:t>Pathological Status</w:t>
            </w:r>
          </w:p>
        </w:tc>
        <w:tc>
          <w:tcPr>
            <w:tcW w:w="0" w:type="auto"/>
          </w:tcPr>
          <w:p w:rsidR="00066951" w:rsidRPr="009129C2" w:rsidRDefault="00066951" w:rsidP="00066951">
            <w:pPr>
              <w:pStyle w:val="TableText0"/>
            </w:pPr>
            <w:r w:rsidRPr="009129C2">
              <w:t>In</w:t>
            </w:r>
          </w:p>
          <w:p w:rsidR="00066951" w:rsidRPr="009129C2" w:rsidRDefault="00066951" w:rsidP="00066951">
            <w:pPr>
              <w:pStyle w:val="TableText0"/>
            </w:pPr>
          </w:p>
        </w:tc>
        <w:tc>
          <w:tcPr>
            <w:tcW w:w="2990" w:type="dxa"/>
          </w:tcPr>
          <w:p w:rsidR="00066951" w:rsidRPr="009129C2" w:rsidRDefault="00066951" w:rsidP="00066951">
            <w:pPr>
              <w:pStyle w:val="TableText0"/>
            </w:pPr>
            <w:r w:rsidRPr="009129C2">
              <w:t>Non Malignant</w:t>
            </w:r>
          </w:p>
          <w:p w:rsidR="00066951" w:rsidRPr="009129C2" w:rsidRDefault="00066951" w:rsidP="00066951">
            <w:pPr>
              <w:pStyle w:val="TableText0"/>
            </w:pPr>
          </w:p>
        </w:tc>
      </w:tr>
      <w:tr w:rsidR="00066951" w:rsidRPr="009129C2">
        <w:trPr>
          <w:trHeight w:val="512"/>
        </w:trPr>
        <w:tc>
          <w:tcPr>
            <w:tcW w:w="727"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Type</w:t>
            </w:r>
          </w:p>
        </w:tc>
        <w:tc>
          <w:tcPr>
            <w:tcW w:w="0" w:type="auto"/>
          </w:tcPr>
          <w:p w:rsidR="00066951" w:rsidRPr="009129C2" w:rsidRDefault="00066951" w:rsidP="00066951">
            <w:pPr>
              <w:pStyle w:val="TableText0"/>
            </w:pPr>
            <w:r w:rsidRPr="009129C2">
              <w:t>In</w:t>
            </w:r>
          </w:p>
        </w:tc>
        <w:tc>
          <w:tcPr>
            <w:tcW w:w="2990" w:type="dxa"/>
          </w:tcPr>
          <w:p w:rsidR="00066951" w:rsidRPr="009129C2" w:rsidRDefault="00066951" w:rsidP="00066951">
            <w:pPr>
              <w:pStyle w:val="TableText0"/>
            </w:pPr>
            <w:r w:rsidRPr="009129C2">
              <w:t>Frozen Tissue</w:t>
            </w:r>
          </w:p>
        </w:tc>
      </w:tr>
      <w:tr w:rsidR="00066951" w:rsidRPr="009129C2">
        <w:trPr>
          <w:trHeight w:val="450"/>
        </w:trPr>
        <w:tc>
          <w:tcPr>
            <w:tcW w:w="727" w:type="dxa"/>
          </w:tcPr>
          <w:p w:rsidR="00066951" w:rsidRPr="009129C2" w:rsidRDefault="00066951" w:rsidP="00066951">
            <w:pPr>
              <w:pStyle w:val="TableText0"/>
            </w:pPr>
            <w:r w:rsidRPr="009129C2">
              <w:t>5</w:t>
            </w:r>
          </w:p>
        </w:tc>
        <w:tc>
          <w:tcPr>
            <w:tcW w:w="0" w:type="auto"/>
          </w:tcPr>
          <w:p w:rsidR="00066951" w:rsidRPr="009129C2" w:rsidRDefault="00066951" w:rsidP="00066951">
            <w:pPr>
              <w:pStyle w:val="TableText0"/>
            </w:pPr>
            <w:r w:rsidRPr="009129C2">
              <w:t>SpecimenCharacteristics</w:t>
            </w:r>
          </w:p>
        </w:tc>
        <w:tc>
          <w:tcPr>
            <w:tcW w:w="0" w:type="auto"/>
          </w:tcPr>
          <w:p w:rsidR="00066951" w:rsidRPr="009129C2" w:rsidRDefault="00066951" w:rsidP="00066951">
            <w:pPr>
              <w:pStyle w:val="TableText0"/>
            </w:pPr>
            <w:r w:rsidRPr="009129C2">
              <w:t>Tissue Site</w:t>
            </w:r>
          </w:p>
        </w:tc>
        <w:tc>
          <w:tcPr>
            <w:tcW w:w="0" w:type="auto"/>
          </w:tcPr>
          <w:p w:rsidR="00066951" w:rsidRPr="009129C2" w:rsidRDefault="00066951" w:rsidP="00066951">
            <w:pPr>
              <w:pStyle w:val="TableText0"/>
            </w:pPr>
            <w:r w:rsidRPr="009129C2">
              <w:t xml:space="preserve">In </w:t>
            </w:r>
          </w:p>
        </w:tc>
        <w:tc>
          <w:tcPr>
            <w:tcW w:w="2990" w:type="dxa"/>
          </w:tcPr>
          <w:p w:rsidR="00066951" w:rsidRPr="009129C2" w:rsidRDefault="00066951" w:rsidP="00066951">
            <w:pPr>
              <w:pStyle w:val="TableText0"/>
            </w:pPr>
            <w:r w:rsidRPr="009129C2">
              <w:t>Lung, Nos.</w:t>
            </w:r>
          </w:p>
        </w:tc>
      </w:tr>
      <w:tr w:rsidR="00066951" w:rsidRPr="009129C2">
        <w:trPr>
          <w:trHeight w:val="450"/>
        </w:trPr>
        <w:tc>
          <w:tcPr>
            <w:tcW w:w="727" w:type="dxa"/>
          </w:tcPr>
          <w:p w:rsidR="00066951" w:rsidRPr="009129C2" w:rsidRDefault="00066951" w:rsidP="00066951">
            <w:pPr>
              <w:pStyle w:val="TableText0"/>
            </w:pPr>
            <w:r w:rsidRPr="009129C2">
              <w:t>6</w:t>
            </w:r>
          </w:p>
        </w:tc>
        <w:tc>
          <w:tcPr>
            <w:tcW w:w="0" w:type="auto"/>
          </w:tcPr>
          <w:p w:rsidR="00066951" w:rsidRPr="009129C2" w:rsidRDefault="00066951" w:rsidP="00066951">
            <w:pPr>
              <w:pStyle w:val="TableText0"/>
            </w:pPr>
            <w:r w:rsidRPr="009129C2">
              <w:t>SpecimenCharacteristics</w:t>
            </w:r>
          </w:p>
        </w:tc>
        <w:tc>
          <w:tcPr>
            <w:tcW w:w="0" w:type="auto"/>
          </w:tcPr>
          <w:p w:rsidR="00066951" w:rsidRPr="009129C2" w:rsidRDefault="00066951" w:rsidP="00066951">
            <w:pPr>
              <w:pStyle w:val="TableText0"/>
            </w:pPr>
            <w:r w:rsidRPr="009129C2">
              <w:t>Tissue Site</w:t>
            </w:r>
          </w:p>
        </w:tc>
        <w:tc>
          <w:tcPr>
            <w:tcW w:w="0" w:type="auto"/>
          </w:tcPr>
          <w:p w:rsidR="00066951" w:rsidRPr="009129C2" w:rsidRDefault="00066951" w:rsidP="00066951">
            <w:pPr>
              <w:pStyle w:val="TableText0"/>
            </w:pPr>
            <w:r w:rsidRPr="009129C2">
              <w:t xml:space="preserve">In </w:t>
            </w:r>
          </w:p>
        </w:tc>
        <w:tc>
          <w:tcPr>
            <w:tcW w:w="2990" w:type="dxa"/>
          </w:tcPr>
          <w:p w:rsidR="00066951" w:rsidRPr="009129C2" w:rsidRDefault="00066951" w:rsidP="00066951">
            <w:pPr>
              <w:pStyle w:val="TableText0"/>
            </w:pPr>
            <w:r w:rsidRPr="009129C2">
              <w:t>Lung, Nos.</w:t>
            </w:r>
          </w:p>
        </w:tc>
      </w:tr>
    </w:tbl>
    <w:p w:rsidR="00066951" w:rsidRPr="009129C2" w:rsidRDefault="00066951" w:rsidP="00066951">
      <w:pPr>
        <w:ind w:left="-180" w:firstLine="180"/>
      </w:pPr>
    </w:p>
    <w:p w:rsidR="00066951" w:rsidRPr="009129C2" w:rsidRDefault="00066951" w:rsidP="00066951">
      <w:pPr>
        <w:pStyle w:val="ListNumber"/>
        <w:numPr>
          <w:ilvl w:val="0"/>
          <w:numId w:val="112"/>
        </w:numPr>
      </w:pPr>
      <w:r w:rsidRPr="009129C2">
        <w:t>After adding the classes in the Diagrammatic View, connect the following classes:</w:t>
      </w:r>
    </w:p>
    <w:p w:rsidR="00066951" w:rsidRPr="009129C2" w:rsidRDefault="00066951" w:rsidP="00066951">
      <w:pPr>
        <w:pStyle w:val="ListBullet"/>
      </w:pPr>
      <w:r w:rsidRPr="009129C2">
        <w:t>Participant to SpecimenCollectionGroup.</w:t>
      </w:r>
    </w:p>
    <w:p w:rsidR="00066951" w:rsidRPr="009129C2" w:rsidRDefault="00066951" w:rsidP="00066951">
      <w:pPr>
        <w:pStyle w:val="ListBullet"/>
      </w:pPr>
      <w:r w:rsidRPr="009129C2">
        <w:t>SpecimenCollectionGroup to TissueSpecimen (1 to both).</w:t>
      </w:r>
    </w:p>
    <w:p w:rsidR="00066951" w:rsidRPr="009129C2" w:rsidRDefault="00066951" w:rsidP="00066951">
      <w:pPr>
        <w:pStyle w:val="ListBullet"/>
      </w:pPr>
      <w:r w:rsidRPr="009129C2">
        <w:t>TissueSpecimen with SpecimenCharacteristics (1 to 1).</w:t>
      </w:r>
    </w:p>
    <w:p w:rsidR="00066951" w:rsidRPr="009129C2" w:rsidRDefault="00066951" w:rsidP="00066951">
      <w:pPr>
        <w:pStyle w:val="ListNumber"/>
        <w:numPr>
          <w:ilvl w:val="0"/>
          <w:numId w:val="370"/>
        </w:numPr>
      </w:pPr>
      <w:r w:rsidRPr="009129C2">
        <w:t xml:space="preserve">Click the </w:t>
      </w:r>
      <w:r w:rsidRPr="009129C2">
        <w:rPr>
          <w:b/>
        </w:rPr>
        <w:t>Search</w:t>
      </w:r>
      <w:r w:rsidRPr="009129C2">
        <w:t xml:space="preserve"> button. The result will display all the male participants having lung cancer for which frozen tumor and matching normal tissues are available.</w:t>
      </w:r>
    </w:p>
    <w:p w:rsidR="00066951" w:rsidRPr="009129C2" w:rsidRDefault="00066951" w:rsidP="00066951">
      <w:pPr>
        <w:pStyle w:val="BodyTextIndent"/>
      </w:pPr>
      <w:r w:rsidRPr="009129C2">
        <w:t>The following figure is a diagrammatic representation of the query.</w:t>
      </w:r>
    </w:p>
    <w:p w:rsidR="00066951" w:rsidRPr="009129C2" w:rsidRDefault="00066951" w:rsidP="00066951">
      <w:pPr>
        <w:pStyle w:val="GraphicAnchorStep"/>
      </w:pPr>
      <w:r w:rsidRPr="009129C2">
        <w:t xml:space="preserve"> </w:t>
      </w:r>
      <w:r w:rsidR="007A0E2C">
        <w:rPr>
          <w:noProof/>
        </w:rPr>
        <w:drawing>
          <wp:inline distT="0" distB="0" distL="0" distR="0">
            <wp:extent cx="4486275" cy="2009775"/>
            <wp:effectExtent l="19050" t="19050" r="28575" b="28575"/>
            <wp:docPr id="199" name="Picture 199" descr="Diagrammatic View of Sample 6 Participan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iagrammatic View of Sample 6 Participant Query"/>
                    <pic:cNvPicPr>
                      <a:picLocks noChangeAspect="1" noChangeArrowheads="1"/>
                    </pic:cNvPicPr>
                  </pic:nvPicPr>
                  <pic:blipFill>
                    <a:blip r:embed="rId236"/>
                    <a:srcRect/>
                    <a:stretch>
                      <a:fillRect/>
                    </a:stretch>
                  </pic:blipFill>
                  <pic:spPr bwMode="auto">
                    <a:xfrm>
                      <a:off x="0" y="0"/>
                      <a:ext cx="4486275" cy="20097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197</w:t>
        </w:r>
      </w:fldSimple>
      <w:r w:rsidRPr="009129C2">
        <w:t>: Diagrammatic Representation of Sample 6 Participant Query</w:t>
      </w:r>
    </w:p>
    <w:p w:rsidR="00066951" w:rsidRPr="009129C2" w:rsidRDefault="00066951" w:rsidP="00066951">
      <w:pPr>
        <w:pStyle w:val="Heading2"/>
      </w:pPr>
      <w:bookmarkStart w:id="678" w:name="_Ref275333243"/>
      <w:bookmarkStart w:id="679" w:name="_Ref275333246"/>
      <w:bookmarkStart w:id="680" w:name="_Toc288121401"/>
      <w:r w:rsidRPr="009129C2">
        <w:t>Queries on Specimen Collection Group (SCG)</w:t>
      </w:r>
      <w:bookmarkEnd w:id="678"/>
      <w:bookmarkEnd w:id="679"/>
      <w:bookmarkEnd w:id="680"/>
    </w:p>
    <w:p w:rsidR="00066951" w:rsidRPr="009129C2" w:rsidRDefault="00066951" w:rsidP="00066951">
      <w:pPr>
        <w:pStyle w:val="Heading3"/>
      </w:pPr>
      <w:bookmarkStart w:id="681" w:name="_Toc288121402"/>
      <w:r w:rsidRPr="009129C2">
        <w:t>Sample Specimen Collection Group Query</w:t>
      </w:r>
      <w:bookmarkEnd w:id="681"/>
    </w:p>
    <w:p w:rsidR="00066951" w:rsidRPr="009129C2" w:rsidRDefault="00066951" w:rsidP="00066951">
      <w:pPr>
        <w:pStyle w:val="BodyText"/>
      </w:pPr>
      <w:r w:rsidRPr="009129C2">
        <w:t xml:space="preserve">Find </w:t>
      </w:r>
      <w:r w:rsidRPr="009129C2">
        <w:fldChar w:fldCharType="begin"/>
      </w:r>
      <w:r w:rsidRPr="009129C2">
        <w:instrText xml:space="preserve"> XE "Specimen Collection Groups (SCG):queries" </w:instrText>
      </w:r>
      <w:r w:rsidRPr="009129C2">
        <w:fldChar w:fldCharType="end"/>
      </w:r>
      <w:r w:rsidRPr="009129C2">
        <w:t>all biopsies where the clinical diagnosis is infiltrating duct and lobular carcinoma.</w:t>
      </w:r>
    </w:p>
    <w:p w:rsidR="00066951" w:rsidRPr="009129C2" w:rsidRDefault="00066951" w:rsidP="00066951">
      <w:pPr>
        <w:pStyle w:val="ListNumber"/>
        <w:numPr>
          <w:ilvl w:val="0"/>
          <w:numId w:val="204"/>
        </w:numPr>
      </w:pPr>
      <w:r w:rsidRPr="009129C2">
        <w:t xml:space="preserve">For this query, add the classes in the Diagrammatic View with conditions on the attribute as shown in the following table: </w:t>
      </w: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21"/>
        <w:gridCol w:w="3117"/>
        <w:gridCol w:w="1386"/>
        <w:gridCol w:w="1180"/>
        <w:gridCol w:w="2714"/>
      </w:tblGrid>
      <w:tr w:rsidR="00066951" w:rsidRPr="009129C2">
        <w:trPr>
          <w:trHeight w:val="435"/>
          <w:tblHeader/>
        </w:trPr>
        <w:tc>
          <w:tcPr>
            <w:tcW w:w="621" w:type="dxa"/>
            <w:shd w:val="clear" w:color="auto" w:fill="CCCCCC"/>
          </w:tcPr>
          <w:p w:rsidR="00066951" w:rsidRPr="009129C2" w:rsidRDefault="00066951" w:rsidP="00066951">
            <w:pPr>
              <w:pStyle w:val="TableHeader"/>
            </w:pPr>
            <w:r w:rsidRPr="009129C2">
              <w:t>No.</w:t>
            </w:r>
          </w:p>
        </w:tc>
        <w:tc>
          <w:tcPr>
            <w:tcW w:w="3117" w:type="dxa"/>
            <w:shd w:val="clear" w:color="auto" w:fill="CCCCCC"/>
          </w:tcPr>
          <w:p w:rsidR="00066951" w:rsidRPr="009129C2" w:rsidRDefault="00066951" w:rsidP="00066951">
            <w:pPr>
              <w:pStyle w:val="TableHeader"/>
            </w:pPr>
            <w:r w:rsidRPr="009129C2">
              <w:t>Class</w:t>
            </w:r>
          </w:p>
        </w:tc>
        <w:tc>
          <w:tcPr>
            <w:tcW w:w="1386" w:type="dxa"/>
            <w:shd w:val="clear" w:color="auto" w:fill="CCCCCC"/>
          </w:tcPr>
          <w:p w:rsidR="00066951" w:rsidRPr="009129C2" w:rsidRDefault="00066951" w:rsidP="00066951">
            <w:pPr>
              <w:pStyle w:val="TableHeader"/>
            </w:pPr>
            <w:r w:rsidRPr="009129C2">
              <w:t>Attribute</w:t>
            </w:r>
          </w:p>
        </w:tc>
        <w:tc>
          <w:tcPr>
            <w:tcW w:w="1180" w:type="dxa"/>
            <w:shd w:val="clear" w:color="auto" w:fill="CCCCCC"/>
          </w:tcPr>
          <w:p w:rsidR="00066951" w:rsidRPr="009129C2" w:rsidRDefault="00066951" w:rsidP="00066951">
            <w:pPr>
              <w:pStyle w:val="TableHeader"/>
            </w:pPr>
            <w:r w:rsidRPr="009129C2">
              <w:t>Operator</w:t>
            </w:r>
          </w:p>
        </w:tc>
        <w:tc>
          <w:tcPr>
            <w:tcW w:w="2714" w:type="dxa"/>
            <w:shd w:val="clear" w:color="auto" w:fill="CCCCCC"/>
          </w:tcPr>
          <w:p w:rsidR="00066951" w:rsidRPr="009129C2" w:rsidRDefault="00066951" w:rsidP="00066951">
            <w:pPr>
              <w:pStyle w:val="TableHeader"/>
            </w:pPr>
            <w:r w:rsidRPr="009129C2">
              <w:t>Condition</w:t>
            </w:r>
          </w:p>
        </w:tc>
      </w:tr>
      <w:tr w:rsidR="00066951" w:rsidRPr="009129C2">
        <w:trPr>
          <w:trHeight w:val="360"/>
        </w:trPr>
        <w:tc>
          <w:tcPr>
            <w:tcW w:w="621" w:type="dxa"/>
          </w:tcPr>
          <w:p w:rsidR="00066951" w:rsidRPr="009129C2" w:rsidRDefault="00066951" w:rsidP="00066951">
            <w:pPr>
              <w:pStyle w:val="TableText0"/>
            </w:pPr>
            <w:r w:rsidRPr="009129C2">
              <w:t>1</w:t>
            </w:r>
          </w:p>
        </w:tc>
        <w:tc>
          <w:tcPr>
            <w:tcW w:w="3117" w:type="dxa"/>
          </w:tcPr>
          <w:p w:rsidR="00066951" w:rsidRPr="009129C2" w:rsidRDefault="00066951" w:rsidP="00066951">
            <w:pPr>
              <w:pStyle w:val="TableText0"/>
            </w:pPr>
            <w:r w:rsidRPr="009129C2">
              <w:t>SpecimenCollectionGroup</w:t>
            </w:r>
          </w:p>
        </w:tc>
        <w:tc>
          <w:tcPr>
            <w:tcW w:w="1386" w:type="dxa"/>
          </w:tcPr>
          <w:p w:rsidR="00066951" w:rsidRPr="009129C2" w:rsidRDefault="00066951" w:rsidP="00066951">
            <w:pPr>
              <w:pStyle w:val="TableText0"/>
            </w:pPr>
            <w:r w:rsidRPr="009129C2">
              <w:t>Clinical Diagnosis</w:t>
            </w:r>
          </w:p>
        </w:tc>
        <w:tc>
          <w:tcPr>
            <w:tcW w:w="1180" w:type="dxa"/>
          </w:tcPr>
          <w:p w:rsidR="00066951" w:rsidRPr="009129C2" w:rsidRDefault="00066951" w:rsidP="00066951">
            <w:pPr>
              <w:pStyle w:val="TableText0"/>
            </w:pPr>
            <w:r w:rsidRPr="009129C2">
              <w:t xml:space="preserve">In </w:t>
            </w:r>
          </w:p>
        </w:tc>
        <w:tc>
          <w:tcPr>
            <w:tcW w:w="2714" w:type="dxa"/>
          </w:tcPr>
          <w:p w:rsidR="00066951" w:rsidRPr="009129C2" w:rsidRDefault="00066951" w:rsidP="00066951">
            <w:pPr>
              <w:pStyle w:val="TableText0"/>
            </w:pPr>
            <w:r w:rsidRPr="009129C2">
              <w:t>Infiltrating duct and lobular carcinoma</w:t>
            </w:r>
          </w:p>
        </w:tc>
      </w:tr>
      <w:tr w:rsidR="00066951" w:rsidRPr="009129C2">
        <w:trPr>
          <w:trHeight w:val="450"/>
        </w:trPr>
        <w:tc>
          <w:tcPr>
            <w:tcW w:w="621" w:type="dxa"/>
          </w:tcPr>
          <w:p w:rsidR="00066951" w:rsidRPr="009129C2" w:rsidRDefault="00066951" w:rsidP="00066951">
            <w:pPr>
              <w:pStyle w:val="TableText0"/>
            </w:pPr>
            <w:r w:rsidRPr="009129C2">
              <w:t>2</w:t>
            </w:r>
          </w:p>
        </w:tc>
        <w:tc>
          <w:tcPr>
            <w:tcW w:w="3117" w:type="dxa"/>
          </w:tcPr>
          <w:p w:rsidR="00066951" w:rsidRPr="009129C2" w:rsidRDefault="00066951" w:rsidP="00066951">
            <w:pPr>
              <w:pStyle w:val="TableText0"/>
            </w:pPr>
            <w:r w:rsidRPr="009129C2">
              <w:t>CollectionEventParameters</w:t>
            </w:r>
          </w:p>
        </w:tc>
        <w:tc>
          <w:tcPr>
            <w:tcW w:w="1386" w:type="dxa"/>
          </w:tcPr>
          <w:p w:rsidR="00066951" w:rsidRPr="009129C2" w:rsidRDefault="00066951" w:rsidP="00066951">
            <w:pPr>
              <w:pStyle w:val="TableText0"/>
            </w:pPr>
            <w:r w:rsidRPr="009129C2">
              <w:t>Collection Procedure</w:t>
            </w:r>
          </w:p>
        </w:tc>
        <w:tc>
          <w:tcPr>
            <w:tcW w:w="1180" w:type="dxa"/>
          </w:tcPr>
          <w:p w:rsidR="00066951" w:rsidRPr="009129C2" w:rsidRDefault="00066951" w:rsidP="00066951">
            <w:pPr>
              <w:pStyle w:val="TableText0"/>
            </w:pPr>
            <w:r w:rsidRPr="009129C2">
              <w:t xml:space="preserve">In </w:t>
            </w:r>
          </w:p>
        </w:tc>
        <w:tc>
          <w:tcPr>
            <w:tcW w:w="2714" w:type="dxa"/>
          </w:tcPr>
          <w:p w:rsidR="00066951" w:rsidRPr="009129C2" w:rsidRDefault="00066951" w:rsidP="00066951">
            <w:pPr>
              <w:pStyle w:val="TableText0"/>
            </w:pPr>
            <w:r w:rsidRPr="009129C2">
              <w:t>Needle Core Biopsy</w:t>
            </w:r>
          </w:p>
        </w:tc>
      </w:tr>
    </w:tbl>
    <w:p w:rsidR="00066951" w:rsidRPr="009129C2" w:rsidRDefault="00066951" w:rsidP="00066951">
      <w:pPr>
        <w:tabs>
          <w:tab w:val="left" w:pos="0"/>
        </w:tabs>
      </w:pPr>
    </w:p>
    <w:p w:rsidR="00066951" w:rsidRPr="009129C2" w:rsidRDefault="00066951" w:rsidP="00066951">
      <w:pPr>
        <w:pStyle w:val="ListNumber"/>
        <w:numPr>
          <w:ilvl w:val="0"/>
          <w:numId w:val="372"/>
        </w:numPr>
      </w:pPr>
      <w:r w:rsidRPr="009129C2">
        <w:t xml:space="preserve">After adding the classes in the Diagrammatic View, connect class SpecimenCollectionGroup to class Collection Event Parameter. </w:t>
      </w:r>
    </w:p>
    <w:p w:rsidR="00066951" w:rsidRPr="009129C2" w:rsidRDefault="00066951" w:rsidP="00066951">
      <w:pPr>
        <w:pStyle w:val="ListNumber"/>
      </w:pPr>
      <w:r w:rsidRPr="009129C2">
        <w:t xml:space="preserve">Click the </w:t>
      </w:r>
      <w:r w:rsidRPr="009129C2">
        <w:rPr>
          <w:b/>
        </w:rPr>
        <w:t>Search</w:t>
      </w:r>
      <w:r w:rsidRPr="009129C2">
        <w:t xml:space="preserve"> button. The result displays all the SCGs having clinical diagnosis as infiltrating duct and lobular carcinoma and which have the needle core biopsy collection procedure.</w:t>
      </w:r>
    </w:p>
    <w:p w:rsidR="00066951" w:rsidRPr="009129C2" w:rsidRDefault="00066951" w:rsidP="00066951">
      <w:pPr>
        <w:pStyle w:val="BodyTextIndent"/>
      </w:pPr>
      <w:r w:rsidRPr="009129C2">
        <w:br w:type="page"/>
        <w:t>The following figure is a diagrammatic representation of the query.</w:t>
      </w:r>
    </w:p>
    <w:p w:rsidR="00066951" w:rsidRPr="009129C2" w:rsidRDefault="00066951" w:rsidP="00066951">
      <w:pPr>
        <w:pStyle w:val="GraphicAnchorStep"/>
      </w:pPr>
      <w:r w:rsidRPr="009129C2">
        <w:tab/>
      </w:r>
      <w:r w:rsidR="007A0E2C">
        <w:rPr>
          <w:noProof/>
        </w:rPr>
        <w:drawing>
          <wp:inline distT="0" distB="0" distL="0" distR="0">
            <wp:extent cx="3543300" cy="1038225"/>
            <wp:effectExtent l="19050" t="19050" r="19050" b="28575"/>
            <wp:docPr id="200" name="Picture 200" descr="Diagrammatic Form of Sample 1 SCG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iagrammatic Form of Sample 1 SCG Query"/>
                    <pic:cNvPicPr>
                      <a:picLocks noChangeAspect="1" noChangeArrowheads="1"/>
                    </pic:cNvPicPr>
                  </pic:nvPicPr>
                  <pic:blipFill>
                    <a:blip r:embed="rId237"/>
                    <a:srcRect/>
                    <a:stretch>
                      <a:fillRect/>
                    </a:stretch>
                  </pic:blipFill>
                  <pic:spPr bwMode="auto">
                    <a:xfrm>
                      <a:off x="0" y="0"/>
                      <a:ext cx="3543300" cy="1038225"/>
                    </a:xfrm>
                    <a:prstGeom prst="rect">
                      <a:avLst/>
                    </a:prstGeom>
                    <a:noFill/>
                    <a:ln w="6350" cmpd="sng">
                      <a:solidFill>
                        <a:srgbClr val="000000"/>
                      </a:solidFill>
                      <a:miter lim="800000"/>
                      <a:headEnd/>
                      <a:tailEnd/>
                    </a:ln>
                    <a:effectLst/>
                  </pic:spPr>
                </pic:pic>
              </a:graphicData>
            </a:graphic>
          </wp:inline>
        </w:drawing>
      </w:r>
      <w:r w:rsidRPr="009129C2">
        <w:t xml:space="preserve">     </w:t>
      </w:r>
    </w:p>
    <w:p w:rsidR="00066951" w:rsidRPr="009129C2" w:rsidRDefault="00066951" w:rsidP="00066951">
      <w:pPr>
        <w:pStyle w:val="Caption"/>
        <w:ind w:left="1440" w:firstLine="720"/>
      </w:pPr>
      <w:r w:rsidRPr="009129C2">
        <w:t xml:space="preserve">Figure </w:t>
      </w:r>
      <w:fldSimple w:instr=" SEQ Figure \* ARABIC ">
        <w:r w:rsidR="00327542">
          <w:rPr>
            <w:noProof/>
          </w:rPr>
          <w:t>198</w:t>
        </w:r>
      </w:fldSimple>
      <w:r w:rsidRPr="009129C2">
        <w:t>: Diagrammatic Representation for Sample 1 SCG Query</w:t>
      </w:r>
    </w:p>
    <w:p w:rsidR="00066951" w:rsidRPr="009129C2" w:rsidRDefault="00066951" w:rsidP="00066951">
      <w:pPr>
        <w:pStyle w:val="Heading2"/>
      </w:pPr>
      <w:bookmarkStart w:id="682" w:name="_Ref275333250"/>
      <w:bookmarkStart w:id="683" w:name="_Ref275333254"/>
      <w:bookmarkStart w:id="684" w:name="_Toc288121403"/>
      <w:r w:rsidRPr="009129C2">
        <w:t>Queries on Specimens</w:t>
      </w:r>
      <w:bookmarkEnd w:id="682"/>
      <w:bookmarkEnd w:id="683"/>
      <w:bookmarkEnd w:id="684"/>
    </w:p>
    <w:p w:rsidR="00066951" w:rsidRPr="009129C2" w:rsidRDefault="00066951" w:rsidP="00066951">
      <w:pPr>
        <w:pStyle w:val="BodyText"/>
      </w:pPr>
      <w:r w:rsidRPr="009129C2">
        <w:t>There are six sample specimen queries</w:t>
      </w:r>
      <w:r w:rsidRPr="009129C2">
        <w:fldChar w:fldCharType="begin"/>
      </w:r>
      <w:r w:rsidRPr="009129C2">
        <w:instrText xml:space="preserve"> XE "specimen queries" </w:instrText>
      </w:r>
      <w:r w:rsidRPr="009129C2">
        <w:fldChar w:fldCharType="end"/>
      </w:r>
      <w:r w:rsidRPr="009129C2">
        <w:t xml:space="preserve"> in this section.</w:t>
      </w:r>
    </w:p>
    <w:p w:rsidR="00066951" w:rsidRPr="009129C2" w:rsidRDefault="00066951" w:rsidP="00066951">
      <w:pPr>
        <w:pStyle w:val="Heading3"/>
      </w:pPr>
      <w:bookmarkStart w:id="685" w:name="_Toc288121404"/>
      <w:r w:rsidRPr="009129C2">
        <w:t>Sample 1 Specimen Query</w:t>
      </w:r>
      <w:bookmarkEnd w:id="685"/>
    </w:p>
    <w:p w:rsidR="00066951" w:rsidRPr="009129C2" w:rsidRDefault="00066951" w:rsidP="00066951">
      <w:pPr>
        <w:pStyle w:val="BodyText"/>
      </w:pPr>
      <w:r w:rsidRPr="009129C2">
        <w:t>Find all specimens having cryopreserved cells from tumor tissue whose neoplastic cellularity is greater than 50%.</w:t>
      </w:r>
    </w:p>
    <w:p w:rsidR="00066951" w:rsidRPr="009129C2" w:rsidRDefault="00066951" w:rsidP="00066951">
      <w:pPr>
        <w:pStyle w:val="ListNumber"/>
        <w:numPr>
          <w:ilvl w:val="0"/>
          <w:numId w:val="205"/>
        </w:numPr>
      </w:pPr>
      <w:r w:rsidRPr="009129C2">
        <w:t xml:space="preserve">For this query, add the classes in the Diagrammatic View with conditions on the attribute as shown in the following table: </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73"/>
        <w:gridCol w:w="3061"/>
        <w:gridCol w:w="1674"/>
        <w:gridCol w:w="1260"/>
        <w:gridCol w:w="2160"/>
      </w:tblGrid>
      <w:tr w:rsidR="00066951" w:rsidRPr="009129C2">
        <w:trPr>
          <w:trHeight w:val="414"/>
        </w:trPr>
        <w:tc>
          <w:tcPr>
            <w:tcW w:w="773" w:type="dxa"/>
            <w:shd w:val="clear" w:color="auto" w:fill="CCCCCC"/>
          </w:tcPr>
          <w:p w:rsidR="00066951" w:rsidRPr="009129C2" w:rsidRDefault="00066951" w:rsidP="00066951">
            <w:pPr>
              <w:pStyle w:val="TableHeader"/>
            </w:pPr>
            <w:r w:rsidRPr="009129C2">
              <w:t>No.</w:t>
            </w:r>
          </w:p>
        </w:tc>
        <w:tc>
          <w:tcPr>
            <w:tcW w:w="3061" w:type="dxa"/>
            <w:shd w:val="clear" w:color="auto" w:fill="CCCCCC"/>
          </w:tcPr>
          <w:p w:rsidR="00066951" w:rsidRPr="009129C2" w:rsidRDefault="00066951" w:rsidP="00066951">
            <w:pPr>
              <w:pStyle w:val="TableHeader"/>
            </w:pPr>
            <w:r w:rsidRPr="009129C2">
              <w:t>Class</w:t>
            </w:r>
          </w:p>
        </w:tc>
        <w:tc>
          <w:tcPr>
            <w:tcW w:w="1674" w:type="dxa"/>
            <w:shd w:val="clear" w:color="auto" w:fill="CCCCCC"/>
          </w:tcPr>
          <w:p w:rsidR="00066951" w:rsidRPr="009129C2" w:rsidRDefault="00066951" w:rsidP="00066951">
            <w:pPr>
              <w:pStyle w:val="TableHeader"/>
            </w:pPr>
            <w:r w:rsidRPr="009129C2">
              <w:t>Attribute</w:t>
            </w:r>
          </w:p>
        </w:tc>
        <w:tc>
          <w:tcPr>
            <w:tcW w:w="1260" w:type="dxa"/>
            <w:shd w:val="clear" w:color="auto" w:fill="CCCCCC"/>
          </w:tcPr>
          <w:p w:rsidR="00066951" w:rsidRPr="009129C2" w:rsidRDefault="00066951" w:rsidP="00066951">
            <w:pPr>
              <w:pStyle w:val="TableHeader"/>
            </w:pPr>
            <w:r w:rsidRPr="009129C2">
              <w:t>Operator</w:t>
            </w:r>
          </w:p>
        </w:tc>
        <w:tc>
          <w:tcPr>
            <w:tcW w:w="2160" w:type="dxa"/>
            <w:shd w:val="clear" w:color="auto" w:fill="CCCCCC"/>
          </w:tcPr>
          <w:p w:rsidR="00066951" w:rsidRPr="009129C2" w:rsidRDefault="00066951" w:rsidP="00066951">
            <w:pPr>
              <w:pStyle w:val="TableHeader"/>
            </w:pPr>
            <w:r w:rsidRPr="009129C2">
              <w:t>Condition</w:t>
            </w:r>
          </w:p>
        </w:tc>
      </w:tr>
      <w:tr w:rsidR="00066951" w:rsidRPr="009129C2">
        <w:trPr>
          <w:trHeight w:val="342"/>
        </w:trPr>
        <w:tc>
          <w:tcPr>
            <w:tcW w:w="773" w:type="dxa"/>
          </w:tcPr>
          <w:p w:rsidR="00066951" w:rsidRPr="009129C2" w:rsidRDefault="00066951" w:rsidP="00066951">
            <w:pPr>
              <w:pStyle w:val="TableText0"/>
            </w:pPr>
            <w:r w:rsidRPr="009129C2">
              <w:t>1</w:t>
            </w:r>
          </w:p>
        </w:tc>
        <w:tc>
          <w:tcPr>
            <w:tcW w:w="3061" w:type="dxa"/>
          </w:tcPr>
          <w:p w:rsidR="00066951" w:rsidRPr="009129C2" w:rsidRDefault="00066951" w:rsidP="00066951">
            <w:pPr>
              <w:pStyle w:val="TableText0"/>
            </w:pPr>
            <w:r w:rsidRPr="009129C2">
              <w:t>TissueSpecimen</w:t>
            </w:r>
          </w:p>
        </w:tc>
        <w:tc>
          <w:tcPr>
            <w:tcW w:w="1674" w:type="dxa"/>
          </w:tcPr>
          <w:p w:rsidR="00066951" w:rsidRPr="009129C2" w:rsidRDefault="00066951" w:rsidP="00066951">
            <w:pPr>
              <w:pStyle w:val="TableText0"/>
            </w:pPr>
            <w:r w:rsidRPr="009129C2">
              <w:t>Pathological Status</w:t>
            </w:r>
          </w:p>
        </w:tc>
        <w:tc>
          <w:tcPr>
            <w:tcW w:w="1260" w:type="dxa"/>
          </w:tcPr>
          <w:p w:rsidR="00066951" w:rsidRPr="009129C2" w:rsidRDefault="00066951" w:rsidP="00066951">
            <w:pPr>
              <w:pStyle w:val="TableText0"/>
            </w:pPr>
            <w:r w:rsidRPr="009129C2">
              <w:t>In</w:t>
            </w:r>
          </w:p>
        </w:tc>
        <w:tc>
          <w:tcPr>
            <w:tcW w:w="2160" w:type="dxa"/>
          </w:tcPr>
          <w:p w:rsidR="00066951" w:rsidRPr="009129C2" w:rsidRDefault="00066951" w:rsidP="00066951">
            <w:pPr>
              <w:pStyle w:val="TableText0"/>
            </w:pPr>
            <w:r w:rsidRPr="009129C2">
              <w:t>Malignant</w:t>
            </w:r>
          </w:p>
        </w:tc>
      </w:tr>
      <w:tr w:rsidR="00066951" w:rsidRPr="009129C2">
        <w:trPr>
          <w:trHeight w:val="232"/>
        </w:trPr>
        <w:tc>
          <w:tcPr>
            <w:tcW w:w="773" w:type="dxa"/>
            <w:vMerge w:val="restart"/>
          </w:tcPr>
          <w:p w:rsidR="00066951" w:rsidRPr="009129C2" w:rsidRDefault="00066951" w:rsidP="00066951">
            <w:pPr>
              <w:pStyle w:val="TableText0"/>
            </w:pPr>
            <w:r w:rsidRPr="009129C2">
              <w:t>2</w:t>
            </w:r>
          </w:p>
        </w:tc>
        <w:tc>
          <w:tcPr>
            <w:tcW w:w="3061" w:type="dxa"/>
            <w:vMerge w:val="restart"/>
          </w:tcPr>
          <w:p w:rsidR="00066951" w:rsidRPr="009129C2" w:rsidRDefault="00066951" w:rsidP="00066951">
            <w:pPr>
              <w:pStyle w:val="TableText0"/>
            </w:pPr>
            <w:r w:rsidRPr="009129C2">
              <w:t>CellSpecimen</w:t>
            </w:r>
          </w:p>
        </w:tc>
        <w:tc>
          <w:tcPr>
            <w:tcW w:w="1674" w:type="dxa"/>
          </w:tcPr>
          <w:p w:rsidR="00066951" w:rsidRPr="009129C2" w:rsidRDefault="00066951" w:rsidP="00066951">
            <w:pPr>
              <w:pStyle w:val="TableText0"/>
            </w:pPr>
            <w:r w:rsidRPr="009129C2">
              <w:t>Id</w:t>
            </w:r>
          </w:p>
        </w:tc>
        <w:tc>
          <w:tcPr>
            <w:tcW w:w="1260" w:type="dxa"/>
          </w:tcPr>
          <w:p w:rsidR="00066951" w:rsidRPr="009129C2" w:rsidRDefault="00066951" w:rsidP="00066951">
            <w:pPr>
              <w:pStyle w:val="TableText0"/>
            </w:pPr>
          </w:p>
        </w:tc>
        <w:tc>
          <w:tcPr>
            <w:tcW w:w="2160" w:type="dxa"/>
          </w:tcPr>
          <w:p w:rsidR="00066951" w:rsidRPr="009129C2" w:rsidRDefault="00066951" w:rsidP="00066951">
            <w:pPr>
              <w:pStyle w:val="TableText0"/>
            </w:pPr>
            <w:r w:rsidRPr="009129C2">
              <w:t>Is Not Null</w:t>
            </w:r>
          </w:p>
        </w:tc>
      </w:tr>
      <w:tr w:rsidR="00066951" w:rsidRPr="009129C2">
        <w:trPr>
          <w:trHeight w:val="550"/>
        </w:trPr>
        <w:tc>
          <w:tcPr>
            <w:tcW w:w="773" w:type="dxa"/>
            <w:vMerge/>
          </w:tcPr>
          <w:p w:rsidR="00066951" w:rsidRPr="009129C2" w:rsidRDefault="00066951" w:rsidP="00066951">
            <w:pPr>
              <w:pStyle w:val="TableText0"/>
            </w:pPr>
          </w:p>
        </w:tc>
        <w:tc>
          <w:tcPr>
            <w:tcW w:w="3061" w:type="dxa"/>
            <w:vMerge/>
          </w:tcPr>
          <w:p w:rsidR="00066951" w:rsidRPr="009129C2" w:rsidRDefault="00066951" w:rsidP="00066951">
            <w:pPr>
              <w:pStyle w:val="TableText0"/>
            </w:pPr>
          </w:p>
        </w:tc>
        <w:tc>
          <w:tcPr>
            <w:tcW w:w="1674" w:type="dxa"/>
          </w:tcPr>
          <w:p w:rsidR="00066951" w:rsidRPr="009129C2" w:rsidRDefault="00066951" w:rsidP="00066951">
            <w:pPr>
              <w:pStyle w:val="TableText0"/>
            </w:pPr>
            <w:r w:rsidRPr="009129C2">
              <w:t>Type</w:t>
            </w:r>
          </w:p>
        </w:tc>
        <w:tc>
          <w:tcPr>
            <w:tcW w:w="1260" w:type="dxa"/>
          </w:tcPr>
          <w:p w:rsidR="00066951" w:rsidRPr="009129C2" w:rsidRDefault="00066951" w:rsidP="00066951">
            <w:pPr>
              <w:pStyle w:val="TableText0"/>
            </w:pPr>
            <w:r w:rsidRPr="009129C2">
              <w:t>In</w:t>
            </w:r>
          </w:p>
        </w:tc>
        <w:tc>
          <w:tcPr>
            <w:tcW w:w="2160" w:type="dxa"/>
          </w:tcPr>
          <w:p w:rsidR="00066951" w:rsidRPr="009129C2" w:rsidRDefault="00066951" w:rsidP="00066951">
            <w:pPr>
              <w:pStyle w:val="TableText0"/>
            </w:pPr>
            <w:r w:rsidRPr="009129C2">
              <w:t>Cryopreserved Cells</w:t>
            </w:r>
          </w:p>
        </w:tc>
      </w:tr>
      <w:tr w:rsidR="00066951" w:rsidRPr="009129C2">
        <w:trPr>
          <w:trHeight w:val="428"/>
        </w:trPr>
        <w:tc>
          <w:tcPr>
            <w:tcW w:w="773" w:type="dxa"/>
          </w:tcPr>
          <w:p w:rsidR="00066951" w:rsidRPr="009129C2" w:rsidRDefault="00066951" w:rsidP="00066951">
            <w:pPr>
              <w:pStyle w:val="TableText0"/>
            </w:pPr>
            <w:r w:rsidRPr="009129C2">
              <w:t>3</w:t>
            </w:r>
          </w:p>
        </w:tc>
        <w:tc>
          <w:tcPr>
            <w:tcW w:w="3061" w:type="dxa"/>
          </w:tcPr>
          <w:p w:rsidR="00066951" w:rsidRPr="009129C2" w:rsidRDefault="00066951" w:rsidP="00066951">
            <w:pPr>
              <w:pStyle w:val="TableText0"/>
            </w:pPr>
            <w:r w:rsidRPr="009129C2">
              <w:t>CellSpecimenReviewParameters</w:t>
            </w:r>
          </w:p>
        </w:tc>
        <w:tc>
          <w:tcPr>
            <w:tcW w:w="1674" w:type="dxa"/>
          </w:tcPr>
          <w:p w:rsidR="00066951" w:rsidRPr="009129C2" w:rsidRDefault="00066951" w:rsidP="00066951">
            <w:pPr>
              <w:pStyle w:val="TableText0"/>
            </w:pPr>
            <w:r w:rsidRPr="009129C2">
              <w:t>Neoplastic Cellularity Percentage</w:t>
            </w:r>
          </w:p>
        </w:tc>
        <w:tc>
          <w:tcPr>
            <w:tcW w:w="1260" w:type="dxa"/>
          </w:tcPr>
          <w:p w:rsidR="00066951" w:rsidRPr="009129C2" w:rsidRDefault="00066951" w:rsidP="00066951">
            <w:pPr>
              <w:pStyle w:val="TableText0"/>
            </w:pPr>
            <w:r w:rsidRPr="009129C2">
              <w:t>Greater Than</w:t>
            </w:r>
          </w:p>
        </w:tc>
        <w:tc>
          <w:tcPr>
            <w:tcW w:w="2160" w:type="dxa"/>
          </w:tcPr>
          <w:p w:rsidR="00066951" w:rsidRPr="009129C2" w:rsidRDefault="00066951" w:rsidP="00066951">
            <w:pPr>
              <w:pStyle w:val="TableText0"/>
            </w:pPr>
            <w:r w:rsidRPr="009129C2">
              <w:t>50</w:t>
            </w:r>
          </w:p>
        </w:tc>
      </w:tr>
    </w:tbl>
    <w:p w:rsidR="00066951" w:rsidRPr="009129C2" w:rsidRDefault="00066951" w:rsidP="00066951">
      <w:pPr>
        <w:ind w:left="180"/>
      </w:pPr>
    </w:p>
    <w:p w:rsidR="00066951" w:rsidRPr="009129C2" w:rsidRDefault="00066951" w:rsidP="00066951">
      <w:pPr>
        <w:pStyle w:val="ListNumber"/>
        <w:numPr>
          <w:ilvl w:val="0"/>
          <w:numId w:val="373"/>
        </w:numPr>
      </w:pPr>
      <w:r w:rsidRPr="009129C2">
        <w:t>After adding the classes in the Diagrammatic View, connect the following classes:</w:t>
      </w:r>
    </w:p>
    <w:p w:rsidR="00066951" w:rsidRPr="009129C2" w:rsidRDefault="00066951" w:rsidP="00066951">
      <w:pPr>
        <w:pStyle w:val="ListBullet2"/>
      </w:pPr>
      <w:r w:rsidRPr="009129C2">
        <w:t>TissueSpecimen to CellSpecimen.</w:t>
      </w:r>
    </w:p>
    <w:p w:rsidR="00066951" w:rsidRPr="009129C2" w:rsidRDefault="00066951" w:rsidP="00066951">
      <w:pPr>
        <w:pStyle w:val="ListBullet2"/>
      </w:pPr>
      <w:r w:rsidRPr="009129C2">
        <w:t>CellSpecimen to CellSpecimenReviewParameters.</w:t>
      </w:r>
    </w:p>
    <w:p w:rsidR="00066951" w:rsidRPr="009129C2" w:rsidRDefault="00066951" w:rsidP="00066951">
      <w:pPr>
        <w:pStyle w:val="ListNumber"/>
      </w:pPr>
      <w:r w:rsidRPr="009129C2">
        <w:t xml:space="preserve">Click the </w:t>
      </w:r>
      <w:r w:rsidRPr="009129C2">
        <w:rPr>
          <w:b/>
        </w:rPr>
        <w:t>Search</w:t>
      </w:r>
      <w:r w:rsidRPr="009129C2">
        <w:t xml:space="preserve"> button. The result will display all the specimens having cryopreserved cells from tumor tissue whose neoplastic cellularity is greater than 50%.</w:t>
      </w:r>
    </w:p>
    <w:p w:rsidR="00066951" w:rsidRPr="009129C2" w:rsidRDefault="00066951" w:rsidP="00066951">
      <w:pPr>
        <w:pStyle w:val="BodyTextIndent"/>
      </w:pPr>
      <w:r w:rsidRPr="009129C2">
        <w:br w:type="page"/>
        <w:t>The following figure shows how the diagram will look.</w:t>
      </w:r>
    </w:p>
    <w:p w:rsidR="00066951" w:rsidRPr="009129C2" w:rsidRDefault="007A0E2C" w:rsidP="00066951">
      <w:pPr>
        <w:pStyle w:val="GraphicAnchorStep"/>
      </w:pPr>
      <w:r>
        <w:rPr>
          <w:noProof/>
        </w:rPr>
        <w:drawing>
          <wp:inline distT="0" distB="0" distL="0" distR="0">
            <wp:extent cx="4581525" cy="1400175"/>
            <wp:effectExtent l="19050" t="19050" r="28575" b="28575"/>
            <wp:docPr id="201" name="Picture 201" descr="Diagrammatic View of Samle 1 Specime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iagrammatic View of Samle 1 Specimen Query"/>
                    <pic:cNvPicPr>
                      <a:picLocks noChangeAspect="1" noChangeArrowheads="1"/>
                    </pic:cNvPicPr>
                  </pic:nvPicPr>
                  <pic:blipFill>
                    <a:blip r:embed="rId238"/>
                    <a:srcRect/>
                    <a:stretch>
                      <a:fillRect/>
                    </a:stretch>
                  </pic:blipFill>
                  <pic:spPr bwMode="auto">
                    <a:xfrm>
                      <a:off x="0" y="0"/>
                      <a:ext cx="4581525" cy="14001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199</w:t>
        </w:r>
      </w:fldSimple>
      <w:r w:rsidRPr="009129C2">
        <w:t>: Diagrammatic Representation for Sample 1 Specimen Query</w:t>
      </w:r>
    </w:p>
    <w:p w:rsidR="00066951" w:rsidRPr="009129C2" w:rsidRDefault="00066951" w:rsidP="00066951">
      <w:pPr>
        <w:pStyle w:val="Heading3"/>
      </w:pPr>
      <w:bookmarkStart w:id="686" w:name="_Toc288121405"/>
      <w:r w:rsidRPr="009129C2">
        <w:t>Sample 2 Specimen Query</w:t>
      </w:r>
      <w:bookmarkEnd w:id="686"/>
    </w:p>
    <w:p w:rsidR="00066951" w:rsidRPr="009129C2" w:rsidRDefault="00066951" w:rsidP="00066951">
      <w:pPr>
        <w:pStyle w:val="BodyText"/>
      </w:pPr>
      <w:r w:rsidRPr="009129C2">
        <w:t>Find all the collected specimens under the Phase III protocol.</w:t>
      </w:r>
    </w:p>
    <w:p w:rsidR="00066951" w:rsidRPr="009129C2" w:rsidRDefault="00066951" w:rsidP="00066951">
      <w:pPr>
        <w:pStyle w:val="ListNumber"/>
        <w:numPr>
          <w:ilvl w:val="0"/>
          <w:numId w:val="206"/>
        </w:numPr>
      </w:pPr>
      <w:r w:rsidRPr="009129C2">
        <w:t xml:space="preserve">For this query, add the classes in the Diagrammatic View with conditions on the attribute as shown in the following table: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1"/>
        <w:gridCol w:w="3290"/>
        <w:gridCol w:w="1349"/>
        <w:gridCol w:w="1146"/>
        <w:gridCol w:w="2392"/>
      </w:tblGrid>
      <w:tr w:rsidR="00066951" w:rsidRPr="009129C2">
        <w:trPr>
          <w:trHeight w:val="429"/>
        </w:trPr>
        <w:tc>
          <w:tcPr>
            <w:tcW w:w="571" w:type="dxa"/>
            <w:shd w:val="clear" w:color="auto" w:fill="CCCCCC"/>
          </w:tcPr>
          <w:p w:rsidR="00066951" w:rsidRPr="009129C2" w:rsidRDefault="00066951" w:rsidP="00066951">
            <w:pPr>
              <w:pStyle w:val="TableHeader"/>
            </w:pPr>
            <w:r w:rsidRPr="009129C2">
              <w:t>No.</w:t>
            </w:r>
          </w:p>
        </w:tc>
        <w:tc>
          <w:tcPr>
            <w:tcW w:w="3290" w:type="dxa"/>
            <w:shd w:val="clear" w:color="auto" w:fill="CCCCCC"/>
          </w:tcPr>
          <w:p w:rsidR="00066951" w:rsidRPr="009129C2" w:rsidRDefault="00066951" w:rsidP="00066951">
            <w:pPr>
              <w:pStyle w:val="TableHeader"/>
            </w:pPr>
            <w:r w:rsidRPr="009129C2">
              <w:t>Class</w:t>
            </w:r>
          </w:p>
        </w:tc>
        <w:tc>
          <w:tcPr>
            <w:tcW w:w="1349" w:type="dxa"/>
            <w:shd w:val="clear" w:color="auto" w:fill="CCCCCC"/>
          </w:tcPr>
          <w:p w:rsidR="00066951" w:rsidRPr="009129C2" w:rsidRDefault="00066951" w:rsidP="00066951">
            <w:pPr>
              <w:pStyle w:val="TableHeader"/>
            </w:pPr>
            <w:r w:rsidRPr="009129C2">
              <w:t>Attribute</w:t>
            </w:r>
          </w:p>
        </w:tc>
        <w:tc>
          <w:tcPr>
            <w:tcW w:w="1146" w:type="dxa"/>
            <w:shd w:val="clear" w:color="auto" w:fill="CCCCCC"/>
          </w:tcPr>
          <w:p w:rsidR="00066951" w:rsidRPr="009129C2" w:rsidRDefault="00066951" w:rsidP="00066951">
            <w:pPr>
              <w:pStyle w:val="TableHeader"/>
            </w:pPr>
            <w:r w:rsidRPr="009129C2">
              <w:t>Operator</w:t>
            </w:r>
          </w:p>
        </w:tc>
        <w:tc>
          <w:tcPr>
            <w:tcW w:w="2392" w:type="dxa"/>
            <w:shd w:val="clear" w:color="auto" w:fill="CCCCCC"/>
          </w:tcPr>
          <w:p w:rsidR="00066951" w:rsidRPr="009129C2" w:rsidRDefault="00066951" w:rsidP="00066951">
            <w:pPr>
              <w:pStyle w:val="TableHeader"/>
            </w:pPr>
            <w:r w:rsidRPr="009129C2">
              <w:t>Condition</w:t>
            </w:r>
          </w:p>
        </w:tc>
      </w:tr>
      <w:tr w:rsidR="00066951" w:rsidRPr="009129C2">
        <w:trPr>
          <w:trHeight w:val="440"/>
        </w:trPr>
        <w:tc>
          <w:tcPr>
            <w:tcW w:w="571" w:type="dxa"/>
          </w:tcPr>
          <w:p w:rsidR="00066951" w:rsidRPr="009129C2" w:rsidRDefault="00066951" w:rsidP="00066951">
            <w:pPr>
              <w:pStyle w:val="TableText0"/>
            </w:pPr>
            <w:r w:rsidRPr="009129C2">
              <w:t>1</w:t>
            </w:r>
          </w:p>
        </w:tc>
        <w:tc>
          <w:tcPr>
            <w:tcW w:w="3290" w:type="dxa"/>
          </w:tcPr>
          <w:p w:rsidR="00066951" w:rsidRPr="009129C2" w:rsidRDefault="00066951" w:rsidP="00066951">
            <w:pPr>
              <w:pStyle w:val="TableText0"/>
            </w:pPr>
            <w:r w:rsidRPr="009129C2">
              <w:t>CollectionProtocol</w:t>
            </w:r>
          </w:p>
        </w:tc>
        <w:tc>
          <w:tcPr>
            <w:tcW w:w="1349" w:type="dxa"/>
          </w:tcPr>
          <w:p w:rsidR="00066951" w:rsidRPr="009129C2" w:rsidRDefault="00066951" w:rsidP="00066951">
            <w:pPr>
              <w:pStyle w:val="TableText0"/>
            </w:pPr>
            <w:r w:rsidRPr="009129C2">
              <w:t>Title</w:t>
            </w:r>
          </w:p>
        </w:tc>
        <w:tc>
          <w:tcPr>
            <w:tcW w:w="1146" w:type="dxa"/>
          </w:tcPr>
          <w:p w:rsidR="00066951" w:rsidRPr="009129C2" w:rsidRDefault="00066951" w:rsidP="00066951">
            <w:pPr>
              <w:pStyle w:val="TableText0"/>
            </w:pPr>
            <w:r w:rsidRPr="009129C2">
              <w:t>Contains</w:t>
            </w:r>
          </w:p>
        </w:tc>
        <w:tc>
          <w:tcPr>
            <w:tcW w:w="2392" w:type="dxa"/>
          </w:tcPr>
          <w:p w:rsidR="00066951" w:rsidRPr="009129C2" w:rsidRDefault="00066951" w:rsidP="00066951">
            <w:pPr>
              <w:pStyle w:val="TableText0"/>
            </w:pPr>
            <w:r w:rsidRPr="009129C2">
              <w:t>Phase III</w:t>
            </w:r>
          </w:p>
        </w:tc>
      </w:tr>
      <w:tr w:rsidR="00066951" w:rsidRPr="009129C2">
        <w:trPr>
          <w:trHeight w:val="440"/>
        </w:trPr>
        <w:tc>
          <w:tcPr>
            <w:tcW w:w="571" w:type="dxa"/>
          </w:tcPr>
          <w:p w:rsidR="00066951" w:rsidRPr="009129C2" w:rsidRDefault="00066951" w:rsidP="00066951">
            <w:pPr>
              <w:pStyle w:val="TableText0"/>
            </w:pPr>
            <w:r w:rsidRPr="009129C2">
              <w:t>2</w:t>
            </w:r>
          </w:p>
        </w:tc>
        <w:tc>
          <w:tcPr>
            <w:tcW w:w="3290" w:type="dxa"/>
          </w:tcPr>
          <w:p w:rsidR="00066951" w:rsidRPr="009129C2" w:rsidRDefault="00066951" w:rsidP="00066951">
            <w:pPr>
              <w:pStyle w:val="TableText0"/>
            </w:pPr>
            <w:r w:rsidRPr="009129C2">
              <w:t>SpecimenCollectionGroup</w:t>
            </w:r>
          </w:p>
        </w:tc>
        <w:tc>
          <w:tcPr>
            <w:tcW w:w="1349" w:type="dxa"/>
          </w:tcPr>
          <w:p w:rsidR="00066951" w:rsidRPr="009129C2" w:rsidRDefault="00066951" w:rsidP="00066951">
            <w:pPr>
              <w:pStyle w:val="TableText0"/>
            </w:pPr>
            <w:r w:rsidRPr="009129C2">
              <w:t>Id</w:t>
            </w:r>
          </w:p>
        </w:tc>
        <w:tc>
          <w:tcPr>
            <w:tcW w:w="1146" w:type="dxa"/>
          </w:tcPr>
          <w:p w:rsidR="00066951" w:rsidRPr="009129C2" w:rsidRDefault="00066951" w:rsidP="00066951">
            <w:pPr>
              <w:pStyle w:val="TableText0"/>
            </w:pPr>
          </w:p>
        </w:tc>
        <w:tc>
          <w:tcPr>
            <w:tcW w:w="2392" w:type="dxa"/>
          </w:tcPr>
          <w:p w:rsidR="00066951" w:rsidRPr="009129C2" w:rsidRDefault="00066951" w:rsidP="00066951">
            <w:pPr>
              <w:pStyle w:val="TableText0"/>
            </w:pPr>
            <w:r w:rsidRPr="009129C2">
              <w:t>Is Not Null</w:t>
            </w:r>
          </w:p>
          <w:p w:rsidR="00066951" w:rsidRPr="009129C2" w:rsidRDefault="00066951" w:rsidP="00066951">
            <w:pPr>
              <w:pStyle w:val="TableText0"/>
            </w:pPr>
          </w:p>
        </w:tc>
      </w:tr>
      <w:tr w:rsidR="00066951" w:rsidRPr="009129C2">
        <w:trPr>
          <w:trHeight w:val="444"/>
        </w:trPr>
        <w:tc>
          <w:tcPr>
            <w:tcW w:w="571" w:type="dxa"/>
          </w:tcPr>
          <w:p w:rsidR="00066951" w:rsidRPr="009129C2" w:rsidRDefault="00066951" w:rsidP="00066951">
            <w:pPr>
              <w:pStyle w:val="TableText0"/>
            </w:pPr>
            <w:r w:rsidRPr="009129C2">
              <w:t>3</w:t>
            </w:r>
          </w:p>
        </w:tc>
        <w:tc>
          <w:tcPr>
            <w:tcW w:w="3290" w:type="dxa"/>
          </w:tcPr>
          <w:p w:rsidR="00066951" w:rsidRPr="009129C2" w:rsidRDefault="00066951" w:rsidP="00066951">
            <w:pPr>
              <w:pStyle w:val="TableText0"/>
            </w:pPr>
            <w:r w:rsidRPr="009129C2">
              <w:t>Specimen</w:t>
            </w:r>
          </w:p>
        </w:tc>
        <w:tc>
          <w:tcPr>
            <w:tcW w:w="1349" w:type="dxa"/>
          </w:tcPr>
          <w:p w:rsidR="00066951" w:rsidRPr="009129C2" w:rsidRDefault="00066951" w:rsidP="00066951">
            <w:pPr>
              <w:pStyle w:val="TableText0"/>
            </w:pPr>
            <w:r w:rsidRPr="009129C2">
              <w:t xml:space="preserve">Collection Status </w:t>
            </w:r>
          </w:p>
        </w:tc>
        <w:tc>
          <w:tcPr>
            <w:tcW w:w="1146" w:type="dxa"/>
          </w:tcPr>
          <w:p w:rsidR="00066951" w:rsidRPr="009129C2" w:rsidRDefault="00066951" w:rsidP="00066951">
            <w:pPr>
              <w:pStyle w:val="TableText0"/>
            </w:pPr>
            <w:r w:rsidRPr="009129C2">
              <w:t>Equals</w:t>
            </w:r>
          </w:p>
        </w:tc>
        <w:tc>
          <w:tcPr>
            <w:tcW w:w="2392" w:type="dxa"/>
          </w:tcPr>
          <w:p w:rsidR="00066951" w:rsidRPr="009129C2" w:rsidRDefault="00066951" w:rsidP="00066951">
            <w:pPr>
              <w:pStyle w:val="TableText0"/>
            </w:pPr>
            <w:r w:rsidRPr="009129C2">
              <w:t>Collected</w:t>
            </w:r>
          </w:p>
        </w:tc>
      </w:tr>
    </w:tbl>
    <w:p w:rsidR="00066951" w:rsidRPr="009129C2" w:rsidRDefault="00066951" w:rsidP="00066951">
      <w:pPr>
        <w:tabs>
          <w:tab w:val="left" w:pos="0"/>
        </w:tabs>
      </w:pPr>
    </w:p>
    <w:p w:rsidR="00066951" w:rsidRPr="009129C2" w:rsidRDefault="00066951" w:rsidP="00066951">
      <w:pPr>
        <w:pStyle w:val="ListNumber"/>
        <w:numPr>
          <w:ilvl w:val="0"/>
          <w:numId w:val="374"/>
        </w:numPr>
      </w:pPr>
      <w:r w:rsidRPr="009129C2">
        <w:t>After adding the classes in the Diagrammatic View, connect the following classes:</w:t>
      </w:r>
    </w:p>
    <w:p w:rsidR="00066951" w:rsidRPr="009129C2" w:rsidRDefault="00066951" w:rsidP="00066951">
      <w:pPr>
        <w:pStyle w:val="ListBullet2"/>
      </w:pPr>
      <w:r w:rsidRPr="009129C2">
        <w:t>CollectionProtocol to SpecimenCollectionGroup.</w:t>
      </w:r>
    </w:p>
    <w:p w:rsidR="00066951" w:rsidRPr="009129C2" w:rsidRDefault="00066951" w:rsidP="00066951">
      <w:pPr>
        <w:pStyle w:val="ListBullet2"/>
      </w:pPr>
      <w:r w:rsidRPr="009129C2">
        <w:t>SpecimenCollectionGroup to Specimen.</w:t>
      </w:r>
    </w:p>
    <w:p w:rsidR="00066951" w:rsidRPr="009129C2" w:rsidRDefault="00066951" w:rsidP="00066951">
      <w:pPr>
        <w:pStyle w:val="ListNumber"/>
      </w:pPr>
      <w:r w:rsidRPr="009129C2">
        <w:t xml:space="preserve">Click the </w:t>
      </w:r>
      <w:r w:rsidRPr="009129C2">
        <w:rPr>
          <w:b/>
        </w:rPr>
        <w:t>Search</w:t>
      </w:r>
      <w:r w:rsidRPr="009129C2">
        <w:t xml:space="preserve"> button. The result displays all the specimens collected under the Phase III protocol.</w:t>
      </w:r>
    </w:p>
    <w:p w:rsidR="00066951" w:rsidRPr="009129C2" w:rsidRDefault="00066951" w:rsidP="00066951">
      <w:pPr>
        <w:pStyle w:val="BodyTextIndent"/>
      </w:pPr>
      <w:r w:rsidRPr="009129C2">
        <w:t>The following figure shows how the diagram will look.</w:t>
      </w:r>
    </w:p>
    <w:p w:rsidR="00066951" w:rsidRPr="009129C2" w:rsidRDefault="007A0E2C" w:rsidP="00066951">
      <w:pPr>
        <w:pStyle w:val="GraphicAnchorStep"/>
      </w:pPr>
      <w:r>
        <w:rPr>
          <w:noProof/>
        </w:rPr>
        <w:drawing>
          <wp:inline distT="0" distB="0" distL="0" distR="0">
            <wp:extent cx="3724275" cy="1266825"/>
            <wp:effectExtent l="19050" t="19050" r="28575" b="28575"/>
            <wp:docPr id="202" name="Picture 202" descr="Diagrammatic View of Samle 2 Specime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Diagrammatic View of Samle 2 Specimen Query"/>
                    <pic:cNvPicPr>
                      <a:picLocks noChangeAspect="1" noChangeArrowheads="1"/>
                    </pic:cNvPicPr>
                  </pic:nvPicPr>
                  <pic:blipFill>
                    <a:blip r:embed="rId239"/>
                    <a:srcRect/>
                    <a:stretch>
                      <a:fillRect/>
                    </a:stretch>
                  </pic:blipFill>
                  <pic:spPr bwMode="auto">
                    <a:xfrm>
                      <a:off x="0" y="0"/>
                      <a:ext cx="3724275" cy="12668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left="1440"/>
      </w:pPr>
      <w:r w:rsidRPr="009129C2">
        <w:t xml:space="preserve">Figure </w:t>
      </w:r>
      <w:fldSimple w:instr=" SEQ Figure \* ARABIC ">
        <w:r w:rsidR="00327542">
          <w:rPr>
            <w:noProof/>
          </w:rPr>
          <w:t>200</w:t>
        </w:r>
      </w:fldSimple>
      <w:r w:rsidRPr="009129C2">
        <w:t>: Diagrammatic Representation for Sample 2 Specimen Query</w:t>
      </w:r>
    </w:p>
    <w:p w:rsidR="00066951" w:rsidRPr="009129C2" w:rsidRDefault="00066951" w:rsidP="00066951">
      <w:pPr>
        <w:pStyle w:val="BodyText"/>
      </w:pPr>
    </w:p>
    <w:p w:rsidR="00066951" w:rsidRPr="009129C2" w:rsidRDefault="00066951" w:rsidP="00066951">
      <w:pPr>
        <w:pStyle w:val="BodyText"/>
      </w:pPr>
      <w:r w:rsidRPr="009129C2">
        <w:br w:type="page"/>
      </w:r>
    </w:p>
    <w:p w:rsidR="00066951" w:rsidRPr="009129C2" w:rsidRDefault="00066951" w:rsidP="00066951">
      <w:pPr>
        <w:pStyle w:val="Heading3"/>
      </w:pPr>
      <w:bookmarkStart w:id="687" w:name="_Toc288121406"/>
      <w:r w:rsidRPr="009129C2">
        <w:t>Sample 3 Specimen Query</w:t>
      </w:r>
      <w:bookmarkEnd w:id="687"/>
    </w:p>
    <w:p w:rsidR="00066951" w:rsidRPr="009129C2" w:rsidRDefault="00066951" w:rsidP="00066951">
      <w:pPr>
        <w:pStyle w:val="BodyText"/>
      </w:pPr>
      <w:r w:rsidRPr="009129C2">
        <w:t>Find all good quality DNA specimens derived from malignant breast tissue.</w:t>
      </w:r>
    </w:p>
    <w:p w:rsidR="00066951" w:rsidRPr="009129C2" w:rsidRDefault="00066951" w:rsidP="00066951">
      <w:pPr>
        <w:pStyle w:val="ListNumber"/>
        <w:numPr>
          <w:ilvl w:val="0"/>
          <w:numId w:val="207"/>
        </w:numPr>
      </w:pPr>
      <w:r w:rsidRPr="009129C2">
        <w:t xml:space="preserve">For this query, add the classes in the Diagrammatic View with conditions on the attribute as shown in the following table: </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1"/>
        <w:gridCol w:w="3378"/>
        <w:gridCol w:w="1268"/>
        <w:gridCol w:w="1146"/>
        <w:gridCol w:w="2565"/>
      </w:tblGrid>
      <w:tr w:rsidR="00066951" w:rsidRPr="009129C2">
        <w:trPr>
          <w:trHeight w:val="429"/>
        </w:trPr>
        <w:tc>
          <w:tcPr>
            <w:tcW w:w="571" w:type="dxa"/>
            <w:shd w:val="clear" w:color="auto" w:fill="CCCCCC"/>
          </w:tcPr>
          <w:p w:rsidR="00066951" w:rsidRPr="009129C2" w:rsidRDefault="00066951" w:rsidP="00066951">
            <w:pPr>
              <w:pStyle w:val="TableHeader"/>
            </w:pPr>
            <w:r w:rsidRPr="009129C2">
              <w:t>No.</w:t>
            </w:r>
          </w:p>
        </w:tc>
        <w:tc>
          <w:tcPr>
            <w:tcW w:w="3378" w:type="dxa"/>
            <w:shd w:val="clear" w:color="auto" w:fill="CCCCCC"/>
          </w:tcPr>
          <w:p w:rsidR="00066951" w:rsidRPr="009129C2" w:rsidRDefault="00066951" w:rsidP="00066951">
            <w:pPr>
              <w:pStyle w:val="TableHeader"/>
            </w:pPr>
            <w:r w:rsidRPr="009129C2">
              <w:t>Class</w:t>
            </w:r>
          </w:p>
        </w:tc>
        <w:tc>
          <w:tcPr>
            <w:tcW w:w="1268" w:type="dxa"/>
            <w:shd w:val="clear" w:color="auto" w:fill="CCCCCC"/>
          </w:tcPr>
          <w:p w:rsidR="00066951" w:rsidRPr="009129C2" w:rsidRDefault="00066951" w:rsidP="00066951">
            <w:pPr>
              <w:pStyle w:val="TableHeader"/>
            </w:pPr>
            <w:r w:rsidRPr="009129C2">
              <w:t>Attribute</w:t>
            </w:r>
          </w:p>
        </w:tc>
        <w:tc>
          <w:tcPr>
            <w:tcW w:w="1146" w:type="dxa"/>
            <w:shd w:val="clear" w:color="auto" w:fill="CCCCCC"/>
          </w:tcPr>
          <w:p w:rsidR="00066951" w:rsidRPr="009129C2" w:rsidRDefault="00066951" w:rsidP="00066951">
            <w:pPr>
              <w:pStyle w:val="TableHeader"/>
            </w:pPr>
            <w:r w:rsidRPr="009129C2">
              <w:t>Operator</w:t>
            </w:r>
          </w:p>
        </w:tc>
        <w:tc>
          <w:tcPr>
            <w:tcW w:w="2565" w:type="dxa"/>
            <w:shd w:val="clear" w:color="auto" w:fill="CCCCCC"/>
          </w:tcPr>
          <w:p w:rsidR="00066951" w:rsidRPr="009129C2" w:rsidRDefault="00066951" w:rsidP="00066951">
            <w:pPr>
              <w:pStyle w:val="TableHeader"/>
            </w:pPr>
            <w:r w:rsidRPr="009129C2">
              <w:t>Condition</w:t>
            </w:r>
          </w:p>
        </w:tc>
      </w:tr>
      <w:tr w:rsidR="00066951" w:rsidRPr="009129C2">
        <w:trPr>
          <w:trHeight w:val="495"/>
        </w:trPr>
        <w:tc>
          <w:tcPr>
            <w:tcW w:w="571" w:type="dxa"/>
            <w:vMerge w:val="restart"/>
          </w:tcPr>
          <w:p w:rsidR="00066951" w:rsidRPr="009129C2" w:rsidRDefault="00066951" w:rsidP="00066951">
            <w:pPr>
              <w:pStyle w:val="TableText0"/>
            </w:pPr>
            <w:r w:rsidRPr="009129C2">
              <w:t>1</w:t>
            </w:r>
          </w:p>
        </w:tc>
        <w:tc>
          <w:tcPr>
            <w:tcW w:w="3378" w:type="dxa"/>
            <w:vMerge w:val="restart"/>
          </w:tcPr>
          <w:p w:rsidR="00066951" w:rsidRPr="009129C2" w:rsidRDefault="00066951" w:rsidP="00066951">
            <w:pPr>
              <w:pStyle w:val="TableText0"/>
            </w:pPr>
            <w:r w:rsidRPr="009129C2">
              <w:t>TissueSpecimen</w:t>
            </w:r>
          </w:p>
        </w:tc>
        <w:tc>
          <w:tcPr>
            <w:tcW w:w="1268" w:type="dxa"/>
          </w:tcPr>
          <w:p w:rsidR="00066951" w:rsidRPr="009129C2" w:rsidRDefault="00066951" w:rsidP="00066951">
            <w:pPr>
              <w:pStyle w:val="TableText0"/>
            </w:pPr>
            <w:r w:rsidRPr="009129C2">
              <w:t xml:space="preserve">Collection Status </w:t>
            </w:r>
          </w:p>
        </w:tc>
        <w:tc>
          <w:tcPr>
            <w:tcW w:w="1146" w:type="dxa"/>
          </w:tcPr>
          <w:p w:rsidR="00066951" w:rsidRPr="009129C2" w:rsidRDefault="00066951" w:rsidP="00066951">
            <w:pPr>
              <w:pStyle w:val="TableText0"/>
            </w:pPr>
            <w:r w:rsidRPr="009129C2">
              <w:t>Equals</w:t>
            </w:r>
          </w:p>
          <w:p w:rsidR="00066951" w:rsidRPr="009129C2" w:rsidRDefault="00066951" w:rsidP="00066951">
            <w:pPr>
              <w:pStyle w:val="TableText0"/>
            </w:pPr>
          </w:p>
        </w:tc>
        <w:tc>
          <w:tcPr>
            <w:tcW w:w="2565" w:type="dxa"/>
          </w:tcPr>
          <w:p w:rsidR="00066951" w:rsidRPr="009129C2" w:rsidRDefault="00066951" w:rsidP="00066951">
            <w:pPr>
              <w:pStyle w:val="TableText0"/>
            </w:pPr>
            <w:r w:rsidRPr="009129C2">
              <w:t>Collected</w:t>
            </w:r>
          </w:p>
          <w:p w:rsidR="00066951" w:rsidRPr="009129C2" w:rsidRDefault="00066951" w:rsidP="00066951">
            <w:pPr>
              <w:pStyle w:val="TableText0"/>
            </w:pPr>
          </w:p>
        </w:tc>
      </w:tr>
      <w:tr w:rsidR="00066951" w:rsidRPr="009129C2">
        <w:trPr>
          <w:trHeight w:val="600"/>
        </w:trPr>
        <w:tc>
          <w:tcPr>
            <w:tcW w:w="571" w:type="dxa"/>
            <w:vMerge/>
          </w:tcPr>
          <w:p w:rsidR="00066951" w:rsidRPr="009129C2" w:rsidRDefault="00066951" w:rsidP="00066951">
            <w:pPr>
              <w:pStyle w:val="TableText0"/>
            </w:pPr>
          </w:p>
        </w:tc>
        <w:tc>
          <w:tcPr>
            <w:tcW w:w="3378" w:type="dxa"/>
            <w:vMerge/>
          </w:tcPr>
          <w:p w:rsidR="00066951" w:rsidRPr="009129C2" w:rsidRDefault="00066951" w:rsidP="00066951">
            <w:pPr>
              <w:pStyle w:val="TableText0"/>
            </w:pPr>
          </w:p>
        </w:tc>
        <w:tc>
          <w:tcPr>
            <w:tcW w:w="1268" w:type="dxa"/>
          </w:tcPr>
          <w:p w:rsidR="00066951" w:rsidRPr="009129C2" w:rsidRDefault="00066951" w:rsidP="00066951">
            <w:pPr>
              <w:pStyle w:val="TableText0"/>
            </w:pPr>
            <w:r w:rsidRPr="009129C2">
              <w:t>Pathological Status</w:t>
            </w:r>
          </w:p>
        </w:tc>
        <w:tc>
          <w:tcPr>
            <w:tcW w:w="1146" w:type="dxa"/>
          </w:tcPr>
          <w:p w:rsidR="00066951" w:rsidRPr="009129C2" w:rsidRDefault="00066951" w:rsidP="00066951">
            <w:pPr>
              <w:pStyle w:val="TableText0"/>
            </w:pPr>
            <w:r w:rsidRPr="009129C2">
              <w:t>In</w:t>
            </w:r>
          </w:p>
        </w:tc>
        <w:tc>
          <w:tcPr>
            <w:tcW w:w="2565" w:type="dxa"/>
          </w:tcPr>
          <w:p w:rsidR="00066951" w:rsidRPr="009129C2" w:rsidRDefault="00066951" w:rsidP="00066951">
            <w:pPr>
              <w:pStyle w:val="TableText0"/>
            </w:pPr>
            <w:r w:rsidRPr="009129C2">
              <w:t>Malignant</w:t>
            </w:r>
          </w:p>
        </w:tc>
      </w:tr>
      <w:tr w:rsidR="00066951" w:rsidRPr="009129C2">
        <w:trPr>
          <w:trHeight w:val="440"/>
        </w:trPr>
        <w:tc>
          <w:tcPr>
            <w:tcW w:w="571" w:type="dxa"/>
          </w:tcPr>
          <w:p w:rsidR="00066951" w:rsidRPr="009129C2" w:rsidRDefault="00066951" w:rsidP="00066951">
            <w:pPr>
              <w:pStyle w:val="TableText0"/>
            </w:pPr>
            <w:r w:rsidRPr="009129C2">
              <w:t>2</w:t>
            </w:r>
          </w:p>
        </w:tc>
        <w:tc>
          <w:tcPr>
            <w:tcW w:w="3378" w:type="dxa"/>
          </w:tcPr>
          <w:p w:rsidR="00066951" w:rsidRPr="009129C2" w:rsidRDefault="00066951" w:rsidP="00066951">
            <w:pPr>
              <w:pStyle w:val="TableText0"/>
            </w:pPr>
            <w:r w:rsidRPr="009129C2">
              <w:t>SpecimenCharacteristics</w:t>
            </w:r>
          </w:p>
        </w:tc>
        <w:tc>
          <w:tcPr>
            <w:tcW w:w="1268" w:type="dxa"/>
          </w:tcPr>
          <w:p w:rsidR="00066951" w:rsidRPr="009129C2" w:rsidRDefault="00066951" w:rsidP="00066951">
            <w:pPr>
              <w:pStyle w:val="TableText0"/>
            </w:pPr>
            <w:r w:rsidRPr="009129C2">
              <w:t>Tissue Site</w:t>
            </w:r>
          </w:p>
        </w:tc>
        <w:tc>
          <w:tcPr>
            <w:tcW w:w="1146" w:type="dxa"/>
          </w:tcPr>
          <w:p w:rsidR="00066951" w:rsidRPr="009129C2" w:rsidRDefault="00066951" w:rsidP="00066951">
            <w:pPr>
              <w:pStyle w:val="TableText0"/>
            </w:pPr>
            <w:r w:rsidRPr="009129C2">
              <w:t>In</w:t>
            </w:r>
          </w:p>
        </w:tc>
        <w:tc>
          <w:tcPr>
            <w:tcW w:w="2565" w:type="dxa"/>
          </w:tcPr>
          <w:p w:rsidR="00066951" w:rsidRPr="009129C2" w:rsidRDefault="00066951" w:rsidP="00066951">
            <w:pPr>
              <w:pStyle w:val="TableText0"/>
            </w:pPr>
            <w:r w:rsidRPr="009129C2">
              <w:t>Breast,NOS</w:t>
            </w:r>
          </w:p>
        </w:tc>
      </w:tr>
      <w:tr w:rsidR="00066951" w:rsidRPr="009129C2">
        <w:trPr>
          <w:trHeight w:val="444"/>
        </w:trPr>
        <w:tc>
          <w:tcPr>
            <w:tcW w:w="571" w:type="dxa"/>
          </w:tcPr>
          <w:p w:rsidR="00066951" w:rsidRPr="009129C2" w:rsidRDefault="00066951" w:rsidP="00066951">
            <w:pPr>
              <w:pStyle w:val="TableText0"/>
            </w:pPr>
            <w:r w:rsidRPr="009129C2">
              <w:t>3</w:t>
            </w:r>
          </w:p>
        </w:tc>
        <w:tc>
          <w:tcPr>
            <w:tcW w:w="3378" w:type="dxa"/>
          </w:tcPr>
          <w:p w:rsidR="00066951" w:rsidRPr="009129C2" w:rsidRDefault="00066951" w:rsidP="00066951">
            <w:pPr>
              <w:pStyle w:val="TableText0"/>
            </w:pPr>
            <w:r w:rsidRPr="009129C2">
              <w:t>MolecularSpecimen</w:t>
            </w:r>
          </w:p>
        </w:tc>
        <w:tc>
          <w:tcPr>
            <w:tcW w:w="1268" w:type="dxa"/>
          </w:tcPr>
          <w:p w:rsidR="00066951" w:rsidRPr="009129C2" w:rsidRDefault="00066951" w:rsidP="00066951">
            <w:pPr>
              <w:pStyle w:val="TableText0"/>
            </w:pPr>
            <w:r w:rsidRPr="009129C2">
              <w:t>Type</w:t>
            </w:r>
          </w:p>
        </w:tc>
        <w:tc>
          <w:tcPr>
            <w:tcW w:w="1146" w:type="dxa"/>
          </w:tcPr>
          <w:p w:rsidR="00066951" w:rsidRPr="009129C2" w:rsidRDefault="00066951" w:rsidP="00066951">
            <w:pPr>
              <w:pStyle w:val="TableText0"/>
            </w:pPr>
            <w:r w:rsidRPr="009129C2">
              <w:t>In</w:t>
            </w:r>
          </w:p>
        </w:tc>
        <w:tc>
          <w:tcPr>
            <w:tcW w:w="2565" w:type="dxa"/>
          </w:tcPr>
          <w:p w:rsidR="00066951" w:rsidRPr="009129C2" w:rsidRDefault="00066951" w:rsidP="00066951">
            <w:pPr>
              <w:pStyle w:val="TableText0"/>
            </w:pPr>
            <w:r w:rsidRPr="009129C2">
              <w:t>DNA</w:t>
            </w:r>
          </w:p>
        </w:tc>
      </w:tr>
      <w:tr w:rsidR="00066951" w:rsidRPr="009129C2">
        <w:trPr>
          <w:trHeight w:val="444"/>
        </w:trPr>
        <w:tc>
          <w:tcPr>
            <w:tcW w:w="571" w:type="dxa"/>
          </w:tcPr>
          <w:p w:rsidR="00066951" w:rsidRPr="009129C2" w:rsidRDefault="00066951" w:rsidP="00066951">
            <w:pPr>
              <w:pStyle w:val="TableText0"/>
            </w:pPr>
            <w:r w:rsidRPr="009129C2">
              <w:t>4.</w:t>
            </w:r>
          </w:p>
        </w:tc>
        <w:tc>
          <w:tcPr>
            <w:tcW w:w="3378" w:type="dxa"/>
          </w:tcPr>
          <w:p w:rsidR="00066951" w:rsidRPr="009129C2" w:rsidRDefault="00066951" w:rsidP="00066951">
            <w:pPr>
              <w:pStyle w:val="TableText0"/>
            </w:pPr>
            <w:r w:rsidRPr="009129C2">
              <w:t>MolecularSpecimenReviewParameter</w:t>
            </w:r>
          </w:p>
        </w:tc>
        <w:tc>
          <w:tcPr>
            <w:tcW w:w="1268" w:type="dxa"/>
          </w:tcPr>
          <w:p w:rsidR="00066951" w:rsidRPr="009129C2" w:rsidRDefault="00066951" w:rsidP="00066951">
            <w:pPr>
              <w:pStyle w:val="TableText0"/>
            </w:pPr>
            <w:r w:rsidRPr="009129C2">
              <w:t>Quality Index</w:t>
            </w:r>
          </w:p>
        </w:tc>
        <w:tc>
          <w:tcPr>
            <w:tcW w:w="1146" w:type="dxa"/>
          </w:tcPr>
          <w:p w:rsidR="00066951" w:rsidRPr="009129C2" w:rsidRDefault="00066951" w:rsidP="00066951">
            <w:pPr>
              <w:pStyle w:val="TableText0"/>
            </w:pPr>
            <w:r w:rsidRPr="009129C2">
              <w:t>Equals</w:t>
            </w:r>
          </w:p>
        </w:tc>
        <w:tc>
          <w:tcPr>
            <w:tcW w:w="2565" w:type="dxa"/>
          </w:tcPr>
          <w:p w:rsidR="00066951" w:rsidRPr="009129C2" w:rsidRDefault="00066951" w:rsidP="00066951">
            <w:pPr>
              <w:pStyle w:val="TableText0"/>
            </w:pPr>
            <w:r w:rsidRPr="009129C2">
              <w:t>Good</w:t>
            </w:r>
          </w:p>
        </w:tc>
      </w:tr>
    </w:tbl>
    <w:p w:rsidR="00066951" w:rsidRPr="009129C2" w:rsidRDefault="00066951" w:rsidP="00066951">
      <w:pPr>
        <w:tabs>
          <w:tab w:val="left" w:pos="0"/>
        </w:tabs>
        <w:ind w:left="180"/>
      </w:pPr>
    </w:p>
    <w:p w:rsidR="00066951" w:rsidRPr="009129C2" w:rsidRDefault="00066951" w:rsidP="00066951">
      <w:pPr>
        <w:pStyle w:val="ListNumber"/>
        <w:numPr>
          <w:ilvl w:val="0"/>
          <w:numId w:val="375"/>
        </w:numPr>
      </w:pPr>
      <w:r w:rsidRPr="009129C2">
        <w:t>After adding the classes in the Diagrammatic View, connect the following classes:</w:t>
      </w:r>
    </w:p>
    <w:p w:rsidR="00066951" w:rsidRPr="009129C2" w:rsidRDefault="00066951" w:rsidP="00066951">
      <w:pPr>
        <w:pStyle w:val="ListBullet2"/>
      </w:pPr>
      <w:r w:rsidRPr="009129C2">
        <w:t>TissueSpecimen to SpecimenCharacteristics and MolecularSpecimen.</w:t>
      </w:r>
    </w:p>
    <w:p w:rsidR="00066951" w:rsidRPr="009129C2" w:rsidRDefault="00066951" w:rsidP="00066951">
      <w:pPr>
        <w:pStyle w:val="ListBullet2"/>
      </w:pPr>
      <w:r w:rsidRPr="009129C2">
        <w:t xml:space="preserve"> MolecularSpecimen to MolecularSpecimenReviewParameter.</w:t>
      </w:r>
    </w:p>
    <w:p w:rsidR="00066951" w:rsidRPr="009129C2" w:rsidRDefault="00066951" w:rsidP="00066951">
      <w:pPr>
        <w:pStyle w:val="ListNumber"/>
      </w:pPr>
      <w:r w:rsidRPr="009129C2">
        <w:t xml:space="preserve">Click the </w:t>
      </w:r>
      <w:r w:rsidRPr="009129C2">
        <w:rPr>
          <w:b/>
        </w:rPr>
        <w:t>Search</w:t>
      </w:r>
      <w:r w:rsidRPr="009129C2">
        <w:t xml:space="preserve"> button. The result will display all the good quality DNA specimens derived from malignant breast tissue.</w:t>
      </w:r>
    </w:p>
    <w:p w:rsidR="00066951" w:rsidRPr="009129C2" w:rsidRDefault="00066951" w:rsidP="00066951">
      <w:pPr>
        <w:pStyle w:val="BodyTextIndent"/>
      </w:pPr>
      <w:r w:rsidRPr="009129C2">
        <w:t>The following figure shows how the diagram will look.</w:t>
      </w:r>
    </w:p>
    <w:p w:rsidR="00066951" w:rsidRPr="009129C2" w:rsidRDefault="007A0E2C" w:rsidP="00066951">
      <w:pPr>
        <w:pStyle w:val="GraphicAnchorStep"/>
      </w:pPr>
      <w:r>
        <w:rPr>
          <w:noProof/>
        </w:rPr>
        <w:drawing>
          <wp:inline distT="0" distB="0" distL="0" distR="0">
            <wp:extent cx="4343400" cy="1819275"/>
            <wp:effectExtent l="19050" t="19050" r="19050" b="28575"/>
            <wp:docPr id="203" name="Picture 203" descr="Diagrammatic View of Samle 3 Specime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Diagrammatic View of Samle 3 Specimen Query"/>
                    <pic:cNvPicPr>
                      <a:picLocks noChangeAspect="1" noChangeArrowheads="1"/>
                    </pic:cNvPicPr>
                  </pic:nvPicPr>
                  <pic:blipFill>
                    <a:blip r:embed="rId240"/>
                    <a:srcRect/>
                    <a:stretch>
                      <a:fillRect/>
                    </a:stretch>
                  </pic:blipFill>
                  <pic:spPr bwMode="auto">
                    <a:xfrm>
                      <a:off x="0" y="0"/>
                      <a:ext cx="4343400" cy="18192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201</w:t>
        </w:r>
      </w:fldSimple>
      <w:r w:rsidRPr="009129C2">
        <w:t>: Diagrammatic Representation for Sample 3</w:t>
      </w:r>
      <w:r w:rsidRPr="009129C2">
        <w:br/>
      </w:r>
      <w:r w:rsidRPr="009129C2">
        <w:br/>
      </w:r>
      <w:r w:rsidRPr="009129C2">
        <w:br/>
      </w:r>
      <w:r w:rsidRPr="009129C2">
        <w:br/>
      </w:r>
    </w:p>
    <w:p w:rsidR="00066951" w:rsidRPr="009129C2" w:rsidRDefault="00066951" w:rsidP="00066951">
      <w:pPr>
        <w:pStyle w:val="Heading3"/>
      </w:pPr>
      <w:bookmarkStart w:id="688" w:name="_Toc288121407"/>
      <w:r w:rsidRPr="009129C2">
        <w:t>Sample 4 Specimen Query</w:t>
      </w:r>
      <w:bookmarkEnd w:id="688"/>
    </w:p>
    <w:p w:rsidR="00066951" w:rsidRPr="009129C2" w:rsidRDefault="00066951" w:rsidP="00066951">
      <w:pPr>
        <w:pStyle w:val="BodyText"/>
      </w:pPr>
      <w:r w:rsidRPr="009129C2">
        <w:t xml:space="preserve">Find all the pending specimens under the Phase III protocol. For this query, add the classes in the Diagrammatic View with conditions on the attribute as shown in the following table: </w:t>
      </w: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71"/>
        <w:gridCol w:w="3484"/>
        <w:gridCol w:w="1813"/>
        <w:gridCol w:w="1170"/>
        <w:gridCol w:w="1800"/>
      </w:tblGrid>
      <w:tr w:rsidR="00066951" w:rsidRPr="009129C2">
        <w:trPr>
          <w:trHeight w:val="440"/>
          <w:tblHeader/>
        </w:trPr>
        <w:tc>
          <w:tcPr>
            <w:tcW w:w="571" w:type="dxa"/>
            <w:shd w:val="clear" w:color="auto" w:fill="CCCCCC"/>
          </w:tcPr>
          <w:p w:rsidR="00066951" w:rsidRPr="009129C2" w:rsidRDefault="00066951" w:rsidP="00066951">
            <w:pPr>
              <w:pStyle w:val="TableHeader"/>
            </w:pPr>
            <w:r w:rsidRPr="009129C2">
              <w:t>No.</w:t>
            </w:r>
          </w:p>
        </w:tc>
        <w:tc>
          <w:tcPr>
            <w:tcW w:w="3484" w:type="dxa"/>
            <w:shd w:val="clear" w:color="auto" w:fill="CCCCCC"/>
          </w:tcPr>
          <w:p w:rsidR="00066951" w:rsidRPr="009129C2" w:rsidRDefault="00066951" w:rsidP="00066951">
            <w:pPr>
              <w:pStyle w:val="TableHeader"/>
            </w:pPr>
            <w:r w:rsidRPr="009129C2">
              <w:t>Class</w:t>
            </w:r>
          </w:p>
        </w:tc>
        <w:tc>
          <w:tcPr>
            <w:tcW w:w="1813" w:type="dxa"/>
            <w:shd w:val="clear" w:color="auto" w:fill="CCCCCC"/>
          </w:tcPr>
          <w:p w:rsidR="00066951" w:rsidRPr="009129C2" w:rsidRDefault="00066951" w:rsidP="00066951">
            <w:pPr>
              <w:pStyle w:val="TableHeader"/>
            </w:pPr>
            <w:r w:rsidRPr="009129C2">
              <w:t>Attribute</w:t>
            </w:r>
          </w:p>
        </w:tc>
        <w:tc>
          <w:tcPr>
            <w:tcW w:w="1170" w:type="dxa"/>
            <w:shd w:val="clear" w:color="auto" w:fill="CCCCCC"/>
          </w:tcPr>
          <w:p w:rsidR="00066951" w:rsidRPr="009129C2" w:rsidRDefault="00066951" w:rsidP="00066951">
            <w:pPr>
              <w:pStyle w:val="TableHeader"/>
            </w:pPr>
            <w:r w:rsidRPr="009129C2">
              <w:t>Operator</w:t>
            </w:r>
          </w:p>
        </w:tc>
        <w:tc>
          <w:tcPr>
            <w:tcW w:w="1800" w:type="dxa"/>
            <w:shd w:val="clear" w:color="auto" w:fill="CCCCCC"/>
          </w:tcPr>
          <w:p w:rsidR="00066951" w:rsidRPr="009129C2" w:rsidRDefault="00066951" w:rsidP="00066951">
            <w:pPr>
              <w:pStyle w:val="TableHeader"/>
            </w:pPr>
            <w:r w:rsidRPr="009129C2">
              <w:t>Condition</w:t>
            </w:r>
          </w:p>
        </w:tc>
      </w:tr>
      <w:tr w:rsidR="00066951" w:rsidRPr="009129C2">
        <w:trPr>
          <w:trHeight w:val="444"/>
        </w:trPr>
        <w:tc>
          <w:tcPr>
            <w:tcW w:w="571" w:type="dxa"/>
          </w:tcPr>
          <w:p w:rsidR="00066951" w:rsidRPr="009129C2" w:rsidRDefault="00066951" w:rsidP="00066951">
            <w:pPr>
              <w:pStyle w:val="TableText0"/>
            </w:pPr>
            <w:r w:rsidRPr="009129C2">
              <w:t>1</w:t>
            </w:r>
          </w:p>
        </w:tc>
        <w:tc>
          <w:tcPr>
            <w:tcW w:w="3484" w:type="dxa"/>
          </w:tcPr>
          <w:p w:rsidR="00066951" w:rsidRPr="009129C2" w:rsidRDefault="00066951" w:rsidP="00066951">
            <w:pPr>
              <w:pStyle w:val="TableText0"/>
            </w:pPr>
            <w:r w:rsidRPr="009129C2">
              <w:t>CollectionProtocol</w:t>
            </w:r>
          </w:p>
        </w:tc>
        <w:tc>
          <w:tcPr>
            <w:tcW w:w="1813" w:type="dxa"/>
          </w:tcPr>
          <w:p w:rsidR="00066951" w:rsidRPr="009129C2" w:rsidRDefault="00066951" w:rsidP="00066951">
            <w:pPr>
              <w:pStyle w:val="TableText0"/>
            </w:pPr>
            <w:r w:rsidRPr="009129C2">
              <w:t>Title</w:t>
            </w:r>
          </w:p>
        </w:tc>
        <w:tc>
          <w:tcPr>
            <w:tcW w:w="1170" w:type="dxa"/>
          </w:tcPr>
          <w:p w:rsidR="00066951" w:rsidRPr="009129C2" w:rsidRDefault="00066951" w:rsidP="00066951">
            <w:pPr>
              <w:pStyle w:val="TableText0"/>
            </w:pPr>
            <w:r w:rsidRPr="009129C2">
              <w:t>Contains</w:t>
            </w:r>
          </w:p>
        </w:tc>
        <w:tc>
          <w:tcPr>
            <w:tcW w:w="1800" w:type="dxa"/>
          </w:tcPr>
          <w:p w:rsidR="00066951" w:rsidRPr="009129C2" w:rsidRDefault="00066951" w:rsidP="00066951">
            <w:pPr>
              <w:pStyle w:val="TableText0"/>
            </w:pPr>
            <w:r w:rsidRPr="009129C2">
              <w:t>Phase III</w:t>
            </w:r>
          </w:p>
        </w:tc>
      </w:tr>
      <w:tr w:rsidR="00066951" w:rsidRPr="009129C2">
        <w:trPr>
          <w:trHeight w:val="444"/>
        </w:trPr>
        <w:tc>
          <w:tcPr>
            <w:tcW w:w="571" w:type="dxa"/>
          </w:tcPr>
          <w:p w:rsidR="00066951" w:rsidRPr="009129C2" w:rsidRDefault="00066951" w:rsidP="00066951">
            <w:pPr>
              <w:pStyle w:val="TableText0"/>
            </w:pPr>
            <w:r w:rsidRPr="009129C2">
              <w:t>2</w:t>
            </w:r>
          </w:p>
        </w:tc>
        <w:tc>
          <w:tcPr>
            <w:tcW w:w="3484" w:type="dxa"/>
          </w:tcPr>
          <w:p w:rsidR="00066951" w:rsidRPr="009129C2" w:rsidRDefault="00066951" w:rsidP="00066951">
            <w:pPr>
              <w:pStyle w:val="TableText0"/>
            </w:pPr>
            <w:r w:rsidRPr="009129C2">
              <w:t>SpecimenCollectionGroup</w:t>
            </w:r>
          </w:p>
        </w:tc>
        <w:tc>
          <w:tcPr>
            <w:tcW w:w="1813" w:type="dxa"/>
          </w:tcPr>
          <w:p w:rsidR="00066951" w:rsidRPr="009129C2" w:rsidRDefault="00066951" w:rsidP="00066951">
            <w:pPr>
              <w:pStyle w:val="TableText0"/>
            </w:pPr>
            <w:r w:rsidRPr="009129C2">
              <w:t>Id</w:t>
            </w:r>
          </w:p>
        </w:tc>
        <w:tc>
          <w:tcPr>
            <w:tcW w:w="1170" w:type="dxa"/>
          </w:tcPr>
          <w:p w:rsidR="00066951" w:rsidRPr="009129C2" w:rsidRDefault="00066951" w:rsidP="00066951">
            <w:pPr>
              <w:pStyle w:val="TableText0"/>
            </w:pPr>
          </w:p>
        </w:tc>
        <w:tc>
          <w:tcPr>
            <w:tcW w:w="1800" w:type="dxa"/>
          </w:tcPr>
          <w:p w:rsidR="00066951" w:rsidRPr="009129C2" w:rsidRDefault="00066951" w:rsidP="00066951">
            <w:pPr>
              <w:pStyle w:val="TableText0"/>
            </w:pPr>
            <w:r w:rsidRPr="009129C2">
              <w:t>Is Not Null</w:t>
            </w:r>
          </w:p>
        </w:tc>
      </w:tr>
      <w:tr w:rsidR="00066951" w:rsidRPr="009129C2">
        <w:trPr>
          <w:trHeight w:val="444"/>
        </w:trPr>
        <w:tc>
          <w:tcPr>
            <w:tcW w:w="571" w:type="dxa"/>
          </w:tcPr>
          <w:p w:rsidR="00066951" w:rsidRPr="009129C2" w:rsidRDefault="00066951" w:rsidP="00066951">
            <w:pPr>
              <w:pStyle w:val="TableText0"/>
            </w:pPr>
            <w:r w:rsidRPr="009129C2">
              <w:t>3</w:t>
            </w:r>
          </w:p>
        </w:tc>
        <w:tc>
          <w:tcPr>
            <w:tcW w:w="3484" w:type="dxa"/>
          </w:tcPr>
          <w:p w:rsidR="00066951" w:rsidRPr="009129C2" w:rsidRDefault="00066951" w:rsidP="00066951">
            <w:pPr>
              <w:pStyle w:val="TableText0"/>
            </w:pPr>
            <w:r w:rsidRPr="009129C2">
              <w:t>Specimen</w:t>
            </w:r>
          </w:p>
        </w:tc>
        <w:tc>
          <w:tcPr>
            <w:tcW w:w="1813" w:type="dxa"/>
          </w:tcPr>
          <w:p w:rsidR="00066951" w:rsidRPr="009129C2" w:rsidRDefault="00066951" w:rsidP="00066951">
            <w:pPr>
              <w:pStyle w:val="TableText0"/>
            </w:pPr>
            <w:r w:rsidRPr="009129C2">
              <w:t>Collection Status</w:t>
            </w:r>
          </w:p>
        </w:tc>
        <w:tc>
          <w:tcPr>
            <w:tcW w:w="1170" w:type="dxa"/>
          </w:tcPr>
          <w:p w:rsidR="00066951" w:rsidRPr="009129C2" w:rsidRDefault="00066951" w:rsidP="00066951">
            <w:pPr>
              <w:pStyle w:val="TableText0"/>
            </w:pPr>
            <w:r w:rsidRPr="009129C2">
              <w:t>Equals</w:t>
            </w:r>
          </w:p>
        </w:tc>
        <w:tc>
          <w:tcPr>
            <w:tcW w:w="1800" w:type="dxa"/>
          </w:tcPr>
          <w:p w:rsidR="00066951" w:rsidRPr="009129C2" w:rsidRDefault="00066951" w:rsidP="00066951">
            <w:pPr>
              <w:pStyle w:val="TableText0"/>
            </w:pPr>
            <w:r w:rsidRPr="009129C2">
              <w:t>Pending</w:t>
            </w:r>
          </w:p>
        </w:tc>
      </w:tr>
    </w:tbl>
    <w:p w:rsidR="00066951" w:rsidRPr="009129C2" w:rsidRDefault="00066951" w:rsidP="00066951">
      <w:pPr>
        <w:tabs>
          <w:tab w:val="left" w:pos="0"/>
        </w:tabs>
      </w:pPr>
    </w:p>
    <w:p w:rsidR="00066951" w:rsidRPr="009129C2" w:rsidRDefault="00066951" w:rsidP="00066951">
      <w:pPr>
        <w:pStyle w:val="ListNumber"/>
        <w:numPr>
          <w:ilvl w:val="0"/>
          <w:numId w:val="208"/>
        </w:numPr>
      </w:pPr>
      <w:r w:rsidRPr="009129C2">
        <w:t>After adding the classes in the Diagrammatic View, connect the following classes:</w:t>
      </w:r>
    </w:p>
    <w:p w:rsidR="00066951" w:rsidRPr="009129C2" w:rsidRDefault="00066951" w:rsidP="00066951">
      <w:pPr>
        <w:pStyle w:val="ListBullet2"/>
      </w:pPr>
      <w:r w:rsidRPr="009129C2">
        <w:t>CollectionProtocol to SpecimenCollectionGroup.</w:t>
      </w:r>
    </w:p>
    <w:p w:rsidR="00066951" w:rsidRPr="009129C2" w:rsidRDefault="00066951" w:rsidP="00066951">
      <w:pPr>
        <w:pStyle w:val="ListBullet2"/>
      </w:pPr>
      <w:r w:rsidRPr="009129C2">
        <w:t>SpecimenCollectionGroup to Specimen.</w:t>
      </w:r>
    </w:p>
    <w:p w:rsidR="00066951" w:rsidRPr="009129C2" w:rsidRDefault="00066951" w:rsidP="00066951">
      <w:pPr>
        <w:pStyle w:val="ListNumber"/>
        <w:numPr>
          <w:ilvl w:val="0"/>
          <w:numId w:val="376"/>
        </w:numPr>
      </w:pPr>
      <w:r w:rsidRPr="009129C2">
        <w:t xml:space="preserve">Click the </w:t>
      </w:r>
      <w:r w:rsidRPr="009129C2">
        <w:rPr>
          <w:b/>
        </w:rPr>
        <w:t>Search</w:t>
      </w:r>
      <w:r w:rsidRPr="009129C2">
        <w:t xml:space="preserve"> button.  The result will display all the pending specimens under the Phase III protocol.</w:t>
      </w:r>
    </w:p>
    <w:p w:rsidR="00066951" w:rsidRPr="009129C2" w:rsidRDefault="00066951" w:rsidP="00066951">
      <w:pPr>
        <w:pStyle w:val="BodyTextIndent"/>
      </w:pPr>
      <w:r w:rsidRPr="009129C2">
        <w:t>The following figure shows how the diagram will look.</w:t>
      </w:r>
    </w:p>
    <w:p w:rsidR="00066951" w:rsidRPr="009129C2" w:rsidRDefault="007A0E2C" w:rsidP="00066951">
      <w:pPr>
        <w:pStyle w:val="GraphicAnchorStep"/>
      </w:pPr>
      <w:r>
        <w:rPr>
          <w:noProof/>
        </w:rPr>
        <w:drawing>
          <wp:inline distT="0" distB="0" distL="0" distR="0">
            <wp:extent cx="3495675" cy="1104900"/>
            <wp:effectExtent l="19050" t="19050" r="28575" b="19050"/>
            <wp:docPr id="204" name="Picture 204" descr="Diagrammatic View of Sample 4 Specime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iagrammatic View of Sample 4 Specimen Query"/>
                    <pic:cNvPicPr>
                      <a:picLocks noChangeAspect="1" noChangeArrowheads="1"/>
                    </pic:cNvPicPr>
                  </pic:nvPicPr>
                  <pic:blipFill>
                    <a:blip r:embed="rId241"/>
                    <a:srcRect/>
                    <a:stretch>
                      <a:fillRect/>
                    </a:stretch>
                  </pic:blipFill>
                  <pic:spPr bwMode="auto">
                    <a:xfrm>
                      <a:off x="0" y="0"/>
                      <a:ext cx="3495675" cy="11049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202</w:t>
        </w:r>
      </w:fldSimple>
      <w:r w:rsidRPr="009129C2">
        <w:t>: Diagrammatic Representation Sample 4 Specimen Query</w:t>
      </w:r>
    </w:p>
    <w:p w:rsidR="00066951" w:rsidRPr="009129C2" w:rsidRDefault="00066951" w:rsidP="00066951">
      <w:pPr>
        <w:pStyle w:val="Heading3"/>
      </w:pPr>
      <w:bookmarkStart w:id="689" w:name="_Toc288121408"/>
      <w:r w:rsidRPr="009129C2">
        <w:t>Sample 5 Specimen Query</w:t>
      </w:r>
      <w:bookmarkEnd w:id="689"/>
    </w:p>
    <w:p w:rsidR="00066951" w:rsidRPr="009129C2" w:rsidRDefault="00066951" w:rsidP="00066951">
      <w:pPr>
        <w:pStyle w:val="BodyText"/>
      </w:pPr>
      <w:r w:rsidRPr="009129C2">
        <w:t>Find all the specimens that have been collected in an unacceptable quality.</w:t>
      </w:r>
    </w:p>
    <w:p w:rsidR="00066951" w:rsidRPr="009129C2" w:rsidRDefault="00066951" w:rsidP="00066951">
      <w:pPr>
        <w:pStyle w:val="ListNumber"/>
        <w:numPr>
          <w:ilvl w:val="0"/>
          <w:numId w:val="243"/>
        </w:numPr>
      </w:pPr>
      <w:r w:rsidRPr="009129C2">
        <w:t xml:space="preserve">For this query, add the classes in the Diagrammatic View with conditions on the attribute as shown in the following table: </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2"/>
        <w:gridCol w:w="3449"/>
        <w:gridCol w:w="1233"/>
        <w:gridCol w:w="1146"/>
        <w:gridCol w:w="2348"/>
      </w:tblGrid>
      <w:tr w:rsidR="00066951" w:rsidRPr="009129C2">
        <w:trPr>
          <w:trHeight w:val="440"/>
        </w:trPr>
        <w:tc>
          <w:tcPr>
            <w:tcW w:w="572" w:type="dxa"/>
            <w:shd w:val="clear" w:color="auto" w:fill="CCCCCC"/>
          </w:tcPr>
          <w:p w:rsidR="00066951" w:rsidRPr="009129C2" w:rsidRDefault="00066951" w:rsidP="00066951">
            <w:pPr>
              <w:pStyle w:val="TableHeader"/>
            </w:pPr>
            <w:r w:rsidRPr="009129C2">
              <w:t>No.</w:t>
            </w:r>
          </w:p>
        </w:tc>
        <w:tc>
          <w:tcPr>
            <w:tcW w:w="3449" w:type="dxa"/>
            <w:shd w:val="clear" w:color="auto" w:fill="CCCCCC"/>
          </w:tcPr>
          <w:p w:rsidR="00066951" w:rsidRPr="009129C2" w:rsidRDefault="00066951" w:rsidP="00066951">
            <w:pPr>
              <w:pStyle w:val="TableHeader"/>
            </w:pPr>
            <w:r w:rsidRPr="009129C2">
              <w:t>Class</w:t>
            </w:r>
          </w:p>
        </w:tc>
        <w:tc>
          <w:tcPr>
            <w:tcW w:w="1233" w:type="dxa"/>
            <w:shd w:val="clear" w:color="auto" w:fill="CCCCCC"/>
          </w:tcPr>
          <w:p w:rsidR="00066951" w:rsidRPr="009129C2" w:rsidRDefault="00066951" w:rsidP="00066951">
            <w:pPr>
              <w:pStyle w:val="TableHeader"/>
            </w:pPr>
            <w:r w:rsidRPr="009129C2">
              <w:t>Attribute</w:t>
            </w:r>
          </w:p>
        </w:tc>
        <w:tc>
          <w:tcPr>
            <w:tcW w:w="1146" w:type="dxa"/>
            <w:shd w:val="clear" w:color="auto" w:fill="CCCCCC"/>
          </w:tcPr>
          <w:p w:rsidR="00066951" w:rsidRPr="009129C2" w:rsidRDefault="00066951" w:rsidP="00066951">
            <w:pPr>
              <w:pStyle w:val="TableHeader"/>
            </w:pPr>
            <w:r w:rsidRPr="009129C2">
              <w:t>Operator</w:t>
            </w:r>
          </w:p>
        </w:tc>
        <w:tc>
          <w:tcPr>
            <w:tcW w:w="2348" w:type="dxa"/>
            <w:shd w:val="clear" w:color="auto" w:fill="CCCCCC"/>
          </w:tcPr>
          <w:p w:rsidR="00066951" w:rsidRPr="009129C2" w:rsidRDefault="00066951" w:rsidP="00066951">
            <w:pPr>
              <w:pStyle w:val="TableHeader"/>
            </w:pPr>
            <w:r w:rsidRPr="009129C2">
              <w:t>Condition</w:t>
            </w:r>
          </w:p>
        </w:tc>
      </w:tr>
      <w:tr w:rsidR="00066951" w:rsidRPr="009129C2">
        <w:trPr>
          <w:trHeight w:val="444"/>
        </w:trPr>
        <w:tc>
          <w:tcPr>
            <w:tcW w:w="572" w:type="dxa"/>
          </w:tcPr>
          <w:p w:rsidR="00066951" w:rsidRPr="009129C2" w:rsidRDefault="00066951" w:rsidP="00066951">
            <w:pPr>
              <w:pStyle w:val="TableText0"/>
            </w:pPr>
            <w:r w:rsidRPr="009129C2">
              <w:t>1</w:t>
            </w:r>
          </w:p>
        </w:tc>
        <w:tc>
          <w:tcPr>
            <w:tcW w:w="3449" w:type="dxa"/>
          </w:tcPr>
          <w:p w:rsidR="00066951" w:rsidRPr="009129C2" w:rsidRDefault="00066951" w:rsidP="00066951">
            <w:pPr>
              <w:pStyle w:val="TableText0"/>
            </w:pPr>
            <w:r w:rsidRPr="009129C2">
              <w:t>Specimen</w:t>
            </w:r>
          </w:p>
        </w:tc>
        <w:tc>
          <w:tcPr>
            <w:tcW w:w="1233" w:type="dxa"/>
          </w:tcPr>
          <w:p w:rsidR="00066951" w:rsidRPr="009129C2" w:rsidRDefault="00066951" w:rsidP="00066951">
            <w:pPr>
              <w:pStyle w:val="TableText0"/>
            </w:pPr>
            <w:r w:rsidRPr="009129C2">
              <w:t>Id</w:t>
            </w:r>
          </w:p>
        </w:tc>
        <w:tc>
          <w:tcPr>
            <w:tcW w:w="1146" w:type="dxa"/>
          </w:tcPr>
          <w:p w:rsidR="00066951" w:rsidRPr="009129C2" w:rsidRDefault="00066951" w:rsidP="00066951">
            <w:pPr>
              <w:pStyle w:val="TableText0"/>
            </w:pPr>
          </w:p>
        </w:tc>
        <w:tc>
          <w:tcPr>
            <w:tcW w:w="2348" w:type="dxa"/>
          </w:tcPr>
          <w:p w:rsidR="00066951" w:rsidRPr="009129C2" w:rsidRDefault="00066951" w:rsidP="00066951">
            <w:pPr>
              <w:pStyle w:val="TableText0"/>
            </w:pPr>
            <w:r w:rsidRPr="009129C2">
              <w:t>Is Not Null</w:t>
            </w:r>
          </w:p>
        </w:tc>
      </w:tr>
      <w:tr w:rsidR="00066951" w:rsidRPr="009129C2">
        <w:trPr>
          <w:trHeight w:val="444"/>
        </w:trPr>
        <w:tc>
          <w:tcPr>
            <w:tcW w:w="572" w:type="dxa"/>
          </w:tcPr>
          <w:p w:rsidR="00066951" w:rsidRPr="009129C2" w:rsidRDefault="00066951" w:rsidP="00066951">
            <w:pPr>
              <w:pStyle w:val="TableText0"/>
            </w:pPr>
            <w:r w:rsidRPr="009129C2">
              <w:t>2</w:t>
            </w:r>
          </w:p>
        </w:tc>
        <w:tc>
          <w:tcPr>
            <w:tcW w:w="3449" w:type="dxa"/>
          </w:tcPr>
          <w:p w:rsidR="00066951" w:rsidRPr="009129C2" w:rsidRDefault="00066951" w:rsidP="00066951">
            <w:pPr>
              <w:pStyle w:val="TableText0"/>
            </w:pPr>
            <w:r w:rsidRPr="009129C2">
              <w:t>ReceivedEventParameter</w:t>
            </w:r>
          </w:p>
        </w:tc>
        <w:tc>
          <w:tcPr>
            <w:tcW w:w="1233" w:type="dxa"/>
          </w:tcPr>
          <w:p w:rsidR="00066951" w:rsidRPr="009129C2" w:rsidRDefault="00066951" w:rsidP="00066951">
            <w:pPr>
              <w:pStyle w:val="TableText0"/>
            </w:pPr>
            <w:r w:rsidRPr="009129C2">
              <w:t>Quality</w:t>
            </w:r>
          </w:p>
        </w:tc>
        <w:tc>
          <w:tcPr>
            <w:tcW w:w="1146" w:type="dxa"/>
          </w:tcPr>
          <w:p w:rsidR="00066951" w:rsidRPr="009129C2" w:rsidRDefault="00066951" w:rsidP="00066951">
            <w:pPr>
              <w:pStyle w:val="TableText0"/>
            </w:pPr>
            <w:r w:rsidRPr="009129C2">
              <w:t xml:space="preserve">In </w:t>
            </w:r>
          </w:p>
        </w:tc>
        <w:tc>
          <w:tcPr>
            <w:tcW w:w="2348" w:type="dxa"/>
          </w:tcPr>
          <w:p w:rsidR="00066951" w:rsidRPr="009129C2" w:rsidRDefault="00066951" w:rsidP="00066951">
            <w:pPr>
              <w:pStyle w:val="TableText0"/>
            </w:pPr>
            <w:r w:rsidRPr="009129C2">
              <w:t>Unacceptable, Not Specified</w:t>
            </w:r>
          </w:p>
        </w:tc>
      </w:tr>
    </w:tbl>
    <w:p w:rsidR="00066951" w:rsidRPr="009129C2" w:rsidRDefault="00066951" w:rsidP="00066951">
      <w:pPr>
        <w:ind w:left="720"/>
      </w:pPr>
    </w:p>
    <w:p w:rsidR="00066951" w:rsidRPr="009129C2" w:rsidRDefault="00066951" w:rsidP="00066951">
      <w:pPr>
        <w:pStyle w:val="ListNumber"/>
        <w:numPr>
          <w:ilvl w:val="0"/>
          <w:numId w:val="377"/>
        </w:numPr>
      </w:pPr>
      <w:r w:rsidRPr="009129C2">
        <w:t xml:space="preserve">After adding the classes in the Diagrammatic View, connect the Specimen class to RecievedEventParameter class and click the </w:t>
      </w:r>
      <w:r w:rsidRPr="009129C2">
        <w:rPr>
          <w:b/>
        </w:rPr>
        <w:t>Search</w:t>
      </w:r>
      <w:r w:rsidRPr="009129C2">
        <w:t xml:space="preserve"> button. The result displays all the specimens that have been collected in an unacceptable quality.</w:t>
      </w:r>
    </w:p>
    <w:p w:rsidR="00066951" w:rsidRPr="009129C2" w:rsidRDefault="00066951" w:rsidP="00066951">
      <w:pPr>
        <w:pStyle w:val="BodyTextIndent"/>
      </w:pPr>
      <w:r w:rsidRPr="009129C2">
        <w:br w:type="page"/>
        <w:t>The following figure shows how the diagram will look.</w:t>
      </w:r>
    </w:p>
    <w:p w:rsidR="00066951" w:rsidRPr="009129C2" w:rsidRDefault="007A0E2C" w:rsidP="00066951">
      <w:pPr>
        <w:pStyle w:val="GraphicAnchorStep"/>
      </w:pPr>
      <w:r>
        <w:rPr>
          <w:noProof/>
        </w:rPr>
        <w:drawing>
          <wp:inline distT="0" distB="0" distL="0" distR="0">
            <wp:extent cx="4267200" cy="619125"/>
            <wp:effectExtent l="19050" t="19050" r="19050" b="28575"/>
            <wp:docPr id="205" name="Picture 205" descr="Diagrammatic View of Sample 5 Specime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iagrammatic View of Sample 5 Specimen Query"/>
                    <pic:cNvPicPr>
                      <a:picLocks noChangeAspect="1" noChangeArrowheads="1"/>
                    </pic:cNvPicPr>
                  </pic:nvPicPr>
                  <pic:blipFill>
                    <a:blip r:embed="rId242"/>
                    <a:srcRect/>
                    <a:stretch>
                      <a:fillRect/>
                    </a:stretch>
                  </pic:blipFill>
                  <pic:spPr bwMode="auto">
                    <a:xfrm>
                      <a:off x="0" y="0"/>
                      <a:ext cx="4267200" cy="6191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203</w:t>
        </w:r>
      </w:fldSimple>
      <w:r w:rsidRPr="009129C2">
        <w:t>: Diagrammatic Representation Sample 5 Specimen Query</w:t>
      </w:r>
    </w:p>
    <w:p w:rsidR="00066951" w:rsidRPr="009129C2" w:rsidRDefault="00066951" w:rsidP="00066951">
      <w:pPr>
        <w:pStyle w:val="Heading3"/>
      </w:pPr>
      <w:bookmarkStart w:id="690" w:name="_Toc288121409"/>
      <w:r w:rsidRPr="009129C2">
        <w:t>Sample 6 Specimen Query</w:t>
      </w:r>
      <w:bookmarkEnd w:id="690"/>
    </w:p>
    <w:p w:rsidR="00066951" w:rsidRPr="009129C2" w:rsidRDefault="00066951" w:rsidP="00066951">
      <w:pPr>
        <w:pStyle w:val="BodyText"/>
      </w:pPr>
      <w:r w:rsidRPr="009129C2">
        <w:t>Find all tumor tissues with Excellent- Definable Nuclear Detail.</w:t>
      </w:r>
    </w:p>
    <w:p w:rsidR="00066951" w:rsidRPr="009129C2" w:rsidRDefault="00066951" w:rsidP="00066951">
      <w:pPr>
        <w:pStyle w:val="ListNumber"/>
        <w:numPr>
          <w:ilvl w:val="0"/>
          <w:numId w:val="209"/>
        </w:numPr>
      </w:pPr>
      <w:r w:rsidRPr="009129C2">
        <w:t xml:space="preserve">For this query, add the classes in the Diagrammatic View with conditions on the attribute as shown in the following table: </w:t>
      </w: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48"/>
        <w:gridCol w:w="3510"/>
        <w:gridCol w:w="1260"/>
        <w:gridCol w:w="1170"/>
        <w:gridCol w:w="2430"/>
      </w:tblGrid>
      <w:tr w:rsidR="00066951" w:rsidRPr="009129C2">
        <w:trPr>
          <w:trHeight w:val="440"/>
        </w:trPr>
        <w:tc>
          <w:tcPr>
            <w:tcW w:w="648" w:type="dxa"/>
            <w:shd w:val="clear" w:color="auto" w:fill="CCCCCC"/>
          </w:tcPr>
          <w:p w:rsidR="00066951" w:rsidRPr="009129C2" w:rsidRDefault="00066951" w:rsidP="00066951">
            <w:pPr>
              <w:pStyle w:val="TableHeaderCenter"/>
            </w:pPr>
            <w:r w:rsidRPr="009129C2">
              <w:t>No.</w:t>
            </w:r>
          </w:p>
        </w:tc>
        <w:tc>
          <w:tcPr>
            <w:tcW w:w="3510" w:type="dxa"/>
            <w:shd w:val="clear" w:color="auto" w:fill="CCCCCC"/>
          </w:tcPr>
          <w:p w:rsidR="00066951" w:rsidRPr="009129C2" w:rsidRDefault="00066951" w:rsidP="00066951">
            <w:pPr>
              <w:pStyle w:val="TableHeaderCenter"/>
            </w:pPr>
            <w:r w:rsidRPr="009129C2">
              <w:t>Class</w:t>
            </w:r>
          </w:p>
        </w:tc>
        <w:tc>
          <w:tcPr>
            <w:tcW w:w="1260" w:type="dxa"/>
            <w:shd w:val="clear" w:color="auto" w:fill="CCCCCC"/>
          </w:tcPr>
          <w:p w:rsidR="00066951" w:rsidRPr="009129C2" w:rsidRDefault="00066951" w:rsidP="00066951">
            <w:pPr>
              <w:pStyle w:val="TableHeaderCenter"/>
            </w:pPr>
            <w:r w:rsidRPr="009129C2">
              <w:t>Attribute</w:t>
            </w:r>
          </w:p>
        </w:tc>
        <w:tc>
          <w:tcPr>
            <w:tcW w:w="1170" w:type="dxa"/>
            <w:shd w:val="clear" w:color="auto" w:fill="CCCCCC"/>
          </w:tcPr>
          <w:p w:rsidR="00066951" w:rsidRPr="009129C2" w:rsidRDefault="00066951" w:rsidP="00066951">
            <w:pPr>
              <w:pStyle w:val="TableHeaderCenter"/>
            </w:pPr>
            <w:r w:rsidRPr="009129C2">
              <w:t>Operator</w:t>
            </w:r>
          </w:p>
        </w:tc>
        <w:tc>
          <w:tcPr>
            <w:tcW w:w="2430" w:type="dxa"/>
            <w:shd w:val="clear" w:color="auto" w:fill="CCCCCC"/>
          </w:tcPr>
          <w:p w:rsidR="00066951" w:rsidRPr="009129C2" w:rsidRDefault="00066951" w:rsidP="00066951">
            <w:pPr>
              <w:pStyle w:val="TableHeaderCenter"/>
            </w:pPr>
            <w:r w:rsidRPr="009129C2">
              <w:t>Condition</w:t>
            </w:r>
          </w:p>
        </w:tc>
      </w:tr>
      <w:tr w:rsidR="00066951" w:rsidRPr="009129C2">
        <w:trPr>
          <w:trHeight w:val="510"/>
        </w:trPr>
        <w:tc>
          <w:tcPr>
            <w:tcW w:w="648" w:type="dxa"/>
            <w:vMerge w:val="restart"/>
          </w:tcPr>
          <w:p w:rsidR="00066951" w:rsidRPr="009129C2" w:rsidRDefault="00066951" w:rsidP="00066951">
            <w:pPr>
              <w:pStyle w:val="TableText0"/>
            </w:pPr>
            <w:r w:rsidRPr="009129C2">
              <w:t>1</w:t>
            </w:r>
          </w:p>
        </w:tc>
        <w:tc>
          <w:tcPr>
            <w:tcW w:w="3510" w:type="dxa"/>
            <w:vMerge w:val="restart"/>
          </w:tcPr>
          <w:p w:rsidR="00066951" w:rsidRPr="009129C2" w:rsidRDefault="00066951" w:rsidP="00066951">
            <w:pPr>
              <w:pStyle w:val="TableText0"/>
            </w:pPr>
            <w:r w:rsidRPr="009129C2">
              <w:t>TissueSpecimen</w:t>
            </w:r>
          </w:p>
        </w:tc>
        <w:tc>
          <w:tcPr>
            <w:tcW w:w="1260" w:type="dxa"/>
          </w:tcPr>
          <w:p w:rsidR="00066951" w:rsidRPr="009129C2" w:rsidRDefault="00066951" w:rsidP="00066951">
            <w:pPr>
              <w:pStyle w:val="TableText0"/>
            </w:pPr>
            <w:r w:rsidRPr="009129C2">
              <w:t>Collection Status</w:t>
            </w:r>
          </w:p>
        </w:tc>
        <w:tc>
          <w:tcPr>
            <w:tcW w:w="1170" w:type="dxa"/>
          </w:tcPr>
          <w:p w:rsidR="00066951" w:rsidRPr="009129C2" w:rsidRDefault="00066951" w:rsidP="00066951">
            <w:pPr>
              <w:pStyle w:val="TableText0"/>
            </w:pPr>
            <w:r w:rsidRPr="009129C2">
              <w:t>Equals</w:t>
            </w:r>
          </w:p>
          <w:p w:rsidR="00066951" w:rsidRPr="009129C2" w:rsidRDefault="00066951" w:rsidP="00066951">
            <w:pPr>
              <w:pStyle w:val="TableText0"/>
            </w:pPr>
          </w:p>
        </w:tc>
        <w:tc>
          <w:tcPr>
            <w:tcW w:w="2430" w:type="dxa"/>
          </w:tcPr>
          <w:p w:rsidR="00066951" w:rsidRPr="009129C2" w:rsidRDefault="00066951" w:rsidP="00066951">
            <w:pPr>
              <w:pStyle w:val="TableText0"/>
            </w:pPr>
            <w:r w:rsidRPr="009129C2">
              <w:t>Collected</w:t>
            </w:r>
          </w:p>
          <w:p w:rsidR="00066951" w:rsidRPr="009129C2" w:rsidRDefault="00066951" w:rsidP="00066951">
            <w:pPr>
              <w:pStyle w:val="TableText0"/>
            </w:pPr>
          </w:p>
        </w:tc>
      </w:tr>
      <w:tr w:rsidR="00066951" w:rsidRPr="009129C2">
        <w:trPr>
          <w:trHeight w:val="555"/>
        </w:trPr>
        <w:tc>
          <w:tcPr>
            <w:tcW w:w="648" w:type="dxa"/>
            <w:vMerge/>
          </w:tcPr>
          <w:p w:rsidR="00066951" w:rsidRPr="009129C2" w:rsidRDefault="00066951" w:rsidP="00066951">
            <w:pPr>
              <w:pStyle w:val="TableText0"/>
            </w:pPr>
          </w:p>
        </w:tc>
        <w:tc>
          <w:tcPr>
            <w:tcW w:w="3510" w:type="dxa"/>
            <w:vMerge/>
          </w:tcPr>
          <w:p w:rsidR="00066951" w:rsidRPr="009129C2" w:rsidRDefault="00066951" w:rsidP="00066951">
            <w:pPr>
              <w:pStyle w:val="TableText0"/>
            </w:pPr>
          </w:p>
        </w:tc>
        <w:tc>
          <w:tcPr>
            <w:tcW w:w="1260" w:type="dxa"/>
          </w:tcPr>
          <w:p w:rsidR="00066951" w:rsidRPr="009129C2" w:rsidRDefault="00066951" w:rsidP="00066951">
            <w:pPr>
              <w:pStyle w:val="TableText0"/>
            </w:pPr>
            <w:r w:rsidRPr="009129C2">
              <w:t>Pathological Status</w:t>
            </w:r>
          </w:p>
        </w:tc>
        <w:tc>
          <w:tcPr>
            <w:tcW w:w="1170" w:type="dxa"/>
          </w:tcPr>
          <w:p w:rsidR="00066951" w:rsidRPr="009129C2" w:rsidRDefault="00066951" w:rsidP="00066951">
            <w:pPr>
              <w:pStyle w:val="TableText0"/>
            </w:pPr>
            <w:r w:rsidRPr="009129C2">
              <w:t>In</w:t>
            </w:r>
          </w:p>
        </w:tc>
        <w:tc>
          <w:tcPr>
            <w:tcW w:w="2430" w:type="dxa"/>
          </w:tcPr>
          <w:p w:rsidR="00066951" w:rsidRPr="009129C2" w:rsidRDefault="00066951" w:rsidP="00066951">
            <w:pPr>
              <w:pStyle w:val="TableText0"/>
            </w:pPr>
            <w:r w:rsidRPr="009129C2">
              <w:t>Malignant</w:t>
            </w:r>
          </w:p>
        </w:tc>
      </w:tr>
      <w:tr w:rsidR="00066951" w:rsidRPr="009129C2">
        <w:trPr>
          <w:trHeight w:val="444"/>
        </w:trPr>
        <w:tc>
          <w:tcPr>
            <w:tcW w:w="648" w:type="dxa"/>
          </w:tcPr>
          <w:p w:rsidR="00066951" w:rsidRPr="009129C2" w:rsidRDefault="00066951" w:rsidP="00066951">
            <w:pPr>
              <w:pStyle w:val="TableText0"/>
            </w:pPr>
            <w:r w:rsidRPr="009129C2">
              <w:t>2</w:t>
            </w:r>
          </w:p>
        </w:tc>
        <w:tc>
          <w:tcPr>
            <w:tcW w:w="3510" w:type="dxa"/>
          </w:tcPr>
          <w:p w:rsidR="00066951" w:rsidRPr="009129C2" w:rsidRDefault="00066951" w:rsidP="00066951">
            <w:pPr>
              <w:pStyle w:val="TableText0"/>
            </w:pPr>
            <w:r w:rsidRPr="009129C2">
              <w:t xml:space="preserve">   TissueSpecimenReviewEventParameter</w:t>
            </w:r>
          </w:p>
        </w:tc>
        <w:tc>
          <w:tcPr>
            <w:tcW w:w="1260" w:type="dxa"/>
          </w:tcPr>
          <w:p w:rsidR="00066951" w:rsidRPr="009129C2" w:rsidRDefault="00066951" w:rsidP="00066951">
            <w:pPr>
              <w:pStyle w:val="TableText0"/>
            </w:pPr>
            <w:r w:rsidRPr="009129C2">
              <w:t>Quality</w:t>
            </w:r>
          </w:p>
        </w:tc>
        <w:tc>
          <w:tcPr>
            <w:tcW w:w="1170" w:type="dxa"/>
          </w:tcPr>
          <w:p w:rsidR="00066951" w:rsidRPr="009129C2" w:rsidRDefault="00066951" w:rsidP="00066951">
            <w:pPr>
              <w:pStyle w:val="TableText0"/>
            </w:pPr>
            <w:r w:rsidRPr="009129C2">
              <w:t xml:space="preserve">In </w:t>
            </w:r>
          </w:p>
        </w:tc>
        <w:tc>
          <w:tcPr>
            <w:tcW w:w="2430" w:type="dxa"/>
          </w:tcPr>
          <w:p w:rsidR="00066951" w:rsidRPr="009129C2" w:rsidRDefault="00066951" w:rsidP="00066951">
            <w:pPr>
              <w:pStyle w:val="TableText0"/>
            </w:pPr>
            <w:r w:rsidRPr="009129C2">
              <w:t>Excellent- Definable Nuclear Detail</w:t>
            </w:r>
          </w:p>
        </w:tc>
      </w:tr>
    </w:tbl>
    <w:p w:rsidR="00066951" w:rsidRPr="009129C2" w:rsidRDefault="00066951" w:rsidP="00066951"/>
    <w:p w:rsidR="00066951" w:rsidRPr="009129C2" w:rsidRDefault="00066951" w:rsidP="00066951">
      <w:pPr>
        <w:pStyle w:val="ListNumber"/>
        <w:numPr>
          <w:ilvl w:val="0"/>
          <w:numId w:val="378"/>
        </w:numPr>
      </w:pPr>
      <w:r w:rsidRPr="009129C2">
        <w:t xml:space="preserve">After adding the classes in the Diagrammatic View, connect the class TissueSpecimenReviewEventParameter to Tissue Specimen and click the </w:t>
      </w:r>
      <w:r w:rsidRPr="009129C2">
        <w:rPr>
          <w:b/>
        </w:rPr>
        <w:t>Search</w:t>
      </w:r>
      <w:r w:rsidRPr="009129C2">
        <w:t xml:space="preserve"> button. The result will display all the tumor tissues with Excellent- Definable Nuclear Detail.</w:t>
      </w:r>
    </w:p>
    <w:p w:rsidR="00066951" w:rsidRPr="009129C2" w:rsidRDefault="00066951" w:rsidP="00066951">
      <w:pPr>
        <w:pStyle w:val="BodyTextIndent"/>
      </w:pPr>
      <w:r w:rsidRPr="009129C2">
        <w:t>The following figure shows how the diagram will look.</w:t>
      </w:r>
    </w:p>
    <w:p w:rsidR="00066951" w:rsidRPr="009129C2" w:rsidRDefault="007A0E2C" w:rsidP="00066951">
      <w:pPr>
        <w:pStyle w:val="GraphicAnchorStep"/>
      </w:pPr>
      <w:r>
        <w:rPr>
          <w:noProof/>
        </w:rPr>
        <w:drawing>
          <wp:inline distT="0" distB="0" distL="0" distR="0">
            <wp:extent cx="4391025" cy="733425"/>
            <wp:effectExtent l="19050" t="19050" r="28575" b="28575"/>
            <wp:docPr id="206" name="Picture 206" descr="Diagrammatic View of Sample 6 Specime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Diagrammatic View of Sample 6 Specimen Query"/>
                    <pic:cNvPicPr>
                      <a:picLocks noChangeAspect="1" noChangeArrowheads="1"/>
                    </pic:cNvPicPr>
                  </pic:nvPicPr>
                  <pic:blipFill>
                    <a:blip r:embed="rId243"/>
                    <a:srcRect/>
                    <a:stretch>
                      <a:fillRect/>
                    </a:stretch>
                  </pic:blipFill>
                  <pic:spPr bwMode="auto">
                    <a:xfrm>
                      <a:off x="0" y="0"/>
                      <a:ext cx="4391025" cy="7334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204</w:t>
        </w:r>
      </w:fldSimple>
      <w:r w:rsidRPr="009129C2">
        <w:t>: Diagrammatic Representation Sample 6 Specimen Query</w:t>
      </w:r>
    </w:p>
    <w:p w:rsidR="00066951" w:rsidRPr="009129C2" w:rsidRDefault="00066951" w:rsidP="00066951">
      <w:pPr>
        <w:pStyle w:val="Heading2"/>
      </w:pPr>
      <w:bookmarkStart w:id="691" w:name="_Ref275333258"/>
      <w:bookmarkStart w:id="692" w:name="_Ref275333263"/>
      <w:bookmarkStart w:id="693" w:name="_Toc288121410"/>
      <w:r w:rsidRPr="009129C2">
        <w:t>Outer Join Query</w:t>
      </w:r>
      <w:bookmarkEnd w:id="691"/>
      <w:bookmarkEnd w:id="692"/>
      <w:bookmarkEnd w:id="693"/>
    </w:p>
    <w:p w:rsidR="00066951" w:rsidRPr="009129C2" w:rsidRDefault="00066951" w:rsidP="00066951">
      <w:pPr>
        <w:pStyle w:val="BodyText"/>
      </w:pPr>
      <w:r w:rsidRPr="009129C2">
        <w:t>You can create an outer join query</w:t>
      </w:r>
      <w:r w:rsidRPr="009129C2">
        <w:fldChar w:fldCharType="begin"/>
      </w:r>
      <w:r w:rsidRPr="009129C2">
        <w:instrText xml:space="preserve"> XE "outer join query" </w:instrText>
      </w:r>
      <w:r w:rsidRPr="009129C2">
        <w:fldChar w:fldCharType="end"/>
      </w:r>
      <w:r w:rsidRPr="009129C2">
        <w:t xml:space="preserve"> using </w:t>
      </w:r>
      <w:fldSimple w:instr=" DOCPROPERTY  ApplicationName  \* MERGEFORMAT ">
        <w:r w:rsidRPr="009129C2">
          <w:t>caTissue Suite</w:t>
        </w:r>
      </w:fldSimple>
      <w:r w:rsidRPr="009129C2">
        <w:t>.</w:t>
      </w:r>
    </w:p>
    <w:p w:rsidR="00066951" w:rsidRPr="009129C2" w:rsidRDefault="00066951" w:rsidP="00066951">
      <w:pPr>
        <w:pStyle w:val="BodyText"/>
      </w:pPr>
      <w:r w:rsidRPr="009129C2">
        <w:t xml:space="preserve">Find all specimens that are of the type </w:t>
      </w:r>
      <w:r w:rsidRPr="009129C2">
        <w:rPr>
          <w:b/>
          <w:bCs/>
        </w:rPr>
        <w:t>RNA</w:t>
      </w:r>
      <w:r w:rsidRPr="009129C2">
        <w:t xml:space="preserve">, and </w:t>
      </w:r>
      <w:r w:rsidRPr="009129C2">
        <w:rPr>
          <w:bCs/>
        </w:rPr>
        <w:t>along with</w:t>
      </w:r>
      <w:r w:rsidRPr="009129C2">
        <w:t xml:space="preserve"> their available quantity, and (if available) their molecular review event parameters.</w:t>
      </w:r>
    </w:p>
    <w:p w:rsidR="00066951" w:rsidRPr="009129C2" w:rsidRDefault="00066951" w:rsidP="00066951">
      <w:pPr>
        <w:pStyle w:val="ListNumber"/>
        <w:numPr>
          <w:ilvl w:val="0"/>
          <w:numId w:val="210"/>
        </w:numPr>
      </w:pPr>
      <w:r w:rsidRPr="009129C2">
        <w:t>Add the class in the Diagrammatic View with conditions on the attributes as shown in the following table:</w:t>
      </w:r>
    </w:p>
    <w:tbl>
      <w:tblPr>
        <w:tblW w:w="7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48"/>
        <w:gridCol w:w="3240"/>
        <w:gridCol w:w="1530"/>
        <w:gridCol w:w="1170"/>
        <w:gridCol w:w="1343"/>
      </w:tblGrid>
      <w:tr w:rsidR="00066951" w:rsidRPr="009129C2">
        <w:trPr>
          <w:trHeight w:val="440"/>
        </w:trPr>
        <w:tc>
          <w:tcPr>
            <w:tcW w:w="648" w:type="dxa"/>
            <w:shd w:val="clear" w:color="auto" w:fill="CCCCCC"/>
          </w:tcPr>
          <w:p w:rsidR="00066951" w:rsidRPr="009129C2" w:rsidRDefault="00066951" w:rsidP="00066951">
            <w:pPr>
              <w:pStyle w:val="TableHeader"/>
            </w:pPr>
            <w:r w:rsidRPr="009129C2">
              <w:t>No.</w:t>
            </w:r>
          </w:p>
        </w:tc>
        <w:tc>
          <w:tcPr>
            <w:tcW w:w="3240" w:type="dxa"/>
            <w:shd w:val="clear" w:color="auto" w:fill="CCCCCC"/>
          </w:tcPr>
          <w:p w:rsidR="00066951" w:rsidRPr="009129C2" w:rsidRDefault="00066951" w:rsidP="00066951">
            <w:pPr>
              <w:pStyle w:val="TableHeader"/>
            </w:pPr>
            <w:r w:rsidRPr="009129C2">
              <w:t>Class</w:t>
            </w:r>
          </w:p>
        </w:tc>
        <w:tc>
          <w:tcPr>
            <w:tcW w:w="1530" w:type="dxa"/>
            <w:shd w:val="clear" w:color="auto" w:fill="CCCCCC"/>
          </w:tcPr>
          <w:p w:rsidR="00066951" w:rsidRPr="009129C2" w:rsidRDefault="00066951" w:rsidP="00066951">
            <w:pPr>
              <w:pStyle w:val="TableHeader"/>
            </w:pPr>
            <w:r w:rsidRPr="009129C2">
              <w:t>Attribute</w:t>
            </w:r>
          </w:p>
        </w:tc>
        <w:tc>
          <w:tcPr>
            <w:tcW w:w="1170" w:type="dxa"/>
            <w:shd w:val="clear" w:color="auto" w:fill="CCCCCC"/>
          </w:tcPr>
          <w:p w:rsidR="00066951" w:rsidRPr="009129C2" w:rsidRDefault="00066951" w:rsidP="00066951">
            <w:pPr>
              <w:pStyle w:val="TableHeader"/>
            </w:pPr>
            <w:r w:rsidRPr="009129C2">
              <w:t>Operator</w:t>
            </w:r>
          </w:p>
        </w:tc>
        <w:tc>
          <w:tcPr>
            <w:tcW w:w="1343" w:type="dxa"/>
            <w:shd w:val="clear" w:color="auto" w:fill="CCCCCC"/>
          </w:tcPr>
          <w:p w:rsidR="00066951" w:rsidRPr="009129C2" w:rsidRDefault="00066951" w:rsidP="00066951">
            <w:pPr>
              <w:pStyle w:val="TableHeader"/>
            </w:pPr>
            <w:r w:rsidRPr="009129C2">
              <w:t>Condition</w:t>
            </w:r>
          </w:p>
        </w:tc>
      </w:tr>
      <w:tr w:rsidR="00066951" w:rsidRPr="009129C2">
        <w:trPr>
          <w:trHeight w:val="510"/>
        </w:trPr>
        <w:tc>
          <w:tcPr>
            <w:tcW w:w="648" w:type="dxa"/>
            <w:vMerge w:val="restart"/>
          </w:tcPr>
          <w:p w:rsidR="00066951" w:rsidRPr="009129C2" w:rsidRDefault="00066951" w:rsidP="00066951">
            <w:pPr>
              <w:pStyle w:val="TableText0"/>
            </w:pPr>
            <w:r w:rsidRPr="009129C2">
              <w:t>1</w:t>
            </w:r>
          </w:p>
        </w:tc>
        <w:tc>
          <w:tcPr>
            <w:tcW w:w="3240" w:type="dxa"/>
            <w:vMerge w:val="restart"/>
          </w:tcPr>
          <w:p w:rsidR="00066951" w:rsidRPr="009129C2" w:rsidRDefault="00066951" w:rsidP="00066951">
            <w:pPr>
              <w:pStyle w:val="TableText0"/>
            </w:pPr>
            <w:r w:rsidRPr="009129C2">
              <w:t>MolecularSpecimen</w:t>
            </w:r>
          </w:p>
        </w:tc>
        <w:tc>
          <w:tcPr>
            <w:tcW w:w="1530" w:type="dxa"/>
          </w:tcPr>
          <w:p w:rsidR="00066951" w:rsidRPr="009129C2" w:rsidRDefault="00066951" w:rsidP="00066951">
            <w:pPr>
              <w:pStyle w:val="TableText0"/>
            </w:pPr>
            <w:r w:rsidRPr="009129C2">
              <w:t>Is available</w:t>
            </w:r>
          </w:p>
        </w:tc>
        <w:tc>
          <w:tcPr>
            <w:tcW w:w="1170" w:type="dxa"/>
          </w:tcPr>
          <w:p w:rsidR="00066951" w:rsidRPr="009129C2" w:rsidRDefault="00066951" w:rsidP="00066951">
            <w:pPr>
              <w:pStyle w:val="TableText0"/>
            </w:pPr>
            <w:r w:rsidRPr="009129C2">
              <w:t>Equals</w:t>
            </w:r>
          </w:p>
          <w:p w:rsidR="00066951" w:rsidRPr="009129C2" w:rsidRDefault="00066951" w:rsidP="00066951">
            <w:pPr>
              <w:pStyle w:val="TableText0"/>
            </w:pPr>
          </w:p>
        </w:tc>
        <w:tc>
          <w:tcPr>
            <w:tcW w:w="1343" w:type="dxa"/>
          </w:tcPr>
          <w:p w:rsidR="00066951" w:rsidRPr="009129C2" w:rsidRDefault="00066951" w:rsidP="00066951">
            <w:pPr>
              <w:pStyle w:val="TableText0"/>
            </w:pPr>
            <w:r w:rsidRPr="009129C2">
              <w:t>True</w:t>
            </w:r>
          </w:p>
          <w:p w:rsidR="00066951" w:rsidRPr="009129C2" w:rsidRDefault="00066951" w:rsidP="00066951">
            <w:pPr>
              <w:pStyle w:val="TableText0"/>
            </w:pPr>
          </w:p>
        </w:tc>
      </w:tr>
      <w:tr w:rsidR="00066951" w:rsidRPr="009129C2">
        <w:trPr>
          <w:trHeight w:val="555"/>
        </w:trPr>
        <w:tc>
          <w:tcPr>
            <w:tcW w:w="648" w:type="dxa"/>
            <w:vMerge/>
          </w:tcPr>
          <w:p w:rsidR="00066951" w:rsidRPr="009129C2" w:rsidRDefault="00066951" w:rsidP="00066951">
            <w:pPr>
              <w:pStyle w:val="TableText0"/>
            </w:pPr>
          </w:p>
        </w:tc>
        <w:tc>
          <w:tcPr>
            <w:tcW w:w="3240" w:type="dxa"/>
            <w:vMerge/>
          </w:tcPr>
          <w:p w:rsidR="00066951" w:rsidRPr="009129C2" w:rsidRDefault="00066951" w:rsidP="00066951">
            <w:pPr>
              <w:pStyle w:val="TableText0"/>
            </w:pPr>
          </w:p>
        </w:tc>
        <w:tc>
          <w:tcPr>
            <w:tcW w:w="1530" w:type="dxa"/>
          </w:tcPr>
          <w:p w:rsidR="00066951" w:rsidRPr="009129C2" w:rsidRDefault="00066951" w:rsidP="00066951">
            <w:pPr>
              <w:pStyle w:val="TableText0"/>
            </w:pPr>
            <w:r w:rsidRPr="009129C2">
              <w:t>Type</w:t>
            </w:r>
          </w:p>
        </w:tc>
        <w:tc>
          <w:tcPr>
            <w:tcW w:w="1170" w:type="dxa"/>
          </w:tcPr>
          <w:p w:rsidR="00066951" w:rsidRPr="009129C2" w:rsidRDefault="00066951" w:rsidP="00066951">
            <w:pPr>
              <w:pStyle w:val="TableText0"/>
            </w:pPr>
            <w:r w:rsidRPr="009129C2">
              <w:t>In</w:t>
            </w:r>
          </w:p>
        </w:tc>
        <w:tc>
          <w:tcPr>
            <w:tcW w:w="1343" w:type="dxa"/>
          </w:tcPr>
          <w:p w:rsidR="00066951" w:rsidRPr="009129C2" w:rsidRDefault="00066951" w:rsidP="00066951">
            <w:pPr>
              <w:pStyle w:val="TableText0"/>
            </w:pPr>
            <w:r w:rsidRPr="009129C2">
              <w:t>RNA</w:t>
            </w:r>
          </w:p>
        </w:tc>
      </w:tr>
    </w:tbl>
    <w:p w:rsidR="00066951" w:rsidRPr="009129C2" w:rsidRDefault="00066951" w:rsidP="00066951"/>
    <w:p w:rsidR="00066951" w:rsidRPr="009129C2" w:rsidRDefault="00066951" w:rsidP="00066951">
      <w:pPr>
        <w:pStyle w:val="ListNumber"/>
        <w:numPr>
          <w:ilvl w:val="0"/>
          <w:numId w:val="379"/>
        </w:numPr>
      </w:pPr>
      <w:r w:rsidRPr="009129C2">
        <w:t xml:space="preserve">Click </w:t>
      </w:r>
      <w:r w:rsidRPr="009129C2">
        <w:rPr>
          <w:b/>
        </w:rPr>
        <w:t>Next</w:t>
      </w:r>
      <w:r w:rsidRPr="009129C2">
        <w:t xml:space="preserve"> to navigate to Define view. </w:t>
      </w:r>
    </w:p>
    <w:p w:rsidR="00066951" w:rsidRPr="009129C2" w:rsidRDefault="00066951" w:rsidP="00066951">
      <w:pPr>
        <w:pStyle w:val="GraphicAnchorMain"/>
      </w:pPr>
    </w:p>
    <w:p w:rsidR="00066951" w:rsidRPr="009129C2" w:rsidRDefault="007A0E2C" w:rsidP="00066951">
      <w:pPr>
        <w:pStyle w:val="GraphicAnchorMain"/>
      </w:pPr>
      <w:r>
        <w:rPr>
          <w:noProof/>
        </w:rPr>
        <w:drawing>
          <wp:inline distT="0" distB="0" distL="0" distR="0">
            <wp:extent cx="5943600" cy="2400300"/>
            <wp:effectExtent l="19050" t="0" r="0" b="0"/>
            <wp:docPr id="207" name="Picture 207" descr="Diagrammatic View of Outer Joi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iagrammatic View of Outer Join Query"/>
                    <pic:cNvPicPr>
                      <a:picLocks noChangeAspect="1" noChangeArrowheads="1"/>
                    </pic:cNvPicPr>
                  </pic:nvPicPr>
                  <pic:blipFill>
                    <a:blip r:embed="rId244"/>
                    <a:srcRect t="28619"/>
                    <a:stretch>
                      <a:fillRect/>
                    </a:stretch>
                  </pic:blipFill>
                  <pic:spPr bwMode="auto">
                    <a:xfrm>
                      <a:off x="0" y="0"/>
                      <a:ext cx="5943600" cy="2400300"/>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360"/>
      </w:pPr>
      <w:r w:rsidRPr="009129C2">
        <w:t xml:space="preserve">Figure </w:t>
      </w:r>
      <w:fldSimple w:instr=" SEQ Figure \* ARABIC ">
        <w:r w:rsidR="00327542">
          <w:rPr>
            <w:noProof/>
          </w:rPr>
          <w:t>205</w:t>
        </w:r>
      </w:fldSimple>
      <w:r w:rsidRPr="009129C2">
        <w:t>: Adding class in diagrammatic view</w:t>
      </w:r>
    </w:p>
    <w:p w:rsidR="00066951" w:rsidRPr="009129C2" w:rsidRDefault="00066951" w:rsidP="00066951">
      <w:pPr>
        <w:pStyle w:val="ListNumber"/>
      </w:pPr>
      <w:r w:rsidRPr="009129C2">
        <w:t xml:space="preserve">Add class </w:t>
      </w:r>
      <w:r w:rsidRPr="009129C2">
        <w:rPr>
          <w:b/>
          <w:bCs/>
        </w:rPr>
        <w:t>Molecular review event parameters</w:t>
      </w:r>
      <w:r w:rsidRPr="009129C2">
        <w:t>.</w:t>
      </w:r>
    </w:p>
    <w:p w:rsidR="00066951" w:rsidRPr="009129C2" w:rsidRDefault="00066951" w:rsidP="00066951">
      <w:pPr>
        <w:pStyle w:val="ListNumber"/>
      </w:pPr>
      <w:r w:rsidRPr="009129C2">
        <w:t xml:space="preserve">Connect the two classes and click the </w:t>
      </w:r>
      <w:r w:rsidRPr="009129C2">
        <w:rPr>
          <w:b/>
          <w:bCs/>
        </w:rPr>
        <w:t>Search</w:t>
      </w:r>
      <w:r w:rsidRPr="009129C2">
        <w:t xml:space="preserve"> button.</w:t>
      </w:r>
    </w:p>
    <w:p w:rsidR="00066951" w:rsidRPr="009129C2" w:rsidRDefault="00066951" w:rsidP="00066951">
      <w:pPr>
        <w:pStyle w:val="BodyTextIndent"/>
      </w:pPr>
      <w:r w:rsidRPr="009129C2">
        <w:t>The result displays all the molecular specimens of type RNA and molecular review event parameters (if available).</w:t>
      </w:r>
    </w:p>
    <w:p w:rsidR="00066951" w:rsidRPr="009129C2" w:rsidRDefault="007A0E2C" w:rsidP="00066951">
      <w:pPr>
        <w:pStyle w:val="GraphicAnchorMain"/>
        <w:rPr>
          <w:noProof/>
        </w:rPr>
      </w:pPr>
      <w:r>
        <w:rPr>
          <w:noProof/>
        </w:rPr>
        <w:drawing>
          <wp:inline distT="0" distB="0" distL="0" distR="0">
            <wp:extent cx="5924550" cy="1181100"/>
            <wp:effectExtent l="19050" t="0" r="0" b="0"/>
            <wp:docPr id="208" name="Picture 208" descr="Diagrammatic Representation of Outer Join Query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Diagrammatic Representation of Outer Join Query Sample"/>
                    <pic:cNvPicPr>
                      <a:picLocks noChangeAspect="1" noChangeArrowheads="1"/>
                    </pic:cNvPicPr>
                  </pic:nvPicPr>
                  <pic:blipFill>
                    <a:blip r:embed="rId245"/>
                    <a:srcRect/>
                    <a:stretch>
                      <a:fillRect/>
                    </a:stretch>
                  </pic:blipFill>
                  <pic:spPr bwMode="auto">
                    <a:xfrm>
                      <a:off x="0" y="0"/>
                      <a:ext cx="5924550" cy="1181100"/>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206</w:t>
        </w:r>
      </w:fldSimple>
      <w:r w:rsidRPr="009129C2">
        <w:t>: Diagrammatic Representation for Outer Join Query Sample</w:t>
      </w:r>
    </w:p>
    <w:p w:rsidR="00066951" w:rsidRPr="009129C2" w:rsidRDefault="00066951" w:rsidP="00066951">
      <w:pPr>
        <w:pStyle w:val="Heading2"/>
      </w:pPr>
      <w:bookmarkStart w:id="694" w:name="_Ref275333273"/>
      <w:bookmarkStart w:id="695" w:name="_Ref275333277"/>
      <w:bookmarkStart w:id="696" w:name="_Toc288121411"/>
      <w:r w:rsidRPr="009129C2">
        <w:t>Queries on Orders</w:t>
      </w:r>
      <w:bookmarkEnd w:id="694"/>
      <w:bookmarkEnd w:id="695"/>
      <w:bookmarkEnd w:id="696"/>
    </w:p>
    <w:p w:rsidR="00066951" w:rsidRPr="009129C2" w:rsidRDefault="00066951" w:rsidP="00066951">
      <w:pPr>
        <w:pStyle w:val="BodyText"/>
      </w:pPr>
      <w:r w:rsidRPr="009129C2">
        <w:t>There are three sample order queries</w:t>
      </w:r>
      <w:r w:rsidRPr="009129C2">
        <w:fldChar w:fldCharType="begin"/>
      </w:r>
      <w:r w:rsidRPr="009129C2">
        <w:instrText xml:space="preserve"> XE "order queries" </w:instrText>
      </w:r>
      <w:r w:rsidRPr="009129C2">
        <w:fldChar w:fldCharType="end"/>
      </w:r>
      <w:r w:rsidRPr="009129C2">
        <w:t xml:space="preserve"> in this section.</w:t>
      </w:r>
    </w:p>
    <w:p w:rsidR="00066951" w:rsidRPr="009129C2" w:rsidRDefault="00066951" w:rsidP="00066951">
      <w:pPr>
        <w:pStyle w:val="Heading3"/>
      </w:pPr>
      <w:r w:rsidRPr="009129C2">
        <w:br w:type="page"/>
      </w:r>
      <w:bookmarkStart w:id="697" w:name="_Toc288121412"/>
      <w:r w:rsidRPr="009129C2">
        <w:t>Sample 1 Order Query</w:t>
      </w:r>
      <w:bookmarkEnd w:id="697"/>
    </w:p>
    <w:p w:rsidR="00066951" w:rsidRPr="009129C2" w:rsidRDefault="00066951" w:rsidP="00066951">
      <w:pPr>
        <w:pStyle w:val="BodyText"/>
      </w:pPr>
      <w:r w:rsidRPr="009129C2">
        <w:t>Find all the derivative specimens that need to be created for the placed orders.</w:t>
      </w:r>
    </w:p>
    <w:p w:rsidR="00066951" w:rsidRPr="009129C2" w:rsidRDefault="00066951" w:rsidP="00066951">
      <w:pPr>
        <w:pStyle w:val="ListNumber"/>
        <w:numPr>
          <w:ilvl w:val="0"/>
          <w:numId w:val="211"/>
        </w:numPr>
      </w:pPr>
      <w:r w:rsidRPr="009129C2">
        <w:t xml:space="preserve">In the Diagrammatic View, add a class DerivedSpecimenOrderItem with limit: ID Is Not Null. Click the </w:t>
      </w:r>
      <w:r w:rsidRPr="009129C2">
        <w:rPr>
          <w:b/>
        </w:rPr>
        <w:t>Search</w:t>
      </w:r>
      <w:r w:rsidRPr="009129C2">
        <w:t xml:space="preserve"> button. The result will display all the derivative specimens that are present or need to be created for the placed orders.</w:t>
      </w:r>
    </w:p>
    <w:p w:rsidR="00066951" w:rsidRPr="009129C2" w:rsidRDefault="00066951" w:rsidP="00066951">
      <w:pPr>
        <w:pStyle w:val="BodyTextIndent"/>
      </w:pPr>
      <w:r w:rsidRPr="009129C2">
        <w:t>The following figure shows how the diagram will look.</w:t>
      </w:r>
    </w:p>
    <w:p w:rsidR="00066951" w:rsidRPr="009129C2" w:rsidRDefault="007A0E2C" w:rsidP="00066951">
      <w:pPr>
        <w:pStyle w:val="GraphicAnchorStep"/>
      </w:pPr>
      <w:r>
        <w:rPr>
          <w:noProof/>
        </w:rPr>
        <w:drawing>
          <wp:inline distT="0" distB="0" distL="0" distR="0">
            <wp:extent cx="2314575" cy="714375"/>
            <wp:effectExtent l="19050" t="19050" r="28575" b="28575"/>
            <wp:docPr id="209" name="Picture 209" descr="Diagrammatic View of Sample 1 Orde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Diagrammatic View of Sample 1 Order Query"/>
                    <pic:cNvPicPr>
                      <a:picLocks noChangeAspect="1" noChangeArrowheads="1"/>
                    </pic:cNvPicPr>
                  </pic:nvPicPr>
                  <pic:blipFill>
                    <a:blip r:embed="rId246"/>
                    <a:srcRect/>
                    <a:stretch>
                      <a:fillRect/>
                    </a:stretch>
                  </pic:blipFill>
                  <pic:spPr bwMode="auto">
                    <a:xfrm>
                      <a:off x="0" y="0"/>
                      <a:ext cx="2314575" cy="7143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207</w:t>
        </w:r>
      </w:fldSimple>
      <w:r w:rsidRPr="009129C2">
        <w:t>: Diagrammatic Representation Sample 1 Order Query</w:t>
      </w:r>
    </w:p>
    <w:p w:rsidR="00066951" w:rsidRPr="009129C2" w:rsidRDefault="00066951" w:rsidP="00066951">
      <w:pPr>
        <w:pStyle w:val="Heading3"/>
      </w:pPr>
      <w:bookmarkStart w:id="698" w:name="_Toc288121413"/>
      <w:r w:rsidRPr="009129C2">
        <w:t>Sample 2 Order Query</w:t>
      </w:r>
      <w:bookmarkEnd w:id="698"/>
    </w:p>
    <w:p w:rsidR="00066951" w:rsidRPr="009129C2" w:rsidRDefault="00066951" w:rsidP="00066951">
      <w:pPr>
        <w:pStyle w:val="BodyText"/>
      </w:pPr>
      <w:r w:rsidRPr="009129C2">
        <w:t>Find all specimen arrays that are pending for distribution, protocol review, or specimen preparation.</w:t>
      </w:r>
    </w:p>
    <w:p w:rsidR="00066951" w:rsidRPr="009129C2" w:rsidRDefault="00066951" w:rsidP="00066951">
      <w:pPr>
        <w:pStyle w:val="ListNumber"/>
        <w:numPr>
          <w:ilvl w:val="0"/>
          <w:numId w:val="212"/>
        </w:numPr>
      </w:pPr>
      <w:r w:rsidRPr="009129C2">
        <w:t>For this query, add the classes in the Diagrammatic View with conditions on the attribute as shown in the following table:</w:t>
      </w:r>
    </w:p>
    <w:tbl>
      <w:tblPr>
        <w:tblW w:w="8694" w:type="dxa"/>
        <w:jc w:val="center"/>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12"/>
        <w:gridCol w:w="3640"/>
        <w:gridCol w:w="1236"/>
        <w:gridCol w:w="1146"/>
        <w:gridCol w:w="1460"/>
      </w:tblGrid>
      <w:tr w:rsidR="00066951" w:rsidRPr="009129C2">
        <w:trPr>
          <w:trHeight w:val="440"/>
          <w:jc w:val="center"/>
        </w:trPr>
        <w:tc>
          <w:tcPr>
            <w:tcW w:w="1212" w:type="dxa"/>
            <w:shd w:val="clear" w:color="auto" w:fill="CCCCCC"/>
          </w:tcPr>
          <w:p w:rsidR="00066951" w:rsidRPr="009129C2" w:rsidRDefault="00066951" w:rsidP="00066951">
            <w:pPr>
              <w:pStyle w:val="TableHeader"/>
            </w:pPr>
            <w:r w:rsidRPr="009129C2">
              <w:t>No</w:t>
            </w:r>
          </w:p>
        </w:tc>
        <w:tc>
          <w:tcPr>
            <w:tcW w:w="3640" w:type="dxa"/>
            <w:shd w:val="clear" w:color="auto" w:fill="CCCCCC"/>
          </w:tcPr>
          <w:p w:rsidR="00066951" w:rsidRPr="009129C2" w:rsidRDefault="00066951" w:rsidP="00066951">
            <w:pPr>
              <w:pStyle w:val="TableHeader"/>
            </w:pPr>
            <w:r w:rsidRPr="009129C2">
              <w:t>Class</w:t>
            </w:r>
          </w:p>
        </w:tc>
        <w:tc>
          <w:tcPr>
            <w:tcW w:w="1236" w:type="dxa"/>
            <w:shd w:val="clear" w:color="auto" w:fill="CCCCCC"/>
          </w:tcPr>
          <w:p w:rsidR="00066951" w:rsidRPr="009129C2" w:rsidRDefault="00066951" w:rsidP="00066951">
            <w:pPr>
              <w:pStyle w:val="TableHeader"/>
            </w:pPr>
            <w:r w:rsidRPr="009129C2">
              <w:t>Attribute</w:t>
            </w:r>
          </w:p>
        </w:tc>
        <w:tc>
          <w:tcPr>
            <w:tcW w:w="1146" w:type="dxa"/>
            <w:shd w:val="clear" w:color="auto" w:fill="CCCCCC"/>
          </w:tcPr>
          <w:p w:rsidR="00066951" w:rsidRPr="009129C2" w:rsidRDefault="00066951" w:rsidP="00066951">
            <w:pPr>
              <w:pStyle w:val="TableHeader"/>
            </w:pPr>
            <w:r w:rsidRPr="009129C2">
              <w:t>Operator</w:t>
            </w:r>
          </w:p>
        </w:tc>
        <w:tc>
          <w:tcPr>
            <w:tcW w:w="1460" w:type="dxa"/>
            <w:shd w:val="clear" w:color="auto" w:fill="CCCCCC"/>
          </w:tcPr>
          <w:p w:rsidR="00066951" w:rsidRPr="009129C2" w:rsidRDefault="00066951" w:rsidP="00066951">
            <w:pPr>
              <w:pStyle w:val="TableHeader"/>
            </w:pPr>
            <w:r w:rsidRPr="009129C2">
              <w:t>Condition</w:t>
            </w:r>
          </w:p>
        </w:tc>
      </w:tr>
      <w:tr w:rsidR="00066951" w:rsidRPr="009129C2">
        <w:trPr>
          <w:trHeight w:val="444"/>
          <w:jc w:val="center"/>
        </w:trPr>
        <w:tc>
          <w:tcPr>
            <w:tcW w:w="1212" w:type="dxa"/>
          </w:tcPr>
          <w:p w:rsidR="00066951" w:rsidRPr="009129C2" w:rsidRDefault="00066951" w:rsidP="00066951">
            <w:pPr>
              <w:pStyle w:val="TableText0"/>
            </w:pPr>
            <w:r w:rsidRPr="009129C2">
              <w:t>1</w:t>
            </w:r>
          </w:p>
        </w:tc>
        <w:tc>
          <w:tcPr>
            <w:tcW w:w="3640" w:type="dxa"/>
          </w:tcPr>
          <w:p w:rsidR="00066951" w:rsidRPr="009129C2" w:rsidRDefault="00066951" w:rsidP="00066951">
            <w:pPr>
              <w:pStyle w:val="TableText0"/>
            </w:pPr>
            <w:r w:rsidRPr="009129C2">
              <w:t>OrderDetails</w:t>
            </w:r>
          </w:p>
        </w:tc>
        <w:tc>
          <w:tcPr>
            <w:tcW w:w="1236" w:type="dxa"/>
          </w:tcPr>
          <w:p w:rsidR="00066951" w:rsidRPr="009129C2" w:rsidRDefault="00066951" w:rsidP="00066951">
            <w:pPr>
              <w:pStyle w:val="TableText0"/>
            </w:pPr>
            <w:r w:rsidRPr="009129C2">
              <w:t>Status</w:t>
            </w:r>
          </w:p>
        </w:tc>
        <w:tc>
          <w:tcPr>
            <w:tcW w:w="1146" w:type="dxa"/>
          </w:tcPr>
          <w:p w:rsidR="00066951" w:rsidRPr="009129C2" w:rsidRDefault="00066951" w:rsidP="00066951">
            <w:pPr>
              <w:pStyle w:val="TableText0"/>
            </w:pPr>
            <w:r w:rsidRPr="009129C2">
              <w:t>Contains</w:t>
            </w:r>
          </w:p>
        </w:tc>
        <w:tc>
          <w:tcPr>
            <w:tcW w:w="1460" w:type="dxa"/>
          </w:tcPr>
          <w:p w:rsidR="00066951" w:rsidRPr="009129C2" w:rsidRDefault="00066951" w:rsidP="00066951">
            <w:pPr>
              <w:pStyle w:val="TableText0"/>
            </w:pPr>
            <w:r w:rsidRPr="009129C2">
              <w:t>Pending</w:t>
            </w:r>
          </w:p>
        </w:tc>
      </w:tr>
      <w:tr w:rsidR="00066951" w:rsidRPr="009129C2">
        <w:trPr>
          <w:trHeight w:val="444"/>
          <w:jc w:val="center"/>
        </w:trPr>
        <w:tc>
          <w:tcPr>
            <w:tcW w:w="1212" w:type="dxa"/>
          </w:tcPr>
          <w:p w:rsidR="00066951" w:rsidRPr="009129C2" w:rsidRDefault="00066951" w:rsidP="00066951">
            <w:pPr>
              <w:pStyle w:val="TableText0"/>
            </w:pPr>
            <w:r w:rsidRPr="009129C2">
              <w:t>2.</w:t>
            </w:r>
          </w:p>
        </w:tc>
        <w:tc>
          <w:tcPr>
            <w:tcW w:w="3640" w:type="dxa"/>
          </w:tcPr>
          <w:p w:rsidR="00066951" w:rsidRPr="009129C2" w:rsidRDefault="00066951" w:rsidP="00066951">
            <w:pPr>
              <w:pStyle w:val="TableText0"/>
            </w:pPr>
            <w:r w:rsidRPr="009129C2">
              <w:t>ExistingSpecimenArrayOrderItem</w:t>
            </w:r>
          </w:p>
        </w:tc>
        <w:tc>
          <w:tcPr>
            <w:tcW w:w="1236" w:type="dxa"/>
          </w:tcPr>
          <w:p w:rsidR="00066951" w:rsidRPr="009129C2" w:rsidRDefault="00066951" w:rsidP="00066951">
            <w:pPr>
              <w:pStyle w:val="TableText0"/>
            </w:pPr>
            <w:r w:rsidRPr="009129C2">
              <w:t>Id</w:t>
            </w:r>
          </w:p>
        </w:tc>
        <w:tc>
          <w:tcPr>
            <w:tcW w:w="1146" w:type="dxa"/>
          </w:tcPr>
          <w:p w:rsidR="00066951" w:rsidRPr="009129C2" w:rsidRDefault="00066951" w:rsidP="00066951">
            <w:pPr>
              <w:pStyle w:val="TableText0"/>
            </w:pPr>
          </w:p>
        </w:tc>
        <w:tc>
          <w:tcPr>
            <w:tcW w:w="1460" w:type="dxa"/>
          </w:tcPr>
          <w:p w:rsidR="00066951" w:rsidRPr="009129C2" w:rsidRDefault="00066951" w:rsidP="00066951">
            <w:pPr>
              <w:pStyle w:val="TableText0"/>
            </w:pPr>
            <w:r w:rsidRPr="009129C2">
              <w:t>Is Not Null</w:t>
            </w:r>
          </w:p>
        </w:tc>
      </w:tr>
    </w:tbl>
    <w:p w:rsidR="00066951" w:rsidRPr="009129C2" w:rsidRDefault="00066951" w:rsidP="00066951">
      <w:pPr>
        <w:tabs>
          <w:tab w:val="left" w:pos="0"/>
        </w:tabs>
      </w:pPr>
    </w:p>
    <w:p w:rsidR="00066951" w:rsidRPr="009129C2" w:rsidRDefault="00066951" w:rsidP="00066951">
      <w:pPr>
        <w:pStyle w:val="ListNumber"/>
        <w:numPr>
          <w:ilvl w:val="0"/>
          <w:numId w:val="380"/>
        </w:numPr>
      </w:pPr>
      <w:r w:rsidRPr="009129C2">
        <w:t xml:space="preserve">After adding the classes in the Diagrammatic View, connect the OrderDetails class to the ExistingSpecimenArrayOrderItem class. Click the </w:t>
      </w:r>
      <w:r w:rsidRPr="009129C2">
        <w:rPr>
          <w:b/>
        </w:rPr>
        <w:t>Search</w:t>
      </w:r>
      <w:r w:rsidRPr="009129C2">
        <w:t xml:space="preserve"> button. The result will display all the specimen arrays which are pending for distribution, protocol review, or specimen preparation.</w:t>
      </w:r>
    </w:p>
    <w:p w:rsidR="00066951" w:rsidRPr="009129C2" w:rsidRDefault="00066951" w:rsidP="00066951">
      <w:pPr>
        <w:pStyle w:val="BodyTextIndent"/>
      </w:pPr>
      <w:r w:rsidRPr="009129C2">
        <w:t>The following figure shows how the diagram will look.</w:t>
      </w:r>
    </w:p>
    <w:p w:rsidR="00066951" w:rsidRPr="009129C2" w:rsidRDefault="007A0E2C" w:rsidP="00066951">
      <w:pPr>
        <w:pStyle w:val="GraphicAnchorStep"/>
      </w:pPr>
      <w:r>
        <w:rPr>
          <w:noProof/>
        </w:rPr>
        <w:drawing>
          <wp:inline distT="0" distB="0" distL="0" distR="0">
            <wp:extent cx="3600450" cy="847725"/>
            <wp:effectExtent l="19050" t="19050" r="19050" b="28575"/>
            <wp:docPr id="210" name="Picture 210" descr="Diagrammatic View of Sample 2 Orde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iagrammatic View of Sample 2 Order Query"/>
                    <pic:cNvPicPr>
                      <a:picLocks noChangeAspect="1" noChangeArrowheads="1"/>
                    </pic:cNvPicPr>
                  </pic:nvPicPr>
                  <pic:blipFill>
                    <a:blip r:embed="rId247"/>
                    <a:srcRect/>
                    <a:stretch>
                      <a:fillRect/>
                    </a:stretch>
                  </pic:blipFill>
                  <pic:spPr bwMode="auto">
                    <a:xfrm>
                      <a:off x="0" y="0"/>
                      <a:ext cx="3600450" cy="8477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208</w:t>
        </w:r>
      </w:fldSimple>
      <w:r w:rsidRPr="009129C2">
        <w:t>: Diagrammatic Representation Sample 2 Order Query</w:t>
      </w:r>
    </w:p>
    <w:p w:rsidR="00066951" w:rsidRPr="009129C2" w:rsidRDefault="00066951" w:rsidP="00066951">
      <w:pPr>
        <w:pStyle w:val="Heading3"/>
      </w:pPr>
      <w:r w:rsidRPr="009129C2">
        <w:br w:type="page"/>
      </w:r>
      <w:bookmarkStart w:id="699" w:name="_Toc288121414"/>
      <w:r w:rsidRPr="009129C2">
        <w:t>Sample 3 Order Query</w:t>
      </w:r>
      <w:bookmarkEnd w:id="699"/>
    </w:p>
    <w:p w:rsidR="00066951" w:rsidRPr="009129C2" w:rsidRDefault="00066951" w:rsidP="00066951">
      <w:pPr>
        <w:pStyle w:val="BodyText"/>
      </w:pPr>
      <w:r w:rsidRPr="009129C2">
        <w:t>Find all the orders that are pending for distribution, protocol review, or specimen preparation.</w:t>
      </w:r>
    </w:p>
    <w:p w:rsidR="00066951" w:rsidRPr="009129C2" w:rsidRDefault="00066951" w:rsidP="00066951">
      <w:pPr>
        <w:pStyle w:val="ListNumber"/>
        <w:numPr>
          <w:ilvl w:val="0"/>
          <w:numId w:val="213"/>
        </w:numPr>
      </w:pPr>
      <w:r w:rsidRPr="009129C2">
        <w:t xml:space="preserve">In the Diagrammatic View, add a class OrderDetails with limit as ‘status starts with pending’. </w:t>
      </w:r>
    </w:p>
    <w:p w:rsidR="00066951" w:rsidRPr="009129C2" w:rsidRDefault="00066951" w:rsidP="00066951">
      <w:pPr>
        <w:pStyle w:val="ListNumber"/>
        <w:numPr>
          <w:ilvl w:val="0"/>
          <w:numId w:val="381"/>
        </w:numPr>
      </w:pPr>
      <w:r w:rsidRPr="009129C2">
        <w:t xml:space="preserve">Click the </w:t>
      </w:r>
      <w:r w:rsidRPr="009129C2">
        <w:rPr>
          <w:b/>
        </w:rPr>
        <w:t>Search</w:t>
      </w:r>
      <w:r w:rsidRPr="009129C2">
        <w:t xml:space="preserve"> button. The result displays all the orders that are pending for distribution, protocol review, or specimen preparation.</w:t>
      </w:r>
    </w:p>
    <w:p w:rsidR="00066951" w:rsidRPr="009129C2" w:rsidRDefault="00066951" w:rsidP="00066951">
      <w:pPr>
        <w:pStyle w:val="BodyTextIndent"/>
      </w:pPr>
      <w:r w:rsidRPr="009129C2">
        <w:t>The following figure shows how the diagram will look.</w:t>
      </w:r>
    </w:p>
    <w:p w:rsidR="00066951" w:rsidRPr="009129C2" w:rsidRDefault="00066951" w:rsidP="00066951">
      <w:pPr>
        <w:pStyle w:val="GraphicAnchorStep"/>
      </w:pPr>
      <w:r w:rsidRPr="009129C2">
        <w:tab/>
      </w:r>
      <w:r w:rsidR="007A0E2C">
        <w:rPr>
          <w:noProof/>
        </w:rPr>
        <w:drawing>
          <wp:inline distT="0" distB="0" distL="0" distR="0">
            <wp:extent cx="1943100" cy="657225"/>
            <wp:effectExtent l="19050" t="19050" r="19050" b="28575"/>
            <wp:docPr id="211" name="Picture 211" descr="Diagrammatic View of Sample 3 Orde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iagrammatic View of Sample 3 Order Query"/>
                    <pic:cNvPicPr>
                      <a:picLocks noChangeAspect="1" noChangeArrowheads="1"/>
                    </pic:cNvPicPr>
                  </pic:nvPicPr>
                  <pic:blipFill>
                    <a:blip r:embed="rId248"/>
                    <a:srcRect/>
                    <a:stretch>
                      <a:fillRect/>
                    </a:stretch>
                  </pic:blipFill>
                  <pic:spPr bwMode="auto">
                    <a:xfrm>
                      <a:off x="0" y="0"/>
                      <a:ext cx="1943100" cy="6572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left="1440" w:firstLine="720"/>
      </w:pPr>
      <w:r w:rsidRPr="009129C2">
        <w:t xml:space="preserve">Figure </w:t>
      </w:r>
      <w:fldSimple w:instr=" SEQ Figure \* ARABIC ">
        <w:r w:rsidR="00327542">
          <w:rPr>
            <w:noProof/>
          </w:rPr>
          <w:t>209</w:t>
        </w:r>
      </w:fldSimple>
      <w:r w:rsidRPr="009129C2">
        <w:t>: Diagrammatic Representation Sample 3 Order Query</w:t>
      </w:r>
    </w:p>
    <w:p w:rsidR="00066951" w:rsidRPr="009129C2" w:rsidRDefault="00066951" w:rsidP="00066951">
      <w:pPr>
        <w:pStyle w:val="Heading2"/>
      </w:pPr>
      <w:bookmarkStart w:id="700" w:name="_Ref275333282"/>
      <w:bookmarkStart w:id="701" w:name="_Ref275333285"/>
      <w:bookmarkStart w:id="702" w:name="_Toc288121415"/>
      <w:r w:rsidRPr="009129C2">
        <w:t>Queries on Surgical Pathology Reports (SPRs)</w:t>
      </w:r>
      <w:bookmarkEnd w:id="700"/>
      <w:bookmarkEnd w:id="701"/>
      <w:bookmarkEnd w:id="702"/>
    </w:p>
    <w:p w:rsidR="00066951" w:rsidRPr="009129C2" w:rsidRDefault="00066951" w:rsidP="00066951">
      <w:pPr>
        <w:pStyle w:val="BodyText"/>
      </w:pPr>
      <w:r w:rsidRPr="009129C2">
        <w:t>There are two sample Surgical Pathology Report queries</w:t>
      </w:r>
      <w:r w:rsidRPr="009129C2">
        <w:fldChar w:fldCharType="begin"/>
      </w:r>
      <w:r w:rsidRPr="009129C2">
        <w:instrText xml:space="preserve"> XE "Surgical Pathology Report (SPR):queries" </w:instrText>
      </w:r>
      <w:r w:rsidRPr="009129C2">
        <w:fldChar w:fldCharType="end"/>
      </w:r>
      <w:r w:rsidRPr="009129C2">
        <w:t>.</w:t>
      </w:r>
    </w:p>
    <w:p w:rsidR="00066951" w:rsidRPr="009129C2" w:rsidRDefault="00066951" w:rsidP="00066951">
      <w:pPr>
        <w:pStyle w:val="Heading3"/>
      </w:pPr>
      <w:bookmarkStart w:id="703" w:name="_Toc288121416"/>
      <w:r w:rsidRPr="009129C2">
        <w:t>Sample 1 SPR Query</w:t>
      </w:r>
      <w:bookmarkEnd w:id="703"/>
    </w:p>
    <w:p w:rsidR="00066951" w:rsidRPr="009129C2" w:rsidRDefault="00066951" w:rsidP="00066951">
      <w:pPr>
        <w:pStyle w:val="BodyText"/>
      </w:pPr>
      <w:r w:rsidRPr="009129C2">
        <w:t>Find all reports that have a Concept code of Viral and a Classification of Diagnosis.</w:t>
      </w:r>
    </w:p>
    <w:p w:rsidR="00066951" w:rsidRPr="009129C2" w:rsidRDefault="00066951" w:rsidP="00066951">
      <w:pPr>
        <w:pStyle w:val="ListNumber"/>
        <w:numPr>
          <w:ilvl w:val="0"/>
          <w:numId w:val="214"/>
        </w:numPr>
      </w:pPr>
      <w:r w:rsidRPr="009129C2">
        <w:t xml:space="preserve">For this query, add the classes in the Diagrammatic View with conditions on the attribute as shown in the following table: </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08"/>
        <w:gridCol w:w="3587"/>
        <w:gridCol w:w="1133"/>
        <w:gridCol w:w="1146"/>
        <w:gridCol w:w="2634"/>
      </w:tblGrid>
      <w:tr w:rsidR="00066951" w:rsidRPr="009129C2">
        <w:trPr>
          <w:trHeight w:val="429"/>
        </w:trPr>
        <w:tc>
          <w:tcPr>
            <w:tcW w:w="608" w:type="dxa"/>
            <w:shd w:val="clear" w:color="auto" w:fill="CCCCCC"/>
          </w:tcPr>
          <w:p w:rsidR="00066951" w:rsidRPr="009129C2" w:rsidRDefault="00066951" w:rsidP="00066951">
            <w:pPr>
              <w:pStyle w:val="TableHeader"/>
            </w:pPr>
            <w:r w:rsidRPr="009129C2">
              <w:t>No</w:t>
            </w:r>
          </w:p>
        </w:tc>
        <w:tc>
          <w:tcPr>
            <w:tcW w:w="3587" w:type="dxa"/>
            <w:shd w:val="clear" w:color="auto" w:fill="CCCCCC"/>
          </w:tcPr>
          <w:p w:rsidR="00066951" w:rsidRPr="009129C2" w:rsidRDefault="00066951" w:rsidP="00066951">
            <w:pPr>
              <w:pStyle w:val="TableHeader"/>
            </w:pPr>
            <w:r w:rsidRPr="009129C2">
              <w:t>Class</w:t>
            </w:r>
          </w:p>
        </w:tc>
        <w:tc>
          <w:tcPr>
            <w:tcW w:w="1133" w:type="dxa"/>
            <w:shd w:val="clear" w:color="auto" w:fill="CCCCCC"/>
          </w:tcPr>
          <w:p w:rsidR="00066951" w:rsidRPr="009129C2" w:rsidRDefault="00066951" w:rsidP="00066951">
            <w:pPr>
              <w:pStyle w:val="TableHeader"/>
            </w:pPr>
            <w:r w:rsidRPr="009129C2">
              <w:t>Attribute</w:t>
            </w:r>
          </w:p>
        </w:tc>
        <w:tc>
          <w:tcPr>
            <w:tcW w:w="1146" w:type="dxa"/>
            <w:shd w:val="clear" w:color="auto" w:fill="CCCCCC"/>
          </w:tcPr>
          <w:p w:rsidR="00066951" w:rsidRPr="009129C2" w:rsidRDefault="00066951" w:rsidP="00066951">
            <w:pPr>
              <w:pStyle w:val="TableHeader"/>
            </w:pPr>
            <w:r w:rsidRPr="009129C2">
              <w:t>Operator</w:t>
            </w:r>
          </w:p>
        </w:tc>
        <w:tc>
          <w:tcPr>
            <w:tcW w:w="2634" w:type="dxa"/>
            <w:shd w:val="clear" w:color="auto" w:fill="CCCCCC"/>
          </w:tcPr>
          <w:p w:rsidR="00066951" w:rsidRPr="009129C2" w:rsidRDefault="00066951" w:rsidP="00066951">
            <w:pPr>
              <w:pStyle w:val="TableHeader"/>
            </w:pPr>
            <w:r w:rsidRPr="009129C2">
              <w:t>Condition</w:t>
            </w:r>
          </w:p>
        </w:tc>
      </w:tr>
      <w:tr w:rsidR="00066951" w:rsidRPr="009129C2">
        <w:trPr>
          <w:trHeight w:val="355"/>
        </w:trPr>
        <w:tc>
          <w:tcPr>
            <w:tcW w:w="608" w:type="dxa"/>
          </w:tcPr>
          <w:p w:rsidR="00066951" w:rsidRPr="009129C2" w:rsidRDefault="00066951" w:rsidP="00066951">
            <w:pPr>
              <w:pStyle w:val="TableText0"/>
            </w:pPr>
            <w:r w:rsidRPr="009129C2">
              <w:t>1</w:t>
            </w:r>
          </w:p>
        </w:tc>
        <w:tc>
          <w:tcPr>
            <w:tcW w:w="3587" w:type="dxa"/>
          </w:tcPr>
          <w:p w:rsidR="00066951" w:rsidRPr="009129C2" w:rsidRDefault="00066951" w:rsidP="00066951">
            <w:pPr>
              <w:pStyle w:val="TableText0"/>
            </w:pPr>
            <w:r w:rsidRPr="009129C2">
              <w:t>De-identifiedSurgicalPathologyReport</w:t>
            </w:r>
          </w:p>
        </w:tc>
        <w:tc>
          <w:tcPr>
            <w:tcW w:w="1133" w:type="dxa"/>
          </w:tcPr>
          <w:p w:rsidR="00066951" w:rsidRPr="009129C2" w:rsidRDefault="00066951" w:rsidP="00066951">
            <w:pPr>
              <w:pStyle w:val="TableText0"/>
            </w:pPr>
            <w:r w:rsidRPr="009129C2">
              <w:t>Identifier</w:t>
            </w:r>
          </w:p>
        </w:tc>
        <w:tc>
          <w:tcPr>
            <w:tcW w:w="1146" w:type="dxa"/>
          </w:tcPr>
          <w:p w:rsidR="00066951" w:rsidRPr="009129C2" w:rsidRDefault="00066951" w:rsidP="00066951">
            <w:pPr>
              <w:pStyle w:val="TableText0"/>
            </w:pPr>
          </w:p>
        </w:tc>
        <w:tc>
          <w:tcPr>
            <w:tcW w:w="2634" w:type="dxa"/>
          </w:tcPr>
          <w:p w:rsidR="00066951" w:rsidRPr="009129C2" w:rsidRDefault="00066951" w:rsidP="00066951">
            <w:pPr>
              <w:pStyle w:val="TableText0"/>
            </w:pPr>
            <w:r w:rsidRPr="009129C2">
              <w:t>Is Not Null</w:t>
            </w:r>
          </w:p>
        </w:tc>
      </w:tr>
      <w:tr w:rsidR="00066951" w:rsidRPr="009129C2">
        <w:trPr>
          <w:trHeight w:val="444"/>
        </w:trPr>
        <w:tc>
          <w:tcPr>
            <w:tcW w:w="608" w:type="dxa"/>
          </w:tcPr>
          <w:p w:rsidR="00066951" w:rsidRPr="009129C2" w:rsidRDefault="00066951" w:rsidP="00066951">
            <w:pPr>
              <w:pStyle w:val="TableText0"/>
            </w:pPr>
            <w:r w:rsidRPr="009129C2">
              <w:t>2</w:t>
            </w:r>
          </w:p>
        </w:tc>
        <w:tc>
          <w:tcPr>
            <w:tcW w:w="3587" w:type="dxa"/>
          </w:tcPr>
          <w:p w:rsidR="00066951" w:rsidRPr="009129C2" w:rsidRDefault="00066951" w:rsidP="00066951">
            <w:pPr>
              <w:pStyle w:val="TableText0"/>
            </w:pPr>
            <w:r w:rsidRPr="009129C2">
              <w:t>ConceptReferent</w:t>
            </w:r>
          </w:p>
        </w:tc>
        <w:tc>
          <w:tcPr>
            <w:tcW w:w="1133" w:type="dxa"/>
          </w:tcPr>
          <w:p w:rsidR="00066951" w:rsidRPr="009129C2" w:rsidRDefault="00066951" w:rsidP="00066951">
            <w:pPr>
              <w:pStyle w:val="TableText0"/>
            </w:pPr>
            <w:r w:rsidRPr="009129C2">
              <w:t>Identifier</w:t>
            </w:r>
          </w:p>
        </w:tc>
        <w:tc>
          <w:tcPr>
            <w:tcW w:w="1146" w:type="dxa"/>
          </w:tcPr>
          <w:p w:rsidR="00066951" w:rsidRPr="009129C2" w:rsidRDefault="00066951" w:rsidP="00066951">
            <w:pPr>
              <w:pStyle w:val="TableText0"/>
            </w:pPr>
          </w:p>
        </w:tc>
        <w:tc>
          <w:tcPr>
            <w:tcW w:w="2634" w:type="dxa"/>
          </w:tcPr>
          <w:p w:rsidR="00066951" w:rsidRPr="009129C2" w:rsidRDefault="00066951" w:rsidP="00066951">
            <w:pPr>
              <w:pStyle w:val="TableText0"/>
            </w:pPr>
            <w:r w:rsidRPr="009129C2">
              <w:t>Is Not Null</w:t>
            </w:r>
          </w:p>
        </w:tc>
      </w:tr>
      <w:tr w:rsidR="00066951" w:rsidRPr="009129C2">
        <w:trPr>
          <w:trHeight w:val="444"/>
        </w:trPr>
        <w:tc>
          <w:tcPr>
            <w:tcW w:w="608" w:type="dxa"/>
          </w:tcPr>
          <w:p w:rsidR="00066951" w:rsidRPr="009129C2" w:rsidRDefault="00066951" w:rsidP="00066951">
            <w:pPr>
              <w:pStyle w:val="TableText0"/>
            </w:pPr>
            <w:r w:rsidRPr="009129C2">
              <w:t>3</w:t>
            </w:r>
          </w:p>
        </w:tc>
        <w:tc>
          <w:tcPr>
            <w:tcW w:w="3587" w:type="dxa"/>
          </w:tcPr>
          <w:p w:rsidR="00066951" w:rsidRPr="009129C2" w:rsidRDefault="00066951" w:rsidP="00066951">
            <w:pPr>
              <w:pStyle w:val="TableText0"/>
            </w:pPr>
            <w:r w:rsidRPr="009129C2">
              <w:t>ConceptReferentClassification</w:t>
            </w:r>
          </w:p>
        </w:tc>
        <w:tc>
          <w:tcPr>
            <w:tcW w:w="1133" w:type="dxa"/>
          </w:tcPr>
          <w:p w:rsidR="00066951" w:rsidRPr="009129C2" w:rsidRDefault="00066951" w:rsidP="00066951">
            <w:pPr>
              <w:pStyle w:val="TableText0"/>
            </w:pPr>
            <w:r w:rsidRPr="009129C2">
              <w:t>Name</w:t>
            </w:r>
          </w:p>
        </w:tc>
        <w:tc>
          <w:tcPr>
            <w:tcW w:w="1146" w:type="dxa"/>
          </w:tcPr>
          <w:p w:rsidR="00066951" w:rsidRPr="009129C2" w:rsidRDefault="00066951" w:rsidP="00066951">
            <w:pPr>
              <w:pStyle w:val="TableText0"/>
            </w:pPr>
            <w:r w:rsidRPr="009129C2">
              <w:t>Contains</w:t>
            </w:r>
          </w:p>
        </w:tc>
        <w:tc>
          <w:tcPr>
            <w:tcW w:w="2634" w:type="dxa"/>
          </w:tcPr>
          <w:p w:rsidR="00066951" w:rsidRPr="009129C2" w:rsidRDefault="00066951" w:rsidP="00066951">
            <w:pPr>
              <w:pStyle w:val="TableText0"/>
            </w:pPr>
            <w:r w:rsidRPr="009129C2">
              <w:t>diagnosis</w:t>
            </w:r>
          </w:p>
        </w:tc>
      </w:tr>
      <w:tr w:rsidR="00066951" w:rsidRPr="009129C2">
        <w:trPr>
          <w:trHeight w:val="444"/>
        </w:trPr>
        <w:tc>
          <w:tcPr>
            <w:tcW w:w="608" w:type="dxa"/>
          </w:tcPr>
          <w:p w:rsidR="00066951" w:rsidRPr="009129C2" w:rsidRDefault="00066951" w:rsidP="00066951">
            <w:pPr>
              <w:pStyle w:val="TableText0"/>
            </w:pPr>
            <w:r w:rsidRPr="009129C2">
              <w:t>4</w:t>
            </w:r>
          </w:p>
        </w:tc>
        <w:tc>
          <w:tcPr>
            <w:tcW w:w="3587" w:type="dxa"/>
          </w:tcPr>
          <w:p w:rsidR="00066951" w:rsidRPr="009129C2" w:rsidRDefault="00066951" w:rsidP="00066951">
            <w:pPr>
              <w:pStyle w:val="TableText0"/>
            </w:pPr>
            <w:r w:rsidRPr="009129C2">
              <w:t>Concept</w:t>
            </w:r>
          </w:p>
        </w:tc>
        <w:tc>
          <w:tcPr>
            <w:tcW w:w="1133" w:type="dxa"/>
          </w:tcPr>
          <w:p w:rsidR="00066951" w:rsidRPr="009129C2" w:rsidRDefault="00066951" w:rsidP="00066951">
            <w:pPr>
              <w:pStyle w:val="TableText0"/>
            </w:pPr>
            <w:r w:rsidRPr="009129C2">
              <w:t>Name</w:t>
            </w:r>
          </w:p>
        </w:tc>
        <w:tc>
          <w:tcPr>
            <w:tcW w:w="1146" w:type="dxa"/>
          </w:tcPr>
          <w:p w:rsidR="00066951" w:rsidRPr="009129C2" w:rsidRDefault="00066951" w:rsidP="00066951">
            <w:pPr>
              <w:pStyle w:val="TableText0"/>
            </w:pPr>
            <w:r w:rsidRPr="009129C2">
              <w:t>Is</w:t>
            </w:r>
          </w:p>
        </w:tc>
        <w:tc>
          <w:tcPr>
            <w:tcW w:w="2634" w:type="dxa"/>
          </w:tcPr>
          <w:p w:rsidR="00066951" w:rsidRPr="009129C2" w:rsidRDefault="00066951" w:rsidP="00066951">
            <w:pPr>
              <w:pStyle w:val="TableText0"/>
            </w:pPr>
            <w:r w:rsidRPr="009129C2">
              <w:t>viral</w:t>
            </w:r>
          </w:p>
        </w:tc>
      </w:tr>
    </w:tbl>
    <w:p w:rsidR="00066951" w:rsidRPr="009129C2" w:rsidRDefault="00066951" w:rsidP="00066951">
      <w:pPr>
        <w:ind w:left="180"/>
      </w:pPr>
    </w:p>
    <w:p w:rsidR="00066951" w:rsidRPr="009129C2" w:rsidRDefault="00066951" w:rsidP="00066951">
      <w:pPr>
        <w:ind w:left="180"/>
      </w:pPr>
    </w:p>
    <w:p w:rsidR="00066951" w:rsidRPr="009129C2" w:rsidRDefault="00066951" w:rsidP="00066951">
      <w:pPr>
        <w:pStyle w:val="ListNumber"/>
        <w:numPr>
          <w:ilvl w:val="0"/>
          <w:numId w:val="382"/>
        </w:numPr>
      </w:pPr>
      <w:r w:rsidRPr="009129C2">
        <w:t>After adding the classes in the Diagrammatic View, connect the following classes:</w:t>
      </w:r>
    </w:p>
    <w:p w:rsidR="00066951" w:rsidRPr="009129C2" w:rsidRDefault="00066951" w:rsidP="00066951">
      <w:pPr>
        <w:pStyle w:val="ListBullet2"/>
      </w:pPr>
      <w:r w:rsidRPr="009129C2">
        <w:t>De-identifiedSurgicalPathologyReport to ConceptReferent.</w:t>
      </w:r>
    </w:p>
    <w:p w:rsidR="00066951" w:rsidRPr="009129C2" w:rsidRDefault="00066951" w:rsidP="00066951">
      <w:pPr>
        <w:pStyle w:val="ListBullet2"/>
      </w:pPr>
      <w:r w:rsidRPr="009129C2">
        <w:t>ConceptReferent to Concept.</w:t>
      </w:r>
    </w:p>
    <w:p w:rsidR="00066951" w:rsidRPr="009129C2" w:rsidRDefault="00066951" w:rsidP="00066951">
      <w:pPr>
        <w:pStyle w:val="ListBullet2"/>
      </w:pPr>
      <w:r w:rsidRPr="009129C2">
        <w:t>ConceptReferent to ConceptReferentClassification.</w:t>
      </w:r>
    </w:p>
    <w:p w:rsidR="00066951" w:rsidRPr="009129C2" w:rsidRDefault="00066951" w:rsidP="00066951">
      <w:pPr>
        <w:pStyle w:val="ListNumber"/>
      </w:pPr>
      <w:r w:rsidRPr="009129C2">
        <w:t xml:space="preserve">Click the </w:t>
      </w:r>
      <w:r w:rsidRPr="009129C2">
        <w:rPr>
          <w:b/>
        </w:rPr>
        <w:t>Search</w:t>
      </w:r>
      <w:r w:rsidRPr="009129C2">
        <w:t xml:space="preserve"> button. The result will display all the reports that have concept as viral and classification as diagnosis.</w:t>
      </w:r>
    </w:p>
    <w:p w:rsidR="00066951" w:rsidRPr="009129C2" w:rsidRDefault="00066951" w:rsidP="00066951">
      <w:pPr>
        <w:pStyle w:val="BodyTextIndent"/>
      </w:pPr>
      <w:r w:rsidRPr="009129C2">
        <w:br w:type="page"/>
        <w:t>The following figure shows how the diagram will look.</w:t>
      </w:r>
    </w:p>
    <w:p w:rsidR="00066951" w:rsidRPr="009129C2" w:rsidRDefault="007A0E2C" w:rsidP="00066951">
      <w:pPr>
        <w:pStyle w:val="GraphicAnchorMainIndent"/>
      </w:pPr>
      <w:r>
        <w:rPr>
          <w:noProof/>
        </w:rPr>
        <w:drawing>
          <wp:inline distT="0" distB="0" distL="0" distR="0">
            <wp:extent cx="4695825" cy="1685925"/>
            <wp:effectExtent l="19050" t="19050" r="28575" b="28575"/>
            <wp:docPr id="212" name="Picture 212" descr="Diagrammatic view of Sample Surgical Pathology Repor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iagrammatic view of Sample Surgical Pathology Report Query"/>
                    <pic:cNvPicPr>
                      <a:picLocks noChangeAspect="1" noChangeArrowheads="1"/>
                    </pic:cNvPicPr>
                  </pic:nvPicPr>
                  <pic:blipFill>
                    <a:blip r:embed="rId249"/>
                    <a:srcRect/>
                    <a:stretch>
                      <a:fillRect/>
                    </a:stretch>
                  </pic:blipFill>
                  <pic:spPr bwMode="auto">
                    <a:xfrm>
                      <a:off x="0" y="0"/>
                      <a:ext cx="4695825" cy="16859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left="1440"/>
      </w:pPr>
      <w:r w:rsidRPr="009129C2">
        <w:t xml:space="preserve">Figure </w:t>
      </w:r>
      <w:fldSimple w:instr=" SEQ Figure \* ARABIC ">
        <w:r w:rsidR="00327542">
          <w:rPr>
            <w:noProof/>
          </w:rPr>
          <w:t>210</w:t>
        </w:r>
      </w:fldSimple>
      <w:r w:rsidRPr="009129C2">
        <w:t>: Diagrammatic Representation Sample 1 SPR Query</w:t>
      </w:r>
    </w:p>
    <w:p w:rsidR="00066951" w:rsidRPr="009129C2" w:rsidRDefault="00066951" w:rsidP="00066951">
      <w:pPr>
        <w:pStyle w:val="Heading3"/>
      </w:pPr>
      <w:bookmarkStart w:id="704" w:name="_Toc288121417"/>
      <w:r w:rsidRPr="009129C2">
        <w:t>Sample 2 SPR Query</w:t>
      </w:r>
      <w:bookmarkEnd w:id="704"/>
    </w:p>
    <w:p w:rsidR="00066951" w:rsidRPr="009129C2" w:rsidRDefault="00066951" w:rsidP="00066951">
      <w:pPr>
        <w:pStyle w:val="BodyText"/>
      </w:pPr>
      <w:r w:rsidRPr="009129C2">
        <w:t>Find all de-identified surgical pathology reports with a particular organ, diagnosis, and procedure concept categories, and having text entry.</w:t>
      </w:r>
    </w:p>
    <w:p w:rsidR="00066951" w:rsidRPr="009129C2" w:rsidRDefault="00066951" w:rsidP="00066951">
      <w:pPr>
        <w:pStyle w:val="ListNumber"/>
        <w:numPr>
          <w:ilvl w:val="0"/>
          <w:numId w:val="215"/>
        </w:numPr>
      </w:pPr>
      <w:r w:rsidRPr="009129C2">
        <w:t xml:space="preserve">For this query, add the classes in the Diagrammatic View with conditions on the attribute as shown in the following table: </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
        <w:gridCol w:w="3301"/>
        <w:gridCol w:w="1517"/>
        <w:gridCol w:w="1440"/>
        <w:gridCol w:w="2340"/>
      </w:tblGrid>
      <w:tr w:rsidR="00066951" w:rsidRPr="009129C2">
        <w:trPr>
          <w:cantSplit/>
          <w:trHeight w:val="429"/>
          <w:tblHeader/>
        </w:trPr>
        <w:tc>
          <w:tcPr>
            <w:tcW w:w="510" w:type="dxa"/>
            <w:shd w:val="clear" w:color="auto" w:fill="CCCCCC"/>
          </w:tcPr>
          <w:p w:rsidR="00066951" w:rsidRPr="009129C2" w:rsidRDefault="00066951" w:rsidP="00066951">
            <w:pPr>
              <w:pStyle w:val="TableHeader"/>
            </w:pPr>
            <w:r w:rsidRPr="009129C2">
              <w:t>No</w:t>
            </w:r>
          </w:p>
        </w:tc>
        <w:tc>
          <w:tcPr>
            <w:tcW w:w="3301" w:type="dxa"/>
            <w:shd w:val="clear" w:color="auto" w:fill="CCCCCC"/>
          </w:tcPr>
          <w:p w:rsidR="00066951" w:rsidRPr="009129C2" w:rsidRDefault="00066951" w:rsidP="00066951">
            <w:pPr>
              <w:pStyle w:val="TableHeader"/>
            </w:pPr>
            <w:r w:rsidRPr="009129C2">
              <w:t>Class</w:t>
            </w:r>
          </w:p>
        </w:tc>
        <w:tc>
          <w:tcPr>
            <w:tcW w:w="1517" w:type="dxa"/>
            <w:shd w:val="clear" w:color="auto" w:fill="CCCCCC"/>
          </w:tcPr>
          <w:p w:rsidR="00066951" w:rsidRPr="009129C2" w:rsidRDefault="00066951" w:rsidP="00066951">
            <w:pPr>
              <w:pStyle w:val="TableHeader"/>
            </w:pPr>
            <w:r w:rsidRPr="009129C2">
              <w:t>Attribute</w:t>
            </w:r>
          </w:p>
        </w:tc>
        <w:tc>
          <w:tcPr>
            <w:tcW w:w="1440" w:type="dxa"/>
            <w:shd w:val="clear" w:color="auto" w:fill="CCCCCC"/>
          </w:tcPr>
          <w:p w:rsidR="00066951" w:rsidRPr="009129C2" w:rsidRDefault="00066951" w:rsidP="00066951">
            <w:pPr>
              <w:pStyle w:val="TableHeader"/>
            </w:pPr>
            <w:r w:rsidRPr="009129C2">
              <w:t>Operator</w:t>
            </w:r>
          </w:p>
        </w:tc>
        <w:tc>
          <w:tcPr>
            <w:tcW w:w="2340" w:type="dxa"/>
            <w:shd w:val="clear" w:color="auto" w:fill="CCCCCC"/>
          </w:tcPr>
          <w:p w:rsidR="00066951" w:rsidRPr="009129C2" w:rsidRDefault="00066951" w:rsidP="00066951">
            <w:pPr>
              <w:pStyle w:val="TableHeader"/>
            </w:pPr>
            <w:r w:rsidRPr="009129C2">
              <w:t>Condition</w:t>
            </w:r>
          </w:p>
        </w:tc>
      </w:tr>
      <w:tr w:rsidR="00066951" w:rsidRPr="009129C2">
        <w:trPr>
          <w:cantSplit/>
          <w:trHeight w:val="355"/>
        </w:trPr>
        <w:tc>
          <w:tcPr>
            <w:tcW w:w="510" w:type="dxa"/>
          </w:tcPr>
          <w:p w:rsidR="00066951" w:rsidRPr="009129C2" w:rsidRDefault="00066951" w:rsidP="00066951">
            <w:pPr>
              <w:pStyle w:val="TableText0"/>
            </w:pPr>
            <w:r w:rsidRPr="009129C2">
              <w:t>1</w:t>
            </w:r>
          </w:p>
        </w:tc>
        <w:tc>
          <w:tcPr>
            <w:tcW w:w="3301" w:type="dxa"/>
          </w:tcPr>
          <w:p w:rsidR="00066951" w:rsidRPr="009129C2" w:rsidRDefault="00066951" w:rsidP="00066951">
            <w:pPr>
              <w:pStyle w:val="TableText0"/>
            </w:pPr>
            <w:r w:rsidRPr="009129C2">
              <w:t>De-identifiedSurgicalPathologyReport</w:t>
            </w:r>
          </w:p>
        </w:tc>
        <w:tc>
          <w:tcPr>
            <w:tcW w:w="1517" w:type="dxa"/>
          </w:tcPr>
          <w:p w:rsidR="00066951" w:rsidRPr="009129C2" w:rsidRDefault="00066951" w:rsidP="00066951">
            <w:pPr>
              <w:pStyle w:val="TableText0"/>
            </w:pPr>
            <w:r w:rsidRPr="009129C2">
              <w:t>Identifier</w:t>
            </w:r>
          </w:p>
        </w:tc>
        <w:tc>
          <w:tcPr>
            <w:tcW w:w="1440" w:type="dxa"/>
          </w:tcPr>
          <w:p w:rsidR="00066951" w:rsidRPr="009129C2" w:rsidRDefault="00066951" w:rsidP="00066951">
            <w:pPr>
              <w:pStyle w:val="TableText0"/>
            </w:pPr>
          </w:p>
        </w:tc>
        <w:tc>
          <w:tcPr>
            <w:tcW w:w="2340" w:type="dxa"/>
          </w:tcPr>
          <w:p w:rsidR="00066951" w:rsidRPr="009129C2" w:rsidRDefault="00066951" w:rsidP="00066951">
            <w:pPr>
              <w:pStyle w:val="TableText0"/>
            </w:pPr>
            <w:r w:rsidRPr="009129C2">
              <w:t>Is Not Null</w:t>
            </w:r>
          </w:p>
        </w:tc>
      </w:tr>
      <w:tr w:rsidR="00066951" w:rsidRPr="009129C2">
        <w:trPr>
          <w:cantSplit/>
          <w:trHeight w:val="444"/>
        </w:trPr>
        <w:tc>
          <w:tcPr>
            <w:tcW w:w="510" w:type="dxa"/>
          </w:tcPr>
          <w:p w:rsidR="00066951" w:rsidRPr="009129C2" w:rsidRDefault="00066951" w:rsidP="00066951">
            <w:pPr>
              <w:pStyle w:val="TableText0"/>
            </w:pPr>
            <w:r w:rsidRPr="009129C2">
              <w:t>2</w:t>
            </w:r>
          </w:p>
        </w:tc>
        <w:tc>
          <w:tcPr>
            <w:tcW w:w="3301" w:type="dxa"/>
          </w:tcPr>
          <w:p w:rsidR="00066951" w:rsidRPr="009129C2" w:rsidRDefault="00066951" w:rsidP="00066951">
            <w:pPr>
              <w:pStyle w:val="TableText0"/>
            </w:pPr>
            <w:r w:rsidRPr="009129C2">
              <w:t>ConceptReferent</w:t>
            </w:r>
          </w:p>
        </w:tc>
        <w:tc>
          <w:tcPr>
            <w:tcW w:w="1517" w:type="dxa"/>
          </w:tcPr>
          <w:p w:rsidR="00066951" w:rsidRPr="009129C2" w:rsidRDefault="00066951" w:rsidP="00066951">
            <w:pPr>
              <w:pStyle w:val="TableText0"/>
            </w:pPr>
            <w:r w:rsidRPr="009129C2">
              <w:t>Is Negated</w:t>
            </w:r>
          </w:p>
        </w:tc>
        <w:tc>
          <w:tcPr>
            <w:tcW w:w="1440" w:type="dxa"/>
          </w:tcPr>
          <w:p w:rsidR="00066951" w:rsidRPr="009129C2" w:rsidRDefault="00066951" w:rsidP="00066951">
            <w:pPr>
              <w:pStyle w:val="TableText0"/>
            </w:pPr>
            <w:r w:rsidRPr="009129C2">
              <w:t>Equals</w:t>
            </w:r>
          </w:p>
        </w:tc>
        <w:tc>
          <w:tcPr>
            <w:tcW w:w="2340" w:type="dxa"/>
          </w:tcPr>
          <w:p w:rsidR="00066951" w:rsidRPr="009129C2" w:rsidRDefault="00066951" w:rsidP="00066951">
            <w:pPr>
              <w:pStyle w:val="TableText0"/>
            </w:pPr>
            <w:r w:rsidRPr="009129C2">
              <w:t>False</w:t>
            </w:r>
          </w:p>
        </w:tc>
      </w:tr>
      <w:tr w:rsidR="00066951" w:rsidRPr="009129C2">
        <w:trPr>
          <w:cantSplit/>
          <w:trHeight w:val="444"/>
        </w:trPr>
        <w:tc>
          <w:tcPr>
            <w:tcW w:w="510" w:type="dxa"/>
          </w:tcPr>
          <w:p w:rsidR="00066951" w:rsidRPr="009129C2" w:rsidRDefault="00066951" w:rsidP="00066951">
            <w:pPr>
              <w:pStyle w:val="TableText0"/>
            </w:pPr>
            <w:r w:rsidRPr="009129C2">
              <w:t>3</w:t>
            </w:r>
          </w:p>
        </w:tc>
        <w:tc>
          <w:tcPr>
            <w:tcW w:w="3301" w:type="dxa"/>
          </w:tcPr>
          <w:p w:rsidR="00066951" w:rsidRPr="009129C2" w:rsidRDefault="00066951" w:rsidP="00066951">
            <w:pPr>
              <w:pStyle w:val="TableText0"/>
            </w:pPr>
            <w:r w:rsidRPr="009129C2">
              <w:t>TextContent</w:t>
            </w:r>
          </w:p>
        </w:tc>
        <w:tc>
          <w:tcPr>
            <w:tcW w:w="1517" w:type="dxa"/>
          </w:tcPr>
          <w:p w:rsidR="00066951" w:rsidRPr="009129C2" w:rsidRDefault="00066951" w:rsidP="00066951">
            <w:pPr>
              <w:pStyle w:val="TableText0"/>
            </w:pPr>
            <w:r w:rsidRPr="009129C2">
              <w:t>Identifier</w:t>
            </w:r>
          </w:p>
        </w:tc>
        <w:tc>
          <w:tcPr>
            <w:tcW w:w="1440" w:type="dxa"/>
          </w:tcPr>
          <w:p w:rsidR="00066951" w:rsidRPr="009129C2" w:rsidRDefault="00066951" w:rsidP="00066951">
            <w:pPr>
              <w:pStyle w:val="TableText0"/>
            </w:pPr>
          </w:p>
        </w:tc>
        <w:tc>
          <w:tcPr>
            <w:tcW w:w="2340" w:type="dxa"/>
          </w:tcPr>
          <w:p w:rsidR="00066951" w:rsidRPr="009129C2" w:rsidRDefault="00066951" w:rsidP="00066951">
            <w:pPr>
              <w:pStyle w:val="TableText0"/>
            </w:pPr>
            <w:r w:rsidRPr="009129C2">
              <w:t>&lt;value&gt;</w:t>
            </w:r>
          </w:p>
        </w:tc>
      </w:tr>
      <w:tr w:rsidR="00066951" w:rsidRPr="009129C2">
        <w:trPr>
          <w:cantSplit/>
          <w:trHeight w:val="444"/>
        </w:trPr>
        <w:tc>
          <w:tcPr>
            <w:tcW w:w="510" w:type="dxa"/>
          </w:tcPr>
          <w:p w:rsidR="00066951" w:rsidRPr="009129C2" w:rsidRDefault="00066951" w:rsidP="00066951">
            <w:pPr>
              <w:pStyle w:val="TableText0"/>
            </w:pPr>
            <w:r w:rsidRPr="009129C2">
              <w:t>4</w:t>
            </w:r>
          </w:p>
        </w:tc>
        <w:tc>
          <w:tcPr>
            <w:tcW w:w="3301" w:type="dxa"/>
          </w:tcPr>
          <w:p w:rsidR="00066951" w:rsidRPr="009129C2" w:rsidRDefault="00066951" w:rsidP="00066951">
            <w:pPr>
              <w:pStyle w:val="TableText0"/>
            </w:pPr>
            <w:r w:rsidRPr="009129C2">
              <w:t>ConceptReferent</w:t>
            </w:r>
          </w:p>
        </w:tc>
        <w:tc>
          <w:tcPr>
            <w:tcW w:w="1517" w:type="dxa"/>
          </w:tcPr>
          <w:p w:rsidR="00066951" w:rsidRPr="009129C2" w:rsidRDefault="00066951" w:rsidP="00066951">
            <w:pPr>
              <w:pStyle w:val="TableText0"/>
            </w:pPr>
            <w:r w:rsidRPr="009129C2">
              <w:t>Is Negated</w:t>
            </w:r>
          </w:p>
        </w:tc>
        <w:tc>
          <w:tcPr>
            <w:tcW w:w="1440" w:type="dxa"/>
          </w:tcPr>
          <w:p w:rsidR="00066951" w:rsidRPr="009129C2" w:rsidRDefault="00066951" w:rsidP="00066951">
            <w:pPr>
              <w:pStyle w:val="TableText0"/>
            </w:pPr>
            <w:r w:rsidRPr="009129C2">
              <w:t>Equals</w:t>
            </w:r>
          </w:p>
        </w:tc>
        <w:tc>
          <w:tcPr>
            <w:tcW w:w="2340" w:type="dxa"/>
          </w:tcPr>
          <w:p w:rsidR="00066951" w:rsidRPr="009129C2" w:rsidRDefault="00066951" w:rsidP="00066951">
            <w:pPr>
              <w:pStyle w:val="TableText0"/>
            </w:pPr>
            <w:r w:rsidRPr="009129C2">
              <w:t>False</w:t>
            </w:r>
          </w:p>
        </w:tc>
      </w:tr>
      <w:tr w:rsidR="00066951" w:rsidRPr="009129C2">
        <w:trPr>
          <w:cantSplit/>
          <w:trHeight w:val="444"/>
        </w:trPr>
        <w:tc>
          <w:tcPr>
            <w:tcW w:w="510" w:type="dxa"/>
          </w:tcPr>
          <w:p w:rsidR="00066951" w:rsidRPr="009129C2" w:rsidRDefault="00066951" w:rsidP="00066951">
            <w:pPr>
              <w:pStyle w:val="TableText0"/>
            </w:pPr>
            <w:r w:rsidRPr="009129C2">
              <w:t>5</w:t>
            </w:r>
          </w:p>
        </w:tc>
        <w:tc>
          <w:tcPr>
            <w:tcW w:w="3301" w:type="dxa"/>
          </w:tcPr>
          <w:p w:rsidR="00066951" w:rsidRPr="009129C2" w:rsidRDefault="00066951" w:rsidP="00066951">
            <w:pPr>
              <w:pStyle w:val="TableText0"/>
            </w:pPr>
            <w:r w:rsidRPr="009129C2">
              <w:t>ConceptReferent</w:t>
            </w:r>
          </w:p>
        </w:tc>
        <w:tc>
          <w:tcPr>
            <w:tcW w:w="1517" w:type="dxa"/>
          </w:tcPr>
          <w:p w:rsidR="00066951" w:rsidRPr="009129C2" w:rsidRDefault="00066951" w:rsidP="00066951">
            <w:pPr>
              <w:pStyle w:val="TableText0"/>
            </w:pPr>
            <w:r w:rsidRPr="009129C2">
              <w:t>Is Negated</w:t>
            </w:r>
          </w:p>
        </w:tc>
        <w:tc>
          <w:tcPr>
            <w:tcW w:w="1440" w:type="dxa"/>
          </w:tcPr>
          <w:p w:rsidR="00066951" w:rsidRPr="009129C2" w:rsidRDefault="00066951" w:rsidP="00066951">
            <w:pPr>
              <w:pStyle w:val="TableText0"/>
            </w:pPr>
            <w:r w:rsidRPr="009129C2">
              <w:t>Equals</w:t>
            </w:r>
          </w:p>
        </w:tc>
        <w:tc>
          <w:tcPr>
            <w:tcW w:w="2340" w:type="dxa"/>
          </w:tcPr>
          <w:p w:rsidR="00066951" w:rsidRPr="009129C2" w:rsidRDefault="00066951" w:rsidP="00066951">
            <w:pPr>
              <w:pStyle w:val="TableText0"/>
            </w:pPr>
            <w:r w:rsidRPr="009129C2">
              <w:t>False</w:t>
            </w:r>
          </w:p>
        </w:tc>
      </w:tr>
      <w:tr w:rsidR="00066951" w:rsidRPr="009129C2">
        <w:trPr>
          <w:cantSplit/>
          <w:trHeight w:val="444"/>
        </w:trPr>
        <w:tc>
          <w:tcPr>
            <w:tcW w:w="510" w:type="dxa"/>
          </w:tcPr>
          <w:p w:rsidR="00066951" w:rsidRPr="009129C2" w:rsidRDefault="00066951" w:rsidP="00066951">
            <w:pPr>
              <w:pStyle w:val="TableText0"/>
            </w:pPr>
            <w:r w:rsidRPr="009129C2">
              <w:t>6</w:t>
            </w:r>
          </w:p>
        </w:tc>
        <w:tc>
          <w:tcPr>
            <w:tcW w:w="3301" w:type="dxa"/>
          </w:tcPr>
          <w:p w:rsidR="00066951" w:rsidRPr="009129C2" w:rsidRDefault="00066951" w:rsidP="00066951">
            <w:pPr>
              <w:pStyle w:val="TableText0"/>
            </w:pPr>
            <w:r w:rsidRPr="009129C2">
              <w:t>Concept</w:t>
            </w:r>
          </w:p>
        </w:tc>
        <w:tc>
          <w:tcPr>
            <w:tcW w:w="1517" w:type="dxa"/>
          </w:tcPr>
          <w:p w:rsidR="00066951" w:rsidRPr="009129C2" w:rsidRDefault="00066951" w:rsidP="00066951">
            <w:pPr>
              <w:pStyle w:val="TableText0"/>
            </w:pPr>
            <w:r w:rsidRPr="009129C2">
              <w:t>Name</w:t>
            </w:r>
          </w:p>
        </w:tc>
        <w:tc>
          <w:tcPr>
            <w:tcW w:w="1440" w:type="dxa"/>
          </w:tcPr>
          <w:p w:rsidR="00066951" w:rsidRPr="009129C2" w:rsidRDefault="00066951" w:rsidP="00066951">
            <w:pPr>
              <w:pStyle w:val="TableText0"/>
            </w:pPr>
            <w:r w:rsidRPr="009129C2">
              <w:t>Contains</w:t>
            </w:r>
          </w:p>
        </w:tc>
        <w:tc>
          <w:tcPr>
            <w:tcW w:w="2340" w:type="dxa"/>
          </w:tcPr>
          <w:p w:rsidR="00066951" w:rsidRPr="009129C2" w:rsidRDefault="00066951" w:rsidP="00066951">
            <w:pPr>
              <w:pStyle w:val="TableText0"/>
            </w:pPr>
            <w:r w:rsidRPr="009129C2">
              <w:t>&lt;value&gt;</w:t>
            </w:r>
          </w:p>
        </w:tc>
      </w:tr>
      <w:tr w:rsidR="00066951" w:rsidRPr="009129C2">
        <w:trPr>
          <w:cantSplit/>
          <w:trHeight w:val="444"/>
        </w:trPr>
        <w:tc>
          <w:tcPr>
            <w:tcW w:w="510" w:type="dxa"/>
          </w:tcPr>
          <w:p w:rsidR="00066951" w:rsidRPr="009129C2" w:rsidRDefault="00066951" w:rsidP="00066951">
            <w:pPr>
              <w:pStyle w:val="TableText0"/>
            </w:pPr>
            <w:r w:rsidRPr="009129C2">
              <w:t>7</w:t>
            </w:r>
          </w:p>
        </w:tc>
        <w:tc>
          <w:tcPr>
            <w:tcW w:w="3301" w:type="dxa"/>
          </w:tcPr>
          <w:p w:rsidR="00066951" w:rsidRPr="009129C2" w:rsidRDefault="00066951" w:rsidP="00066951">
            <w:pPr>
              <w:pStyle w:val="TableText0"/>
            </w:pPr>
            <w:r w:rsidRPr="009129C2">
              <w:t>ConceptReferentClassification</w:t>
            </w:r>
          </w:p>
        </w:tc>
        <w:tc>
          <w:tcPr>
            <w:tcW w:w="1517" w:type="dxa"/>
          </w:tcPr>
          <w:p w:rsidR="00066951" w:rsidRPr="009129C2" w:rsidRDefault="00066951" w:rsidP="00066951">
            <w:pPr>
              <w:pStyle w:val="TableText0"/>
            </w:pPr>
            <w:r w:rsidRPr="009129C2">
              <w:t>Name</w:t>
            </w:r>
          </w:p>
        </w:tc>
        <w:tc>
          <w:tcPr>
            <w:tcW w:w="1440" w:type="dxa"/>
          </w:tcPr>
          <w:p w:rsidR="00066951" w:rsidRPr="009129C2" w:rsidRDefault="00066951" w:rsidP="00066951">
            <w:pPr>
              <w:pStyle w:val="TableText0"/>
            </w:pPr>
            <w:r w:rsidRPr="009129C2">
              <w:t>Contains</w:t>
            </w:r>
          </w:p>
        </w:tc>
        <w:tc>
          <w:tcPr>
            <w:tcW w:w="2340" w:type="dxa"/>
          </w:tcPr>
          <w:p w:rsidR="00066951" w:rsidRPr="009129C2" w:rsidRDefault="00066951" w:rsidP="00066951">
            <w:pPr>
              <w:pStyle w:val="TableText0"/>
            </w:pPr>
            <w:r w:rsidRPr="009129C2">
              <w:t>Organ</w:t>
            </w:r>
          </w:p>
        </w:tc>
      </w:tr>
      <w:tr w:rsidR="00066951" w:rsidRPr="009129C2">
        <w:trPr>
          <w:cantSplit/>
          <w:trHeight w:val="444"/>
        </w:trPr>
        <w:tc>
          <w:tcPr>
            <w:tcW w:w="510" w:type="dxa"/>
          </w:tcPr>
          <w:p w:rsidR="00066951" w:rsidRPr="009129C2" w:rsidRDefault="00066951" w:rsidP="00066951">
            <w:pPr>
              <w:pStyle w:val="TableText0"/>
            </w:pPr>
            <w:r w:rsidRPr="009129C2">
              <w:t>8</w:t>
            </w:r>
          </w:p>
        </w:tc>
        <w:tc>
          <w:tcPr>
            <w:tcW w:w="3301" w:type="dxa"/>
          </w:tcPr>
          <w:p w:rsidR="00066951" w:rsidRPr="009129C2" w:rsidRDefault="00066951" w:rsidP="00066951">
            <w:pPr>
              <w:pStyle w:val="TableText0"/>
            </w:pPr>
            <w:r w:rsidRPr="009129C2">
              <w:t>Concept</w:t>
            </w:r>
          </w:p>
        </w:tc>
        <w:tc>
          <w:tcPr>
            <w:tcW w:w="1517" w:type="dxa"/>
          </w:tcPr>
          <w:p w:rsidR="00066951" w:rsidRPr="009129C2" w:rsidRDefault="00066951" w:rsidP="00066951">
            <w:pPr>
              <w:pStyle w:val="TableText0"/>
            </w:pPr>
            <w:r w:rsidRPr="009129C2">
              <w:t>Name</w:t>
            </w:r>
          </w:p>
        </w:tc>
        <w:tc>
          <w:tcPr>
            <w:tcW w:w="1440" w:type="dxa"/>
          </w:tcPr>
          <w:p w:rsidR="00066951" w:rsidRPr="009129C2" w:rsidRDefault="00066951" w:rsidP="00066951">
            <w:pPr>
              <w:pStyle w:val="TableText0"/>
            </w:pPr>
            <w:r w:rsidRPr="009129C2">
              <w:t>Contains</w:t>
            </w:r>
          </w:p>
        </w:tc>
        <w:tc>
          <w:tcPr>
            <w:tcW w:w="2340" w:type="dxa"/>
          </w:tcPr>
          <w:p w:rsidR="00066951" w:rsidRPr="009129C2" w:rsidRDefault="00066951" w:rsidP="00066951">
            <w:pPr>
              <w:pStyle w:val="TableText0"/>
            </w:pPr>
            <w:r w:rsidRPr="009129C2">
              <w:t>&lt;value&gt;</w:t>
            </w:r>
          </w:p>
        </w:tc>
      </w:tr>
      <w:tr w:rsidR="00066951" w:rsidRPr="009129C2">
        <w:trPr>
          <w:cantSplit/>
          <w:trHeight w:val="444"/>
        </w:trPr>
        <w:tc>
          <w:tcPr>
            <w:tcW w:w="510" w:type="dxa"/>
          </w:tcPr>
          <w:p w:rsidR="00066951" w:rsidRPr="009129C2" w:rsidRDefault="00066951" w:rsidP="00066951">
            <w:pPr>
              <w:pStyle w:val="TableText0"/>
            </w:pPr>
            <w:r w:rsidRPr="009129C2">
              <w:t>9</w:t>
            </w:r>
          </w:p>
        </w:tc>
        <w:tc>
          <w:tcPr>
            <w:tcW w:w="3301" w:type="dxa"/>
          </w:tcPr>
          <w:p w:rsidR="00066951" w:rsidRPr="009129C2" w:rsidRDefault="00066951" w:rsidP="00066951">
            <w:pPr>
              <w:pStyle w:val="TableText0"/>
            </w:pPr>
            <w:r w:rsidRPr="009129C2">
              <w:t>ConceptReferentClassification</w:t>
            </w:r>
          </w:p>
        </w:tc>
        <w:tc>
          <w:tcPr>
            <w:tcW w:w="1517" w:type="dxa"/>
          </w:tcPr>
          <w:p w:rsidR="00066951" w:rsidRPr="009129C2" w:rsidRDefault="00066951" w:rsidP="00066951">
            <w:pPr>
              <w:pStyle w:val="TableText0"/>
            </w:pPr>
            <w:r w:rsidRPr="009129C2">
              <w:t>Name</w:t>
            </w:r>
          </w:p>
        </w:tc>
        <w:tc>
          <w:tcPr>
            <w:tcW w:w="1440" w:type="dxa"/>
          </w:tcPr>
          <w:p w:rsidR="00066951" w:rsidRPr="009129C2" w:rsidRDefault="00066951" w:rsidP="00066951">
            <w:pPr>
              <w:pStyle w:val="TableText0"/>
            </w:pPr>
            <w:r w:rsidRPr="009129C2">
              <w:t>Contains</w:t>
            </w:r>
          </w:p>
        </w:tc>
        <w:tc>
          <w:tcPr>
            <w:tcW w:w="2340" w:type="dxa"/>
          </w:tcPr>
          <w:p w:rsidR="00066951" w:rsidRPr="009129C2" w:rsidRDefault="00066951" w:rsidP="00066951">
            <w:pPr>
              <w:pStyle w:val="TableText0"/>
            </w:pPr>
            <w:r w:rsidRPr="009129C2">
              <w:t>diagnosis</w:t>
            </w:r>
          </w:p>
        </w:tc>
      </w:tr>
      <w:tr w:rsidR="00066951" w:rsidRPr="009129C2">
        <w:trPr>
          <w:cantSplit/>
          <w:trHeight w:val="444"/>
        </w:trPr>
        <w:tc>
          <w:tcPr>
            <w:tcW w:w="510" w:type="dxa"/>
          </w:tcPr>
          <w:p w:rsidR="00066951" w:rsidRPr="009129C2" w:rsidRDefault="00066951" w:rsidP="00066951">
            <w:pPr>
              <w:pStyle w:val="TableText0"/>
            </w:pPr>
            <w:r w:rsidRPr="009129C2">
              <w:t>10</w:t>
            </w:r>
          </w:p>
        </w:tc>
        <w:tc>
          <w:tcPr>
            <w:tcW w:w="3301" w:type="dxa"/>
          </w:tcPr>
          <w:p w:rsidR="00066951" w:rsidRPr="009129C2" w:rsidRDefault="00066951" w:rsidP="00066951">
            <w:pPr>
              <w:pStyle w:val="TableText0"/>
            </w:pPr>
            <w:r w:rsidRPr="009129C2">
              <w:t>Concept</w:t>
            </w:r>
          </w:p>
        </w:tc>
        <w:tc>
          <w:tcPr>
            <w:tcW w:w="1517" w:type="dxa"/>
          </w:tcPr>
          <w:p w:rsidR="00066951" w:rsidRPr="009129C2" w:rsidRDefault="00066951" w:rsidP="00066951">
            <w:pPr>
              <w:pStyle w:val="TableText0"/>
            </w:pPr>
            <w:r w:rsidRPr="009129C2">
              <w:t>Name</w:t>
            </w:r>
          </w:p>
        </w:tc>
        <w:tc>
          <w:tcPr>
            <w:tcW w:w="1440" w:type="dxa"/>
          </w:tcPr>
          <w:p w:rsidR="00066951" w:rsidRPr="009129C2" w:rsidRDefault="00066951" w:rsidP="00066951">
            <w:pPr>
              <w:pStyle w:val="TableText0"/>
            </w:pPr>
            <w:r w:rsidRPr="009129C2">
              <w:t>Contains</w:t>
            </w:r>
          </w:p>
        </w:tc>
        <w:tc>
          <w:tcPr>
            <w:tcW w:w="2340" w:type="dxa"/>
          </w:tcPr>
          <w:p w:rsidR="00066951" w:rsidRPr="009129C2" w:rsidRDefault="00066951" w:rsidP="00066951">
            <w:pPr>
              <w:pStyle w:val="TableText0"/>
            </w:pPr>
            <w:r w:rsidRPr="009129C2">
              <w:t>&lt;value&gt;</w:t>
            </w:r>
          </w:p>
        </w:tc>
      </w:tr>
      <w:tr w:rsidR="00066951" w:rsidRPr="009129C2">
        <w:trPr>
          <w:cantSplit/>
          <w:trHeight w:val="444"/>
        </w:trPr>
        <w:tc>
          <w:tcPr>
            <w:tcW w:w="510" w:type="dxa"/>
          </w:tcPr>
          <w:p w:rsidR="00066951" w:rsidRPr="009129C2" w:rsidRDefault="00066951" w:rsidP="00066951">
            <w:pPr>
              <w:pStyle w:val="TableText0"/>
            </w:pPr>
            <w:r w:rsidRPr="009129C2">
              <w:t>11</w:t>
            </w:r>
          </w:p>
        </w:tc>
        <w:tc>
          <w:tcPr>
            <w:tcW w:w="3301" w:type="dxa"/>
          </w:tcPr>
          <w:p w:rsidR="00066951" w:rsidRPr="009129C2" w:rsidRDefault="00066951" w:rsidP="00066951">
            <w:pPr>
              <w:pStyle w:val="TableText0"/>
            </w:pPr>
            <w:r w:rsidRPr="009129C2">
              <w:t>ConceptReferentClassification</w:t>
            </w:r>
          </w:p>
        </w:tc>
        <w:tc>
          <w:tcPr>
            <w:tcW w:w="1517" w:type="dxa"/>
          </w:tcPr>
          <w:p w:rsidR="00066951" w:rsidRPr="009129C2" w:rsidRDefault="00066951" w:rsidP="00066951">
            <w:pPr>
              <w:pStyle w:val="TableText0"/>
            </w:pPr>
            <w:r w:rsidRPr="009129C2">
              <w:t>Name</w:t>
            </w:r>
          </w:p>
        </w:tc>
        <w:tc>
          <w:tcPr>
            <w:tcW w:w="1440" w:type="dxa"/>
          </w:tcPr>
          <w:p w:rsidR="00066951" w:rsidRPr="009129C2" w:rsidRDefault="00066951" w:rsidP="00066951">
            <w:pPr>
              <w:pStyle w:val="TableText0"/>
            </w:pPr>
            <w:r w:rsidRPr="009129C2">
              <w:t>Contains</w:t>
            </w:r>
          </w:p>
        </w:tc>
        <w:tc>
          <w:tcPr>
            <w:tcW w:w="2340" w:type="dxa"/>
          </w:tcPr>
          <w:p w:rsidR="00066951" w:rsidRPr="009129C2" w:rsidRDefault="00066951" w:rsidP="00066951">
            <w:pPr>
              <w:pStyle w:val="TableText0"/>
            </w:pPr>
            <w:r w:rsidRPr="009129C2">
              <w:t>procedure</w:t>
            </w:r>
          </w:p>
        </w:tc>
      </w:tr>
    </w:tbl>
    <w:p w:rsidR="00066951" w:rsidRPr="009129C2" w:rsidRDefault="00066951" w:rsidP="00066951">
      <w:pPr>
        <w:ind w:left="720"/>
      </w:pPr>
    </w:p>
    <w:p w:rsidR="00066951" w:rsidRPr="009129C2" w:rsidRDefault="00066951" w:rsidP="00066951">
      <w:pPr>
        <w:pStyle w:val="NoteInList"/>
      </w:pPr>
      <w:r w:rsidRPr="009129C2">
        <w:rPr>
          <w:b/>
        </w:rPr>
        <w:t>Note:</w:t>
      </w:r>
      <w:r w:rsidRPr="009129C2">
        <w:tab/>
        <w:t>You can parameterize attributes in the above table with a condition of &lt;value&gt;.</w:t>
      </w:r>
    </w:p>
    <w:p w:rsidR="00066951" w:rsidRPr="009129C2" w:rsidRDefault="00066951" w:rsidP="00066951">
      <w:pPr>
        <w:pStyle w:val="ListNumber"/>
        <w:numPr>
          <w:ilvl w:val="0"/>
          <w:numId w:val="383"/>
        </w:numPr>
      </w:pPr>
      <w:r w:rsidRPr="009129C2">
        <w:t>After adding the classes in the Diagrammatic View, connect the following classes:</w:t>
      </w:r>
    </w:p>
    <w:p w:rsidR="00066951" w:rsidRPr="009129C2" w:rsidRDefault="00066951" w:rsidP="00066951">
      <w:pPr>
        <w:pStyle w:val="ListBullet2"/>
      </w:pPr>
      <w:r w:rsidRPr="009129C2">
        <w:t xml:space="preserve"> De-identifiedSurgicalPathologyReport to each of the ConceptReferent.</w:t>
      </w:r>
    </w:p>
    <w:p w:rsidR="00066951" w:rsidRPr="009129C2" w:rsidRDefault="00066951" w:rsidP="00066951">
      <w:pPr>
        <w:pStyle w:val="ListBullet2"/>
      </w:pPr>
      <w:r w:rsidRPr="009129C2">
        <w:t xml:space="preserve"> De-identifiedSurgicalPathologyReport to TextContent.</w:t>
      </w:r>
    </w:p>
    <w:p w:rsidR="00066951" w:rsidRPr="009129C2" w:rsidRDefault="00066951" w:rsidP="00066951">
      <w:pPr>
        <w:pStyle w:val="ListBullet2"/>
      </w:pPr>
      <w:r w:rsidRPr="009129C2">
        <w:t xml:space="preserve"> Each of the ConceptReferent class to one Concept class and one ConceptReferentClassification class.</w:t>
      </w:r>
    </w:p>
    <w:p w:rsidR="00066951" w:rsidRPr="009129C2" w:rsidRDefault="00066951" w:rsidP="00066951">
      <w:pPr>
        <w:pStyle w:val="BodyTextIndent"/>
      </w:pPr>
      <w:r w:rsidRPr="009129C2">
        <w:t>The following figure shows how the diagram will look.</w:t>
      </w:r>
    </w:p>
    <w:p w:rsidR="00066951" w:rsidRPr="009129C2" w:rsidRDefault="007A0E2C" w:rsidP="00066951">
      <w:pPr>
        <w:pStyle w:val="GraphicAnchorMainIndent"/>
      </w:pPr>
      <w:r>
        <w:rPr>
          <w:noProof/>
        </w:rPr>
        <w:drawing>
          <wp:inline distT="0" distB="0" distL="0" distR="0">
            <wp:extent cx="4752975" cy="2352675"/>
            <wp:effectExtent l="19050" t="19050" r="28575" b="28575"/>
            <wp:docPr id="213" name="Picture 213" descr="Diagrammatic View Sample 2 Surgical Pathological Repor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iagrammatic View Sample 2 Surgical Pathological Report Query"/>
                    <pic:cNvPicPr>
                      <a:picLocks noChangeAspect="1" noChangeArrowheads="1"/>
                    </pic:cNvPicPr>
                  </pic:nvPicPr>
                  <pic:blipFill>
                    <a:blip r:embed="rId250"/>
                    <a:srcRect/>
                    <a:stretch>
                      <a:fillRect/>
                    </a:stretch>
                  </pic:blipFill>
                  <pic:spPr bwMode="auto">
                    <a:xfrm>
                      <a:off x="0" y="0"/>
                      <a:ext cx="4752975" cy="23526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Figure </w:t>
      </w:r>
      <w:fldSimple w:instr=" SEQ Figure \* ARABIC ">
        <w:r w:rsidR="00327542">
          <w:rPr>
            <w:noProof/>
          </w:rPr>
          <w:t>211</w:t>
        </w:r>
      </w:fldSimple>
      <w:r w:rsidRPr="009129C2">
        <w:t>: Diagrammatic Representation Sample 2 SPR Query</w:t>
      </w:r>
    </w:p>
    <w:p w:rsidR="00066951" w:rsidRPr="009129C2" w:rsidRDefault="00066951" w:rsidP="00066951">
      <w:pPr>
        <w:pStyle w:val="ListNumber"/>
      </w:pPr>
      <w:r w:rsidRPr="009129C2">
        <w:t>Save this query and parameterize the values as shown below:</w:t>
      </w:r>
    </w:p>
    <w:p w:rsidR="00066951" w:rsidRPr="009129C2" w:rsidRDefault="007A0E2C" w:rsidP="00066951">
      <w:pPr>
        <w:pStyle w:val="GraphicAnchorMain"/>
      </w:pPr>
      <w:r>
        <w:rPr>
          <w:noProof/>
        </w:rPr>
        <w:drawing>
          <wp:inline distT="0" distB="0" distL="0" distR="0">
            <wp:extent cx="5610225" cy="3762375"/>
            <wp:effectExtent l="19050" t="0" r="9525" b="0"/>
            <wp:docPr id="214" name="Picture 214" descr="Query Information, Set Condition Parameter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Query Information, Set Condition Parameters page"/>
                    <pic:cNvPicPr>
                      <a:picLocks noChangeAspect="1" noChangeArrowheads="1"/>
                    </pic:cNvPicPr>
                  </pic:nvPicPr>
                  <pic:blipFill>
                    <a:blip r:embed="rId251"/>
                    <a:srcRect/>
                    <a:stretch>
                      <a:fillRect/>
                    </a:stretch>
                  </pic:blipFill>
                  <pic:spPr bwMode="auto">
                    <a:xfrm>
                      <a:off x="0" y="0"/>
                      <a:ext cx="5610225" cy="3762375"/>
                    </a:xfrm>
                    <a:prstGeom prst="rect">
                      <a:avLst/>
                    </a:prstGeom>
                    <a:noFill/>
                    <a:ln w="9525">
                      <a:noFill/>
                      <a:miter lim="800000"/>
                      <a:headEnd/>
                      <a:tailEnd/>
                    </a:ln>
                  </pic:spPr>
                </pic:pic>
              </a:graphicData>
            </a:graphic>
          </wp:inline>
        </w:drawing>
      </w:r>
    </w:p>
    <w:p w:rsidR="00066951" w:rsidRPr="009129C2" w:rsidRDefault="00066951" w:rsidP="00066951">
      <w:pPr>
        <w:pStyle w:val="ListNumber"/>
      </w:pPr>
      <w:r w:rsidRPr="009129C2">
        <w:br w:type="page"/>
        <w:t xml:space="preserve">Click the </w:t>
      </w:r>
      <w:r w:rsidRPr="009129C2">
        <w:rPr>
          <w:b/>
        </w:rPr>
        <w:t>Save</w:t>
      </w:r>
      <w:r w:rsidRPr="009129C2">
        <w:t xml:space="preserve"> button. You can execute the saved query by specifying values for parameterized conditions. The result displays the de-identified surgical pathology reports with particular organ, diagnosis, and procedure concept categories.</w:t>
      </w:r>
    </w:p>
    <w:p w:rsidR="00066951" w:rsidRPr="009129C2" w:rsidRDefault="00066951" w:rsidP="00066951">
      <w:pPr>
        <w:pStyle w:val="Heading2"/>
      </w:pPr>
      <w:bookmarkStart w:id="705" w:name="_Ref275333288"/>
      <w:bookmarkStart w:id="706" w:name="_Ref275333292"/>
      <w:bookmarkStart w:id="707" w:name="_Toc288121418"/>
      <w:r w:rsidRPr="009129C2">
        <w:t>Queries on Annotations</w:t>
      </w:r>
      <w:bookmarkEnd w:id="705"/>
      <w:bookmarkEnd w:id="706"/>
      <w:bookmarkEnd w:id="707"/>
    </w:p>
    <w:p w:rsidR="00066951" w:rsidRPr="009129C2" w:rsidRDefault="00066951" w:rsidP="00066951">
      <w:pPr>
        <w:pStyle w:val="BodyText"/>
      </w:pPr>
      <w:r w:rsidRPr="009129C2">
        <w:t>There are two sample annotation queries</w:t>
      </w:r>
      <w:r w:rsidRPr="009129C2">
        <w:fldChar w:fldCharType="begin"/>
      </w:r>
      <w:r w:rsidRPr="009129C2">
        <w:instrText xml:space="preserve"> XE "annotation queries" </w:instrText>
      </w:r>
      <w:r w:rsidRPr="009129C2">
        <w:fldChar w:fldCharType="end"/>
      </w:r>
      <w:r w:rsidRPr="009129C2">
        <w:t xml:space="preserve"> in this section.</w:t>
      </w:r>
    </w:p>
    <w:p w:rsidR="00066951" w:rsidRPr="009129C2" w:rsidRDefault="00066951" w:rsidP="00066951">
      <w:pPr>
        <w:pStyle w:val="Heading3"/>
      </w:pPr>
      <w:bookmarkStart w:id="708" w:name="_Toc288121419"/>
      <w:r w:rsidRPr="009129C2">
        <w:t>Sample 1 Annotation Query</w:t>
      </w:r>
      <w:bookmarkEnd w:id="708"/>
    </w:p>
    <w:p w:rsidR="00066951" w:rsidRPr="009129C2" w:rsidRDefault="00066951" w:rsidP="00066951">
      <w:pPr>
        <w:pStyle w:val="BodyText"/>
      </w:pPr>
      <w:r w:rsidRPr="009129C2">
        <w:t xml:space="preserve">Find all the patients who have a smoking history of 3 or more packs per day. </w:t>
      </w:r>
    </w:p>
    <w:p w:rsidR="00066951" w:rsidRPr="009129C2" w:rsidRDefault="00066951" w:rsidP="00066951">
      <w:pPr>
        <w:pStyle w:val="NoteMainbody"/>
      </w:pPr>
      <w:r w:rsidRPr="009129C2">
        <w:rPr>
          <w:b/>
        </w:rPr>
        <w:t>Note:</w:t>
      </w:r>
      <w:r w:rsidRPr="009129C2">
        <w:rPr>
          <w:b/>
        </w:rPr>
        <w:tab/>
      </w:r>
      <w:r w:rsidRPr="009129C2">
        <w:t>For this query the smoking history annotation is required, since the packs per day attribute is available under the Smoking Health Annotation.</w:t>
      </w:r>
    </w:p>
    <w:p w:rsidR="00066951" w:rsidRPr="009129C2" w:rsidRDefault="00066951" w:rsidP="00066951">
      <w:pPr>
        <w:pStyle w:val="ListNumber"/>
        <w:numPr>
          <w:ilvl w:val="0"/>
          <w:numId w:val="216"/>
        </w:numPr>
      </w:pPr>
      <w:r w:rsidRPr="009129C2">
        <w:t xml:space="preserve">For this query, add the classes in the Diagrammatic View with conditions on the attribute as shown in the following table: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0"/>
        <w:gridCol w:w="2568"/>
        <w:gridCol w:w="1530"/>
        <w:gridCol w:w="2160"/>
        <w:gridCol w:w="2340"/>
      </w:tblGrid>
      <w:tr w:rsidR="00066951" w:rsidRPr="009129C2">
        <w:tc>
          <w:tcPr>
            <w:tcW w:w="510" w:type="dxa"/>
            <w:shd w:val="clear" w:color="auto" w:fill="CCCCCC"/>
          </w:tcPr>
          <w:p w:rsidR="00066951" w:rsidRPr="009129C2" w:rsidRDefault="00066951" w:rsidP="00066951">
            <w:pPr>
              <w:pStyle w:val="TableHeader"/>
            </w:pPr>
            <w:r w:rsidRPr="009129C2">
              <w:t>No</w:t>
            </w:r>
          </w:p>
        </w:tc>
        <w:tc>
          <w:tcPr>
            <w:tcW w:w="2568" w:type="dxa"/>
            <w:shd w:val="clear" w:color="auto" w:fill="CCCCCC"/>
          </w:tcPr>
          <w:p w:rsidR="00066951" w:rsidRPr="009129C2" w:rsidRDefault="00066951" w:rsidP="00066951">
            <w:pPr>
              <w:pStyle w:val="TableHeader"/>
            </w:pPr>
            <w:r w:rsidRPr="009129C2">
              <w:t>Class</w:t>
            </w:r>
          </w:p>
        </w:tc>
        <w:tc>
          <w:tcPr>
            <w:tcW w:w="1530" w:type="dxa"/>
            <w:shd w:val="clear" w:color="auto" w:fill="CCCCCC"/>
          </w:tcPr>
          <w:p w:rsidR="00066951" w:rsidRPr="009129C2" w:rsidRDefault="00066951" w:rsidP="00066951">
            <w:pPr>
              <w:pStyle w:val="TableHeader"/>
            </w:pPr>
            <w:r w:rsidRPr="009129C2">
              <w:t>Attribute</w:t>
            </w:r>
          </w:p>
        </w:tc>
        <w:tc>
          <w:tcPr>
            <w:tcW w:w="2160" w:type="dxa"/>
            <w:shd w:val="clear" w:color="auto" w:fill="CCCCCC"/>
          </w:tcPr>
          <w:p w:rsidR="00066951" w:rsidRPr="009129C2" w:rsidRDefault="00066951" w:rsidP="00066951">
            <w:pPr>
              <w:pStyle w:val="TableHeader"/>
            </w:pPr>
            <w:r w:rsidRPr="009129C2">
              <w:t>Operator</w:t>
            </w:r>
          </w:p>
        </w:tc>
        <w:tc>
          <w:tcPr>
            <w:tcW w:w="2340" w:type="dxa"/>
            <w:shd w:val="clear" w:color="auto" w:fill="CCCCCC"/>
          </w:tcPr>
          <w:p w:rsidR="00066951" w:rsidRPr="009129C2" w:rsidRDefault="00066951" w:rsidP="00066951">
            <w:pPr>
              <w:pStyle w:val="TableHeader"/>
            </w:pPr>
            <w:r w:rsidRPr="009129C2">
              <w:t>Condition</w:t>
            </w:r>
          </w:p>
        </w:tc>
      </w:tr>
      <w:tr w:rsidR="00066951" w:rsidRPr="009129C2">
        <w:tc>
          <w:tcPr>
            <w:tcW w:w="510" w:type="dxa"/>
          </w:tcPr>
          <w:p w:rsidR="00066951" w:rsidRPr="009129C2" w:rsidRDefault="00066951" w:rsidP="00066951">
            <w:pPr>
              <w:pStyle w:val="TableText0"/>
            </w:pPr>
            <w:r w:rsidRPr="009129C2">
              <w:t>2</w:t>
            </w:r>
          </w:p>
        </w:tc>
        <w:tc>
          <w:tcPr>
            <w:tcW w:w="2568" w:type="dxa"/>
          </w:tcPr>
          <w:p w:rsidR="00066951" w:rsidRPr="009129C2" w:rsidRDefault="00066951" w:rsidP="00066951">
            <w:pPr>
              <w:pStyle w:val="TableText0"/>
            </w:pPr>
            <w:r w:rsidRPr="009129C2">
              <w:t>Smoking Health Annotation</w:t>
            </w:r>
          </w:p>
        </w:tc>
        <w:tc>
          <w:tcPr>
            <w:tcW w:w="1530" w:type="dxa"/>
          </w:tcPr>
          <w:p w:rsidR="00066951" w:rsidRPr="009129C2" w:rsidRDefault="00066951" w:rsidP="00066951">
            <w:pPr>
              <w:pStyle w:val="TableText0"/>
            </w:pPr>
            <w:r w:rsidRPr="009129C2">
              <w:t>Packs per day</w:t>
            </w:r>
          </w:p>
        </w:tc>
        <w:tc>
          <w:tcPr>
            <w:tcW w:w="2160" w:type="dxa"/>
          </w:tcPr>
          <w:p w:rsidR="00066951" w:rsidRPr="009129C2" w:rsidRDefault="00066951" w:rsidP="00066951">
            <w:pPr>
              <w:pStyle w:val="TableText0"/>
            </w:pPr>
            <w:r w:rsidRPr="009129C2">
              <w:t>Greater than or Equal to</w:t>
            </w:r>
          </w:p>
        </w:tc>
        <w:tc>
          <w:tcPr>
            <w:tcW w:w="2340" w:type="dxa"/>
          </w:tcPr>
          <w:p w:rsidR="00066951" w:rsidRPr="009129C2" w:rsidRDefault="00066951" w:rsidP="00066951">
            <w:pPr>
              <w:pStyle w:val="TableText0"/>
            </w:pPr>
            <w:r w:rsidRPr="009129C2">
              <w:t>3</w:t>
            </w:r>
          </w:p>
        </w:tc>
      </w:tr>
    </w:tbl>
    <w:p w:rsidR="00066951" w:rsidRPr="009129C2" w:rsidRDefault="00066951" w:rsidP="00066951">
      <w:pPr>
        <w:ind w:left="540"/>
      </w:pPr>
    </w:p>
    <w:p w:rsidR="00066951" w:rsidRPr="009129C2" w:rsidRDefault="00066951" w:rsidP="00066951">
      <w:pPr>
        <w:pStyle w:val="ListNumber"/>
        <w:numPr>
          <w:ilvl w:val="0"/>
          <w:numId w:val="384"/>
        </w:numPr>
      </w:pPr>
      <w:r w:rsidRPr="009129C2">
        <w:t xml:space="preserve">After adding the classes in the Diagrammatic View, connect the Participant node to Smoking Health Annotation node. Click the </w:t>
      </w:r>
      <w:r w:rsidRPr="009129C2">
        <w:rPr>
          <w:b/>
        </w:rPr>
        <w:t>Search</w:t>
      </w:r>
      <w:r w:rsidRPr="009129C2">
        <w:t xml:space="preserve"> button. The result will display all the participants who have a smoking history of 3 or more packs per day. </w:t>
      </w:r>
    </w:p>
    <w:p w:rsidR="00066951" w:rsidRPr="009129C2" w:rsidRDefault="00066951" w:rsidP="00066951">
      <w:pPr>
        <w:pStyle w:val="BodyTextIndent"/>
      </w:pPr>
      <w:r w:rsidRPr="009129C2">
        <w:t>The following figure shows how the diagram will look.</w:t>
      </w:r>
    </w:p>
    <w:p w:rsidR="00066951" w:rsidRPr="009129C2" w:rsidRDefault="007A0E2C" w:rsidP="00066951">
      <w:pPr>
        <w:pStyle w:val="BodyTextIndent"/>
      </w:pPr>
      <w:r>
        <w:rPr>
          <w:noProof/>
        </w:rPr>
        <w:drawing>
          <wp:inline distT="0" distB="0" distL="0" distR="0">
            <wp:extent cx="4543425" cy="866775"/>
            <wp:effectExtent l="19050" t="19050" r="28575" b="28575"/>
            <wp:docPr id="215" name="Picture 215" descr="Diagrammatic View Sample 1 Annotatio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iagrammatic View Sample 1 Annotation Query"/>
                    <pic:cNvPicPr>
                      <a:picLocks noChangeAspect="1" noChangeArrowheads="1"/>
                    </pic:cNvPicPr>
                  </pic:nvPicPr>
                  <pic:blipFill>
                    <a:blip r:embed="rId252"/>
                    <a:srcRect/>
                    <a:stretch>
                      <a:fillRect/>
                    </a:stretch>
                  </pic:blipFill>
                  <pic:spPr bwMode="auto">
                    <a:xfrm>
                      <a:off x="0" y="0"/>
                      <a:ext cx="4543425" cy="8667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212</w:t>
        </w:r>
      </w:fldSimple>
      <w:r w:rsidRPr="009129C2">
        <w:t>: Diagrammatic Representation Sample 1 Annotation Query</w:t>
      </w:r>
    </w:p>
    <w:p w:rsidR="00066951" w:rsidRPr="009129C2" w:rsidRDefault="00066951" w:rsidP="00066951">
      <w:pPr>
        <w:pStyle w:val="Heading3"/>
      </w:pPr>
      <w:bookmarkStart w:id="709" w:name="_Toc288121420"/>
      <w:r w:rsidRPr="009129C2">
        <w:t>Sample 2 Annotation Query</w:t>
      </w:r>
      <w:bookmarkEnd w:id="709"/>
    </w:p>
    <w:p w:rsidR="00066951" w:rsidRPr="009129C2" w:rsidRDefault="00066951" w:rsidP="00066951">
      <w:pPr>
        <w:pStyle w:val="BodyText"/>
      </w:pPr>
      <w:r w:rsidRPr="009129C2">
        <w:t>Find all Specimen Collection Groups under which fresh breast tissue specimens have been collected which show Microcalcification in invasive carcinoma. Also Lymph node sampling has been done for the Sentinel Lymph Nodes only.</w:t>
      </w:r>
    </w:p>
    <w:p w:rsidR="00066951" w:rsidRPr="009129C2" w:rsidRDefault="00066951" w:rsidP="00066951">
      <w:pPr>
        <w:pStyle w:val="NoteMainbody"/>
      </w:pPr>
      <w:r w:rsidRPr="009129C2">
        <w:rPr>
          <w:b/>
        </w:rPr>
        <w:t>Note:</w:t>
      </w:r>
      <w:r w:rsidRPr="009129C2">
        <w:rPr>
          <w:b/>
        </w:rPr>
        <w:tab/>
      </w:r>
      <w:r w:rsidRPr="009129C2">
        <w:t>For this query the breast pathology annotation is required, since the pathological data is available under the “Breast Pathology Annotation.”</w:t>
      </w:r>
    </w:p>
    <w:p w:rsidR="00066951" w:rsidRPr="009129C2" w:rsidRDefault="00066951" w:rsidP="00066951">
      <w:pPr>
        <w:pStyle w:val="ListNumber"/>
        <w:numPr>
          <w:ilvl w:val="0"/>
          <w:numId w:val="217"/>
        </w:numPr>
      </w:pPr>
      <w:r w:rsidRPr="009129C2">
        <w:t>For this query, add the classes in the Diagrammatic View with conditions on the attribute as shown in the following table:</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48"/>
        <w:gridCol w:w="2880"/>
        <w:gridCol w:w="1260"/>
        <w:gridCol w:w="1800"/>
        <w:gridCol w:w="2340"/>
      </w:tblGrid>
      <w:tr w:rsidR="00066951" w:rsidRPr="009129C2">
        <w:trPr>
          <w:cantSplit/>
          <w:tblHeader/>
        </w:trPr>
        <w:tc>
          <w:tcPr>
            <w:tcW w:w="648" w:type="dxa"/>
            <w:shd w:val="clear" w:color="auto" w:fill="CCCCCC"/>
          </w:tcPr>
          <w:p w:rsidR="00066951" w:rsidRPr="009129C2" w:rsidRDefault="00066951" w:rsidP="00066951">
            <w:pPr>
              <w:pStyle w:val="TableHeader"/>
            </w:pPr>
            <w:r w:rsidRPr="009129C2">
              <w:t>No</w:t>
            </w:r>
          </w:p>
        </w:tc>
        <w:tc>
          <w:tcPr>
            <w:tcW w:w="2880" w:type="dxa"/>
            <w:shd w:val="clear" w:color="auto" w:fill="CCCCCC"/>
          </w:tcPr>
          <w:p w:rsidR="00066951" w:rsidRPr="009129C2" w:rsidRDefault="00066951" w:rsidP="00066951">
            <w:pPr>
              <w:pStyle w:val="TableHeader"/>
            </w:pPr>
            <w:r w:rsidRPr="009129C2">
              <w:t>Class</w:t>
            </w:r>
          </w:p>
        </w:tc>
        <w:tc>
          <w:tcPr>
            <w:tcW w:w="1260" w:type="dxa"/>
            <w:shd w:val="clear" w:color="auto" w:fill="CCCCCC"/>
          </w:tcPr>
          <w:p w:rsidR="00066951" w:rsidRPr="009129C2" w:rsidRDefault="00066951" w:rsidP="00066951">
            <w:pPr>
              <w:pStyle w:val="TableHeader"/>
            </w:pPr>
            <w:r w:rsidRPr="009129C2">
              <w:t>Attribute</w:t>
            </w:r>
          </w:p>
        </w:tc>
        <w:tc>
          <w:tcPr>
            <w:tcW w:w="1800" w:type="dxa"/>
            <w:shd w:val="clear" w:color="auto" w:fill="CCCCCC"/>
          </w:tcPr>
          <w:p w:rsidR="00066951" w:rsidRPr="009129C2" w:rsidRDefault="00066951" w:rsidP="00066951">
            <w:pPr>
              <w:pStyle w:val="TableHeader"/>
            </w:pPr>
            <w:r w:rsidRPr="009129C2">
              <w:t>Operator</w:t>
            </w:r>
          </w:p>
        </w:tc>
        <w:tc>
          <w:tcPr>
            <w:tcW w:w="2340" w:type="dxa"/>
            <w:shd w:val="clear" w:color="auto" w:fill="CCCCCC"/>
          </w:tcPr>
          <w:p w:rsidR="00066951" w:rsidRPr="009129C2" w:rsidRDefault="00066951" w:rsidP="00066951">
            <w:pPr>
              <w:pStyle w:val="TableHeader"/>
            </w:pPr>
            <w:r w:rsidRPr="009129C2">
              <w:t>Condition</w:t>
            </w:r>
          </w:p>
        </w:tc>
      </w:tr>
      <w:tr w:rsidR="00066951" w:rsidRPr="009129C2">
        <w:trPr>
          <w:cantSplit/>
        </w:trPr>
        <w:tc>
          <w:tcPr>
            <w:tcW w:w="648" w:type="dxa"/>
          </w:tcPr>
          <w:p w:rsidR="00066951" w:rsidRPr="009129C2" w:rsidRDefault="00066951" w:rsidP="00066951">
            <w:pPr>
              <w:pStyle w:val="TableText0"/>
            </w:pPr>
            <w:r w:rsidRPr="009129C2">
              <w:t>1</w:t>
            </w:r>
          </w:p>
        </w:tc>
        <w:tc>
          <w:tcPr>
            <w:tcW w:w="2880" w:type="dxa"/>
          </w:tcPr>
          <w:p w:rsidR="00066951" w:rsidRPr="009129C2" w:rsidRDefault="00066951" w:rsidP="00066951">
            <w:pPr>
              <w:pStyle w:val="TableText0"/>
            </w:pPr>
            <w:r w:rsidRPr="009129C2">
              <w:t>SpecimenCollectionGroup</w:t>
            </w:r>
          </w:p>
        </w:tc>
        <w:tc>
          <w:tcPr>
            <w:tcW w:w="1260" w:type="dxa"/>
          </w:tcPr>
          <w:p w:rsidR="00066951" w:rsidRPr="009129C2" w:rsidRDefault="00066951" w:rsidP="00066951">
            <w:pPr>
              <w:pStyle w:val="TableText0"/>
            </w:pPr>
            <w:r w:rsidRPr="009129C2">
              <w:t xml:space="preserve">Id </w:t>
            </w:r>
          </w:p>
        </w:tc>
        <w:tc>
          <w:tcPr>
            <w:tcW w:w="1800" w:type="dxa"/>
          </w:tcPr>
          <w:p w:rsidR="00066951" w:rsidRPr="009129C2" w:rsidRDefault="00066951" w:rsidP="00066951">
            <w:pPr>
              <w:pStyle w:val="TableText0"/>
            </w:pPr>
          </w:p>
        </w:tc>
        <w:tc>
          <w:tcPr>
            <w:tcW w:w="2340" w:type="dxa"/>
          </w:tcPr>
          <w:p w:rsidR="00066951" w:rsidRPr="009129C2" w:rsidRDefault="00066951" w:rsidP="00066951">
            <w:pPr>
              <w:pStyle w:val="TableText0"/>
            </w:pPr>
            <w:r w:rsidRPr="009129C2">
              <w:t>Is Not Null</w:t>
            </w:r>
          </w:p>
        </w:tc>
      </w:tr>
      <w:tr w:rsidR="00066951" w:rsidRPr="009129C2">
        <w:trPr>
          <w:cantSplit/>
        </w:trPr>
        <w:tc>
          <w:tcPr>
            <w:tcW w:w="648" w:type="dxa"/>
          </w:tcPr>
          <w:p w:rsidR="00066951" w:rsidRPr="009129C2" w:rsidRDefault="00066951" w:rsidP="00066951">
            <w:pPr>
              <w:pStyle w:val="TableText0"/>
            </w:pPr>
            <w:r w:rsidRPr="009129C2">
              <w:t>2</w:t>
            </w:r>
          </w:p>
        </w:tc>
        <w:tc>
          <w:tcPr>
            <w:tcW w:w="2880" w:type="dxa"/>
          </w:tcPr>
          <w:p w:rsidR="00066951" w:rsidRPr="009129C2" w:rsidRDefault="00066951" w:rsidP="00066951">
            <w:pPr>
              <w:pStyle w:val="TableText0"/>
            </w:pPr>
            <w:r w:rsidRPr="009129C2">
              <w:t>Specimen</w:t>
            </w:r>
          </w:p>
        </w:tc>
        <w:tc>
          <w:tcPr>
            <w:tcW w:w="1260" w:type="dxa"/>
          </w:tcPr>
          <w:p w:rsidR="00066951" w:rsidRPr="009129C2" w:rsidRDefault="00066951" w:rsidP="00066951">
            <w:pPr>
              <w:pStyle w:val="TableText0"/>
            </w:pPr>
            <w:r w:rsidRPr="009129C2">
              <w:t>Type</w:t>
            </w:r>
          </w:p>
        </w:tc>
        <w:tc>
          <w:tcPr>
            <w:tcW w:w="1800" w:type="dxa"/>
          </w:tcPr>
          <w:p w:rsidR="00066951" w:rsidRPr="009129C2" w:rsidRDefault="00066951" w:rsidP="00066951">
            <w:pPr>
              <w:pStyle w:val="TableText0"/>
            </w:pPr>
            <w:r w:rsidRPr="009129C2">
              <w:t>In</w:t>
            </w:r>
          </w:p>
        </w:tc>
        <w:tc>
          <w:tcPr>
            <w:tcW w:w="2340" w:type="dxa"/>
          </w:tcPr>
          <w:p w:rsidR="00066951" w:rsidRPr="009129C2" w:rsidRDefault="00066951" w:rsidP="00066951">
            <w:pPr>
              <w:pStyle w:val="TableText0"/>
            </w:pPr>
            <w:r w:rsidRPr="009129C2">
              <w:t>Fresh Tissue</w:t>
            </w:r>
          </w:p>
        </w:tc>
      </w:tr>
      <w:tr w:rsidR="00066951" w:rsidRPr="009129C2">
        <w:trPr>
          <w:cantSplit/>
        </w:trPr>
        <w:tc>
          <w:tcPr>
            <w:tcW w:w="648" w:type="dxa"/>
          </w:tcPr>
          <w:p w:rsidR="00066951" w:rsidRPr="009129C2" w:rsidRDefault="00066951" w:rsidP="00066951">
            <w:pPr>
              <w:pStyle w:val="TableText0"/>
            </w:pPr>
            <w:r w:rsidRPr="009129C2">
              <w:t>3</w:t>
            </w:r>
          </w:p>
        </w:tc>
        <w:tc>
          <w:tcPr>
            <w:tcW w:w="2880" w:type="dxa"/>
          </w:tcPr>
          <w:p w:rsidR="00066951" w:rsidRPr="009129C2" w:rsidRDefault="00066951" w:rsidP="00066951">
            <w:pPr>
              <w:pStyle w:val="TableText0"/>
            </w:pPr>
            <w:r w:rsidRPr="009129C2">
              <w:t>SpecimenCharacteristics</w:t>
            </w:r>
          </w:p>
        </w:tc>
        <w:tc>
          <w:tcPr>
            <w:tcW w:w="1260" w:type="dxa"/>
          </w:tcPr>
          <w:p w:rsidR="00066951" w:rsidRPr="009129C2" w:rsidRDefault="00066951" w:rsidP="00066951">
            <w:pPr>
              <w:pStyle w:val="TableText0"/>
            </w:pPr>
            <w:r w:rsidRPr="009129C2">
              <w:t>Tissue Site</w:t>
            </w:r>
          </w:p>
        </w:tc>
        <w:tc>
          <w:tcPr>
            <w:tcW w:w="1800" w:type="dxa"/>
          </w:tcPr>
          <w:p w:rsidR="00066951" w:rsidRPr="009129C2" w:rsidRDefault="00066951" w:rsidP="00066951">
            <w:pPr>
              <w:pStyle w:val="TableText0"/>
            </w:pPr>
            <w:r w:rsidRPr="009129C2">
              <w:t>In</w:t>
            </w:r>
          </w:p>
        </w:tc>
        <w:tc>
          <w:tcPr>
            <w:tcW w:w="2340" w:type="dxa"/>
          </w:tcPr>
          <w:p w:rsidR="00066951" w:rsidRPr="009129C2" w:rsidRDefault="00066951" w:rsidP="00066951">
            <w:pPr>
              <w:pStyle w:val="TableText0"/>
            </w:pPr>
            <w:r w:rsidRPr="009129C2">
              <w:t>Breast NOS</w:t>
            </w:r>
          </w:p>
        </w:tc>
      </w:tr>
      <w:tr w:rsidR="00066951" w:rsidRPr="009129C2">
        <w:trPr>
          <w:cantSplit/>
        </w:trPr>
        <w:tc>
          <w:tcPr>
            <w:tcW w:w="648" w:type="dxa"/>
          </w:tcPr>
          <w:p w:rsidR="00066951" w:rsidRPr="009129C2" w:rsidRDefault="00066951" w:rsidP="00066951">
            <w:pPr>
              <w:pStyle w:val="TableText0"/>
            </w:pPr>
            <w:r w:rsidRPr="009129C2">
              <w:t>4</w:t>
            </w:r>
          </w:p>
        </w:tc>
        <w:tc>
          <w:tcPr>
            <w:tcW w:w="2880" w:type="dxa"/>
          </w:tcPr>
          <w:p w:rsidR="00066951" w:rsidRPr="009129C2" w:rsidRDefault="00066951" w:rsidP="00066951">
            <w:pPr>
              <w:pStyle w:val="TableText0"/>
            </w:pPr>
            <w:r w:rsidRPr="009129C2">
              <w:t>BreastPathologyAnnotation</w:t>
            </w:r>
          </w:p>
        </w:tc>
        <w:tc>
          <w:tcPr>
            <w:tcW w:w="1260" w:type="dxa"/>
          </w:tcPr>
          <w:p w:rsidR="00066951" w:rsidRPr="009129C2" w:rsidRDefault="00066951" w:rsidP="00066951">
            <w:pPr>
              <w:pStyle w:val="TableText0"/>
            </w:pPr>
            <w:r w:rsidRPr="009129C2">
              <w:t>Lymph Node Sampling</w:t>
            </w:r>
          </w:p>
        </w:tc>
        <w:tc>
          <w:tcPr>
            <w:tcW w:w="1800" w:type="dxa"/>
          </w:tcPr>
          <w:p w:rsidR="00066951" w:rsidRPr="009129C2" w:rsidRDefault="00066951" w:rsidP="00066951">
            <w:pPr>
              <w:pStyle w:val="TableText0"/>
            </w:pPr>
            <w:r w:rsidRPr="009129C2">
              <w:t>In</w:t>
            </w:r>
          </w:p>
        </w:tc>
        <w:tc>
          <w:tcPr>
            <w:tcW w:w="2340" w:type="dxa"/>
          </w:tcPr>
          <w:p w:rsidR="00066951" w:rsidRPr="009129C2" w:rsidRDefault="00066951" w:rsidP="00066951">
            <w:pPr>
              <w:pStyle w:val="TableText0"/>
            </w:pPr>
            <w:r w:rsidRPr="009129C2">
              <w:t>Sentinel lymph node(s) only</w:t>
            </w:r>
          </w:p>
        </w:tc>
      </w:tr>
      <w:tr w:rsidR="00066951" w:rsidRPr="009129C2">
        <w:trPr>
          <w:cantSplit/>
        </w:trPr>
        <w:tc>
          <w:tcPr>
            <w:tcW w:w="648" w:type="dxa"/>
          </w:tcPr>
          <w:p w:rsidR="00066951" w:rsidRPr="009129C2" w:rsidRDefault="00066951" w:rsidP="00066951">
            <w:pPr>
              <w:pStyle w:val="TableText0"/>
            </w:pPr>
            <w:r w:rsidRPr="009129C2">
              <w:t>5</w:t>
            </w:r>
          </w:p>
        </w:tc>
        <w:tc>
          <w:tcPr>
            <w:tcW w:w="2880" w:type="dxa"/>
          </w:tcPr>
          <w:p w:rsidR="00066951" w:rsidRPr="009129C2" w:rsidRDefault="00066951" w:rsidP="00066951">
            <w:pPr>
              <w:pStyle w:val="TableText0"/>
            </w:pPr>
            <w:r w:rsidRPr="009129C2">
              <w:t>Microcalcification</w:t>
            </w:r>
          </w:p>
        </w:tc>
        <w:tc>
          <w:tcPr>
            <w:tcW w:w="1260" w:type="dxa"/>
          </w:tcPr>
          <w:p w:rsidR="00066951" w:rsidRPr="009129C2" w:rsidRDefault="00066951" w:rsidP="00066951">
            <w:pPr>
              <w:pStyle w:val="TableText0"/>
            </w:pPr>
            <w:r w:rsidRPr="009129C2">
              <w:t>Value</w:t>
            </w:r>
          </w:p>
        </w:tc>
        <w:tc>
          <w:tcPr>
            <w:tcW w:w="1800" w:type="dxa"/>
          </w:tcPr>
          <w:p w:rsidR="00066951" w:rsidRPr="009129C2" w:rsidRDefault="00066951" w:rsidP="00066951">
            <w:pPr>
              <w:pStyle w:val="TableText0"/>
            </w:pPr>
            <w:r w:rsidRPr="009129C2">
              <w:t>In</w:t>
            </w:r>
          </w:p>
        </w:tc>
        <w:tc>
          <w:tcPr>
            <w:tcW w:w="2340" w:type="dxa"/>
          </w:tcPr>
          <w:p w:rsidR="00066951" w:rsidRPr="009129C2" w:rsidRDefault="00066951" w:rsidP="00066951">
            <w:pPr>
              <w:pStyle w:val="TableText0"/>
            </w:pPr>
            <w:r w:rsidRPr="009129C2">
              <w:t>Present in invasive carcinoma</w:t>
            </w:r>
          </w:p>
        </w:tc>
      </w:tr>
    </w:tbl>
    <w:p w:rsidR="00066951" w:rsidRPr="009129C2" w:rsidRDefault="00066951" w:rsidP="00066951"/>
    <w:p w:rsidR="00066951" w:rsidRPr="009129C2" w:rsidRDefault="00066951" w:rsidP="00066951">
      <w:pPr>
        <w:pStyle w:val="ListNumber"/>
        <w:numPr>
          <w:ilvl w:val="0"/>
          <w:numId w:val="385"/>
        </w:numPr>
      </w:pPr>
      <w:r w:rsidRPr="009129C2">
        <w:t>After adding the classes in the Diagrammatic View, connect the following classes:</w:t>
      </w:r>
    </w:p>
    <w:p w:rsidR="00066951" w:rsidRPr="009129C2" w:rsidRDefault="00066951" w:rsidP="00066951">
      <w:pPr>
        <w:pStyle w:val="ListBullet2"/>
      </w:pPr>
      <w:r w:rsidRPr="009129C2">
        <w:t>SpecimenCollectionGroup to Specimen.</w:t>
      </w:r>
    </w:p>
    <w:p w:rsidR="00066951" w:rsidRPr="009129C2" w:rsidRDefault="00066951" w:rsidP="00066951">
      <w:pPr>
        <w:pStyle w:val="ListBullet2"/>
      </w:pPr>
      <w:r w:rsidRPr="009129C2">
        <w:t>Specimen to SpecimenCharacteristics.</w:t>
      </w:r>
    </w:p>
    <w:p w:rsidR="00066951" w:rsidRPr="009129C2" w:rsidRDefault="00066951" w:rsidP="00066951">
      <w:pPr>
        <w:pStyle w:val="ListBullet2"/>
      </w:pPr>
      <w:r w:rsidRPr="009129C2">
        <w:t>SpecimenCollectionGroup to BreastPathologyAnnotation.</w:t>
      </w:r>
    </w:p>
    <w:p w:rsidR="00066951" w:rsidRPr="009129C2" w:rsidRDefault="00066951" w:rsidP="00066951">
      <w:pPr>
        <w:pStyle w:val="ListBullet2"/>
      </w:pPr>
      <w:r w:rsidRPr="009129C2">
        <w:t>BreastPathologyAnnotation to Microcalcification.</w:t>
      </w:r>
    </w:p>
    <w:p w:rsidR="00066951" w:rsidRPr="009129C2" w:rsidRDefault="00066951" w:rsidP="00066951">
      <w:pPr>
        <w:pStyle w:val="ListNumber"/>
      </w:pPr>
      <w:r w:rsidRPr="009129C2">
        <w:t xml:space="preserve">Click the </w:t>
      </w:r>
      <w:r w:rsidRPr="009129C2">
        <w:rPr>
          <w:b/>
        </w:rPr>
        <w:t>Search</w:t>
      </w:r>
      <w:r w:rsidRPr="009129C2">
        <w:t xml:space="preserve"> button. The result displays all the specimen collection groups under which fresh breast tissue specimens have been collected, and which shows Microcalcification in invasive carcinoma. Also Lymph node sampling has been done for the Sentinel Lymph Nodes only.</w:t>
      </w:r>
    </w:p>
    <w:p w:rsidR="00066951" w:rsidRPr="009129C2" w:rsidRDefault="00066951" w:rsidP="00066951">
      <w:pPr>
        <w:pStyle w:val="BodyTextIndent"/>
      </w:pPr>
      <w:r w:rsidRPr="009129C2">
        <w:t>The following figure shows how the diagram will look.</w:t>
      </w:r>
    </w:p>
    <w:p w:rsidR="00066951" w:rsidRPr="009129C2" w:rsidRDefault="007A0E2C" w:rsidP="00066951">
      <w:pPr>
        <w:pStyle w:val="GraphicAnchorStep"/>
      </w:pPr>
      <w:r>
        <w:rPr>
          <w:noProof/>
        </w:rPr>
        <w:drawing>
          <wp:inline distT="0" distB="0" distL="0" distR="0">
            <wp:extent cx="4991100" cy="1828800"/>
            <wp:effectExtent l="19050" t="19050" r="19050" b="19050"/>
            <wp:docPr id="216" name="Picture 216" descr="Diagrammatic View Sample 2 Annotation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Diagrammatic View Sample 2 Annotation Query"/>
                    <pic:cNvPicPr>
                      <a:picLocks noChangeAspect="1" noChangeArrowheads="1"/>
                    </pic:cNvPicPr>
                  </pic:nvPicPr>
                  <pic:blipFill>
                    <a:blip r:embed="rId253"/>
                    <a:srcRect/>
                    <a:stretch>
                      <a:fillRect/>
                    </a:stretch>
                  </pic:blipFill>
                  <pic:spPr bwMode="auto">
                    <a:xfrm>
                      <a:off x="0" y="0"/>
                      <a:ext cx="4991100" cy="18288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 xml:space="preserve">             Figure </w:t>
      </w:r>
      <w:fldSimple w:instr=" SEQ Figure \* ARABIC ">
        <w:r w:rsidR="00327542">
          <w:rPr>
            <w:noProof/>
          </w:rPr>
          <w:t>213</w:t>
        </w:r>
      </w:fldSimple>
      <w:r w:rsidRPr="009129C2">
        <w:t>: Diagrammatic Representation Sample 2 Annotation Query</w:t>
      </w:r>
    </w:p>
    <w:p w:rsidR="00066951" w:rsidRPr="009129C2" w:rsidRDefault="00066951" w:rsidP="00066951">
      <w:pPr>
        <w:pStyle w:val="Heading2"/>
      </w:pPr>
      <w:bookmarkStart w:id="710" w:name="_Ref275333300"/>
      <w:bookmarkStart w:id="711" w:name="_Ref275333305"/>
      <w:bookmarkStart w:id="712" w:name="_Toc288121421"/>
      <w:r w:rsidRPr="009129C2">
        <w:t>Temporal Queries</w:t>
      </w:r>
      <w:bookmarkEnd w:id="710"/>
      <w:bookmarkEnd w:id="711"/>
      <w:bookmarkEnd w:id="712"/>
    </w:p>
    <w:p w:rsidR="00066951" w:rsidRPr="009129C2" w:rsidRDefault="00066951" w:rsidP="00066951">
      <w:pPr>
        <w:pStyle w:val="BodyText"/>
      </w:pPr>
      <w:r w:rsidRPr="009129C2">
        <w:t>This section explains how to create temporal queries. There are eleven sample temporal queries</w:t>
      </w:r>
      <w:r w:rsidRPr="009129C2">
        <w:fldChar w:fldCharType="begin"/>
      </w:r>
      <w:r w:rsidRPr="009129C2">
        <w:instrText xml:space="preserve"> XE "temporal query:queries samples" </w:instrText>
      </w:r>
      <w:r w:rsidRPr="009129C2">
        <w:fldChar w:fldCharType="end"/>
      </w:r>
      <w:r w:rsidRPr="009129C2">
        <w:t xml:space="preserve"> in this section.</w:t>
      </w:r>
    </w:p>
    <w:p w:rsidR="00066951" w:rsidRPr="009129C2" w:rsidRDefault="00066951" w:rsidP="00066951">
      <w:pPr>
        <w:pStyle w:val="Heading3"/>
      </w:pPr>
      <w:bookmarkStart w:id="713" w:name="_Toc288121422"/>
      <w:r w:rsidRPr="009129C2">
        <w:t>Sample 1 Temporal Query</w:t>
      </w:r>
      <w:bookmarkEnd w:id="713"/>
    </w:p>
    <w:p w:rsidR="00066951" w:rsidRPr="009129C2" w:rsidRDefault="00066951" w:rsidP="00066951">
      <w:pPr>
        <w:pStyle w:val="BodyText"/>
      </w:pPr>
      <w:r w:rsidRPr="009129C2">
        <w:t>Find patients younger than three years at the time they were registered to the collection protocol.</w:t>
      </w:r>
    </w:p>
    <w:p w:rsidR="00066951" w:rsidRPr="009129C2" w:rsidRDefault="00066951" w:rsidP="00066951">
      <w:pPr>
        <w:pStyle w:val="ListNumber"/>
        <w:numPr>
          <w:ilvl w:val="0"/>
          <w:numId w:val="218"/>
        </w:numPr>
      </w:pPr>
      <w:r w:rsidRPr="009129C2">
        <w:t>In the Diagrammatic View (DAG view,) add the objects and define the conditions on the following attributes.</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0"/>
        <w:gridCol w:w="1980"/>
        <w:gridCol w:w="2045"/>
        <w:gridCol w:w="2110"/>
        <w:gridCol w:w="1785"/>
      </w:tblGrid>
      <w:tr w:rsidR="00066951" w:rsidRPr="009129C2">
        <w:tc>
          <w:tcPr>
            <w:tcW w:w="1080" w:type="dxa"/>
            <w:shd w:val="clear" w:color="auto" w:fill="CCCCCC"/>
          </w:tcPr>
          <w:p w:rsidR="00066951" w:rsidRPr="009129C2" w:rsidRDefault="00066951" w:rsidP="00066951">
            <w:pPr>
              <w:pStyle w:val="TableHeader"/>
            </w:pPr>
            <w:r w:rsidRPr="009129C2">
              <w:t>No.</w:t>
            </w:r>
          </w:p>
        </w:tc>
        <w:tc>
          <w:tcPr>
            <w:tcW w:w="1980" w:type="dxa"/>
            <w:shd w:val="clear" w:color="auto" w:fill="CCCCCC"/>
          </w:tcPr>
          <w:p w:rsidR="00066951" w:rsidRPr="009129C2" w:rsidRDefault="00066951" w:rsidP="00066951">
            <w:pPr>
              <w:pStyle w:val="TableHeader"/>
            </w:pPr>
            <w:r w:rsidRPr="009129C2">
              <w:t>Class</w:t>
            </w:r>
          </w:p>
        </w:tc>
        <w:tc>
          <w:tcPr>
            <w:tcW w:w="2045" w:type="dxa"/>
            <w:shd w:val="clear" w:color="auto" w:fill="CCCCCC"/>
          </w:tcPr>
          <w:p w:rsidR="00066951" w:rsidRPr="009129C2" w:rsidRDefault="00066951" w:rsidP="00066951">
            <w:pPr>
              <w:pStyle w:val="TableHeader"/>
            </w:pPr>
            <w:r w:rsidRPr="009129C2">
              <w:t>Attribute</w:t>
            </w:r>
          </w:p>
        </w:tc>
        <w:tc>
          <w:tcPr>
            <w:tcW w:w="2110" w:type="dxa"/>
            <w:shd w:val="clear" w:color="auto" w:fill="CCCCCC"/>
          </w:tcPr>
          <w:p w:rsidR="00066951" w:rsidRPr="009129C2" w:rsidRDefault="00066951" w:rsidP="00066951">
            <w:pPr>
              <w:pStyle w:val="TableHeader"/>
            </w:pPr>
            <w:r w:rsidRPr="009129C2">
              <w:t>Operator</w:t>
            </w:r>
          </w:p>
        </w:tc>
        <w:tc>
          <w:tcPr>
            <w:tcW w:w="1785" w:type="dxa"/>
            <w:shd w:val="clear" w:color="auto" w:fill="CCCCCC"/>
          </w:tcPr>
          <w:p w:rsidR="00066951" w:rsidRPr="009129C2" w:rsidRDefault="00066951" w:rsidP="00066951">
            <w:pPr>
              <w:pStyle w:val="TableHeader"/>
            </w:pPr>
            <w:r w:rsidRPr="009129C2">
              <w:t>Condition</w:t>
            </w:r>
          </w:p>
        </w:tc>
      </w:tr>
      <w:tr w:rsidR="00066951" w:rsidRPr="009129C2">
        <w:tc>
          <w:tcPr>
            <w:tcW w:w="1080" w:type="dxa"/>
          </w:tcPr>
          <w:p w:rsidR="00066951" w:rsidRPr="009129C2" w:rsidRDefault="00066951" w:rsidP="00066951">
            <w:pPr>
              <w:pStyle w:val="TableText0"/>
            </w:pPr>
            <w:r w:rsidRPr="009129C2">
              <w:t>1</w:t>
            </w:r>
          </w:p>
        </w:tc>
        <w:tc>
          <w:tcPr>
            <w:tcW w:w="1980" w:type="dxa"/>
          </w:tcPr>
          <w:p w:rsidR="00066951" w:rsidRPr="009129C2" w:rsidRDefault="00066951" w:rsidP="00066951">
            <w:pPr>
              <w:pStyle w:val="TableText0"/>
            </w:pPr>
            <w:r w:rsidRPr="009129C2">
              <w:t>Participant</w:t>
            </w:r>
          </w:p>
        </w:tc>
        <w:tc>
          <w:tcPr>
            <w:tcW w:w="2045" w:type="dxa"/>
          </w:tcPr>
          <w:p w:rsidR="00066951" w:rsidRPr="009129C2" w:rsidRDefault="00066951" w:rsidP="00066951">
            <w:pPr>
              <w:pStyle w:val="TableText0"/>
            </w:pPr>
            <w:r w:rsidRPr="009129C2">
              <w:t xml:space="preserve">Id </w:t>
            </w:r>
          </w:p>
        </w:tc>
        <w:tc>
          <w:tcPr>
            <w:tcW w:w="2110" w:type="dxa"/>
          </w:tcPr>
          <w:p w:rsidR="00066951" w:rsidRPr="009129C2" w:rsidRDefault="00066951" w:rsidP="00066951">
            <w:pPr>
              <w:pStyle w:val="TableText0"/>
            </w:pPr>
            <w:r w:rsidRPr="009129C2">
              <w:t>NA</w:t>
            </w:r>
          </w:p>
        </w:tc>
        <w:tc>
          <w:tcPr>
            <w:tcW w:w="1785" w:type="dxa"/>
          </w:tcPr>
          <w:p w:rsidR="00066951" w:rsidRPr="009129C2" w:rsidRDefault="00066951" w:rsidP="00066951">
            <w:pPr>
              <w:pStyle w:val="TableText0"/>
            </w:pPr>
            <w:r w:rsidRPr="009129C2">
              <w:t>Is Not Null</w:t>
            </w:r>
          </w:p>
        </w:tc>
      </w:tr>
      <w:tr w:rsidR="00066951" w:rsidRPr="009129C2">
        <w:tc>
          <w:tcPr>
            <w:tcW w:w="1080" w:type="dxa"/>
          </w:tcPr>
          <w:p w:rsidR="00066951" w:rsidRPr="009129C2" w:rsidRDefault="00066951" w:rsidP="00066951">
            <w:pPr>
              <w:pStyle w:val="TableText0"/>
            </w:pPr>
            <w:r w:rsidRPr="009129C2">
              <w:t>2</w:t>
            </w:r>
          </w:p>
        </w:tc>
        <w:tc>
          <w:tcPr>
            <w:tcW w:w="1980" w:type="dxa"/>
          </w:tcPr>
          <w:p w:rsidR="00066951" w:rsidRPr="009129C2" w:rsidRDefault="00066951" w:rsidP="00066951">
            <w:pPr>
              <w:pStyle w:val="TableText0"/>
            </w:pPr>
            <w:r w:rsidRPr="009129C2">
              <w:t>Collection Protocol Registration</w:t>
            </w:r>
          </w:p>
        </w:tc>
        <w:tc>
          <w:tcPr>
            <w:tcW w:w="2045" w:type="dxa"/>
          </w:tcPr>
          <w:p w:rsidR="00066951" w:rsidRPr="009129C2" w:rsidRDefault="00066951" w:rsidP="00066951">
            <w:pPr>
              <w:pStyle w:val="TableText0"/>
            </w:pPr>
            <w:r w:rsidRPr="009129C2">
              <w:t xml:space="preserve">Registration Date </w:t>
            </w:r>
          </w:p>
        </w:tc>
        <w:tc>
          <w:tcPr>
            <w:tcW w:w="2110" w:type="dxa"/>
          </w:tcPr>
          <w:p w:rsidR="00066951" w:rsidRPr="009129C2" w:rsidRDefault="00066951" w:rsidP="00066951">
            <w:pPr>
              <w:pStyle w:val="TableText0"/>
            </w:pPr>
            <w:r w:rsidRPr="009129C2">
              <w:t>NA</w:t>
            </w:r>
          </w:p>
        </w:tc>
        <w:tc>
          <w:tcPr>
            <w:tcW w:w="1785" w:type="dxa"/>
          </w:tcPr>
          <w:p w:rsidR="00066951" w:rsidRPr="009129C2" w:rsidRDefault="00066951" w:rsidP="00066951">
            <w:pPr>
              <w:pStyle w:val="TableText0"/>
            </w:pPr>
            <w:r w:rsidRPr="009129C2">
              <w:t>Is Not Null</w:t>
            </w:r>
          </w:p>
        </w:tc>
      </w:tr>
    </w:tbl>
    <w:p w:rsidR="00066951" w:rsidRPr="009129C2" w:rsidRDefault="00066951" w:rsidP="00066951">
      <w:pPr>
        <w:pStyle w:val="ListNumber"/>
        <w:numPr>
          <w:ilvl w:val="0"/>
          <w:numId w:val="386"/>
        </w:numPr>
      </w:pPr>
      <w:r w:rsidRPr="009129C2">
        <w:t xml:space="preserve">Connect Collection Protocol Registration to Participant. </w:t>
      </w:r>
    </w:p>
    <w:p w:rsidR="00066951" w:rsidRPr="009129C2" w:rsidRDefault="00066951" w:rsidP="00066951">
      <w:pPr>
        <w:pStyle w:val="ListNumber"/>
      </w:pPr>
      <w:r w:rsidRPr="009129C2">
        <w:t>Select the Collection Protocol Registration object, and then the Participant object.</w:t>
      </w:r>
    </w:p>
    <w:p w:rsidR="00066951" w:rsidRPr="009129C2" w:rsidRDefault="00066951" w:rsidP="00066951">
      <w:pPr>
        <w:pStyle w:val="ListNumber"/>
      </w:pPr>
      <w:r w:rsidRPr="009129C2">
        <w:t xml:space="preserve">Click </w:t>
      </w:r>
      <w:r w:rsidRPr="009129C2">
        <w:rPr>
          <w:b/>
        </w:rPr>
        <w:t>Temporal Query</w:t>
      </w:r>
      <w:r w:rsidRPr="009129C2">
        <w:t>.</w:t>
      </w:r>
    </w:p>
    <w:p w:rsidR="00066951" w:rsidRPr="009129C2" w:rsidRDefault="00066951" w:rsidP="00066951">
      <w:pPr>
        <w:pStyle w:val="ListNumber"/>
      </w:pPr>
      <w:r w:rsidRPr="009129C2">
        <w:t xml:space="preserve">Select the temporal conditions. </w:t>
      </w:r>
    </w:p>
    <w:p w:rsidR="00066951" w:rsidRPr="009129C2" w:rsidRDefault="00066951" w:rsidP="00066951">
      <w:pPr>
        <w:pStyle w:val="ListNumber"/>
      </w:pPr>
      <w:r w:rsidRPr="009129C2">
        <w:t xml:space="preserve">Enter </w:t>
      </w:r>
      <w:r w:rsidRPr="009129C2">
        <w:rPr>
          <w:b/>
        </w:rPr>
        <w:t xml:space="preserve">Age </w:t>
      </w:r>
      <w:r w:rsidRPr="009129C2">
        <w:t>at Registration in the custom column name.</w:t>
      </w:r>
    </w:p>
    <w:p w:rsidR="00066951" w:rsidRPr="009129C2" w:rsidRDefault="00066951" w:rsidP="00066951">
      <w:pPr>
        <w:pStyle w:val="BodyTextIndent"/>
      </w:pPr>
      <w:r w:rsidRPr="009129C2">
        <w:t>The following figure outlines the defined query:</w:t>
      </w:r>
    </w:p>
    <w:p w:rsidR="00066951" w:rsidRPr="009129C2" w:rsidRDefault="007A0E2C" w:rsidP="00066951">
      <w:pPr>
        <w:pStyle w:val="GraphicAnchorMain"/>
      </w:pPr>
      <w:r>
        <w:rPr>
          <w:noProof/>
        </w:rPr>
        <w:drawing>
          <wp:inline distT="0" distB="0" distL="0" distR="0">
            <wp:extent cx="5143500" cy="1495425"/>
            <wp:effectExtent l="19050" t="0" r="0" b="0"/>
            <wp:docPr id="217" name="Picture 46" descr="Define Condition for temporal query s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fine Condition for temporal query sample 1"/>
                    <pic:cNvPicPr>
                      <a:picLocks noChangeAspect="1" noChangeArrowheads="1"/>
                    </pic:cNvPicPr>
                  </pic:nvPicPr>
                  <pic:blipFill>
                    <a:blip r:embed="rId254"/>
                    <a:srcRect/>
                    <a:stretch>
                      <a:fillRect/>
                    </a:stretch>
                  </pic:blipFill>
                  <pic:spPr bwMode="auto">
                    <a:xfrm>
                      <a:off x="0" y="0"/>
                      <a:ext cx="5143500" cy="14954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214</w:t>
        </w:r>
      </w:fldSimple>
      <w:r w:rsidRPr="009129C2">
        <w:t>: Defined Temporal Query for Sample 1</w:t>
      </w:r>
    </w:p>
    <w:p w:rsidR="00066951" w:rsidRPr="009129C2" w:rsidRDefault="00066951" w:rsidP="00066951">
      <w:pPr>
        <w:pStyle w:val="ListNumber"/>
      </w:pPr>
      <w:r w:rsidRPr="009129C2">
        <w:t xml:space="preserve">Click </w:t>
      </w:r>
      <w:r w:rsidRPr="009129C2">
        <w:rPr>
          <w:b/>
        </w:rPr>
        <w:t>OK</w:t>
      </w:r>
      <w:r w:rsidRPr="009129C2">
        <w:t>. The DAG view opens.</w:t>
      </w:r>
    </w:p>
    <w:p w:rsidR="00066951" w:rsidRPr="009129C2" w:rsidRDefault="007A0E2C" w:rsidP="00066951">
      <w:pPr>
        <w:pStyle w:val="GraphicAnchorMain"/>
      </w:pPr>
      <w:r>
        <w:rPr>
          <w:noProof/>
        </w:rPr>
        <w:drawing>
          <wp:inline distT="0" distB="0" distL="0" distR="0">
            <wp:extent cx="5219700" cy="2314575"/>
            <wp:effectExtent l="19050" t="19050" r="19050" b="28575"/>
            <wp:docPr id="218" name="Picture 14" descr="Diagrammatic View Sample 1 Tempora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matic View Sample 1 Temporal Query"/>
                    <pic:cNvPicPr>
                      <a:picLocks noChangeAspect="1" noChangeArrowheads="1"/>
                    </pic:cNvPicPr>
                  </pic:nvPicPr>
                  <pic:blipFill>
                    <a:blip r:embed="rId255"/>
                    <a:srcRect/>
                    <a:stretch>
                      <a:fillRect/>
                    </a:stretch>
                  </pic:blipFill>
                  <pic:spPr bwMode="auto">
                    <a:xfrm>
                      <a:off x="0" y="0"/>
                      <a:ext cx="5219700" cy="23145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215</w:t>
        </w:r>
      </w:fldSimple>
      <w:r w:rsidRPr="009129C2">
        <w:t>: Diagrammatic Representation of Sample 1 Temporal Query</w:t>
      </w:r>
    </w:p>
    <w:p w:rsidR="00066951" w:rsidRPr="009129C2" w:rsidRDefault="00066951" w:rsidP="00066951">
      <w:pPr>
        <w:pStyle w:val="ListNumber"/>
      </w:pPr>
      <w:r w:rsidRPr="009129C2">
        <w:t xml:space="preserve">Click </w:t>
      </w:r>
      <w:r w:rsidRPr="009129C2">
        <w:rPr>
          <w:b/>
        </w:rPr>
        <w:t xml:space="preserve">Search </w:t>
      </w:r>
      <w:r w:rsidRPr="009129C2">
        <w:t>to execute the query.</w:t>
      </w:r>
    </w:p>
    <w:p w:rsidR="00066951" w:rsidRPr="009129C2" w:rsidRDefault="00066951" w:rsidP="00066951">
      <w:pPr>
        <w:pStyle w:val="BodyTextIndent"/>
      </w:pPr>
      <w:r w:rsidRPr="009129C2">
        <w:t>The search result displays all the participants who were less than three years at diagnosis (or specimen collection).</w:t>
      </w:r>
    </w:p>
    <w:p w:rsidR="00066951" w:rsidRPr="009129C2" w:rsidRDefault="00066951" w:rsidP="00066951">
      <w:pPr>
        <w:pStyle w:val="Heading3"/>
      </w:pPr>
      <w:r w:rsidRPr="009129C2">
        <w:br w:type="page"/>
      </w:r>
      <w:bookmarkStart w:id="714" w:name="_Toc288121423"/>
      <w:r w:rsidRPr="009129C2">
        <w:t>Sample 2 Temporal Query</w:t>
      </w:r>
      <w:bookmarkEnd w:id="714"/>
    </w:p>
    <w:p w:rsidR="00066951" w:rsidRPr="009129C2" w:rsidRDefault="00066951" w:rsidP="00066951">
      <w:pPr>
        <w:pStyle w:val="BodyText"/>
      </w:pPr>
      <w:r w:rsidRPr="009129C2">
        <w:t>Find out the age of the participants as of today. This is an example where a user can perform a temporal query on a single object. A user can find out the age of all the participants at present date.</w:t>
      </w:r>
    </w:p>
    <w:p w:rsidR="00066951" w:rsidRPr="009129C2" w:rsidRDefault="00066951" w:rsidP="00066951">
      <w:pPr>
        <w:pStyle w:val="ListNumber"/>
        <w:numPr>
          <w:ilvl w:val="0"/>
          <w:numId w:val="219"/>
        </w:numPr>
      </w:pPr>
      <w:r w:rsidRPr="009129C2">
        <w:t xml:space="preserve">In the DAG view, add the Participant object and define the following condition.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48"/>
        <w:gridCol w:w="1890"/>
        <w:gridCol w:w="2610"/>
        <w:gridCol w:w="1620"/>
        <w:gridCol w:w="2340"/>
      </w:tblGrid>
      <w:tr w:rsidR="00066951" w:rsidRPr="009129C2">
        <w:tc>
          <w:tcPr>
            <w:tcW w:w="648" w:type="dxa"/>
            <w:shd w:val="clear" w:color="auto" w:fill="CCCCCC"/>
            <w:vAlign w:val="center"/>
          </w:tcPr>
          <w:p w:rsidR="00066951" w:rsidRPr="009129C2" w:rsidRDefault="00066951" w:rsidP="00066951">
            <w:pPr>
              <w:pStyle w:val="TableHeader"/>
            </w:pPr>
            <w:r w:rsidRPr="009129C2">
              <w:t>No.</w:t>
            </w:r>
          </w:p>
        </w:tc>
        <w:tc>
          <w:tcPr>
            <w:tcW w:w="1890" w:type="dxa"/>
            <w:shd w:val="clear" w:color="auto" w:fill="CCCCCC"/>
            <w:vAlign w:val="center"/>
          </w:tcPr>
          <w:p w:rsidR="00066951" w:rsidRPr="009129C2" w:rsidRDefault="00066951" w:rsidP="00066951">
            <w:pPr>
              <w:pStyle w:val="TableHeader"/>
            </w:pPr>
            <w:r w:rsidRPr="009129C2">
              <w:t>Class</w:t>
            </w:r>
          </w:p>
        </w:tc>
        <w:tc>
          <w:tcPr>
            <w:tcW w:w="2610" w:type="dxa"/>
            <w:shd w:val="clear" w:color="auto" w:fill="CCCCCC"/>
            <w:vAlign w:val="center"/>
          </w:tcPr>
          <w:p w:rsidR="00066951" w:rsidRPr="009129C2" w:rsidRDefault="00066951" w:rsidP="00066951">
            <w:pPr>
              <w:pStyle w:val="TableHeader"/>
            </w:pPr>
            <w:r w:rsidRPr="009129C2">
              <w:t>Attribute</w:t>
            </w:r>
          </w:p>
        </w:tc>
        <w:tc>
          <w:tcPr>
            <w:tcW w:w="1620" w:type="dxa"/>
            <w:shd w:val="clear" w:color="auto" w:fill="CCCCCC"/>
            <w:vAlign w:val="center"/>
          </w:tcPr>
          <w:p w:rsidR="00066951" w:rsidRPr="009129C2" w:rsidRDefault="00066951" w:rsidP="00066951">
            <w:pPr>
              <w:pStyle w:val="TableHeader"/>
            </w:pPr>
            <w:r w:rsidRPr="009129C2">
              <w:t>Operator</w:t>
            </w:r>
          </w:p>
        </w:tc>
        <w:tc>
          <w:tcPr>
            <w:tcW w:w="2340" w:type="dxa"/>
            <w:shd w:val="clear" w:color="auto" w:fill="CCCCCC"/>
            <w:vAlign w:val="center"/>
          </w:tcPr>
          <w:p w:rsidR="00066951" w:rsidRPr="009129C2" w:rsidRDefault="00066951" w:rsidP="00066951">
            <w:pPr>
              <w:pStyle w:val="TableHeader"/>
            </w:pPr>
            <w:r w:rsidRPr="009129C2">
              <w:t>Condition</w:t>
            </w:r>
          </w:p>
        </w:tc>
      </w:tr>
      <w:tr w:rsidR="00066951" w:rsidRPr="009129C2">
        <w:tc>
          <w:tcPr>
            <w:tcW w:w="648" w:type="dxa"/>
            <w:vAlign w:val="center"/>
          </w:tcPr>
          <w:p w:rsidR="00066951" w:rsidRPr="009129C2" w:rsidRDefault="00066951" w:rsidP="00066951">
            <w:pPr>
              <w:pStyle w:val="TableText0"/>
            </w:pPr>
            <w:r w:rsidRPr="009129C2">
              <w:t>1</w:t>
            </w:r>
          </w:p>
        </w:tc>
        <w:tc>
          <w:tcPr>
            <w:tcW w:w="1890" w:type="dxa"/>
            <w:vAlign w:val="center"/>
          </w:tcPr>
          <w:p w:rsidR="00066951" w:rsidRPr="009129C2" w:rsidRDefault="00066951" w:rsidP="00066951">
            <w:pPr>
              <w:pStyle w:val="TableText0"/>
            </w:pPr>
            <w:r w:rsidRPr="009129C2">
              <w:t>Participant</w:t>
            </w:r>
          </w:p>
        </w:tc>
        <w:tc>
          <w:tcPr>
            <w:tcW w:w="2610" w:type="dxa"/>
            <w:vAlign w:val="center"/>
          </w:tcPr>
          <w:p w:rsidR="00066951" w:rsidRPr="009129C2" w:rsidRDefault="00066951" w:rsidP="00066951">
            <w:pPr>
              <w:pStyle w:val="TableText0"/>
            </w:pPr>
            <w:r w:rsidRPr="009129C2">
              <w:t xml:space="preserve">Birth Date  </w:t>
            </w:r>
          </w:p>
        </w:tc>
        <w:tc>
          <w:tcPr>
            <w:tcW w:w="1620" w:type="dxa"/>
            <w:vAlign w:val="center"/>
          </w:tcPr>
          <w:p w:rsidR="00066951" w:rsidRPr="009129C2" w:rsidRDefault="00066951" w:rsidP="00066951">
            <w:pPr>
              <w:pStyle w:val="TableText0"/>
            </w:pPr>
            <w:r w:rsidRPr="009129C2">
              <w:t>NA</w:t>
            </w:r>
          </w:p>
        </w:tc>
        <w:tc>
          <w:tcPr>
            <w:tcW w:w="2340" w:type="dxa"/>
            <w:vAlign w:val="center"/>
          </w:tcPr>
          <w:p w:rsidR="00066951" w:rsidRPr="009129C2" w:rsidRDefault="00066951" w:rsidP="00066951">
            <w:pPr>
              <w:pStyle w:val="TableText0"/>
            </w:pPr>
            <w:r w:rsidRPr="009129C2">
              <w:t>Is Not Null</w:t>
            </w:r>
          </w:p>
        </w:tc>
      </w:tr>
    </w:tbl>
    <w:p w:rsidR="00066951" w:rsidRPr="009129C2" w:rsidRDefault="00066951" w:rsidP="00066951">
      <w:pPr>
        <w:pStyle w:val="ListNumber"/>
        <w:numPr>
          <w:ilvl w:val="0"/>
          <w:numId w:val="387"/>
        </w:numPr>
      </w:pPr>
      <w:r w:rsidRPr="009129C2">
        <w:t>Select the Participant object.</w:t>
      </w:r>
    </w:p>
    <w:p w:rsidR="00066951" w:rsidRPr="009129C2" w:rsidRDefault="00066951" w:rsidP="00066951">
      <w:pPr>
        <w:pStyle w:val="ListNumber"/>
      </w:pPr>
      <w:r w:rsidRPr="009129C2">
        <w:t xml:space="preserve">Click </w:t>
      </w:r>
      <w:r w:rsidRPr="009129C2">
        <w:rPr>
          <w:b/>
        </w:rPr>
        <w:t>Temporal Query</w:t>
      </w:r>
      <w:r w:rsidRPr="009129C2">
        <w:t>.</w:t>
      </w:r>
    </w:p>
    <w:p w:rsidR="00066951" w:rsidRPr="009129C2" w:rsidRDefault="00066951" w:rsidP="00066951">
      <w:pPr>
        <w:pStyle w:val="ListNumber"/>
      </w:pPr>
      <w:r w:rsidRPr="009129C2">
        <w:t>Select the temporal condition:</w:t>
      </w:r>
    </w:p>
    <w:p w:rsidR="00066951" w:rsidRPr="009129C2" w:rsidRDefault="00066951" w:rsidP="00066951">
      <w:pPr>
        <w:pStyle w:val="ListNumber"/>
      </w:pPr>
      <w:r w:rsidRPr="009129C2">
        <w:t xml:space="preserve">Select the current date from the date picker. Select the </w:t>
      </w:r>
      <w:r w:rsidRPr="009129C2">
        <w:rPr>
          <w:b/>
        </w:rPr>
        <w:t>-</w:t>
      </w:r>
      <w:r w:rsidRPr="009129C2">
        <w:t xml:space="preserve"> operator from the Arithmetic Operator drop-down list. Select </w:t>
      </w:r>
      <w:r w:rsidRPr="009129C2">
        <w:rPr>
          <w:b/>
        </w:rPr>
        <w:t>Greater than</w:t>
      </w:r>
      <w:r w:rsidRPr="009129C2">
        <w:t xml:space="preserve"> from the Relational Operators drop-down list. Enter </w:t>
      </w:r>
      <w:r w:rsidRPr="009129C2">
        <w:rPr>
          <w:b/>
        </w:rPr>
        <w:t>0</w:t>
      </w:r>
      <w:r w:rsidRPr="009129C2">
        <w:t xml:space="preserve"> in the Time Value field and then select </w:t>
      </w:r>
      <w:r w:rsidRPr="009129C2">
        <w:rPr>
          <w:b/>
        </w:rPr>
        <w:t>Years</w:t>
      </w:r>
      <w:r w:rsidRPr="009129C2">
        <w:t xml:space="preserve"> from the Time Interval drop-down list.</w:t>
      </w:r>
    </w:p>
    <w:p w:rsidR="00066951" w:rsidRPr="009129C2" w:rsidRDefault="00066951" w:rsidP="00066951">
      <w:pPr>
        <w:pStyle w:val="ListNumber"/>
      </w:pPr>
      <w:r w:rsidRPr="009129C2">
        <w:t xml:space="preserve">Enter </w:t>
      </w:r>
      <w:r w:rsidRPr="009129C2">
        <w:rPr>
          <w:b/>
        </w:rPr>
        <w:t>Age of the Participant</w:t>
      </w:r>
      <w:r w:rsidRPr="009129C2">
        <w:t xml:space="preserve"> as the custom column name.</w:t>
      </w:r>
    </w:p>
    <w:p w:rsidR="00066951" w:rsidRPr="009129C2" w:rsidRDefault="00066951" w:rsidP="00066951">
      <w:pPr>
        <w:pStyle w:val="BodyTextIndent"/>
        <w:rPr>
          <w:noProof/>
        </w:rPr>
      </w:pPr>
      <w:r w:rsidRPr="009129C2">
        <w:t>The following figure outlines the defined query:</w:t>
      </w:r>
      <w:r w:rsidRPr="009129C2">
        <w:rPr>
          <w:noProof/>
        </w:rPr>
        <w:t xml:space="preserve"> </w:t>
      </w:r>
    </w:p>
    <w:p w:rsidR="00066951" w:rsidRPr="009129C2" w:rsidRDefault="007A0E2C" w:rsidP="00066951">
      <w:pPr>
        <w:pStyle w:val="GraphicAnchorMain"/>
      </w:pPr>
      <w:r>
        <w:rPr>
          <w:noProof/>
        </w:rPr>
        <w:drawing>
          <wp:inline distT="0" distB="0" distL="0" distR="0">
            <wp:extent cx="5124450" cy="1476375"/>
            <wp:effectExtent l="19050" t="0" r="0" b="0"/>
            <wp:docPr id="219" name="Picture 19" descr="Define Condition, define temporal query for s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fine Condition, define temporal query for sample 2"/>
                    <pic:cNvPicPr>
                      <a:picLocks noChangeAspect="1" noChangeArrowheads="1"/>
                    </pic:cNvPicPr>
                  </pic:nvPicPr>
                  <pic:blipFill>
                    <a:blip r:embed="rId256"/>
                    <a:srcRect/>
                    <a:stretch>
                      <a:fillRect/>
                    </a:stretch>
                  </pic:blipFill>
                  <pic:spPr bwMode="auto">
                    <a:xfrm>
                      <a:off x="0" y="0"/>
                      <a:ext cx="5124450" cy="147637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216</w:t>
        </w:r>
      </w:fldSimple>
      <w:r w:rsidRPr="009129C2">
        <w:t>: Defined Temporal Query Sample 2</w:t>
      </w:r>
    </w:p>
    <w:p w:rsidR="00066951" w:rsidRPr="009129C2" w:rsidRDefault="00066951" w:rsidP="00066951">
      <w:pPr>
        <w:pStyle w:val="ListNumber"/>
      </w:pPr>
      <w:r w:rsidRPr="009129C2">
        <w:t xml:space="preserve">Click </w:t>
      </w:r>
      <w:r w:rsidRPr="009129C2">
        <w:rPr>
          <w:b/>
        </w:rPr>
        <w:t>OK</w:t>
      </w:r>
      <w:r w:rsidRPr="009129C2">
        <w:t xml:space="preserve">. The DAG view opens. </w:t>
      </w:r>
    </w:p>
    <w:p w:rsidR="00066951" w:rsidRPr="009129C2" w:rsidRDefault="007A0E2C" w:rsidP="00066951">
      <w:pPr>
        <w:pStyle w:val="GraphicAnchorMain"/>
      </w:pPr>
      <w:r>
        <w:rPr>
          <w:noProof/>
        </w:rPr>
        <w:drawing>
          <wp:inline distT="0" distB="0" distL="0" distR="0">
            <wp:extent cx="5172075" cy="1828800"/>
            <wp:effectExtent l="19050" t="19050" r="28575" b="19050"/>
            <wp:docPr id="220" name="Picture 44" descr="Diagrammatic View for Sample 2 Tempora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agrammatic View for Sample 2 Temporal Query"/>
                    <pic:cNvPicPr>
                      <a:picLocks noChangeAspect="1" noChangeArrowheads="1"/>
                    </pic:cNvPicPr>
                  </pic:nvPicPr>
                  <pic:blipFill>
                    <a:blip r:embed="rId257"/>
                    <a:srcRect/>
                    <a:stretch>
                      <a:fillRect/>
                    </a:stretch>
                  </pic:blipFill>
                  <pic:spPr bwMode="auto">
                    <a:xfrm>
                      <a:off x="0" y="0"/>
                      <a:ext cx="5172075" cy="18288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pPr>
      <w:r w:rsidRPr="009129C2">
        <w:tab/>
        <w:t xml:space="preserve">Figure </w:t>
      </w:r>
      <w:fldSimple w:instr=" SEQ Figure \* ARABIC ">
        <w:r w:rsidR="00327542">
          <w:rPr>
            <w:noProof/>
          </w:rPr>
          <w:t>217</w:t>
        </w:r>
      </w:fldSimple>
      <w:r w:rsidRPr="009129C2">
        <w:t>: Diagrammatic Representation Sample 2 Temporal</w:t>
      </w:r>
    </w:p>
    <w:p w:rsidR="00066951" w:rsidRPr="009129C2" w:rsidRDefault="00066951" w:rsidP="00066951">
      <w:pPr>
        <w:pStyle w:val="ListNumber"/>
      </w:pPr>
      <w:r w:rsidRPr="009129C2">
        <w:t xml:space="preserve">Click </w:t>
      </w:r>
      <w:r w:rsidRPr="009129C2">
        <w:rPr>
          <w:b/>
        </w:rPr>
        <w:t xml:space="preserve">Search </w:t>
      </w:r>
      <w:r w:rsidRPr="009129C2">
        <w:t>to execute the query.</w:t>
      </w:r>
    </w:p>
    <w:p w:rsidR="00066951" w:rsidRPr="009129C2" w:rsidRDefault="00066951" w:rsidP="00066951">
      <w:pPr>
        <w:pStyle w:val="BodyTextIndent"/>
      </w:pPr>
      <w:r w:rsidRPr="009129C2">
        <w:t>The search result displays the current age of the participants.</w:t>
      </w:r>
    </w:p>
    <w:p w:rsidR="00066951" w:rsidRPr="009129C2" w:rsidRDefault="00066951" w:rsidP="00066951">
      <w:pPr>
        <w:pStyle w:val="Heading3"/>
      </w:pPr>
      <w:bookmarkStart w:id="715" w:name="_Toc288121424"/>
      <w:r w:rsidRPr="009129C2">
        <w:t>Sample 3 Temporal Query</w:t>
      </w:r>
      <w:bookmarkEnd w:id="715"/>
    </w:p>
    <w:p w:rsidR="00066951" w:rsidRPr="009129C2" w:rsidRDefault="00066951" w:rsidP="00066951">
      <w:pPr>
        <w:pStyle w:val="BodyText"/>
      </w:pPr>
      <w:r w:rsidRPr="009129C2">
        <w:t xml:space="preserve">Find all the specimens that are to be collected on a given date. </w:t>
      </w:r>
    </w:p>
    <w:p w:rsidR="00066951" w:rsidRPr="009129C2" w:rsidRDefault="00066951" w:rsidP="00066951">
      <w:pPr>
        <w:pStyle w:val="ListNumber"/>
        <w:numPr>
          <w:ilvl w:val="0"/>
          <w:numId w:val="220"/>
        </w:numPr>
      </w:pPr>
      <w:r w:rsidRPr="009129C2">
        <w:t>In the DAG view, add the objects and define the conditions on the following attributes.</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2877"/>
        <w:gridCol w:w="1263"/>
        <w:gridCol w:w="1800"/>
        <w:gridCol w:w="2340"/>
      </w:tblGrid>
      <w:tr w:rsidR="00066951" w:rsidRPr="009129C2">
        <w:trPr>
          <w:tblHeader/>
        </w:trPr>
        <w:tc>
          <w:tcPr>
            <w:tcW w:w="648" w:type="dxa"/>
            <w:shd w:val="clear" w:color="auto" w:fill="CCCCCC"/>
          </w:tcPr>
          <w:p w:rsidR="00066951" w:rsidRPr="009129C2" w:rsidRDefault="00066951" w:rsidP="00066951">
            <w:pPr>
              <w:pStyle w:val="TableHeader"/>
            </w:pPr>
            <w:r w:rsidRPr="009129C2">
              <w:t>No.</w:t>
            </w:r>
          </w:p>
        </w:tc>
        <w:tc>
          <w:tcPr>
            <w:tcW w:w="2877" w:type="dxa"/>
            <w:shd w:val="clear" w:color="auto" w:fill="CCCCCC"/>
          </w:tcPr>
          <w:p w:rsidR="00066951" w:rsidRPr="009129C2" w:rsidRDefault="00066951" w:rsidP="00066951">
            <w:pPr>
              <w:pStyle w:val="TableHeader"/>
            </w:pPr>
            <w:r w:rsidRPr="009129C2">
              <w:t>Class</w:t>
            </w:r>
          </w:p>
        </w:tc>
        <w:tc>
          <w:tcPr>
            <w:tcW w:w="1263" w:type="dxa"/>
            <w:shd w:val="clear" w:color="auto" w:fill="CCCCCC"/>
          </w:tcPr>
          <w:p w:rsidR="00066951" w:rsidRPr="009129C2" w:rsidRDefault="00066951" w:rsidP="00066951">
            <w:pPr>
              <w:pStyle w:val="TableHeader"/>
            </w:pPr>
            <w:r w:rsidRPr="009129C2">
              <w:t>Attribute</w:t>
            </w:r>
          </w:p>
        </w:tc>
        <w:tc>
          <w:tcPr>
            <w:tcW w:w="1800" w:type="dxa"/>
            <w:shd w:val="clear" w:color="auto" w:fill="CCCCCC"/>
          </w:tcPr>
          <w:p w:rsidR="00066951" w:rsidRPr="009129C2" w:rsidRDefault="00066951" w:rsidP="00066951">
            <w:pPr>
              <w:pStyle w:val="TableHeader"/>
            </w:pPr>
            <w:r w:rsidRPr="009129C2">
              <w:t>Operator</w:t>
            </w:r>
          </w:p>
        </w:tc>
        <w:tc>
          <w:tcPr>
            <w:tcW w:w="2340" w:type="dxa"/>
            <w:shd w:val="clear" w:color="auto" w:fill="CCCCCC"/>
          </w:tcPr>
          <w:p w:rsidR="00066951" w:rsidRPr="009129C2" w:rsidRDefault="00066951" w:rsidP="00066951">
            <w:pPr>
              <w:pStyle w:val="TableHeader"/>
            </w:pPr>
            <w:r w:rsidRPr="009129C2">
              <w:t>Condition</w:t>
            </w:r>
          </w:p>
        </w:tc>
      </w:tr>
      <w:tr w:rsidR="00066951" w:rsidRPr="009129C2">
        <w:tc>
          <w:tcPr>
            <w:tcW w:w="648" w:type="dxa"/>
          </w:tcPr>
          <w:p w:rsidR="00066951" w:rsidRPr="009129C2" w:rsidRDefault="00066951" w:rsidP="00066951">
            <w:pPr>
              <w:pStyle w:val="TableText0"/>
            </w:pPr>
            <w:r w:rsidRPr="009129C2">
              <w:t>1</w:t>
            </w:r>
          </w:p>
        </w:tc>
        <w:tc>
          <w:tcPr>
            <w:tcW w:w="2877" w:type="dxa"/>
          </w:tcPr>
          <w:p w:rsidR="00066951" w:rsidRPr="009129C2" w:rsidRDefault="00066951" w:rsidP="00066951">
            <w:pPr>
              <w:pStyle w:val="TableText0"/>
            </w:pPr>
            <w:r w:rsidRPr="009129C2">
              <w:t>Specimen</w:t>
            </w:r>
          </w:p>
        </w:tc>
        <w:tc>
          <w:tcPr>
            <w:tcW w:w="1263" w:type="dxa"/>
          </w:tcPr>
          <w:p w:rsidR="00066951" w:rsidRPr="009129C2" w:rsidRDefault="00066951" w:rsidP="00066951">
            <w:pPr>
              <w:pStyle w:val="TableText0"/>
            </w:pPr>
            <w:r w:rsidRPr="009129C2">
              <w:t xml:space="preserve">Id </w:t>
            </w:r>
          </w:p>
        </w:tc>
        <w:tc>
          <w:tcPr>
            <w:tcW w:w="1800" w:type="dxa"/>
          </w:tcPr>
          <w:p w:rsidR="00066951" w:rsidRPr="009129C2" w:rsidRDefault="00066951" w:rsidP="00066951">
            <w:pPr>
              <w:pStyle w:val="TableText0"/>
            </w:pPr>
            <w:r w:rsidRPr="009129C2">
              <w:t>NA</w:t>
            </w:r>
          </w:p>
        </w:tc>
        <w:tc>
          <w:tcPr>
            <w:tcW w:w="2340" w:type="dxa"/>
          </w:tcPr>
          <w:p w:rsidR="00066951" w:rsidRPr="009129C2" w:rsidRDefault="00066951" w:rsidP="00066951">
            <w:pPr>
              <w:pStyle w:val="TableText0"/>
            </w:pPr>
            <w:r w:rsidRPr="009129C2">
              <w:t>Is Not Null</w:t>
            </w:r>
          </w:p>
        </w:tc>
      </w:tr>
      <w:tr w:rsidR="00066951" w:rsidRPr="009129C2">
        <w:tc>
          <w:tcPr>
            <w:tcW w:w="648" w:type="dxa"/>
          </w:tcPr>
          <w:p w:rsidR="00066951" w:rsidRPr="009129C2" w:rsidRDefault="00066951" w:rsidP="00066951">
            <w:pPr>
              <w:pStyle w:val="TableText0"/>
            </w:pPr>
            <w:r w:rsidRPr="009129C2">
              <w:t>2</w:t>
            </w:r>
          </w:p>
        </w:tc>
        <w:tc>
          <w:tcPr>
            <w:tcW w:w="2877" w:type="dxa"/>
          </w:tcPr>
          <w:p w:rsidR="00066951" w:rsidRPr="009129C2" w:rsidRDefault="00066951" w:rsidP="00066951">
            <w:pPr>
              <w:pStyle w:val="TableText0"/>
            </w:pPr>
            <w:r w:rsidRPr="009129C2">
              <w:t>Specimen Collection Group</w:t>
            </w:r>
          </w:p>
        </w:tc>
        <w:tc>
          <w:tcPr>
            <w:tcW w:w="1263" w:type="dxa"/>
          </w:tcPr>
          <w:p w:rsidR="00066951" w:rsidRPr="009129C2" w:rsidRDefault="00066951" w:rsidP="00066951">
            <w:pPr>
              <w:pStyle w:val="TableText0"/>
            </w:pPr>
            <w:r w:rsidRPr="009129C2">
              <w:t>Id</w:t>
            </w:r>
          </w:p>
        </w:tc>
        <w:tc>
          <w:tcPr>
            <w:tcW w:w="1800" w:type="dxa"/>
          </w:tcPr>
          <w:p w:rsidR="00066951" w:rsidRPr="009129C2" w:rsidRDefault="00066951" w:rsidP="00066951">
            <w:pPr>
              <w:pStyle w:val="TableText0"/>
            </w:pPr>
            <w:r w:rsidRPr="009129C2">
              <w:t>NA</w:t>
            </w:r>
          </w:p>
        </w:tc>
        <w:tc>
          <w:tcPr>
            <w:tcW w:w="2340" w:type="dxa"/>
          </w:tcPr>
          <w:p w:rsidR="00066951" w:rsidRPr="009129C2" w:rsidRDefault="00066951" w:rsidP="00066951">
            <w:pPr>
              <w:pStyle w:val="TableText0"/>
            </w:pPr>
            <w:r w:rsidRPr="009129C2">
              <w:t>Is Not Null</w:t>
            </w:r>
          </w:p>
        </w:tc>
      </w:tr>
      <w:tr w:rsidR="00066951" w:rsidRPr="009129C2">
        <w:tc>
          <w:tcPr>
            <w:tcW w:w="648" w:type="dxa"/>
          </w:tcPr>
          <w:p w:rsidR="00066951" w:rsidRPr="009129C2" w:rsidRDefault="00066951" w:rsidP="00066951">
            <w:pPr>
              <w:pStyle w:val="TableText0"/>
            </w:pPr>
            <w:r w:rsidRPr="009129C2">
              <w:t>3</w:t>
            </w:r>
          </w:p>
        </w:tc>
        <w:tc>
          <w:tcPr>
            <w:tcW w:w="2877" w:type="dxa"/>
          </w:tcPr>
          <w:p w:rsidR="00066951" w:rsidRPr="009129C2" w:rsidRDefault="00066951" w:rsidP="00066951">
            <w:pPr>
              <w:pStyle w:val="TableText0"/>
            </w:pPr>
            <w:r w:rsidRPr="009129C2">
              <w:t>Collection Protocol Registration</w:t>
            </w:r>
          </w:p>
        </w:tc>
        <w:tc>
          <w:tcPr>
            <w:tcW w:w="1263" w:type="dxa"/>
          </w:tcPr>
          <w:p w:rsidR="00066951" w:rsidRPr="009129C2" w:rsidRDefault="00066951" w:rsidP="00066951">
            <w:pPr>
              <w:pStyle w:val="TableText0"/>
            </w:pPr>
            <w:r w:rsidRPr="009129C2">
              <w:t>Id</w:t>
            </w:r>
          </w:p>
        </w:tc>
        <w:tc>
          <w:tcPr>
            <w:tcW w:w="1800" w:type="dxa"/>
          </w:tcPr>
          <w:p w:rsidR="00066951" w:rsidRPr="009129C2" w:rsidRDefault="00066951" w:rsidP="00066951">
            <w:pPr>
              <w:pStyle w:val="TableText0"/>
            </w:pPr>
            <w:r w:rsidRPr="009129C2">
              <w:t>NA</w:t>
            </w:r>
          </w:p>
        </w:tc>
        <w:tc>
          <w:tcPr>
            <w:tcW w:w="2340" w:type="dxa"/>
          </w:tcPr>
          <w:p w:rsidR="00066951" w:rsidRPr="009129C2" w:rsidRDefault="00066951" w:rsidP="00066951">
            <w:pPr>
              <w:pStyle w:val="TableText0"/>
            </w:pPr>
            <w:r w:rsidRPr="009129C2">
              <w:t>Is Not Null</w:t>
            </w:r>
          </w:p>
        </w:tc>
      </w:tr>
      <w:tr w:rsidR="00066951" w:rsidRPr="009129C2">
        <w:tc>
          <w:tcPr>
            <w:tcW w:w="648" w:type="dxa"/>
          </w:tcPr>
          <w:p w:rsidR="00066951" w:rsidRPr="009129C2" w:rsidRDefault="00066951" w:rsidP="00066951">
            <w:pPr>
              <w:pStyle w:val="TableText0"/>
            </w:pPr>
            <w:r w:rsidRPr="009129C2">
              <w:t>4</w:t>
            </w:r>
          </w:p>
        </w:tc>
        <w:tc>
          <w:tcPr>
            <w:tcW w:w="2877" w:type="dxa"/>
          </w:tcPr>
          <w:p w:rsidR="00066951" w:rsidRPr="009129C2" w:rsidRDefault="00066951" w:rsidP="00066951">
            <w:pPr>
              <w:pStyle w:val="TableText0"/>
            </w:pPr>
            <w:r w:rsidRPr="009129C2">
              <w:t>Collection Protocol</w:t>
            </w:r>
          </w:p>
        </w:tc>
        <w:tc>
          <w:tcPr>
            <w:tcW w:w="1263" w:type="dxa"/>
          </w:tcPr>
          <w:p w:rsidR="00066951" w:rsidRPr="009129C2" w:rsidRDefault="00066951" w:rsidP="00066951">
            <w:pPr>
              <w:pStyle w:val="TableText0"/>
            </w:pPr>
            <w:r w:rsidRPr="009129C2">
              <w:t>Id</w:t>
            </w:r>
          </w:p>
        </w:tc>
        <w:tc>
          <w:tcPr>
            <w:tcW w:w="1800" w:type="dxa"/>
          </w:tcPr>
          <w:p w:rsidR="00066951" w:rsidRPr="009129C2" w:rsidRDefault="00066951" w:rsidP="00066951">
            <w:pPr>
              <w:pStyle w:val="TableText0"/>
            </w:pPr>
            <w:r w:rsidRPr="009129C2">
              <w:t>NA</w:t>
            </w:r>
          </w:p>
        </w:tc>
        <w:tc>
          <w:tcPr>
            <w:tcW w:w="2340" w:type="dxa"/>
          </w:tcPr>
          <w:p w:rsidR="00066951" w:rsidRPr="009129C2" w:rsidRDefault="00066951" w:rsidP="00066951">
            <w:pPr>
              <w:pStyle w:val="TableText0"/>
            </w:pPr>
            <w:r w:rsidRPr="009129C2">
              <w:t>Is Not Null</w:t>
            </w:r>
          </w:p>
        </w:tc>
      </w:tr>
      <w:tr w:rsidR="00066951" w:rsidRPr="009129C2">
        <w:tc>
          <w:tcPr>
            <w:tcW w:w="648" w:type="dxa"/>
          </w:tcPr>
          <w:p w:rsidR="00066951" w:rsidRPr="009129C2" w:rsidRDefault="00066951" w:rsidP="00066951">
            <w:pPr>
              <w:pStyle w:val="TableText0"/>
            </w:pPr>
            <w:r w:rsidRPr="009129C2">
              <w:t>5</w:t>
            </w:r>
          </w:p>
        </w:tc>
        <w:tc>
          <w:tcPr>
            <w:tcW w:w="2877" w:type="dxa"/>
          </w:tcPr>
          <w:p w:rsidR="00066951" w:rsidRPr="009129C2" w:rsidRDefault="00066951" w:rsidP="00066951">
            <w:pPr>
              <w:pStyle w:val="TableText0"/>
            </w:pPr>
            <w:r w:rsidRPr="009129C2">
              <w:t>Collection Protocol Event</w:t>
            </w:r>
          </w:p>
        </w:tc>
        <w:tc>
          <w:tcPr>
            <w:tcW w:w="1263" w:type="dxa"/>
          </w:tcPr>
          <w:p w:rsidR="00066951" w:rsidRPr="009129C2" w:rsidRDefault="00066951" w:rsidP="00066951">
            <w:pPr>
              <w:pStyle w:val="TableText0"/>
            </w:pPr>
            <w:r w:rsidRPr="009129C2">
              <w:t>Id</w:t>
            </w:r>
          </w:p>
        </w:tc>
        <w:tc>
          <w:tcPr>
            <w:tcW w:w="1800" w:type="dxa"/>
          </w:tcPr>
          <w:p w:rsidR="00066951" w:rsidRPr="009129C2" w:rsidRDefault="00066951" w:rsidP="00066951">
            <w:pPr>
              <w:pStyle w:val="TableText0"/>
            </w:pPr>
            <w:r w:rsidRPr="009129C2">
              <w:t>NA</w:t>
            </w:r>
          </w:p>
        </w:tc>
        <w:tc>
          <w:tcPr>
            <w:tcW w:w="2340" w:type="dxa"/>
          </w:tcPr>
          <w:p w:rsidR="00066951" w:rsidRPr="009129C2" w:rsidRDefault="00066951" w:rsidP="00066951">
            <w:pPr>
              <w:pStyle w:val="TableText0"/>
            </w:pPr>
            <w:r w:rsidRPr="009129C2">
              <w:t>Is Not Null</w:t>
            </w:r>
          </w:p>
        </w:tc>
      </w:tr>
    </w:tbl>
    <w:p w:rsidR="00066951" w:rsidRPr="009129C2" w:rsidRDefault="00066951" w:rsidP="00066951">
      <w:pPr>
        <w:pStyle w:val="ListNumber"/>
        <w:numPr>
          <w:ilvl w:val="0"/>
          <w:numId w:val="388"/>
        </w:numPr>
      </w:pPr>
      <w:r w:rsidRPr="009129C2">
        <w:t xml:space="preserve">Connect the following objects: </w:t>
      </w:r>
    </w:p>
    <w:p w:rsidR="00066951" w:rsidRPr="009129C2" w:rsidRDefault="00066951" w:rsidP="00066951">
      <w:pPr>
        <w:pStyle w:val="ListBullet2"/>
      </w:pPr>
      <w:r w:rsidRPr="009129C2">
        <w:t>Specimen to Specimen Collection Group</w:t>
      </w:r>
    </w:p>
    <w:p w:rsidR="00066951" w:rsidRPr="009129C2" w:rsidRDefault="00066951" w:rsidP="00066951">
      <w:pPr>
        <w:pStyle w:val="ListBullet2"/>
      </w:pPr>
      <w:r w:rsidRPr="009129C2">
        <w:t xml:space="preserve">Specimen Collection Group to Collection Protocol Registration </w:t>
      </w:r>
    </w:p>
    <w:p w:rsidR="00066951" w:rsidRPr="009129C2" w:rsidRDefault="00066951" w:rsidP="00066951">
      <w:pPr>
        <w:pStyle w:val="ListBullet2"/>
      </w:pPr>
      <w:r w:rsidRPr="009129C2">
        <w:t>Specimen Collection Group to Collection Protocol Event</w:t>
      </w:r>
    </w:p>
    <w:p w:rsidR="00066951" w:rsidRPr="009129C2" w:rsidRDefault="00066951" w:rsidP="00066951">
      <w:pPr>
        <w:pStyle w:val="ListBullet2"/>
      </w:pPr>
      <w:r w:rsidRPr="009129C2">
        <w:t>Collection Protocol Registration to Collection Protocol</w:t>
      </w:r>
    </w:p>
    <w:p w:rsidR="00066951" w:rsidRPr="009129C2" w:rsidRDefault="00066951" w:rsidP="00066951">
      <w:pPr>
        <w:pStyle w:val="ListBullet2"/>
      </w:pPr>
      <w:r w:rsidRPr="009129C2">
        <w:t xml:space="preserve">Collection Protocol to Collection Protocol Event. </w:t>
      </w:r>
    </w:p>
    <w:p w:rsidR="00066951" w:rsidRPr="009129C2" w:rsidRDefault="00066951" w:rsidP="00066951">
      <w:pPr>
        <w:pStyle w:val="ListNumber"/>
      </w:pPr>
      <w:r w:rsidRPr="009129C2">
        <w:t xml:space="preserve">Select the Collection Protocol Event object followed by the Collection Protocol Registration object. </w:t>
      </w:r>
    </w:p>
    <w:p w:rsidR="00066951" w:rsidRPr="009129C2" w:rsidRDefault="00066951" w:rsidP="00066951">
      <w:pPr>
        <w:pStyle w:val="ListNumber"/>
      </w:pPr>
      <w:r w:rsidRPr="009129C2">
        <w:t xml:space="preserve">Click </w:t>
      </w:r>
      <w:r w:rsidRPr="009129C2">
        <w:rPr>
          <w:b/>
        </w:rPr>
        <w:t>Temporal Query</w:t>
      </w:r>
      <w:r w:rsidRPr="009129C2">
        <w:t>.</w:t>
      </w:r>
    </w:p>
    <w:p w:rsidR="00066951" w:rsidRPr="009129C2" w:rsidRDefault="00066951" w:rsidP="00066951">
      <w:pPr>
        <w:pStyle w:val="ListNumber"/>
      </w:pPr>
      <w:r w:rsidRPr="009129C2">
        <w:t xml:space="preserve">Select the temporal conditions. </w:t>
      </w:r>
    </w:p>
    <w:p w:rsidR="00066951" w:rsidRPr="009129C2" w:rsidRDefault="00066951" w:rsidP="00066951">
      <w:pPr>
        <w:pStyle w:val="BodyTextIndent"/>
      </w:pPr>
      <w:r w:rsidRPr="009129C2">
        <w:t xml:space="preserve">As this query is adding a time interval (the CollectionProtocolEvent.studyCalendarEventPoint) to a date (the collection protocol registration date), the calculated value that results is a date.   </w:t>
      </w:r>
    </w:p>
    <w:p w:rsidR="00066951" w:rsidRPr="009129C2" w:rsidRDefault="00066951" w:rsidP="00066951">
      <w:pPr>
        <w:pStyle w:val="BodyTextIndent"/>
      </w:pPr>
      <w:r w:rsidRPr="009129C2">
        <w:t>The query compares that data result with the given date.</w:t>
      </w:r>
    </w:p>
    <w:p w:rsidR="00066951" w:rsidRPr="009129C2" w:rsidRDefault="00066951" w:rsidP="00066951">
      <w:pPr>
        <w:pStyle w:val="ListNumber"/>
      </w:pPr>
      <w:r w:rsidRPr="009129C2">
        <w:t xml:space="preserve">Enter </w:t>
      </w:r>
      <w:r w:rsidRPr="009129C2">
        <w:rPr>
          <w:b/>
        </w:rPr>
        <w:t>Date of Collection</w:t>
      </w:r>
      <w:r w:rsidRPr="009129C2">
        <w:t xml:space="preserve"> as the custom column name.</w:t>
      </w:r>
    </w:p>
    <w:p w:rsidR="00066951" w:rsidRPr="009129C2" w:rsidRDefault="00066951" w:rsidP="00066951">
      <w:pPr>
        <w:pStyle w:val="BodyTextIndent"/>
      </w:pPr>
      <w:r w:rsidRPr="009129C2">
        <w:t>The following figure outlines the defined query, specifying 8/22/2008 as the date:</w:t>
      </w:r>
    </w:p>
    <w:p w:rsidR="00066951" w:rsidRPr="009129C2" w:rsidRDefault="007A0E2C" w:rsidP="00066951">
      <w:pPr>
        <w:pStyle w:val="GraphicAnchorMain"/>
      </w:pPr>
      <w:r>
        <w:rPr>
          <w:noProof/>
        </w:rPr>
        <w:drawing>
          <wp:inline distT="0" distB="0" distL="0" distR="0">
            <wp:extent cx="5133975" cy="1476375"/>
            <wp:effectExtent l="19050" t="0" r="9525" b="0"/>
            <wp:docPr id="221" name="Picture 221" descr="Edit Condition, define temporal query samp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dit Condition, define temporal query sample 3"/>
                    <pic:cNvPicPr>
                      <a:picLocks noChangeAspect="1" noChangeArrowheads="1"/>
                    </pic:cNvPicPr>
                  </pic:nvPicPr>
                  <pic:blipFill>
                    <a:blip r:embed="rId258"/>
                    <a:srcRect/>
                    <a:stretch>
                      <a:fillRect/>
                    </a:stretch>
                  </pic:blipFill>
                  <pic:spPr bwMode="auto">
                    <a:xfrm>
                      <a:off x="0" y="0"/>
                      <a:ext cx="5133975" cy="147637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218</w:t>
        </w:r>
      </w:fldSimple>
      <w:r w:rsidRPr="009129C2">
        <w:t>: Defined Temporal Query Sample 3</w:t>
      </w:r>
    </w:p>
    <w:p w:rsidR="00066951" w:rsidRPr="009129C2" w:rsidRDefault="00066951" w:rsidP="00066951">
      <w:pPr>
        <w:pStyle w:val="ListNumber"/>
      </w:pPr>
      <w:r w:rsidRPr="009129C2">
        <w:t xml:space="preserve">Click </w:t>
      </w:r>
      <w:r w:rsidRPr="009129C2">
        <w:rPr>
          <w:b/>
        </w:rPr>
        <w:t>OK</w:t>
      </w:r>
      <w:r w:rsidRPr="009129C2">
        <w:t>. The DAG view opens.</w:t>
      </w:r>
    </w:p>
    <w:p w:rsidR="00066951" w:rsidRPr="009129C2" w:rsidRDefault="007A0E2C" w:rsidP="00066951">
      <w:pPr>
        <w:pStyle w:val="GraphicAnchorStep"/>
      </w:pPr>
      <w:r>
        <w:rPr>
          <w:noProof/>
        </w:rPr>
        <w:drawing>
          <wp:inline distT="0" distB="0" distL="0" distR="0">
            <wp:extent cx="4457700" cy="2628900"/>
            <wp:effectExtent l="19050" t="0" r="0" b="0"/>
            <wp:docPr id="222" name="Picture 222" descr="Diagrammatic View, Sample 3 for tempora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iagrammatic View, Sample 3 for temporal query"/>
                    <pic:cNvPicPr>
                      <a:picLocks noChangeAspect="1" noChangeArrowheads="1"/>
                    </pic:cNvPicPr>
                  </pic:nvPicPr>
                  <pic:blipFill>
                    <a:blip r:embed="rId222"/>
                    <a:srcRect/>
                    <a:stretch>
                      <a:fillRect/>
                    </a:stretch>
                  </pic:blipFill>
                  <pic:spPr bwMode="auto">
                    <a:xfrm>
                      <a:off x="0" y="0"/>
                      <a:ext cx="4457700" cy="2628900"/>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219</w:t>
        </w:r>
      </w:fldSimple>
      <w:r w:rsidRPr="009129C2">
        <w:t>: Diagrammatic Representation Sample 3 Temporal Query</w:t>
      </w:r>
    </w:p>
    <w:p w:rsidR="00066951" w:rsidRPr="009129C2" w:rsidRDefault="00066951" w:rsidP="00066951">
      <w:pPr>
        <w:pStyle w:val="ListNumber"/>
      </w:pPr>
      <w:r w:rsidRPr="009129C2">
        <w:t xml:space="preserve">Click </w:t>
      </w:r>
      <w:r w:rsidRPr="009129C2">
        <w:rPr>
          <w:b/>
        </w:rPr>
        <w:t xml:space="preserve">Search </w:t>
      </w:r>
      <w:r w:rsidRPr="009129C2">
        <w:t>to execute the query.</w:t>
      </w:r>
    </w:p>
    <w:p w:rsidR="00066951" w:rsidRPr="009129C2" w:rsidRDefault="00066951" w:rsidP="00066951">
      <w:pPr>
        <w:pStyle w:val="BodyTextIndent"/>
      </w:pPr>
      <w:r w:rsidRPr="009129C2">
        <w:t>The search result displays all the specimens that are to be collected on a given date.</w:t>
      </w:r>
    </w:p>
    <w:p w:rsidR="00066951" w:rsidRPr="009129C2" w:rsidRDefault="00066951" w:rsidP="00066951">
      <w:pPr>
        <w:pStyle w:val="Heading3"/>
      </w:pPr>
      <w:bookmarkStart w:id="716" w:name="_Toc288121425"/>
      <w:r w:rsidRPr="009129C2">
        <w:t>Sample 4 Temporal Query</w:t>
      </w:r>
      <w:bookmarkEnd w:id="716"/>
    </w:p>
    <w:p w:rsidR="00066951" w:rsidRPr="009129C2" w:rsidRDefault="00066951" w:rsidP="00066951">
      <w:pPr>
        <w:pStyle w:val="BodyText"/>
      </w:pPr>
      <w:r w:rsidRPr="009129C2">
        <w:t>Find all the biospecimens that were fixed within 30 minutes of collection.</w:t>
      </w:r>
    </w:p>
    <w:p w:rsidR="00066951" w:rsidRPr="009129C2" w:rsidRDefault="00066951" w:rsidP="00066951">
      <w:pPr>
        <w:pStyle w:val="ListNumber"/>
        <w:numPr>
          <w:ilvl w:val="0"/>
          <w:numId w:val="221"/>
        </w:numPr>
      </w:pPr>
      <w:r w:rsidRPr="009129C2">
        <w:t>In the DAG view, add the objects and define the conditions on the following attributes:</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31"/>
        <w:gridCol w:w="1908"/>
        <w:gridCol w:w="1908"/>
        <w:gridCol w:w="1908"/>
        <w:gridCol w:w="2345"/>
      </w:tblGrid>
      <w:tr w:rsidR="00066951" w:rsidRPr="009129C2">
        <w:trPr>
          <w:tblHeader/>
        </w:trPr>
        <w:tc>
          <w:tcPr>
            <w:tcW w:w="931" w:type="dxa"/>
            <w:shd w:val="clear" w:color="auto" w:fill="CCCCCC"/>
          </w:tcPr>
          <w:p w:rsidR="00066951" w:rsidRPr="009129C2" w:rsidRDefault="00066951" w:rsidP="00066951">
            <w:pPr>
              <w:pStyle w:val="TableHeader"/>
            </w:pPr>
            <w:r w:rsidRPr="009129C2">
              <w:t>No.</w:t>
            </w:r>
          </w:p>
        </w:tc>
        <w:tc>
          <w:tcPr>
            <w:tcW w:w="1908" w:type="dxa"/>
            <w:shd w:val="clear" w:color="auto" w:fill="CCCCCC"/>
          </w:tcPr>
          <w:p w:rsidR="00066951" w:rsidRPr="009129C2" w:rsidRDefault="00066951" w:rsidP="00066951">
            <w:pPr>
              <w:pStyle w:val="TableHeader"/>
            </w:pPr>
            <w:r w:rsidRPr="009129C2">
              <w:t>Class</w:t>
            </w:r>
          </w:p>
        </w:tc>
        <w:tc>
          <w:tcPr>
            <w:tcW w:w="1908" w:type="dxa"/>
            <w:shd w:val="clear" w:color="auto" w:fill="CCCCCC"/>
          </w:tcPr>
          <w:p w:rsidR="00066951" w:rsidRPr="009129C2" w:rsidRDefault="00066951" w:rsidP="00066951">
            <w:pPr>
              <w:pStyle w:val="TableHeader"/>
            </w:pPr>
            <w:r w:rsidRPr="009129C2">
              <w:t>Attribute</w:t>
            </w:r>
          </w:p>
        </w:tc>
        <w:tc>
          <w:tcPr>
            <w:tcW w:w="1908" w:type="dxa"/>
            <w:shd w:val="clear" w:color="auto" w:fill="CCCCCC"/>
          </w:tcPr>
          <w:p w:rsidR="00066951" w:rsidRPr="009129C2" w:rsidRDefault="00066951" w:rsidP="00066951">
            <w:pPr>
              <w:pStyle w:val="TableHeader"/>
            </w:pPr>
            <w:r w:rsidRPr="009129C2">
              <w:t>Operator</w:t>
            </w:r>
          </w:p>
        </w:tc>
        <w:tc>
          <w:tcPr>
            <w:tcW w:w="2345" w:type="dxa"/>
            <w:shd w:val="clear" w:color="auto" w:fill="CCCCCC"/>
          </w:tcPr>
          <w:p w:rsidR="00066951" w:rsidRPr="009129C2" w:rsidRDefault="00066951" w:rsidP="00066951">
            <w:pPr>
              <w:pStyle w:val="TableHeader"/>
            </w:pPr>
            <w:r w:rsidRPr="009129C2">
              <w:t>Condition</w:t>
            </w:r>
          </w:p>
        </w:tc>
      </w:tr>
      <w:tr w:rsidR="00066951" w:rsidRPr="009129C2">
        <w:tc>
          <w:tcPr>
            <w:tcW w:w="931" w:type="dxa"/>
          </w:tcPr>
          <w:p w:rsidR="00066951" w:rsidRPr="009129C2" w:rsidRDefault="00066951" w:rsidP="00066951">
            <w:pPr>
              <w:pStyle w:val="TableText0"/>
            </w:pPr>
            <w:r w:rsidRPr="009129C2">
              <w:t>1</w:t>
            </w:r>
          </w:p>
        </w:tc>
        <w:tc>
          <w:tcPr>
            <w:tcW w:w="1908" w:type="dxa"/>
          </w:tcPr>
          <w:p w:rsidR="00066951" w:rsidRPr="009129C2" w:rsidRDefault="00066951" w:rsidP="00066951">
            <w:pPr>
              <w:pStyle w:val="TableText0"/>
            </w:pPr>
            <w:r w:rsidRPr="009129C2">
              <w:t xml:space="preserve">Specimen </w:t>
            </w:r>
          </w:p>
        </w:tc>
        <w:tc>
          <w:tcPr>
            <w:tcW w:w="1908" w:type="dxa"/>
          </w:tcPr>
          <w:p w:rsidR="00066951" w:rsidRPr="009129C2" w:rsidRDefault="00066951" w:rsidP="00066951">
            <w:pPr>
              <w:pStyle w:val="TableText0"/>
            </w:pPr>
            <w:r w:rsidRPr="009129C2">
              <w:t xml:space="preserve">Id </w:t>
            </w:r>
          </w:p>
        </w:tc>
        <w:tc>
          <w:tcPr>
            <w:tcW w:w="1908" w:type="dxa"/>
          </w:tcPr>
          <w:p w:rsidR="00066951" w:rsidRPr="009129C2" w:rsidRDefault="00066951" w:rsidP="00066951">
            <w:pPr>
              <w:pStyle w:val="TableText0"/>
            </w:pPr>
            <w:r w:rsidRPr="009129C2">
              <w:t>NA</w:t>
            </w:r>
          </w:p>
        </w:tc>
        <w:tc>
          <w:tcPr>
            <w:tcW w:w="2345" w:type="dxa"/>
          </w:tcPr>
          <w:p w:rsidR="00066951" w:rsidRPr="009129C2" w:rsidRDefault="00066951" w:rsidP="00066951">
            <w:pPr>
              <w:pStyle w:val="TableText0"/>
            </w:pPr>
            <w:r w:rsidRPr="009129C2">
              <w:t>Is Not Null</w:t>
            </w:r>
          </w:p>
        </w:tc>
      </w:tr>
      <w:tr w:rsidR="00066951" w:rsidRPr="009129C2">
        <w:tc>
          <w:tcPr>
            <w:tcW w:w="931" w:type="dxa"/>
          </w:tcPr>
          <w:p w:rsidR="00066951" w:rsidRPr="009129C2" w:rsidRDefault="00066951" w:rsidP="00066951">
            <w:pPr>
              <w:pStyle w:val="TableText0"/>
            </w:pPr>
            <w:r w:rsidRPr="009129C2">
              <w:t>2</w:t>
            </w:r>
          </w:p>
        </w:tc>
        <w:tc>
          <w:tcPr>
            <w:tcW w:w="1908" w:type="dxa"/>
          </w:tcPr>
          <w:p w:rsidR="00066951" w:rsidRPr="009129C2" w:rsidRDefault="00066951" w:rsidP="00066951">
            <w:pPr>
              <w:pStyle w:val="TableText0"/>
            </w:pPr>
            <w:r w:rsidRPr="009129C2">
              <w:t>Fixed Event Parameters</w:t>
            </w:r>
          </w:p>
        </w:tc>
        <w:tc>
          <w:tcPr>
            <w:tcW w:w="1908" w:type="dxa"/>
          </w:tcPr>
          <w:p w:rsidR="00066951" w:rsidRPr="009129C2" w:rsidRDefault="00066951" w:rsidP="00066951">
            <w:pPr>
              <w:pStyle w:val="TableText0"/>
            </w:pPr>
            <w:r w:rsidRPr="009129C2">
              <w:t>Id</w:t>
            </w:r>
          </w:p>
        </w:tc>
        <w:tc>
          <w:tcPr>
            <w:tcW w:w="1908" w:type="dxa"/>
          </w:tcPr>
          <w:p w:rsidR="00066951" w:rsidRPr="009129C2" w:rsidRDefault="00066951" w:rsidP="00066951">
            <w:pPr>
              <w:pStyle w:val="TableText0"/>
            </w:pPr>
            <w:r w:rsidRPr="009129C2">
              <w:t>NA</w:t>
            </w:r>
          </w:p>
        </w:tc>
        <w:tc>
          <w:tcPr>
            <w:tcW w:w="2345" w:type="dxa"/>
          </w:tcPr>
          <w:p w:rsidR="00066951" w:rsidRPr="009129C2" w:rsidRDefault="00066951" w:rsidP="00066951">
            <w:pPr>
              <w:pStyle w:val="TableText0"/>
            </w:pPr>
            <w:r w:rsidRPr="009129C2">
              <w:t>Is Not Null</w:t>
            </w:r>
          </w:p>
        </w:tc>
      </w:tr>
      <w:tr w:rsidR="00066951" w:rsidRPr="009129C2">
        <w:tc>
          <w:tcPr>
            <w:tcW w:w="931" w:type="dxa"/>
          </w:tcPr>
          <w:p w:rsidR="00066951" w:rsidRPr="009129C2" w:rsidRDefault="00066951" w:rsidP="00066951">
            <w:pPr>
              <w:pStyle w:val="TableText0"/>
            </w:pPr>
            <w:r w:rsidRPr="009129C2">
              <w:t>3</w:t>
            </w:r>
          </w:p>
        </w:tc>
        <w:tc>
          <w:tcPr>
            <w:tcW w:w="1908" w:type="dxa"/>
          </w:tcPr>
          <w:p w:rsidR="00066951" w:rsidRPr="009129C2" w:rsidRDefault="00066951" w:rsidP="00066951">
            <w:pPr>
              <w:pStyle w:val="TableText0"/>
            </w:pPr>
            <w:r w:rsidRPr="009129C2">
              <w:t>Collection Event Parameters</w:t>
            </w:r>
          </w:p>
        </w:tc>
        <w:tc>
          <w:tcPr>
            <w:tcW w:w="1908" w:type="dxa"/>
          </w:tcPr>
          <w:p w:rsidR="00066951" w:rsidRPr="009129C2" w:rsidRDefault="00066951" w:rsidP="00066951">
            <w:pPr>
              <w:pStyle w:val="TableText0"/>
            </w:pPr>
            <w:r w:rsidRPr="009129C2">
              <w:t>Id</w:t>
            </w:r>
          </w:p>
        </w:tc>
        <w:tc>
          <w:tcPr>
            <w:tcW w:w="1908" w:type="dxa"/>
          </w:tcPr>
          <w:p w:rsidR="00066951" w:rsidRPr="009129C2" w:rsidRDefault="00066951" w:rsidP="00066951">
            <w:pPr>
              <w:pStyle w:val="TableText0"/>
            </w:pPr>
            <w:r w:rsidRPr="009129C2">
              <w:t>NA</w:t>
            </w:r>
          </w:p>
        </w:tc>
        <w:tc>
          <w:tcPr>
            <w:tcW w:w="2345" w:type="dxa"/>
          </w:tcPr>
          <w:p w:rsidR="00066951" w:rsidRPr="009129C2" w:rsidRDefault="00066951" w:rsidP="00066951">
            <w:pPr>
              <w:pStyle w:val="TableText0"/>
            </w:pPr>
            <w:r w:rsidRPr="009129C2">
              <w:t>Is Not Null</w:t>
            </w:r>
          </w:p>
        </w:tc>
      </w:tr>
    </w:tbl>
    <w:p w:rsidR="00066951" w:rsidRPr="009129C2" w:rsidRDefault="00066951" w:rsidP="00066951">
      <w:pPr>
        <w:pStyle w:val="ListNumber"/>
        <w:numPr>
          <w:ilvl w:val="0"/>
          <w:numId w:val="389"/>
        </w:numPr>
      </w:pPr>
      <w:r w:rsidRPr="009129C2">
        <w:t>Connect the following objects:</w:t>
      </w:r>
    </w:p>
    <w:p w:rsidR="00066951" w:rsidRPr="009129C2" w:rsidRDefault="00066951" w:rsidP="00066951">
      <w:pPr>
        <w:pStyle w:val="ListBullet2"/>
      </w:pPr>
      <w:r w:rsidRPr="009129C2">
        <w:t>Specimen to Fixed Event Parameters</w:t>
      </w:r>
    </w:p>
    <w:p w:rsidR="00066951" w:rsidRPr="009129C2" w:rsidRDefault="00066951" w:rsidP="00066951">
      <w:pPr>
        <w:pStyle w:val="ListBullet2"/>
      </w:pPr>
      <w:r w:rsidRPr="009129C2">
        <w:t>Specimen to Collection Event Parameters</w:t>
      </w:r>
    </w:p>
    <w:p w:rsidR="00066951" w:rsidRPr="009129C2" w:rsidRDefault="00066951" w:rsidP="00066951">
      <w:pPr>
        <w:pStyle w:val="ListNumber"/>
      </w:pPr>
      <w:r w:rsidRPr="009129C2">
        <w:t>Select the Fixed Event Parameters object followed by Collection Event Parameters object.</w:t>
      </w:r>
    </w:p>
    <w:p w:rsidR="00066951" w:rsidRPr="009129C2" w:rsidRDefault="00066951" w:rsidP="00066951">
      <w:pPr>
        <w:pStyle w:val="ListNumber"/>
      </w:pPr>
      <w:r w:rsidRPr="009129C2">
        <w:t xml:space="preserve">Click </w:t>
      </w:r>
      <w:r w:rsidRPr="009129C2">
        <w:rPr>
          <w:b/>
        </w:rPr>
        <w:t>Temporal Query</w:t>
      </w:r>
      <w:r w:rsidRPr="009129C2">
        <w:t>.</w:t>
      </w:r>
    </w:p>
    <w:p w:rsidR="00066951" w:rsidRPr="009129C2" w:rsidRDefault="00066951" w:rsidP="00066951">
      <w:pPr>
        <w:pStyle w:val="ListNumber"/>
      </w:pPr>
      <w:r w:rsidRPr="009129C2">
        <w:t>Select the temporal conditions.</w:t>
      </w:r>
    </w:p>
    <w:p w:rsidR="00066951" w:rsidRPr="009129C2" w:rsidRDefault="00066951" w:rsidP="00066951">
      <w:pPr>
        <w:pStyle w:val="ListNumber"/>
      </w:pPr>
      <w:r w:rsidRPr="009129C2">
        <w:t xml:space="preserve">Enter </w:t>
      </w:r>
      <w:r w:rsidRPr="009129C2">
        <w:rPr>
          <w:b/>
        </w:rPr>
        <w:t>Time Interval between collection and fixing event</w:t>
      </w:r>
      <w:r w:rsidRPr="009129C2">
        <w:t xml:space="preserve"> as the custom column name.</w:t>
      </w:r>
    </w:p>
    <w:p w:rsidR="00066951" w:rsidRPr="009129C2" w:rsidRDefault="00066951" w:rsidP="00066951">
      <w:pPr>
        <w:pStyle w:val="BodyTextIndent"/>
      </w:pPr>
      <w:r w:rsidRPr="009129C2">
        <w:br w:type="page"/>
        <w:t>The following figure outlines the defined query:</w:t>
      </w:r>
    </w:p>
    <w:p w:rsidR="00066951" w:rsidRPr="009129C2" w:rsidRDefault="007A0E2C" w:rsidP="00066951">
      <w:pPr>
        <w:pStyle w:val="GraphicAnchorMain"/>
      </w:pPr>
      <w:r>
        <w:rPr>
          <w:noProof/>
        </w:rPr>
        <w:drawing>
          <wp:inline distT="0" distB="0" distL="0" distR="0">
            <wp:extent cx="5133975" cy="1485900"/>
            <wp:effectExtent l="19050" t="19050" r="28575" b="19050"/>
            <wp:docPr id="223" name="Picture 47" descr="Define Condition for temporal query samp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fine Condition for temporal query sample 4"/>
                    <pic:cNvPicPr>
                      <a:picLocks noChangeAspect="1" noChangeArrowheads="1"/>
                    </pic:cNvPicPr>
                  </pic:nvPicPr>
                  <pic:blipFill>
                    <a:blip r:embed="rId259"/>
                    <a:srcRect/>
                    <a:stretch>
                      <a:fillRect/>
                    </a:stretch>
                  </pic:blipFill>
                  <pic:spPr bwMode="auto">
                    <a:xfrm>
                      <a:off x="0" y="0"/>
                      <a:ext cx="5133975" cy="14859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220</w:t>
        </w:r>
      </w:fldSimple>
      <w:r w:rsidRPr="009129C2">
        <w:t>: Defined Temporal Query Sample 4</w:t>
      </w:r>
    </w:p>
    <w:p w:rsidR="00066951" w:rsidRPr="009129C2" w:rsidRDefault="00066951" w:rsidP="00066951">
      <w:pPr>
        <w:pStyle w:val="ListNumber"/>
      </w:pPr>
      <w:r w:rsidRPr="009129C2">
        <w:t xml:space="preserve">Click </w:t>
      </w:r>
      <w:r w:rsidRPr="009129C2">
        <w:rPr>
          <w:b/>
        </w:rPr>
        <w:t>OK</w:t>
      </w:r>
      <w:r w:rsidRPr="009129C2">
        <w:t xml:space="preserve">. The DAG view opens. </w:t>
      </w:r>
    </w:p>
    <w:p w:rsidR="00066951" w:rsidRPr="009129C2" w:rsidRDefault="00066951" w:rsidP="00066951">
      <w:pPr>
        <w:pStyle w:val="GraphicAnchorMain"/>
      </w:pPr>
      <w:r w:rsidRPr="009129C2">
        <w:pict>
          <v:group id="_x0000_s1131" editas="canvas" style="position:absolute;margin-left:0;margin-top:0;width:405pt;height:226.75pt;z-index:251656192;mso-position-horizontal-relative:char;mso-position-vertical-relative:line" coordorigin="1260,1270" coordsize="8100,4535">
            <o:lock v:ext="edit" aspectratio="t"/>
            <v:shape id="_x0000_s1132" type="#_x0000_t75" style="position:absolute;left:1260;top:1270;width:8100;height:4535" o:preferrelative="f">
              <v:fill o:detectmouseclick="t"/>
              <v:path o:extrusionok="t" o:connecttype="none"/>
              <o:lock v:ext="edit" text="t"/>
            </v:shape>
            <v:shape id="Picture 15" o:spid="_x0000_s1133" type="#_x0000_t75" alt="Diagrammatic representation for temporal query sample 4" style="position:absolute;left:1260;top:1315;width:8066;height:4490;visibility:visible" stroked="t" strokeweight="1pt">
              <v:imagedata r:id="rId260" o:title="example B 2"/>
            </v:shape>
          </v:group>
        </w:pict>
      </w:r>
      <w:r w:rsidRPr="009129C2">
        <w:pict>
          <v:shape id="_x0000_i1034" type="#_x0000_t75" style="width:405pt;height:226.5pt">
            <v:imagedata croptop="-65520f" cropbottom="65520f"/>
          </v:shape>
        </w:pict>
      </w:r>
    </w:p>
    <w:p w:rsidR="00066951" w:rsidRPr="009129C2" w:rsidRDefault="00066951" w:rsidP="00066951">
      <w:pPr>
        <w:pStyle w:val="Caption"/>
        <w:ind w:firstLine="720"/>
      </w:pPr>
      <w:r w:rsidRPr="009129C2">
        <w:t xml:space="preserve">Figure </w:t>
      </w:r>
      <w:fldSimple w:instr=" SEQ Figure \* ARABIC ">
        <w:r w:rsidR="00327542">
          <w:rPr>
            <w:noProof/>
          </w:rPr>
          <w:t>221</w:t>
        </w:r>
      </w:fldSimple>
      <w:r w:rsidRPr="009129C2">
        <w:t xml:space="preserve"> : Diagrammatic Representation Sample 4</w:t>
      </w:r>
    </w:p>
    <w:p w:rsidR="00066951" w:rsidRPr="009129C2" w:rsidRDefault="00066951" w:rsidP="00066951">
      <w:pPr>
        <w:pStyle w:val="ListNumber"/>
      </w:pPr>
      <w:r w:rsidRPr="009129C2">
        <w:t xml:space="preserve">Click </w:t>
      </w:r>
      <w:r w:rsidRPr="009129C2">
        <w:rPr>
          <w:b/>
        </w:rPr>
        <w:t xml:space="preserve">Search </w:t>
      </w:r>
      <w:r w:rsidRPr="009129C2">
        <w:t>to execute the query.</w:t>
      </w:r>
    </w:p>
    <w:p w:rsidR="00066951" w:rsidRPr="009129C2" w:rsidRDefault="00066951" w:rsidP="00066951">
      <w:pPr>
        <w:pStyle w:val="BodyTextIndent"/>
      </w:pPr>
      <w:r w:rsidRPr="009129C2">
        <w:t>The search result displays all the specimens which were fixed in less than 30 minutes of collection.</w:t>
      </w:r>
    </w:p>
    <w:p w:rsidR="00066951" w:rsidRPr="009129C2" w:rsidRDefault="00066951" w:rsidP="00066951">
      <w:pPr>
        <w:pStyle w:val="Heading3"/>
      </w:pPr>
      <w:r w:rsidRPr="009129C2">
        <w:br w:type="page"/>
      </w:r>
      <w:bookmarkStart w:id="717" w:name="_Toc288121426"/>
      <w:r w:rsidRPr="009129C2">
        <w:t>Sample 5 Temporal Query</w:t>
      </w:r>
      <w:bookmarkEnd w:id="717"/>
    </w:p>
    <w:p w:rsidR="00066951" w:rsidRPr="009129C2" w:rsidRDefault="00066951" w:rsidP="00066951">
      <w:pPr>
        <w:pStyle w:val="BodyText"/>
      </w:pPr>
      <w:r w:rsidRPr="009129C2">
        <w:t>List all the biospecimens frozen within five minutes of collection in 2007.</w:t>
      </w:r>
    </w:p>
    <w:p w:rsidR="00066951" w:rsidRPr="009129C2" w:rsidRDefault="00066951" w:rsidP="00066951">
      <w:pPr>
        <w:pStyle w:val="ListNumber"/>
        <w:numPr>
          <w:ilvl w:val="0"/>
          <w:numId w:val="222"/>
        </w:numPr>
      </w:pPr>
      <w:r w:rsidRPr="009129C2">
        <w:t>In the DAG view, add the objects and define the conditions on the following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1"/>
        <w:gridCol w:w="2498"/>
        <w:gridCol w:w="2079"/>
        <w:gridCol w:w="1260"/>
        <w:gridCol w:w="2610"/>
      </w:tblGrid>
      <w:tr w:rsidR="00066951" w:rsidRPr="009129C2">
        <w:trPr>
          <w:tblHeader/>
        </w:trPr>
        <w:tc>
          <w:tcPr>
            <w:tcW w:w="571" w:type="dxa"/>
            <w:shd w:val="clear" w:color="auto" w:fill="CCCCCC"/>
          </w:tcPr>
          <w:p w:rsidR="00066951" w:rsidRPr="009129C2" w:rsidRDefault="00066951" w:rsidP="00066951">
            <w:pPr>
              <w:pStyle w:val="TableHeader"/>
            </w:pPr>
            <w:r w:rsidRPr="009129C2">
              <w:t>No.</w:t>
            </w:r>
          </w:p>
        </w:tc>
        <w:tc>
          <w:tcPr>
            <w:tcW w:w="0" w:type="auto"/>
            <w:shd w:val="clear" w:color="auto" w:fill="CCCCCC"/>
          </w:tcPr>
          <w:p w:rsidR="00066951" w:rsidRPr="009129C2" w:rsidRDefault="00066951" w:rsidP="00066951">
            <w:pPr>
              <w:pStyle w:val="TableHeader"/>
            </w:pPr>
            <w:r w:rsidRPr="009129C2">
              <w:t>Class</w:t>
            </w:r>
          </w:p>
        </w:tc>
        <w:tc>
          <w:tcPr>
            <w:tcW w:w="2079" w:type="dxa"/>
            <w:shd w:val="clear" w:color="auto" w:fill="CCCCCC"/>
          </w:tcPr>
          <w:p w:rsidR="00066951" w:rsidRPr="009129C2" w:rsidRDefault="00066951" w:rsidP="00066951">
            <w:pPr>
              <w:pStyle w:val="TableHeader"/>
            </w:pPr>
            <w:r w:rsidRPr="009129C2">
              <w:t>Attribute</w:t>
            </w:r>
          </w:p>
        </w:tc>
        <w:tc>
          <w:tcPr>
            <w:tcW w:w="1260" w:type="dxa"/>
            <w:shd w:val="clear" w:color="auto" w:fill="CCCCCC"/>
          </w:tcPr>
          <w:p w:rsidR="00066951" w:rsidRPr="009129C2" w:rsidRDefault="00066951" w:rsidP="00066951">
            <w:pPr>
              <w:pStyle w:val="TableHeader"/>
            </w:pPr>
            <w:r w:rsidRPr="009129C2">
              <w:t>Operator</w:t>
            </w:r>
          </w:p>
        </w:tc>
        <w:tc>
          <w:tcPr>
            <w:tcW w:w="2610" w:type="dxa"/>
            <w:shd w:val="clear" w:color="auto" w:fill="CCCCCC"/>
          </w:tcPr>
          <w:p w:rsidR="00066951" w:rsidRPr="009129C2" w:rsidRDefault="00066951" w:rsidP="00066951">
            <w:pPr>
              <w:pStyle w:val="TableHeader"/>
            </w:pPr>
            <w:r w:rsidRPr="009129C2">
              <w:t>Condition</w:t>
            </w:r>
          </w:p>
        </w:tc>
      </w:tr>
      <w:tr w:rsidR="00066951" w:rsidRPr="009129C2">
        <w:tc>
          <w:tcPr>
            <w:tcW w:w="571" w:type="dxa"/>
            <w:vMerge w:val="restart"/>
          </w:tcPr>
          <w:p w:rsidR="00066951" w:rsidRPr="009129C2" w:rsidRDefault="00066951" w:rsidP="00066951">
            <w:pPr>
              <w:pStyle w:val="TableText0"/>
            </w:pPr>
            <w:r w:rsidRPr="009129C2">
              <w:t>1</w:t>
            </w:r>
          </w:p>
        </w:tc>
        <w:tc>
          <w:tcPr>
            <w:tcW w:w="0" w:type="auto"/>
            <w:vMerge w:val="restart"/>
          </w:tcPr>
          <w:p w:rsidR="00066951" w:rsidRPr="009129C2" w:rsidRDefault="00066951" w:rsidP="00066951">
            <w:pPr>
              <w:pStyle w:val="TableText0"/>
            </w:pPr>
            <w:r w:rsidRPr="009129C2">
              <w:t>Specimen</w:t>
            </w:r>
          </w:p>
        </w:tc>
        <w:tc>
          <w:tcPr>
            <w:tcW w:w="2079" w:type="dxa"/>
          </w:tcPr>
          <w:p w:rsidR="00066951" w:rsidRPr="009129C2" w:rsidRDefault="00066951" w:rsidP="00066951">
            <w:pPr>
              <w:pStyle w:val="TableText0"/>
            </w:pPr>
            <w:r w:rsidRPr="009129C2">
              <w:t xml:space="preserve">Id </w:t>
            </w:r>
          </w:p>
        </w:tc>
        <w:tc>
          <w:tcPr>
            <w:tcW w:w="1260" w:type="dxa"/>
          </w:tcPr>
          <w:p w:rsidR="00066951" w:rsidRPr="009129C2" w:rsidRDefault="00066951" w:rsidP="00066951">
            <w:pPr>
              <w:pStyle w:val="TableText0"/>
            </w:pPr>
            <w:r w:rsidRPr="009129C2">
              <w:t>NA</w:t>
            </w:r>
          </w:p>
        </w:tc>
        <w:tc>
          <w:tcPr>
            <w:tcW w:w="2610" w:type="dxa"/>
          </w:tcPr>
          <w:p w:rsidR="00066951" w:rsidRPr="009129C2" w:rsidRDefault="00066951" w:rsidP="00066951">
            <w:pPr>
              <w:pStyle w:val="TableText0"/>
            </w:pPr>
            <w:r w:rsidRPr="009129C2">
              <w:t>Is Not Null</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2079" w:type="dxa"/>
          </w:tcPr>
          <w:p w:rsidR="00066951" w:rsidRPr="009129C2" w:rsidRDefault="00066951" w:rsidP="00066951">
            <w:pPr>
              <w:pStyle w:val="TableText0"/>
            </w:pPr>
            <w:r w:rsidRPr="009129C2">
              <w:t xml:space="preserve">Activity Status </w:t>
            </w:r>
          </w:p>
        </w:tc>
        <w:tc>
          <w:tcPr>
            <w:tcW w:w="1260" w:type="dxa"/>
          </w:tcPr>
          <w:p w:rsidR="00066951" w:rsidRPr="009129C2" w:rsidRDefault="00066951" w:rsidP="00066951">
            <w:pPr>
              <w:pStyle w:val="TableText0"/>
            </w:pPr>
            <w:r w:rsidRPr="009129C2">
              <w:t>NA</w:t>
            </w:r>
          </w:p>
        </w:tc>
        <w:tc>
          <w:tcPr>
            <w:tcW w:w="2610" w:type="dxa"/>
          </w:tcPr>
          <w:p w:rsidR="00066951" w:rsidRPr="009129C2" w:rsidRDefault="00066951" w:rsidP="00066951">
            <w:pPr>
              <w:pStyle w:val="TableText0"/>
            </w:pPr>
            <w:r w:rsidRPr="009129C2">
              <w:t>Is Not Null</w:t>
            </w:r>
          </w:p>
        </w:tc>
      </w:tr>
      <w:tr w:rsidR="00066951" w:rsidRPr="009129C2">
        <w:trPr>
          <w:trHeight w:val="318"/>
        </w:trPr>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2079" w:type="dxa"/>
          </w:tcPr>
          <w:p w:rsidR="00066951" w:rsidRPr="009129C2" w:rsidRDefault="00066951" w:rsidP="00066951">
            <w:pPr>
              <w:pStyle w:val="TableText0"/>
            </w:pPr>
            <w:r w:rsidRPr="009129C2">
              <w:t>Collection Status</w:t>
            </w:r>
          </w:p>
        </w:tc>
        <w:tc>
          <w:tcPr>
            <w:tcW w:w="1260" w:type="dxa"/>
          </w:tcPr>
          <w:p w:rsidR="00066951" w:rsidRPr="009129C2" w:rsidRDefault="00066951" w:rsidP="00066951">
            <w:pPr>
              <w:pStyle w:val="TableText0"/>
            </w:pPr>
            <w:r w:rsidRPr="009129C2">
              <w:t>Contains</w:t>
            </w:r>
          </w:p>
        </w:tc>
        <w:tc>
          <w:tcPr>
            <w:tcW w:w="2610" w:type="dxa"/>
          </w:tcPr>
          <w:p w:rsidR="00066951" w:rsidRPr="009129C2" w:rsidRDefault="00066951" w:rsidP="00066951">
            <w:pPr>
              <w:pStyle w:val="TableText0"/>
            </w:pPr>
            <w:r w:rsidRPr="009129C2">
              <w:t>Collected</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2079" w:type="dxa"/>
          </w:tcPr>
          <w:p w:rsidR="00066951" w:rsidRPr="009129C2" w:rsidRDefault="00066951" w:rsidP="00066951">
            <w:pPr>
              <w:pStyle w:val="TableText0"/>
            </w:pPr>
            <w:r w:rsidRPr="009129C2">
              <w:t>Created on</w:t>
            </w:r>
          </w:p>
        </w:tc>
        <w:tc>
          <w:tcPr>
            <w:tcW w:w="1260" w:type="dxa"/>
          </w:tcPr>
          <w:p w:rsidR="00066951" w:rsidRPr="009129C2" w:rsidRDefault="00066951" w:rsidP="00066951">
            <w:pPr>
              <w:pStyle w:val="TableText0"/>
            </w:pPr>
            <w:r w:rsidRPr="009129C2">
              <w:t>Between</w:t>
            </w:r>
          </w:p>
        </w:tc>
        <w:tc>
          <w:tcPr>
            <w:tcW w:w="2610" w:type="dxa"/>
          </w:tcPr>
          <w:p w:rsidR="00066951" w:rsidRPr="009129C2" w:rsidRDefault="00066951" w:rsidP="00066951">
            <w:pPr>
              <w:pStyle w:val="TableText0"/>
            </w:pPr>
            <w:r w:rsidRPr="009129C2">
              <w:t>01-01-2007 to</w:t>
            </w:r>
          </w:p>
          <w:p w:rsidR="00066951" w:rsidRPr="009129C2" w:rsidRDefault="00066951" w:rsidP="00066951">
            <w:pPr>
              <w:pStyle w:val="TableText0"/>
            </w:pPr>
            <w:r w:rsidRPr="009129C2">
              <w:t>31-12-2007</w:t>
            </w:r>
          </w:p>
        </w:tc>
      </w:tr>
      <w:tr w:rsidR="00066951" w:rsidRPr="009129C2">
        <w:tc>
          <w:tcPr>
            <w:tcW w:w="571" w:type="dxa"/>
            <w:vMerge w:val="restart"/>
          </w:tcPr>
          <w:p w:rsidR="00066951" w:rsidRPr="009129C2" w:rsidRDefault="00066951" w:rsidP="00066951">
            <w:pPr>
              <w:pStyle w:val="TableText0"/>
            </w:pPr>
            <w:r w:rsidRPr="009129C2">
              <w:t>2</w:t>
            </w:r>
          </w:p>
        </w:tc>
        <w:tc>
          <w:tcPr>
            <w:tcW w:w="0" w:type="auto"/>
            <w:vMerge w:val="restart"/>
          </w:tcPr>
          <w:p w:rsidR="00066951" w:rsidRPr="009129C2" w:rsidRDefault="00066951" w:rsidP="00066951">
            <w:pPr>
              <w:pStyle w:val="TableText0"/>
            </w:pPr>
            <w:r w:rsidRPr="009129C2">
              <w:t>Collection Event Parameters</w:t>
            </w:r>
          </w:p>
        </w:tc>
        <w:tc>
          <w:tcPr>
            <w:tcW w:w="2079" w:type="dxa"/>
          </w:tcPr>
          <w:p w:rsidR="00066951" w:rsidRPr="009129C2" w:rsidRDefault="00066951" w:rsidP="00066951">
            <w:pPr>
              <w:pStyle w:val="TableText0"/>
            </w:pPr>
            <w:r w:rsidRPr="009129C2">
              <w:t>Id</w:t>
            </w:r>
          </w:p>
        </w:tc>
        <w:tc>
          <w:tcPr>
            <w:tcW w:w="1260" w:type="dxa"/>
          </w:tcPr>
          <w:p w:rsidR="00066951" w:rsidRPr="009129C2" w:rsidRDefault="00066951" w:rsidP="00066951">
            <w:pPr>
              <w:pStyle w:val="TableText0"/>
            </w:pPr>
            <w:r w:rsidRPr="009129C2">
              <w:t>NA</w:t>
            </w:r>
          </w:p>
        </w:tc>
        <w:tc>
          <w:tcPr>
            <w:tcW w:w="2610" w:type="dxa"/>
          </w:tcPr>
          <w:p w:rsidR="00066951" w:rsidRPr="009129C2" w:rsidRDefault="00066951" w:rsidP="00066951">
            <w:pPr>
              <w:pStyle w:val="TableText0"/>
            </w:pPr>
            <w:r w:rsidRPr="009129C2">
              <w:t>Is Not Null</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2079" w:type="dxa"/>
          </w:tcPr>
          <w:p w:rsidR="00066951" w:rsidRPr="009129C2" w:rsidRDefault="00066951" w:rsidP="00066951">
            <w:pPr>
              <w:pStyle w:val="TableText0"/>
            </w:pPr>
            <w:r w:rsidRPr="009129C2">
              <w:t xml:space="preserve">Timestamp </w:t>
            </w:r>
          </w:p>
        </w:tc>
        <w:tc>
          <w:tcPr>
            <w:tcW w:w="1260" w:type="dxa"/>
          </w:tcPr>
          <w:p w:rsidR="00066951" w:rsidRPr="009129C2" w:rsidRDefault="00066951" w:rsidP="00066951">
            <w:pPr>
              <w:pStyle w:val="TableText0"/>
            </w:pPr>
            <w:r w:rsidRPr="009129C2">
              <w:t>Between</w:t>
            </w:r>
          </w:p>
        </w:tc>
        <w:tc>
          <w:tcPr>
            <w:tcW w:w="2610" w:type="dxa"/>
          </w:tcPr>
          <w:p w:rsidR="00066951" w:rsidRPr="009129C2" w:rsidRDefault="00066951" w:rsidP="00066951">
            <w:pPr>
              <w:pStyle w:val="TableText0"/>
            </w:pPr>
            <w:r w:rsidRPr="009129C2">
              <w:t>01-01-2007 to</w:t>
            </w:r>
          </w:p>
          <w:p w:rsidR="00066951" w:rsidRPr="009129C2" w:rsidRDefault="00066951" w:rsidP="00066951">
            <w:pPr>
              <w:pStyle w:val="TableText0"/>
            </w:pPr>
            <w:r w:rsidRPr="009129C2">
              <w:t>31-12-2007</w:t>
            </w:r>
          </w:p>
          <w:p w:rsidR="00066951" w:rsidRPr="009129C2" w:rsidRDefault="00066951" w:rsidP="00066951">
            <w:pPr>
              <w:pStyle w:val="TableText0"/>
            </w:pPr>
          </w:p>
        </w:tc>
      </w:tr>
      <w:tr w:rsidR="00066951" w:rsidRPr="009129C2">
        <w:tc>
          <w:tcPr>
            <w:tcW w:w="571" w:type="dxa"/>
            <w:vMerge w:val="restart"/>
          </w:tcPr>
          <w:p w:rsidR="00066951" w:rsidRPr="009129C2" w:rsidRDefault="00066951" w:rsidP="00066951">
            <w:pPr>
              <w:pStyle w:val="TableText0"/>
            </w:pPr>
            <w:r w:rsidRPr="009129C2">
              <w:t>3</w:t>
            </w:r>
          </w:p>
        </w:tc>
        <w:tc>
          <w:tcPr>
            <w:tcW w:w="0" w:type="auto"/>
            <w:vMerge w:val="restart"/>
          </w:tcPr>
          <w:p w:rsidR="00066951" w:rsidRPr="009129C2" w:rsidRDefault="00066951" w:rsidP="00066951">
            <w:pPr>
              <w:pStyle w:val="TableText0"/>
            </w:pPr>
            <w:r w:rsidRPr="009129C2">
              <w:t>Frozen Event Parameters</w:t>
            </w:r>
          </w:p>
        </w:tc>
        <w:tc>
          <w:tcPr>
            <w:tcW w:w="2079" w:type="dxa"/>
          </w:tcPr>
          <w:p w:rsidR="00066951" w:rsidRPr="009129C2" w:rsidRDefault="00066951" w:rsidP="00066951">
            <w:pPr>
              <w:pStyle w:val="TableText0"/>
            </w:pPr>
            <w:r w:rsidRPr="009129C2">
              <w:t>Id</w:t>
            </w:r>
          </w:p>
        </w:tc>
        <w:tc>
          <w:tcPr>
            <w:tcW w:w="1260" w:type="dxa"/>
          </w:tcPr>
          <w:p w:rsidR="00066951" w:rsidRPr="009129C2" w:rsidRDefault="00066951" w:rsidP="00066951">
            <w:pPr>
              <w:pStyle w:val="TableText0"/>
            </w:pPr>
            <w:r w:rsidRPr="009129C2">
              <w:t>NA</w:t>
            </w:r>
          </w:p>
        </w:tc>
        <w:tc>
          <w:tcPr>
            <w:tcW w:w="2610" w:type="dxa"/>
          </w:tcPr>
          <w:p w:rsidR="00066951" w:rsidRPr="009129C2" w:rsidRDefault="00066951" w:rsidP="00066951">
            <w:pPr>
              <w:pStyle w:val="TableText0"/>
            </w:pPr>
            <w:r w:rsidRPr="009129C2">
              <w:t>Is Not Null</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2079" w:type="dxa"/>
          </w:tcPr>
          <w:p w:rsidR="00066951" w:rsidRPr="009129C2" w:rsidRDefault="00066951" w:rsidP="00066951">
            <w:pPr>
              <w:pStyle w:val="TableText0"/>
            </w:pPr>
            <w:r w:rsidRPr="009129C2">
              <w:t>Timestamp</w:t>
            </w:r>
          </w:p>
        </w:tc>
        <w:tc>
          <w:tcPr>
            <w:tcW w:w="1260" w:type="dxa"/>
          </w:tcPr>
          <w:p w:rsidR="00066951" w:rsidRPr="009129C2" w:rsidRDefault="00066951" w:rsidP="00066951">
            <w:pPr>
              <w:pStyle w:val="TableText0"/>
            </w:pPr>
            <w:r w:rsidRPr="009129C2">
              <w:t>Between</w:t>
            </w:r>
          </w:p>
        </w:tc>
        <w:tc>
          <w:tcPr>
            <w:tcW w:w="2610" w:type="dxa"/>
          </w:tcPr>
          <w:p w:rsidR="00066951" w:rsidRPr="009129C2" w:rsidRDefault="00066951" w:rsidP="00066951">
            <w:pPr>
              <w:pStyle w:val="TableText0"/>
            </w:pPr>
            <w:r w:rsidRPr="009129C2">
              <w:t>01-01-2007 to</w:t>
            </w:r>
          </w:p>
          <w:p w:rsidR="00066951" w:rsidRPr="009129C2" w:rsidRDefault="00066951" w:rsidP="00066951">
            <w:pPr>
              <w:pStyle w:val="TableText0"/>
            </w:pPr>
            <w:r w:rsidRPr="009129C2">
              <w:t>31-12-2007</w:t>
            </w:r>
          </w:p>
        </w:tc>
      </w:tr>
    </w:tbl>
    <w:p w:rsidR="00066951" w:rsidRPr="009129C2" w:rsidRDefault="00066951" w:rsidP="00066951"/>
    <w:p w:rsidR="00066951" w:rsidRPr="009129C2" w:rsidRDefault="00066951" w:rsidP="00066951">
      <w:pPr>
        <w:pStyle w:val="ListNumber"/>
        <w:numPr>
          <w:ilvl w:val="0"/>
          <w:numId w:val="390"/>
        </w:numPr>
      </w:pPr>
      <w:r w:rsidRPr="009129C2">
        <w:t>Connect the following objects:</w:t>
      </w:r>
    </w:p>
    <w:p w:rsidR="00066951" w:rsidRPr="009129C2" w:rsidRDefault="00066951" w:rsidP="00066951">
      <w:pPr>
        <w:pStyle w:val="ListBullet2"/>
      </w:pPr>
      <w:r w:rsidRPr="009129C2">
        <w:t>Specimen to Collection Event Parameters</w:t>
      </w:r>
    </w:p>
    <w:p w:rsidR="00066951" w:rsidRPr="009129C2" w:rsidRDefault="00066951" w:rsidP="00066951">
      <w:pPr>
        <w:pStyle w:val="ListBullet2"/>
      </w:pPr>
      <w:r w:rsidRPr="009129C2">
        <w:t>Specimen to Frozen Event Parameters</w:t>
      </w:r>
    </w:p>
    <w:p w:rsidR="00066951" w:rsidRPr="009129C2" w:rsidRDefault="00066951" w:rsidP="00066951">
      <w:pPr>
        <w:pStyle w:val="ListNumber"/>
      </w:pPr>
      <w:r w:rsidRPr="009129C2">
        <w:t>Select the Frozen Event Parameters object followed by the Collection Event Parameters object.</w:t>
      </w:r>
    </w:p>
    <w:p w:rsidR="00066951" w:rsidRPr="009129C2" w:rsidRDefault="00066951" w:rsidP="00066951">
      <w:pPr>
        <w:pStyle w:val="ListNumber"/>
      </w:pPr>
      <w:r w:rsidRPr="009129C2">
        <w:t xml:space="preserve">Click </w:t>
      </w:r>
      <w:r w:rsidRPr="009129C2">
        <w:rPr>
          <w:b/>
        </w:rPr>
        <w:t>Temporal Query</w:t>
      </w:r>
      <w:r w:rsidRPr="009129C2">
        <w:t>.</w:t>
      </w:r>
    </w:p>
    <w:p w:rsidR="00066951" w:rsidRPr="009129C2" w:rsidRDefault="00066951" w:rsidP="00066951">
      <w:pPr>
        <w:pStyle w:val="ListNumber"/>
      </w:pPr>
      <w:r w:rsidRPr="009129C2">
        <w:t>Select the temporal conditions.</w:t>
      </w:r>
    </w:p>
    <w:p w:rsidR="00066951" w:rsidRPr="009129C2" w:rsidRDefault="00066951" w:rsidP="00066951">
      <w:pPr>
        <w:pStyle w:val="ListNumber"/>
      </w:pPr>
      <w:r w:rsidRPr="009129C2">
        <w:t xml:space="preserve">Enter </w:t>
      </w:r>
      <w:r w:rsidRPr="009129C2">
        <w:rPr>
          <w:b/>
        </w:rPr>
        <w:t>Time Interval</w:t>
      </w:r>
      <w:r w:rsidRPr="009129C2">
        <w:t xml:space="preserve"> as the Custom Column Name.</w:t>
      </w:r>
    </w:p>
    <w:p w:rsidR="00066951" w:rsidRPr="009129C2" w:rsidRDefault="00066951" w:rsidP="00066951">
      <w:pPr>
        <w:pStyle w:val="BodyTextIndent"/>
      </w:pPr>
      <w:r w:rsidRPr="009129C2">
        <w:t>The following figure outlines the defined query:</w:t>
      </w:r>
    </w:p>
    <w:p w:rsidR="00066951" w:rsidRPr="009129C2" w:rsidRDefault="007A0E2C" w:rsidP="00066951">
      <w:pPr>
        <w:pStyle w:val="GraphicAnchorStep"/>
      </w:pPr>
      <w:r>
        <w:rPr>
          <w:noProof/>
        </w:rPr>
        <w:drawing>
          <wp:inline distT="0" distB="0" distL="0" distR="0">
            <wp:extent cx="5067300" cy="1457325"/>
            <wp:effectExtent l="19050" t="19050" r="19050" b="28575"/>
            <wp:docPr id="225" name="Picture 22" descr="Define Condition, define temporal query samp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fine Condition, define temporal query sample 5"/>
                    <pic:cNvPicPr>
                      <a:picLocks noChangeAspect="1" noChangeArrowheads="1"/>
                    </pic:cNvPicPr>
                  </pic:nvPicPr>
                  <pic:blipFill>
                    <a:blip r:embed="rId261"/>
                    <a:srcRect/>
                    <a:stretch>
                      <a:fillRect/>
                    </a:stretch>
                  </pic:blipFill>
                  <pic:spPr bwMode="auto">
                    <a:xfrm>
                      <a:off x="0" y="0"/>
                      <a:ext cx="5067300" cy="14573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222</w:t>
        </w:r>
      </w:fldSimple>
      <w:r w:rsidRPr="009129C2">
        <w:t>: Defined Temporal Query Sample 5</w:t>
      </w:r>
    </w:p>
    <w:p w:rsidR="00066951" w:rsidRPr="009129C2" w:rsidRDefault="00066951" w:rsidP="00066951">
      <w:pPr>
        <w:pStyle w:val="ListNumber"/>
      </w:pPr>
      <w:r w:rsidRPr="009129C2">
        <w:t xml:space="preserve">Click </w:t>
      </w:r>
      <w:r w:rsidRPr="009129C2">
        <w:rPr>
          <w:b/>
        </w:rPr>
        <w:t>OK</w:t>
      </w:r>
      <w:r w:rsidRPr="009129C2">
        <w:t>. The DAG view opens.</w:t>
      </w:r>
    </w:p>
    <w:p w:rsidR="00066951" w:rsidRPr="009129C2" w:rsidRDefault="007A0E2C" w:rsidP="00066951">
      <w:pPr>
        <w:pStyle w:val="GraphicAnchorStep"/>
      </w:pPr>
      <w:r>
        <w:rPr>
          <w:noProof/>
        </w:rPr>
        <w:drawing>
          <wp:inline distT="0" distB="0" distL="0" distR="0">
            <wp:extent cx="5114925" cy="2819400"/>
            <wp:effectExtent l="19050" t="19050" r="28575" b="19050"/>
            <wp:docPr id="226" name="Picture 23" descr="Diagrammatic View of temporal query Samp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matic View of temporal query Sample 5"/>
                    <pic:cNvPicPr>
                      <a:picLocks noChangeAspect="1" noChangeArrowheads="1"/>
                    </pic:cNvPicPr>
                  </pic:nvPicPr>
                  <pic:blipFill>
                    <a:blip r:embed="rId262"/>
                    <a:srcRect/>
                    <a:stretch>
                      <a:fillRect/>
                    </a:stretch>
                  </pic:blipFill>
                  <pic:spPr bwMode="auto">
                    <a:xfrm>
                      <a:off x="0" y="0"/>
                      <a:ext cx="5114925" cy="28194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223</w:t>
        </w:r>
      </w:fldSimple>
      <w:r w:rsidRPr="009129C2">
        <w:t>: Diagrammatic Representation Sample 5 temporal query</w:t>
      </w:r>
    </w:p>
    <w:p w:rsidR="00066951" w:rsidRPr="009129C2" w:rsidRDefault="00066951" w:rsidP="00066951">
      <w:pPr>
        <w:pStyle w:val="ListNumber"/>
      </w:pPr>
      <w:r w:rsidRPr="009129C2">
        <w:t xml:space="preserve">Click </w:t>
      </w:r>
      <w:r w:rsidRPr="009129C2">
        <w:rPr>
          <w:b/>
        </w:rPr>
        <w:t xml:space="preserve">Search </w:t>
      </w:r>
      <w:r w:rsidRPr="009129C2">
        <w:t>to execute the query.</w:t>
      </w:r>
    </w:p>
    <w:p w:rsidR="00066951" w:rsidRPr="009129C2" w:rsidRDefault="00066951" w:rsidP="00066951">
      <w:pPr>
        <w:pStyle w:val="BodyTextIndent"/>
      </w:pPr>
      <w:r w:rsidRPr="009129C2">
        <w:t>The search result displays al the biospecimens frozen within five minutes of collection in the year 2007.</w:t>
      </w:r>
    </w:p>
    <w:p w:rsidR="00066951" w:rsidRPr="009129C2" w:rsidRDefault="00066951" w:rsidP="00066951">
      <w:pPr>
        <w:pStyle w:val="Heading3"/>
      </w:pPr>
      <w:bookmarkStart w:id="718" w:name="_Toc288121427"/>
      <w:r w:rsidRPr="009129C2">
        <w:t>Sample 6 Temporal Query</w:t>
      </w:r>
      <w:bookmarkEnd w:id="718"/>
    </w:p>
    <w:p w:rsidR="00066951" w:rsidRPr="009129C2" w:rsidRDefault="00066951" w:rsidP="00066951">
      <w:pPr>
        <w:pStyle w:val="BodyText"/>
      </w:pPr>
      <w:r w:rsidRPr="009129C2">
        <w:t xml:space="preserve">Find all the biospecimens collected more than a year after end of therapy. </w:t>
      </w:r>
    </w:p>
    <w:p w:rsidR="00066951" w:rsidRPr="009129C2" w:rsidRDefault="00066951" w:rsidP="00066951">
      <w:pPr>
        <w:pStyle w:val="ListNumber"/>
        <w:numPr>
          <w:ilvl w:val="0"/>
          <w:numId w:val="223"/>
        </w:numPr>
      </w:pPr>
      <w:r w:rsidRPr="009129C2">
        <w:t>In the DAG view, add the objects and define the conditions on the following attributes:</w:t>
      </w: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68"/>
        <w:gridCol w:w="2535"/>
        <w:gridCol w:w="1428"/>
        <w:gridCol w:w="1206"/>
        <w:gridCol w:w="2481"/>
      </w:tblGrid>
      <w:tr w:rsidR="00066951" w:rsidRPr="009129C2">
        <w:tc>
          <w:tcPr>
            <w:tcW w:w="1368" w:type="dxa"/>
            <w:shd w:val="clear" w:color="auto" w:fill="CCCCCC"/>
          </w:tcPr>
          <w:p w:rsidR="00066951" w:rsidRPr="009129C2" w:rsidRDefault="00066951" w:rsidP="00066951">
            <w:pPr>
              <w:pStyle w:val="TableHeader"/>
            </w:pPr>
            <w:r w:rsidRPr="009129C2">
              <w:t>No.</w:t>
            </w:r>
          </w:p>
        </w:tc>
        <w:tc>
          <w:tcPr>
            <w:tcW w:w="0" w:type="auto"/>
            <w:shd w:val="clear" w:color="auto" w:fill="CCCCCC"/>
          </w:tcPr>
          <w:p w:rsidR="00066951" w:rsidRPr="009129C2" w:rsidRDefault="00066951" w:rsidP="00066951">
            <w:pPr>
              <w:pStyle w:val="TableHeader"/>
            </w:pPr>
            <w:r w:rsidRPr="009129C2">
              <w:t>Class</w:t>
            </w:r>
          </w:p>
        </w:tc>
        <w:tc>
          <w:tcPr>
            <w:tcW w:w="0" w:type="auto"/>
            <w:shd w:val="clear" w:color="auto" w:fill="CCCCCC"/>
          </w:tcPr>
          <w:p w:rsidR="00066951" w:rsidRPr="009129C2" w:rsidRDefault="00066951" w:rsidP="00066951">
            <w:pPr>
              <w:pStyle w:val="TableHeader"/>
            </w:pPr>
            <w:r w:rsidRPr="009129C2">
              <w:t>Attribute</w:t>
            </w:r>
          </w:p>
        </w:tc>
        <w:tc>
          <w:tcPr>
            <w:tcW w:w="0" w:type="auto"/>
            <w:shd w:val="clear" w:color="auto" w:fill="CCCCCC"/>
          </w:tcPr>
          <w:p w:rsidR="00066951" w:rsidRPr="009129C2" w:rsidRDefault="00066951" w:rsidP="00066951">
            <w:pPr>
              <w:pStyle w:val="TableHeader"/>
            </w:pPr>
            <w:r w:rsidRPr="009129C2">
              <w:t>Operator</w:t>
            </w:r>
          </w:p>
        </w:tc>
        <w:tc>
          <w:tcPr>
            <w:tcW w:w="2481" w:type="dxa"/>
            <w:shd w:val="clear" w:color="auto" w:fill="CCCCCC"/>
          </w:tcPr>
          <w:p w:rsidR="00066951" w:rsidRPr="009129C2" w:rsidRDefault="00066951" w:rsidP="00066951">
            <w:pPr>
              <w:pStyle w:val="TableHeader"/>
            </w:pPr>
            <w:r w:rsidRPr="009129C2">
              <w:t>Condition</w:t>
            </w:r>
          </w:p>
        </w:tc>
      </w:tr>
      <w:tr w:rsidR="00066951" w:rsidRPr="009129C2">
        <w:tc>
          <w:tcPr>
            <w:tcW w:w="1368" w:type="dxa"/>
          </w:tcPr>
          <w:p w:rsidR="00066951" w:rsidRPr="009129C2" w:rsidRDefault="00066951" w:rsidP="00066951">
            <w:pPr>
              <w:pStyle w:val="TableText0"/>
            </w:pPr>
            <w:r w:rsidRPr="009129C2">
              <w:t>1</w:t>
            </w:r>
          </w:p>
        </w:tc>
        <w:tc>
          <w:tcPr>
            <w:tcW w:w="0" w:type="auto"/>
          </w:tcPr>
          <w:p w:rsidR="00066951" w:rsidRPr="009129C2" w:rsidRDefault="00066951" w:rsidP="00066951">
            <w:pPr>
              <w:pStyle w:val="TableText0"/>
            </w:pPr>
            <w:r w:rsidRPr="009129C2">
              <w:t xml:space="preserve">Participant </w:t>
            </w:r>
          </w:p>
        </w:tc>
        <w:tc>
          <w:tcPr>
            <w:tcW w:w="0" w:type="auto"/>
          </w:tcPr>
          <w:p w:rsidR="00066951" w:rsidRPr="009129C2" w:rsidRDefault="00066951" w:rsidP="00066951">
            <w:pPr>
              <w:pStyle w:val="TableText0"/>
            </w:pPr>
            <w:r w:rsidRPr="009129C2">
              <w:t xml:space="preserve">Id </w:t>
            </w:r>
          </w:p>
        </w:tc>
        <w:tc>
          <w:tcPr>
            <w:tcW w:w="0" w:type="auto"/>
          </w:tcPr>
          <w:p w:rsidR="00066951" w:rsidRPr="009129C2" w:rsidRDefault="00066951" w:rsidP="00066951">
            <w:pPr>
              <w:pStyle w:val="TableText0"/>
            </w:pPr>
            <w:r w:rsidRPr="009129C2">
              <w:t>NA</w:t>
            </w:r>
          </w:p>
        </w:tc>
        <w:tc>
          <w:tcPr>
            <w:tcW w:w="2481" w:type="dxa"/>
          </w:tcPr>
          <w:p w:rsidR="00066951" w:rsidRPr="009129C2" w:rsidRDefault="00066951" w:rsidP="00066951">
            <w:pPr>
              <w:pStyle w:val="TableText0"/>
            </w:pPr>
            <w:r w:rsidRPr="009129C2">
              <w:t>Is Not Null</w:t>
            </w:r>
          </w:p>
        </w:tc>
      </w:tr>
      <w:tr w:rsidR="00066951" w:rsidRPr="009129C2">
        <w:tc>
          <w:tcPr>
            <w:tcW w:w="1368" w:type="dxa"/>
            <w:vMerge w:val="restart"/>
          </w:tcPr>
          <w:p w:rsidR="00066951" w:rsidRPr="009129C2" w:rsidRDefault="00066951" w:rsidP="00066951">
            <w:pPr>
              <w:pStyle w:val="TableText0"/>
            </w:pPr>
            <w:r w:rsidRPr="009129C2">
              <w:t>2</w:t>
            </w:r>
          </w:p>
        </w:tc>
        <w:tc>
          <w:tcPr>
            <w:tcW w:w="0" w:type="auto"/>
            <w:vMerge w:val="restart"/>
          </w:tcPr>
          <w:p w:rsidR="00066951" w:rsidRPr="009129C2" w:rsidRDefault="00066951" w:rsidP="00066951">
            <w:pPr>
              <w:pStyle w:val="TableText0"/>
            </w:pPr>
            <w:r w:rsidRPr="009129C2">
              <w:t>Specimen Collection Group</w:t>
            </w:r>
          </w:p>
        </w:tc>
        <w:tc>
          <w:tcPr>
            <w:tcW w:w="0" w:type="auto"/>
          </w:tcPr>
          <w:p w:rsidR="00066951" w:rsidRPr="009129C2" w:rsidRDefault="00066951" w:rsidP="00066951">
            <w:pPr>
              <w:pStyle w:val="TableText0"/>
            </w:pPr>
            <w:r w:rsidRPr="009129C2">
              <w:t>Id</w:t>
            </w:r>
          </w:p>
        </w:tc>
        <w:tc>
          <w:tcPr>
            <w:tcW w:w="0" w:type="auto"/>
          </w:tcPr>
          <w:p w:rsidR="00066951" w:rsidRPr="009129C2" w:rsidRDefault="00066951" w:rsidP="00066951">
            <w:pPr>
              <w:pStyle w:val="TableText0"/>
            </w:pPr>
            <w:r w:rsidRPr="009129C2">
              <w:t>NA</w:t>
            </w:r>
          </w:p>
        </w:tc>
        <w:tc>
          <w:tcPr>
            <w:tcW w:w="2481" w:type="dxa"/>
          </w:tcPr>
          <w:p w:rsidR="00066951" w:rsidRPr="009129C2" w:rsidRDefault="00066951" w:rsidP="00066951">
            <w:pPr>
              <w:pStyle w:val="TableText0"/>
            </w:pPr>
            <w:r w:rsidRPr="009129C2">
              <w:t>Is Not Null</w:t>
            </w:r>
          </w:p>
        </w:tc>
      </w:tr>
      <w:tr w:rsidR="00066951" w:rsidRPr="009129C2">
        <w:tc>
          <w:tcPr>
            <w:tcW w:w="1368"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 xml:space="preserve">Clinical Status </w:t>
            </w:r>
          </w:p>
        </w:tc>
        <w:tc>
          <w:tcPr>
            <w:tcW w:w="0" w:type="auto"/>
          </w:tcPr>
          <w:p w:rsidR="00066951" w:rsidRPr="009129C2" w:rsidRDefault="00066951" w:rsidP="00066951">
            <w:pPr>
              <w:pStyle w:val="TableText0"/>
            </w:pPr>
            <w:r w:rsidRPr="009129C2">
              <w:t>Contains</w:t>
            </w:r>
          </w:p>
        </w:tc>
        <w:tc>
          <w:tcPr>
            <w:tcW w:w="2481" w:type="dxa"/>
          </w:tcPr>
          <w:p w:rsidR="00066951" w:rsidRPr="009129C2" w:rsidRDefault="00066951" w:rsidP="00066951">
            <w:pPr>
              <w:pStyle w:val="TableText0"/>
            </w:pPr>
            <w:r w:rsidRPr="009129C2">
              <w:t>Pre-therapy/ Pre-operative</w:t>
            </w:r>
          </w:p>
        </w:tc>
      </w:tr>
      <w:tr w:rsidR="00066951" w:rsidRPr="009129C2">
        <w:tc>
          <w:tcPr>
            <w:tcW w:w="1368" w:type="dxa"/>
          </w:tcPr>
          <w:p w:rsidR="00066951" w:rsidRPr="009129C2" w:rsidRDefault="00066951" w:rsidP="00066951">
            <w:pPr>
              <w:pStyle w:val="TableText0"/>
            </w:pPr>
            <w:r w:rsidRPr="009129C2">
              <w:t>3</w:t>
            </w:r>
          </w:p>
        </w:tc>
        <w:tc>
          <w:tcPr>
            <w:tcW w:w="0" w:type="auto"/>
            <w:vMerge w:val="restart"/>
          </w:tcPr>
          <w:p w:rsidR="00066951" w:rsidRPr="009129C2" w:rsidRDefault="00066951" w:rsidP="00066951">
            <w:pPr>
              <w:pStyle w:val="TableText0"/>
            </w:pPr>
            <w:r w:rsidRPr="009129C2">
              <w:t xml:space="preserve">Collection Event Parameter </w:t>
            </w:r>
          </w:p>
        </w:tc>
        <w:tc>
          <w:tcPr>
            <w:tcW w:w="0" w:type="auto"/>
          </w:tcPr>
          <w:p w:rsidR="00066951" w:rsidRPr="009129C2" w:rsidRDefault="00066951" w:rsidP="00066951">
            <w:pPr>
              <w:pStyle w:val="TableText0"/>
            </w:pPr>
            <w:r w:rsidRPr="009129C2">
              <w:t>Id</w:t>
            </w:r>
          </w:p>
        </w:tc>
        <w:tc>
          <w:tcPr>
            <w:tcW w:w="0" w:type="auto"/>
          </w:tcPr>
          <w:p w:rsidR="00066951" w:rsidRPr="009129C2" w:rsidRDefault="00066951" w:rsidP="00066951">
            <w:pPr>
              <w:pStyle w:val="TableText0"/>
            </w:pPr>
            <w:r w:rsidRPr="009129C2">
              <w:t>NA</w:t>
            </w:r>
          </w:p>
        </w:tc>
        <w:tc>
          <w:tcPr>
            <w:tcW w:w="2481" w:type="dxa"/>
          </w:tcPr>
          <w:p w:rsidR="00066951" w:rsidRPr="009129C2" w:rsidRDefault="00066951" w:rsidP="00066951">
            <w:pPr>
              <w:pStyle w:val="TableText0"/>
            </w:pPr>
            <w:r w:rsidRPr="009129C2">
              <w:t>Is Not Null</w:t>
            </w:r>
          </w:p>
        </w:tc>
      </w:tr>
      <w:tr w:rsidR="00066951" w:rsidRPr="009129C2">
        <w:tc>
          <w:tcPr>
            <w:tcW w:w="1368" w:type="dxa"/>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 xml:space="preserve">Created on </w:t>
            </w:r>
          </w:p>
        </w:tc>
        <w:tc>
          <w:tcPr>
            <w:tcW w:w="0" w:type="auto"/>
          </w:tcPr>
          <w:p w:rsidR="00066951" w:rsidRPr="009129C2" w:rsidRDefault="00066951" w:rsidP="00066951">
            <w:pPr>
              <w:pStyle w:val="TableText0"/>
            </w:pPr>
            <w:r w:rsidRPr="009129C2">
              <w:t>NA</w:t>
            </w:r>
          </w:p>
        </w:tc>
        <w:tc>
          <w:tcPr>
            <w:tcW w:w="2481" w:type="dxa"/>
          </w:tcPr>
          <w:p w:rsidR="00066951" w:rsidRPr="009129C2" w:rsidRDefault="00066951" w:rsidP="00066951">
            <w:pPr>
              <w:pStyle w:val="TableText0"/>
            </w:pPr>
            <w:r w:rsidRPr="009129C2">
              <w:t xml:space="preserve">Is Not Null </w:t>
            </w:r>
          </w:p>
        </w:tc>
      </w:tr>
      <w:tr w:rsidR="00066951" w:rsidRPr="009129C2">
        <w:tc>
          <w:tcPr>
            <w:tcW w:w="1368" w:type="dxa"/>
          </w:tcPr>
          <w:p w:rsidR="00066951" w:rsidRPr="009129C2" w:rsidRDefault="00066951" w:rsidP="00066951">
            <w:pPr>
              <w:pStyle w:val="TableText0"/>
            </w:pPr>
            <w:r w:rsidRPr="009129C2">
              <w:t>4</w:t>
            </w:r>
          </w:p>
        </w:tc>
        <w:tc>
          <w:tcPr>
            <w:tcW w:w="0" w:type="auto"/>
            <w:vMerge w:val="restart"/>
          </w:tcPr>
          <w:p w:rsidR="00066951" w:rsidRPr="009129C2" w:rsidRDefault="00066951" w:rsidP="00066951">
            <w:pPr>
              <w:pStyle w:val="TableText0"/>
            </w:pPr>
            <w:r w:rsidRPr="009129C2">
              <w:t>Specimen Collection Group</w:t>
            </w:r>
          </w:p>
        </w:tc>
        <w:tc>
          <w:tcPr>
            <w:tcW w:w="0" w:type="auto"/>
          </w:tcPr>
          <w:p w:rsidR="00066951" w:rsidRPr="009129C2" w:rsidRDefault="00066951" w:rsidP="00066951">
            <w:pPr>
              <w:pStyle w:val="TableText0"/>
            </w:pPr>
            <w:r w:rsidRPr="009129C2">
              <w:t>Id</w:t>
            </w:r>
          </w:p>
        </w:tc>
        <w:tc>
          <w:tcPr>
            <w:tcW w:w="0" w:type="auto"/>
          </w:tcPr>
          <w:p w:rsidR="00066951" w:rsidRPr="009129C2" w:rsidRDefault="00066951" w:rsidP="00066951">
            <w:pPr>
              <w:pStyle w:val="TableText0"/>
            </w:pPr>
            <w:r w:rsidRPr="009129C2">
              <w:t>NA</w:t>
            </w:r>
          </w:p>
        </w:tc>
        <w:tc>
          <w:tcPr>
            <w:tcW w:w="2481" w:type="dxa"/>
          </w:tcPr>
          <w:p w:rsidR="00066951" w:rsidRPr="009129C2" w:rsidRDefault="00066951" w:rsidP="00066951">
            <w:pPr>
              <w:pStyle w:val="TableText0"/>
            </w:pPr>
            <w:r w:rsidRPr="009129C2">
              <w:t>Is Not Null</w:t>
            </w:r>
          </w:p>
        </w:tc>
      </w:tr>
      <w:tr w:rsidR="00066951" w:rsidRPr="009129C2">
        <w:tc>
          <w:tcPr>
            <w:tcW w:w="1368" w:type="dxa"/>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 xml:space="preserve">Clinical Status </w:t>
            </w:r>
          </w:p>
        </w:tc>
        <w:tc>
          <w:tcPr>
            <w:tcW w:w="0" w:type="auto"/>
          </w:tcPr>
          <w:p w:rsidR="00066951" w:rsidRPr="009129C2" w:rsidRDefault="00066951" w:rsidP="00066951">
            <w:pPr>
              <w:pStyle w:val="TableText0"/>
            </w:pPr>
            <w:r w:rsidRPr="009129C2">
              <w:t>Contains</w:t>
            </w:r>
          </w:p>
        </w:tc>
        <w:tc>
          <w:tcPr>
            <w:tcW w:w="2481" w:type="dxa"/>
          </w:tcPr>
          <w:p w:rsidR="00066951" w:rsidRPr="009129C2" w:rsidRDefault="00066951" w:rsidP="00066951">
            <w:pPr>
              <w:pStyle w:val="TableText0"/>
            </w:pPr>
            <w:r w:rsidRPr="009129C2">
              <w:t>Post-therapy/ Post-operative</w:t>
            </w:r>
          </w:p>
        </w:tc>
      </w:tr>
      <w:tr w:rsidR="00066951" w:rsidRPr="009129C2">
        <w:tc>
          <w:tcPr>
            <w:tcW w:w="1368" w:type="dxa"/>
          </w:tcPr>
          <w:p w:rsidR="00066951" w:rsidRPr="009129C2" w:rsidRDefault="00066951" w:rsidP="00066951">
            <w:pPr>
              <w:pStyle w:val="TableText0"/>
            </w:pPr>
          </w:p>
        </w:tc>
        <w:tc>
          <w:tcPr>
            <w:tcW w:w="0" w:type="auto"/>
            <w:vMerge w:val="restart"/>
          </w:tcPr>
          <w:p w:rsidR="00066951" w:rsidRPr="009129C2" w:rsidRDefault="00066951" w:rsidP="00066951">
            <w:pPr>
              <w:pStyle w:val="TableText0"/>
            </w:pPr>
            <w:r w:rsidRPr="009129C2">
              <w:t xml:space="preserve">Collection Event Parameter </w:t>
            </w:r>
          </w:p>
        </w:tc>
        <w:tc>
          <w:tcPr>
            <w:tcW w:w="0" w:type="auto"/>
          </w:tcPr>
          <w:p w:rsidR="00066951" w:rsidRPr="009129C2" w:rsidRDefault="00066951" w:rsidP="00066951">
            <w:pPr>
              <w:pStyle w:val="TableText0"/>
            </w:pPr>
            <w:r w:rsidRPr="009129C2">
              <w:t>Id</w:t>
            </w:r>
          </w:p>
        </w:tc>
        <w:tc>
          <w:tcPr>
            <w:tcW w:w="0" w:type="auto"/>
          </w:tcPr>
          <w:p w:rsidR="00066951" w:rsidRPr="009129C2" w:rsidRDefault="00066951" w:rsidP="00066951">
            <w:pPr>
              <w:pStyle w:val="TableText0"/>
            </w:pPr>
            <w:r w:rsidRPr="009129C2">
              <w:t>NA</w:t>
            </w:r>
          </w:p>
        </w:tc>
        <w:tc>
          <w:tcPr>
            <w:tcW w:w="2481" w:type="dxa"/>
          </w:tcPr>
          <w:p w:rsidR="00066951" w:rsidRPr="009129C2" w:rsidRDefault="00066951" w:rsidP="00066951">
            <w:pPr>
              <w:pStyle w:val="TableText0"/>
            </w:pPr>
            <w:r w:rsidRPr="009129C2">
              <w:t>Is Not Null</w:t>
            </w:r>
          </w:p>
        </w:tc>
      </w:tr>
      <w:tr w:rsidR="00066951" w:rsidRPr="009129C2">
        <w:tc>
          <w:tcPr>
            <w:tcW w:w="1368" w:type="dxa"/>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 xml:space="preserve">Created on </w:t>
            </w:r>
          </w:p>
        </w:tc>
        <w:tc>
          <w:tcPr>
            <w:tcW w:w="0" w:type="auto"/>
          </w:tcPr>
          <w:p w:rsidR="00066951" w:rsidRPr="009129C2" w:rsidRDefault="00066951" w:rsidP="00066951">
            <w:pPr>
              <w:pStyle w:val="TableText0"/>
            </w:pPr>
            <w:r w:rsidRPr="009129C2">
              <w:t>NA</w:t>
            </w:r>
          </w:p>
        </w:tc>
        <w:tc>
          <w:tcPr>
            <w:tcW w:w="2481" w:type="dxa"/>
          </w:tcPr>
          <w:p w:rsidR="00066951" w:rsidRPr="009129C2" w:rsidRDefault="00066951" w:rsidP="00066951">
            <w:pPr>
              <w:pStyle w:val="TableText0"/>
            </w:pPr>
            <w:r w:rsidRPr="009129C2">
              <w:t xml:space="preserve">Is Not Null </w:t>
            </w:r>
          </w:p>
        </w:tc>
      </w:tr>
    </w:tbl>
    <w:p w:rsidR="00066951" w:rsidRPr="009129C2" w:rsidRDefault="00066951" w:rsidP="00066951">
      <w:pPr>
        <w:pStyle w:val="ListNumber"/>
        <w:numPr>
          <w:ilvl w:val="0"/>
          <w:numId w:val="391"/>
        </w:numPr>
      </w:pPr>
      <w:r w:rsidRPr="009129C2">
        <w:t>Connect the following objects:</w:t>
      </w:r>
    </w:p>
    <w:p w:rsidR="00066951" w:rsidRPr="009129C2" w:rsidRDefault="00066951" w:rsidP="00066951">
      <w:pPr>
        <w:pStyle w:val="ListBullet2"/>
      </w:pPr>
      <w:r w:rsidRPr="009129C2">
        <w:t>Participant to Specimen Collection Group (pre-therapy)</w:t>
      </w:r>
    </w:p>
    <w:p w:rsidR="00066951" w:rsidRPr="009129C2" w:rsidRDefault="00066951" w:rsidP="00066951">
      <w:pPr>
        <w:pStyle w:val="ListBullet2"/>
      </w:pPr>
      <w:r w:rsidRPr="009129C2">
        <w:t>Specimen Collection Group to Collection Event Parameter</w:t>
      </w:r>
    </w:p>
    <w:p w:rsidR="00066951" w:rsidRPr="009129C2" w:rsidRDefault="00066951" w:rsidP="00066951">
      <w:pPr>
        <w:pStyle w:val="ListBullet2"/>
      </w:pPr>
      <w:r w:rsidRPr="009129C2">
        <w:t>Participant to Specimen Collection Group (post-therapy)</w:t>
      </w:r>
    </w:p>
    <w:p w:rsidR="00066951" w:rsidRPr="009129C2" w:rsidRDefault="00066951" w:rsidP="00066951">
      <w:pPr>
        <w:pStyle w:val="ListBullet2"/>
      </w:pPr>
      <w:r w:rsidRPr="009129C2">
        <w:t>Specimen Collection Group to Collection Event Parameter</w:t>
      </w:r>
    </w:p>
    <w:p w:rsidR="00066951" w:rsidRPr="009129C2" w:rsidRDefault="00066951" w:rsidP="00066951">
      <w:pPr>
        <w:pStyle w:val="ListNumber"/>
      </w:pPr>
      <w:r w:rsidRPr="009129C2">
        <w:t>Select the Collection Event Parameter (pre-therapy) object followed by the Collection Event Parameter (post-therapy) object.</w:t>
      </w:r>
    </w:p>
    <w:p w:rsidR="00066951" w:rsidRPr="009129C2" w:rsidRDefault="00066951" w:rsidP="00066951">
      <w:pPr>
        <w:pStyle w:val="ListNumber"/>
      </w:pPr>
      <w:r w:rsidRPr="009129C2">
        <w:t xml:space="preserve">Click </w:t>
      </w:r>
      <w:r w:rsidRPr="009129C2">
        <w:rPr>
          <w:b/>
        </w:rPr>
        <w:t>Temporal Query</w:t>
      </w:r>
      <w:r w:rsidRPr="009129C2">
        <w:t>.</w:t>
      </w:r>
    </w:p>
    <w:p w:rsidR="00066951" w:rsidRPr="009129C2" w:rsidRDefault="00066951" w:rsidP="00066951">
      <w:pPr>
        <w:pStyle w:val="ListNumber"/>
      </w:pPr>
      <w:r w:rsidRPr="009129C2">
        <w:t>Select the temporal condition.</w:t>
      </w:r>
    </w:p>
    <w:p w:rsidR="00066951" w:rsidRPr="009129C2" w:rsidRDefault="00066951" w:rsidP="00066951">
      <w:pPr>
        <w:pStyle w:val="BodyTextIndent"/>
      </w:pPr>
      <w:r w:rsidRPr="009129C2">
        <w:t xml:space="preserve">In this case, select </w:t>
      </w:r>
      <w:r w:rsidRPr="009129C2">
        <w:rPr>
          <w:b/>
        </w:rPr>
        <w:t>timestamp</w:t>
      </w:r>
      <w:r w:rsidRPr="009129C2">
        <w:t xml:space="preserve"> from the Collection Event Parameters drop-down list. Select </w:t>
      </w:r>
      <w:r w:rsidRPr="009129C2">
        <w:rPr>
          <w:b/>
        </w:rPr>
        <w:t xml:space="preserve">- </w:t>
      </w:r>
      <w:r w:rsidRPr="009129C2">
        <w:t xml:space="preserve">from the Arithmetic Operator drop-down list and then select </w:t>
      </w:r>
      <w:r w:rsidRPr="009129C2">
        <w:rPr>
          <w:b/>
        </w:rPr>
        <w:t xml:space="preserve">Greater than </w:t>
      </w:r>
      <w:r w:rsidRPr="009129C2">
        <w:t>from the Relational Operators drop-down list. Enter</w:t>
      </w:r>
      <w:r w:rsidRPr="009129C2">
        <w:rPr>
          <w:b/>
        </w:rPr>
        <w:t xml:space="preserve"> 1</w:t>
      </w:r>
      <w:r w:rsidRPr="009129C2">
        <w:t xml:space="preserve"> in the Time Value drop-down list and then select </w:t>
      </w:r>
      <w:r w:rsidRPr="009129C2">
        <w:rPr>
          <w:b/>
        </w:rPr>
        <w:t>Years</w:t>
      </w:r>
      <w:r w:rsidRPr="009129C2">
        <w:t xml:space="preserve"> from Time Interval drop-down list. </w:t>
      </w:r>
    </w:p>
    <w:p w:rsidR="00066951" w:rsidRPr="009129C2" w:rsidRDefault="00066951" w:rsidP="00066951">
      <w:pPr>
        <w:pStyle w:val="ListNumber"/>
      </w:pPr>
      <w:r w:rsidRPr="009129C2">
        <w:t xml:space="preserve">Enter </w:t>
      </w:r>
      <w:r w:rsidRPr="009129C2">
        <w:rPr>
          <w:b/>
        </w:rPr>
        <w:t xml:space="preserve">Time Interval </w:t>
      </w:r>
      <w:r w:rsidRPr="009129C2">
        <w:t>as the custom column name.</w:t>
      </w:r>
    </w:p>
    <w:p w:rsidR="00066951" w:rsidRPr="009129C2" w:rsidRDefault="00066951" w:rsidP="00066951">
      <w:pPr>
        <w:pStyle w:val="BodyTextIndent"/>
      </w:pPr>
      <w:r w:rsidRPr="009129C2">
        <w:t>The following figure outlines the defined query:</w:t>
      </w:r>
    </w:p>
    <w:p w:rsidR="00066951" w:rsidRPr="009129C2" w:rsidRDefault="007A0E2C" w:rsidP="00066951">
      <w:pPr>
        <w:pStyle w:val="GraphicAnchorMain"/>
      </w:pPr>
      <w:r>
        <w:rPr>
          <w:noProof/>
        </w:rPr>
        <w:drawing>
          <wp:inline distT="0" distB="0" distL="0" distR="0">
            <wp:extent cx="5143500" cy="1495425"/>
            <wp:effectExtent l="19050" t="0" r="0" b="0"/>
            <wp:docPr id="227" name="Picture 2" descr="Define Condition for temporal query Samp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ine Condition for temporal query Sample 6"/>
                    <pic:cNvPicPr>
                      <a:picLocks noChangeAspect="1" noChangeArrowheads="1"/>
                    </pic:cNvPicPr>
                  </pic:nvPicPr>
                  <pic:blipFill>
                    <a:blip r:embed="rId263"/>
                    <a:srcRect/>
                    <a:stretch>
                      <a:fillRect/>
                    </a:stretch>
                  </pic:blipFill>
                  <pic:spPr bwMode="auto">
                    <a:xfrm>
                      <a:off x="0" y="0"/>
                      <a:ext cx="5143500" cy="14954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rPr>
          <w:noProof/>
        </w:rPr>
      </w:pPr>
      <w:r w:rsidRPr="009129C2">
        <w:t xml:space="preserve">Figure </w:t>
      </w:r>
      <w:fldSimple w:instr=" SEQ Figure \* ARABIC ">
        <w:r w:rsidR="00327542">
          <w:rPr>
            <w:noProof/>
          </w:rPr>
          <w:t>224</w:t>
        </w:r>
      </w:fldSimple>
      <w:r w:rsidRPr="009129C2">
        <w:t>: Defined Temporal Query Sample 6</w:t>
      </w:r>
    </w:p>
    <w:p w:rsidR="00066951" w:rsidRPr="009129C2" w:rsidRDefault="00066951" w:rsidP="00066951">
      <w:pPr>
        <w:pStyle w:val="ListNumber"/>
      </w:pPr>
      <w:r w:rsidRPr="009129C2">
        <w:t xml:space="preserve">Click </w:t>
      </w:r>
      <w:r w:rsidRPr="009129C2">
        <w:rPr>
          <w:b/>
        </w:rPr>
        <w:t>OK</w:t>
      </w:r>
      <w:r w:rsidRPr="009129C2">
        <w:t>. The DAG view opens.</w:t>
      </w:r>
    </w:p>
    <w:p w:rsidR="00066951" w:rsidRPr="009129C2" w:rsidRDefault="007A0E2C" w:rsidP="00066951">
      <w:pPr>
        <w:pStyle w:val="GraphicAnchorMain"/>
      </w:pPr>
      <w:r>
        <w:rPr>
          <w:noProof/>
        </w:rPr>
        <w:drawing>
          <wp:inline distT="0" distB="0" distL="0" distR="0">
            <wp:extent cx="5114925" cy="2733675"/>
            <wp:effectExtent l="19050" t="19050" r="28575" b="28575"/>
            <wp:docPr id="228" name="Picture 228" descr="Diagrammatic View of temporal query Samp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iagrammatic View of temporal query Sample 6"/>
                    <pic:cNvPicPr>
                      <a:picLocks noChangeAspect="1" noChangeArrowheads="1"/>
                    </pic:cNvPicPr>
                  </pic:nvPicPr>
                  <pic:blipFill>
                    <a:blip r:embed="rId264"/>
                    <a:srcRect/>
                    <a:stretch>
                      <a:fillRect/>
                    </a:stretch>
                  </pic:blipFill>
                  <pic:spPr bwMode="auto">
                    <a:xfrm>
                      <a:off x="0" y="0"/>
                      <a:ext cx="5114925" cy="27336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225</w:t>
        </w:r>
      </w:fldSimple>
      <w:r w:rsidRPr="009129C2">
        <w:t>: Diagrammatic Representation Sample 6</w:t>
      </w:r>
    </w:p>
    <w:p w:rsidR="00066951" w:rsidRPr="009129C2" w:rsidRDefault="00066951" w:rsidP="00066951">
      <w:pPr>
        <w:pStyle w:val="ListNumber"/>
      </w:pPr>
      <w:r w:rsidRPr="009129C2">
        <w:t xml:space="preserve">Click </w:t>
      </w:r>
      <w:r w:rsidRPr="009129C2">
        <w:rPr>
          <w:b/>
        </w:rPr>
        <w:t xml:space="preserve">Search </w:t>
      </w:r>
      <w:r w:rsidRPr="009129C2">
        <w:t>to execute the query.</w:t>
      </w:r>
    </w:p>
    <w:p w:rsidR="00066951" w:rsidRPr="009129C2" w:rsidRDefault="00066951" w:rsidP="00066951">
      <w:pPr>
        <w:pStyle w:val="BodyTextIndent"/>
      </w:pPr>
      <w:r w:rsidRPr="009129C2">
        <w:t xml:space="preserve">The search result displays the all the biospecimens collected more than a year after end of therapy. </w:t>
      </w:r>
    </w:p>
    <w:p w:rsidR="00066951" w:rsidRPr="009129C2" w:rsidRDefault="00066951" w:rsidP="00066951">
      <w:pPr>
        <w:pStyle w:val="Heading3"/>
      </w:pPr>
      <w:bookmarkStart w:id="719" w:name="_Toc288121428"/>
      <w:r w:rsidRPr="009129C2">
        <w:t>Sample 7 Temporal Query</w:t>
      </w:r>
      <w:bookmarkEnd w:id="719"/>
    </w:p>
    <w:p w:rsidR="00066951" w:rsidRPr="009129C2" w:rsidRDefault="00066951" w:rsidP="00066951">
      <w:pPr>
        <w:pStyle w:val="BodyText"/>
      </w:pPr>
      <w:r w:rsidRPr="009129C2">
        <w:t xml:space="preserve">Find all the biospecimens distributed within 40 days from the date of creation. </w:t>
      </w:r>
    </w:p>
    <w:p w:rsidR="00066951" w:rsidRPr="009129C2" w:rsidRDefault="00066951" w:rsidP="00066951">
      <w:pPr>
        <w:pStyle w:val="ListNumber"/>
        <w:numPr>
          <w:ilvl w:val="0"/>
          <w:numId w:val="108"/>
        </w:numPr>
      </w:pPr>
      <w:r w:rsidRPr="009129C2">
        <w:t>In the DAG view, add the objects and define the conditions on the following attributes:</w:t>
      </w: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48"/>
        <w:gridCol w:w="1788"/>
        <w:gridCol w:w="1710"/>
        <w:gridCol w:w="2442"/>
        <w:gridCol w:w="2430"/>
      </w:tblGrid>
      <w:tr w:rsidR="00066951" w:rsidRPr="009129C2">
        <w:tc>
          <w:tcPr>
            <w:tcW w:w="648" w:type="dxa"/>
            <w:shd w:val="clear" w:color="auto" w:fill="CCCCCC"/>
          </w:tcPr>
          <w:p w:rsidR="00066951" w:rsidRPr="009129C2" w:rsidRDefault="00066951" w:rsidP="00066951">
            <w:pPr>
              <w:pStyle w:val="TableHeader"/>
            </w:pPr>
            <w:r w:rsidRPr="009129C2">
              <w:t>No.</w:t>
            </w:r>
          </w:p>
        </w:tc>
        <w:tc>
          <w:tcPr>
            <w:tcW w:w="1788" w:type="dxa"/>
            <w:shd w:val="clear" w:color="auto" w:fill="CCCCCC"/>
          </w:tcPr>
          <w:p w:rsidR="00066951" w:rsidRPr="009129C2" w:rsidRDefault="00066951" w:rsidP="00066951">
            <w:pPr>
              <w:pStyle w:val="TableHeader"/>
            </w:pPr>
            <w:r w:rsidRPr="009129C2">
              <w:t>Class</w:t>
            </w:r>
          </w:p>
        </w:tc>
        <w:tc>
          <w:tcPr>
            <w:tcW w:w="1710" w:type="dxa"/>
            <w:shd w:val="clear" w:color="auto" w:fill="CCCCCC"/>
          </w:tcPr>
          <w:p w:rsidR="00066951" w:rsidRPr="009129C2" w:rsidRDefault="00066951" w:rsidP="00066951">
            <w:pPr>
              <w:pStyle w:val="TableHeader"/>
            </w:pPr>
            <w:r w:rsidRPr="009129C2">
              <w:t>Attribute</w:t>
            </w:r>
          </w:p>
        </w:tc>
        <w:tc>
          <w:tcPr>
            <w:tcW w:w="2442" w:type="dxa"/>
            <w:shd w:val="clear" w:color="auto" w:fill="CCCCCC"/>
          </w:tcPr>
          <w:p w:rsidR="00066951" w:rsidRPr="009129C2" w:rsidRDefault="00066951" w:rsidP="00066951">
            <w:pPr>
              <w:pStyle w:val="TableHeader"/>
            </w:pPr>
            <w:r w:rsidRPr="009129C2">
              <w:t>Operator</w:t>
            </w:r>
          </w:p>
        </w:tc>
        <w:tc>
          <w:tcPr>
            <w:tcW w:w="2430" w:type="dxa"/>
            <w:shd w:val="clear" w:color="auto" w:fill="CCCCCC"/>
          </w:tcPr>
          <w:p w:rsidR="00066951" w:rsidRPr="009129C2" w:rsidRDefault="00066951" w:rsidP="00066951">
            <w:pPr>
              <w:pStyle w:val="TableHeader"/>
            </w:pPr>
            <w:r w:rsidRPr="009129C2">
              <w:t>Condition</w:t>
            </w:r>
          </w:p>
        </w:tc>
      </w:tr>
      <w:tr w:rsidR="00066951" w:rsidRPr="009129C2">
        <w:tc>
          <w:tcPr>
            <w:tcW w:w="648" w:type="dxa"/>
          </w:tcPr>
          <w:p w:rsidR="00066951" w:rsidRPr="009129C2" w:rsidRDefault="00066951" w:rsidP="00066951">
            <w:pPr>
              <w:pStyle w:val="TableText0"/>
            </w:pPr>
            <w:r w:rsidRPr="009129C2">
              <w:t>1</w:t>
            </w:r>
          </w:p>
        </w:tc>
        <w:tc>
          <w:tcPr>
            <w:tcW w:w="1788" w:type="dxa"/>
          </w:tcPr>
          <w:p w:rsidR="00066951" w:rsidRPr="009129C2" w:rsidRDefault="00066951" w:rsidP="00066951">
            <w:pPr>
              <w:pStyle w:val="TableText0"/>
            </w:pPr>
            <w:r w:rsidRPr="009129C2">
              <w:t>Distribution</w:t>
            </w:r>
          </w:p>
        </w:tc>
        <w:tc>
          <w:tcPr>
            <w:tcW w:w="1710" w:type="dxa"/>
          </w:tcPr>
          <w:p w:rsidR="00066951" w:rsidRPr="009129C2" w:rsidRDefault="00066951" w:rsidP="00066951">
            <w:pPr>
              <w:pStyle w:val="TableText0"/>
            </w:pPr>
            <w:r w:rsidRPr="009129C2">
              <w:t xml:space="preserve">Id </w:t>
            </w:r>
          </w:p>
        </w:tc>
        <w:tc>
          <w:tcPr>
            <w:tcW w:w="2442" w:type="dxa"/>
          </w:tcPr>
          <w:p w:rsidR="00066951" w:rsidRPr="009129C2" w:rsidRDefault="00066951" w:rsidP="00066951">
            <w:pPr>
              <w:pStyle w:val="TableText0"/>
            </w:pPr>
            <w:r w:rsidRPr="009129C2">
              <w:t>NA</w:t>
            </w:r>
          </w:p>
        </w:tc>
        <w:tc>
          <w:tcPr>
            <w:tcW w:w="2430" w:type="dxa"/>
          </w:tcPr>
          <w:p w:rsidR="00066951" w:rsidRPr="009129C2" w:rsidRDefault="00066951" w:rsidP="00066951">
            <w:pPr>
              <w:pStyle w:val="TableText0"/>
            </w:pPr>
            <w:r w:rsidRPr="009129C2">
              <w:t>Is Not Null</w:t>
            </w:r>
          </w:p>
        </w:tc>
      </w:tr>
    </w:tbl>
    <w:p w:rsidR="00066951" w:rsidRPr="009129C2" w:rsidRDefault="00066951" w:rsidP="00066951">
      <w:pPr>
        <w:pStyle w:val="ListNumber"/>
        <w:numPr>
          <w:ilvl w:val="0"/>
          <w:numId w:val="224"/>
        </w:numPr>
      </w:pPr>
      <w:r w:rsidRPr="009129C2">
        <w:t>Select the Distribution object.</w:t>
      </w:r>
    </w:p>
    <w:p w:rsidR="00066951" w:rsidRPr="009129C2" w:rsidRDefault="00066951" w:rsidP="00066951">
      <w:pPr>
        <w:pStyle w:val="ListNumber"/>
        <w:numPr>
          <w:ilvl w:val="0"/>
          <w:numId w:val="392"/>
        </w:numPr>
      </w:pPr>
      <w:r w:rsidRPr="009129C2">
        <w:t xml:space="preserve">Click </w:t>
      </w:r>
      <w:r w:rsidRPr="009129C2">
        <w:rPr>
          <w:b/>
        </w:rPr>
        <w:t>Temporal Query</w:t>
      </w:r>
      <w:r w:rsidRPr="009129C2">
        <w:t xml:space="preserve">. </w:t>
      </w:r>
    </w:p>
    <w:p w:rsidR="00066951" w:rsidRPr="009129C2" w:rsidRDefault="00066951" w:rsidP="00066951">
      <w:pPr>
        <w:pStyle w:val="ListNumber"/>
      </w:pPr>
      <w:r w:rsidRPr="009129C2">
        <w:t>Select the temporal condition.</w:t>
      </w:r>
    </w:p>
    <w:p w:rsidR="00066951" w:rsidRPr="009129C2" w:rsidRDefault="00066951" w:rsidP="00066951">
      <w:pPr>
        <w:pStyle w:val="ListNumber"/>
      </w:pPr>
      <w:r w:rsidRPr="009129C2">
        <w:t>Select the date from date picker. Select - from the Arithmetic Operator drop-down list. Select Less than or Equal to from the Relational Operator drop-down list. Enter 40 in Time Value field. Select Days from the Time Interval drop-down list.</w:t>
      </w:r>
    </w:p>
    <w:p w:rsidR="00066951" w:rsidRPr="009129C2" w:rsidRDefault="00066951" w:rsidP="00066951">
      <w:pPr>
        <w:pStyle w:val="ListNumber"/>
      </w:pPr>
      <w:r w:rsidRPr="009129C2">
        <w:t xml:space="preserve">Enter Distribution Date as the custom column name. </w:t>
      </w:r>
    </w:p>
    <w:p w:rsidR="00066951" w:rsidRPr="009129C2" w:rsidRDefault="00066951" w:rsidP="00066951">
      <w:pPr>
        <w:pStyle w:val="BodyTextIndent"/>
      </w:pPr>
      <w:r w:rsidRPr="009129C2">
        <w:t>The following figure outlines the defined query:</w:t>
      </w:r>
    </w:p>
    <w:p w:rsidR="00066951" w:rsidRPr="009129C2" w:rsidRDefault="007A0E2C" w:rsidP="00066951">
      <w:pPr>
        <w:pStyle w:val="GraphicAnchorMain"/>
      </w:pPr>
      <w:r>
        <w:rPr>
          <w:noProof/>
        </w:rPr>
        <w:drawing>
          <wp:inline distT="0" distB="0" distL="0" distR="0">
            <wp:extent cx="5143500" cy="1495425"/>
            <wp:effectExtent l="19050" t="0" r="0" b="0"/>
            <wp:docPr id="229" name="Picture 17" descr="Define Condition for temporal query Sample 7, within last 4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fine Condition for temporal query Sample 7, within last 40 days"/>
                    <pic:cNvPicPr>
                      <a:picLocks noChangeAspect="1" noChangeArrowheads="1"/>
                    </pic:cNvPicPr>
                  </pic:nvPicPr>
                  <pic:blipFill>
                    <a:blip r:embed="rId265"/>
                    <a:srcRect/>
                    <a:stretch>
                      <a:fillRect/>
                    </a:stretch>
                  </pic:blipFill>
                  <pic:spPr bwMode="auto">
                    <a:xfrm>
                      <a:off x="0" y="0"/>
                      <a:ext cx="5143500" cy="14954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rPr>
          <w:noProof/>
        </w:rPr>
      </w:pPr>
      <w:r w:rsidRPr="009129C2">
        <w:t xml:space="preserve">Figure </w:t>
      </w:r>
      <w:fldSimple w:instr=" SEQ Figure \* ARABIC ">
        <w:r w:rsidR="00327542">
          <w:rPr>
            <w:noProof/>
          </w:rPr>
          <w:t>226</w:t>
        </w:r>
      </w:fldSimple>
      <w:r w:rsidRPr="009129C2">
        <w:t>: Defined Temporal Query Sample 7</w:t>
      </w:r>
    </w:p>
    <w:p w:rsidR="00066951" w:rsidRPr="009129C2" w:rsidRDefault="00066951" w:rsidP="00066951">
      <w:pPr>
        <w:pStyle w:val="ListNumber"/>
      </w:pPr>
      <w:r w:rsidRPr="009129C2">
        <w:t xml:space="preserve">Click </w:t>
      </w:r>
      <w:r w:rsidRPr="009129C2">
        <w:rPr>
          <w:b/>
        </w:rPr>
        <w:t>OK</w:t>
      </w:r>
      <w:r w:rsidRPr="009129C2">
        <w:t xml:space="preserve">. The DAG view opens. </w:t>
      </w:r>
    </w:p>
    <w:p w:rsidR="00066951" w:rsidRPr="009129C2" w:rsidRDefault="007A0E2C" w:rsidP="00066951">
      <w:pPr>
        <w:pStyle w:val="GraphicAnchorMain"/>
      </w:pPr>
      <w:r>
        <w:rPr>
          <w:noProof/>
        </w:rPr>
        <w:drawing>
          <wp:inline distT="0" distB="0" distL="0" distR="0">
            <wp:extent cx="5353050" cy="1933575"/>
            <wp:effectExtent l="19050" t="19050" r="19050" b="28575"/>
            <wp:docPr id="230" name="Picture 42" descr="Diagrammatic View of temporal query Sampl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matic View of temporal query Sample 7"/>
                    <pic:cNvPicPr>
                      <a:picLocks noChangeAspect="1" noChangeArrowheads="1"/>
                    </pic:cNvPicPr>
                  </pic:nvPicPr>
                  <pic:blipFill>
                    <a:blip r:embed="rId266"/>
                    <a:srcRect/>
                    <a:stretch>
                      <a:fillRect/>
                    </a:stretch>
                  </pic:blipFill>
                  <pic:spPr bwMode="auto">
                    <a:xfrm>
                      <a:off x="0" y="0"/>
                      <a:ext cx="5353050" cy="193357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227</w:t>
        </w:r>
      </w:fldSimple>
      <w:r w:rsidRPr="009129C2">
        <w:t>: Diagrammatic Representation Sample 7</w:t>
      </w:r>
    </w:p>
    <w:p w:rsidR="00066951" w:rsidRPr="009129C2" w:rsidRDefault="00066951" w:rsidP="00066951">
      <w:pPr>
        <w:pStyle w:val="ListNumber"/>
      </w:pPr>
      <w:r w:rsidRPr="009129C2">
        <w:t xml:space="preserve">Click </w:t>
      </w:r>
      <w:r w:rsidRPr="009129C2">
        <w:rPr>
          <w:b/>
        </w:rPr>
        <w:t xml:space="preserve">Search </w:t>
      </w:r>
      <w:r w:rsidRPr="009129C2">
        <w:t>to execute the query.</w:t>
      </w:r>
    </w:p>
    <w:p w:rsidR="00066951" w:rsidRPr="009129C2" w:rsidRDefault="00066951" w:rsidP="00066951">
      <w:pPr>
        <w:pStyle w:val="BodyTextIndent"/>
      </w:pPr>
      <w:r w:rsidRPr="009129C2">
        <w:t>The search result displays all the biospecimens distributed within 40 days from the date of creation.</w:t>
      </w:r>
    </w:p>
    <w:p w:rsidR="00066951" w:rsidRPr="009129C2" w:rsidRDefault="00066951" w:rsidP="00066951">
      <w:pPr>
        <w:pStyle w:val="Heading3"/>
      </w:pPr>
      <w:bookmarkStart w:id="720" w:name="_Toc288121429"/>
      <w:r w:rsidRPr="009129C2">
        <w:t>Sample 8 Temporal Query</w:t>
      </w:r>
      <w:bookmarkEnd w:id="720"/>
    </w:p>
    <w:p w:rsidR="00066951" w:rsidRPr="009129C2" w:rsidRDefault="00066951" w:rsidP="00066951">
      <w:pPr>
        <w:pStyle w:val="BodyText"/>
      </w:pPr>
      <w:r w:rsidRPr="009129C2">
        <w:t>Collect all the biospecimens from a Specimen Collection Group with a Study Calendar Event Point of around 45 days.</w:t>
      </w:r>
    </w:p>
    <w:p w:rsidR="00066951" w:rsidRPr="009129C2" w:rsidRDefault="00066951" w:rsidP="00066951">
      <w:pPr>
        <w:pStyle w:val="ListNumber"/>
        <w:numPr>
          <w:ilvl w:val="0"/>
          <w:numId w:val="225"/>
        </w:numPr>
      </w:pPr>
      <w:r w:rsidRPr="009129C2">
        <w:t>In the DAG view, add the objects and define the conditions on the following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1"/>
        <w:gridCol w:w="2408"/>
        <w:gridCol w:w="2428"/>
        <w:gridCol w:w="1146"/>
        <w:gridCol w:w="2555"/>
      </w:tblGrid>
      <w:tr w:rsidR="00066951" w:rsidRPr="009129C2">
        <w:tc>
          <w:tcPr>
            <w:tcW w:w="571" w:type="dxa"/>
            <w:shd w:val="clear" w:color="auto" w:fill="CCCCCC"/>
          </w:tcPr>
          <w:p w:rsidR="00066951" w:rsidRPr="009129C2" w:rsidRDefault="00066951" w:rsidP="00066951">
            <w:pPr>
              <w:pStyle w:val="TableHeader"/>
            </w:pPr>
            <w:r w:rsidRPr="009129C2">
              <w:t>No.</w:t>
            </w:r>
          </w:p>
        </w:tc>
        <w:tc>
          <w:tcPr>
            <w:tcW w:w="0" w:type="auto"/>
            <w:shd w:val="clear" w:color="auto" w:fill="CCCCCC"/>
          </w:tcPr>
          <w:p w:rsidR="00066951" w:rsidRPr="009129C2" w:rsidRDefault="00066951" w:rsidP="00066951">
            <w:pPr>
              <w:pStyle w:val="TableHeader"/>
            </w:pPr>
            <w:r w:rsidRPr="009129C2">
              <w:t>Class</w:t>
            </w:r>
          </w:p>
        </w:tc>
        <w:tc>
          <w:tcPr>
            <w:tcW w:w="0" w:type="auto"/>
            <w:shd w:val="clear" w:color="auto" w:fill="CCCCCC"/>
          </w:tcPr>
          <w:p w:rsidR="00066951" w:rsidRPr="009129C2" w:rsidRDefault="00066951" w:rsidP="00066951">
            <w:pPr>
              <w:pStyle w:val="TableHeader"/>
            </w:pPr>
            <w:r w:rsidRPr="009129C2">
              <w:t>Attribute</w:t>
            </w:r>
          </w:p>
        </w:tc>
        <w:tc>
          <w:tcPr>
            <w:tcW w:w="0" w:type="auto"/>
            <w:shd w:val="clear" w:color="auto" w:fill="CCCCCC"/>
          </w:tcPr>
          <w:p w:rsidR="00066951" w:rsidRPr="009129C2" w:rsidRDefault="00066951" w:rsidP="00066951">
            <w:pPr>
              <w:pStyle w:val="TableHeader"/>
            </w:pPr>
            <w:r w:rsidRPr="009129C2">
              <w:t>Operator</w:t>
            </w:r>
          </w:p>
        </w:tc>
        <w:tc>
          <w:tcPr>
            <w:tcW w:w="2555" w:type="dxa"/>
            <w:shd w:val="clear" w:color="auto" w:fill="CCCCCC"/>
          </w:tcPr>
          <w:p w:rsidR="00066951" w:rsidRPr="009129C2" w:rsidRDefault="00066951" w:rsidP="00066951">
            <w:pPr>
              <w:pStyle w:val="TableHeader"/>
            </w:pPr>
            <w:r w:rsidRPr="009129C2">
              <w:t>Condition</w:t>
            </w:r>
          </w:p>
        </w:tc>
      </w:tr>
      <w:tr w:rsidR="00066951" w:rsidRPr="009129C2">
        <w:tc>
          <w:tcPr>
            <w:tcW w:w="571" w:type="dxa"/>
            <w:vMerge w:val="restart"/>
          </w:tcPr>
          <w:p w:rsidR="00066951" w:rsidRPr="009129C2" w:rsidRDefault="00066951" w:rsidP="00066951">
            <w:pPr>
              <w:pStyle w:val="TableText0"/>
            </w:pPr>
            <w:r w:rsidRPr="009129C2">
              <w:t>1</w:t>
            </w:r>
          </w:p>
        </w:tc>
        <w:tc>
          <w:tcPr>
            <w:tcW w:w="0" w:type="auto"/>
            <w:vMerge w:val="restart"/>
          </w:tcPr>
          <w:p w:rsidR="00066951" w:rsidRPr="009129C2" w:rsidRDefault="00066951" w:rsidP="00066951">
            <w:pPr>
              <w:pStyle w:val="TableText0"/>
            </w:pPr>
            <w:r w:rsidRPr="009129C2">
              <w:t>Collection Protocol Event</w:t>
            </w:r>
          </w:p>
        </w:tc>
        <w:tc>
          <w:tcPr>
            <w:tcW w:w="0" w:type="auto"/>
          </w:tcPr>
          <w:p w:rsidR="00066951" w:rsidRPr="009129C2" w:rsidRDefault="00066951" w:rsidP="00066951">
            <w:pPr>
              <w:pStyle w:val="TableText0"/>
            </w:pPr>
            <w:r w:rsidRPr="009129C2">
              <w:t>Study Calendar Event Point</w:t>
            </w:r>
          </w:p>
        </w:tc>
        <w:tc>
          <w:tcPr>
            <w:tcW w:w="0" w:type="auto"/>
          </w:tcPr>
          <w:p w:rsidR="00066951" w:rsidRPr="009129C2" w:rsidRDefault="00066951" w:rsidP="00066951">
            <w:pPr>
              <w:pStyle w:val="TableText0"/>
            </w:pPr>
            <w:r w:rsidRPr="009129C2">
              <w:t>Equals</w:t>
            </w:r>
          </w:p>
        </w:tc>
        <w:tc>
          <w:tcPr>
            <w:tcW w:w="2555" w:type="dxa"/>
          </w:tcPr>
          <w:p w:rsidR="00066951" w:rsidRPr="009129C2" w:rsidRDefault="00066951" w:rsidP="00066951">
            <w:pPr>
              <w:pStyle w:val="TableText0"/>
            </w:pPr>
            <w:r w:rsidRPr="009129C2">
              <w:t>45</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Id</w:t>
            </w:r>
          </w:p>
        </w:tc>
        <w:tc>
          <w:tcPr>
            <w:tcW w:w="0" w:type="auto"/>
          </w:tcPr>
          <w:p w:rsidR="00066951" w:rsidRPr="009129C2" w:rsidRDefault="00066951" w:rsidP="00066951">
            <w:pPr>
              <w:pStyle w:val="TableText0"/>
            </w:pPr>
            <w:r w:rsidRPr="009129C2">
              <w:t>I</w:t>
            </w:r>
          </w:p>
        </w:tc>
        <w:tc>
          <w:tcPr>
            <w:tcW w:w="2555" w:type="dxa"/>
          </w:tcPr>
          <w:p w:rsidR="00066951" w:rsidRPr="009129C2" w:rsidRDefault="00066951" w:rsidP="00066951">
            <w:pPr>
              <w:pStyle w:val="TableText0"/>
            </w:pPr>
            <w:r w:rsidRPr="009129C2">
              <w:t>Is Not Null</w:t>
            </w:r>
          </w:p>
        </w:tc>
      </w:tr>
      <w:tr w:rsidR="00066951" w:rsidRPr="009129C2">
        <w:tc>
          <w:tcPr>
            <w:tcW w:w="571" w:type="dxa"/>
          </w:tcPr>
          <w:p w:rsidR="00066951" w:rsidRPr="009129C2" w:rsidRDefault="00066951" w:rsidP="00066951">
            <w:pPr>
              <w:pStyle w:val="TableText0"/>
            </w:pPr>
            <w:r w:rsidRPr="009129C2">
              <w:t>2</w:t>
            </w:r>
          </w:p>
        </w:tc>
        <w:tc>
          <w:tcPr>
            <w:tcW w:w="0" w:type="auto"/>
          </w:tcPr>
          <w:p w:rsidR="00066951" w:rsidRPr="009129C2" w:rsidRDefault="00066951" w:rsidP="00066951">
            <w:pPr>
              <w:pStyle w:val="TableText0"/>
            </w:pPr>
            <w:r w:rsidRPr="009129C2">
              <w:t>Collection Protocol</w:t>
            </w:r>
          </w:p>
        </w:tc>
        <w:tc>
          <w:tcPr>
            <w:tcW w:w="0" w:type="auto"/>
          </w:tcPr>
          <w:p w:rsidR="00066951" w:rsidRPr="009129C2" w:rsidRDefault="00066951" w:rsidP="00066951">
            <w:pPr>
              <w:pStyle w:val="TableText0"/>
            </w:pPr>
            <w:r w:rsidRPr="009129C2">
              <w:t>Id</w:t>
            </w:r>
          </w:p>
        </w:tc>
        <w:tc>
          <w:tcPr>
            <w:tcW w:w="0" w:type="auto"/>
          </w:tcPr>
          <w:p w:rsidR="00066951" w:rsidRPr="009129C2" w:rsidRDefault="00066951" w:rsidP="00066951">
            <w:pPr>
              <w:pStyle w:val="TableText0"/>
            </w:pPr>
            <w:r w:rsidRPr="009129C2">
              <w:t>NA</w:t>
            </w:r>
          </w:p>
        </w:tc>
        <w:tc>
          <w:tcPr>
            <w:tcW w:w="2555" w:type="dxa"/>
          </w:tcPr>
          <w:p w:rsidR="00066951" w:rsidRPr="009129C2" w:rsidRDefault="00066951" w:rsidP="00066951">
            <w:pPr>
              <w:pStyle w:val="TableText0"/>
            </w:pPr>
            <w:r w:rsidRPr="009129C2">
              <w:t>Is Not Null</w:t>
            </w:r>
          </w:p>
        </w:tc>
      </w:tr>
      <w:tr w:rsidR="00066951" w:rsidRPr="009129C2">
        <w:tc>
          <w:tcPr>
            <w:tcW w:w="571" w:type="dxa"/>
            <w:vMerge w:val="restart"/>
          </w:tcPr>
          <w:p w:rsidR="00066951" w:rsidRPr="009129C2" w:rsidRDefault="00066951" w:rsidP="00066951">
            <w:pPr>
              <w:pStyle w:val="TableText0"/>
            </w:pPr>
            <w:r w:rsidRPr="009129C2">
              <w:t>3</w:t>
            </w:r>
          </w:p>
        </w:tc>
        <w:tc>
          <w:tcPr>
            <w:tcW w:w="0" w:type="auto"/>
            <w:vMerge w:val="restart"/>
          </w:tcPr>
          <w:p w:rsidR="00066951" w:rsidRPr="009129C2" w:rsidRDefault="00066951" w:rsidP="00066951">
            <w:pPr>
              <w:pStyle w:val="TableText0"/>
            </w:pPr>
            <w:r w:rsidRPr="009129C2">
              <w:t>Specimen Collection Group</w:t>
            </w:r>
          </w:p>
        </w:tc>
        <w:tc>
          <w:tcPr>
            <w:tcW w:w="0" w:type="auto"/>
          </w:tcPr>
          <w:p w:rsidR="00066951" w:rsidRPr="009129C2" w:rsidRDefault="00066951" w:rsidP="00066951">
            <w:pPr>
              <w:pStyle w:val="TableText0"/>
            </w:pPr>
            <w:r w:rsidRPr="009129C2">
              <w:t>Clinical Status</w:t>
            </w:r>
          </w:p>
        </w:tc>
        <w:tc>
          <w:tcPr>
            <w:tcW w:w="0" w:type="auto"/>
          </w:tcPr>
          <w:p w:rsidR="00066951" w:rsidRPr="009129C2" w:rsidRDefault="00066951" w:rsidP="00066951">
            <w:pPr>
              <w:pStyle w:val="TableText0"/>
            </w:pPr>
            <w:r w:rsidRPr="009129C2">
              <w:t>Contains</w:t>
            </w:r>
          </w:p>
        </w:tc>
        <w:tc>
          <w:tcPr>
            <w:tcW w:w="2555" w:type="dxa"/>
          </w:tcPr>
          <w:p w:rsidR="00066951" w:rsidRPr="009129C2" w:rsidRDefault="00066951" w:rsidP="00066951">
            <w:pPr>
              <w:pStyle w:val="TableText0"/>
            </w:pPr>
            <w:r w:rsidRPr="009129C2">
              <w:t>Post-therapy</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0" w:type="auto"/>
          </w:tcPr>
          <w:p w:rsidR="00066951" w:rsidRPr="009129C2" w:rsidRDefault="00066951" w:rsidP="00066951">
            <w:pPr>
              <w:pStyle w:val="TableText0"/>
            </w:pPr>
            <w:r w:rsidRPr="009129C2">
              <w:t>Id</w:t>
            </w:r>
          </w:p>
        </w:tc>
        <w:tc>
          <w:tcPr>
            <w:tcW w:w="0" w:type="auto"/>
          </w:tcPr>
          <w:p w:rsidR="00066951" w:rsidRPr="009129C2" w:rsidRDefault="00066951" w:rsidP="00066951">
            <w:pPr>
              <w:pStyle w:val="TableText0"/>
            </w:pPr>
            <w:r w:rsidRPr="009129C2">
              <w:t>NA</w:t>
            </w:r>
          </w:p>
        </w:tc>
        <w:tc>
          <w:tcPr>
            <w:tcW w:w="2555" w:type="dxa"/>
          </w:tcPr>
          <w:p w:rsidR="00066951" w:rsidRPr="009129C2" w:rsidRDefault="00066951" w:rsidP="00066951">
            <w:pPr>
              <w:pStyle w:val="TableText0"/>
            </w:pPr>
            <w:r w:rsidRPr="009129C2">
              <w:t>Is Not Null</w:t>
            </w:r>
          </w:p>
        </w:tc>
      </w:tr>
      <w:tr w:rsidR="00066951" w:rsidRPr="009129C2">
        <w:tc>
          <w:tcPr>
            <w:tcW w:w="571" w:type="dxa"/>
          </w:tcPr>
          <w:p w:rsidR="00066951" w:rsidRPr="009129C2" w:rsidRDefault="00066951" w:rsidP="00066951">
            <w:pPr>
              <w:pStyle w:val="TableText0"/>
            </w:pPr>
            <w:r w:rsidRPr="009129C2">
              <w:t>4</w:t>
            </w:r>
          </w:p>
        </w:tc>
        <w:tc>
          <w:tcPr>
            <w:tcW w:w="0" w:type="auto"/>
          </w:tcPr>
          <w:p w:rsidR="00066951" w:rsidRPr="009129C2" w:rsidRDefault="00066951" w:rsidP="00066951">
            <w:pPr>
              <w:pStyle w:val="TableText0"/>
            </w:pPr>
            <w:r w:rsidRPr="009129C2">
              <w:t xml:space="preserve">Specimen </w:t>
            </w:r>
          </w:p>
        </w:tc>
        <w:tc>
          <w:tcPr>
            <w:tcW w:w="0" w:type="auto"/>
          </w:tcPr>
          <w:p w:rsidR="00066951" w:rsidRPr="009129C2" w:rsidRDefault="00066951" w:rsidP="00066951">
            <w:pPr>
              <w:pStyle w:val="TableText0"/>
            </w:pPr>
            <w:r w:rsidRPr="009129C2">
              <w:t>Id</w:t>
            </w:r>
          </w:p>
        </w:tc>
        <w:tc>
          <w:tcPr>
            <w:tcW w:w="0" w:type="auto"/>
          </w:tcPr>
          <w:p w:rsidR="00066951" w:rsidRPr="009129C2" w:rsidRDefault="00066951" w:rsidP="00066951">
            <w:pPr>
              <w:pStyle w:val="TableText0"/>
            </w:pPr>
            <w:r w:rsidRPr="009129C2">
              <w:t>NA</w:t>
            </w:r>
          </w:p>
        </w:tc>
        <w:tc>
          <w:tcPr>
            <w:tcW w:w="2555" w:type="dxa"/>
          </w:tcPr>
          <w:p w:rsidR="00066951" w:rsidRPr="009129C2" w:rsidRDefault="00066951" w:rsidP="00066951">
            <w:pPr>
              <w:pStyle w:val="TableText0"/>
            </w:pPr>
            <w:r w:rsidRPr="009129C2">
              <w:t>Is Not Null</w:t>
            </w:r>
          </w:p>
        </w:tc>
      </w:tr>
    </w:tbl>
    <w:p w:rsidR="00066951" w:rsidRPr="009129C2" w:rsidRDefault="00066951" w:rsidP="00066951">
      <w:pPr>
        <w:pStyle w:val="ListNumber"/>
        <w:numPr>
          <w:ilvl w:val="0"/>
          <w:numId w:val="393"/>
        </w:numPr>
      </w:pPr>
      <w:r w:rsidRPr="009129C2">
        <w:t>Connect the following objects:</w:t>
      </w:r>
    </w:p>
    <w:p w:rsidR="00066951" w:rsidRPr="009129C2" w:rsidRDefault="00066951" w:rsidP="00066951">
      <w:pPr>
        <w:pStyle w:val="ListBullet2"/>
      </w:pPr>
      <w:r w:rsidRPr="009129C2">
        <w:t>Collection Protocol Event to Collection Protocol</w:t>
      </w:r>
    </w:p>
    <w:p w:rsidR="00066951" w:rsidRPr="009129C2" w:rsidRDefault="00066951" w:rsidP="00066951">
      <w:pPr>
        <w:pStyle w:val="ListBullet2"/>
      </w:pPr>
      <w:r w:rsidRPr="009129C2">
        <w:t xml:space="preserve">Collection Protocol to Specimen Collection Group </w:t>
      </w:r>
    </w:p>
    <w:p w:rsidR="00066951" w:rsidRPr="009129C2" w:rsidRDefault="00066951" w:rsidP="00066951">
      <w:pPr>
        <w:pStyle w:val="ListBullet2"/>
      </w:pPr>
      <w:r w:rsidRPr="009129C2">
        <w:t>Specimen Collection Group to Specimen</w:t>
      </w:r>
    </w:p>
    <w:p w:rsidR="00066951" w:rsidRPr="009129C2" w:rsidRDefault="00066951" w:rsidP="00066951">
      <w:pPr>
        <w:pStyle w:val="ListNumber"/>
      </w:pPr>
      <w:r w:rsidRPr="009129C2">
        <w:t>Select the Collection Protocol Event object followed by the Specimen object.</w:t>
      </w:r>
    </w:p>
    <w:p w:rsidR="00066951" w:rsidRPr="009129C2" w:rsidRDefault="00066951" w:rsidP="00066951">
      <w:pPr>
        <w:pStyle w:val="ListNumber"/>
      </w:pPr>
      <w:r w:rsidRPr="009129C2">
        <w:t xml:space="preserve">Click </w:t>
      </w:r>
      <w:r w:rsidRPr="009129C2">
        <w:rPr>
          <w:b/>
        </w:rPr>
        <w:t>Temporal Query</w:t>
      </w:r>
      <w:r w:rsidRPr="009129C2">
        <w:t>.</w:t>
      </w:r>
    </w:p>
    <w:p w:rsidR="00066951" w:rsidRPr="009129C2" w:rsidRDefault="00066951" w:rsidP="00066951">
      <w:pPr>
        <w:pStyle w:val="ListNumber"/>
      </w:pPr>
      <w:r w:rsidRPr="009129C2">
        <w:t xml:space="preserve">Enter </w:t>
      </w:r>
      <w:r w:rsidRPr="009129C2">
        <w:rPr>
          <w:b/>
        </w:rPr>
        <w:t>Label of the Specimen</w:t>
      </w:r>
      <w:r w:rsidRPr="009129C2">
        <w:t xml:space="preserve"> as the custom column name. </w:t>
      </w:r>
    </w:p>
    <w:p w:rsidR="00066951" w:rsidRPr="009129C2" w:rsidRDefault="00066951" w:rsidP="00066951">
      <w:pPr>
        <w:pStyle w:val="BodyTextIndent"/>
      </w:pPr>
      <w:r w:rsidRPr="009129C2">
        <w:t>The following figure outlines the defined query:</w:t>
      </w:r>
    </w:p>
    <w:p w:rsidR="00066951" w:rsidRPr="009129C2" w:rsidRDefault="007A0E2C" w:rsidP="00066951">
      <w:pPr>
        <w:pStyle w:val="GraphicAnchorMain"/>
      </w:pPr>
      <w:r>
        <w:rPr>
          <w:noProof/>
        </w:rPr>
        <w:drawing>
          <wp:inline distT="0" distB="0" distL="0" distR="0">
            <wp:extent cx="5419725" cy="1552575"/>
            <wp:effectExtent l="19050" t="0" r="9525" b="0"/>
            <wp:docPr id="231" name="Picture 231" descr="Define Condition for temporal query Sampl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efine Condition for temporal query Sample 8"/>
                    <pic:cNvPicPr>
                      <a:picLocks noChangeAspect="1" noChangeArrowheads="1"/>
                    </pic:cNvPicPr>
                  </pic:nvPicPr>
                  <pic:blipFill>
                    <a:blip r:embed="rId267"/>
                    <a:srcRect/>
                    <a:stretch>
                      <a:fillRect/>
                    </a:stretch>
                  </pic:blipFill>
                  <pic:spPr bwMode="auto">
                    <a:xfrm>
                      <a:off x="0" y="0"/>
                      <a:ext cx="5419725" cy="1552575"/>
                    </a:xfrm>
                    <a:prstGeom prst="rect">
                      <a:avLst/>
                    </a:prstGeom>
                    <a:noFill/>
                    <a:ln w="9525">
                      <a:noFill/>
                      <a:miter lim="800000"/>
                      <a:headEnd/>
                      <a:tailEnd/>
                    </a:ln>
                  </pic:spPr>
                </pic:pic>
              </a:graphicData>
            </a:graphic>
          </wp:inline>
        </w:drawing>
      </w:r>
    </w:p>
    <w:p w:rsidR="00066951" w:rsidRPr="009129C2" w:rsidRDefault="00066951" w:rsidP="00066951">
      <w:pPr>
        <w:pStyle w:val="Caption"/>
        <w:ind w:left="1440"/>
      </w:pPr>
      <w:r w:rsidRPr="009129C2">
        <w:t xml:space="preserve">Figure </w:t>
      </w:r>
      <w:fldSimple w:instr=" SEQ Figure \* ARABIC ">
        <w:r w:rsidR="00327542">
          <w:rPr>
            <w:noProof/>
          </w:rPr>
          <w:t>228</w:t>
        </w:r>
      </w:fldSimple>
      <w:r w:rsidRPr="009129C2">
        <w:t>: Defined Temporal Query for Sample 8</w:t>
      </w:r>
    </w:p>
    <w:p w:rsidR="00066951" w:rsidRPr="009129C2" w:rsidRDefault="00066951" w:rsidP="00066951">
      <w:pPr>
        <w:pStyle w:val="ListNumber"/>
      </w:pPr>
      <w:r w:rsidRPr="009129C2">
        <w:br w:type="page"/>
        <w:t xml:space="preserve">Click </w:t>
      </w:r>
      <w:r w:rsidRPr="009129C2">
        <w:rPr>
          <w:b/>
        </w:rPr>
        <w:t>OK</w:t>
      </w:r>
      <w:r w:rsidRPr="009129C2">
        <w:t>. The DAG view opens.</w:t>
      </w:r>
    </w:p>
    <w:p w:rsidR="00066951" w:rsidRPr="009129C2" w:rsidRDefault="007A0E2C" w:rsidP="00066951">
      <w:r>
        <w:rPr>
          <w:noProof/>
        </w:rPr>
        <w:drawing>
          <wp:inline distT="0" distB="0" distL="0" distR="0">
            <wp:extent cx="5114925" cy="2409825"/>
            <wp:effectExtent l="19050" t="19050" r="28575" b="28575"/>
            <wp:docPr id="232" name="Picture 232" descr="Diagrammatic View of temporal query Sampl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iagrammatic View of temporal query Sample 8"/>
                    <pic:cNvPicPr>
                      <a:picLocks noChangeAspect="1" noChangeArrowheads="1"/>
                    </pic:cNvPicPr>
                  </pic:nvPicPr>
                  <pic:blipFill>
                    <a:blip r:embed="rId268"/>
                    <a:srcRect b="12688"/>
                    <a:stretch>
                      <a:fillRect/>
                    </a:stretch>
                  </pic:blipFill>
                  <pic:spPr bwMode="auto">
                    <a:xfrm>
                      <a:off x="0" y="0"/>
                      <a:ext cx="5114925" cy="24098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pPr>
      <w:r w:rsidRPr="009129C2">
        <w:t xml:space="preserve">Figure </w:t>
      </w:r>
      <w:fldSimple w:instr=" SEQ Figure \* ARABIC ">
        <w:r w:rsidR="00327542">
          <w:rPr>
            <w:noProof/>
          </w:rPr>
          <w:t>229</w:t>
        </w:r>
      </w:fldSimple>
      <w:r w:rsidRPr="009129C2">
        <w:t>: Diagrammatic Representation for Sample 8</w:t>
      </w:r>
    </w:p>
    <w:p w:rsidR="00066951" w:rsidRPr="009129C2" w:rsidRDefault="00066951" w:rsidP="00066951">
      <w:pPr>
        <w:pStyle w:val="ListNumber"/>
      </w:pPr>
      <w:r w:rsidRPr="009129C2">
        <w:t xml:space="preserve">Click </w:t>
      </w:r>
      <w:r w:rsidRPr="009129C2">
        <w:rPr>
          <w:b/>
        </w:rPr>
        <w:t xml:space="preserve">Search </w:t>
      </w:r>
      <w:r w:rsidRPr="009129C2">
        <w:t>to execute the query.</w:t>
      </w:r>
    </w:p>
    <w:p w:rsidR="00066951" w:rsidRPr="009129C2" w:rsidRDefault="00066951" w:rsidP="00066951">
      <w:pPr>
        <w:pStyle w:val="BodyTextIndent"/>
      </w:pPr>
      <w:r w:rsidRPr="009129C2">
        <w:t>The search result displays all the biospecimens from a Specimen Collection Group with a Study Calendar Event Point of around 45 days.</w:t>
      </w:r>
    </w:p>
    <w:p w:rsidR="00066951" w:rsidRPr="009129C2" w:rsidRDefault="00066951" w:rsidP="00066951">
      <w:pPr>
        <w:pStyle w:val="Heading3"/>
      </w:pPr>
      <w:bookmarkStart w:id="721" w:name="_Toc288121430"/>
      <w:r w:rsidRPr="009129C2">
        <w:t>Sample 9 Temporal Query</w:t>
      </w:r>
      <w:bookmarkEnd w:id="721"/>
    </w:p>
    <w:p w:rsidR="00066951" w:rsidRPr="009129C2" w:rsidRDefault="00066951" w:rsidP="00066951">
      <w:pPr>
        <w:pStyle w:val="BodyText"/>
      </w:pPr>
      <w:r w:rsidRPr="009129C2">
        <w:t xml:space="preserve">Find male participants suffering from prostate tumor whose biospecimen samples were tested around two weeks after recording the PSA value. </w:t>
      </w:r>
    </w:p>
    <w:p w:rsidR="00066951" w:rsidRPr="009129C2" w:rsidRDefault="00066951" w:rsidP="00066951">
      <w:pPr>
        <w:pStyle w:val="ListNumber"/>
        <w:numPr>
          <w:ilvl w:val="0"/>
          <w:numId w:val="226"/>
        </w:numPr>
      </w:pPr>
      <w:r w:rsidRPr="009129C2">
        <w:t>In the DAG view, add the objects and define the conditions on the following 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71"/>
        <w:gridCol w:w="2498"/>
        <w:gridCol w:w="2259"/>
        <w:gridCol w:w="1260"/>
        <w:gridCol w:w="2430"/>
      </w:tblGrid>
      <w:tr w:rsidR="00066951" w:rsidRPr="009129C2">
        <w:tc>
          <w:tcPr>
            <w:tcW w:w="571" w:type="dxa"/>
            <w:shd w:val="clear" w:color="auto" w:fill="CCCCCC"/>
          </w:tcPr>
          <w:p w:rsidR="00066951" w:rsidRPr="009129C2" w:rsidRDefault="00066951" w:rsidP="00066951">
            <w:pPr>
              <w:pStyle w:val="TableHeader"/>
            </w:pPr>
            <w:r w:rsidRPr="009129C2">
              <w:t>No.</w:t>
            </w:r>
          </w:p>
        </w:tc>
        <w:tc>
          <w:tcPr>
            <w:tcW w:w="0" w:type="auto"/>
            <w:shd w:val="clear" w:color="auto" w:fill="CCCCCC"/>
          </w:tcPr>
          <w:p w:rsidR="00066951" w:rsidRPr="009129C2" w:rsidRDefault="00066951" w:rsidP="00066951">
            <w:pPr>
              <w:pStyle w:val="TableHeader"/>
            </w:pPr>
            <w:r w:rsidRPr="009129C2">
              <w:t>Class</w:t>
            </w:r>
          </w:p>
        </w:tc>
        <w:tc>
          <w:tcPr>
            <w:tcW w:w="2259" w:type="dxa"/>
            <w:shd w:val="clear" w:color="auto" w:fill="CCCCCC"/>
          </w:tcPr>
          <w:p w:rsidR="00066951" w:rsidRPr="009129C2" w:rsidRDefault="00066951" w:rsidP="00066951">
            <w:pPr>
              <w:pStyle w:val="TableHeader"/>
            </w:pPr>
            <w:r w:rsidRPr="009129C2">
              <w:t>Attribute</w:t>
            </w:r>
          </w:p>
        </w:tc>
        <w:tc>
          <w:tcPr>
            <w:tcW w:w="1260" w:type="dxa"/>
            <w:shd w:val="clear" w:color="auto" w:fill="CCCCCC"/>
          </w:tcPr>
          <w:p w:rsidR="00066951" w:rsidRPr="009129C2" w:rsidRDefault="00066951" w:rsidP="00066951">
            <w:pPr>
              <w:pStyle w:val="TableHeader"/>
            </w:pPr>
            <w:r w:rsidRPr="009129C2">
              <w:t>Operator</w:t>
            </w:r>
          </w:p>
        </w:tc>
        <w:tc>
          <w:tcPr>
            <w:tcW w:w="2430" w:type="dxa"/>
            <w:shd w:val="clear" w:color="auto" w:fill="CCCCCC"/>
          </w:tcPr>
          <w:p w:rsidR="00066951" w:rsidRPr="009129C2" w:rsidRDefault="00066951" w:rsidP="00066951">
            <w:pPr>
              <w:pStyle w:val="TableHeader"/>
            </w:pPr>
            <w:r w:rsidRPr="009129C2">
              <w:t>Condition</w:t>
            </w:r>
          </w:p>
        </w:tc>
      </w:tr>
      <w:tr w:rsidR="00066951" w:rsidRPr="009129C2">
        <w:tc>
          <w:tcPr>
            <w:tcW w:w="571" w:type="dxa"/>
            <w:vMerge w:val="restart"/>
          </w:tcPr>
          <w:p w:rsidR="00066951" w:rsidRPr="009129C2" w:rsidRDefault="00066951" w:rsidP="00066951">
            <w:pPr>
              <w:pStyle w:val="TableText0"/>
            </w:pPr>
            <w:r w:rsidRPr="009129C2">
              <w:t>1</w:t>
            </w:r>
          </w:p>
        </w:tc>
        <w:tc>
          <w:tcPr>
            <w:tcW w:w="0" w:type="auto"/>
            <w:vMerge w:val="restart"/>
          </w:tcPr>
          <w:p w:rsidR="00066951" w:rsidRPr="009129C2" w:rsidRDefault="00066951" w:rsidP="00066951">
            <w:pPr>
              <w:pStyle w:val="TableText0"/>
            </w:pPr>
            <w:r w:rsidRPr="009129C2">
              <w:t>Participant</w:t>
            </w:r>
          </w:p>
        </w:tc>
        <w:tc>
          <w:tcPr>
            <w:tcW w:w="2259" w:type="dxa"/>
          </w:tcPr>
          <w:p w:rsidR="00066951" w:rsidRPr="009129C2" w:rsidRDefault="00066951" w:rsidP="00066951">
            <w:pPr>
              <w:pStyle w:val="TableText0"/>
            </w:pPr>
            <w:r w:rsidRPr="009129C2">
              <w:t xml:space="preserve">Activity Status </w:t>
            </w:r>
          </w:p>
        </w:tc>
        <w:tc>
          <w:tcPr>
            <w:tcW w:w="1260" w:type="dxa"/>
          </w:tcPr>
          <w:p w:rsidR="00066951" w:rsidRPr="009129C2" w:rsidRDefault="00066951" w:rsidP="00066951">
            <w:pPr>
              <w:pStyle w:val="TableText0"/>
            </w:pPr>
            <w:r w:rsidRPr="009129C2">
              <w:t>Contains</w:t>
            </w:r>
          </w:p>
        </w:tc>
        <w:tc>
          <w:tcPr>
            <w:tcW w:w="2430" w:type="dxa"/>
          </w:tcPr>
          <w:p w:rsidR="00066951" w:rsidRPr="009129C2" w:rsidRDefault="00066951" w:rsidP="00066951">
            <w:pPr>
              <w:pStyle w:val="TableText0"/>
            </w:pPr>
            <w:r w:rsidRPr="009129C2">
              <w:t>Active</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2259" w:type="dxa"/>
          </w:tcPr>
          <w:p w:rsidR="00066951" w:rsidRPr="009129C2" w:rsidRDefault="00066951" w:rsidP="00066951">
            <w:pPr>
              <w:pStyle w:val="TableText0"/>
            </w:pPr>
            <w:r w:rsidRPr="009129C2">
              <w:t>Gender</w:t>
            </w:r>
          </w:p>
        </w:tc>
        <w:tc>
          <w:tcPr>
            <w:tcW w:w="1260" w:type="dxa"/>
          </w:tcPr>
          <w:p w:rsidR="00066951" w:rsidRPr="009129C2" w:rsidRDefault="00066951" w:rsidP="00066951">
            <w:pPr>
              <w:pStyle w:val="TableText0"/>
            </w:pPr>
            <w:r w:rsidRPr="009129C2">
              <w:t>In</w:t>
            </w:r>
          </w:p>
        </w:tc>
        <w:tc>
          <w:tcPr>
            <w:tcW w:w="2430" w:type="dxa"/>
          </w:tcPr>
          <w:p w:rsidR="00066951" w:rsidRPr="009129C2" w:rsidRDefault="00066951" w:rsidP="00066951">
            <w:pPr>
              <w:pStyle w:val="TableText0"/>
            </w:pPr>
            <w:r w:rsidRPr="009129C2">
              <w:t>Male Gender</w:t>
            </w:r>
          </w:p>
        </w:tc>
      </w:tr>
      <w:tr w:rsidR="00066951" w:rsidRPr="009129C2">
        <w:tc>
          <w:tcPr>
            <w:tcW w:w="571" w:type="dxa"/>
            <w:vMerge w:val="restart"/>
          </w:tcPr>
          <w:p w:rsidR="00066951" w:rsidRPr="009129C2" w:rsidRDefault="00066951" w:rsidP="00066951">
            <w:pPr>
              <w:pStyle w:val="TableText0"/>
            </w:pPr>
            <w:r w:rsidRPr="009129C2">
              <w:t>2</w:t>
            </w:r>
          </w:p>
        </w:tc>
        <w:tc>
          <w:tcPr>
            <w:tcW w:w="0" w:type="auto"/>
            <w:vMerge w:val="restart"/>
          </w:tcPr>
          <w:p w:rsidR="00066951" w:rsidRPr="009129C2" w:rsidRDefault="00066951" w:rsidP="00066951">
            <w:pPr>
              <w:pStyle w:val="TableText0"/>
            </w:pPr>
            <w:r w:rsidRPr="009129C2">
              <w:t xml:space="preserve">Specimen </w:t>
            </w:r>
          </w:p>
        </w:tc>
        <w:tc>
          <w:tcPr>
            <w:tcW w:w="2259" w:type="dxa"/>
          </w:tcPr>
          <w:p w:rsidR="00066951" w:rsidRPr="009129C2" w:rsidRDefault="00066951" w:rsidP="00066951">
            <w:pPr>
              <w:pStyle w:val="TableText0"/>
            </w:pPr>
            <w:r w:rsidRPr="009129C2">
              <w:t>Collection Status</w:t>
            </w:r>
          </w:p>
        </w:tc>
        <w:tc>
          <w:tcPr>
            <w:tcW w:w="1260" w:type="dxa"/>
          </w:tcPr>
          <w:p w:rsidR="00066951" w:rsidRPr="009129C2" w:rsidRDefault="00066951" w:rsidP="00066951">
            <w:pPr>
              <w:pStyle w:val="TableText0"/>
            </w:pPr>
            <w:r w:rsidRPr="009129C2">
              <w:t>Contains</w:t>
            </w:r>
          </w:p>
        </w:tc>
        <w:tc>
          <w:tcPr>
            <w:tcW w:w="2430" w:type="dxa"/>
          </w:tcPr>
          <w:p w:rsidR="00066951" w:rsidRPr="009129C2" w:rsidRDefault="00066951" w:rsidP="00066951">
            <w:pPr>
              <w:pStyle w:val="TableText0"/>
            </w:pPr>
            <w:r w:rsidRPr="009129C2">
              <w:t>Collected</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2259" w:type="dxa"/>
          </w:tcPr>
          <w:p w:rsidR="00066951" w:rsidRPr="009129C2" w:rsidRDefault="00066951" w:rsidP="00066951">
            <w:pPr>
              <w:pStyle w:val="TableText0"/>
            </w:pPr>
            <w:r w:rsidRPr="009129C2">
              <w:t>Pathological Status</w:t>
            </w:r>
          </w:p>
        </w:tc>
        <w:tc>
          <w:tcPr>
            <w:tcW w:w="1260" w:type="dxa"/>
          </w:tcPr>
          <w:p w:rsidR="00066951" w:rsidRPr="009129C2" w:rsidRDefault="00066951" w:rsidP="00066951">
            <w:pPr>
              <w:pStyle w:val="TableText0"/>
            </w:pPr>
            <w:r w:rsidRPr="009129C2">
              <w:t>In</w:t>
            </w:r>
          </w:p>
        </w:tc>
        <w:tc>
          <w:tcPr>
            <w:tcW w:w="2430" w:type="dxa"/>
          </w:tcPr>
          <w:p w:rsidR="00066951" w:rsidRPr="009129C2" w:rsidRDefault="00066951" w:rsidP="00066951">
            <w:pPr>
              <w:pStyle w:val="TableText0"/>
            </w:pPr>
            <w:r w:rsidRPr="009129C2">
              <w:t>Malignant</w:t>
            </w:r>
          </w:p>
        </w:tc>
      </w:tr>
      <w:tr w:rsidR="00066951" w:rsidRPr="009129C2">
        <w:tc>
          <w:tcPr>
            <w:tcW w:w="571" w:type="dxa"/>
          </w:tcPr>
          <w:p w:rsidR="00066951" w:rsidRPr="009129C2" w:rsidRDefault="00066951" w:rsidP="00066951">
            <w:pPr>
              <w:pStyle w:val="TableText0"/>
            </w:pPr>
            <w:r w:rsidRPr="009129C2">
              <w:t>3</w:t>
            </w:r>
          </w:p>
        </w:tc>
        <w:tc>
          <w:tcPr>
            <w:tcW w:w="0" w:type="auto"/>
          </w:tcPr>
          <w:p w:rsidR="00066951" w:rsidRPr="009129C2" w:rsidRDefault="00066951" w:rsidP="00066951">
            <w:pPr>
              <w:pStyle w:val="TableText0"/>
            </w:pPr>
            <w:r w:rsidRPr="009129C2">
              <w:t xml:space="preserve">Specimen Collection Group </w:t>
            </w:r>
          </w:p>
        </w:tc>
        <w:tc>
          <w:tcPr>
            <w:tcW w:w="2259" w:type="dxa"/>
          </w:tcPr>
          <w:p w:rsidR="00066951" w:rsidRPr="009129C2" w:rsidRDefault="00066951" w:rsidP="00066951">
            <w:pPr>
              <w:pStyle w:val="TableText0"/>
            </w:pPr>
            <w:r w:rsidRPr="009129C2">
              <w:t>Collection Status</w:t>
            </w:r>
          </w:p>
        </w:tc>
        <w:tc>
          <w:tcPr>
            <w:tcW w:w="1260" w:type="dxa"/>
          </w:tcPr>
          <w:p w:rsidR="00066951" w:rsidRPr="009129C2" w:rsidRDefault="00066951" w:rsidP="00066951">
            <w:pPr>
              <w:pStyle w:val="TableText0"/>
            </w:pPr>
            <w:r w:rsidRPr="009129C2">
              <w:t xml:space="preserve">Contains </w:t>
            </w:r>
          </w:p>
        </w:tc>
        <w:tc>
          <w:tcPr>
            <w:tcW w:w="2430" w:type="dxa"/>
          </w:tcPr>
          <w:p w:rsidR="00066951" w:rsidRPr="009129C2" w:rsidRDefault="00066951" w:rsidP="00066951">
            <w:pPr>
              <w:pStyle w:val="TableText0"/>
            </w:pPr>
            <w:r w:rsidRPr="009129C2">
              <w:t>Collected</w:t>
            </w:r>
          </w:p>
        </w:tc>
      </w:tr>
      <w:tr w:rsidR="00066951" w:rsidRPr="009129C2">
        <w:tc>
          <w:tcPr>
            <w:tcW w:w="571" w:type="dxa"/>
            <w:vMerge w:val="restart"/>
          </w:tcPr>
          <w:p w:rsidR="00066951" w:rsidRPr="009129C2" w:rsidRDefault="00066951" w:rsidP="00066951">
            <w:pPr>
              <w:pStyle w:val="TableText0"/>
            </w:pPr>
            <w:r w:rsidRPr="009129C2">
              <w:t>4</w:t>
            </w:r>
          </w:p>
        </w:tc>
        <w:tc>
          <w:tcPr>
            <w:tcW w:w="0" w:type="auto"/>
            <w:vMerge w:val="restart"/>
          </w:tcPr>
          <w:p w:rsidR="00066951" w:rsidRPr="009129C2" w:rsidRDefault="00066951" w:rsidP="00066951">
            <w:pPr>
              <w:pStyle w:val="TableText0"/>
            </w:pPr>
            <w:r w:rsidRPr="009129C2">
              <w:t>Collection Event Parameters</w:t>
            </w:r>
          </w:p>
        </w:tc>
        <w:tc>
          <w:tcPr>
            <w:tcW w:w="2259" w:type="dxa"/>
          </w:tcPr>
          <w:p w:rsidR="00066951" w:rsidRPr="009129C2" w:rsidRDefault="00066951" w:rsidP="00066951">
            <w:pPr>
              <w:pStyle w:val="TableText0"/>
            </w:pPr>
            <w:r w:rsidRPr="009129C2">
              <w:t>Id</w:t>
            </w:r>
          </w:p>
        </w:tc>
        <w:tc>
          <w:tcPr>
            <w:tcW w:w="1260" w:type="dxa"/>
          </w:tcPr>
          <w:p w:rsidR="00066951" w:rsidRPr="009129C2" w:rsidRDefault="00066951" w:rsidP="00066951">
            <w:pPr>
              <w:pStyle w:val="TableText0"/>
            </w:pPr>
            <w:r w:rsidRPr="009129C2">
              <w:t>NA</w:t>
            </w:r>
          </w:p>
        </w:tc>
        <w:tc>
          <w:tcPr>
            <w:tcW w:w="2430" w:type="dxa"/>
          </w:tcPr>
          <w:p w:rsidR="00066951" w:rsidRPr="009129C2" w:rsidRDefault="00066951" w:rsidP="00066951">
            <w:pPr>
              <w:pStyle w:val="TableText0"/>
            </w:pPr>
            <w:r w:rsidRPr="009129C2">
              <w:t>Is Not Null</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2259" w:type="dxa"/>
          </w:tcPr>
          <w:p w:rsidR="00066951" w:rsidRPr="009129C2" w:rsidRDefault="00066951" w:rsidP="00066951">
            <w:pPr>
              <w:pStyle w:val="TableText0"/>
            </w:pPr>
            <w:r w:rsidRPr="009129C2">
              <w:t>Timestamp</w:t>
            </w:r>
          </w:p>
        </w:tc>
        <w:tc>
          <w:tcPr>
            <w:tcW w:w="1260" w:type="dxa"/>
          </w:tcPr>
          <w:p w:rsidR="00066951" w:rsidRPr="009129C2" w:rsidRDefault="00066951" w:rsidP="00066951">
            <w:pPr>
              <w:pStyle w:val="TableText0"/>
            </w:pPr>
            <w:r w:rsidRPr="009129C2">
              <w:t>NA</w:t>
            </w:r>
          </w:p>
        </w:tc>
        <w:tc>
          <w:tcPr>
            <w:tcW w:w="2430" w:type="dxa"/>
          </w:tcPr>
          <w:p w:rsidR="00066951" w:rsidRPr="009129C2" w:rsidRDefault="00066951" w:rsidP="00066951">
            <w:pPr>
              <w:pStyle w:val="TableText0"/>
            </w:pPr>
            <w:r w:rsidRPr="009129C2">
              <w:t xml:space="preserve">Is Not Null </w:t>
            </w:r>
          </w:p>
        </w:tc>
      </w:tr>
      <w:tr w:rsidR="00066951" w:rsidRPr="009129C2">
        <w:tc>
          <w:tcPr>
            <w:tcW w:w="571" w:type="dxa"/>
          </w:tcPr>
          <w:p w:rsidR="00066951" w:rsidRPr="009129C2" w:rsidRDefault="00066951" w:rsidP="00066951">
            <w:pPr>
              <w:pStyle w:val="TableText0"/>
            </w:pPr>
            <w:r w:rsidRPr="009129C2">
              <w:t>5</w:t>
            </w:r>
          </w:p>
        </w:tc>
        <w:tc>
          <w:tcPr>
            <w:tcW w:w="0" w:type="auto"/>
          </w:tcPr>
          <w:p w:rsidR="00066951" w:rsidRPr="009129C2" w:rsidRDefault="00066951" w:rsidP="00066951">
            <w:pPr>
              <w:pStyle w:val="TableText0"/>
            </w:pPr>
            <w:r w:rsidRPr="009129C2">
              <w:t>Specimen Characteristics</w:t>
            </w:r>
          </w:p>
        </w:tc>
        <w:tc>
          <w:tcPr>
            <w:tcW w:w="2259" w:type="dxa"/>
          </w:tcPr>
          <w:p w:rsidR="00066951" w:rsidRPr="009129C2" w:rsidRDefault="00066951" w:rsidP="00066951">
            <w:pPr>
              <w:pStyle w:val="TableText0"/>
            </w:pPr>
            <w:r w:rsidRPr="009129C2">
              <w:t>Tissue Site</w:t>
            </w:r>
          </w:p>
        </w:tc>
        <w:tc>
          <w:tcPr>
            <w:tcW w:w="1260" w:type="dxa"/>
          </w:tcPr>
          <w:p w:rsidR="00066951" w:rsidRPr="009129C2" w:rsidRDefault="00066951" w:rsidP="00066951">
            <w:pPr>
              <w:pStyle w:val="TableText0"/>
            </w:pPr>
            <w:r w:rsidRPr="009129C2">
              <w:t>NA</w:t>
            </w:r>
          </w:p>
        </w:tc>
        <w:tc>
          <w:tcPr>
            <w:tcW w:w="2430" w:type="dxa"/>
          </w:tcPr>
          <w:p w:rsidR="00066951" w:rsidRPr="009129C2" w:rsidRDefault="00066951" w:rsidP="00066951">
            <w:pPr>
              <w:pStyle w:val="TableText0"/>
            </w:pPr>
            <w:r w:rsidRPr="009129C2">
              <w:t>Prostate Gland</w:t>
            </w:r>
          </w:p>
        </w:tc>
      </w:tr>
      <w:tr w:rsidR="00066951" w:rsidRPr="009129C2">
        <w:tc>
          <w:tcPr>
            <w:tcW w:w="571" w:type="dxa"/>
            <w:vMerge w:val="restart"/>
          </w:tcPr>
          <w:p w:rsidR="00066951" w:rsidRPr="009129C2" w:rsidRDefault="00066951" w:rsidP="00066951">
            <w:pPr>
              <w:pStyle w:val="TableText0"/>
            </w:pPr>
            <w:r w:rsidRPr="009129C2">
              <w:t>6</w:t>
            </w:r>
          </w:p>
        </w:tc>
        <w:tc>
          <w:tcPr>
            <w:tcW w:w="0" w:type="auto"/>
            <w:vMerge w:val="restart"/>
          </w:tcPr>
          <w:p w:rsidR="00066951" w:rsidRPr="009129C2" w:rsidRDefault="00066951" w:rsidP="00066951">
            <w:pPr>
              <w:pStyle w:val="TableText0"/>
            </w:pPr>
            <w:r w:rsidRPr="009129C2">
              <w:t>Lab Annotation</w:t>
            </w:r>
          </w:p>
        </w:tc>
        <w:tc>
          <w:tcPr>
            <w:tcW w:w="2259" w:type="dxa"/>
          </w:tcPr>
          <w:p w:rsidR="00066951" w:rsidRPr="009129C2" w:rsidRDefault="00066951" w:rsidP="00066951">
            <w:pPr>
              <w:pStyle w:val="TableText0"/>
            </w:pPr>
            <w:r w:rsidRPr="009129C2">
              <w:t>Other Lab Test Name</w:t>
            </w:r>
          </w:p>
        </w:tc>
        <w:tc>
          <w:tcPr>
            <w:tcW w:w="1260" w:type="dxa"/>
          </w:tcPr>
          <w:p w:rsidR="00066951" w:rsidRPr="009129C2" w:rsidRDefault="00066951" w:rsidP="00066951">
            <w:pPr>
              <w:pStyle w:val="TableText0"/>
            </w:pPr>
            <w:r w:rsidRPr="009129C2">
              <w:t>Contains</w:t>
            </w:r>
          </w:p>
        </w:tc>
        <w:tc>
          <w:tcPr>
            <w:tcW w:w="2430" w:type="dxa"/>
          </w:tcPr>
          <w:p w:rsidR="00066951" w:rsidRPr="009129C2" w:rsidRDefault="00066951" w:rsidP="00066951">
            <w:pPr>
              <w:pStyle w:val="TableText0"/>
            </w:pPr>
            <w:r w:rsidRPr="009129C2">
              <w:t>Blood PSA Test</w:t>
            </w:r>
          </w:p>
        </w:tc>
      </w:tr>
      <w:tr w:rsidR="00066951" w:rsidRPr="009129C2">
        <w:tc>
          <w:tcPr>
            <w:tcW w:w="571" w:type="dxa"/>
            <w:vMerge/>
          </w:tcPr>
          <w:p w:rsidR="00066951" w:rsidRPr="009129C2" w:rsidRDefault="00066951" w:rsidP="00066951">
            <w:pPr>
              <w:pStyle w:val="TableText0"/>
            </w:pPr>
          </w:p>
        </w:tc>
        <w:tc>
          <w:tcPr>
            <w:tcW w:w="0" w:type="auto"/>
            <w:vMerge/>
          </w:tcPr>
          <w:p w:rsidR="00066951" w:rsidRPr="009129C2" w:rsidRDefault="00066951" w:rsidP="00066951">
            <w:pPr>
              <w:pStyle w:val="TableText0"/>
            </w:pPr>
          </w:p>
        </w:tc>
        <w:tc>
          <w:tcPr>
            <w:tcW w:w="2259" w:type="dxa"/>
          </w:tcPr>
          <w:p w:rsidR="00066951" w:rsidRPr="009129C2" w:rsidRDefault="00066951" w:rsidP="00066951">
            <w:pPr>
              <w:pStyle w:val="TableText0"/>
            </w:pPr>
            <w:r w:rsidRPr="009129C2">
              <w:t>Result Units</w:t>
            </w:r>
          </w:p>
        </w:tc>
        <w:tc>
          <w:tcPr>
            <w:tcW w:w="1260" w:type="dxa"/>
          </w:tcPr>
          <w:p w:rsidR="00066951" w:rsidRPr="009129C2" w:rsidRDefault="00066951" w:rsidP="00066951">
            <w:pPr>
              <w:pStyle w:val="TableText0"/>
            </w:pPr>
            <w:r w:rsidRPr="009129C2">
              <w:t>Contains</w:t>
            </w:r>
          </w:p>
        </w:tc>
        <w:tc>
          <w:tcPr>
            <w:tcW w:w="2430" w:type="dxa"/>
          </w:tcPr>
          <w:p w:rsidR="00066951" w:rsidRPr="009129C2" w:rsidRDefault="00066951" w:rsidP="00066951">
            <w:pPr>
              <w:pStyle w:val="TableText0"/>
            </w:pPr>
            <w:r w:rsidRPr="009129C2">
              <w:t>10 ng/ml</w:t>
            </w:r>
          </w:p>
        </w:tc>
      </w:tr>
    </w:tbl>
    <w:p w:rsidR="00066951" w:rsidRPr="009129C2" w:rsidRDefault="00066951" w:rsidP="00066951">
      <w:pPr>
        <w:pStyle w:val="ListNumber"/>
        <w:numPr>
          <w:ilvl w:val="0"/>
          <w:numId w:val="394"/>
        </w:numPr>
      </w:pPr>
      <w:r w:rsidRPr="009129C2">
        <w:t>Connect the following objects:</w:t>
      </w:r>
    </w:p>
    <w:p w:rsidR="00066951" w:rsidRPr="009129C2" w:rsidRDefault="00066951" w:rsidP="00066951">
      <w:pPr>
        <w:pStyle w:val="ListBullet2"/>
      </w:pPr>
      <w:r w:rsidRPr="009129C2">
        <w:t>Participant to Specimen Collection Group</w:t>
      </w:r>
    </w:p>
    <w:p w:rsidR="00066951" w:rsidRPr="009129C2" w:rsidRDefault="00066951" w:rsidP="00066951">
      <w:pPr>
        <w:pStyle w:val="ListBullet2"/>
      </w:pPr>
      <w:r w:rsidRPr="009129C2">
        <w:t>Participant to Lab Annotation</w:t>
      </w:r>
    </w:p>
    <w:p w:rsidR="00066951" w:rsidRPr="009129C2" w:rsidRDefault="00066951" w:rsidP="00066951">
      <w:pPr>
        <w:pStyle w:val="ListBullet2"/>
      </w:pPr>
      <w:r w:rsidRPr="009129C2">
        <w:t xml:space="preserve">Specimen Collection Group to Specimen </w:t>
      </w:r>
    </w:p>
    <w:p w:rsidR="00066951" w:rsidRPr="009129C2" w:rsidRDefault="00066951" w:rsidP="00066951">
      <w:pPr>
        <w:pStyle w:val="ListBullet2"/>
      </w:pPr>
      <w:r w:rsidRPr="009129C2">
        <w:t>Specimen to Specimen Characteristics</w:t>
      </w:r>
    </w:p>
    <w:p w:rsidR="00066951" w:rsidRPr="009129C2" w:rsidRDefault="00066951" w:rsidP="00066951">
      <w:pPr>
        <w:pStyle w:val="ListBullet2"/>
      </w:pPr>
      <w:r w:rsidRPr="009129C2">
        <w:t>Specimen to Collection Event Parameters</w:t>
      </w:r>
    </w:p>
    <w:p w:rsidR="00066951" w:rsidRPr="009129C2" w:rsidRDefault="00066951" w:rsidP="00066951">
      <w:pPr>
        <w:pStyle w:val="ListNumber"/>
      </w:pPr>
      <w:r w:rsidRPr="009129C2">
        <w:t xml:space="preserve"> Select the Collection Event Parameters object followed by the Lab annotation object.</w:t>
      </w:r>
    </w:p>
    <w:p w:rsidR="00066951" w:rsidRPr="009129C2" w:rsidRDefault="00066951" w:rsidP="00066951">
      <w:pPr>
        <w:pStyle w:val="ListNumber"/>
      </w:pPr>
      <w:r w:rsidRPr="009129C2">
        <w:t xml:space="preserve">Click </w:t>
      </w:r>
      <w:r w:rsidRPr="009129C2">
        <w:rPr>
          <w:b/>
        </w:rPr>
        <w:t>Temporal Query</w:t>
      </w:r>
      <w:r w:rsidRPr="009129C2">
        <w:t>.</w:t>
      </w:r>
    </w:p>
    <w:p w:rsidR="00066951" w:rsidRPr="009129C2" w:rsidRDefault="00066951" w:rsidP="00066951">
      <w:pPr>
        <w:pStyle w:val="ListNumber"/>
      </w:pPr>
      <w:r w:rsidRPr="009129C2">
        <w:t>Select the temporal condition.</w:t>
      </w:r>
    </w:p>
    <w:p w:rsidR="00066951" w:rsidRPr="009129C2" w:rsidRDefault="00066951" w:rsidP="00066951">
      <w:pPr>
        <w:pStyle w:val="ListNumber"/>
      </w:pPr>
      <w:r w:rsidRPr="009129C2">
        <w:t xml:space="preserve">Enter </w:t>
      </w:r>
      <w:r w:rsidRPr="009129C2">
        <w:rPr>
          <w:b/>
        </w:rPr>
        <w:t>Date of Procurement</w:t>
      </w:r>
      <w:r w:rsidRPr="009129C2">
        <w:t xml:space="preserve"> as the custom column name. </w:t>
      </w:r>
    </w:p>
    <w:p w:rsidR="00066951" w:rsidRPr="009129C2" w:rsidRDefault="00066951" w:rsidP="00066951">
      <w:pPr>
        <w:pStyle w:val="BodyTextIndent"/>
      </w:pPr>
      <w:r w:rsidRPr="009129C2">
        <w:t>The following figure outlines the defined query:</w:t>
      </w:r>
    </w:p>
    <w:p w:rsidR="00066951" w:rsidRPr="009129C2" w:rsidRDefault="007A0E2C" w:rsidP="00066951">
      <w:r>
        <w:rPr>
          <w:noProof/>
        </w:rPr>
        <w:drawing>
          <wp:inline distT="0" distB="0" distL="0" distR="0">
            <wp:extent cx="5076825" cy="1457325"/>
            <wp:effectExtent l="19050" t="0" r="9525" b="0"/>
            <wp:docPr id="233" name="Picture 233" descr="Define Condition for temporal query Sampl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fine Condition for temporal query Sample 9"/>
                    <pic:cNvPicPr>
                      <a:picLocks noChangeAspect="1" noChangeArrowheads="1"/>
                    </pic:cNvPicPr>
                  </pic:nvPicPr>
                  <pic:blipFill>
                    <a:blip r:embed="rId269"/>
                    <a:srcRect/>
                    <a:stretch>
                      <a:fillRect/>
                    </a:stretch>
                  </pic:blipFill>
                  <pic:spPr bwMode="auto">
                    <a:xfrm>
                      <a:off x="0" y="0"/>
                      <a:ext cx="5076825" cy="1457325"/>
                    </a:xfrm>
                    <a:prstGeom prst="rect">
                      <a:avLst/>
                    </a:prstGeom>
                    <a:noFill/>
                    <a:ln w="9525">
                      <a:noFill/>
                      <a:miter lim="800000"/>
                      <a:headEnd/>
                      <a:tailEnd/>
                    </a:ln>
                  </pic:spPr>
                </pic:pic>
              </a:graphicData>
            </a:graphic>
          </wp:inline>
        </w:drawing>
      </w:r>
      <w:r w:rsidR="00066951" w:rsidRPr="009129C2">
        <w:rPr>
          <w:rStyle w:val="Normal"/>
          <w:rFonts w:ascii="Times New Roman" w:hAnsi="Times New Roman"/>
          <w:color w:val="000000"/>
          <w:w w:val="0"/>
          <w:sz w:val="0"/>
          <w:u w:color="000000"/>
          <w:bdr w:val="none" w:sz="0" w:space="0" w:color="000000"/>
          <w:shd w:val="clear" w:color="000000" w:fill="000000"/>
        </w:rPr>
        <w:t xml:space="preserve"> </w:t>
      </w:r>
    </w:p>
    <w:p w:rsidR="00066951" w:rsidRPr="009129C2" w:rsidRDefault="00066951" w:rsidP="00066951">
      <w:pPr>
        <w:pStyle w:val="Caption"/>
        <w:ind w:left="360" w:firstLine="720"/>
      </w:pPr>
      <w:r w:rsidRPr="009129C2">
        <w:t xml:space="preserve">Figure </w:t>
      </w:r>
      <w:fldSimple w:instr=" SEQ Figure \* ARABIC ">
        <w:r w:rsidR="00327542">
          <w:rPr>
            <w:noProof/>
          </w:rPr>
          <w:t>230</w:t>
        </w:r>
      </w:fldSimple>
      <w:r w:rsidRPr="009129C2">
        <w:t>: Defined Temporal Query Sample 9</w:t>
      </w:r>
    </w:p>
    <w:p w:rsidR="00066951" w:rsidRDefault="00066951" w:rsidP="00066951">
      <w:pPr>
        <w:pStyle w:val="ListNumber"/>
      </w:pPr>
      <w:r w:rsidRPr="009129C2">
        <w:t xml:space="preserve">Click </w:t>
      </w:r>
      <w:r w:rsidRPr="009129C2">
        <w:rPr>
          <w:b/>
        </w:rPr>
        <w:t>OK</w:t>
      </w:r>
      <w:r w:rsidRPr="009129C2">
        <w:t>. The DAG view opens.</w:t>
      </w:r>
    </w:p>
    <w:p w:rsidR="00066951" w:rsidRPr="009129C2" w:rsidRDefault="007A0E2C" w:rsidP="00066951">
      <w:r>
        <w:rPr>
          <w:noProof/>
        </w:rPr>
        <w:drawing>
          <wp:inline distT="0" distB="0" distL="0" distR="0">
            <wp:extent cx="5829300" cy="2743200"/>
            <wp:effectExtent l="19050" t="19050" r="19050" b="19050"/>
            <wp:docPr id="234" name="Picture 234" descr="Diagrammatic View of temporal query Sampl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iagrammatic View of temporal query Sample 9"/>
                    <pic:cNvPicPr>
                      <a:picLocks noChangeAspect="1" noChangeArrowheads="1"/>
                    </pic:cNvPicPr>
                  </pic:nvPicPr>
                  <pic:blipFill>
                    <a:blip r:embed="rId270"/>
                    <a:srcRect/>
                    <a:stretch>
                      <a:fillRect/>
                    </a:stretch>
                  </pic:blipFill>
                  <pic:spPr bwMode="auto">
                    <a:xfrm>
                      <a:off x="0" y="0"/>
                      <a:ext cx="5829300" cy="2743200"/>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left="1440" w:firstLine="720"/>
      </w:pPr>
      <w:r w:rsidRPr="009129C2">
        <w:t xml:space="preserve">Figure </w:t>
      </w:r>
      <w:fldSimple w:instr=" SEQ Figure \* ARABIC ">
        <w:r w:rsidR="00327542">
          <w:rPr>
            <w:noProof/>
          </w:rPr>
          <w:t>231</w:t>
        </w:r>
      </w:fldSimple>
      <w:r w:rsidRPr="009129C2">
        <w:t>: Diagrammatic Representation Sample 9</w:t>
      </w:r>
    </w:p>
    <w:p w:rsidR="00066951" w:rsidRPr="009129C2" w:rsidRDefault="00066951" w:rsidP="00066951">
      <w:pPr>
        <w:pStyle w:val="ListNumber"/>
      </w:pPr>
      <w:r w:rsidRPr="009129C2">
        <w:t xml:space="preserve">Click </w:t>
      </w:r>
      <w:r w:rsidRPr="009129C2">
        <w:rPr>
          <w:b/>
        </w:rPr>
        <w:t xml:space="preserve">Search </w:t>
      </w:r>
      <w:r w:rsidRPr="009129C2">
        <w:t>to execute the query.</w:t>
      </w:r>
    </w:p>
    <w:p w:rsidR="00066951" w:rsidRPr="009129C2" w:rsidRDefault="00066951" w:rsidP="00066951">
      <w:pPr>
        <w:pStyle w:val="BodyTextIndent"/>
      </w:pPr>
      <w:r w:rsidRPr="009129C2">
        <w:t>The search result displays the male participants suffering from prostate tumor whose biospecimen samples were tested around two weeks after recording the PSA value.</w:t>
      </w:r>
    </w:p>
    <w:p w:rsidR="00066951" w:rsidRPr="009129C2" w:rsidRDefault="00066951" w:rsidP="00066951">
      <w:pPr>
        <w:pStyle w:val="BodyTextIndent"/>
      </w:pPr>
      <w:r w:rsidRPr="009129C2">
        <w:br w:type="page"/>
      </w:r>
    </w:p>
    <w:p w:rsidR="00066951" w:rsidRPr="009129C2" w:rsidRDefault="00066951" w:rsidP="00066951">
      <w:pPr>
        <w:pStyle w:val="Heading3"/>
      </w:pPr>
      <w:bookmarkStart w:id="722" w:name="_Toc288121431"/>
      <w:r w:rsidRPr="009129C2">
        <w:t>Sample 10 Temporal Query</w:t>
      </w:r>
      <w:bookmarkEnd w:id="722"/>
    </w:p>
    <w:p w:rsidR="00066951" w:rsidRPr="009129C2" w:rsidRDefault="00066951" w:rsidP="00066951">
      <w:pPr>
        <w:pStyle w:val="BodyText"/>
      </w:pPr>
      <w:r w:rsidRPr="009129C2">
        <w:t>Find all the female participants suffering from breast cancer who are being treated with Anastrazole, and whose dosage has increased from 0.5 mg to 2 mg/day in the last six months.</w:t>
      </w:r>
    </w:p>
    <w:p w:rsidR="00066951" w:rsidRPr="009129C2" w:rsidRDefault="00066951" w:rsidP="00066951">
      <w:pPr>
        <w:pStyle w:val="ListNumber"/>
        <w:numPr>
          <w:ilvl w:val="0"/>
          <w:numId w:val="227"/>
        </w:numPr>
      </w:pPr>
      <w:r w:rsidRPr="009129C2">
        <w:t>In the DAG view, add the objects and define the conditions on the following attributes:</w:t>
      </w:r>
    </w:p>
    <w:tbl>
      <w:tblPr>
        <w:tblW w:w="891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0"/>
        <w:gridCol w:w="1915"/>
        <w:gridCol w:w="1915"/>
        <w:gridCol w:w="1915"/>
        <w:gridCol w:w="2445"/>
      </w:tblGrid>
      <w:tr w:rsidR="00066951" w:rsidRPr="009129C2">
        <w:trPr>
          <w:tblHeader/>
        </w:trPr>
        <w:tc>
          <w:tcPr>
            <w:tcW w:w="720" w:type="dxa"/>
            <w:shd w:val="clear" w:color="auto" w:fill="CCCCCC"/>
          </w:tcPr>
          <w:p w:rsidR="00066951" w:rsidRPr="009129C2" w:rsidRDefault="00066951" w:rsidP="00066951">
            <w:pPr>
              <w:pStyle w:val="TableHeader"/>
            </w:pPr>
            <w:r w:rsidRPr="009129C2">
              <w:t>No.</w:t>
            </w:r>
          </w:p>
        </w:tc>
        <w:tc>
          <w:tcPr>
            <w:tcW w:w="1915" w:type="dxa"/>
            <w:shd w:val="clear" w:color="auto" w:fill="CCCCCC"/>
          </w:tcPr>
          <w:p w:rsidR="00066951" w:rsidRPr="009129C2" w:rsidRDefault="00066951" w:rsidP="00066951">
            <w:pPr>
              <w:pStyle w:val="TableHeader"/>
            </w:pPr>
            <w:r w:rsidRPr="009129C2">
              <w:t>Class</w:t>
            </w:r>
          </w:p>
        </w:tc>
        <w:tc>
          <w:tcPr>
            <w:tcW w:w="1915" w:type="dxa"/>
            <w:shd w:val="clear" w:color="auto" w:fill="CCCCCC"/>
          </w:tcPr>
          <w:p w:rsidR="00066951" w:rsidRPr="009129C2" w:rsidRDefault="00066951" w:rsidP="00066951">
            <w:pPr>
              <w:pStyle w:val="TableHeader"/>
            </w:pPr>
            <w:r w:rsidRPr="009129C2">
              <w:t>Attribute</w:t>
            </w:r>
          </w:p>
        </w:tc>
        <w:tc>
          <w:tcPr>
            <w:tcW w:w="1915" w:type="dxa"/>
            <w:shd w:val="clear" w:color="auto" w:fill="CCCCCC"/>
          </w:tcPr>
          <w:p w:rsidR="00066951" w:rsidRPr="009129C2" w:rsidRDefault="00066951" w:rsidP="00066951">
            <w:pPr>
              <w:pStyle w:val="TableHeader"/>
            </w:pPr>
            <w:r w:rsidRPr="009129C2">
              <w:t>Operator</w:t>
            </w:r>
          </w:p>
        </w:tc>
        <w:tc>
          <w:tcPr>
            <w:tcW w:w="2445" w:type="dxa"/>
            <w:shd w:val="clear" w:color="auto" w:fill="CCCCCC"/>
          </w:tcPr>
          <w:p w:rsidR="00066951" w:rsidRPr="009129C2" w:rsidRDefault="00066951" w:rsidP="00066951">
            <w:pPr>
              <w:jc w:val="center"/>
              <w:rPr>
                <w:b/>
              </w:rPr>
            </w:pPr>
            <w:r w:rsidRPr="009129C2">
              <w:rPr>
                <w:b/>
              </w:rPr>
              <w:t>Condition</w:t>
            </w:r>
          </w:p>
        </w:tc>
      </w:tr>
      <w:tr w:rsidR="00066951" w:rsidRPr="009129C2">
        <w:tc>
          <w:tcPr>
            <w:tcW w:w="720" w:type="dxa"/>
            <w:vMerge w:val="restart"/>
          </w:tcPr>
          <w:p w:rsidR="00066951" w:rsidRPr="009129C2" w:rsidRDefault="00066951" w:rsidP="00066951">
            <w:pPr>
              <w:pStyle w:val="TableText0"/>
            </w:pPr>
            <w:r w:rsidRPr="009129C2">
              <w:t>1</w:t>
            </w:r>
          </w:p>
        </w:tc>
        <w:tc>
          <w:tcPr>
            <w:tcW w:w="1915" w:type="dxa"/>
            <w:vMerge w:val="restart"/>
          </w:tcPr>
          <w:p w:rsidR="00066951" w:rsidRPr="009129C2" w:rsidRDefault="00066951" w:rsidP="00066951">
            <w:pPr>
              <w:pStyle w:val="TableText0"/>
            </w:pPr>
            <w:r w:rsidRPr="009129C2">
              <w:t>Participant</w:t>
            </w:r>
          </w:p>
        </w:tc>
        <w:tc>
          <w:tcPr>
            <w:tcW w:w="1915" w:type="dxa"/>
          </w:tcPr>
          <w:p w:rsidR="00066951" w:rsidRPr="009129C2" w:rsidRDefault="00066951" w:rsidP="00066951">
            <w:pPr>
              <w:pStyle w:val="TableText0"/>
            </w:pPr>
            <w:r w:rsidRPr="009129C2">
              <w:t xml:space="preserve">Id </w:t>
            </w:r>
          </w:p>
        </w:tc>
        <w:tc>
          <w:tcPr>
            <w:tcW w:w="1915" w:type="dxa"/>
          </w:tcPr>
          <w:p w:rsidR="00066951" w:rsidRPr="009129C2" w:rsidRDefault="00066951" w:rsidP="00066951">
            <w:pPr>
              <w:pStyle w:val="TableText0"/>
            </w:pPr>
            <w:r w:rsidRPr="009129C2">
              <w:t>NA</w:t>
            </w:r>
          </w:p>
        </w:tc>
        <w:tc>
          <w:tcPr>
            <w:tcW w:w="2445" w:type="dxa"/>
          </w:tcPr>
          <w:p w:rsidR="00066951" w:rsidRPr="009129C2" w:rsidRDefault="00066951" w:rsidP="00066951">
            <w:pPr>
              <w:pStyle w:val="TableText0"/>
            </w:pPr>
            <w:r w:rsidRPr="009129C2">
              <w:t>Is Not Null</w:t>
            </w:r>
          </w:p>
        </w:tc>
      </w:tr>
      <w:tr w:rsidR="00066951" w:rsidRPr="009129C2">
        <w:tc>
          <w:tcPr>
            <w:tcW w:w="720" w:type="dxa"/>
            <w:vMerge/>
          </w:tcPr>
          <w:p w:rsidR="00066951" w:rsidRPr="009129C2" w:rsidRDefault="00066951" w:rsidP="00066951">
            <w:pPr>
              <w:pStyle w:val="TableText0"/>
            </w:pPr>
          </w:p>
        </w:tc>
        <w:tc>
          <w:tcPr>
            <w:tcW w:w="1915" w:type="dxa"/>
            <w:vMerge/>
          </w:tcPr>
          <w:p w:rsidR="00066951" w:rsidRPr="009129C2" w:rsidRDefault="00066951" w:rsidP="00066951">
            <w:pPr>
              <w:pStyle w:val="TableText0"/>
            </w:pPr>
          </w:p>
        </w:tc>
        <w:tc>
          <w:tcPr>
            <w:tcW w:w="1915" w:type="dxa"/>
          </w:tcPr>
          <w:p w:rsidR="00066951" w:rsidRPr="009129C2" w:rsidRDefault="00066951" w:rsidP="00066951">
            <w:pPr>
              <w:pStyle w:val="TableText0"/>
            </w:pPr>
            <w:r w:rsidRPr="009129C2">
              <w:t>Gender</w:t>
            </w:r>
          </w:p>
        </w:tc>
        <w:tc>
          <w:tcPr>
            <w:tcW w:w="1915" w:type="dxa"/>
          </w:tcPr>
          <w:p w:rsidR="00066951" w:rsidRPr="009129C2" w:rsidRDefault="00066951" w:rsidP="00066951">
            <w:pPr>
              <w:pStyle w:val="TableText0"/>
            </w:pPr>
            <w:r w:rsidRPr="009129C2">
              <w:t>In</w:t>
            </w:r>
          </w:p>
        </w:tc>
        <w:tc>
          <w:tcPr>
            <w:tcW w:w="2445" w:type="dxa"/>
          </w:tcPr>
          <w:p w:rsidR="00066951" w:rsidRPr="009129C2" w:rsidRDefault="00066951" w:rsidP="00066951">
            <w:pPr>
              <w:pStyle w:val="TableText0"/>
            </w:pPr>
            <w:r w:rsidRPr="009129C2">
              <w:t>Female</w:t>
            </w:r>
          </w:p>
        </w:tc>
      </w:tr>
      <w:tr w:rsidR="00066951" w:rsidRPr="009129C2">
        <w:tc>
          <w:tcPr>
            <w:tcW w:w="720" w:type="dxa"/>
            <w:vMerge w:val="restart"/>
          </w:tcPr>
          <w:p w:rsidR="00066951" w:rsidRPr="009129C2" w:rsidRDefault="00066951" w:rsidP="00066951">
            <w:pPr>
              <w:pStyle w:val="TableText0"/>
            </w:pPr>
            <w:r w:rsidRPr="009129C2">
              <w:t>2</w:t>
            </w:r>
          </w:p>
        </w:tc>
        <w:tc>
          <w:tcPr>
            <w:tcW w:w="1915" w:type="dxa"/>
            <w:vMerge w:val="restart"/>
          </w:tcPr>
          <w:p w:rsidR="00066951" w:rsidRPr="009129C2" w:rsidRDefault="00066951" w:rsidP="00066951">
            <w:pPr>
              <w:pStyle w:val="TableText0"/>
            </w:pPr>
            <w:r w:rsidRPr="009129C2">
              <w:t>Treatment Annotation</w:t>
            </w:r>
          </w:p>
        </w:tc>
        <w:tc>
          <w:tcPr>
            <w:tcW w:w="1915" w:type="dxa"/>
          </w:tcPr>
          <w:p w:rsidR="00066951" w:rsidRPr="009129C2" w:rsidRDefault="00066951" w:rsidP="00066951">
            <w:pPr>
              <w:pStyle w:val="TableText0"/>
            </w:pPr>
            <w:r w:rsidRPr="009129C2">
              <w:t>Agent</w:t>
            </w:r>
          </w:p>
        </w:tc>
        <w:tc>
          <w:tcPr>
            <w:tcW w:w="1915" w:type="dxa"/>
          </w:tcPr>
          <w:p w:rsidR="00066951" w:rsidRPr="009129C2" w:rsidRDefault="00066951" w:rsidP="00066951">
            <w:pPr>
              <w:pStyle w:val="TableText0"/>
            </w:pPr>
            <w:r w:rsidRPr="009129C2">
              <w:t>In</w:t>
            </w:r>
          </w:p>
        </w:tc>
        <w:tc>
          <w:tcPr>
            <w:tcW w:w="2445" w:type="dxa"/>
          </w:tcPr>
          <w:p w:rsidR="00066951" w:rsidRPr="009129C2" w:rsidRDefault="00066951" w:rsidP="00066951">
            <w:pPr>
              <w:pStyle w:val="TableText0"/>
            </w:pPr>
            <w:r w:rsidRPr="009129C2">
              <w:t>Anastrazole</w:t>
            </w:r>
          </w:p>
        </w:tc>
      </w:tr>
      <w:tr w:rsidR="00066951" w:rsidRPr="009129C2">
        <w:tc>
          <w:tcPr>
            <w:tcW w:w="720" w:type="dxa"/>
            <w:vMerge/>
          </w:tcPr>
          <w:p w:rsidR="00066951" w:rsidRPr="009129C2" w:rsidRDefault="00066951" w:rsidP="00066951">
            <w:pPr>
              <w:pStyle w:val="TableText0"/>
            </w:pPr>
          </w:p>
        </w:tc>
        <w:tc>
          <w:tcPr>
            <w:tcW w:w="1915" w:type="dxa"/>
            <w:vMerge/>
          </w:tcPr>
          <w:p w:rsidR="00066951" w:rsidRPr="009129C2" w:rsidRDefault="00066951" w:rsidP="00066951">
            <w:pPr>
              <w:pStyle w:val="TableText0"/>
            </w:pPr>
          </w:p>
        </w:tc>
        <w:tc>
          <w:tcPr>
            <w:tcW w:w="1915" w:type="dxa"/>
          </w:tcPr>
          <w:p w:rsidR="00066951" w:rsidRPr="009129C2" w:rsidRDefault="00066951" w:rsidP="00066951">
            <w:pPr>
              <w:pStyle w:val="TableText0"/>
            </w:pPr>
            <w:r w:rsidRPr="009129C2">
              <w:t>Dosage Unit</w:t>
            </w:r>
          </w:p>
        </w:tc>
        <w:tc>
          <w:tcPr>
            <w:tcW w:w="1915" w:type="dxa"/>
          </w:tcPr>
          <w:p w:rsidR="00066951" w:rsidRPr="009129C2" w:rsidRDefault="00066951" w:rsidP="00066951">
            <w:pPr>
              <w:pStyle w:val="TableText0"/>
            </w:pPr>
            <w:r w:rsidRPr="009129C2">
              <w:t>NA</w:t>
            </w:r>
          </w:p>
        </w:tc>
        <w:tc>
          <w:tcPr>
            <w:tcW w:w="2445" w:type="dxa"/>
          </w:tcPr>
          <w:p w:rsidR="00066951" w:rsidRPr="009129C2" w:rsidRDefault="00066951" w:rsidP="00066951">
            <w:pPr>
              <w:pStyle w:val="TableText0"/>
            </w:pPr>
            <w:r w:rsidRPr="009129C2">
              <w:t xml:space="preserve">Is Not Null </w:t>
            </w:r>
          </w:p>
        </w:tc>
      </w:tr>
      <w:tr w:rsidR="00066951" w:rsidRPr="009129C2">
        <w:tc>
          <w:tcPr>
            <w:tcW w:w="720" w:type="dxa"/>
            <w:vMerge w:val="restart"/>
          </w:tcPr>
          <w:p w:rsidR="00066951" w:rsidRPr="009129C2" w:rsidRDefault="00066951" w:rsidP="00066951">
            <w:pPr>
              <w:pStyle w:val="TableText0"/>
            </w:pPr>
            <w:r w:rsidRPr="009129C2">
              <w:t>3</w:t>
            </w:r>
          </w:p>
        </w:tc>
        <w:tc>
          <w:tcPr>
            <w:tcW w:w="1915" w:type="dxa"/>
            <w:vMerge w:val="restart"/>
          </w:tcPr>
          <w:p w:rsidR="00066951" w:rsidRPr="009129C2" w:rsidRDefault="00066951" w:rsidP="00066951">
            <w:pPr>
              <w:pStyle w:val="TableText0"/>
            </w:pPr>
            <w:r w:rsidRPr="009129C2">
              <w:t>Treatment Annotation</w:t>
            </w:r>
          </w:p>
        </w:tc>
        <w:tc>
          <w:tcPr>
            <w:tcW w:w="1915" w:type="dxa"/>
          </w:tcPr>
          <w:p w:rsidR="00066951" w:rsidRPr="009129C2" w:rsidRDefault="00066951" w:rsidP="00066951">
            <w:pPr>
              <w:pStyle w:val="TableText0"/>
            </w:pPr>
            <w:r w:rsidRPr="009129C2">
              <w:t>Agent</w:t>
            </w:r>
          </w:p>
        </w:tc>
        <w:tc>
          <w:tcPr>
            <w:tcW w:w="1915" w:type="dxa"/>
          </w:tcPr>
          <w:p w:rsidR="00066951" w:rsidRPr="009129C2" w:rsidRDefault="00066951" w:rsidP="00066951">
            <w:pPr>
              <w:pStyle w:val="TableText0"/>
            </w:pPr>
            <w:r w:rsidRPr="009129C2">
              <w:t>In</w:t>
            </w:r>
          </w:p>
        </w:tc>
        <w:tc>
          <w:tcPr>
            <w:tcW w:w="2445" w:type="dxa"/>
          </w:tcPr>
          <w:p w:rsidR="00066951" w:rsidRPr="009129C2" w:rsidRDefault="00066951" w:rsidP="00066951">
            <w:pPr>
              <w:pStyle w:val="TableText0"/>
            </w:pPr>
            <w:r w:rsidRPr="009129C2">
              <w:t>Anastrazole</w:t>
            </w:r>
          </w:p>
        </w:tc>
      </w:tr>
      <w:tr w:rsidR="00066951" w:rsidRPr="009129C2">
        <w:tc>
          <w:tcPr>
            <w:tcW w:w="720" w:type="dxa"/>
            <w:vMerge/>
          </w:tcPr>
          <w:p w:rsidR="00066951" w:rsidRPr="009129C2" w:rsidRDefault="00066951" w:rsidP="00066951">
            <w:pPr>
              <w:pStyle w:val="TableText0"/>
            </w:pPr>
          </w:p>
        </w:tc>
        <w:tc>
          <w:tcPr>
            <w:tcW w:w="1915" w:type="dxa"/>
            <w:vMerge/>
          </w:tcPr>
          <w:p w:rsidR="00066951" w:rsidRPr="009129C2" w:rsidRDefault="00066951" w:rsidP="00066951">
            <w:pPr>
              <w:pStyle w:val="TableText0"/>
            </w:pPr>
          </w:p>
        </w:tc>
        <w:tc>
          <w:tcPr>
            <w:tcW w:w="1915" w:type="dxa"/>
          </w:tcPr>
          <w:p w:rsidR="00066951" w:rsidRPr="009129C2" w:rsidRDefault="00066951" w:rsidP="00066951">
            <w:pPr>
              <w:pStyle w:val="TableText0"/>
            </w:pPr>
            <w:r w:rsidRPr="009129C2">
              <w:t>Dosage Unit</w:t>
            </w:r>
          </w:p>
        </w:tc>
        <w:tc>
          <w:tcPr>
            <w:tcW w:w="1915" w:type="dxa"/>
          </w:tcPr>
          <w:p w:rsidR="00066951" w:rsidRPr="009129C2" w:rsidRDefault="00066951" w:rsidP="00066951">
            <w:pPr>
              <w:pStyle w:val="TableText0"/>
            </w:pPr>
            <w:r w:rsidRPr="009129C2">
              <w:t>NA</w:t>
            </w:r>
          </w:p>
        </w:tc>
        <w:tc>
          <w:tcPr>
            <w:tcW w:w="2445" w:type="dxa"/>
          </w:tcPr>
          <w:p w:rsidR="00066951" w:rsidRPr="009129C2" w:rsidRDefault="00066951" w:rsidP="00066951">
            <w:pPr>
              <w:pStyle w:val="TableText0"/>
            </w:pPr>
            <w:r w:rsidRPr="009129C2">
              <w:t xml:space="preserve">Is Not Null </w:t>
            </w:r>
          </w:p>
        </w:tc>
      </w:tr>
      <w:tr w:rsidR="00066951" w:rsidRPr="009129C2">
        <w:tc>
          <w:tcPr>
            <w:tcW w:w="720" w:type="dxa"/>
            <w:vMerge w:val="restart"/>
          </w:tcPr>
          <w:p w:rsidR="00066951" w:rsidRPr="009129C2" w:rsidRDefault="00066951" w:rsidP="00066951">
            <w:pPr>
              <w:pStyle w:val="TableText0"/>
            </w:pPr>
            <w:r w:rsidRPr="009129C2">
              <w:t>4</w:t>
            </w:r>
          </w:p>
        </w:tc>
        <w:tc>
          <w:tcPr>
            <w:tcW w:w="1915" w:type="dxa"/>
            <w:vMerge w:val="restart"/>
          </w:tcPr>
          <w:p w:rsidR="00066951" w:rsidRPr="009129C2" w:rsidRDefault="00066951" w:rsidP="00066951">
            <w:pPr>
              <w:pStyle w:val="TableText0"/>
            </w:pPr>
            <w:r w:rsidRPr="009129C2">
              <w:t>Duration</w:t>
            </w:r>
          </w:p>
        </w:tc>
        <w:tc>
          <w:tcPr>
            <w:tcW w:w="1915" w:type="dxa"/>
          </w:tcPr>
          <w:p w:rsidR="00066951" w:rsidRPr="009129C2" w:rsidRDefault="00066951" w:rsidP="00066951">
            <w:pPr>
              <w:pStyle w:val="TableText0"/>
            </w:pPr>
            <w:r w:rsidRPr="009129C2">
              <w:t>Start Date</w:t>
            </w:r>
          </w:p>
        </w:tc>
        <w:tc>
          <w:tcPr>
            <w:tcW w:w="1915" w:type="dxa"/>
          </w:tcPr>
          <w:p w:rsidR="00066951" w:rsidRPr="009129C2" w:rsidRDefault="00066951" w:rsidP="00066951">
            <w:pPr>
              <w:pStyle w:val="TableText0"/>
            </w:pPr>
            <w:r w:rsidRPr="009129C2">
              <w:t>NA</w:t>
            </w:r>
          </w:p>
        </w:tc>
        <w:tc>
          <w:tcPr>
            <w:tcW w:w="2445" w:type="dxa"/>
          </w:tcPr>
          <w:p w:rsidR="00066951" w:rsidRPr="009129C2" w:rsidRDefault="00066951" w:rsidP="00066951">
            <w:pPr>
              <w:pStyle w:val="TableText0"/>
            </w:pPr>
            <w:r w:rsidRPr="009129C2">
              <w:t>Is Not Null</w:t>
            </w:r>
          </w:p>
        </w:tc>
      </w:tr>
      <w:tr w:rsidR="00066951" w:rsidRPr="009129C2">
        <w:tc>
          <w:tcPr>
            <w:tcW w:w="720" w:type="dxa"/>
            <w:vMerge/>
          </w:tcPr>
          <w:p w:rsidR="00066951" w:rsidRPr="009129C2" w:rsidRDefault="00066951" w:rsidP="00066951">
            <w:pPr>
              <w:pStyle w:val="TableText0"/>
            </w:pPr>
          </w:p>
        </w:tc>
        <w:tc>
          <w:tcPr>
            <w:tcW w:w="1915" w:type="dxa"/>
            <w:vMerge/>
          </w:tcPr>
          <w:p w:rsidR="00066951" w:rsidRPr="009129C2" w:rsidRDefault="00066951" w:rsidP="00066951">
            <w:pPr>
              <w:pStyle w:val="TableText0"/>
            </w:pPr>
          </w:p>
        </w:tc>
        <w:tc>
          <w:tcPr>
            <w:tcW w:w="1915" w:type="dxa"/>
          </w:tcPr>
          <w:p w:rsidR="00066951" w:rsidRPr="009129C2" w:rsidRDefault="00066951" w:rsidP="00066951">
            <w:pPr>
              <w:pStyle w:val="TableText0"/>
            </w:pPr>
            <w:r w:rsidRPr="009129C2">
              <w:t xml:space="preserve">End Date </w:t>
            </w:r>
          </w:p>
        </w:tc>
        <w:tc>
          <w:tcPr>
            <w:tcW w:w="1915" w:type="dxa"/>
          </w:tcPr>
          <w:p w:rsidR="00066951" w:rsidRPr="009129C2" w:rsidRDefault="00066951" w:rsidP="00066951">
            <w:pPr>
              <w:pStyle w:val="TableText0"/>
            </w:pPr>
            <w:r w:rsidRPr="009129C2">
              <w:t>NA</w:t>
            </w:r>
          </w:p>
        </w:tc>
        <w:tc>
          <w:tcPr>
            <w:tcW w:w="2445" w:type="dxa"/>
          </w:tcPr>
          <w:p w:rsidR="00066951" w:rsidRPr="009129C2" w:rsidRDefault="00066951" w:rsidP="00066951">
            <w:pPr>
              <w:pStyle w:val="TableText0"/>
            </w:pPr>
            <w:r w:rsidRPr="009129C2">
              <w:t>Is Not Null</w:t>
            </w:r>
          </w:p>
        </w:tc>
      </w:tr>
      <w:tr w:rsidR="00066951" w:rsidRPr="009129C2">
        <w:tc>
          <w:tcPr>
            <w:tcW w:w="720" w:type="dxa"/>
            <w:vMerge/>
          </w:tcPr>
          <w:p w:rsidR="00066951" w:rsidRPr="009129C2" w:rsidRDefault="00066951" w:rsidP="00066951">
            <w:pPr>
              <w:pStyle w:val="TableText0"/>
            </w:pPr>
          </w:p>
        </w:tc>
        <w:tc>
          <w:tcPr>
            <w:tcW w:w="1915" w:type="dxa"/>
            <w:vMerge/>
          </w:tcPr>
          <w:p w:rsidR="00066951" w:rsidRPr="009129C2" w:rsidRDefault="00066951" w:rsidP="00066951">
            <w:pPr>
              <w:pStyle w:val="TableText0"/>
            </w:pPr>
          </w:p>
        </w:tc>
        <w:tc>
          <w:tcPr>
            <w:tcW w:w="1915" w:type="dxa"/>
          </w:tcPr>
          <w:p w:rsidR="00066951" w:rsidRPr="009129C2" w:rsidRDefault="00066951" w:rsidP="00066951">
            <w:pPr>
              <w:pStyle w:val="TableText0"/>
            </w:pPr>
            <w:r w:rsidRPr="009129C2">
              <w:t>Id</w:t>
            </w:r>
          </w:p>
        </w:tc>
        <w:tc>
          <w:tcPr>
            <w:tcW w:w="1915" w:type="dxa"/>
          </w:tcPr>
          <w:p w:rsidR="00066951" w:rsidRPr="009129C2" w:rsidRDefault="00066951" w:rsidP="00066951">
            <w:pPr>
              <w:pStyle w:val="TableText0"/>
            </w:pPr>
            <w:r w:rsidRPr="009129C2">
              <w:t>NA</w:t>
            </w:r>
          </w:p>
        </w:tc>
        <w:tc>
          <w:tcPr>
            <w:tcW w:w="2445" w:type="dxa"/>
          </w:tcPr>
          <w:p w:rsidR="00066951" w:rsidRPr="009129C2" w:rsidRDefault="00066951" w:rsidP="00066951">
            <w:pPr>
              <w:pStyle w:val="TableText0"/>
            </w:pPr>
            <w:r w:rsidRPr="009129C2">
              <w:t>Is not Null</w:t>
            </w:r>
          </w:p>
        </w:tc>
      </w:tr>
      <w:tr w:rsidR="00066951" w:rsidRPr="009129C2">
        <w:tc>
          <w:tcPr>
            <w:tcW w:w="720" w:type="dxa"/>
            <w:vMerge w:val="restart"/>
          </w:tcPr>
          <w:p w:rsidR="00066951" w:rsidRPr="009129C2" w:rsidRDefault="00066951" w:rsidP="00066951">
            <w:pPr>
              <w:pStyle w:val="TableText0"/>
            </w:pPr>
            <w:r w:rsidRPr="009129C2">
              <w:t>5</w:t>
            </w:r>
          </w:p>
        </w:tc>
        <w:tc>
          <w:tcPr>
            <w:tcW w:w="1915" w:type="dxa"/>
            <w:vMerge w:val="restart"/>
          </w:tcPr>
          <w:p w:rsidR="00066951" w:rsidRPr="009129C2" w:rsidRDefault="00066951" w:rsidP="00066951">
            <w:pPr>
              <w:pStyle w:val="TableText0"/>
            </w:pPr>
            <w:r w:rsidRPr="009129C2">
              <w:t>Duration</w:t>
            </w:r>
          </w:p>
        </w:tc>
        <w:tc>
          <w:tcPr>
            <w:tcW w:w="1915" w:type="dxa"/>
          </w:tcPr>
          <w:p w:rsidR="00066951" w:rsidRPr="009129C2" w:rsidRDefault="00066951" w:rsidP="00066951">
            <w:pPr>
              <w:pStyle w:val="TableText0"/>
            </w:pPr>
            <w:r w:rsidRPr="009129C2">
              <w:t>Start Date</w:t>
            </w:r>
          </w:p>
        </w:tc>
        <w:tc>
          <w:tcPr>
            <w:tcW w:w="1915" w:type="dxa"/>
          </w:tcPr>
          <w:p w:rsidR="00066951" w:rsidRPr="009129C2" w:rsidRDefault="00066951" w:rsidP="00066951">
            <w:pPr>
              <w:pStyle w:val="TableText0"/>
            </w:pPr>
            <w:r w:rsidRPr="009129C2">
              <w:t>NA</w:t>
            </w:r>
          </w:p>
        </w:tc>
        <w:tc>
          <w:tcPr>
            <w:tcW w:w="2445" w:type="dxa"/>
          </w:tcPr>
          <w:p w:rsidR="00066951" w:rsidRPr="009129C2" w:rsidRDefault="00066951" w:rsidP="00066951">
            <w:pPr>
              <w:pStyle w:val="TableText0"/>
            </w:pPr>
            <w:r w:rsidRPr="009129C2">
              <w:t>Is Not Null</w:t>
            </w:r>
          </w:p>
        </w:tc>
      </w:tr>
      <w:tr w:rsidR="00066951" w:rsidRPr="009129C2">
        <w:tc>
          <w:tcPr>
            <w:tcW w:w="720" w:type="dxa"/>
            <w:vMerge/>
          </w:tcPr>
          <w:p w:rsidR="00066951" w:rsidRPr="009129C2" w:rsidRDefault="00066951" w:rsidP="00066951">
            <w:pPr>
              <w:pStyle w:val="TableText0"/>
            </w:pPr>
          </w:p>
        </w:tc>
        <w:tc>
          <w:tcPr>
            <w:tcW w:w="1915" w:type="dxa"/>
            <w:vMerge/>
          </w:tcPr>
          <w:p w:rsidR="00066951" w:rsidRPr="009129C2" w:rsidRDefault="00066951" w:rsidP="00066951">
            <w:pPr>
              <w:pStyle w:val="TableText0"/>
            </w:pPr>
          </w:p>
        </w:tc>
        <w:tc>
          <w:tcPr>
            <w:tcW w:w="1915" w:type="dxa"/>
          </w:tcPr>
          <w:p w:rsidR="00066951" w:rsidRPr="009129C2" w:rsidRDefault="00066951" w:rsidP="00066951">
            <w:pPr>
              <w:pStyle w:val="TableText0"/>
            </w:pPr>
            <w:r w:rsidRPr="009129C2">
              <w:t xml:space="preserve">End Date </w:t>
            </w:r>
          </w:p>
        </w:tc>
        <w:tc>
          <w:tcPr>
            <w:tcW w:w="1915" w:type="dxa"/>
          </w:tcPr>
          <w:p w:rsidR="00066951" w:rsidRPr="009129C2" w:rsidRDefault="00066951" w:rsidP="00066951">
            <w:pPr>
              <w:pStyle w:val="TableText0"/>
            </w:pPr>
            <w:r w:rsidRPr="009129C2">
              <w:t>NA</w:t>
            </w:r>
          </w:p>
        </w:tc>
        <w:tc>
          <w:tcPr>
            <w:tcW w:w="2445" w:type="dxa"/>
          </w:tcPr>
          <w:p w:rsidR="00066951" w:rsidRPr="009129C2" w:rsidRDefault="00066951" w:rsidP="00066951">
            <w:pPr>
              <w:pStyle w:val="TableText0"/>
            </w:pPr>
            <w:r w:rsidRPr="009129C2">
              <w:t>Is Not Null</w:t>
            </w:r>
          </w:p>
        </w:tc>
      </w:tr>
      <w:tr w:rsidR="00066951" w:rsidRPr="009129C2">
        <w:tc>
          <w:tcPr>
            <w:tcW w:w="720" w:type="dxa"/>
            <w:vMerge/>
          </w:tcPr>
          <w:p w:rsidR="00066951" w:rsidRPr="009129C2" w:rsidRDefault="00066951" w:rsidP="00066951">
            <w:pPr>
              <w:pStyle w:val="TableText0"/>
            </w:pPr>
          </w:p>
        </w:tc>
        <w:tc>
          <w:tcPr>
            <w:tcW w:w="1915" w:type="dxa"/>
            <w:vMerge/>
          </w:tcPr>
          <w:p w:rsidR="00066951" w:rsidRPr="009129C2" w:rsidRDefault="00066951" w:rsidP="00066951">
            <w:pPr>
              <w:pStyle w:val="TableText0"/>
            </w:pPr>
          </w:p>
        </w:tc>
        <w:tc>
          <w:tcPr>
            <w:tcW w:w="1915" w:type="dxa"/>
          </w:tcPr>
          <w:p w:rsidR="00066951" w:rsidRPr="009129C2" w:rsidRDefault="00066951" w:rsidP="00066951">
            <w:pPr>
              <w:pStyle w:val="TableText0"/>
            </w:pPr>
            <w:r w:rsidRPr="009129C2">
              <w:t>Id</w:t>
            </w:r>
          </w:p>
        </w:tc>
        <w:tc>
          <w:tcPr>
            <w:tcW w:w="1915" w:type="dxa"/>
          </w:tcPr>
          <w:p w:rsidR="00066951" w:rsidRPr="009129C2" w:rsidRDefault="00066951" w:rsidP="00066951">
            <w:pPr>
              <w:pStyle w:val="TableText0"/>
            </w:pPr>
            <w:r w:rsidRPr="009129C2">
              <w:t>NA</w:t>
            </w:r>
          </w:p>
        </w:tc>
        <w:tc>
          <w:tcPr>
            <w:tcW w:w="2445" w:type="dxa"/>
          </w:tcPr>
          <w:p w:rsidR="00066951" w:rsidRPr="009129C2" w:rsidRDefault="00066951" w:rsidP="00066951">
            <w:pPr>
              <w:pStyle w:val="TableText0"/>
            </w:pPr>
            <w:r w:rsidRPr="009129C2">
              <w:t>Is not Null</w:t>
            </w:r>
          </w:p>
        </w:tc>
      </w:tr>
    </w:tbl>
    <w:p w:rsidR="00066951" w:rsidRPr="009129C2" w:rsidRDefault="00066951" w:rsidP="00066951"/>
    <w:p w:rsidR="00066951" w:rsidRPr="009129C2" w:rsidRDefault="00066951" w:rsidP="00066951">
      <w:pPr>
        <w:pStyle w:val="ListNumber"/>
        <w:numPr>
          <w:ilvl w:val="0"/>
          <w:numId w:val="395"/>
        </w:numPr>
      </w:pPr>
      <w:r w:rsidRPr="009129C2">
        <w:t>Connect the following objects:</w:t>
      </w:r>
    </w:p>
    <w:p w:rsidR="00066951" w:rsidRPr="009129C2" w:rsidRDefault="00066951" w:rsidP="00066951">
      <w:pPr>
        <w:pStyle w:val="ListBullet2"/>
      </w:pPr>
      <w:r w:rsidRPr="009129C2">
        <w:t>Participant to both Treatment Annotation objects</w:t>
      </w:r>
    </w:p>
    <w:p w:rsidR="00066951" w:rsidRPr="009129C2" w:rsidRDefault="00066951" w:rsidP="00066951">
      <w:pPr>
        <w:pStyle w:val="ListBullet2"/>
      </w:pPr>
      <w:r w:rsidRPr="009129C2">
        <w:t>Treatment Annotation to one Duration objects</w:t>
      </w:r>
    </w:p>
    <w:p w:rsidR="00066951" w:rsidRPr="009129C2" w:rsidRDefault="00066951" w:rsidP="00066951">
      <w:pPr>
        <w:pStyle w:val="ListBullet2"/>
      </w:pPr>
      <w:r w:rsidRPr="009129C2">
        <w:t>Treatment Annotation to other Duration objects</w:t>
      </w:r>
    </w:p>
    <w:p w:rsidR="00066951" w:rsidRPr="009129C2" w:rsidRDefault="00066951" w:rsidP="00066951">
      <w:pPr>
        <w:pStyle w:val="ListNumber"/>
      </w:pPr>
      <w:r w:rsidRPr="009129C2">
        <w:t>Select the two Duration objects.</w:t>
      </w:r>
    </w:p>
    <w:p w:rsidR="00066951" w:rsidRPr="009129C2" w:rsidRDefault="00066951" w:rsidP="00066951">
      <w:pPr>
        <w:pStyle w:val="ListNumber"/>
      </w:pPr>
      <w:r w:rsidRPr="009129C2">
        <w:t xml:space="preserve">Click </w:t>
      </w:r>
      <w:r w:rsidRPr="009129C2">
        <w:rPr>
          <w:b/>
        </w:rPr>
        <w:t>Temporal Query</w:t>
      </w:r>
      <w:r w:rsidRPr="009129C2">
        <w:t xml:space="preserve"> to define the first temporal condition.</w:t>
      </w:r>
    </w:p>
    <w:p w:rsidR="00066951" w:rsidRPr="009129C2" w:rsidRDefault="00066951" w:rsidP="00066951">
      <w:pPr>
        <w:pStyle w:val="ListNumber"/>
      </w:pPr>
      <w:r w:rsidRPr="009129C2">
        <w:t>Select the temporal conditions.</w:t>
      </w:r>
    </w:p>
    <w:p w:rsidR="00066951" w:rsidRPr="009129C2" w:rsidRDefault="00066951" w:rsidP="00066951">
      <w:pPr>
        <w:pStyle w:val="ListNumber"/>
      </w:pPr>
      <w:r w:rsidRPr="009129C2">
        <w:t xml:space="preserve"> Enter </w:t>
      </w:r>
      <w:r w:rsidRPr="009129C2">
        <w:rPr>
          <w:b/>
        </w:rPr>
        <w:t>Time between Two Treatments</w:t>
      </w:r>
      <w:r w:rsidRPr="009129C2">
        <w:t xml:space="preserve"> as the custom column name.</w:t>
      </w:r>
    </w:p>
    <w:p w:rsidR="00066951" w:rsidRPr="009129C2" w:rsidRDefault="00066951" w:rsidP="00066951">
      <w:pPr>
        <w:pStyle w:val="BodyTextIndent"/>
      </w:pPr>
      <w:r w:rsidRPr="009129C2">
        <w:t>The following figure outlines the defined query:</w:t>
      </w:r>
    </w:p>
    <w:p w:rsidR="00066951" w:rsidRPr="009129C2" w:rsidRDefault="007A0E2C" w:rsidP="00066951">
      <w:r>
        <w:rPr>
          <w:noProof/>
        </w:rPr>
        <w:drawing>
          <wp:inline distT="0" distB="0" distL="0" distR="0">
            <wp:extent cx="5181600" cy="1457325"/>
            <wp:effectExtent l="19050" t="0" r="0" b="0"/>
            <wp:docPr id="235" name="Picture 8" descr="Define Condition for temporal query Sample 10, test case 38  cond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fine Condition for temporal query Sample 10, test case 38  condition 1"/>
                    <pic:cNvPicPr>
                      <a:picLocks noChangeAspect="1" noChangeArrowheads="1"/>
                    </pic:cNvPicPr>
                  </pic:nvPicPr>
                  <pic:blipFill>
                    <a:blip r:embed="rId271"/>
                    <a:srcRect/>
                    <a:stretch>
                      <a:fillRect/>
                    </a:stretch>
                  </pic:blipFill>
                  <pic:spPr bwMode="auto">
                    <a:xfrm>
                      <a:off x="0" y="0"/>
                      <a:ext cx="5181600" cy="1457325"/>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bookmarkStart w:id="723" w:name="_Toc266887039"/>
      <w:bookmarkStart w:id="724" w:name="_Toc149030604"/>
      <w:r w:rsidRPr="009129C2">
        <w:t xml:space="preserve">Figure </w:t>
      </w:r>
      <w:fldSimple w:instr=" SEQ Figure \* ARABIC ">
        <w:r w:rsidR="00327542">
          <w:rPr>
            <w:noProof/>
          </w:rPr>
          <w:t>232</w:t>
        </w:r>
      </w:fldSimple>
      <w:r w:rsidRPr="009129C2">
        <w:t xml:space="preserve">: Defined Temporal Query 1 </w:t>
      </w:r>
      <w:bookmarkEnd w:id="723"/>
      <w:r w:rsidRPr="009129C2">
        <w:t xml:space="preserve">Sample </w:t>
      </w:r>
      <w:bookmarkEnd w:id="724"/>
      <w:r w:rsidRPr="009129C2">
        <w:t>10</w:t>
      </w:r>
    </w:p>
    <w:p w:rsidR="00066951" w:rsidRPr="009129C2" w:rsidRDefault="00066951" w:rsidP="00066951">
      <w:pPr>
        <w:pStyle w:val="ListNumber"/>
      </w:pPr>
      <w:r w:rsidRPr="009129C2">
        <w:t xml:space="preserve">Click </w:t>
      </w:r>
      <w:r w:rsidRPr="009129C2">
        <w:rPr>
          <w:b/>
        </w:rPr>
        <w:t>OK</w:t>
      </w:r>
      <w:r w:rsidRPr="009129C2">
        <w:t>. The DAG view opens.</w:t>
      </w:r>
    </w:p>
    <w:p w:rsidR="00066951" w:rsidRPr="009129C2" w:rsidRDefault="007A0E2C" w:rsidP="00066951">
      <w:r>
        <w:rPr>
          <w:noProof/>
        </w:rPr>
        <w:drawing>
          <wp:inline distT="0" distB="0" distL="0" distR="0">
            <wp:extent cx="5114925" cy="2743200"/>
            <wp:effectExtent l="19050" t="0" r="9525" b="0"/>
            <wp:docPr id="236" name="Picture 9" descr="Diagrammatic View of temporal query Sampl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matic View of temporal query Sample 10"/>
                    <pic:cNvPicPr>
                      <a:picLocks noChangeAspect="1" noChangeArrowheads="1"/>
                    </pic:cNvPicPr>
                  </pic:nvPicPr>
                  <pic:blipFill>
                    <a:blip r:embed="rId272"/>
                    <a:srcRect/>
                    <a:stretch>
                      <a:fillRect/>
                    </a:stretch>
                  </pic:blipFill>
                  <pic:spPr bwMode="auto">
                    <a:xfrm>
                      <a:off x="0" y="0"/>
                      <a:ext cx="5114925" cy="2743200"/>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rPr>
          <w:noProof/>
        </w:rPr>
      </w:pPr>
      <w:bookmarkStart w:id="725" w:name="_Toc214681861"/>
      <w:bookmarkStart w:id="726" w:name="_Toc266887040"/>
      <w:bookmarkStart w:id="727" w:name="_Toc149030605"/>
      <w:r w:rsidRPr="009129C2">
        <w:t xml:space="preserve">Figure </w:t>
      </w:r>
      <w:fldSimple w:instr=" SEQ Figure \* ARABIC ">
        <w:r w:rsidR="00327542">
          <w:rPr>
            <w:noProof/>
          </w:rPr>
          <w:t>233</w:t>
        </w:r>
      </w:fldSimple>
      <w:r w:rsidRPr="009129C2">
        <w:t xml:space="preserve">: Diagrammatic Representation </w:t>
      </w:r>
      <w:bookmarkStart w:id="728" w:name="OLE_LINK1"/>
      <w:r w:rsidRPr="009129C2">
        <w:t>of Temporal Query</w:t>
      </w:r>
      <w:bookmarkEnd w:id="725"/>
      <w:bookmarkEnd w:id="726"/>
      <w:bookmarkEnd w:id="728"/>
      <w:r w:rsidRPr="009129C2">
        <w:t xml:space="preserve"> Sample </w:t>
      </w:r>
      <w:bookmarkEnd w:id="727"/>
      <w:r w:rsidRPr="009129C2">
        <w:t>10</w:t>
      </w:r>
    </w:p>
    <w:p w:rsidR="00066951" w:rsidRPr="009129C2" w:rsidRDefault="00066951" w:rsidP="00066951">
      <w:pPr>
        <w:pStyle w:val="ListNumber"/>
      </w:pPr>
      <w:r w:rsidRPr="009129C2">
        <w:t>Select the two Treatment Annotation objects.</w:t>
      </w:r>
    </w:p>
    <w:p w:rsidR="00066951" w:rsidRPr="009129C2" w:rsidRDefault="00066951" w:rsidP="00066951">
      <w:pPr>
        <w:pStyle w:val="ListNumber"/>
      </w:pPr>
      <w:r w:rsidRPr="009129C2">
        <w:t xml:space="preserve">Click </w:t>
      </w:r>
      <w:r w:rsidRPr="009129C2">
        <w:rPr>
          <w:b/>
        </w:rPr>
        <w:t>Temporal Query</w:t>
      </w:r>
      <w:r w:rsidRPr="009129C2">
        <w:t xml:space="preserve"> to define the second temporal condition.</w:t>
      </w:r>
    </w:p>
    <w:p w:rsidR="00066951" w:rsidRPr="009129C2" w:rsidRDefault="00066951" w:rsidP="00066951">
      <w:pPr>
        <w:pStyle w:val="ListNumber"/>
      </w:pPr>
      <w:r w:rsidRPr="009129C2">
        <w:t xml:space="preserve">Enter </w:t>
      </w:r>
      <w:r w:rsidRPr="009129C2">
        <w:rPr>
          <w:b/>
        </w:rPr>
        <w:t xml:space="preserve">Dosage difference in six months </w:t>
      </w:r>
      <w:r w:rsidRPr="009129C2">
        <w:t>as the custom column name.</w:t>
      </w:r>
    </w:p>
    <w:p w:rsidR="00066951" w:rsidRPr="009129C2" w:rsidRDefault="00066951" w:rsidP="00066951">
      <w:pPr>
        <w:pStyle w:val="BodyTextIndent2"/>
      </w:pPr>
      <w:r w:rsidRPr="009129C2">
        <w:t>The following figure outlines the defined query:</w:t>
      </w:r>
    </w:p>
    <w:p w:rsidR="00066951" w:rsidRPr="009129C2" w:rsidRDefault="007A0E2C" w:rsidP="00066951">
      <w:pPr>
        <w:pStyle w:val="GraphicAnchorMain"/>
      </w:pPr>
      <w:r>
        <w:rPr>
          <w:noProof/>
        </w:rPr>
        <w:drawing>
          <wp:inline distT="0" distB="0" distL="0" distR="0">
            <wp:extent cx="5048250" cy="1457325"/>
            <wp:effectExtent l="19050" t="19050" r="19050" b="28575"/>
            <wp:docPr id="237" name="Picture 237" descr="Define Condition for temporal query Sampl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efine Condition for temporal query Sample 10"/>
                    <pic:cNvPicPr>
                      <a:picLocks noChangeAspect="1" noChangeArrowheads="1"/>
                    </pic:cNvPicPr>
                  </pic:nvPicPr>
                  <pic:blipFill>
                    <a:blip r:embed="rId273"/>
                    <a:srcRect/>
                    <a:stretch>
                      <a:fillRect/>
                    </a:stretch>
                  </pic:blipFill>
                  <pic:spPr bwMode="auto">
                    <a:xfrm>
                      <a:off x="0" y="0"/>
                      <a:ext cx="5048250" cy="1457325"/>
                    </a:xfrm>
                    <a:prstGeom prst="rect">
                      <a:avLst/>
                    </a:prstGeom>
                    <a:noFill/>
                    <a:ln w="12700" cmpd="sng">
                      <a:solidFill>
                        <a:srgbClr val="000000"/>
                      </a:solidFill>
                      <a:miter lim="800000"/>
                      <a:headEnd/>
                      <a:tailEnd/>
                    </a:ln>
                    <a:effectLst/>
                  </pic:spPr>
                </pic:pic>
              </a:graphicData>
            </a:graphic>
          </wp:inline>
        </w:drawing>
      </w:r>
    </w:p>
    <w:p w:rsidR="00066951" w:rsidRPr="009129C2" w:rsidRDefault="00066951" w:rsidP="00066951">
      <w:pPr>
        <w:pStyle w:val="Caption"/>
        <w:ind w:firstLine="720"/>
        <w:rPr>
          <w:noProof/>
        </w:rPr>
      </w:pPr>
      <w:bookmarkStart w:id="729" w:name="_Toc214681862"/>
      <w:bookmarkStart w:id="730" w:name="_Toc266887041"/>
      <w:bookmarkStart w:id="731" w:name="_Toc149030606"/>
      <w:r w:rsidRPr="009129C2">
        <w:t xml:space="preserve">Figure </w:t>
      </w:r>
      <w:fldSimple w:instr=" SEQ Figure \* ARABIC ">
        <w:r w:rsidR="00327542">
          <w:rPr>
            <w:noProof/>
          </w:rPr>
          <w:t>234</w:t>
        </w:r>
      </w:fldSimple>
      <w:r w:rsidRPr="009129C2">
        <w:t xml:space="preserve">: Defined Temporal Query </w:t>
      </w:r>
      <w:bookmarkEnd w:id="729"/>
      <w:bookmarkEnd w:id="730"/>
      <w:r w:rsidRPr="009129C2">
        <w:t xml:space="preserve">Sample </w:t>
      </w:r>
      <w:bookmarkEnd w:id="731"/>
      <w:r w:rsidRPr="009129C2">
        <w:t>10</w:t>
      </w:r>
    </w:p>
    <w:p w:rsidR="00E21F37" w:rsidRDefault="00066951" w:rsidP="00E21F37">
      <w:pPr>
        <w:pStyle w:val="BodyText"/>
      </w:pPr>
      <w:r w:rsidRPr="009129C2">
        <w:br w:type="page"/>
        <w:t xml:space="preserve">Click </w:t>
      </w:r>
      <w:r w:rsidRPr="009129C2">
        <w:rPr>
          <w:b/>
        </w:rPr>
        <w:t>OK</w:t>
      </w:r>
      <w:r w:rsidRPr="009129C2">
        <w:t xml:space="preserve"> to see the Diagrammatic View. Find all the female participants suffering from breast cancer who are being treated with Anastrazole, and whose dosage has increased from 0.5 mg to 2 mg/day in the last six months.</w:t>
      </w:r>
    </w:p>
    <w:p w:rsidR="00066951" w:rsidRPr="009129C2" w:rsidRDefault="007A0E2C" w:rsidP="00E21F37">
      <w:pPr>
        <w:pStyle w:val="BodyTextIndent"/>
        <w:ind w:left="0"/>
      </w:pPr>
      <w:r>
        <w:rPr>
          <w:noProof/>
        </w:rPr>
        <w:drawing>
          <wp:inline distT="0" distB="0" distL="0" distR="0">
            <wp:extent cx="5829300" cy="3200400"/>
            <wp:effectExtent l="19050" t="0" r="0" b="0"/>
            <wp:docPr id="238" name="Picture 238" descr="Diagrammatic View of temporal query Sampl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Diagrammatic View of temporal query Sample 10"/>
                    <pic:cNvPicPr>
                      <a:picLocks noChangeAspect="1" noChangeArrowheads="1"/>
                    </pic:cNvPicPr>
                  </pic:nvPicPr>
                  <pic:blipFill>
                    <a:blip r:embed="rId274"/>
                    <a:srcRect/>
                    <a:stretch>
                      <a:fillRect/>
                    </a:stretch>
                  </pic:blipFill>
                  <pic:spPr bwMode="auto">
                    <a:xfrm>
                      <a:off x="0" y="0"/>
                      <a:ext cx="5829300" cy="3200400"/>
                    </a:xfrm>
                    <a:prstGeom prst="rect">
                      <a:avLst/>
                    </a:prstGeom>
                    <a:noFill/>
                    <a:ln w="9525">
                      <a:noFill/>
                      <a:miter lim="800000"/>
                      <a:headEnd/>
                      <a:tailEnd/>
                    </a:ln>
                  </pic:spPr>
                </pic:pic>
              </a:graphicData>
            </a:graphic>
          </wp:inline>
        </w:drawing>
      </w:r>
    </w:p>
    <w:p w:rsidR="00066951" w:rsidRPr="009129C2" w:rsidRDefault="00066951" w:rsidP="00066951">
      <w:pPr>
        <w:pStyle w:val="Caption"/>
        <w:ind w:firstLine="720"/>
      </w:pPr>
      <w:bookmarkStart w:id="732" w:name="_Toc266887042"/>
      <w:bookmarkStart w:id="733" w:name="_Toc149030607"/>
      <w:r w:rsidRPr="009129C2">
        <w:t xml:space="preserve">Figure </w:t>
      </w:r>
      <w:fldSimple w:instr=" SEQ Figure \* ARABIC ">
        <w:r w:rsidR="00327542">
          <w:rPr>
            <w:noProof/>
          </w:rPr>
          <w:t>235</w:t>
        </w:r>
      </w:fldSimple>
      <w:r w:rsidRPr="009129C2">
        <w:t xml:space="preserve">: Diagrammatic Representation of Temporal Sample </w:t>
      </w:r>
      <w:bookmarkEnd w:id="733"/>
      <w:r w:rsidRPr="009129C2">
        <w:t xml:space="preserve">10 </w:t>
      </w:r>
      <w:bookmarkEnd w:id="732"/>
    </w:p>
    <w:p w:rsidR="00066951" w:rsidRPr="009129C2" w:rsidRDefault="00066951" w:rsidP="00066951">
      <w:pPr>
        <w:pStyle w:val="ListNumber"/>
      </w:pPr>
      <w:r w:rsidRPr="009129C2">
        <w:t xml:space="preserve">Click </w:t>
      </w:r>
      <w:r w:rsidRPr="009129C2">
        <w:rPr>
          <w:b/>
        </w:rPr>
        <w:t>Search</w:t>
      </w:r>
      <w:r w:rsidRPr="009129C2">
        <w:t xml:space="preserve"> to execute the query.</w:t>
      </w:r>
    </w:p>
    <w:p w:rsidR="00066951" w:rsidRPr="009129C2" w:rsidRDefault="00066951" w:rsidP="00066951">
      <w:pPr>
        <w:pStyle w:val="BodyTextIndent"/>
      </w:pPr>
      <w:r w:rsidRPr="009129C2">
        <w:t>The search result displays female participants suffering from breast cancer who are being treated with Anastrazole, and whose dosage has increased from 0.5 mg to 2 mg/day in the last six months.</w:t>
      </w:r>
    </w:p>
    <w:p w:rsidR="00066951" w:rsidRPr="009129C2" w:rsidRDefault="00066951" w:rsidP="00066951">
      <w:pPr>
        <w:sectPr w:rsidR="00066951" w:rsidRPr="009129C2">
          <w:pgSz w:w="12240" w:h="15840" w:code="1"/>
          <w:pgMar w:top="1440" w:right="1440" w:bottom="1440" w:left="1440" w:header="720" w:footer="720" w:gutter="432"/>
          <w:cols w:space="720"/>
          <w:titlePg/>
          <w:docGrid w:linePitch="360"/>
        </w:sectPr>
      </w:pPr>
    </w:p>
    <w:p w:rsidR="00066951" w:rsidRPr="009129C2" w:rsidRDefault="00066951" w:rsidP="00066951">
      <w:pPr>
        <w:pStyle w:val="Heading9"/>
      </w:pPr>
      <w:bookmarkStart w:id="734" w:name="_Toc266886831"/>
      <w:bookmarkStart w:id="735" w:name="_Toc271574154"/>
      <w:bookmarkStart w:id="736" w:name="_Toc149030381"/>
      <w:bookmarkStart w:id="737" w:name="_Ref275502632"/>
      <w:bookmarkStart w:id="738" w:name="_Toc288121432"/>
      <w:r w:rsidRPr="009129C2">
        <w:t>Error Messages</w:t>
      </w:r>
      <w:bookmarkEnd w:id="734"/>
      <w:bookmarkEnd w:id="735"/>
      <w:bookmarkEnd w:id="736"/>
      <w:bookmarkEnd w:id="737"/>
      <w:bookmarkEnd w:id="738"/>
    </w:p>
    <w:p w:rsidR="00066951" w:rsidRPr="009129C2" w:rsidRDefault="00066951" w:rsidP="00066951">
      <w:pPr>
        <w:pStyle w:val="BodyText"/>
      </w:pPr>
      <w:r w:rsidRPr="009129C2">
        <w:t xml:space="preserve">This </w:t>
      </w:r>
      <w:r w:rsidRPr="009129C2">
        <w:fldChar w:fldCharType="begin"/>
      </w:r>
      <w:r w:rsidRPr="009129C2">
        <w:instrText xml:space="preserve"> XE "error messages" </w:instrText>
      </w:r>
      <w:r w:rsidRPr="009129C2">
        <w:fldChar w:fldCharType="end"/>
      </w:r>
      <w:r w:rsidRPr="009129C2">
        <w:t xml:space="preserve">section outlines the common error messages you may encounter while using the </w:t>
      </w:r>
      <w:fldSimple w:instr=" DOCPROPERTY  ApplicationName  \* MERGEFORMAT ">
        <w:r w:rsidRPr="009129C2">
          <w:t>caTissue Suite</w:t>
        </w:r>
      </w:fldSimple>
      <w:r w:rsidRPr="009129C2">
        <w:t>. The error messages in this appendix are categorized as:</w:t>
      </w:r>
    </w:p>
    <w:p w:rsidR="00066951" w:rsidRPr="009129C2" w:rsidRDefault="00066951" w:rsidP="00066951">
      <w:pPr>
        <w:pStyle w:val="ListBullet"/>
      </w:pPr>
      <w:r w:rsidRPr="009129C2">
        <w:fldChar w:fldCharType="begin"/>
      </w:r>
      <w:r w:rsidRPr="009129C2">
        <w:instrText xml:space="preserve"> REF _Ref149016678 \h </w:instrText>
      </w:r>
      <w:r w:rsidRPr="009129C2">
        <w:fldChar w:fldCharType="separate"/>
      </w:r>
      <w:r w:rsidR="00327542" w:rsidRPr="009129C2">
        <w:t>Administrative Data Tab Errors</w:t>
      </w:r>
      <w:r w:rsidRPr="009129C2">
        <w:fldChar w:fldCharType="end"/>
      </w:r>
    </w:p>
    <w:p w:rsidR="00066951" w:rsidRPr="009129C2" w:rsidRDefault="00066951" w:rsidP="00066951">
      <w:pPr>
        <w:pStyle w:val="ListBullet"/>
      </w:pPr>
      <w:r w:rsidRPr="009129C2">
        <w:fldChar w:fldCharType="begin"/>
      </w:r>
      <w:r w:rsidRPr="009129C2">
        <w:instrText xml:space="preserve"> REF _Ref149016682 \h </w:instrText>
      </w:r>
      <w:r w:rsidRPr="009129C2">
        <w:fldChar w:fldCharType="separate"/>
      </w:r>
      <w:r w:rsidR="00327542" w:rsidRPr="009129C2">
        <w:t>Biospecimen Data Tab Errors</w:t>
      </w:r>
      <w:r w:rsidRPr="009129C2">
        <w:fldChar w:fldCharType="end"/>
      </w:r>
    </w:p>
    <w:p w:rsidR="00066951" w:rsidRPr="009129C2" w:rsidRDefault="00066951" w:rsidP="00066951">
      <w:pPr>
        <w:pStyle w:val="Heading2"/>
      </w:pPr>
      <w:bookmarkStart w:id="739" w:name="_Toc266886832"/>
      <w:bookmarkStart w:id="740" w:name="_Toc271574155"/>
      <w:bookmarkStart w:id="741" w:name="_Ref149016678"/>
      <w:bookmarkStart w:id="742" w:name="_Toc149030382"/>
      <w:bookmarkStart w:id="743" w:name="_Toc288121433"/>
      <w:r w:rsidRPr="009129C2">
        <w:t>Administrative Data Tab Errors</w:t>
      </w:r>
      <w:bookmarkEnd w:id="739"/>
      <w:bookmarkEnd w:id="740"/>
      <w:bookmarkEnd w:id="741"/>
      <w:bookmarkEnd w:id="742"/>
      <w:bookmarkEnd w:id="743"/>
    </w:p>
    <w:p w:rsidR="00066951" w:rsidRPr="009129C2" w:rsidRDefault="00066951" w:rsidP="00066951">
      <w:pPr>
        <w:pStyle w:val="BodyText"/>
      </w:pPr>
      <w:r w:rsidRPr="009129C2">
        <w:t>This section outlines the common errors found on the Administrative Data tab.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81"/>
        <w:gridCol w:w="2887"/>
        <w:gridCol w:w="3376"/>
      </w:tblGrid>
      <w:tr w:rsidR="00066951" w:rsidRPr="009129C2">
        <w:trPr>
          <w:tblHeader/>
        </w:trPr>
        <w:tc>
          <w:tcPr>
            <w:tcW w:w="2952" w:type="dxa"/>
            <w:shd w:val="clear" w:color="auto" w:fill="CCCCCC"/>
          </w:tcPr>
          <w:p w:rsidR="00066951" w:rsidRPr="009129C2" w:rsidRDefault="00066951" w:rsidP="00066951">
            <w:pPr>
              <w:pStyle w:val="TableHeader"/>
            </w:pPr>
            <w:r w:rsidRPr="009129C2">
              <w:t>Error Message</w:t>
            </w:r>
          </w:p>
        </w:tc>
        <w:tc>
          <w:tcPr>
            <w:tcW w:w="2952" w:type="dxa"/>
            <w:shd w:val="clear" w:color="auto" w:fill="CCCCCC"/>
          </w:tcPr>
          <w:p w:rsidR="00066951" w:rsidRPr="009129C2" w:rsidRDefault="00066951" w:rsidP="00066951">
            <w:pPr>
              <w:pStyle w:val="TableHeader"/>
            </w:pPr>
            <w:r w:rsidRPr="009129C2">
              <w:t>Why does it occur?</w:t>
            </w:r>
          </w:p>
        </w:tc>
        <w:tc>
          <w:tcPr>
            <w:tcW w:w="3456" w:type="dxa"/>
            <w:shd w:val="clear" w:color="auto" w:fill="CCCCCC"/>
          </w:tcPr>
          <w:p w:rsidR="00066951" w:rsidRPr="009129C2" w:rsidRDefault="00066951" w:rsidP="00066951">
            <w:pPr>
              <w:pStyle w:val="TableHeader"/>
            </w:pPr>
            <w:r w:rsidRPr="009129C2">
              <w:t>How to resolve?</w:t>
            </w:r>
          </w:p>
        </w:tc>
      </w:tr>
      <w:tr w:rsidR="00066951" w:rsidRPr="009129C2">
        <w:tc>
          <w:tcPr>
            <w:tcW w:w="2952" w:type="dxa"/>
          </w:tcPr>
          <w:p w:rsidR="00066951" w:rsidRPr="009129C2" w:rsidRDefault="00066951" w:rsidP="00066951">
            <w:pPr>
              <w:pStyle w:val="TableText0"/>
            </w:pPr>
            <w:r w:rsidRPr="009129C2">
              <w:t>Incorrect E-mail Address or Password</w:t>
            </w:r>
          </w:p>
        </w:tc>
        <w:tc>
          <w:tcPr>
            <w:tcW w:w="2952" w:type="dxa"/>
          </w:tcPr>
          <w:p w:rsidR="00066951" w:rsidRPr="009129C2" w:rsidRDefault="00066951" w:rsidP="00066951">
            <w:pPr>
              <w:pStyle w:val="TableText0"/>
            </w:pPr>
            <w:r w:rsidRPr="009129C2">
              <w:t>Wrong e-mail address or password is entered in the provided field on the home page of the application.</w:t>
            </w:r>
          </w:p>
        </w:tc>
        <w:tc>
          <w:tcPr>
            <w:tcW w:w="3456" w:type="dxa"/>
          </w:tcPr>
          <w:p w:rsidR="00066951" w:rsidRPr="009129C2" w:rsidRDefault="00066951" w:rsidP="00066951">
            <w:pPr>
              <w:pStyle w:val="TableText0"/>
            </w:pPr>
            <w:r w:rsidRPr="009129C2">
              <w:t xml:space="preserve">Enter the correct e-mail address and password. </w:t>
            </w:r>
          </w:p>
        </w:tc>
      </w:tr>
      <w:tr w:rsidR="00066951" w:rsidRPr="009129C2">
        <w:tc>
          <w:tcPr>
            <w:tcW w:w="2952" w:type="dxa"/>
          </w:tcPr>
          <w:p w:rsidR="00066951" w:rsidRPr="009129C2" w:rsidRDefault="00066951" w:rsidP="00066951">
            <w:pPr>
              <w:pStyle w:val="TableText0"/>
            </w:pPr>
            <w:r w:rsidRPr="009129C2">
              <w:t>New password must include at least one upper case letter, one lower case letter and a number. The password cannot contain spaces.</w:t>
            </w:r>
          </w:p>
        </w:tc>
        <w:tc>
          <w:tcPr>
            <w:tcW w:w="2952" w:type="dxa"/>
          </w:tcPr>
          <w:p w:rsidR="00066951" w:rsidRPr="009129C2" w:rsidRDefault="00066951" w:rsidP="00066951">
            <w:pPr>
              <w:pStyle w:val="TableText0"/>
            </w:pPr>
            <w:r w:rsidRPr="009129C2">
              <w:t>The new password does not fulfill the specified password requirements.</w:t>
            </w:r>
          </w:p>
        </w:tc>
        <w:tc>
          <w:tcPr>
            <w:tcW w:w="3456" w:type="dxa"/>
          </w:tcPr>
          <w:p w:rsidR="00066951" w:rsidRPr="009129C2" w:rsidRDefault="00066951" w:rsidP="00066951">
            <w:pPr>
              <w:pStyle w:val="TableText0"/>
            </w:pPr>
            <w:r w:rsidRPr="009129C2">
              <w:t>Add the password as per the specified requirements.</w:t>
            </w:r>
          </w:p>
        </w:tc>
      </w:tr>
      <w:tr w:rsidR="00066951" w:rsidRPr="009129C2">
        <w:tc>
          <w:tcPr>
            <w:tcW w:w="2952" w:type="dxa"/>
          </w:tcPr>
          <w:p w:rsidR="00066951" w:rsidRPr="009129C2" w:rsidRDefault="00066951" w:rsidP="00066951">
            <w:pPr>
              <w:pStyle w:val="TableText0"/>
            </w:pPr>
            <w:r w:rsidRPr="009129C2">
              <w:t>At least one event is required to create Collection Protocol</w:t>
            </w:r>
          </w:p>
        </w:tc>
        <w:tc>
          <w:tcPr>
            <w:tcW w:w="2952" w:type="dxa"/>
          </w:tcPr>
          <w:p w:rsidR="00066951" w:rsidRPr="009129C2" w:rsidRDefault="00066951" w:rsidP="00066951">
            <w:pPr>
              <w:pStyle w:val="TableText0"/>
            </w:pPr>
            <w:r w:rsidRPr="009129C2">
              <w:t>Not a single specimen event is added to the Collection Protocol.</w:t>
            </w:r>
          </w:p>
        </w:tc>
        <w:tc>
          <w:tcPr>
            <w:tcW w:w="3456" w:type="dxa"/>
          </w:tcPr>
          <w:p w:rsidR="00066951" w:rsidRPr="009129C2" w:rsidRDefault="00066951" w:rsidP="00066951">
            <w:pPr>
              <w:pStyle w:val="TableText0"/>
            </w:pPr>
            <w:r w:rsidRPr="009129C2">
              <w:t>Add a Specimen Event to save the Collection Protocol.</w:t>
            </w:r>
          </w:p>
        </w:tc>
      </w:tr>
      <w:tr w:rsidR="00066951" w:rsidRPr="009129C2">
        <w:tc>
          <w:tcPr>
            <w:tcW w:w="2952" w:type="dxa"/>
          </w:tcPr>
          <w:p w:rsidR="00066951" w:rsidRPr="009129C2" w:rsidRDefault="00066951" w:rsidP="00066951">
            <w:pPr>
              <w:pStyle w:val="TableText0"/>
            </w:pPr>
            <w:r w:rsidRPr="009129C2">
              <w:t>Please enter valid values*</w:t>
            </w:r>
          </w:p>
        </w:tc>
        <w:tc>
          <w:tcPr>
            <w:tcW w:w="2952" w:type="dxa"/>
          </w:tcPr>
          <w:p w:rsidR="00066951" w:rsidRPr="009129C2" w:rsidRDefault="00066951" w:rsidP="00066951">
            <w:pPr>
              <w:pStyle w:val="TableText0"/>
            </w:pPr>
            <w:r w:rsidRPr="009129C2">
              <w:t>An incorrect value is added. For example: In the Temperature field you are required to enter a numeric value. If you add a string value, an error message opens.</w:t>
            </w:r>
          </w:p>
        </w:tc>
        <w:tc>
          <w:tcPr>
            <w:tcW w:w="3456" w:type="dxa"/>
          </w:tcPr>
          <w:p w:rsidR="00066951" w:rsidRPr="009129C2" w:rsidRDefault="00066951" w:rsidP="00066951">
            <w:pPr>
              <w:pStyle w:val="TableText0"/>
            </w:pPr>
            <w:r w:rsidRPr="009129C2">
              <w:t>Enter the correct alphabetical, numerical, or alphanumerical value.</w:t>
            </w:r>
          </w:p>
          <w:p w:rsidR="00066951" w:rsidRPr="009129C2" w:rsidRDefault="00066951" w:rsidP="00066951">
            <w:pPr>
              <w:pStyle w:val="TableText0"/>
            </w:pPr>
          </w:p>
        </w:tc>
      </w:tr>
      <w:tr w:rsidR="00066951" w:rsidRPr="009129C2">
        <w:tc>
          <w:tcPr>
            <w:tcW w:w="2952" w:type="dxa"/>
          </w:tcPr>
          <w:p w:rsidR="00066951" w:rsidRPr="009129C2" w:rsidRDefault="00066951" w:rsidP="00066951">
            <w:pPr>
              <w:pStyle w:val="TableText0"/>
            </w:pPr>
            <w:r w:rsidRPr="009129C2">
              <w:t>Field Name# is required</w:t>
            </w:r>
          </w:p>
        </w:tc>
        <w:tc>
          <w:tcPr>
            <w:tcW w:w="2952" w:type="dxa"/>
          </w:tcPr>
          <w:p w:rsidR="00066951" w:rsidRPr="009129C2" w:rsidRDefault="00066951" w:rsidP="00066951">
            <w:pPr>
              <w:pStyle w:val="TableText0"/>
            </w:pPr>
            <w:r w:rsidRPr="009129C2">
              <w:t>A value is not entered in the mentioned field.</w:t>
            </w:r>
          </w:p>
        </w:tc>
        <w:tc>
          <w:tcPr>
            <w:tcW w:w="3456" w:type="dxa"/>
          </w:tcPr>
          <w:p w:rsidR="00066951" w:rsidRPr="009129C2" w:rsidRDefault="00066951" w:rsidP="00066951">
            <w:pPr>
              <w:pStyle w:val="TableText0"/>
            </w:pPr>
            <w:r w:rsidRPr="009129C2">
              <w:t>Enter a value in the mentioned field.</w:t>
            </w:r>
          </w:p>
        </w:tc>
      </w:tr>
    </w:tbl>
    <w:p w:rsidR="00066951" w:rsidRPr="009129C2" w:rsidRDefault="00066951" w:rsidP="00066951">
      <w:pPr>
        <w:pStyle w:val="BodyText"/>
      </w:pPr>
      <w:r w:rsidRPr="009129C2">
        <w:t>* For example: alphabetical, numerical, or alphanumerical value</w:t>
      </w:r>
    </w:p>
    <w:p w:rsidR="00066951" w:rsidRPr="009129C2" w:rsidRDefault="00066951" w:rsidP="00066951">
      <w:pPr>
        <w:pStyle w:val="BodyText"/>
      </w:pPr>
      <w:r w:rsidRPr="009129C2">
        <w:t># For example: Site name, Specimen type, class, and so on.</w:t>
      </w:r>
    </w:p>
    <w:p w:rsidR="00066951" w:rsidRPr="009129C2" w:rsidRDefault="00066951" w:rsidP="00066951">
      <w:pPr>
        <w:pStyle w:val="Heading2"/>
        <w:tabs>
          <w:tab w:val="left" w:pos="6700"/>
        </w:tabs>
      </w:pPr>
      <w:bookmarkStart w:id="744" w:name="_Toc266886833"/>
      <w:bookmarkStart w:id="745" w:name="_Toc271574156"/>
      <w:bookmarkStart w:id="746" w:name="_Ref149016682"/>
      <w:bookmarkStart w:id="747" w:name="_Toc149030383"/>
      <w:bookmarkStart w:id="748" w:name="_Toc288121434"/>
      <w:r w:rsidRPr="009129C2">
        <w:t>Biospecimen Data Tab Errors</w:t>
      </w:r>
      <w:bookmarkEnd w:id="744"/>
      <w:bookmarkEnd w:id="745"/>
      <w:bookmarkEnd w:id="746"/>
      <w:bookmarkEnd w:id="747"/>
      <w:bookmarkEnd w:id="748"/>
      <w:r w:rsidRPr="009129C2">
        <w:tab/>
      </w:r>
    </w:p>
    <w:p w:rsidR="00066951" w:rsidRPr="009129C2" w:rsidRDefault="00066951" w:rsidP="00066951">
      <w:pPr>
        <w:pStyle w:val="BodyText"/>
      </w:pPr>
      <w:r w:rsidRPr="009129C2">
        <w:t>This following table outlines the common errors found on the Biospecimen Data tab.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55"/>
        <w:gridCol w:w="2990"/>
        <w:gridCol w:w="2999"/>
      </w:tblGrid>
      <w:tr w:rsidR="00066951" w:rsidRPr="009129C2">
        <w:trPr>
          <w:tblHeader/>
        </w:trPr>
        <w:tc>
          <w:tcPr>
            <w:tcW w:w="3192" w:type="dxa"/>
            <w:shd w:val="clear" w:color="auto" w:fill="CCCCCC"/>
          </w:tcPr>
          <w:p w:rsidR="00066951" w:rsidRPr="009129C2" w:rsidRDefault="00066951" w:rsidP="00066951">
            <w:pPr>
              <w:pStyle w:val="TableHeader"/>
            </w:pPr>
            <w:r w:rsidRPr="009129C2">
              <w:t>Error Message</w:t>
            </w:r>
          </w:p>
        </w:tc>
        <w:tc>
          <w:tcPr>
            <w:tcW w:w="3192" w:type="dxa"/>
            <w:shd w:val="clear" w:color="auto" w:fill="CCCCCC"/>
          </w:tcPr>
          <w:p w:rsidR="00066951" w:rsidRPr="009129C2" w:rsidRDefault="00066951" w:rsidP="00066951">
            <w:pPr>
              <w:pStyle w:val="TableHeader"/>
            </w:pPr>
            <w:r w:rsidRPr="009129C2">
              <w:t>Why does it occur?</w:t>
            </w:r>
          </w:p>
        </w:tc>
        <w:tc>
          <w:tcPr>
            <w:tcW w:w="3192" w:type="dxa"/>
            <w:shd w:val="clear" w:color="auto" w:fill="CCCCCC"/>
          </w:tcPr>
          <w:p w:rsidR="00066951" w:rsidRPr="009129C2" w:rsidRDefault="00066951" w:rsidP="00066951">
            <w:pPr>
              <w:pStyle w:val="TableHeader"/>
            </w:pPr>
            <w:r w:rsidRPr="009129C2">
              <w:t>How to resolve?</w:t>
            </w:r>
          </w:p>
        </w:tc>
      </w:tr>
      <w:tr w:rsidR="00066951" w:rsidRPr="009129C2">
        <w:tc>
          <w:tcPr>
            <w:tcW w:w="3192" w:type="dxa"/>
          </w:tcPr>
          <w:p w:rsidR="00066951" w:rsidRPr="009129C2" w:rsidRDefault="00066951" w:rsidP="00066951">
            <w:pPr>
              <w:pStyle w:val="TableText0"/>
            </w:pPr>
            <w:r w:rsidRPr="009129C2">
              <w:t>Duplicate collection protocol selected</w:t>
            </w:r>
          </w:p>
        </w:tc>
        <w:tc>
          <w:tcPr>
            <w:tcW w:w="3192" w:type="dxa"/>
          </w:tcPr>
          <w:p w:rsidR="00066951" w:rsidRPr="009129C2" w:rsidRDefault="00066951" w:rsidP="00066951">
            <w:pPr>
              <w:pStyle w:val="TableText0"/>
            </w:pPr>
            <w:r w:rsidRPr="009129C2">
              <w:t xml:space="preserve">A participant is registered twice to the same protocol. </w:t>
            </w:r>
          </w:p>
          <w:p w:rsidR="00066951" w:rsidRPr="009129C2" w:rsidRDefault="00066951" w:rsidP="00066951">
            <w:pPr>
              <w:pStyle w:val="TableText0"/>
            </w:pPr>
          </w:p>
        </w:tc>
        <w:tc>
          <w:tcPr>
            <w:tcW w:w="3192" w:type="dxa"/>
          </w:tcPr>
          <w:p w:rsidR="00066951" w:rsidRPr="009129C2" w:rsidRDefault="00066951" w:rsidP="00066951">
            <w:pPr>
              <w:pStyle w:val="TableText0"/>
            </w:pPr>
            <w:r w:rsidRPr="009129C2">
              <w:t xml:space="preserve">There is no need to register the same participant to the same collection protocol one more time. </w:t>
            </w:r>
          </w:p>
        </w:tc>
      </w:tr>
      <w:tr w:rsidR="00066951" w:rsidRPr="009129C2">
        <w:tc>
          <w:tcPr>
            <w:tcW w:w="3192" w:type="dxa"/>
          </w:tcPr>
          <w:p w:rsidR="00066951" w:rsidRPr="009129C2" w:rsidRDefault="00066951" w:rsidP="00066951">
            <w:pPr>
              <w:pStyle w:val="TableText0"/>
            </w:pPr>
            <w:r w:rsidRPr="009129C2">
              <w:t>Either Site or Medical Record Number is missing in Medical Identifier</w:t>
            </w:r>
          </w:p>
        </w:tc>
        <w:tc>
          <w:tcPr>
            <w:tcW w:w="3192" w:type="dxa"/>
          </w:tcPr>
          <w:p w:rsidR="00066951" w:rsidRPr="009129C2" w:rsidRDefault="00066951" w:rsidP="00066951">
            <w:pPr>
              <w:pStyle w:val="TableText0"/>
            </w:pPr>
            <w:r w:rsidRPr="009129C2">
              <w:t>Source or Medical Record Number under the Medical Identifiers on Participant page is not added.</w:t>
            </w:r>
          </w:p>
        </w:tc>
        <w:tc>
          <w:tcPr>
            <w:tcW w:w="3192" w:type="dxa"/>
          </w:tcPr>
          <w:p w:rsidR="00066951" w:rsidRPr="009129C2" w:rsidRDefault="00066951" w:rsidP="00066951">
            <w:pPr>
              <w:pStyle w:val="TableText0"/>
            </w:pPr>
            <w:r w:rsidRPr="009129C2">
              <w:t>Add both the Source and Medical Record Number under the Medical Identifiers field.</w:t>
            </w:r>
          </w:p>
        </w:tc>
      </w:tr>
      <w:tr w:rsidR="00066951" w:rsidRPr="009129C2">
        <w:tc>
          <w:tcPr>
            <w:tcW w:w="3192" w:type="dxa"/>
          </w:tcPr>
          <w:p w:rsidR="00066951" w:rsidRPr="009129C2" w:rsidRDefault="00066951" w:rsidP="00066951">
            <w:pPr>
              <w:pStyle w:val="TableText0"/>
            </w:pPr>
            <w:r w:rsidRPr="009129C2">
              <w:t>Submission failed since a Collection Protocol Registration with the same COLLECTION_PROTOCOL_ID, PROTOCOL_PARTICIPANT_ID already exists.</w:t>
            </w:r>
          </w:p>
        </w:tc>
        <w:tc>
          <w:tcPr>
            <w:tcW w:w="3192" w:type="dxa"/>
          </w:tcPr>
          <w:p w:rsidR="00066951" w:rsidRPr="009129C2" w:rsidRDefault="00066951" w:rsidP="00066951">
            <w:pPr>
              <w:pStyle w:val="TableText0"/>
            </w:pPr>
            <w:r w:rsidRPr="009129C2">
              <w:t>A new participant is registered with the PPI same as that of an already existing participant under the same collection protocol.</w:t>
            </w:r>
          </w:p>
        </w:tc>
        <w:tc>
          <w:tcPr>
            <w:tcW w:w="3192" w:type="dxa"/>
          </w:tcPr>
          <w:p w:rsidR="00066951" w:rsidRPr="009129C2" w:rsidRDefault="00066951" w:rsidP="00066951">
            <w:pPr>
              <w:pStyle w:val="TableText0"/>
            </w:pPr>
            <w:r w:rsidRPr="009129C2">
              <w:t>The combination of PPI and CP should be unique. No two participants registered under a CP can have the same PPI. Enter a different PPI for the other participant to avoid this error.</w:t>
            </w:r>
          </w:p>
        </w:tc>
      </w:tr>
      <w:tr w:rsidR="00066951" w:rsidRPr="009129C2">
        <w:tc>
          <w:tcPr>
            <w:tcW w:w="3192" w:type="dxa"/>
          </w:tcPr>
          <w:p w:rsidR="00066951" w:rsidRPr="009129C2" w:rsidRDefault="00066951" w:rsidP="00066951">
            <w:pPr>
              <w:pStyle w:val="TableText0"/>
            </w:pPr>
            <w:r w:rsidRPr="009129C2">
              <w:t>Submit was not successful because some matching participants found.</w:t>
            </w:r>
          </w:p>
        </w:tc>
        <w:tc>
          <w:tcPr>
            <w:tcW w:w="3192" w:type="dxa"/>
          </w:tcPr>
          <w:p w:rsidR="00066951" w:rsidRPr="009129C2" w:rsidRDefault="00066951" w:rsidP="00066951">
            <w:pPr>
              <w:pStyle w:val="TableText0"/>
            </w:pPr>
            <w:r w:rsidRPr="009129C2">
              <w:t>Participant details are entered that are similar to an existing participant.</w:t>
            </w:r>
          </w:p>
        </w:tc>
        <w:tc>
          <w:tcPr>
            <w:tcW w:w="3192" w:type="dxa"/>
          </w:tcPr>
          <w:p w:rsidR="00066951" w:rsidRPr="009129C2" w:rsidRDefault="00066951" w:rsidP="00066951">
            <w:pPr>
              <w:pStyle w:val="TableText0"/>
            </w:pPr>
            <w:r w:rsidRPr="009129C2">
              <w:t xml:space="preserve">Ignore matches to create new participant or add more details and perform another lookup once. For more information, refer to the paragraph on participant duplicate check under </w:t>
            </w:r>
            <w:r w:rsidRPr="009129C2">
              <w:fldChar w:fldCharType="begin"/>
            </w:r>
            <w:r w:rsidRPr="009129C2">
              <w:instrText xml:space="preserve"> REF _Ref190497255 \h  \* MERGEFORMAT </w:instrText>
            </w:r>
            <w:r w:rsidRPr="009129C2">
              <w:fldChar w:fldCharType="separate"/>
            </w:r>
            <w:r w:rsidR="00327542">
              <w:rPr>
                <w:b/>
                <w:bCs/>
              </w:rPr>
              <w:t>Error! Reference source not found.</w:t>
            </w:r>
            <w:r w:rsidRPr="009129C2">
              <w:fldChar w:fldCharType="end"/>
            </w:r>
            <w:r w:rsidRPr="009129C2">
              <w:t xml:space="preserve">. </w:t>
            </w:r>
          </w:p>
        </w:tc>
      </w:tr>
    </w:tbl>
    <w:p w:rsidR="00066951" w:rsidRPr="009129C2" w:rsidRDefault="00066951" w:rsidP="0006695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52"/>
        <w:gridCol w:w="3002"/>
        <w:gridCol w:w="2990"/>
      </w:tblGrid>
      <w:tr w:rsidR="00066951" w:rsidRPr="009129C2">
        <w:tc>
          <w:tcPr>
            <w:tcW w:w="3152" w:type="dxa"/>
          </w:tcPr>
          <w:p w:rsidR="00066951" w:rsidRPr="009129C2" w:rsidRDefault="00066951" w:rsidP="00066951">
            <w:pPr>
              <w:pStyle w:val="TableText0"/>
            </w:pPr>
            <w:r w:rsidRPr="009129C2">
              <w:t>Collection Site is invalid</w:t>
            </w:r>
          </w:p>
        </w:tc>
        <w:tc>
          <w:tcPr>
            <w:tcW w:w="3002" w:type="dxa"/>
          </w:tcPr>
          <w:p w:rsidR="00066951" w:rsidRPr="009129C2" w:rsidRDefault="00066951" w:rsidP="00066951">
            <w:pPr>
              <w:pStyle w:val="TableText0"/>
            </w:pPr>
            <w:r w:rsidRPr="009129C2">
              <w:t>An incorrect site name is entered or the Collection Site field is left blank on the SCG page</w:t>
            </w:r>
          </w:p>
        </w:tc>
        <w:tc>
          <w:tcPr>
            <w:tcW w:w="2990" w:type="dxa"/>
          </w:tcPr>
          <w:p w:rsidR="00066951" w:rsidRPr="009129C2" w:rsidRDefault="00066951" w:rsidP="00066951">
            <w:pPr>
              <w:pStyle w:val="TableText0"/>
            </w:pPr>
            <w:r w:rsidRPr="009129C2">
              <w:t>Select the required site from the Collection Site drop down or enter the correct site name.</w:t>
            </w:r>
          </w:p>
        </w:tc>
      </w:tr>
      <w:tr w:rsidR="00066951" w:rsidRPr="009129C2">
        <w:tc>
          <w:tcPr>
            <w:tcW w:w="3152" w:type="dxa"/>
          </w:tcPr>
          <w:p w:rsidR="00066951" w:rsidRPr="009129C2" w:rsidRDefault="00066951" w:rsidP="00066951">
            <w:pPr>
              <w:pStyle w:val="TableText0"/>
            </w:pPr>
            <w:r w:rsidRPr="009129C2">
              <w:t>Number of Specimens should be greater than zero</w:t>
            </w:r>
          </w:p>
        </w:tc>
        <w:tc>
          <w:tcPr>
            <w:tcW w:w="3002" w:type="dxa"/>
          </w:tcPr>
          <w:p w:rsidR="00066951" w:rsidRPr="009129C2" w:rsidRDefault="00066951" w:rsidP="00066951">
            <w:pPr>
              <w:pStyle w:val="TableText0"/>
            </w:pPr>
            <w:r w:rsidRPr="009129C2">
              <w:t>The Number of Specimen(s) is entered as zero on the edit SCG page and the Add Multiple Specimens button is clicked.</w:t>
            </w:r>
          </w:p>
        </w:tc>
        <w:tc>
          <w:tcPr>
            <w:tcW w:w="2990" w:type="dxa"/>
          </w:tcPr>
          <w:p w:rsidR="00066951" w:rsidRPr="009129C2" w:rsidRDefault="00066951" w:rsidP="00066951">
            <w:pPr>
              <w:pStyle w:val="TableText0"/>
            </w:pPr>
            <w:r w:rsidRPr="009129C2">
              <w:t>Enter a number greater than zero to add multiple specimen(s).</w:t>
            </w:r>
          </w:p>
          <w:p w:rsidR="00066951" w:rsidRPr="009129C2" w:rsidRDefault="00066951" w:rsidP="00066951">
            <w:pPr>
              <w:pStyle w:val="TableText0"/>
            </w:pPr>
          </w:p>
        </w:tc>
      </w:tr>
      <w:tr w:rsidR="00066951" w:rsidRPr="009129C2">
        <w:tc>
          <w:tcPr>
            <w:tcW w:w="3152" w:type="dxa"/>
          </w:tcPr>
          <w:p w:rsidR="00066951" w:rsidRPr="009129C2" w:rsidRDefault="00066951" w:rsidP="00066951">
            <w:pPr>
              <w:pStyle w:val="TableText0"/>
            </w:pPr>
            <w:r w:rsidRPr="009129C2">
              <w:t>Please enter valid Aliquot Count</w:t>
            </w:r>
          </w:p>
        </w:tc>
        <w:tc>
          <w:tcPr>
            <w:tcW w:w="3002" w:type="dxa"/>
          </w:tcPr>
          <w:p w:rsidR="00066951" w:rsidRPr="009129C2" w:rsidRDefault="00066951" w:rsidP="00066951">
            <w:pPr>
              <w:pStyle w:val="TableText0"/>
            </w:pPr>
            <w:r w:rsidRPr="009129C2">
              <w:t>An invalid value is entered during the creation of aliquots or the Aliquot Count field is left blank.</w:t>
            </w:r>
          </w:p>
        </w:tc>
        <w:tc>
          <w:tcPr>
            <w:tcW w:w="2990" w:type="dxa"/>
          </w:tcPr>
          <w:p w:rsidR="00066951" w:rsidRPr="009129C2" w:rsidRDefault="00066951" w:rsidP="00066951">
            <w:pPr>
              <w:pStyle w:val="TableText0"/>
            </w:pPr>
            <w:r w:rsidRPr="009129C2">
              <w:t>Enter a valid aliquot count to create aliquots.</w:t>
            </w:r>
          </w:p>
        </w:tc>
      </w:tr>
      <w:tr w:rsidR="00066951" w:rsidRPr="009129C2">
        <w:tc>
          <w:tcPr>
            <w:tcW w:w="3152" w:type="dxa"/>
          </w:tcPr>
          <w:p w:rsidR="00066951" w:rsidRPr="009129C2" w:rsidRDefault="00066951" w:rsidP="00066951">
            <w:pPr>
              <w:pStyle w:val="TableText0"/>
            </w:pPr>
            <w:r w:rsidRPr="009129C2">
              <w:t>Cannot perform operation :Specimen not available</w:t>
            </w:r>
          </w:p>
        </w:tc>
        <w:tc>
          <w:tcPr>
            <w:tcW w:w="3002" w:type="dxa"/>
          </w:tcPr>
          <w:p w:rsidR="00066951" w:rsidRPr="009129C2" w:rsidRDefault="00066951" w:rsidP="00066951">
            <w:pPr>
              <w:pStyle w:val="TableText0"/>
            </w:pPr>
            <w:r w:rsidRPr="009129C2">
              <w:t>An action is performed on a specimen that is unavailable. The Is Available check box is not selected.</w:t>
            </w:r>
          </w:p>
        </w:tc>
        <w:tc>
          <w:tcPr>
            <w:tcW w:w="2990" w:type="dxa"/>
          </w:tcPr>
          <w:p w:rsidR="00066951" w:rsidRPr="009129C2" w:rsidRDefault="00066951" w:rsidP="00066951">
            <w:pPr>
              <w:pStyle w:val="TableText0"/>
            </w:pPr>
            <w:r w:rsidRPr="009129C2">
              <w:t>If the specimen is available, check the Is Available check box and then perform an action on the specimen.</w:t>
            </w:r>
          </w:p>
        </w:tc>
      </w:tr>
      <w:tr w:rsidR="00066951" w:rsidRPr="009129C2">
        <w:tc>
          <w:tcPr>
            <w:tcW w:w="3152" w:type="dxa"/>
          </w:tcPr>
          <w:p w:rsidR="00066951" w:rsidRPr="009129C2" w:rsidRDefault="00066951" w:rsidP="00066951">
            <w:pPr>
              <w:pStyle w:val="TableText0"/>
            </w:pPr>
            <w:r w:rsidRPr="009129C2">
              <w:t>Unable to disable Specimen Collection Group: Before disabling it, dispose all the associated Specimens.</w:t>
            </w:r>
          </w:p>
        </w:tc>
        <w:tc>
          <w:tcPr>
            <w:tcW w:w="3002" w:type="dxa"/>
          </w:tcPr>
          <w:p w:rsidR="00066951" w:rsidRPr="009129C2" w:rsidRDefault="00066951" w:rsidP="00066951">
            <w:pPr>
              <w:pStyle w:val="TableText0"/>
            </w:pPr>
            <w:r w:rsidRPr="009129C2">
              <w:t>When you try to disable a SCG that has specimens under it.</w:t>
            </w:r>
          </w:p>
        </w:tc>
        <w:tc>
          <w:tcPr>
            <w:tcW w:w="2990" w:type="dxa"/>
          </w:tcPr>
          <w:p w:rsidR="00066951" w:rsidRPr="009129C2" w:rsidRDefault="00066951" w:rsidP="00066951">
            <w:pPr>
              <w:pStyle w:val="TableText0"/>
            </w:pPr>
            <w:r w:rsidRPr="009129C2">
              <w:t>Disable all the specimens under the SCG and then disable the SCG.</w:t>
            </w:r>
          </w:p>
          <w:p w:rsidR="00066951" w:rsidRPr="009129C2" w:rsidRDefault="00066951" w:rsidP="00066951">
            <w:pPr>
              <w:pStyle w:val="TableText0"/>
            </w:pPr>
          </w:p>
        </w:tc>
      </w:tr>
      <w:tr w:rsidR="00066951" w:rsidRPr="009129C2">
        <w:tc>
          <w:tcPr>
            <w:tcW w:w="3152" w:type="dxa"/>
          </w:tcPr>
          <w:p w:rsidR="00066951" w:rsidRPr="009129C2" w:rsidRDefault="00066951" w:rsidP="00066951">
            <w:pPr>
              <w:pStyle w:val="TableText0"/>
            </w:pPr>
            <w:r w:rsidRPr="009129C2">
              <w:t>Available Quantity cannot be greater than Initial Quantity</w:t>
            </w:r>
          </w:p>
        </w:tc>
        <w:tc>
          <w:tcPr>
            <w:tcW w:w="3002" w:type="dxa"/>
          </w:tcPr>
          <w:p w:rsidR="00066951" w:rsidRPr="009129C2" w:rsidRDefault="00066951" w:rsidP="00066951">
            <w:pPr>
              <w:pStyle w:val="TableText0"/>
            </w:pPr>
            <w:r w:rsidRPr="009129C2">
              <w:t xml:space="preserve">The Available Quantity entered is more than the initial quantity on the Specimen Details page. </w:t>
            </w:r>
          </w:p>
        </w:tc>
        <w:tc>
          <w:tcPr>
            <w:tcW w:w="2990" w:type="dxa"/>
          </w:tcPr>
          <w:p w:rsidR="00066951" w:rsidRPr="009129C2" w:rsidRDefault="00066951" w:rsidP="00066951">
            <w:pPr>
              <w:pStyle w:val="TableText0"/>
            </w:pPr>
            <w:r w:rsidRPr="009129C2">
              <w:t>Both quantities should be same or the available quantity should be less if the specimen is previously used.</w:t>
            </w:r>
          </w:p>
        </w:tc>
      </w:tr>
      <w:tr w:rsidR="00066951" w:rsidRPr="009129C2">
        <w:tc>
          <w:tcPr>
            <w:tcW w:w="3152" w:type="dxa"/>
          </w:tcPr>
          <w:p w:rsidR="00066951" w:rsidRPr="009129C2" w:rsidRDefault="00066951" w:rsidP="00066951">
            <w:pPr>
              <w:pStyle w:val="TableText0"/>
            </w:pPr>
            <w:r w:rsidRPr="009129C2">
              <w:t>Cannot disable specimen. Specimen contains sub-specimen.</w:t>
            </w:r>
          </w:p>
        </w:tc>
        <w:tc>
          <w:tcPr>
            <w:tcW w:w="3002" w:type="dxa"/>
          </w:tcPr>
          <w:p w:rsidR="00066951" w:rsidRPr="009129C2" w:rsidRDefault="00066951" w:rsidP="00066951">
            <w:pPr>
              <w:pStyle w:val="TableText0"/>
            </w:pPr>
            <w:r w:rsidRPr="009129C2">
              <w:t>When you try to disable a parent specimen that has child specimens (aliquots or derivatives).</w:t>
            </w:r>
          </w:p>
        </w:tc>
        <w:tc>
          <w:tcPr>
            <w:tcW w:w="2990" w:type="dxa"/>
          </w:tcPr>
          <w:p w:rsidR="00066951" w:rsidRPr="009129C2" w:rsidRDefault="00066951" w:rsidP="00066951">
            <w:pPr>
              <w:pStyle w:val="TableText0"/>
            </w:pPr>
            <w:r w:rsidRPr="009129C2">
              <w:t>Disable the child specimens first and then the parent specimen.</w:t>
            </w:r>
          </w:p>
        </w:tc>
      </w:tr>
      <w:tr w:rsidR="00066951" w:rsidRPr="009129C2">
        <w:tc>
          <w:tcPr>
            <w:tcW w:w="3152" w:type="dxa"/>
          </w:tcPr>
          <w:p w:rsidR="00066951" w:rsidRPr="009129C2" w:rsidRDefault="00066951" w:rsidP="00066951">
            <w:pPr>
              <w:pStyle w:val="TableText0"/>
            </w:pPr>
            <w:r w:rsidRPr="009129C2">
              <w:t>System cannot distribute available quantity among the aliquots due to insufficient amount.</w:t>
            </w:r>
          </w:p>
        </w:tc>
        <w:tc>
          <w:tcPr>
            <w:tcW w:w="3002" w:type="dxa"/>
          </w:tcPr>
          <w:p w:rsidR="00066951" w:rsidRPr="009129C2" w:rsidRDefault="00066951" w:rsidP="00066951">
            <w:pPr>
              <w:pStyle w:val="TableText0"/>
            </w:pPr>
            <w:r w:rsidRPr="009129C2">
              <w:t>The aliquot quantity entered is more than the parent specimen’s available quantity.</w:t>
            </w:r>
          </w:p>
        </w:tc>
        <w:tc>
          <w:tcPr>
            <w:tcW w:w="2990" w:type="dxa"/>
          </w:tcPr>
          <w:p w:rsidR="00066951" w:rsidRPr="009129C2" w:rsidRDefault="00066951" w:rsidP="00066951">
            <w:pPr>
              <w:pStyle w:val="TableText0"/>
            </w:pPr>
            <w:r w:rsidRPr="009129C2">
              <w:t>The sum of quantity per aliquot for each aliquot should be less than or equal to the available quantity of parent specimen.</w:t>
            </w:r>
          </w:p>
        </w:tc>
      </w:tr>
      <w:tr w:rsidR="00066951" w:rsidRPr="009129C2">
        <w:tc>
          <w:tcPr>
            <w:tcW w:w="3152" w:type="dxa"/>
          </w:tcPr>
          <w:p w:rsidR="00066951" w:rsidRPr="009129C2" w:rsidRDefault="00066951" w:rsidP="00066951">
            <w:pPr>
              <w:pStyle w:val="TableText0"/>
            </w:pPr>
            <w:r w:rsidRPr="009129C2">
              <w:t>Please add compatible specimens to specimen array (belong to same specimen class &amp; specimen types of Array).</w:t>
            </w:r>
          </w:p>
        </w:tc>
        <w:tc>
          <w:tcPr>
            <w:tcW w:w="3002" w:type="dxa"/>
          </w:tcPr>
          <w:p w:rsidR="00066951" w:rsidRPr="009129C2" w:rsidRDefault="00066951" w:rsidP="00066951">
            <w:pPr>
              <w:pStyle w:val="TableText0"/>
            </w:pPr>
            <w:r w:rsidRPr="009129C2">
              <w:t>Specimen of class and type are added that are different from the specimen array type. For example: adding cryopreserved cells to a DNA array.</w:t>
            </w:r>
          </w:p>
        </w:tc>
        <w:tc>
          <w:tcPr>
            <w:tcW w:w="2990" w:type="dxa"/>
          </w:tcPr>
          <w:p w:rsidR="00066951" w:rsidRPr="009129C2" w:rsidRDefault="00066951" w:rsidP="00066951">
            <w:pPr>
              <w:pStyle w:val="TableText0"/>
            </w:pPr>
            <w:r w:rsidRPr="009129C2">
              <w:t xml:space="preserve">Add specimens of the same class and type as that of the specimen array type. </w:t>
            </w:r>
          </w:p>
        </w:tc>
      </w:tr>
      <w:tr w:rsidR="00066951" w:rsidRPr="009129C2">
        <w:tc>
          <w:tcPr>
            <w:tcW w:w="3152" w:type="dxa"/>
          </w:tcPr>
          <w:p w:rsidR="00066951" w:rsidRPr="009129C2" w:rsidRDefault="00066951" w:rsidP="00066951">
            <w:pPr>
              <w:pStyle w:val="TableText0"/>
            </w:pPr>
            <w:r w:rsidRPr="009129C2">
              <w:t>Please verify Consents for Specimen(s)</w:t>
            </w:r>
          </w:p>
        </w:tc>
        <w:tc>
          <w:tcPr>
            <w:tcW w:w="3002" w:type="dxa"/>
          </w:tcPr>
          <w:p w:rsidR="00066951" w:rsidRPr="009129C2" w:rsidRDefault="00066951" w:rsidP="00066951">
            <w:pPr>
              <w:pStyle w:val="TableText0"/>
            </w:pPr>
            <w:r w:rsidRPr="009129C2">
              <w:t>Order View &gt;&gt; Order Details page:</w:t>
            </w:r>
          </w:p>
          <w:p w:rsidR="00066951" w:rsidRPr="009129C2" w:rsidRDefault="00066951" w:rsidP="00066951">
            <w:pPr>
              <w:pStyle w:val="TableText0"/>
            </w:pPr>
            <w:r w:rsidRPr="009129C2">
              <w:t>The consent responses before distributing the specimen(s) are not verified.</w:t>
            </w:r>
          </w:p>
        </w:tc>
        <w:tc>
          <w:tcPr>
            <w:tcW w:w="2990" w:type="dxa"/>
          </w:tcPr>
          <w:p w:rsidR="00066951" w:rsidRPr="009129C2" w:rsidRDefault="00066951" w:rsidP="00066951">
            <w:pPr>
              <w:pStyle w:val="TableText0"/>
            </w:pPr>
            <w:r w:rsidRPr="009129C2">
              <w:t>Select the View link under Consent for Specimen. The Consent Form page opens. Verify the consents by selecting the check box and then click the Done button.</w:t>
            </w:r>
          </w:p>
        </w:tc>
      </w:tr>
    </w:tbl>
    <w:p w:rsidR="00066951" w:rsidRPr="009129C2" w:rsidRDefault="00066951" w:rsidP="00066951">
      <w:pPr>
        <w:pStyle w:val="BodyText"/>
      </w:pPr>
      <w:bookmarkStart w:id="749" w:name="_Ref149016686"/>
    </w:p>
    <w:p w:rsidR="00066951" w:rsidRPr="009129C2" w:rsidRDefault="00066951" w:rsidP="00066951">
      <w:pPr>
        <w:pStyle w:val="BodyText"/>
      </w:pPr>
      <w:r w:rsidRPr="009129C2">
        <w:br w:type="page"/>
      </w:r>
    </w:p>
    <w:p w:rsidR="00066951" w:rsidRPr="009129C2" w:rsidRDefault="00066951" w:rsidP="00066951">
      <w:pPr>
        <w:pStyle w:val="Heading3"/>
      </w:pPr>
      <w:bookmarkStart w:id="750" w:name="_Toc288121435"/>
      <w:r w:rsidRPr="009129C2">
        <w:t>Search Tab Error Messages</w:t>
      </w:r>
      <w:bookmarkEnd w:id="749"/>
      <w:bookmarkEnd w:id="7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50"/>
        <w:gridCol w:w="102"/>
        <w:gridCol w:w="2945"/>
        <w:gridCol w:w="57"/>
        <w:gridCol w:w="2990"/>
      </w:tblGrid>
      <w:tr w:rsidR="00066951" w:rsidRPr="009129C2">
        <w:trPr>
          <w:tblHeader/>
        </w:trPr>
        <w:tc>
          <w:tcPr>
            <w:tcW w:w="3152" w:type="dxa"/>
            <w:gridSpan w:val="2"/>
            <w:shd w:val="clear" w:color="auto" w:fill="CCCCCC"/>
          </w:tcPr>
          <w:p w:rsidR="00066951" w:rsidRPr="009129C2" w:rsidRDefault="00066951" w:rsidP="00066951">
            <w:pPr>
              <w:pStyle w:val="TableHeader"/>
            </w:pPr>
            <w:r w:rsidRPr="009129C2">
              <w:t>Error Message</w:t>
            </w:r>
          </w:p>
        </w:tc>
        <w:tc>
          <w:tcPr>
            <w:tcW w:w="3002" w:type="dxa"/>
            <w:gridSpan w:val="2"/>
            <w:shd w:val="clear" w:color="auto" w:fill="CCCCCC"/>
          </w:tcPr>
          <w:p w:rsidR="00066951" w:rsidRPr="009129C2" w:rsidRDefault="00066951" w:rsidP="00066951">
            <w:pPr>
              <w:pStyle w:val="TableHeader"/>
            </w:pPr>
            <w:r w:rsidRPr="009129C2">
              <w:t>Why does it occur?</w:t>
            </w:r>
          </w:p>
        </w:tc>
        <w:tc>
          <w:tcPr>
            <w:tcW w:w="2990" w:type="dxa"/>
            <w:shd w:val="clear" w:color="auto" w:fill="CCCCCC"/>
          </w:tcPr>
          <w:p w:rsidR="00066951" w:rsidRPr="009129C2" w:rsidRDefault="00066951" w:rsidP="00066951">
            <w:pPr>
              <w:pStyle w:val="TableHeader"/>
            </w:pPr>
            <w:r w:rsidRPr="009129C2">
              <w:t>How to resolve?</w:t>
            </w:r>
          </w:p>
        </w:tc>
      </w:tr>
      <w:tr w:rsidR="00066951" w:rsidRPr="009129C2">
        <w:tc>
          <w:tcPr>
            <w:tcW w:w="3050" w:type="dxa"/>
          </w:tcPr>
          <w:p w:rsidR="00066951" w:rsidRPr="009129C2" w:rsidRDefault="00066951" w:rsidP="00066951">
            <w:pPr>
              <w:pStyle w:val="TableText0"/>
            </w:pPr>
            <w:r w:rsidRPr="009129C2">
              <w:t>Please enter at least one condition to add a limit to limit set.</w:t>
            </w:r>
          </w:p>
        </w:tc>
        <w:tc>
          <w:tcPr>
            <w:tcW w:w="3047" w:type="dxa"/>
            <w:gridSpan w:val="2"/>
          </w:tcPr>
          <w:p w:rsidR="00066951" w:rsidRPr="009129C2" w:rsidRDefault="00066951" w:rsidP="00066951">
            <w:pPr>
              <w:pStyle w:val="TableText0"/>
            </w:pPr>
            <w:r w:rsidRPr="009129C2">
              <w:t xml:space="preserve">The Add Limits button is clicked without entering conditions on the attributes. </w:t>
            </w:r>
          </w:p>
        </w:tc>
        <w:tc>
          <w:tcPr>
            <w:tcW w:w="3047" w:type="dxa"/>
            <w:gridSpan w:val="2"/>
          </w:tcPr>
          <w:p w:rsidR="00066951" w:rsidRPr="009129C2" w:rsidRDefault="00066951" w:rsidP="00066951">
            <w:pPr>
              <w:pStyle w:val="TableText0"/>
            </w:pPr>
            <w:r w:rsidRPr="009129C2">
              <w:t>Add at least one condition and then click the Add Limits button to add the object in the DAG view.</w:t>
            </w:r>
          </w:p>
        </w:tc>
      </w:tr>
      <w:tr w:rsidR="00066951" w:rsidRPr="009129C2">
        <w:tc>
          <w:tcPr>
            <w:tcW w:w="3050" w:type="dxa"/>
          </w:tcPr>
          <w:p w:rsidR="00066951" w:rsidRPr="009129C2" w:rsidRDefault="00066951" w:rsidP="00066951">
            <w:pPr>
              <w:pStyle w:val="TableText0"/>
            </w:pPr>
            <w:r w:rsidRPr="009129C2">
              <w:t>Expression graph should be a connected graph.</w:t>
            </w:r>
          </w:p>
        </w:tc>
        <w:tc>
          <w:tcPr>
            <w:tcW w:w="3047" w:type="dxa"/>
            <w:gridSpan w:val="2"/>
          </w:tcPr>
          <w:p w:rsidR="00066951" w:rsidRPr="009129C2" w:rsidRDefault="00066951" w:rsidP="00066951">
            <w:pPr>
              <w:pStyle w:val="TableText0"/>
            </w:pPr>
            <w:r w:rsidRPr="009129C2">
              <w:t>Two or more classes in the DAG view are not connected and the Search button is clicked.</w:t>
            </w:r>
          </w:p>
        </w:tc>
        <w:tc>
          <w:tcPr>
            <w:tcW w:w="3047" w:type="dxa"/>
            <w:gridSpan w:val="2"/>
          </w:tcPr>
          <w:p w:rsidR="00066951" w:rsidRPr="009129C2" w:rsidRDefault="00066951" w:rsidP="00066951">
            <w:pPr>
              <w:pStyle w:val="TableText0"/>
            </w:pPr>
            <w:r w:rsidRPr="009129C2">
              <w:t>Connect all the classes before performing search.</w:t>
            </w:r>
          </w:p>
        </w:tc>
      </w:tr>
      <w:tr w:rsidR="00066951" w:rsidRPr="009129C2">
        <w:tc>
          <w:tcPr>
            <w:tcW w:w="3050" w:type="dxa"/>
          </w:tcPr>
          <w:p w:rsidR="00066951" w:rsidRPr="009129C2" w:rsidRDefault="00066951" w:rsidP="00066951">
            <w:pPr>
              <w:pStyle w:val="TableText0"/>
            </w:pPr>
            <w:r w:rsidRPr="009129C2">
              <w:t>List is empty</w:t>
            </w:r>
          </w:p>
        </w:tc>
        <w:tc>
          <w:tcPr>
            <w:tcW w:w="3047" w:type="dxa"/>
            <w:gridSpan w:val="2"/>
          </w:tcPr>
          <w:p w:rsidR="00066951" w:rsidRPr="009129C2" w:rsidRDefault="00066951" w:rsidP="00066951">
            <w:pPr>
              <w:pStyle w:val="TableText0"/>
            </w:pPr>
            <w:r w:rsidRPr="009129C2">
              <w:t>No items are added to My List.</w:t>
            </w:r>
          </w:p>
        </w:tc>
        <w:tc>
          <w:tcPr>
            <w:tcW w:w="3047" w:type="dxa"/>
            <w:gridSpan w:val="2"/>
          </w:tcPr>
          <w:p w:rsidR="00066951" w:rsidRPr="009129C2" w:rsidRDefault="00066951" w:rsidP="00066951">
            <w:pPr>
              <w:pStyle w:val="TableText0"/>
            </w:pPr>
            <w:r w:rsidRPr="009129C2">
              <w:t>Add items to My List before performing bulk operations or ordering.</w:t>
            </w:r>
          </w:p>
        </w:tc>
      </w:tr>
      <w:tr w:rsidR="00066951" w:rsidRPr="009129C2">
        <w:tc>
          <w:tcPr>
            <w:tcW w:w="3050" w:type="dxa"/>
          </w:tcPr>
          <w:p w:rsidR="00066951" w:rsidRPr="009129C2" w:rsidRDefault="00066951" w:rsidP="00066951">
            <w:pPr>
              <w:pStyle w:val="TableText0"/>
            </w:pPr>
            <w:r w:rsidRPr="009129C2">
              <w:t>Cannot add in to List as view of List is different.</w:t>
            </w:r>
          </w:p>
        </w:tc>
        <w:tc>
          <w:tcPr>
            <w:tcW w:w="3047" w:type="dxa"/>
            <w:gridSpan w:val="2"/>
          </w:tcPr>
          <w:p w:rsidR="00066951" w:rsidRPr="009129C2" w:rsidRDefault="00066951" w:rsidP="00066951">
            <w:pPr>
              <w:pStyle w:val="TableText0"/>
            </w:pPr>
            <w:r w:rsidRPr="009129C2">
              <w:t>Items are added to My List when My List contains items that have a different view. For example: adding specimens to My List when My List already contains specimen arrays.</w:t>
            </w:r>
          </w:p>
        </w:tc>
        <w:tc>
          <w:tcPr>
            <w:tcW w:w="3047" w:type="dxa"/>
            <w:gridSpan w:val="2"/>
          </w:tcPr>
          <w:p w:rsidR="00066951" w:rsidRPr="009129C2" w:rsidRDefault="00066951" w:rsidP="00066951">
            <w:pPr>
              <w:pStyle w:val="TableText0"/>
            </w:pPr>
            <w:r w:rsidRPr="009129C2">
              <w:t>Delete the existing items in My List and add new items. You can also define a view of the items on the advanced query results page to match the view of the existing items in My List.</w:t>
            </w:r>
          </w:p>
        </w:tc>
      </w:tr>
    </w:tbl>
    <w:p w:rsidR="00066951" w:rsidRPr="009129C2" w:rsidRDefault="00066951" w:rsidP="00066951"/>
    <w:p w:rsidR="00066951" w:rsidRPr="009129C2" w:rsidRDefault="00066951" w:rsidP="00066951">
      <w:pPr>
        <w:sectPr w:rsidR="00066951" w:rsidRPr="009129C2">
          <w:pgSz w:w="12240" w:h="15840" w:code="1"/>
          <w:pgMar w:top="1440" w:right="1440" w:bottom="1440" w:left="1440" w:header="720" w:footer="720" w:gutter="432"/>
          <w:cols w:space="720"/>
          <w:titlePg/>
          <w:docGrid w:linePitch="360"/>
        </w:sectPr>
      </w:pPr>
    </w:p>
    <w:p w:rsidR="00066951" w:rsidRPr="009129C2" w:rsidRDefault="00066951" w:rsidP="00066951">
      <w:pPr>
        <w:pStyle w:val="Heading9"/>
      </w:pPr>
      <w:bookmarkStart w:id="751" w:name="_Toc266886835"/>
      <w:bookmarkStart w:id="752" w:name="_Toc271574158"/>
      <w:bookmarkStart w:id="753" w:name="_Toc149030385"/>
      <w:bookmarkStart w:id="754" w:name="_Ref275502638"/>
      <w:bookmarkStart w:id="755" w:name="_Toc288121436"/>
      <w:r w:rsidRPr="009129C2">
        <w:t>Glossary</w:t>
      </w:r>
      <w:bookmarkEnd w:id="751"/>
      <w:bookmarkEnd w:id="752"/>
      <w:bookmarkEnd w:id="753"/>
      <w:bookmarkEnd w:id="754"/>
      <w:bookmarkEnd w:id="755"/>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0"/>
        <w:gridCol w:w="6948"/>
      </w:tblGrid>
      <w:tr w:rsidR="00066951" w:rsidRPr="009129C2">
        <w:tblPrEx>
          <w:tblCellMar>
            <w:top w:w="0" w:type="dxa"/>
            <w:bottom w:w="0" w:type="dxa"/>
          </w:tblCellMar>
        </w:tblPrEx>
        <w:trPr>
          <w:tblHeader/>
        </w:trPr>
        <w:tc>
          <w:tcPr>
            <w:tcW w:w="2160" w:type="dxa"/>
            <w:shd w:val="clear" w:color="auto" w:fill="D9D9D9"/>
          </w:tcPr>
          <w:p w:rsidR="00066951" w:rsidRPr="009129C2" w:rsidRDefault="00066951" w:rsidP="00066951">
            <w:pPr>
              <w:pStyle w:val="TableHeader"/>
            </w:pPr>
            <w:r w:rsidRPr="009129C2">
              <w:t>Term</w:t>
            </w:r>
          </w:p>
        </w:tc>
        <w:tc>
          <w:tcPr>
            <w:tcW w:w="6948" w:type="dxa"/>
            <w:shd w:val="clear" w:color="auto" w:fill="D9D9D9"/>
          </w:tcPr>
          <w:p w:rsidR="00066951" w:rsidRPr="009129C2" w:rsidRDefault="00066951" w:rsidP="00066951">
            <w:pPr>
              <w:pStyle w:val="TableHeader"/>
            </w:pPr>
            <w:r w:rsidRPr="009129C2">
              <w:t>Definition</w:t>
            </w:r>
          </w:p>
        </w:tc>
      </w:tr>
      <w:tr w:rsidR="00066951" w:rsidRPr="009129C2">
        <w:tblPrEx>
          <w:tblCellMar>
            <w:top w:w="0" w:type="dxa"/>
            <w:bottom w:w="0" w:type="dxa"/>
          </w:tblCellMar>
        </w:tblPrEx>
        <w:tc>
          <w:tcPr>
            <w:tcW w:w="2160" w:type="dxa"/>
            <w:vAlign w:val="bottom"/>
          </w:tcPr>
          <w:p w:rsidR="00066951" w:rsidRPr="009129C2" w:rsidRDefault="00066951" w:rsidP="00066951">
            <w:pPr>
              <w:pStyle w:val="TableText0"/>
            </w:pPr>
            <w:r w:rsidRPr="009129C2">
              <w:t xml:space="preserve">Administrative </w:t>
            </w:r>
            <w:r w:rsidRPr="009129C2">
              <w:fldChar w:fldCharType="begin"/>
            </w:r>
            <w:r w:rsidRPr="009129C2">
              <w:instrText xml:space="preserve"> XE "glossary" </w:instrText>
            </w:r>
            <w:r w:rsidRPr="009129C2">
              <w:fldChar w:fldCharType="end"/>
            </w:r>
            <w:r w:rsidRPr="009129C2">
              <w:t>Data</w:t>
            </w:r>
          </w:p>
        </w:tc>
        <w:tc>
          <w:tcPr>
            <w:tcW w:w="6948" w:type="dxa"/>
            <w:vAlign w:val="bottom"/>
          </w:tcPr>
          <w:p w:rsidR="00066951" w:rsidRPr="009129C2" w:rsidRDefault="00066951" w:rsidP="00066951">
            <w:pPr>
              <w:pStyle w:val="TableText0"/>
            </w:pPr>
            <w:r w:rsidRPr="009129C2">
              <w:t>One of the three different data types in which caTissue Core data can be categorized. Collection protocol, Distribution protocol, Biohazards, Site, Storage container, User, Department, Institution, Cancer Research Group.</w:t>
            </w:r>
          </w:p>
        </w:tc>
      </w:tr>
      <w:tr w:rsidR="00066951" w:rsidRPr="009129C2">
        <w:tblPrEx>
          <w:tblCellMar>
            <w:top w:w="0" w:type="dxa"/>
            <w:bottom w:w="0" w:type="dxa"/>
          </w:tblCellMar>
        </w:tblPrEx>
        <w:tc>
          <w:tcPr>
            <w:tcW w:w="2160" w:type="dxa"/>
            <w:vAlign w:val="bottom"/>
          </w:tcPr>
          <w:p w:rsidR="00066951" w:rsidRPr="009129C2" w:rsidRDefault="00066951" w:rsidP="00066951">
            <w:pPr>
              <w:pStyle w:val="TableText0"/>
            </w:pPr>
            <w:r w:rsidRPr="009129C2">
              <w:t>Administrator</w:t>
            </w:r>
          </w:p>
        </w:tc>
        <w:tc>
          <w:tcPr>
            <w:tcW w:w="6948" w:type="dxa"/>
            <w:vAlign w:val="bottom"/>
          </w:tcPr>
          <w:p w:rsidR="00066951" w:rsidRPr="009129C2" w:rsidRDefault="00066951" w:rsidP="00066951">
            <w:pPr>
              <w:pStyle w:val="TableText0"/>
            </w:pPr>
            <w:r w:rsidRPr="009129C2">
              <w:t xml:space="preserve">The Administrator registers new users, sites, containers, and collection and distribution protocols into </w:t>
            </w:r>
            <w:fldSimple w:instr=" DOCPROPERTY  ApplicationName  \* MERGEFORMAT ">
              <w:r w:rsidRPr="009129C2">
                <w:t>caTissue Suite</w:t>
              </w:r>
            </w:fldSimple>
            <w:r w:rsidRPr="009129C2">
              <w:t xml:space="preserve">. </w:t>
            </w:r>
          </w:p>
        </w:tc>
      </w:tr>
      <w:tr w:rsidR="00066951" w:rsidRPr="009129C2">
        <w:tblPrEx>
          <w:tblCellMar>
            <w:top w:w="0" w:type="dxa"/>
            <w:bottom w:w="0" w:type="dxa"/>
          </w:tblCellMar>
        </w:tblPrEx>
        <w:tc>
          <w:tcPr>
            <w:tcW w:w="2160" w:type="dxa"/>
            <w:vAlign w:val="bottom"/>
          </w:tcPr>
          <w:p w:rsidR="00066951" w:rsidRPr="009129C2" w:rsidRDefault="00066951" w:rsidP="00066951">
            <w:pPr>
              <w:pStyle w:val="TableText0"/>
            </w:pPr>
            <w:r w:rsidRPr="009129C2">
              <w:t>Aggregate data</w:t>
            </w:r>
          </w:p>
        </w:tc>
        <w:tc>
          <w:tcPr>
            <w:tcW w:w="6948" w:type="dxa"/>
            <w:vAlign w:val="bottom"/>
          </w:tcPr>
          <w:p w:rsidR="00066951" w:rsidRPr="009129C2" w:rsidRDefault="00066951" w:rsidP="00066951">
            <w:pPr>
              <w:pStyle w:val="TableText0"/>
            </w:pPr>
            <w:r w:rsidRPr="009129C2">
              <w:t>Data collected and reported.</w:t>
            </w:r>
          </w:p>
        </w:tc>
      </w:tr>
      <w:tr w:rsidR="00066951" w:rsidRPr="009129C2">
        <w:tblPrEx>
          <w:tblCellMar>
            <w:top w:w="0" w:type="dxa"/>
            <w:bottom w:w="0" w:type="dxa"/>
          </w:tblCellMar>
        </w:tblPrEx>
        <w:tc>
          <w:tcPr>
            <w:tcW w:w="2160" w:type="dxa"/>
            <w:vAlign w:val="bottom"/>
          </w:tcPr>
          <w:p w:rsidR="00066951" w:rsidRPr="009129C2" w:rsidRDefault="00066951" w:rsidP="00066951">
            <w:pPr>
              <w:pStyle w:val="TableText0"/>
            </w:pPr>
            <w:r w:rsidRPr="009129C2">
              <w:t>Aliquot</w:t>
            </w:r>
          </w:p>
        </w:tc>
        <w:tc>
          <w:tcPr>
            <w:tcW w:w="6948" w:type="dxa"/>
            <w:vAlign w:val="bottom"/>
          </w:tcPr>
          <w:p w:rsidR="00066951" w:rsidRPr="009129C2" w:rsidRDefault="00066951" w:rsidP="00066951">
            <w:pPr>
              <w:pStyle w:val="TableText0"/>
            </w:pPr>
            <w:r w:rsidRPr="009129C2">
              <w:t>Pertaining to a portion of the whole; any one of two or more samples of something, of the same volume or weight.</w:t>
            </w:r>
          </w:p>
        </w:tc>
      </w:tr>
      <w:tr w:rsidR="00066951" w:rsidRPr="009129C2">
        <w:tblPrEx>
          <w:tblCellMar>
            <w:top w:w="0" w:type="dxa"/>
            <w:bottom w:w="0" w:type="dxa"/>
          </w:tblCellMar>
        </w:tblPrEx>
        <w:tc>
          <w:tcPr>
            <w:tcW w:w="2160" w:type="dxa"/>
          </w:tcPr>
          <w:p w:rsidR="00066951" w:rsidRPr="009129C2" w:rsidRDefault="00066951" w:rsidP="00066951">
            <w:pPr>
              <w:pStyle w:val="TableText0"/>
            </w:pPr>
            <w:r w:rsidRPr="009129C2">
              <w:t>API</w:t>
            </w:r>
          </w:p>
        </w:tc>
        <w:tc>
          <w:tcPr>
            <w:tcW w:w="6948" w:type="dxa"/>
          </w:tcPr>
          <w:p w:rsidR="00066951" w:rsidRPr="009129C2" w:rsidRDefault="00066951" w:rsidP="00066951">
            <w:pPr>
              <w:pStyle w:val="TableText0"/>
            </w:pPr>
            <w:r w:rsidRPr="009129C2">
              <w:t>Application Programming Interface.</w:t>
            </w:r>
          </w:p>
        </w:tc>
      </w:tr>
      <w:tr w:rsidR="00066951" w:rsidRPr="009129C2">
        <w:tblPrEx>
          <w:tblCellMar>
            <w:top w:w="0" w:type="dxa"/>
            <w:bottom w:w="0" w:type="dxa"/>
          </w:tblCellMar>
        </w:tblPrEx>
        <w:tc>
          <w:tcPr>
            <w:tcW w:w="2160" w:type="dxa"/>
            <w:vAlign w:val="bottom"/>
          </w:tcPr>
          <w:p w:rsidR="00066951" w:rsidRPr="009129C2" w:rsidRDefault="00066951" w:rsidP="00066951">
            <w:pPr>
              <w:pStyle w:val="TableText0"/>
            </w:pPr>
            <w:r w:rsidRPr="009129C2">
              <w:t>Array</w:t>
            </w:r>
          </w:p>
        </w:tc>
        <w:tc>
          <w:tcPr>
            <w:tcW w:w="6948" w:type="dxa"/>
            <w:vAlign w:val="bottom"/>
          </w:tcPr>
          <w:p w:rsidR="00066951" w:rsidRPr="009129C2" w:rsidRDefault="00066951" w:rsidP="00066951">
            <w:pPr>
              <w:pStyle w:val="TableText0"/>
            </w:pPr>
            <w:r w:rsidRPr="009129C2">
              <w:t>An orderly arrangement of biospecimens.</w:t>
            </w:r>
          </w:p>
        </w:tc>
      </w:tr>
      <w:tr w:rsidR="00066951" w:rsidRPr="009129C2">
        <w:tblPrEx>
          <w:tblCellMar>
            <w:top w:w="0" w:type="dxa"/>
            <w:bottom w:w="0" w:type="dxa"/>
          </w:tblCellMar>
        </w:tblPrEx>
        <w:tc>
          <w:tcPr>
            <w:tcW w:w="2160" w:type="dxa"/>
            <w:vAlign w:val="bottom"/>
          </w:tcPr>
          <w:p w:rsidR="00066951" w:rsidRPr="009129C2" w:rsidRDefault="00066951" w:rsidP="00066951">
            <w:pPr>
              <w:pStyle w:val="TableText0"/>
            </w:pPr>
            <w:r w:rsidRPr="009129C2">
              <w:t>Biohazards</w:t>
            </w:r>
          </w:p>
        </w:tc>
        <w:tc>
          <w:tcPr>
            <w:tcW w:w="6948" w:type="dxa"/>
            <w:vAlign w:val="bottom"/>
          </w:tcPr>
          <w:p w:rsidR="00066951" w:rsidRPr="009129C2" w:rsidRDefault="00066951" w:rsidP="00066951">
            <w:pPr>
              <w:pStyle w:val="TableText0"/>
            </w:pPr>
            <w:r w:rsidRPr="009129C2">
              <w:t>An attribute of a Specimen that renders it potentially harmful to a User.</w:t>
            </w:r>
          </w:p>
        </w:tc>
      </w:tr>
      <w:tr w:rsidR="00066951" w:rsidRPr="009129C2">
        <w:tblPrEx>
          <w:tblCellMar>
            <w:top w:w="0" w:type="dxa"/>
            <w:bottom w:w="0" w:type="dxa"/>
          </w:tblCellMar>
        </w:tblPrEx>
        <w:tc>
          <w:tcPr>
            <w:tcW w:w="2160" w:type="dxa"/>
            <w:vAlign w:val="bottom"/>
          </w:tcPr>
          <w:p w:rsidR="00066951" w:rsidRPr="009129C2" w:rsidRDefault="00066951" w:rsidP="00066951">
            <w:pPr>
              <w:pStyle w:val="TableText0"/>
            </w:pPr>
            <w:r w:rsidRPr="009129C2">
              <w:t>Cancer Research Group</w:t>
            </w:r>
          </w:p>
        </w:tc>
        <w:tc>
          <w:tcPr>
            <w:tcW w:w="6948" w:type="dxa"/>
            <w:vAlign w:val="bottom"/>
          </w:tcPr>
          <w:p w:rsidR="00066951" w:rsidRPr="009129C2" w:rsidRDefault="00066951" w:rsidP="00066951">
            <w:pPr>
              <w:pStyle w:val="TableText0"/>
            </w:pPr>
            <w:r w:rsidRPr="009129C2">
              <w:t>A collection of Scientist or clinician users with a common research objective related to biospecimen collection and utilization.</w:t>
            </w:r>
          </w:p>
        </w:tc>
      </w:tr>
      <w:tr w:rsidR="00066951" w:rsidRPr="009129C2">
        <w:tblPrEx>
          <w:tblCellMar>
            <w:top w:w="0" w:type="dxa"/>
            <w:bottom w:w="0" w:type="dxa"/>
          </w:tblCellMar>
        </w:tblPrEx>
        <w:tc>
          <w:tcPr>
            <w:tcW w:w="2160" w:type="dxa"/>
          </w:tcPr>
          <w:p w:rsidR="00066951" w:rsidRPr="009129C2" w:rsidRDefault="00066951" w:rsidP="00066951">
            <w:pPr>
              <w:pStyle w:val="TableText0"/>
            </w:pPr>
            <w:r w:rsidRPr="009129C2">
              <w:t>Cardinality</w:t>
            </w:r>
          </w:p>
        </w:tc>
        <w:tc>
          <w:tcPr>
            <w:tcW w:w="6948" w:type="dxa"/>
          </w:tcPr>
          <w:p w:rsidR="00066951" w:rsidRPr="009129C2" w:rsidRDefault="00066951" w:rsidP="00066951">
            <w:pPr>
              <w:pStyle w:val="TableText0"/>
            </w:pPr>
            <w:r w:rsidRPr="009129C2">
              <w:t>Cardinality describes the minimum and maximum number of associated objects within a set.</w:t>
            </w:r>
          </w:p>
        </w:tc>
      </w:tr>
      <w:tr w:rsidR="00066951" w:rsidRPr="009129C2">
        <w:tblPrEx>
          <w:tblCellMar>
            <w:top w:w="0" w:type="dxa"/>
            <w:bottom w:w="0" w:type="dxa"/>
          </w:tblCellMar>
        </w:tblPrEx>
        <w:tc>
          <w:tcPr>
            <w:tcW w:w="2160" w:type="dxa"/>
          </w:tcPr>
          <w:p w:rsidR="00066951" w:rsidRPr="009129C2" w:rsidRDefault="00066951" w:rsidP="00066951">
            <w:pPr>
              <w:pStyle w:val="TableText0"/>
            </w:pPr>
            <w:r w:rsidRPr="009129C2">
              <w:t>Cell Specimens</w:t>
            </w:r>
          </w:p>
        </w:tc>
        <w:tc>
          <w:tcPr>
            <w:tcW w:w="6948" w:type="dxa"/>
          </w:tcPr>
          <w:p w:rsidR="00066951" w:rsidRPr="009129C2" w:rsidRDefault="00066951" w:rsidP="00066951">
            <w:pPr>
              <w:pStyle w:val="TableText0"/>
            </w:pPr>
            <w:r w:rsidRPr="009129C2">
              <w:t xml:space="preserve">A biospecimen composed of purified single cells not in the context of a tissue or other biospecimen fluid. These are discrete in nature and so will always be measured in cell count in </w:t>
            </w:r>
            <w:fldSimple w:instr=" DOCPROPERTY  ApplicationName  \* MERGEFORMAT ">
              <w:r w:rsidRPr="009129C2">
                <w:t>caTissue Suite</w:t>
              </w:r>
            </w:fldSimple>
            <w:r w:rsidRPr="009129C2">
              <w:t>.</w:t>
            </w:r>
          </w:p>
        </w:tc>
      </w:tr>
      <w:tr w:rsidR="00066951" w:rsidRPr="009129C2">
        <w:tblPrEx>
          <w:tblCellMar>
            <w:top w:w="0" w:type="dxa"/>
            <w:bottom w:w="0" w:type="dxa"/>
          </w:tblCellMar>
        </w:tblPrEx>
        <w:tc>
          <w:tcPr>
            <w:tcW w:w="2160" w:type="dxa"/>
          </w:tcPr>
          <w:p w:rsidR="00066951" w:rsidRPr="009129C2" w:rsidRDefault="00066951" w:rsidP="00066951">
            <w:pPr>
              <w:pStyle w:val="TableText0"/>
            </w:pPr>
            <w:r w:rsidRPr="009129C2">
              <w:t>Check-in/Check-out Event</w:t>
            </w:r>
          </w:p>
        </w:tc>
        <w:tc>
          <w:tcPr>
            <w:tcW w:w="6948" w:type="dxa"/>
          </w:tcPr>
          <w:p w:rsidR="00066951" w:rsidRPr="009129C2" w:rsidRDefault="00066951" w:rsidP="00066951">
            <w:pPr>
              <w:pStyle w:val="TableText0"/>
            </w:pPr>
            <w:r w:rsidRPr="009129C2">
              <w:t>Event that refers to temporary movement of specimens from stored location.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Clinical Report</w:t>
            </w:r>
          </w:p>
        </w:tc>
        <w:tc>
          <w:tcPr>
            <w:tcW w:w="6948" w:type="dxa"/>
          </w:tcPr>
          <w:p w:rsidR="00066951" w:rsidRPr="009129C2" w:rsidRDefault="00066951" w:rsidP="00066951">
            <w:pPr>
              <w:pStyle w:val="TableText0"/>
            </w:pPr>
            <w:r w:rsidRPr="009129C2">
              <w:t>A clinical report associated with the participant at the time of specimen collection event (also referred to as Clinical Annotation).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Collection Event</w:t>
            </w:r>
          </w:p>
        </w:tc>
        <w:tc>
          <w:tcPr>
            <w:tcW w:w="6948" w:type="dxa"/>
          </w:tcPr>
          <w:p w:rsidR="00066951" w:rsidRPr="009129C2" w:rsidRDefault="00066951" w:rsidP="00066951">
            <w:pPr>
              <w:pStyle w:val="TableText0"/>
            </w:pPr>
            <w:r w:rsidRPr="009129C2">
              <w:t>Event that refers to collection of a specimen from participant under a collection protocol.</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Collection Protocol</w:t>
            </w:r>
          </w:p>
        </w:tc>
        <w:tc>
          <w:tcPr>
            <w:tcW w:w="6948" w:type="dxa"/>
          </w:tcPr>
          <w:p w:rsidR="00066951" w:rsidRPr="009129C2" w:rsidRDefault="00066951" w:rsidP="00066951">
            <w:pPr>
              <w:pStyle w:val="TableText0"/>
            </w:pPr>
            <w:r w:rsidRPr="009129C2">
              <w:t>A set of written procedures that describe how a biospecimen is collected.</w:t>
            </w:r>
          </w:p>
        </w:tc>
      </w:tr>
      <w:tr w:rsidR="00066951" w:rsidRPr="009129C2">
        <w:tblPrEx>
          <w:tblCellMar>
            <w:top w:w="0" w:type="dxa"/>
            <w:bottom w:w="0" w:type="dxa"/>
          </w:tblCellMar>
        </w:tblPrEx>
        <w:tc>
          <w:tcPr>
            <w:tcW w:w="2160" w:type="dxa"/>
          </w:tcPr>
          <w:p w:rsidR="00066951" w:rsidRPr="009129C2" w:rsidRDefault="00066951" w:rsidP="00066951">
            <w:pPr>
              <w:pStyle w:val="TableText0"/>
            </w:pPr>
            <w:r w:rsidRPr="009129C2">
              <w:t>Collection Protocol Registration</w:t>
            </w:r>
          </w:p>
        </w:tc>
        <w:tc>
          <w:tcPr>
            <w:tcW w:w="6948" w:type="dxa"/>
          </w:tcPr>
          <w:p w:rsidR="00066951" w:rsidRPr="009129C2" w:rsidRDefault="00066951" w:rsidP="00066951">
            <w:pPr>
              <w:pStyle w:val="TableText0"/>
            </w:pPr>
            <w:r w:rsidRPr="009129C2">
              <w:t>A registration of a Participant to a Collection Protocol.</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De-identified data</w:t>
            </w:r>
          </w:p>
        </w:tc>
        <w:tc>
          <w:tcPr>
            <w:tcW w:w="6948" w:type="dxa"/>
          </w:tcPr>
          <w:p w:rsidR="00066951" w:rsidRPr="009129C2" w:rsidRDefault="00066951" w:rsidP="00066951">
            <w:pPr>
              <w:pStyle w:val="TableText0"/>
            </w:pPr>
            <w:r w:rsidRPr="009129C2">
              <w:t>De-identified information excludes all patient-identifiable information but can include biospecimen identifiers.</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Department</w:t>
            </w:r>
          </w:p>
        </w:tc>
        <w:tc>
          <w:tcPr>
            <w:tcW w:w="6948" w:type="dxa"/>
          </w:tcPr>
          <w:p w:rsidR="00066951" w:rsidRPr="009129C2" w:rsidRDefault="00066951" w:rsidP="00066951">
            <w:pPr>
              <w:pStyle w:val="TableText0"/>
            </w:pPr>
            <w:r w:rsidRPr="009129C2">
              <w:t>A department to which a User belongs.</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 xml:space="preserve">Derivative </w:t>
            </w:r>
          </w:p>
        </w:tc>
        <w:tc>
          <w:tcPr>
            <w:tcW w:w="6948" w:type="dxa"/>
          </w:tcPr>
          <w:p w:rsidR="00066951" w:rsidRPr="009129C2" w:rsidRDefault="00066951" w:rsidP="00066951">
            <w:pPr>
              <w:pStyle w:val="TableText0"/>
            </w:pP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Disposal Event</w:t>
            </w:r>
          </w:p>
        </w:tc>
        <w:tc>
          <w:tcPr>
            <w:tcW w:w="6948" w:type="dxa"/>
          </w:tcPr>
          <w:p w:rsidR="00066951" w:rsidRPr="009129C2" w:rsidRDefault="00066951" w:rsidP="00066951">
            <w:pPr>
              <w:pStyle w:val="TableText0"/>
            </w:pPr>
            <w:r w:rsidRPr="009129C2">
              <w:t>Event that refers disposing/rejecting a specimen.</w:t>
            </w:r>
          </w:p>
        </w:tc>
      </w:tr>
      <w:tr w:rsidR="00066951" w:rsidRPr="009129C2">
        <w:tblPrEx>
          <w:tblCellMar>
            <w:top w:w="0" w:type="dxa"/>
            <w:bottom w:w="0" w:type="dxa"/>
          </w:tblCellMar>
        </w:tblPrEx>
        <w:tc>
          <w:tcPr>
            <w:tcW w:w="2160" w:type="dxa"/>
          </w:tcPr>
          <w:p w:rsidR="00066951" w:rsidRPr="009129C2" w:rsidRDefault="00066951" w:rsidP="00066951">
            <w:pPr>
              <w:pStyle w:val="TableText0"/>
            </w:pPr>
            <w:r w:rsidRPr="009129C2">
              <w:t>Distribution</w:t>
            </w:r>
          </w:p>
        </w:tc>
        <w:tc>
          <w:tcPr>
            <w:tcW w:w="6948" w:type="dxa"/>
          </w:tcPr>
          <w:p w:rsidR="00066951" w:rsidRPr="009129C2" w:rsidRDefault="00066951" w:rsidP="00066951">
            <w:pPr>
              <w:pStyle w:val="TableText0"/>
            </w:pPr>
            <w:r w:rsidRPr="009129C2">
              <w:t>The act of distributing or spreading or apportioning.</w:t>
            </w:r>
          </w:p>
        </w:tc>
      </w:tr>
      <w:tr w:rsidR="00066951" w:rsidRPr="009129C2">
        <w:tblPrEx>
          <w:tblCellMar>
            <w:top w:w="0" w:type="dxa"/>
            <w:bottom w:w="0" w:type="dxa"/>
          </w:tblCellMar>
        </w:tblPrEx>
        <w:tc>
          <w:tcPr>
            <w:tcW w:w="2160" w:type="dxa"/>
          </w:tcPr>
          <w:p w:rsidR="00066951" w:rsidRPr="009129C2" w:rsidRDefault="00066951" w:rsidP="00066951">
            <w:pPr>
              <w:pStyle w:val="TableText0"/>
            </w:pPr>
            <w:r w:rsidRPr="009129C2">
              <w:t>Distribution Protocol</w:t>
            </w:r>
          </w:p>
        </w:tc>
        <w:tc>
          <w:tcPr>
            <w:tcW w:w="6948" w:type="dxa"/>
          </w:tcPr>
          <w:p w:rsidR="00066951" w:rsidRPr="009129C2" w:rsidRDefault="00066951" w:rsidP="00066951">
            <w:pPr>
              <w:pStyle w:val="TableText0"/>
            </w:pPr>
            <w:r w:rsidRPr="009129C2">
              <w:t>An abbreviated set of written procedures that describe what, how many, and how much of a biospecimen or biospecimens will be utilized for research.  Biospecimens may be collected under one collection protocol and then later utilized by single or multiple studies.</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Embedded Event</w:t>
            </w:r>
          </w:p>
        </w:tc>
        <w:tc>
          <w:tcPr>
            <w:tcW w:w="6948" w:type="dxa"/>
          </w:tcPr>
          <w:p w:rsidR="00066951" w:rsidRPr="009129C2" w:rsidRDefault="00066951" w:rsidP="00066951">
            <w:pPr>
              <w:pStyle w:val="TableText0"/>
            </w:pPr>
            <w:r w:rsidRPr="009129C2">
              <w:t>Event that refers to embedding a specimen in paraffin or plastic material.</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Fixed Event</w:t>
            </w:r>
          </w:p>
        </w:tc>
        <w:tc>
          <w:tcPr>
            <w:tcW w:w="6948" w:type="dxa"/>
          </w:tcPr>
          <w:p w:rsidR="00066951" w:rsidRPr="009129C2" w:rsidRDefault="00066951" w:rsidP="00066951">
            <w:pPr>
              <w:pStyle w:val="TableText0"/>
            </w:pPr>
            <w:r w:rsidRPr="009129C2">
              <w:t>Event that refers to fixing a specimen.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Fluid Specimens</w:t>
            </w:r>
          </w:p>
        </w:tc>
        <w:tc>
          <w:tcPr>
            <w:tcW w:w="6948" w:type="dxa"/>
          </w:tcPr>
          <w:p w:rsidR="00066951" w:rsidRPr="009129C2" w:rsidRDefault="00066951" w:rsidP="00066951">
            <w:pPr>
              <w:pStyle w:val="TableText0"/>
            </w:pPr>
            <w:r w:rsidRPr="009129C2">
              <w:t xml:space="preserve">A single unit of bodily fluid that is collected from a participant or created from another specimen. These are fluid in nature and so will always be measured µl (microliter) in </w:t>
            </w:r>
            <w:fldSimple w:instr=" DOCPROPERTY  ApplicationName  \* MERGEFORMAT ">
              <w:r w:rsidRPr="009129C2">
                <w:t>caTissue Suite</w:t>
              </w:r>
            </w:fldSimple>
            <w:r w:rsidRPr="009129C2">
              <w:t xml:space="preserve">. </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Frozen Event</w:t>
            </w:r>
          </w:p>
        </w:tc>
        <w:tc>
          <w:tcPr>
            <w:tcW w:w="6948" w:type="dxa"/>
          </w:tcPr>
          <w:p w:rsidR="00066951" w:rsidRPr="009129C2" w:rsidRDefault="00066951" w:rsidP="00066951">
            <w:pPr>
              <w:pStyle w:val="TableText0"/>
            </w:pPr>
            <w:r w:rsidRPr="009129C2">
              <w:t>Event that refers freezing a specimen at certain temperature.</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HIPPA</w:t>
            </w:r>
          </w:p>
        </w:tc>
        <w:tc>
          <w:tcPr>
            <w:tcW w:w="6948" w:type="dxa"/>
          </w:tcPr>
          <w:p w:rsidR="00066951" w:rsidRPr="009129C2" w:rsidRDefault="00066951" w:rsidP="00066951">
            <w:pPr>
              <w:pStyle w:val="TableText0"/>
            </w:pPr>
            <w:r w:rsidRPr="009129C2">
              <w:t>Health Insurance Portability and Accountability Act.</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Identified Distribution</w:t>
            </w:r>
          </w:p>
        </w:tc>
        <w:tc>
          <w:tcPr>
            <w:tcW w:w="6948" w:type="dxa"/>
          </w:tcPr>
          <w:p w:rsidR="00066951" w:rsidRPr="009129C2" w:rsidRDefault="00066951" w:rsidP="00066951">
            <w:pPr>
              <w:pStyle w:val="TableText0"/>
            </w:pPr>
            <w:r w:rsidRPr="009129C2">
              <w:t>Identified information can be disclosed to the receiver of the biospecimens.  This type of distribution can be done only if the receiver of the biospecimens is a PI or coordinator of the collection protocol under which the biospecimen is collected.</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Institution</w:t>
            </w:r>
          </w:p>
        </w:tc>
        <w:tc>
          <w:tcPr>
            <w:tcW w:w="6948" w:type="dxa"/>
          </w:tcPr>
          <w:p w:rsidR="00066951" w:rsidRPr="009129C2" w:rsidRDefault="00066951" w:rsidP="00066951">
            <w:pPr>
              <w:pStyle w:val="TableText0"/>
            </w:pPr>
            <w:r w:rsidRPr="009129C2">
              <w:t>An institution to which a user belongs.</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Hook Entity</w:t>
            </w:r>
          </w:p>
        </w:tc>
        <w:tc>
          <w:tcPr>
            <w:tcW w:w="6948" w:type="dxa"/>
          </w:tcPr>
          <w:p w:rsidR="00066951" w:rsidRPr="009129C2" w:rsidRDefault="00066951" w:rsidP="00066951">
            <w:pPr>
              <w:pStyle w:val="TableText0"/>
            </w:pPr>
            <w:r w:rsidRPr="009129C2">
              <w:t xml:space="preserve">It is a static class in </w:t>
            </w:r>
            <w:fldSimple w:instr=" DOCPROPERTY  ApplicationName  \* MERGEFORMAT ">
              <w:r w:rsidRPr="009129C2">
                <w:t>caTissue Suite</w:t>
              </w:r>
            </w:fldSimple>
            <w:r w:rsidRPr="009129C2">
              <w:t xml:space="preserve"> to which the dynamically created annotation form is linked. A hook entity can be Participant, Specimen Collection Group, or Specimen.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Molecular Specimen</w:t>
            </w:r>
          </w:p>
        </w:tc>
        <w:tc>
          <w:tcPr>
            <w:tcW w:w="6948" w:type="dxa"/>
          </w:tcPr>
          <w:p w:rsidR="00066951" w:rsidRPr="009129C2" w:rsidRDefault="00066951" w:rsidP="00066951">
            <w:pPr>
              <w:pStyle w:val="TableText0"/>
            </w:pPr>
            <w:r w:rsidRPr="009129C2">
              <w:t>A molecular derivative (that is RNA or DNA or PROTEIN) created from a specimen. This is also known as sample. These can be fluid in nature but it will always be measured in micrograms, and concentration of molecular specimen will determine its volume.</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Participant</w:t>
            </w:r>
          </w:p>
        </w:tc>
        <w:tc>
          <w:tcPr>
            <w:tcW w:w="6948" w:type="dxa"/>
          </w:tcPr>
          <w:p w:rsidR="00066951" w:rsidRPr="009129C2" w:rsidRDefault="00066951" w:rsidP="00066951">
            <w:pPr>
              <w:pStyle w:val="TableText0"/>
            </w:pPr>
            <w:r w:rsidRPr="009129C2">
              <w:t>An individual from which a biospecimen is collected.</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Participant data</w:t>
            </w:r>
          </w:p>
        </w:tc>
        <w:tc>
          <w:tcPr>
            <w:tcW w:w="6948" w:type="dxa"/>
          </w:tcPr>
          <w:p w:rsidR="00066951" w:rsidRPr="009129C2" w:rsidRDefault="00066951" w:rsidP="00066951">
            <w:pPr>
              <w:pStyle w:val="TableText0"/>
            </w:pPr>
            <w:r w:rsidRPr="009129C2">
              <w:t>One of the three different data types in which caTissue Core data can be categorized. Participant, Participant’s medical identifiers, Collection protocol registration, Specimen collection group, Clinical report.</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Participant Medical Identifier</w:t>
            </w:r>
          </w:p>
        </w:tc>
        <w:tc>
          <w:tcPr>
            <w:tcW w:w="6948" w:type="dxa"/>
          </w:tcPr>
          <w:p w:rsidR="00066951" w:rsidRPr="009129C2" w:rsidRDefault="00066951" w:rsidP="00066951">
            <w:pPr>
              <w:pStyle w:val="TableText0"/>
            </w:pPr>
            <w:r w:rsidRPr="009129C2">
              <w:t>A medical record identification number that refers to a Participant.</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Procedure Event</w:t>
            </w:r>
          </w:p>
        </w:tc>
        <w:tc>
          <w:tcPr>
            <w:tcW w:w="6948" w:type="dxa"/>
          </w:tcPr>
          <w:p w:rsidR="00066951" w:rsidRPr="009129C2" w:rsidRDefault="00066951" w:rsidP="00066951">
            <w:pPr>
              <w:pStyle w:val="TableText0"/>
            </w:pPr>
            <w:r w:rsidRPr="009129C2">
              <w:t>Event that refers customized procedure that is applied on a specimen to process it.</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Received Event</w:t>
            </w:r>
          </w:p>
        </w:tc>
        <w:tc>
          <w:tcPr>
            <w:tcW w:w="6948" w:type="dxa"/>
          </w:tcPr>
          <w:p w:rsidR="00066951" w:rsidRPr="009129C2" w:rsidRDefault="00066951" w:rsidP="00066951">
            <w:pPr>
              <w:pStyle w:val="TableText0"/>
            </w:pPr>
            <w:r w:rsidRPr="009129C2">
              <w:t>Event that refers to receiving a specimen in the tissue bank.</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Review Event</w:t>
            </w:r>
          </w:p>
        </w:tc>
        <w:tc>
          <w:tcPr>
            <w:tcW w:w="6948" w:type="dxa"/>
          </w:tcPr>
          <w:p w:rsidR="00066951" w:rsidRPr="009129C2" w:rsidRDefault="00066951" w:rsidP="00066951">
            <w:pPr>
              <w:pStyle w:val="TableText0"/>
            </w:pPr>
            <w:r w:rsidRPr="009129C2">
              <w:t>Event that refers to performing quality assurance actions on a specimen.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Scientist</w:t>
            </w:r>
          </w:p>
        </w:tc>
        <w:tc>
          <w:tcPr>
            <w:tcW w:w="6948" w:type="dxa"/>
          </w:tcPr>
          <w:p w:rsidR="00066951" w:rsidRPr="009129C2" w:rsidRDefault="00066951" w:rsidP="00066951">
            <w:pPr>
              <w:pStyle w:val="TableText0"/>
            </w:pPr>
            <w:r w:rsidRPr="009129C2">
              <w:t xml:space="preserve">A Scientist performs a query and adds specimens, pathology cases or arrays of interest to My List. </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Site</w:t>
            </w:r>
          </w:p>
        </w:tc>
        <w:tc>
          <w:tcPr>
            <w:tcW w:w="6948" w:type="dxa"/>
          </w:tcPr>
          <w:p w:rsidR="00066951" w:rsidRPr="009129C2" w:rsidRDefault="00066951" w:rsidP="00066951">
            <w:pPr>
              <w:pStyle w:val="TableText0"/>
            </w:pPr>
            <w:r w:rsidRPr="009129C2">
              <w:t>A physical location involved in biospecimen collection, storage, processing, or utilization.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Specimen</w:t>
            </w:r>
          </w:p>
        </w:tc>
        <w:tc>
          <w:tcPr>
            <w:tcW w:w="6948" w:type="dxa"/>
          </w:tcPr>
          <w:p w:rsidR="00066951" w:rsidRPr="009129C2" w:rsidRDefault="00066951" w:rsidP="00066951">
            <w:pPr>
              <w:pStyle w:val="TableText0"/>
            </w:pPr>
            <w:r w:rsidRPr="009129C2">
              <w:t>A single unit of tissue or body fluid collected from a participant as part of a specimen collection event. A new specimen can be created as a derivative of an existing specimen or by dividing it into small pieces.</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Specimen Collection Group</w:t>
            </w:r>
          </w:p>
        </w:tc>
        <w:tc>
          <w:tcPr>
            <w:tcW w:w="6948" w:type="dxa"/>
          </w:tcPr>
          <w:p w:rsidR="00066951" w:rsidRPr="009129C2" w:rsidRDefault="00066951" w:rsidP="00066951">
            <w:pPr>
              <w:pStyle w:val="TableText0"/>
            </w:pPr>
            <w:r w:rsidRPr="009129C2">
              <w:t>An event that results in the collection of one or more biospecimens from a participant.</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Specimen Distribution</w:t>
            </w:r>
          </w:p>
        </w:tc>
        <w:tc>
          <w:tcPr>
            <w:tcW w:w="6948" w:type="dxa"/>
          </w:tcPr>
          <w:p w:rsidR="00066951" w:rsidRPr="009129C2" w:rsidRDefault="00066951" w:rsidP="00066951">
            <w:pPr>
              <w:pStyle w:val="TableText0"/>
            </w:pPr>
            <w:r w:rsidRPr="009129C2">
              <w:t>An event that results in transfer of a specimen from a Repository to a Laboratory</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Specimen Events</w:t>
            </w:r>
          </w:p>
        </w:tc>
        <w:tc>
          <w:tcPr>
            <w:tcW w:w="6948" w:type="dxa"/>
          </w:tcPr>
          <w:p w:rsidR="00066951" w:rsidRPr="009129C2" w:rsidRDefault="00066951" w:rsidP="00066951">
            <w:pPr>
              <w:pStyle w:val="TableText0"/>
            </w:pPr>
            <w:r w:rsidRPr="009129C2">
              <w:t>Specimen events are actions that can be performed on specimen in a tissue bank. For example:  collected, received, frozen, fixed, reviewed, and so on.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Specimen External Identifier</w:t>
            </w:r>
          </w:p>
        </w:tc>
        <w:tc>
          <w:tcPr>
            <w:tcW w:w="6948" w:type="dxa"/>
          </w:tcPr>
          <w:p w:rsidR="00066951" w:rsidRPr="009129C2" w:rsidRDefault="00066951" w:rsidP="00066951">
            <w:pPr>
              <w:pStyle w:val="TableText0"/>
            </w:pPr>
            <w:r w:rsidRPr="009129C2">
              <w:t>A pre-existing, externally defined identifier associated with a specimen.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Spun Event</w:t>
            </w:r>
          </w:p>
        </w:tc>
        <w:tc>
          <w:tcPr>
            <w:tcW w:w="6948" w:type="dxa"/>
          </w:tcPr>
          <w:p w:rsidR="00066951" w:rsidRPr="009129C2" w:rsidRDefault="00066951" w:rsidP="00066951">
            <w:pPr>
              <w:pStyle w:val="TableText0"/>
            </w:pPr>
            <w:r w:rsidRPr="009129C2">
              <w:t>Event that refers to spinning the specimen.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Surgical Pathology Report</w:t>
            </w:r>
          </w:p>
        </w:tc>
        <w:tc>
          <w:tcPr>
            <w:tcW w:w="6948" w:type="dxa"/>
          </w:tcPr>
          <w:p w:rsidR="00066951" w:rsidRPr="009129C2" w:rsidRDefault="00066951" w:rsidP="00066951">
            <w:pPr>
              <w:pStyle w:val="TableText0"/>
            </w:pPr>
            <w:r w:rsidRPr="009129C2">
              <w:t>Detailed findings based on surgical accession and examination of biospecimens.</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Technician</w:t>
            </w:r>
          </w:p>
        </w:tc>
        <w:tc>
          <w:tcPr>
            <w:tcW w:w="6948" w:type="dxa"/>
          </w:tcPr>
          <w:p w:rsidR="00066951" w:rsidRPr="009129C2" w:rsidRDefault="00066951" w:rsidP="00066951">
            <w:pPr>
              <w:pStyle w:val="TableText0"/>
            </w:pP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Thaw Event</w:t>
            </w:r>
          </w:p>
        </w:tc>
        <w:tc>
          <w:tcPr>
            <w:tcW w:w="6948" w:type="dxa"/>
          </w:tcPr>
          <w:p w:rsidR="00066951" w:rsidRPr="009129C2" w:rsidRDefault="00066951" w:rsidP="00066951">
            <w:pPr>
              <w:pStyle w:val="TableText0"/>
            </w:pPr>
            <w:r w:rsidRPr="009129C2">
              <w:t>Event that refers defrosting a specimen.</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Tissue Specimens</w:t>
            </w:r>
          </w:p>
        </w:tc>
        <w:tc>
          <w:tcPr>
            <w:tcW w:w="6948" w:type="dxa"/>
          </w:tcPr>
          <w:p w:rsidR="00066951" w:rsidRPr="009129C2" w:rsidRDefault="00066951" w:rsidP="00066951">
            <w:pPr>
              <w:pStyle w:val="TableText0"/>
            </w:pPr>
            <w:r w:rsidRPr="009129C2">
              <w:t xml:space="preserve">A single unit of tissue that is collected from a Participant or created from another specimen. These are solid in nature and so will always be measured in grams in </w:t>
            </w:r>
            <w:fldSimple w:instr=" DOCPROPERTY  ApplicationName  \* MERGEFORMAT ">
              <w:r w:rsidRPr="009129C2">
                <w:t>caTissue Suite</w:t>
              </w:r>
            </w:fldSimple>
            <w:r w:rsidRPr="009129C2">
              <w:t>.</w:t>
            </w:r>
          </w:p>
        </w:tc>
      </w:tr>
      <w:tr w:rsidR="00066951" w:rsidRPr="009129C2">
        <w:tblPrEx>
          <w:tblCellMar>
            <w:top w:w="0" w:type="dxa"/>
            <w:bottom w:w="0" w:type="dxa"/>
          </w:tblCellMar>
        </w:tblPrEx>
        <w:trPr>
          <w:cantSplit/>
        </w:trPr>
        <w:tc>
          <w:tcPr>
            <w:tcW w:w="2160" w:type="dxa"/>
          </w:tcPr>
          <w:p w:rsidR="00066951" w:rsidRPr="009129C2" w:rsidRDefault="00066951" w:rsidP="00066951">
            <w:pPr>
              <w:pStyle w:val="TableText0"/>
            </w:pPr>
            <w:r w:rsidRPr="009129C2">
              <w:t>Transfer Event</w:t>
            </w:r>
          </w:p>
        </w:tc>
        <w:tc>
          <w:tcPr>
            <w:tcW w:w="6948" w:type="dxa"/>
          </w:tcPr>
          <w:p w:rsidR="00066951" w:rsidRPr="009129C2" w:rsidRDefault="00066951" w:rsidP="00066951">
            <w:pPr>
              <w:pStyle w:val="TableText0"/>
            </w:pPr>
            <w:r w:rsidRPr="009129C2">
              <w:t>Event that refers to moving specimen from one storage location to another storage location.</w:t>
            </w:r>
          </w:p>
        </w:tc>
      </w:tr>
    </w:tbl>
    <w:p w:rsidR="00066951" w:rsidRPr="009129C2" w:rsidRDefault="00066951" w:rsidP="00066951"/>
    <w:p w:rsidR="00066951" w:rsidRPr="009129C2" w:rsidRDefault="00066951" w:rsidP="00066951">
      <w:pPr>
        <w:tabs>
          <w:tab w:val="left" w:pos="1845"/>
        </w:tabs>
      </w:pPr>
      <w:bookmarkStart w:id="756" w:name="_Ref185675772"/>
      <w:bookmarkStart w:id="757" w:name="_Toc186018913"/>
      <w:bookmarkStart w:id="758" w:name="_Toc187034114"/>
    </w:p>
    <w:bookmarkEnd w:id="756"/>
    <w:bookmarkEnd w:id="757"/>
    <w:bookmarkEnd w:id="758"/>
    <w:p w:rsidR="00066951" w:rsidRPr="009129C2" w:rsidRDefault="00066951" w:rsidP="00066951">
      <w:pPr>
        <w:sectPr w:rsidR="00066951" w:rsidRPr="009129C2" w:rsidSect="00066951">
          <w:pgSz w:w="12240" w:h="15840" w:code="1"/>
          <w:pgMar w:top="1440" w:right="1440" w:bottom="1440" w:left="1440" w:header="720" w:footer="720" w:gutter="432"/>
          <w:cols w:space="720"/>
          <w:titlePg/>
          <w:docGrid w:linePitch="360"/>
        </w:sectPr>
      </w:pPr>
    </w:p>
    <w:p w:rsidR="00066951" w:rsidRPr="009129C2" w:rsidRDefault="00066951" w:rsidP="00066951">
      <w:pPr>
        <w:pStyle w:val="Title"/>
      </w:pPr>
      <w:bookmarkStart w:id="759" w:name="_Toc187026440"/>
      <w:bookmarkStart w:id="760" w:name="_Toc187026503"/>
      <w:bookmarkStart w:id="761" w:name="_Toc187026587"/>
      <w:bookmarkStart w:id="762" w:name="_Toc187026893"/>
      <w:bookmarkStart w:id="763" w:name="_Toc187026984"/>
      <w:bookmarkStart w:id="764" w:name="_Toc187027122"/>
      <w:bookmarkStart w:id="765" w:name="_Toc187027478"/>
      <w:bookmarkStart w:id="766" w:name="_Toc187027632"/>
      <w:bookmarkStart w:id="767" w:name="_Toc187027738"/>
      <w:bookmarkStart w:id="768" w:name="_Toc187027786"/>
      <w:bookmarkStart w:id="769" w:name="_Toc187028115"/>
      <w:bookmarkStart w:id="770" w:name="_Toc187028222"/>
      <w:bookmarkStart w:id="771" w:name="_Toc187028247"/>
      <w:bookmarkStart w:id="772" w:name="_Toc187028634"/>
      <w:bookmarkStart w:id="773" w:name="_Toc187028763"/>
      <w:bookmarkStart w:id="774" w:name="_Toc187028908"/>
      <w:bookmarkStart w:id="775" w:name="_Toc187028936"/>
      <w:bookmarkStart w:id="776" w:name="_Toc187030169"/>
      <w:bookmarkStart w:id="777" w:name="_Toc187030216"/>
      <w:bookmarkStart w:id="778" w:name="_Toc288121437"/>
      <w:r w:rsidRPr="009129C2">
        <w:t>Index</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4913A0" w:rsidRDefault="00066951" w:rsidP="00066951">
      <w:pPr>
        <w:pStyle w:val="BodyText"/>
        <w:rPr>
          <w:noProof/>
        </w:rPr>
        <w:sectPr w:rsidR="004913A0" w:rsidSect="004913A0">
          <w:headerReference w:type="even" r:id="rId275"/>
          <w:headerReference w:type="default" r:id="rId276"/>
          <w:type w:val="oddPage"/>
          <w:pgSz w:w="12240" w:h="15840" w:code="1"/>
          <w:pgMar w:top="1440" w:right="1440" w:bottom="1440" w:left="1440" w:header="720" w:footer="720" w:gutter="432"/>
          <w:cols w:space="720"/>
          <w:titlePg/>
          <w:docGrid w:linePitch="360"/>
        </w:sectPr>
      </w:pPr>
      <w:r w:rsidRPr="009129C2">
        <w:fldChar w:fldCharType="begin"/>
      </w:r>
      <w:r w:rsidRPr="009129C2">
        <w:instrText xml:space="preserve"> INDEX \h "A" \c "2" \z "1033" </w:instrText>
      </w:r>
      <w:r w:rsidRPr="009129C2">
        <w:fldChar w:fldCharType="separate"/>
      </w:r>
    </w:p>
    <w:p w:rsidR="004913A0" w:rsidRDefault="004913A0">
      <w:pPr>
        <w:pStyle w:val="IndexHeading"/>
        <w:keepNext/>
        <w:tabs>
          <w:tab w:val="right" w:leader="dot" w:pos="4094"/>
        </w:tabs>
        <w:rPr>
          <w:rFonts w:ascii="Calibri" w:hAnsi="Calibri"/>
          <w:b w:val="0"/>
          <w:bCs w:val="0"/>
          <w:noProof/>
        </w:rPr>
      </w:pPr>
      <w:r>
        <w:rPr>
          <w:noProof/>
        </w:rPr>
        <w:t>A</w:t>
      </w:r>
    </w:p>
    <w:p w:rsidR="004913A0" w:rsidRDefault="004913A0">
      <w:pPr>
        <w:pStyle w:val="Index1"/>
        <w:tabs>
          <w:tab w:val="right" w:leader="dot" w:pos="4094"/>
        </w:tabs>
        <w:rPr>
          <w:noProof/>
        </w:rPr>
      </w:pPr>
      <w:r>
        <w:rPr>
          <w:noProof/>
        </w:rPr>
        <w:t>Add Permissible Value, 69</w:t>
      </w:r>
    </w:p>
    <w:p w:rsidR="004913A0" w:rsidRDefault="004913A0">
      <w:pPr>
        <w:pStyle w:val="Index1"/>
        <w:tabs>
          <w:tab w:val="right" w:leader="dot" w:pos="4094"/>
        </w:tabs>
        <w:rPr>
          <w:noProof/>
        </w:rPr>
      </w:pPr>
      <w:r>
        <w:rPr>
          <w:noProof/>
        </w:rPr>
        <w:t>adding</w:t>
      </w:r>
    </w:p>
    <w:p w:rsidR="004913A0" w:rsidRDefault="004913A0">
      <w:pPr>
        <w:pStyle w:val="Index2"/>
        <w:tabs>
          <w:tab w:val="right" w:leader="dot" w:pos="4094"/>
        </w:tabs>
        <w:rPr>
          <w:noProof/>
        </w:rPr>
      </w:pPr>
      <w:r>
        <w:rPr>
          <w:noProof/>
        </w:rPr>
        <w:t>biohazard, 36</w:t>
      </w:r>
    </w:p>
    <w:p w:rsidR="004913A0" w:rsidRDefault="004913A0">
      <w:pPr>
        <w:pStyle w:val="Index2"/>
        <w:tabs>
          <w:tab w:val="right" w:leader="dot" w:pos="4094"/>
        </w:tabs>
        <w:rPr>
          <w:noProof/>
        </w:rPr>
      </w:pPr>
      <w:r>
        <w:rPr>
          <w:noProof/>
        </w:rPr>
        <w:t>Cancer Research Group (CRG), 20</w:t>
      </w:r>
    </w:p>
    <w:p w:rsidR="004913A0" w:rsidRDefault="004913A0">
      <w:pPr>
        <w:pStyle w:val="Index2"/>
        <w:tabs>
          <w:tab w:val="right" w:leader="dot" w:pos="4094"/>
        </w:tabs>
        <w:rPr>
          <w:noProof/>
        </w:rPr>
      </w:pPr>
      <w:r>
        <w:rPr>
          <w:noProof/>
        </w:rPr>
        <w:t>department, 19</w:t>
      </w:r>
    </w:p>
    <w:p w:rsidR="004913A0" w:rsidRDefault="004913A0">
      <w:pPr>
        <w:pStyle w:val="Index2"/>
        <w:tabs>
          <w:tab w:val="right" w:leader="dot" w:pos="4094"/>
        </w:tabs>
        <w:rPr>
          <w:noProof/>
        </w:rPr>
      </w:pPr>
      <w:r>
        <w:rPr>
          <w:noProof/>
        </w:rPr>
        <w:t>events, 123</w:t>
      </w:r>
    </w:p>
    <w:p w:rsidR="004913A0" w:rsidRDefault="004913A0">
      <w:pPr>
        <w:pStyle w:val="Index2"/>
        <w:tabs>
          <w:tab w:val="right" w:leader="dot" w:pos="4094"/>
        </w:tabs>
        <w:rPr>
          <w:noProof/>
        </w:rPr>
      </w:pPr>
      <w:r>
        <w:rPr>
          <w:noProof/>
        </w:rPr>
        <w:t>institute, 18</w:t>
      </w:r>
    </w:p>
    <w:p w:rsidR="004913A0" w:rsidRDefault="004913A0">
      <w:pPr>
        <w:pStyle w:val="Index2"/>
        <w:tabs>
          <w:tab w:val="right" w:leader="dot" w:pos="4094"/>
        </w:tabs>
        <w:rPr>
          <w:noProof/>
        </w:rPr>
      </w:pPr>
      <w:r>
        <w:rPr>
          <w:noProof/>
        </w:rPr>
        <w:t>site, 27</w:t>
      </w:r>
    </w:p>
    <w:p w:rsidR="004913A0" w:rsidRDefault="004913A0">
      <w:pPr>
        <w:pStyle w:val="Index2"/>
        <w:tabs>
          <w:tab w:val="right" w:leader="dot" w:pos="4094"/>
        </w:tabs>
        <w:rPr>
          <w:noProof/>
        </w:rPr>
      </w:pPr>
      <w:r>
        <w:rPr>
          <w:noProof/>
        </w:rPr>
        <w:t>specimen array, 125</w:t>
      </w:r>
    </w:p>
    <w:p w:rsidR="004913A0" w:rsidRDefault="004913A0">
      <w:pPr>
        <w:pStyle w:val="Index2"/>
        <w:tabs>
          <w:tab w:val="right" w:leader="dot" w:pos="4094"/>
        </w:tabs>
        <w:rPr>
          <w:noProof/>
        </w:rPr>
      </w:pPr>
      <w:r>
        <w:rPr>
          <w:noProof/>
        </w:rPr>
        <w:t>specimen array aliquot, 126</w:t>
      </w:r>
    </w:p>
    <w:p w:rsidR="004913A0" w:rsidRDefault="004913A0">
      <w:pPr>
        <w:pStyle w:val="Index2"/>
        <w:tabs>
          <w:tab w:val="right" w:leader="dot" w:pos="4094"/>
        </w:tabs>
        <w:rPr>
          <w:noProof/>
        </w:rPr>
      </w:pPr>
      <w:r>
        <w:rPr>
          <w:noProof/>
        </w:rPr>
        <w:t>specimen array type, 37</w:t>
      </w:r>
    </w:p>
    <w:p w:rsidR="004913A0" w:rsidRDefault="004913A0">
      <w:pPr>
        <w:pStyle w:val="Index2"/>
        <w:tabs>
          <w:tab w:val="right" w:leader="dot" w:pos="4094"/>
        </w:tabs>
        <w:rPr>
          <w:noProof/>
        </w:rPr>
      </w:pPr>
      <w:r>
        <w:rPr>
          <w:noProof/>
        </w:rPr>
        <w:t>storage container, 32</w:t>
      </w:r>
    </w:p>
    <w:p w:rsidR="004913A0" w:rsidRDefault="004913A0">
      <w:pPr>
        <w:pStyle w:val="Index2"/>
        <w:tabs>
          <w:tab w:val="right" w:leader="dot" w:pos="4094"/>
        </w:tabs>
        <w:rPr>
          <w:noProof/>
        </w:rPr>
      </w:pPr>
      <w:r>
        <w:rPr>
          <w:noProof/>
        </w:rPr>
        <w:t>storage type, 30</w:t>
      </w:r>
    </w:p>
    <w:p w:rsidR="004913A0" w:rsidRDefault="004913A0">
      <w:pPr>
        <w:pStyle w:val="Index1"/>
        <w:tabs>
          <w:tab w:val="right" w:leader="dot" w:pos="4094"/>
        </w:tabs>
        <w:rPr>
          <w:noProof/>
        </w:rPr>
      </w:pPr>
      <w:r>
        <w:rPr>
          <w:noProof/>
        </w:rPr>
        <w:t>Administrative Data, 10</w:t>
      </w:r>
    </w:p>
    <w:p w:rsidR="004913A0" w:rsidRDefault="004913A0">
      <w:pPr>
        <w:pStyle w:val="Index2"/>
        <w:tabs>
          <w:tab w:val="right" w:leader="dot" w:pos="4094"/>
        </w:tabs>
        <w:rPr>
          <w:noProof/>
        </w:rPr>
      </w:pPr>
      <w:r>
        <w:rPr>
          <w:noProof/>
        </w:rPr>
        <w:t>options, 14</w:t>
      </w:r>
    </w:p>
    <w:p w:rsidR="004913A0" w:rsidRDefault="004913A0">
      <w:pPr>
        <w:pStyle w:val="Index2"/>
        <w:tabs>
          <w:tab w:val="right" w:leader="dot" w:pos="4094"/>
        </w:tabs>
        <w:rPr>
          <w:noProof/>
        </w:rPr>
      </w:pPr>
      <w:r>
        <w:rPr>
          <w:noProof/>
        </w:rPr>
        <w:t>pre-requisites for, 17</w:t>
      </w:r>
    </w:p>
    <w:p w:rsidR="004913A0" w:rsidRDefault="004913A0">
      <w:pPr>
        <w:pStyle w:val="Index1"/>
        <w:tabs>
          <w:tab w:val="right" w:leader="dot" w:pos="4094"/>
        </w:tabs>
        <w:rPr>
          <w:noProof/>
        </w:rPr>
      </w:pPr>
      <w:r>
        <w:rPr>
          <w:noProof/>
        </w:rPr>
        <w:t>Advanced option, 15, 184</w:t>
      </w:r>
    </w:p>
    <w:p w:rsidR="004913A0" w:rsidRDefault="004913A0">
      <w:pPr>
        <w:pStyle w:val="Index2"/>
        <w:tabs>
          <w:tab w:val="right" w:leader="dot" w:pos="4094"/>
        </w:tabs>
        <w:rPr>
          <w:noProof/>
        </w:rPr>
      </w:pPr>
      <w:r>
        <w:rPr>
          <w:noProof/>
        </w:rPr>
        <w:t>narrowing the search, 186</w:t>
      </w:r>
    </w:p>
    <w:p w:rsidR="004913A0" w:rsidRDefault="004913A0">
      <w:pPr>
        <w:pStyle w:val="Index1"/>
        <w:tabs>
          <w:tab w:val="right" w:leader="dot" w:pos="4094"/>
        </w:tabs>
        <w:rPr>
          <w:noProof/>
        </w:rPr>
      </w:pPr>
      <w:r>
        <w:rPr>
          <w:noProof/>
        </w:rPr>
        <w:t>advanced search, 184</w:t>
      </w:r>
    </w:p>
    <w:p w:rsidR="004913A0" w:rsidRDefault="004913A0">
      <w:pPr>
        <w:pStyle w:val="Index1"/>
        <w:tabs>
          <w:tab w:val="right" w:leader="dot" w:pos="4094"/>
        </w:tabs>
        <w:rPr>
          <w:noProof/>
        </w:rPr>
      </w:pPr>
      <w:r>
        <w:rPr>
          <w:noProof/>
        </w:rPr>
        <w:t>Alcohol Health Annotation, 219</w:t>
      </w:r>
    </w:p>
    <w:p w:rsidR="004913A0" w:rsidRDefault="004913A0">
      <w:pPr>
        <w:pStyle w:val="Index1"/>
        <w:tabs>
          <w:tab w:val="right" w:leader="dot" w:pos="4094"/>
        </w:tabs>
        <w:rPr>
          <w:noProof/>
        </w:rPr>
      </w:pPr>
      <w:r>
        <w:rPr>
          <w:noProof/>
        </w:rPr>
        <w:t>aliquot</w:t>
      </w:r>
    </w:p>
    <w:p w:rsidR="004913A0" w:rsidRDefault="004913A0">
      <w:pPr>
        <w:pStyle w:val="Index2"/>
        <w:tabs>
          <w:tab w:val="right" w:leader="dot" w:pos="4094"/>
        </w:tabs>
        <w:rPr>
          <w:noProof/>
        </w:rPr>
      </w:pPr>
      <w:r>
        <w:rPr>
          <w:noProof/>
        </w:rPr>
        <w:t>aliquoting a biospecimen, 115</w:t>
      </w:r>
    </w:p>
    <w:p w:rsidR="004913A0" w:rsidRDefault="004913A0">
      <w:pPr>
        <w:pStyle w:val="Index2"/>
        <w:tabs>
          <w:tab w:val="right" w:leader="dot" w:pos="4094"/>
        </w:tabs>
        <w:rPr>
          <w:noProof/>
        </w:rPr>
      </w:pPr>
      <w:r>
        <w:rPr>
          <w:noProof/>
        </w:rPr>
        <w:t>defined, 115</w:t>
      </w:r>
    </w:p>
    <w:p w:rsidR="004913A0" w:rsidRDefault="004913A0">
      <w:pPr>
        <w:pStyle w:val="Index1"/>
        <w:tabs>
          <w:tab w:val="right" w:leader="dot" w:pos="4094"/>
        </w:tabs>
        <w:rPr>
          <w:noProof/>
        </w:rPr>
      </w:pPr>
      <w:r>
        <w:rPr>
          <w:noProof/>
        </w:rPr>
        <w:t>Aliquot Creation Summary page, 116</w:t>
      </w:r>
    </w:p>
    <w:p w:rsidR="004913A0" w:rsidRDefault="004913A0">
      <w:pPr>
        <w:pStyle w:val="Index1"/>
        <w:tabs>
          <w:tab w:val="right" w:leader="dot" w:pos="4094"/>
        </w:tabs>
        <w:rPr>
          <w:noProof/>
        </w:rPr>
      </w:pPr>
      <w:r>
        <w:rPr>
          <w:noProof/>
        </w:rPr>
        <w:t>AND OR operators</w:t>
      </w:r>
    </w:p>
    <w:p w:rsidR="004913A0" w:rsidRDefault="004913A0">
      <w:pPr>
        <w:pStyle w:val="Index2"/>
        <w:tabs>
          <w:tab w:val="right" w:leader="dot" w:pos="4094"/>
        </w:tabs>
        <w:rPr>
          <w:noProof/>
        </w:rPr>
      </w:pPr>
      <w:r>
        <w:rPr>
          <w:noProof/>
        </w:rPr>
        <w:t>searching with, 208</w:t>
      </w:r>
    </w:p>
    <w:p w:rsidR="004913A0" w:rsidRDefault="004913A0">
      <w:pPr>
        <w:pStyle w:val="Index1"/>
        <w:tabs>
          <w:tab w:val="right" w:leader="dot" w:pos="4094"/>
        </w:tabs>
        <w:rPr>
          <w:noProof/>
        </w:rPr>
      </w:pPr>
      <w:r>
        <w:rPr>
          <w:noProof/>
        </w:rPr>
        <w:t>annotation queries, 293</w:t>
      </w:r>
    </w:p>
    <w:p w:rsidR="004913A0" w:rsidRDefault="004913A0">
      <w:pPr>
        <w:pStyle w:val="Index1"/>
        <w:tabs>
          <w:tab w:val="right" w:leader="dot" w:pos="4094"/>
        </w:tabs>
        <w:rPr>
          <w:noProof/>
        </w:rPr>
      </w:pPr>
      <w:r>
        <w:rPr>
          <w:noProof/>
        </w:rPr>
        <w:t>anticipated dates</w:t>
      </w:r>
    </w:p>
    <w:p w:rsidR="004913A0" w:rsidRDefault="004913A0">
      <w:pPr>
        <w:pStyle w:val="Index2"/>
        <w:tabs>
          <w:tab w:val="right" w:leader="dot" w:pos="4094"/>
        </w:tabs>
        <w:rPr>
          <w:noProof/>
        </w:rPr>
      </w:pPr>
      <w:r>
        <w:rPr>
          <w:noProof/>
        </w:rPr>
        <w:t>offsetting or shifting of, 103</w:t>
      </w:r>
    </w:p>
    <w:p w:rsidR="004913A0" w:rsidRDefault="004913A0">
      <w:pPr>
        <w:pStyle w:val="Index1"/>
        <w:tabs>
          <w:tab w:val="right" w:leader="dot" w:pos="4094"/>
        </w:tabs>
        <w:rPr>
          <w:noProof/>
        </w:rPr>
      </w:pPr>
      <w:r>
        <w:rPr>
          <w:noProof/>
        </w:rPr>
        <w:t>anticipated specimens</w:t>
      </w:r>
    </w:p>
    <w:p w:rsidR="004913A0" w:rsidRDefault="004913A0">
      <w:pPr>
        <w:pStyle w:val="Index2"/>
        <w:tabs>
          <w:tab w:val="right" w:leader="dot" w:pos="4094"/>
        </w:tabs>
        <w:rPr>
          <w:noProof/>
        </w:rPr>
      </w:pPr>
      <w:r>
        <w:rPr>
          <w:noProof/>
        </w:rPr>
        <w:t>defined, 104</w:t>
      </w:r>
    </w:p>
    <w:p w:rsidR="004913A0" w:rsidRDefault="004913A0">
      <w:pPr>
        <w:pStyle w:val="Index2"/>
        <w:tabs>
          <w:tab w:val="right" w:leader="dot" w:pos="4094"/>
        </w:tabs>
        <w:rPr>
          <w:noProof/>
        </w:rPr>
      </w:pPr>
      <w:r>
        <w:rPr>
          <w:noProof/>
        </w:rPr>
        <w:t>setting up, 105</w:t>
      </w:r>
    </w:p>
    <w:p w:rsidR="004913A0" w:rsidRDefault="004913A0">
      <w:pPr>
        <w:pStyle w:val="Index1"/>
        <w:tabs>
          <w:tab w:val="right" w:leader="dot" w:pos="4094"/>
        </w:tabs>
        <w:rPr>
          <w:noProof/>
        </w:rPr>
      </w:pPr>
      <w:r>
        <w:rPr>
          <w:noProof/>
        </w:rPr>
        <w:t>approving</w:t>
      </w:r>
    </w:p>
    <w:p w:rsidR="004913A0" w:rsidRDefault="004913A0">
      <w:pPr>
        <w:pStyle w:val="Index2"/>
        <w:tabs>
          <w:tab w:val="right" w:leader="dot" w:pos="4094"/>
        </w:tabs>
        <w:rPr>
          <w:noProof/>
        </w:rPr>
      </w:pPr>
      <w:r>
        <w:rPr>
          <w:noProof/>
        </w:rPr>
        <w:t>a user, 23</w:t>
      </w:r>
    </w:p>
    <w:p w:rsidR="004913A0" w:rsidRDefault="004913A0">
      <w:pPr>
        <w:pStyle w:val="Index1"/>
        <w:tabs>
          <w:tab w:val="right" w:leader="dot" w:pos="4094"/>
        </w:tabs>
        <w:rPr>
          <w:noProof/>
        </w:rPr>
      </w:pPr>
      <w:r>
        <w:rPr>
          <w:noProof/>
        </w:rPr>
        <w:t>arm</w:t>
      </w:r>
    </w:p>
    <w:p w:rsidR="004913A0" w:rsidRDefault="004913A0">
      <w:pPr>
        <w:pStyle w:val="Index2"/>
        <w:tabs>
          <w:tab w:val="right" w:leader="dot" w:pos="4094"/>
        </w:tabs>
        <w:rPr>
          <w:noProof/>
        </w:rPr>
      </w:pPr>
      <w:r>
        <w:rPr>
          <w:noProof/>
        </w:rPr>
        <w:t>editing a participant registration, 130</w:t>
      </w:r>
    </w:p>
    <w:p w:rsidR="004913A0" w:rsidRDefault="004913A0">
      <w:pPr>
        <w:pStyle w:val="Index2"/>
        <w:tabs>
          <w:tab w:val="right" w:leader="dot" w:pos="4094"/>
        </w:tabs>
        <w:rPr>
          <w:noProof/>
        </w:rPr>
      </w:pPr>
      <w:r>
        <w:rPr>
          <w:noProof/>
        </w:rPr>
        <w:t>registering a participant manually, 102</w:t>
      </w:r>
    </w:p>
    <w:p w:rsidR="004913A0" w:rsidRDefault="004913A0">
      <w:pPr>
        <w:pStyle w:val="Index1"/>
        <w:tabs>
          <w:tab w:val="right" w:leader="dot" w:pos="4094"/>
        </w:tabs>
        <w:rPr>
          <w:noProof/>
        </w:rPr>
      </w:pPr>
      <w:r>
        <w:rPr>
          <w:noProof/>
        </w:rPr>
        <w:t>Array Distribution Reports</w:t>
      </w:r>
    </w:p>
    <w:p w:rsidR="004913A0" w:rsidRDefault="004913A0">
      <w:pPr>
        <w:pStyle w:val="Index2"/>
        <w:tabs>
          <w:tab w:val="right" w:leader="dot" w:pos="4094"/>
        </w:tabs>
        <w:rPr>
          <w:noProof/>
        </w:rPr>
      </w:pPr>
      <w:r>
        <w:rPr>
          <w:noProof/>
        </w:rPr>
        <w:t>displaying, 149</w:t>
      </w:r>
    </w:p>
    <w:p w:rsidR="004913A0" w:rsidRDefault="004913A0">
      <w:pPr>
        <w:pStyle w:val="Index1"/>
        <w:tabs>
          <w:tab w:val="right" w:leader="dot" w:pos="4094"/>
        </w:tabs>
        <w:rPr>
          <w:noProof/>
        </w:rPr>
      </w:pPr>
      <w:r>
        <w:rPr>
          <w:noProof/>
        </w:rPr>
        <w:t>Array Report option</w:t>
      </w:r>
    </w:p>
    <w:p w:rsidR="004913A0" w:rsidRDefault="004913A0">
      <w:pPr>
        <w:pStyle w:val="Index2"/>
        <w:tabs>
          <w:tab w:val="right" w:leader="dot" w:pos="4094"/>
        </w:tabs>
        <w:rPr>
          <w:noProof/>
        </w:rPr>
      </w:pPr>
      <w:r>
        <w:rPr>
          <w:noProof/>
        </w:rPr>
        <w:t>displaying, 149</w:t>
      </w:r>
    </w:p>
    <w:p w:rsidR="004913A0" w:rsidRDefault="004913A0">
      <w:pPr>
        <w:pStyle w:val="Index1"/>
        <w:tabs>
          <w:tab w:val="right" w:leader="dot" w:pos="4094"/>
        </w:tabs>
        <w:rPr>
          <w:noProof/>
        </w:rPr>
      </w:pPr>
      <w:r>
        <w:rPr>
          <w:noProof/>
        </w:rPr>
        <w:t>attributes</w:t>
      </w:r>
    </w:p>
    <w:p w:rsidR="004913A0" w:rsidRDefault="004913A0">
      <w:pPr>
        <w:pStyle w:val="Index2"/>
        <w:tabs>
          <w:tab w:val="right" w:leader="dot" w:pos="4094"/>
        </w:tabs>
        <w:rPr>
          <w:noProof/>
        </w:rPr>
      </w:pPr>
      <w:r>
        <w:rPr>
          <w:noProof/>
        </w:rPr>
        <w:t>adding to form, 64</w:t>
      </w:r>
    </w:p>
    <w:p w:rsidR="004913A0" w:rsidRDefault="004913A0">
      <w:pPr>
        <w:pStyle w:val="Index2"/>
        <w:tabs>
          <w:tab w:val="right" w:leader="dot" w:pos="4094"/>
        </w:tabs>
        <w:rPr>
          <w:noProof/>
        </w:rPr>
      </w:pPr>
      <w:r>
        <w:rPr>
          <w:noProof/>
        </w:rPr>
        <w:t>editing, 82</w:t>
      </w:r>
    </w:p>
    <w:p w:rsidR="004913A0" w:rsidRDefault="004913A0">
      <w:pPr>
        <w:pStyle w:val="Index2"/>
        <w:tabs>
          <w:tab w:val="right" w:leader="dot" w:pos="4094"/>
        </w:tabs>
        <w:rPr>
          <w:noProof/>
        </w:rPr>
      </w:pPr>
      <w:r>
        <w:rPr>
          <w:noProof/>
        </w:rPr>
        <w:t>searching for, 207</w:t>
      </w:r>
    </w:p>
    <w:p w:rsidR="004913A0" w:rsidRDefault="004913A0">
      <w:pPr>
        <w:pStyle w:val="IndexHeading"/>
        <w:keepNext/>
        <w:tabs>
          <w:tab w:val="right" w:leader="dot" w:pos="4094"/>
        </w:tabs>
        <w:rPr>
          <w:rFonts w:ascii="Calibri" w:hAnsi="Calibri"/>
          <w:b w:val="0"/>
          <w:bCs w:val="0"/>
          <w:noProof/>
        </w:rPr>
      </w:pPr>
      <w:r>
        <w:rPr>
          <w:noProof/>
        </w:rPr>
        <w:t>B</w:t>
      </w:r>
    </w:p>
    <w:p w:rsidR="004913A0" w:rsidRDefault="004913A0">
      <w:pPr>
        <w:pStyle w:val="Index1"/>
        <w:tabs>
          <w:tab w:val="right" w:leader="dot" w:pos="4094"/>
        </w:tabs>
        <w:rPr>
          <w:noProof/>
        </w:rPr>
      </w:pPr>
      <w:r>
        <w:rPr>
          <w:noProof/>
        </w:rPr>
        <w:t>barcodes</w:t>
      </w:r>
    </w:p>
    <w:p w:rsidR="004913A0" w:rsidRDefault="004913A0">
      <w:pPr>
        <w:pStyle w:val="Index2"/>
        <w:tabs>
          <w:tab w:val="right" w:leader="dot" w:pos="4094"/>
        </w:tabs>
        <w:rPr>
          <w:noProof/>
        </w:rPr>
      </w:pPr>
      <w:r>
        <w:rPr>
          <w:noProof/>
        </w:rPr>
        <w:t>searching for, 207</w:t>
      </w:r>
    </w:p>
    <w:p w:rsidR="004913A0" w:rsidRDefault="004913A0">
      <w:pPr>
        <w:pStyle w:val="Index1"/>
        <w:tabs>
          <w:tab w:val="right" w:leader="dot" w:pos="4094"/>
        </w:tabs>
        <w:rPr>
          <w:noProof/>
        </w:rPr>
      </w:pPr>
      <w:r>
        <w:rPr>
          <w:noProof/>
        </w:rPr>
        <w:t>Base Hematology Tissue Pathology Annotation, 225</w:t>
      </w:r>
    </w:p>
    <w:p w:rsidR="004913A0" w:rsidRDefault="004913A0">
      <w:pPr>
        <w:pStyle w:val="Index1"/>
        <w:tabs>
          <w:tab w:val="right" w:leader="dot" w:pos="4094"/>
        </w:tabs>
        <w:rPr>
          <w:noProof/>
        </w:rPr>
      </w:pPr>
      <w:r>
        <w:rPr>
          <w:noProof/>
        </w:rPr>
        <w:t>Base Solid Tissue Pathology Annotation, 223</w:t>
      </w:r>
    </w:p>
    <w:p w:rsidR="004913A0" w:rsidRDefault="004913A0">
      <w:pPr>
        <w:pStyle w:val="Index1"/>
        <w:tabs>
          <w:tab w:val="right" w:leader="dot" w:pos="4094"/>
        </w:tabs>
        <w:rPr>
          <w:noProof/>
        </w:rPr>
      </w:pPr>
      <w:r>
        <w:rPr>
          <w:noProof/>
        </w:rPr>
        <w:t>biohazard</w:t>
      </w:r>
    </w:p>
    <w:p w:rsidR="004913A0" w:rsidRDefault="004913A0">
      <w:pPr>
        <w:pStyle w:val="Index2"/>
        <w:tabs>
          <w:tab w:val="right" w:leader="dot" w:pos="4094"/>
        </w:tabs>
        <w:rPr>
          <w:noProof/>
        </w:rPr>
      </w:pPr>
      <w:r>
        <w:rPr>
          <w:noProof/>
        </w:rPr>
        <w:t>adding, 36</w:t>
      </w:r>
    </w:p>
    <w:p w:rsidR="004913A0" w:rsidRDefault="004913A0">
      <w:pPr>
        <w:pStyle w:val="Index2"/>
        <w:tabs>
          <w:tab w:val="right" w:leader="dot" w:pos="4094"/>
        </w:tabs>
        <w:rPr>
          <w:noProof/>
        </w:rPr>
      </w:pPr>
      <w:r>
        <w:rPr>
          <w:noProof/>
        </w:rPr>
        <w:t>editing, 36</w:t>
      </w:r>
    </w:p>
    <w:p w:rsidR="004913A0" w:rsidRDefault="004913A0">
      <w:pPr>
        <w:pStyle w:val="Index1"/>
        <w:tabs>
          <w:tab w:val="right" w:leader="dot" w:pos="4094"/>
        </w:tabs>
        <w:rPr>
          <w:noProof/>
        </w:rPr>
      </w:pPr>
      <w:r>
        <w:rPr>
          <w:noProof/>
        </w:rPr>
        <w:t>Biohazard option, 14</w:t>
      </w:r>
    </w:p>
    <w:p w:rsidR="004913A0" w:rsidRDefault="004913A0">
      <w:pPr>
        <w:pStyle w:val="Index1"/>
        <w:tabs>
          <w:tab w:val="right" w:leader="dot" w:pos="4094"/>
        </w:tabs>
        <w:rPr>
          <w:noProof/>
        </w:rPr>
      </w:pPr>
      <w:r>
        <w:rPr>
          <w:noProof/>
        </w:rPr>
        <w:t>Biorepository Summary Page (BSP)</w:t>
      </w:r>
    </w:p>
    <w:p w:rsidR="004913A0" w:rsidRDefault="004913A0">
      <w:pPr>
        <w:pStyle w:val="Index2"/>
        <w:tabs>
          <w:tab w:val="right" w:leader="dot" w:pos="4094"/>
        </w:tabs>
        <w:rPr>
          <w:noProof/>
        </w:rPr>
      </w:pPr>
      <w:r>
        <w:rPr>
          <w:noProof/>
        </w:rPr>
        <w:t>accessing, 137</w:t>
      </w:r>
    </w:p>
    <w:p w:rsidR="004913A0" w:rsidRDefault="004913A0">
      <w:pPr>
        <w:pStyle w:val="Index1"/>
        <w:tabs>
          <w:tab w:val="right" w:leader="dot" w:pos="4094"/>
        </w:tabs>
        <w:rPr>
          <w:noProof/>
        </w:rPr>
      </w:pPr>
      <w:r>
        <w:rPr>
          <w:noProof/>
        </w:rPr>
        <w:t>Biospecimen Data</w:t>
      </w:r>
    </w:p>
    <w:p w:rsidR="004913A0" w:rsidRDefault="004913A0">
      <w:pPr>
        <w:pStyle w:val="Index2"/>
        <w:tabs>
          <w:tab w:val="right" w:leader="dot" w:pos="4094"/>
        </w:tabs>
        <w:rPr>
          <w:noProof/>
        </w:rPr>
      </w:pPr>
      <w:r>
        <w:rPr>
          <w:noProof/>
        </w:rPr>
        <w:t>options, 14</w:t>
      </w:r>
    </w:p>
    <w:p w:rsidR="004913A0" w:rsidRDefault="004913A0">
      <w:pPr>
        <w:pStyle w:val="Index1"/>
        <w:tabs>
          <w:tab w:val="right" w:leader="dot" w:pos="4094"/>
        </w:tabs>
        <w:rPr>
          <w:noProof/>
        </w:rPr>
      </w:pPr>
      <w:r>
        <w:rPr>
          <w:noProof/>
        </w:rPr>
        <w:t>biospecimens</w:t>
      </w:r>
    </w:p>
    <w:p w:rsidR="004913A0" w:rsidRDefault="004913A0">
      <w:pPr>
        <w:pStyle w:val="Index2"/>
        <w:tabs>
          <w:tab w:val="right" w:leader="dot" w:pos="4094"/>
        </w:tabs>
        <w:rPr>
          <w:noProof/>
        </w:rPr>
      </w:pPr>
      <w:r>
        <w:rPr>
          <w:noProof/>
        </w:rPr>
        <w:t>adding event to, 119</w:t>
      </w:r>
    </w:p>
    <w:p w:rsidR="004913A0" w:rsidRDefault="004913A0">
      <w:pPr>
        <w:pStyle w:val="Index2"/>
        <w:tabs>
          <w:tab w:val="right" w:leader="dot" w:pos="4094"/>
        </w:tabs>
        <w:rPr>
          <w:noProof/>
        </w:rPr>
      </w:pPr>
      <w:r>
        <w:rPr>
          <w:noProof/>
        </w:rPr>
        <w:t>aliquoting, 115</w:t>
      </w:r>
    </w:p>
    <w:p w:rsidR="004913A0" w:rsidRDefault="004913A0">
      <w:pPr>
        <w:pStyle w:val="Index2"/>
        <w:tabs>
          <w:tab w:val="right" w:leader="dot" w:pos="4094"/>
        </w:tabs>
        <w:rPr>
          <w:noProof/>
        </w:rPr>
      </w:pPr>
      <w:r>
        <w:rPr>
          <w:noProof/>
        </w:rPr>
        <w:t>creating derivatives, 116</w:t>
      </w:r>
    </w:p>
    <w:p w:rsidR="004913A0" w:rsidRDefault="004913A0">
      <w:pPr>
        <w:pStyle w:val="Index2"/>
        <w:tabs>
          <w:tab w:val="right" w:leader="dot" w:pos="4094"/>
        </w:tabs>
        <w:rPr>
          <w:noProof/>
        </w:rPr>
      </w:pPr>
      <w:r>
        <w:rPr>
          <w:noProof/>
        </w:rPr>
        <w:t>editing, 129</w:t>
      </w:r>
    </w:p>
    <w:p w:rsidR="004913A0" w:rsidRDefault="004913A0">
      <w:pPr>
        <w:pStyle w:val="Index2"/>
        <w:tabs>
          <w:tab w:val="right" w:leader="dot" w:pos="4094"/>
        </w:tabs>
        <w:rPr>
          <w:noProof/>
        </w:rPr>
      </w:pPr>
      <w:r>
        <w:rPr>
          <w:noProof/>
        </w:rPr>
        <w:t>ordering from My List, 152</w:t>
      </w:r>
    </w:p>
    <w:p w:rsidR="004913A0" w:rsidRDefault="004913A0">
      <w:pPr>
        <w:pStyle w:val="Index2"/>
        <w:tabs>
          <w:tab w:val="right" w:leader="dot" w:pos="4094"/>
        </w:tabs>
        <w:rPr>
          <w:noProof/>
        </w:rPr>
      </w:pPr>
      <w:r>
        <w:rPr>
          <w:noProof/>
        </w:rPr>
        <w:t>ordering workflow, 150</w:t>
      </w:r>
    </w:p>
    <w:p w:rsidR="004913A0" w:rsidRDefault="004913A0">
      <w:pPr>
        <w:pStyle w:val="Index1"/>
        <w:tabs>
          <w:tab w:val="right" w:leader="dot" w:pos="4094"/>
        </w:tabs>
        <w:rPr>
          <w:noProof/>
        </w:rPr>
      </w:pPr>
      <w:r>
        <w:rPr>
          <w:noProof/>
        </w:rPr>
        <w:t>blue bar, 11</w:t>
      </w:r>
    </w:p>
    <w:p w:rsidR="004913A0" w:rsidRDefault="004913A0">
      <w:pPr>
        <w:pStyle w:val="Index1"/>
        <w:tabs>
          <w:tab w:val="right" w:leader="dot" w:pos="4094"/>
        </w:tabs>
        <w:rPr>
          <w:noProof/>
        </w:rPr>
      </w:pPr>
      <w:r>
        <w:rPr>
          <w:noProof/>
        </w:rPr>
        <w:t>Breast Pathology Annotation, 252</w:t>
      </w:r>
    </w:p>
    <w:p w:rsidR="004913A0" w:rsidRDefault="004913A0">
      <w:pPr>
        <w:pStyle w:val="Index1"/>
        <w:tabs>
          <w:tab w:val="right" w:leader="dot" w:pos="4094"/>
        </w:tabs>
        <w:rPr>
          <w:noProof/>
        </w:rPr>
      </w:pPr>
      <w:r>
        <w:rPr>
          <w:noProof/>
        </w:rPr>
        <w:t>Breast Specimen Pathology Annotation, 272</w:t>
      </w:r>
    </w:p>
    <w:p w:rsidR="004913A0" w:rsidRDefault="004913A0">
      <w:pPr>
        <w:pStyle w:val="Index1"/>
        <w:tabs>
          <w:tab w:val="right" w:leader="dot" w:pos="4094"/>
        </w:tabs>
        <w:rPr>
          <w:noProof/>
        </w:rPr>
      </w:pPr>
      <w:r>
        <w:rPr>
          <w:noProof/>
        </w:rPr>
        <w:t>Build Form Page, 82</w:t>
      </w:r>
    </w:p>
    <w:p w:rsidR="004913A0" w:rsidRDefault="004913A0">
      <w:pPr>
        <w:pStyle w:val="Index1"/>
        <w:tabs>
          <w:tab w:val="right" w:leader="dot" w:pos="4094"/>
        </w:tabs>
        <w:rPr>
          <w:noProof/>
        </w:rPr>
      </w:pPr>
      <w:r>
        <w:rPr>
          <w:noProof/>
        </w:rPr>
        <w:t>building</w:t>
      </w:r>
    </w:p>
    <w:p w:rsidR="004913A0" w:rsidRDefault="004913A0">
      <w:pPr>
        <w:pStyle w:val="Index2"/>
        <w:tabs>
          <w:tab w:val="right" w:leader="dot" w:pos="4094"/>
        </w:tabs>
        <w:rPr>
          <w:noProof/>
        </w:rPr>
      </w:pPr>
      <w:r>
        <w:rPr>
          <w:noProof/>
        </w:rPr>
        <w:t>form, 71</w:t>
      </w:r>
    </w:p>
    <w:p w:rsidR="004913A0" w:rsidRDefault="004913A0">
      <w:pPr>
        <w:pStyle w:val="Index1"/>
        <w:tabs>
          <w:tab w:val="right" w:leader="dot" w:pos="4094"/>
        </w:tabs>
        <w:rPr>
          <w:noProof/>
        </w:rPr>
      </w:pPr>
      <w:r>
        <w:rPr>
          <w:noProof/>
        </w:rPr>
        <w:t>bulk data</w:t>
      </w:r>
    </w:p>
    <w:p w:rsidR="004913A0" w:rsidRDefault="004913A0">
      <w:pPr>
        <w:pStyle w:val="Index2"/>
        <w:tabs>
          <w:tab w:val="right" w:leader="dot" w:pos="4094"/>
        </w:tabs>
        <w:rPr>
          <w:noProof/>
        </w:rPr>
      </w:pPr>
      <w:r>
        <w:rPr>
          <w:noProof/>
        </w:rPr>
        <w:t>from spreadsheet for dynamic extensions, 85</w:t>
      </w:r>
    </w:p>
    <w:p w:rsidR="004913A0" w:rsidRDefault="004913A0">
      <w:pPr>
        <w:pStyle w:val="Index1"/>
        <w:tabs>
          <w:tab w:val="right" w:leader="dot" w:pos="4094"/>
        </w:tabs>
        <w:rPr>
          <w:noProof/>
        </w:rPr>
      </w:pPr>
      <w:r>
        <w:rPr>
          <w:noProof/>
        </w:rPr>
        <w:t>Bulk Operations option, 209</w:t>
      </w:r>
    </w:p>
    <w:p w:rsidR="004913A0" w:rsidRDefault="004913A0">
      <w:pPr>
        <w:pStyle w:val="IndexHeading"/>
        <w:keepNext/>
        <w:tabs>
          <w:tab w:val="right" w:leader="dot" w:pos="4094"/>
        </w:tabs>
        <w:rPr>
          <w:rFonts w:ascii="Calibri" w:hAnsi="Calibri"/>
          <w:b w:val="0"/>
          <w:bCs w:val="0"/>
          <w:noProof/>
        </w:rPr>
      </w:pPr>
      <w:r>
        <w:rPr>
          <w:noProof/>
        </w:rPr>
        <w:t>C</w:t>
      </w:r>
    </w:p>
    <w:p w:rsidR="004913A0" w:rsidRDefault="004913A0">
      <w:pPr>
        <w:pStyle w:val="Index1"/>
        <w:tabs>
          <w:tab w:val="right" w:leader="dot" w:pos="4094"/>
        </w:tabs>
        <w:rPr>
          <w:noProof/>
        </w:rPr>
      </w:pPr>
      <w:r>
        <w:rPr>
          <w:noProof/>
        </w:rPr>
        <w:t>Cancer Research Group (CRG)</w:t>
      </w:r>
    </w:p>
    <w:p w:rsidR="004913A0" w:rsidRDefault="004913A0">
      <w:pPr>
        <w:pStyle w:val="Index2"/>
        <w:tabs>
          <w:tab w:val="right" w:leader="dot" w:pos="4094"/>
        </w:tabs>
        <w:rPr>
          <w:noProof/>
        </w:rPr>
      </w:pPr>
      <w:r>
        <w:rPr>
          <w:noProof/>
        </w:rPr>
        <w:t>adding, 20</w:t>
      </w:r>
    </w:p>
    <w:p w:rsidR="004913A0" w:rsidRDefault="004913A0">
      <w:pPr>
        <w:pStyle w:val="Index2"/>
        <w:tabs>
          <w:tab w:val="right" w:leader="dot" w:pos="4094"/>
        </w:tabs>
        <w:rPr>
          <w:noProof/>
        </w:rPr>
      </w:pPr>
      <w:r>
        <w:rPr>
          <w:noProof/>
        </w:rPr>
        <w:t>defined, 20</w:t>
      </w:r>
    </w:p>
    <w:p w:rsidR="004913A0" w:rsidRDefault="004913A0">
      <w:pPr>
        <w:pStyle w:val="Index2"/>
        <w:tabs>
          <w:tab w:val="right" w:leader="dot" w:pos="4094"/>
        </w:tabs>
        <w:rPr>
          <w:noProof/>
        </w:rPr>
      </w:pPr>
      <w:r>
        <w:rPr>
          <w:noProof/>
        </w:rPr>
        <w:t>editing, 20</w:t>
      </w:r>
    </w:p>
    <w:p w:rsidR="004913A0" w:rsidRDefault="004913A0">
      <w:pPr>
        <w:pStyle w:val="Index1"/>
        <w:tabs>
          <w:tab w:val="right" w:leader="dot" w:pos="4094"/>
        </w:tabs>
        <w:rPr>
          <w:noProof/>
        </w:rPr>
      </w:pPr>
      <w:r>
        <w:rPr>
          <w:noProof/>
        </w:rPr>
        <w:t>Category Highlighter, 135</w:t>
      </w:r>
    </w:p>
    <w:p w:rsidR="004913A0" w:rsidRDefault="004913A0">
      <w:pPr>
        <w:pStyle w:val="Index1"/>
        <w:tabs>
          <w:tab w:val="right" w:leader="dot" w:pos="4094"/>
        </w:tabs>
        <w:rPr>
          <w:noProof/>
        </w:rPr>
      </w:pPr>
      <w:r>
        <w:rPr>
          <w:noProof/>
        </w:rPr>
        <w:t>caTIES, 5</w:t>
      </w:r>
    </w:p>
    <w:p w:rsidR="004913A0" w:rsidRDefault="004913A0">
      <w:pPr>
        <w:pStyle w:val="Index1"/>
        <w:tabs>
          <w:tab w:val="right" w:leader="dot" w:pos="4094"/>
        </w:tabs>
        <w:rPr>
          <w:noProof/>
        </w:rPr>
      </w:pPr>
      <w:r>
        <w:rPr>
          <w:noProof/>
        </w:rPr>
        <w:t>caTissue Clinical Annotation Engine, 6</w:t>
      </w:r>
    </w:p>
    <w:p w:rsidR="004913A0" w:rsidRDefault="004913A0">
      <w:pPr>
        <w:pStyle w:val="Index1"/>
        <w:tabs>
          <w:tab w:val="right" w:leader="dot" w:pos="4094"/>
        </w:tabs>
        <w:rPr>
          <w:noProof/>
        </w:rPr>
      </w:pPr>
      <w:r>
        <w:rPr>
          <w:noProof/>
        </w:rPr>
        <w:t xml:space="preserve">caTissue Core. </w:t>
      </w:r>
      <w:r w:rsidRPr="009A14C9">
        <w:rPr>
          <w:rFonts w:ascii="Calibri" w:hAnsi="Calibri"/>
          <w:i/>
          <w:noProof/>
        </w:rPr>
        <w:t>See</w:t>
      </w:r>
    </w:p>
    <w:p w:rsidR="004913A0" w:rsidRDefault="004913A0">
      <w:pPr>
        <w:pStyle w:val="Index1"/>
        <w:tabs>
          <w:tab w:val="right" w:leader="dot" w:pos="4094"/>
        </w:tabs>
        <w:rPr>
          <w:noProof/>
        </w:rPr>
      </w:pPr>
      <w:r>
        <w:rPr>
          <w:noProof/>
        </w:rPr>
        <w:t>caTissue Suite</w:t>
      </w:r>
    </w:p>
    <w:p w:rsidR="004913A0" w:rsidRDefault="004913A0">
      <w:pPr>
        <w:pStyle w:val="Index2"/>
        <w:tabs>
          <w:tab w:val="right" w:leader="dot" w:pos="4094"/>
        </w:tabs>
        <w:rPr>
          <w:noProof/>
        </w:rPr>
      </w:pPr>
      <w:r>
        <w:rPr>
          <w:noProof/>
        </w:rPr>
        <w:t>background, 5</w:t>
      </w:r>
    </w:p>
    <w:p w:rsidR="004913A0" w:rsidRDefault="004913A0">
      <w:pPr>
        <w:pStyle w:val="Index2"/>
        <w:tabs>
          <w:tab w:val="right" w:leader="dot" w:pos="4094"/>
        </w:tabs>
        <w:rPr>
          <w:noProof/>
        </w:rPr>
      </w:pPr>
      <w:r>
        <w:rPr>
          <w:noProof/>
        </w:rPr>
        <w:t>becoming a user, 10</w:t>
      </w:r>
    </w:p>
    <w:p w:rsidR="004913A0" w:rsidRDefault="004913A0">
      <w:pPr>
        <w:pStyle w:val="Index2"/>
        <w:tabs>
          <w:tab w:val="right" w:leader="dot" w:pos="4094"/>
        </w:tabs>
        <w:rPr>
          <w:noProof/>
        </w:rPr>
      </w:pPr>
      <w:r>
        <w:rPr>
          <w:noProof/>
        </w:rPr>
        <w:t>demo, requesting and accessing, 6</w:t>
      </w:r>
    </w:p>
    <w:p w:rsidR="004913A0" w:rsidRDefault="004913A0">
      <w:pPr>
        <w:pStyle w:val="Index2"/>
        <w:tabs>
          <w:tab w:val="right" w:leader="dot" w:pos="4094"/>
        </w:tabs>
        <w:rPr>
          <w:noProof/>
        </w:rPr>
      </w:pPr>
      <w:r>
        <w:rPr>
          <w:noProof/>
        </w:rPr>
        <w:t>help, 15</w:t>
      </w:r>
    </w:p>
    <w:p w:rsidR="004913A0" w:rsidRDefault="004913A0">
      <w:pPr>
        <w:pStyle w:val="Index2"/>
        <w:tabs>
          <w:tab w:val="right" w:leader="dot" w:pos="4094"/>
        </w:tabs>
        <w:rPr>
          <w:noProof/>
        </w:rPr>
      </w:pPr>
      <w:r>
        <w:rPr>
          <w:noProof/>
        </w:rPr>
        <w:t>installing locally, 7</w:t>
      </w:r>
    </w:p>
    <w:p w:rsidR="004913A0" w:rsidRDefault="004913A0">
      <w:pPr>
        <w:pStyle w:val="Index2"/>
        <w:tabs>
          <w:tab w:val="right" w:leader="dot" w:pos="4094"/>
        </w:tabs>
        <w:rPr>
          <w:noProof/>
        </w:rPr>
      </w:pPr>
      <w:r>
        <w:rPr>
          <w:noProof/>
        </w:rPr>
        <w:t>logging in, 11</w:t>
      </w:r>
    </w:p>
    <w:p w:rsidR="004913A0" w:rsidRDefault="004913A0">
      <w:pPr>
        <w:pStyle w:val="Index2"/>
        <w:tabs>
          <w:tab w:val="right" w:leader="dot" w:pos="4094"/>
        </w:tabs>
        <w:rPr>
          <w:noProof/>
        </w:rPr>
      </w:pPr>
      <w:r>
        <w:rPr>
          <w:noProof/>
        </w:rPr>
        <w:t>migration from 1.0 to 1.1, 9</w:t>
      </w:r>
    </w:p>
    <w:p w:rsidR="004913A0" w:rsidRDefault="004913A0">
      <w:pPr>
        <w:pStyle w:val="Index2"/>
        <w:tabs>
          <w:tab w:val="right" w:leader="dot" w:pos="4094"/>
        </w:tabs>
        <w:rPr>
          <w:noProof/>
        </w:rPr>
      </w:pPr>
      <w:r>
        <w:rPr>
          <w:noProof/>
        </w:rPr>
        <w:t>overview, 5</w:t>
      </w:r>
    </w:p>
    <w:p w:rsidR="004913A0" w:rsidRDefault="004913A0">
      <w:pPr>
        <w:pStyle w:val="Index2"/>
        <w:tabs>
          <w:tab w:val="right" w:leader="dot" w:pos="4094"/>
        </w:tabs>
        <w:rPr>
          <w:noProof/>
        </w:rPr>
      </w:pPr>
      <w:r>
        <w:rPr>
          <w:noProof/>
        </w:rPr>
        <w:t>related documentation, 2</w:t>
      </w:r>
    </w:p>
    <w:p w:rsidR="004913A0" w:rsidRDefault="004913A0">
      <w:pPr>
        <w:pStyle w:val="Index2"/>
        <w:tabs>
          <w:tab w:val="right" w:leader="dot" w:pos="4094"/>
        </w:tabs>
        <w:rPr>
          <w:noProof/>
        </w:rPr>
      </w:pPr>
      <w:r>
        <w:rPr>
          <w:noProof/>
        </w:rPr>
        <w:t>searching, 15</w:t>
      </w:r>
    </w:p>
    <w:p w:rsidR="004913A0" w:rsidRDefault="004913A0">
      <w:pPr>
        <w:pStyle w:val="Index2"/>
        <w:tabs>
          <w:tab w:val="right" w:leader="dot" w:pos="4094"/>
        </w:tabs>
        <w:rPr>
          <w:noProof/>
        </w:rPr>
      </w:pPr>
      <w:r>
        <w:rPr>
          <w:noProof/>
        </w:rPr>
        <w:t>user roles, 10</w:t>
      </w:r>
    </w:p>
    <w:p w:rsidR="004913A0" w:rsidRDefault="004913A0">
      <w:pPr>
        <w:pStyle w:val="Index2"/>
        <w:tabs>
          <w:tab w:val="right" w:leader="dot" w:pos="4094"/>
        </w:tabs>
        <w:rPr>
          <w:noProof/>
        </w:rPr>
      </w:pPr>
      <w:r>
        <w:rPr>
          <w:noProof/>
        </w:rPr>
        <w:t>workflow, 12</w:t>
      </w:r>
    </w:p>
    <w:p w:rsidR="004913A0" w:rsidRDefault="004913A0">
      <w:pPr>
        <w:pStyle w:val="Index2"/>
        <w:tabs>
          <w:tab w:val="right" w:leader="dot" w:pos="4094"/>
        </w:tabs>
        <w:rPr>
          <w:noProof/>
        </w:rPr>
      </w:pPr>
      <w:r>
        <w:rPr>
          <w:noProof/>
        </w:rPr>
        <w:t>workflow graphic, 13</w:t>
      </w:r>
    </w:p>
    <w:p w:rsidR="004913A0" w:rsidRDefault="004913A0">
      <w:pPr>
        <w:pStyle w:val="Index1"/>
        <w:tabs>
          <w:tab w:val="right" w:leader="dot" w:pos="4094"/>
        </w:tabs>
        <w:rPr>
          <w:noProof/>
        </w:rPr>
      </w:pPr>
      <w:r>
        <w:rPr>
          <w:noProof/>
        </w:rPr>
        <w:t>Check Box attribute type</w:t>
      </w:r>
    </w:p>
    <w:p w:rsidR="004913A0" w:rsidRDefault="004913A0">
      <w:pPr>
        <w:pStyle w:val="Index2"/>
        <w:tabs>
          <w:tab w:val="right" w:leader="dot" w:pos="4094"/>
        </w:tabs>
        <w:rPr>
          <w:noProof/>
        </w:rPr>
      </w:pPr>
      <w:r>
        <w:rPr>
          <w:noProof/>
        </w:rPr>
        <w:t>attributes, 66</w:t>
      </w:r>
    </w:p>
    <w:p w:rsidR="004913A0" w:rsidRDefault="004913A0">
      <w:pPr>
        <w:pStyle w:val="Index1"/>
        <w:tabs>
          <w:tab w:val="right" w:leader="dot" w:pos="4094"/>
        </w:tabs>
        <w:rPr>
          <w:noProof/>
        </w:rPr>
      </w:pPr>
      <w:r>
        <w:rPr>
          <w:noProof/>
        </w:rPr>
        <w:t>Chemo RX Annotation, 217</w:t>
      </w:r>
    </w:p>
    <w:p w:rsidR="004913A0" w:rsidRDefault="004913A0">
      <w:pPr>
        <w:pStyle w:val="Index1"/>
        <w:tabs>
          <w:tab w:val="right" w:leader="dot" w:pos="4094"/>
        </w:tabs>
        <w:rPr>
          <w:noProof/>
        </w:rPr>
      </w:pPr>
      <w:r>
        <w:rPr>
          <w:noProof/>
        </w:rPr>
        <w:t>Clinical Annotations (CA)</w:t>
      </w:r>
    </w:p>
    <w:p w:rsidR="004913A0" w:rsidRDefault="004913A0">
      <w:pPr>
        <w:pStyle w:val="Index2"/>
        <w:tabs>
          <w:tab w:val="right" w:leader="dot" w:pos="4094"/>
        </w:tabs>
        <w:rPr>
          <w:noProof/>
        </w:rPr>
      </w:pPr>
      <w:r>
        <w:rPr>
          <w:noProof/>
        </w:rPr>
        <w:t>adding clinical and pathological data, 143</w:t>
      </w:r>
    </w:p>
    <w:p w:rsidR="004913A0" w:rsidRDefault="004913A0">
      <w:pPr>
        <w:pStyle w:val="Index2"/>
        <w:tabs>
          <w:tab w:val="right" w:leader="dot" w:pos="4094"/>
        </w:tabs>
        <w:rPr>
          <w:noProof/>
        </w:rPr>
      </w:pPr>
      <w:r>
        <w:rPr>
          <w:noProof/>
        </w:rPr>
        <w:t>assigning to a Collection Protocol, 141</w:t>
      </w:r>
    </w:p>
    <w:p w:rsidR="004913A0" w:rsidRDefault="004913A0">
      <w:pPr>
        <w:pStyle w:val="Index2"/>
        <w:tabs>
          <w:tab w:val="right" w:leader="dot" w:pos="4094"/>
        </w:tabs>
        <w:rPr>
          <w:noProof/>
        </w:rPr>
      </w:pPr>
      <w:r>
        <w:rPr>
          <w:noProof/>
        </w:rPr>
        <w:t>clinical and health information, 140</w:t>
      </w:r>
    </w:p>
    <w:p w:rsidR="004913A0" w:rsidRDefault="004913A0">
      <w:pPr>
        <w:pStyle w:val="Index2"/>
        <w:tabs>
          <w:tab w:val="right" w:leader="dot" w:pos="4094"/>
        </w:tabs>
        <w:rPr>
          <w:noProof/>
        </w:rPr>
      </w:pPr>
      <w:r>
        <w:rPr>
          <w:noProof/>
        </w:rPr>
        <w:t>defined, 139</w:t>
      </w:r>
    </w:p>
    <w:p w:rsidR="004913A0" w:rsidRDefault="004913A0">
      <w:pPr>
        <w:pStyle w:val="Index2"/>
        <w:tabs>
          <w:tab w:val="right" w:leader="dot" w:pos="4094"/>
        </w:tabs>
        <w:rPr>
          <w:noProof/>
        </w:rPr>
      </w:pPr>
      <w:r>
        <w:rPr>
          <w:noProof/>
        </w:rPr>
        <w:t>pathology information, 139</w:t>
      </w:r>
    </w:p>
    <w:p w:rsidR="004913A0" w:rsidRDefault="004913A0">
      <w:pPr>
        <w:pStyle w:val="Index2"/>
        <w:tabs>
          <w:tab w:val="right" w:leader="dot" w:pos="4094"/>
        </w:tabs>
        <w:rPr>
          <w:noProof/>
        </w:rPr>
      </w:pPr>
      <w:r>
        <w:rPr>
          <w:noProof/>
        </w:rPr>
        <w:t>querying, 145</w:t>
      </w:r>
    </w:p>
    <w:p w:rsidR="004913A0" w:rsidRDefault="004913A0">
      <w:pPr>
        <w:pStyle w:val="Index2"/>
        <w:tabs>
          <w:tab w:val="right" w:leader="dot" w:pos="4094"/>
        </w:tabs>
        <w:rPr>
          <w:noProof/>
        </w:rPr>
      </w:pPr>
      <w:r>
        <w:rPr>
          <w:noProof/>
        </w:rPr>
        <w:t>workflow, 141</w:t>
      </w:r>
    </w:p>
    <w:p w:rsidR="004913A0" w:rsidRDefault="004913A0">
      <w:pPr>
        <w:pStyle w:val="Index1"/>
        <w:tabs>
          <w:tab w:val="right" w:leader="dot" w:pos="4094"/>
        </w:tabs>
        <w:rPr>
          <w:noProof/>
        </w:rPr>
      </w:pPr>
      <w:r>
        <w:rPr>
          <w:noProof/>
        </w:rPr>
        <w:t>CNS Pathology Annotation, 250</w:t>
      </w:r>
    </w:p>
    <w:p w:rsidR="004913A0" w:rsidRDefault="004913A0">
      <w:pPr>
        <w:pStyle w:val="Index1"/>
        <w:tabs>
          <w:tab w:val="right" w:leader="dot" w:pos="4094"/>
        </w:tabs>
        <w:rPr>
          <w:noProof/>
        </w:rPr>
      </w:pPr>
      <w:r>
        <w:rPr>
          <w:noProof/>
        </w:rPr>
        <w:t>CNS Specimen Pathology Annotation, 269</w:t>
      </w:r>
    </w:p>
    <w:p w:rsidR="004913A0" w:rsidRDefault="004913A0">
      <w:pPr>
        <w:pStyle w:val="Index1"/>
        <w:tabs>
          <w:tab w:val="right" w:leader="dot" w:pos="4094"/>
        </w:tabs>
        <w:rPr>
          <w:noProof/>
        </w:rPr>
      </w:pPr>
      <w:r>
        <w:rPr>
          <w:noProof/>
        </w:rPr>
        <w:t>collected events, 110</w:t>
      </w:r>
    </w:p>
    <w:p w:rsidR="004913A0" w:rsidRDefault="004913A0">
      <w:pPr>
        <w:pStyle w:val="Index1"/>
        <w:tabs>
          <w:tab w:val="right" w:leader="dot" w:pos="4094"/>
        </w:tabs>
        <w:rPr>
          <w:noProof/>
        </w:rPr>
      </w:pPr>
      <w:r>
        <w:rPr>
          <w:noProof/>
        </w:rPr>
        <w:t>Collection Protocol</w:t>
      </w:r>
    </w:p>
    <w:p w:rsidR="004913A0" w:rsidRDefault="004913A0">
      <w:pPr>
        <w:pStyle w:val="Index2"/>
        <w:tabs>
          <w:tab w:val="right" w:leader="dot" w:pos="4094"/>
        </w:tabs>
        <w:rPr>
          <w:noProof/>
        </w:rPr>
      </w:pPr>
      <w:r>
        <w:rPr>
          <w:noProof/>
        </w:rPr>
        <w:t>adding basic information, 43</w:t>
      </w:r>
    </w:p>
    <w:p w:rsidR="004913A0" w:rsidRDefault="004913A0">
      <w:pPr>
        <w:pStyle w:val="Index2"/>
        <w:tabs>
          <w:tab w:val="right" w:leader="dot" w:pos="4094"/>
        </w:tabs>
        <w:rPr>
          <w:noProof/>
        </w:rPr>
      </w:pPr>
      <w:r>
        <w:rPr>
          <w:noProof/>
        </w:rPr>
        <w:t>defined, 41</w:t>
      </w:r>
    </w:p>
    <w:p w:rsidR="004913A0" w:rsidRDefault="004913A0">
      <w:pPr>
        <w:pStyle w:val="Index2"/>
        <w:tabs>
          <w:tab w:val="right" w:leader="dot" w:pos="4094"/>
        </w:tabs>
        <w:rPr>
          <w:noProof/>
        </w:rPr>
      </w:pPr>
      <w:r>
        <w:rPr>
          <w:noProof/>
        </w:rPr>
        <w:t>editing, 57</w:t>
      </w:r>
    </w:p>
    <w:p w:rsidR="004913A0" w:rsidRDefault="004913A0">
      <w:pPr>
        <w:pStyle w:val="Index2"/>
        <w:tabs>
          <w:tab w:val="right" w:leader="dot" w:pos="4094"/>
        </w:tabs>
        <w:rPr>
          <w:noProof/>
        </w:rPr>
      </w:pPr>
      <w:r>
        <w:rPr>
          <w:noProof/>
        </w:rPr>
        <w:t>editing conditions, 79</w:t>
      </w:r>
    </w:p>
    <w:p w:rsidR="004913A0" w:rsidRDefault="004913A0">
      <w:pPr>
        <w:pStyle w:val="Index2"/>
        <w:tabs>
          <w:tab w:val="right" w:leader="dot" w:pos="4094"/>
        </w:tabs>
        <w:rPr>
          <w:noProof/>
        </w:rPr>
      </w:pPr>
      <w:r>
        <w:rPr>
          <w:noProof/>
        </w:rPr>
        <w:t>planned definition, 41</w:t>
      </w:r>
    </w:p>
    <w:p w:rsidR="004913A0" w:rsidRDefault="004913A0">
      <w:pPr>
        <w:pStyle w:val="Index2"/>
        <w:tabs>
          <w:tab w:val="right" w:leader="dot" w:pos="4094"/>
        </w:tabs>
        <w:rPr>
          <w:noProof/>
        </w:rPr>
      </w:pPr>
      <w:r>
        <w:rPr>
          <w:noProof/>
        </w:rPr>
        <w:t>setting up longitudinal, 54</w:t>
      </w:r>
    </w:p>
    <w:p w:rsidR="004913A0" w:rsidRDefault="004913A0">
      <w:pPr>
        <w:pStyle w:val="Index2"/>
        <w:tabs>
          <w:tab w:val="right" w:leader="dot" w:pos="4094"/>
        </w:tabs>
        <w:rPr>
          <w:noProof/>
        </w:rPr>
      </w:pPr>
      <w:r w:rsidRPr="009A14C9">
        <w:rPr>
          <w:i/>
          <w:noProof/>
        </w:rPr>
        <w:t>setting up planned</w:t>
      </w:r>
      <w:r>
        <w:rPr>
          <w:noProof/>
        </w:rPr>
        <w:t>, 42</w:t>
      </w:r>
    </w:p>
    <w:p w:rsidR="004913A0" w:rsidRDefault="004913A0">
      <w:pPr>
        <w:pStyle w:val="Index2"/>
        <w:tabs>
          <w:tab w:val="right" w:leader="dot" w:pos="4094"/>
        </w:tabs>
        <w:rPr>
          <w:noProof/>
        </w:rPr>
      </w:pPr>
      <w:r>
        <w:rPr>
          <w:noProof/>
        </w:rPr>
        <w:t>setting up unplanned, 53</w:t>
      </w:r>
    </w:p>
    <w:p w:rsidR="004913A0" w:rsidRDefault="004913A0">
      <w:pPr>
        <w:pStyle w:val="Index2"/>
        <w:tabs>
          <w:tab w:val="right" w:leader="dot" w:pos="4094"/>
        </w:tabs>
        <w:rPr>
          <w:noProof/>
        </w:rPr>
      </w:pPr>
      <w:r>
        <w:rPr>
          <w:noProof/>
        </w:rPr>
        <w:t>unplanned definition, 41</w:t>
      </w:r>
    </w:p>
    <w:p w:rsidR="004913A0" w:rsidRDefault="004913A0">
      <w:pPr>
        <w:pStyle w:val="Index1"/>
        <w:tabs>
          <w:tab w:val="right" w:leader="dot" w:pos="4094"/>
        </w:tabs>
        <w:rPr>
          <w:noProof/>
        </w:rPr>
      </w:pPr>
      <w:r>
        <w:rPr>
          <w:noProof/>
        </w:rPr>
        <w:t>Collection Protocol (CP</w:t>
      </w:r>
    </w:p>
    <w:p w:rsidR="004913A0" w:rsidRDefault="004913A0">
      <w:pPr>
        <w:pStyle w:val="Index2"/>
        <w:tabs>
          <w:tab w:val="right" w:leader="dot" w:pos="4094"/>
        </w:tabs>
        <w:rPr>
          <w:noProof/>
        </w:rPr>
      </w:pPr>
      <w:r>
        <w:rPr>
          <w:noProof/>
        </w:rPr>
        <w:t>assigning Clinical Annotatios, 141</w:t>
      </w:r>
    </w:p>
    <w:p w:rsidR="004913A0" w:rsidRDefault="004913A0">
      <w:pPr>
        <w:pStyle w:val="Index1"/>
        <w:tabs>
          <w:tab w:val="right" w:leader="dot" w:pos="4094"/>
        </w:tabs>
        <w:rPr>
          <w:noProof/>
        </w:rPr>
      </w:pPr>
      <w:r>
        <w:rPr>
          <w:noProof/>
        </w:rPr>
        <w:t>Collection Protocol (CP)</w:t>
      </w:r>
    </w:p>
    <w:p w:rsidR="004913A0" w:rsidRDefault="004913A0">
      <w:pPr>
        <w:pStyle w:val="Index2"/>
        <w:tabs>
          <w:tab w:val="right" w:leader="dot" w:pos="4094"/>
        </w:tabs>
        <w:rPr>
          <w:noProof/>
        </w:rPr>
      </w:pPr>
      <w:r>
        <w:rPr>
          <w:noProof/>
        </w:rPr>
        <w:t>Based View, 96</w:t>
      </w:r>
    </w:p>
    <w:p w:rsidR="004913A0" w:rsidRDefault="004913A0">
      <w:pPr>
        <w:pStyle w:val="Index2"/>
        <w:tabs>
          <w:tab w:val="right" w:leader="dot" w:pos="4094"/>
        </w:tabs>
        <w:rPr>
          <w:noProof/>
        </w:rPr>
      </w:pPr>
      <w:r>
        <w:rPr>
          <w:noProof/>
        </w:rPr>
        <w:t>selecting, 96</w:t>
      </w:r>
    </w:p>
    <w:p w:rsidR="004913A0" w:rsidRDefault="004913A0">
      <w:pPr>
        <w:pStyle w:val="Index1"/>
        <w:tabs>
          <w:tab w:val="right" w:leader="dot" w:pos="4094"/>
        </w:tabs>
        <w:rPr>
          <w:noProof/>
        </w:rPr>
      </w:pPr>
      <w:r>
        <w:rPr>
          <w:noProof/>
        </w:rPr>
        <w:t>Collection Protocol (CP) Based View</w:t>
      </w:r>
    </w:p>
    <w:p w:rsidR="004913A0" w:rsidRDefault="004913A0">
      <w:pPr>
        <w:pStyle w:val="Index2"/>
        <w:tabs>
          <w:tab w:val="right" w:leader="dot" w:pos="4094"/>
        </w:tabs>
        <w:rPr>
          <w:noProof/>
        </w:rPr>
      </w:pPr>
      <w:r>
        <w:rPr>
          <w:noProof/>
        </w:rPr>
        <w:t>navigating to, 97</w:t>
      </w:r>
    </w:p>
    <w:p w:rsidR="004913A0" w:rsidRDefault="004913A0">
      <w:pPr>
        <w:pStyle w:val="Index1"/>
        <w:tabs>
          <w:tab w:val="right" w:leader="dot" w:pos="4094"/>
        </w:tabs>
        <w:rPr>
          <w:noProof/>
        </w:rPr>
      </w:pPr>
      <w:r>
        <w:rPr>
          <w:noProof/>
        </w:rPr>
        <w:t>Collection Protocol option, 14</w:t>
      </w:r>
    </w:p>
    <w:p w:rsidR="004913A0" w:rsidRDefault="004913A0">
      <w:pPr>
        <w:pStyle w:val="Index1"/>
        <w:tabs>
          <w:tab w:val="right" w:leader="dot" w:pos="4094"/>
        </w:tabs>
        <w:rPr>
          <w:noProof/>
        </w:rPr>
      </w:pPr>
      <w:r>
        <w:rPr>
          <w:noProof/>
        </w:rPr>
        <w:t>Collection Site, 28, 30</w:t>
      </w:r>
    </w:p>
    <w:p w:rsidR="004913A0" w:rsidRDefault="004913A0">
      <w:pPr>
        <w:pStyle w:val="Index1"/>
        <w:tabs>
          <w:tab w:val="right" w:leader="dot" w:pos="4094"/>
        </w:tabs>
        <w:rPr>
          <w:noProof/>
        </w:rPr>
      </w:pPr>
      <w:r>
        <w:rPr>
          <w:noProof/>
        </w:rPr>
        <w:t>Colorectal Specimen Pathology Annotation, 265</w:t>
      </w:r>
    </w:p>
    <w:p w:rsidR="004913A0" w:rsidRDefault="004913A0">
      <w:pPr>
        <w:pStyle w:val="Index1"/>
        <w:tabs>
          <w:tab w:val="right" w:leader="dot" w:pos="4094"/>
        </w:tabs>
        <w:rPr>
          <w:noProof/>
        </w:rPr>
      </w:pPr>
      <w:r>
        <w:rPr>
          <w:noProof/>
        </w:rPr>
        <w:t>Compare Identified De-identified Reports, 135</w:t>
      </w:r>
    </w:p>
    <w:p w:rsidR="004913A0" w:rsidRDefault="004913A0">
      <w:pPr>
        <w:pStyle w:val="Index1"/>
        <w:tabs>
          <w:tab w:val="right" w:leader="dot" w:pos="4094"/>
        </w:tabs>
        <w:rPr>
          <w:noProof/>
        </w:rPr>
      </w:pPr>
      <w:r>
        <w:rPr>
          <w:noProof/>
        </w:rPr>
        <w:t>Conflicting SPRs, 136</w:t>
      </w:r>
    </w:p>
    <w:p w:rsidR="004913A0" w:rsidRDefault="004913A0">
      <w:pPr>
        <w:pStyle w:val="Index1"/>
        <w:tabs>
          <w:tab w:val="right" w:leader="dot" w:pos="4094"/>
        </w:tabs>
        <w:rPr>
          <w:noProof/>
        </w:rPr>
      </w:pPr>
      <w:r>
        <w:rPr>
          <w:noProof/>
        </w:rPr>
        <w:t>Conflicting SPRs option, 14</w:t>
      </w:r>
    </w:p>
    <w:p w:rsidR="004913A0" w:rsidRDefault="004913A0">
      <w:pPr>
        <w:pStyle w:val="Index1"/>
        <w:tabs>
          <w:tab w:val="right" w:leader="dot" w:pos="4094"/>
        </w:tabs>
        <w:rPr>
          <w:noProof/>
        </w:rPr>
      </w:pPr>
      <w:r>
        <w:rPr>
          <w:noProof/>
        </w:rPr>
        <w:t>connecting</w:t>
      </w:r>
    </w:p>
    <w:p w:rsidR="004913A0" w:rsidRDefault="004913A0">
      <w:pPr>
        <w:pStyle w:val="Index2"/>
        <w:tabs>
          <w:tab w:val="right" w:leader="dot" w:pos="4094"/>
        </w:tabs>
        <w:rPr>
          <w:noProof/>
        </w:rPr>
      </w:pPr>
      <w:r>
        <w:rPr>
          <w:noProof/>
        </w:rPr>
        <w:t>limits, 189</w:t>
      </w:r>
    </w:p>
    <w:p w:rsidR="004913A0" w:rsidRDefault="004913A0">
      <w:pPr>
        <w:pStyle w:val="Index1"/>
        <w:tabs>
          <w:tab w:val="right" w:leader="dot" w:pos="4094"/>
        </w:tabs>
        <w:rPr>
          <w:noProof/>
        </w:rPr>
      </w:pPr>
      <w:r>
        <w:rPr>
          <w:noProof/>
        </w:rPr>
        <w:t>consent tiers, 87</w:t>
      </w:r>
    </w:p>
    <w:p w:rsidR="004913A0" w:rsidRDefault="004913A0">
      <w:pPr>
        <w:pStyle w:val="Index1"/>
        <w:tabs>
          <w:tab w:val="right" w:leader="dot" w:pos="4094"/>
        </w:tabs>
        <w:rPr>
          <w:noProof/>
        </w:rPr>
      </w:pPr>
      <w:r>
        <w:rPr>
          <w:noProof/>
        </w:rPr>
        <w:t>consent tracking</w:t>
      </w:r>
    </w:p>
    <w:p w:rsidR="004913A0" w:rsidRDefault="004913A0">
      <w:pPr>
        <w:pStyle w:val="Index2"/>
        <w:tabs>
          <w:tab w:val="right" w:leader="dot" w:pos="4094"/>
        </w:tabs>
        <w:rPr>
          <w:noProof/>
        </w:rPr>
      </w:pPr>
      <w:r>
        <w:rPr>
          <w:noProof/>
        </w:rPr>
        <w:t>setting up, 88</w:t>
      </w:r>
    </w:p>
    <w:p w:rsidR="004913A0" w:rsidRDefault="004913A0">
      <w:pPr>
        <w:pStyle w:val="Index1"/>
        <w:tabs>
          <w:tab w:val="right" w:leader="dot" w:pos="4094"/>
        </w:tabs>
        <w:rPr>
          <w:noProof/>
        </w:rPr>
      </w:pPr>
      <w:r>
        <w:rPr>
          <w:noProof/>
        </w:rPr>
        <w:t>Consents tab, 90</w:t>
      </w:r>
    </w:p>
    <w:p w:rsidR="004913A0" w:rsidRDefault="004913A0">
      <w:pPr>
        <w:pStyle w:val="Index1"/>
        <w:tabs>
          <w:tab w:val="right" w:leader="dot" w:pos="4094"/>
        </w:tabs>
        <w:rPr>
          <w:noProof/>
        </w:rPr>
      </w:pPr>
      <w:r>
        <w:rPr>
          <w:noProof/>
        </w:rPr>
        <w:t>Contact Us, 11</w:t>
      </w:r>
    </w:p>
    <w:p w:rsidR="004913A0" w:rsidRDefault="004913A0">
      <w:pPr>
        <w:pStyle w:val="Index1"/>
        <w:tabs>
          <w:tab w:val="right" w:leader="dot" w:pos="4094"/>
        </w:tabs>
        <w:rPr>
          <w:noProof/>
        </w:rPr>
      </w:pPr>
      <w:r>
        <w:rPr>
          <w:noProof/>
        </w:rPr>
        <w:t>Container Restrictions, 29</w:t>
      </w:r>
    </w:p>
    <w:p w:rsidR="004913A0" w:rsidRDefault="004913A0">
      <w:pPr>
        <w:pStyle w:val="Index1"/>
        <w:tabs>
          <w:tab w:val="right" w:leader="dot" w:pos="4094"/>
        </w:tabs>
        <w:rPr>
          <w:noProof/>
        </w:rPr>
      </w:pPr>
      <w:r>
        <w:rPr>
          <w:noProof/>
        </w:rPr>
        <w:t>CP based data entry, 104</w:t>
      </w:r>
    </w:p>
    <w:p w:rsidR="004913A0" w:rsidRDefault="004913A0">
      <w:pPr>
        <w:pStyle w:val="Index1"/>
        <w:tabs>
          <w:tab w:val="right" w:leader="dot" w:pos="4094"/>
        </w:tabs>
        <w:rPr>
          <w:noProof/>
        </w:rPr>
      </w:pPr>
      <w:r>
        <w:rPr>
          <w:noProof/>
        </w:rPr>
        <w:t>CRG, see Cancer Research Group, 20</w:t>
      </w:r>
    </w:p>
    <w:p w:rsidR="004913A0" w:rsidRDefault="004913A0">
      <w:pPr>
        <w:pStyle w:val="Index1"/>
        <w:tabs>
          <w:tab w:val="right" w:leader="dot" w:pos="4094"/>
        </w:tabs>
        <w:rPr>
          <w:noProof/>
        </w:rPr>
      </w:pPr>
      <w:r>
        <w:rPr>
          <w:noProof/>
        </w:rPr>
        <w:t>Custom, 10</w:t>
      </w:r>
    </w:p>
    <w:p w:rsidR="004913A0" w:rsidRDefault="004913A0">
      <w:pPr>
        <w:pStyle w:val="IndexHeading"/>
        <w:keepNext/>
        <w:tabs>
          <w:tab w:val="right" w:leader="dot" w:pos="4094"/>
        </w:tabs>
        <w:rPr>
          <w:rFonts w:ascii="Calibri" w:hAnsi="Calibri"/>
          <w:b w:val="0"/>
          <w:bCs w:val="0"/>
          <w:noProof/>
        </w:rPr>
      </w:pPr>
      <w:r>
        <w:rPr>
          <w:noProof/>
        </w:rPr>
        <w:t>D</w:t>
      </w:r>
    </w:p>
    <w:p w:rsidR="004913A0" w:rsidRDefault="004913A0">
      <w:pPr>
        <w:pStyle w:val="Index1"/>
        <w:tabs>
          <w:tab w:val="right" w:leader="dot" w:pos="4094"/>
        </w:tabs>
        <w:rPr>
          <w:noProof/>
        </w:rPr>
      </w:pPr>
      <w:r>
        <w:rPr>
          <w:noProof/>
        </w:rPr>
        <w:t>Dashboard</w:t>
      </w:r>
    </w:p>
    <w:p w:rsidR="004913A0" w:rsidRDefault="004913A0">
      <w:pPr>
        <w:pStyle w:val="Index2"/>
        <w:tabs>
          <w:tab w:val="right" w:leader="dot" w:pos="4094"/>
        </w:tabs>
        <w:rPr>
          <w:noProof/>
        </w:rPr>
      </w:pPr>
      <w:r>
        <w:rPr>
          <w:noProof/>
        </w:rPr>
        <w:t>fields, 171</w:t>
      </w:r>
    </w:p>
    <w:p w:rsidR="004913A0" w:rsidRDefault="004913A0">
      <w:pPr>
        <w:pStyle w:val="Index1"/>
        <w:tabs>
          <w:tab w:val="right" w:leader="dot" w:pos="4094"/>
        </w:tabs>
        <w:rPr>
          <w:noProof/>
        </w:rPr>
      </w:pPr>
      <w:r>
        <w:rPr>
          <w:noProof/>
        </w:rPr>
        <w:t>Date Picker attribute type, 69</w:t>
      </w:r>
    </w:p>
    <w:p w:rsidR="004913A0" w:rsidRDefault="004913A0">
      <w:pPr>
        <w:pStyle w:val="Index2"/>
        <w:tabs>
          <w:tab w:val="right" w:leader="dot" w:pos="4094"/>
        </w:tabs>
        <w:rPr>
          <w:noProof/>
        </w:rPr>
      </w:pPr>
      <w:r>
        <w:rPr>
          <w:noProof/>
        </w:rPr>
        <w:t>attributes, 69</w:t>
      </w:r>
    </w:p>
    <w:p w:rsidR="004913A0" w:rsidRDefault="004913A0">
      <w:pPr>
        <w:pStyle w:val="Index1"/>
        <w:tabs>
          <w:tab w:val="right" w:leader="dot" w:pos="4094"/>
        </w:tabs>
        <w:rPr>
          <w:noProof/>
        </w:rPr>
      </w:pPr>
      <w:r>
        <w:rPr>
          <w:noProof/>
        </w:rPr>
        <w:t>Default view, 183, 193</w:t>
      </w:r>
    </w:p>
    <w:p w:rsidR="004913A0" w:rsidRDefault="004913A0">
      <w:pPr>
        <w:pStyle w:val="Index1"/>
        <w:tabs>
          <w:tab w:val="right" w:leader="dot" w:pos="4094"/>
        </w:tabs>
        <w:rPr>
          <w:noProof/>
        </w:rPr>
      </w:pPr>
      <w:r>
        <w:rPr>
          <w:noProof/>
        </w:rPr>
        <w:t>Define Condition page, 202</w:t>
      </w:r>
    </w:p>
    <w:p w:rsidR="004913A0" w:rsidRDefault="004913A0">
      <w:pPr>
        <w:pStyle w:val="Index2"/>
        <w:tabs>
          <w:tab w:val="right" w:leader="dot" w:pos="4094"/>
        </w:tabs>
        <w:rPr>
          <w:noProof/>
        </w:rPr>
      </w:pPr>
      <w:r>
        <w:rPr>
          <w:noProof/>
        </w:rPr>
        <w:t>fields, 202</w:t>
      </w:r>
    </w:p>
    <w:p w:rsidR="004913A0" w:rsidRDefault="004913A0">
      <w:pPr>
        <w:pStyle w:val="Index1"/>
        <w:tabs>
          <w:tab w:val="right" w:leader="dot" w:pos="4094"/>
        </w:tabs>
        <w:rPr>
          <w:noProof/>
        </w:rPr>
      </w:pPr>
      <w:r>
        <w:rPr>
          <w:noProof/>
        </w:rPr>
        <w:t>Define Results View page, 190</w:t>
      </w:r>
    </w:p>
    <w:p w:rsidR="004913A0" w:rsidRDefault="004913A0">
      <w:pPr>
        <w:pStyle w:val="Index2"/>
        <w:tabs>
          <w:tab w:val="right" w:leader="dot" w:pos="4094"/>
        </w:tabs>
        <w:rPr>
          <w:noProof/>
        </w:rPr>
      </w:pPr>
      <w:r>
        <w:rPr>
          <w:noProof/>
        </w:rPr>
        <w:t>reviewing the results, 191</w:t>
      </w:r>
    </w:p>
    <w:p w:rsidR="004913A0" w:rsidRDefault="004913A0">
      <w:pPr>
        <w:pStyle w:val="Index1"/>
        <w:tabs>
          <w:tab w:val="right" w:leader="dot" w:pos="4094"/>
        </w:tabs>
        <w:rPr>
          <w:noProof/>
        </w:rPr>
      </w:pPr>
      <w:r>
        <w:rPr>
          <w:noProof/>
        </w:rPr>
        <w:t>Defined view, 193</w:t>
      </w:r>
    </w:p>
    <w:p w:rsidR="004913A0" w:rsidRDefault="004913A0">
      <w:pPr>
        <w:pStyle w:val="Index1"/>
        <w:tabs>
          <w:tab w:val="right" w:leader="dot" w:pos="4094"/>
        </w:tabs>
        <w:rPr>
          <w:noProof/>
        </w:rPr>
      </w:pPr>
      <w:r>
        <w:rPr>
          <w:noProof/>
        </w:rPr>
        <w:t>demo</w:t>
      </w:r>
    </w:p>
    <w:p w:rsidR="004913A0" w:rsidRDefault="004913A0">
      <w:pPr>
        <w:pStyle w:val="Index2"/>
        <w:tabs>
          <w:tab w:val="right" w:leader="dot" w:pos="4094"/>
        </w:tabs>
        <w:rPr>
          <w:noProof/>
        </w:rPr>
      </w:pPr>
      <w:r>
        <w:rPr>
          <w:noProof/>
        </w:rPr>
        <w:t>requesting and accessing, 6</w:t>
      </w:r>
    </w:p>
    <w:p w:rsidR="004913A0" w:rsidRDefault="004913A0">
      <w:pPr>
        <w:pStyle w:val="Index1"/>
        <w:tabs>
          <w:tab w:val="right" w:leader="dot" w:pos="4094"/>
        </w:tabs>
        <w:rPr>
          <w:noProof/>
        </w:rPr>
      </w:pPr>
      <w:r>
        <w:rPr>
          <w:noProof/>
        </w:rPr>
        <w:t>department</w:t>
      </w:r>
    </w:p>
    <w:p w:rsidR="004913A0" w:rsidRDefault="004913A0">
      <w:pPr>
        <w:pStyle w:val="Index2"/>
        <w:tabs>
          <w:tab w:val="right" w:leader="dot" w:pos="4094"/>
        </w:tabs>
        <w:rPr>
          <w:noProof/>
        </w:rPr>
      </w:pPr>
      <w:r>
        <w:rPr>
          <w:noProof/>
        </w:rPr>
        <w:t>adding, 19</w:t>
      </w:r>
    </w:p>
    <w:p w:rsidR="004913A0" w:rsidRDefault="004913A0">
      <w:pPr>
        <w:pStyle w:val="Index2"/>
        <w:tabs>
          <w:tab w:val="right" w:leader="dot" w:pos="4094"/>
        </w:tabs>
        <w:rPr>
          <w:noProof/>
        </w:rPr>
      </w:pPr>
      <w:r>
        <w:rPr>
          <w:noProof/>
        </w:rPr>
        <w:t>defined, 19</w:t>
      </w:r>
    </w:p>
    <w:p w:rsidR="004913A0" w:rsidRDefault="004913A0">
      <w:pPr>
        <w:pStyle w:val="Index2"/>
        <w:tabs>
          <w:tab w:val="right" w:leader="dot" w:pos="4094"/>
        </w:tabs>
        <w:rPr>
          <w:noProof/>
        </w:rPr>
      </w:pPr>
      <w:r>
        <w:rPr>
          <w:noProof/>
        </w:rPr>
        <w:t>editing, 19</w:t>
      </w:r>
    </w:p>
    <w:p w:rsidR="004913A0" w:rsidRDefault="004913A0">
      <w:pPr>
        <w:pStyle w:val="Index1"/>
        <w:tabs>
          <w:tab w:val="right" w:leader="dot" w:pos="4094"/>
        </w:tabs>
        <w:rPr>
          <w:noProof/>
        </w:rPr>
      </w:pPr>
      <w:r>
        <w:rPr>
          <w:noProof/>
        </w:rPr>
        <w:t>Department, 10</w:t>
      </w:r>
    </w:p>
    <w:p w:rsidR="004913A0" w:rsidRDefault="004913A0">
      <w:pPr>
        <w:pStyle w:val="Index1"/>
        <w:tabs>
          <w:tab w:val="right" w:leader="dot" w:pos="4094"/>
        </w:tabs>
        <w:rPr>
          <w:noProof/>
        </w:rPr>
      </w:pPr>
      <w:r>
        <w:rPr>
          <w:noProof/>
        </w:rPr>
        <w:t>Department option, 14</w:t>
      </w:r>
    </w:p>
    <w:p w:rsidR="004913A0" w:rsidRDefault="004913A0">
      <w:pPr>
        <w:pStyle w:val="Index1"/>
        <w:tabs>
          <w:tab w:val="right" w:leader="dot" w:pos="4094"/>
        </w:tabs>
        <w:rPr>
          <w:noProof/>
        </w:rPr>
      </w:pPr>
      <w:r>
        <w:rPr>
          <w:noProof/>
        </w:rPr>
        <w:t>derivatives</w:t>
      </w:r>
    </w:p>
    <w:p w:rsidR="004913A0" w:rsidRDefault="004913A0">
      <w:pPr>
        <w:pStyle w:val="Index2"/>
        <w:tabs>
          <w:tab w:val="right" w:leader="dot" w:pos="4094"/>
        </w:tabs>
        <w:rPr>
          <w:noProof/>
        </w:rPr>
      </w:pPr>
      <w:r>
        <w:rPr>
          <w:noProof/>
        </w:rPr>
        <w:t>creating biospecimen, 116</w:t>
      </w:r>
    </w:p>
    <w:p w:rsidR="004913A0" w:rsidRDefault="004913A0">
      <w:pPr>
        <w:pStyle w:val="Index2"/>
        <w:tabs>
          <w:tab w:val="right" w:leader="dot" w:pos="4094"/>
        </w:tabs>
        <w:rPr>
          <w:noProof/>
        </w:rPr>
      </w:pPr>
      <w:r>
        <w:rPr>
          <w:noProof/>
        </w:rPr>
        <w:t>defined, 115</w:t>
      </w:r>
    </w:p>
    <w:p w:rsidR="004913A0" w:rsidRDefault="004913A0">
      <w:pPr>
        <w:pStyle w:val="Index2"/>
        <w:tabs>
          <w:tab w:val="right" w:leader="dot" w:pos="4094"/>
        </w:tabs>
        <w:rPr>
          <w:noProof/>
        </w:rPr>
      </w:pPr>
      <w:r>
        <w:rPr>
          <w:noProof/>
        </w:rPr>
        <w:t>order from an existing specimen, 155</w:t>
      </w:r>
    </w:p>
    <w:p w:rsidR="004913A0" w:rsidRDefault="004913A0">
      <w:pPr>
        <w:pStyle w:val="Index2"/>
        <w:tabs>
          <w:tab w:val="right" w:leader="dot" w:pos="4094"/>
        </w:tabs>
        <w:rPr>
          <w:noProof/>
        </w:rPr>
      </w:pPr>
      <w:r>
        <w:rPr>
          <w:noProof/>
        </w:rPr>
        <w:t>ordering, 154</w:t>
      </w:r>
    </w:p>
    <w:p w:rsidR="004913A0" w:rsidRDefault="004913A0">
      <w:pPr>
        <w:pStyle w:val="Index1"/>
        <w:tabs>
          <w:tab w:val="right" w:leader="dot" w:pos="4094"/>
        </w:tabs>
        <w:rPr>
          <w:noProof/>
        </w:rPr>
      </w:pPr>
      <w:r>
        <w:rPr>
          <w:noProof/>
        </w:rPr>
        <w:t>derive</w:t>
      </w:r>
    </w:p>
    <w:p w:rsidR="004913A0" w:rsidRDefault="004913A0">
      <w:pPr>
        <w:pStyle w:val="Index2"/>
        <w:tabs>
          <w:tab w:val="right" w:leader="dot" w:pos="4094"/>
        </w:tabs>
        <w:rPr>
          <w:noProof/>
        </w:rPr>
      </w:pPr>
      <w:r>
        <w:rPr>
          <w:noProof/>
        </w:rPr>
        <w:t>plasma and serum, 213</w:t>
      </w:r>
    </w:p>
    <w:p w:rsidR="004913A0" w:rsidRDefault="004913A0">
      <w:pPr>
        <w:pStyle w:val="Index2"/>
        <w:tabs>
          <w:tab w:val="right" w:leader="dot" w:pos="4094"/>
        </w:tabs>
        <w:rPr>
          <w:noProof/>
        </w:rPr>
      </w:pPr>
      <w:r>
        <w:rPr>
          <w:noProof/>
        </w:rPr>
        <w:t>RNA and DNA, 214</w:t>
      </w:r>
    </w:p>
    <w:p w:rsidR="004913A0" w:rsidRDefault="004913A0">
      <w:pPr>
        <w:pStyle w:val="Index1"/>
        <w:tabs>
          <w:tab w:val="right" w:leader="dot" w:pos="4094"/>
        </w:tabs>
        <w:rPr>
          <w:noProof/>
        </w:rPr>
      </w:pPr>
      <w:r>
        <w:rPr>
          <w:noProof/>
        </w:rPr>
        <w:t>derived specimens</w:t>
      </w:r>
    </w:p>
    <w:p w:rsidR="004913A0" w:rsidRDefault="004913A0">
      <w:pPr>
        <w:pStyle w:val="Index2"/>
        <w:tabs>
          <w:tab w:val="right" w:leader="dot" w:pos="4094"/>
        </w:tabs>
        <w:rPr>
          <w:noProof/>
        </w:rPr>
      </w:pPr>
      <w:r>
        <w:rPr>
          <w:noProof/>
        </w:rPr>
        <w:t>distributing, 162</w:t>
      </w:r>
    </w:p>
    <w:p w:rsidR="004913A0" w:rsidRDefault="004913A0">
      <w:pPr>
        <w:pStyle w:val="Index1"/>
        <w:tabs>
          <w:tab w:val="right" w:leader="dot" w:pos="4094"/>
        </w:tabs>
        <w:rPr>
          <w:noProof/>
        </w:rPr>
      </w:pPr>
      <w:r>
        <w:rPr>
          <w:noProof/>
        </w:rPr>
        <w:t>Diagrammatic View (DAG), 188</w:t>
      </w:r>
    </w:p>
    <w:p w:rsidR="004913A0" w:rsidRDefault="004913A0">
      <w:pPr>
        <w:pStyle w:val="Index1"/>
        <w:tabs>
          <w:tab w:val="right" w:leader="dot" w:pos="4094"/>
        </w:tabs>
        <w:rPr>
          <w:noProof/>
        </w:rPr>
      </w:pPr>
      <w:r>
        <w:rPr>
          <w:noProof/>
        </w:rPr>
        <w:t>displaying</w:t>
      </w:r>
    </w:p>
    <w:p w:rsidR="004913A0" w:rsidRDefault="004913A0">
      <w:pPr>
        <w:pStyle w:val="Index2"/>
        <w:tabs>
          <w:tab w:val="right" w:leader="dot" w:pos="4094"/>
        </w:tabs>
        <w:rPr>
          <w:noProof/>
        </w:rPr>
      </w:pPr>
      <w:r>
        <w:rPr>
          <w:noProof/>
        </w:rPr>
        <w:t>Specimen Distribution Reports, 149</w:t>
      </w:r>
    </w:p>
    <w:p w:rsidR="004913A0" w:rsidRDefault="004913A0">
      <w:pPr>
        <w:pStyle w:val="Index1"/>
        <w:tabs>
          <w:tab w:val="right" w:leader="dot" w:pos="4094"/>
        </w:tabs>
        <w:rPr>
          <w:noProof/>
        </w:rPr>
      </w:pPr>
      <w:r>
        <w:rPr>
          <w:noProof/>
        </w:rPr>
        <w:t>Distant Recurrence Health Examination Annotation, 222</w:t>
      </w:r>
    </w:p>
    <w:p w:rsidR="004913A0" w:rsidRDefault="004913A0">
      <w:pPr>
        <w:pStyle w:val="Index1"/>
        <w:tabs>
          <w:tab w:val="right" w:leader="dot" w:pos="4094"/>
        </w:tabs>
        <w:rPr>
          <w:noProof/>
        </w:rPr>
      </w:pPr>
      <w:r>
        <w:rPr>
          <w:noProof/>
        </w:rPr>
        <w:t>distributing</w:t>
      </w:r>
    </w:p>
    <w:p w:rsidR="004913A0" w:rsidRDefault="004913A0">
      <w:pPr>
        <w:pStyle w:val="Index2"/>
        <w:tabs>
          <w:tab w:val="right" w:leader="dot" w:pos="4094"/>
        </w:tabs>
        <w:rPr>
          <w:noProof/>
        </w:rPr>
      </w:pPr>
      <w:r>
        <w:rPr>
          <w:noProof/>
        </w:rPr>
        <w:t>orders, 161</w:t>
      </w:r>
    </w:p>
    <w:p w:rsidR="004913A0" w:rsidRDefault="004913A0">
      <w:pPr>
        <w:pStyle w:val="Index2"/>
        <w:tabs>
          <w:tab w:val="right" w:leader="dot" w:pos="4094"/>
        </w:tabs>
        <w:rPr>
          <w:noProof/>
        </w:rPr>
      </w:pPr>
      <w:r>
        <w:rPr>
          <w:noProof/>
        </w:rPr>
        <w:t>parent or derived specimens, 162</w:t>
      </w:r>
    </w:p>
    <w:p w:rsidR="004913A0" w:rsidRDefault="004913A0">
      <w:pPr>
        <w:pStyle w:val="Index1"/>
        <w:tabs>
          <w:tab w:val="right" w:leader="dot" w:pos="4094"/>
        </w:tabs>
        <w:rPr>
          <w:noProof/>
        </w:rPr>
      </w:pPr>
      <w:r>
        <w:rPr>
          <w:noProof/>
        </w:rPr>
        <w:t>Distribution option, 15</w:t>
      </w:r>
    </w:p>
    <w:p w:rsidR="004913A0" w:rsidRDefault="004913A0">
      <w:pPr>
        <w:pStyle w:val="Index1"/>
        <w:tabs>
          <w:tab w:val="right" w:leader="dot" w:pos="4094"/>
        </w:tabs>
        <w:rPr>
          <w:noProof/>
        </w:rPr>
      </w:pPr>
      <w:r>
        <w:rPr>
          <w:noProof/>
        </w:rPr>
        <w:t>Distribution Protocol</w:t>
      </w:r>
    </w:p>
    <w:p w:rsidR="004913A0" w:rsidRDefault="004913A0">
      <w:pPr>
        <w:pStyle w:val="Index2"/>
        <w:tabs>
          <w:tab w:val="right" w:leader="dot" w:pos="4094"/>
        </w:tabs>
        <w:rPr>
          <w:noProof/>
        </w:rPr>
      </w:pPr>
      <w:r>
        <w:rPr>
          <w:noProof/>
        </w:rPr>
        <w:t>defined, 58</w:t>
      </w:r>
    </w:p>
    <w:p w:rsidR="004913A0" w:rsidRDefault="004913A0">
      <w:pPr>
        <w:pStyle w:val="Index2"/>
        <w:tabs>
          <w:tab w:val="right" w:leader="dot" w:pos="4094"/>
        </w:tabs>
        <w:rPr>
          <w:noProof/>
        </w:rPr>
      </w:pPr>
      <w:r>
        <w:rPr>
          <w:noProof/>
        </w:rPr>
        <w:t>selecting, 153</w:t>
      </w:r>
    </w:p>
    <w:p w:rsidR="004913A0" w:rsidRDefault="004913A0">
      <w:pPr>
        <w:pStyle w:val="Index1"/>
        <w:tabs>
          <w:tab w:val="right" w:leader="dot" w:pos="4094"/>
        </w:tabs>
        <w:rPr>
          <w:noProof/>
        </w:rPr>
      </w:pPr>
      <w:r>
        <w:rPr>
          <w:noProof/>
        </w:rPr>
        <w:t>Distribution Protocol option, 14</w:t>
      </w:r>
    </w:p>
    <w:p w:rsidR="004913A0" w:rsidRDefault="004913A0">
      <w:pPr>
        <w:pStyle w:val="Index1"/>
        <w:tabs>
          <w:tab w:val="right" w:leader="dot" w:pos="4094"/>
        </w:tabs>
        <w:rPr>
          <w:noProof/>
        </w:rPr>
      </w:pPr>
      <w:r w:rsidRPr="009A14C9">
        <w:rPr>
          <w:rFonts w:cs="Arial"/>
          <w:noProof/>
        </w:rPr>
        <w:t>Distribution Report</w:t>
      </w:r>
      <w:r>
        <w:rPr>
          <w:noProof/>
        </w:rPr>
        <w:t>, 164</w:t>
      </w:r>
    </w:p>
    <w:p w:rsidR="004913A0" w:rsidRDefault="004913A0">
      <w:pPr>
        <w:pStyle w:val="Index1"/>
        <w:tabs>
          <w:tab w:val="right" w:leader="dot" w:pos="4094"/>
        </w:tabs>
        <w:rPr>
          <w:noProof/>
        </w:rPr>
      </w:pPr>
      <w:r>
        <w:rPr>
          <w:noProof/>
        </w:rPr>
        <w:t>DNA</w:t>
      </w:r>
    </w:p>
    <w:p w:rsidR="004913A0" w:rsidRDefault="004913A0">
      <w:pPr>
        <w:pStyle w:val="Index2"/>
        <w:tabs>
          <w:tab w:val="right" w:leader="dot" w:pos="4094"/>
        </w:tabs>
        <w:rPr>
          <w:noProof/>
        </w:rPr>
      </w:pPr>
      <w:r>
        <w:rPr>
          <w:noProof/>
        </w:rPr>
        <w:t>deriving, 214</w:t>
      </w:r>
    </w:p>
    <w:p w:rsidR="004913A0" w:rsidRDefault="004913A0">
      <w:pPr>
        <w:pStyle w:val="Index1"/>
        <w:tabs>
          <w:tab w:val="right" w:leader="dot" w:pos="4094"/>
        </w:tabs>
        <w:rPr>
          <w:noProof/>
        </w:rPr>
      </w:pPr>
      <w:r w:rsidRPr="009A14C9">
        <w:rPr>
          <w:b/>
          <w:noProof/>
        </w:rPr>
        <w:t>drill-down</w:t>
      </w:r>
      <w:r>
        <w:rPr>
          <w:noProof/>
        </w:rPr>
        <w:t>, 191</w:t>
      </w:r>
    </w:p>
    <w:p w:rsidR="004913A0" w:rsidRDefault="004913A0">
      <w:pPr>
        <w:pStyle w:val="Index1"/>
        <w:tabs>
          <w:tab w:val="right" w:leader="dot" w:pos="4094"/>
        </w:tabs>
        <w:rPr>
          <w:noProof/>
        </w:rPr>
      </w:pPr>
      <w:r>
        <w:rPr>
          <w:noProof/>
        </w:rPr>
        <w:t>dynamic extensions</w:t>
      </w:r>
    </w:p>
    <w:p w:rsidR="004913A0" w:rsidRDefault="004913A0">
      <w:pPr>
        <w:pStyle w:val="Index2"/>
        <w:tabs>
          <w:tab w:val="right" w:leader="dot" w:pos="4094"/>
        </w:tabs>
        <w:rPr>
          <w:noProof/>
        </w:rPr>
      </w:pPr>
      <w:r>
        <w:rPr>
          <w:noProof/>
        </w:rPr>
        <w:t>copying data from spreadsheeting (bulk), 85</w:t>
      </w:r>
    </w:p>
    <w:p w:rsidR="004913A0" w:rsidRDefault="004913A0">
      <w:pPr>
        <w:pStyle w:val="Index2"/>
        <w:tabs>
          <w:tab w:val="right" w:leader="dot" w:pos="4094"/>
        </w:tabs>
        <w:rPr>
          <w:noProof/>
        </w:rPr>
      </w:pPr>
      <w:r>
        <w:rPr>
          <w:noProof/>
        </w:rPr>
        <w:t>creating, 61</w:t>
      </w:r>
    </w:p>
    <w:p w:rsidR="004913A0" w:rsidRDefault="004913A0">
      <w:pPr>
        <w:pStyle w:val="IndexHeading"/>
        <w:keepNext/>
        <w:tabs>
          <w:tab w:val="right" w:leader="dot" w:pos="4094"/>
        </w:tabs>
        <w:rPr>
          <w:rFonts w:ascii="Calibri" w:hAnsi="Calibri"/>
          <w:b w:val="0"/>
          <w:bCs w:val="0"/>
          <w:noProof/>
        </w:rPr>
      </w:pPr>
      <w:r>
        <w:rPr>
          <w:noProof/>
        </w:rPr>
        <w:t>E</w:t>
      </w:r>
    </w:p>
    <w:p w:rsidR="004913A0" w:rsidRDefault="004913A0">
      <w:pPr>
        <w:pStyle w:val="Index1"/>
        <w:tabs>
          <w:tab w:val="right" w:leader="dot" w:pos="4094"/>
        </w:tabs>
        <w:rPr>
          <w:noProof/>
        </w:rPr>
      </w:pPr>
      <w:r>
        <w:rPr>
          <w:noProof/>
        </w:rPr>
        <w:t>Edit Box attribute type</w:t>
      </w:r>
    </w:p>
    <w:p w:rsidR="004913A0" w:rsidRDefault="004913A0">
      <w:pPr>
        <w:pStyle w:val="Index2"/>
        <w:tabs>
          <w:tab w:val="right" w:leader="dot" w:pos="4094"/>
        </w:tabs>
        <w:rPr>
          <w:noProof/>
        </w:rPr>
      </w:pPr>
      <w:r>
        <w:rPr>
          <w:noProof/>
        </w:rPr>
        <w:t>attributes, 65</w:t>
      </w:r>
    </w:p>
    <w:p w:rsidR="004913A0" w:rsidRDefault="004913A0">
      <w:pPr>
        <w:pStyle w:val="Index1"/>
        <w:tabs>
          <w:tab w:val="right" w:leader="dot" w:pos="4094"/>
        </w:tabs>
        <w:rPr>
          <w:noProof/>
        </w:rPr>
      </w:pPr>
      <w:r>
        <w:rPr>
          <w:noProof/>
        </w:rPr>
        <w:t>editing</w:t>
      </w:r>
    </w:p>
    <w:p w:rsidR="004913A0" w:rsidRDefault="004913A0">
      <w:pPr>
        <w:pStyle w:val="Index2"/>
        <w:tabs>
          <w:tab w:val="right" w:leader="dot" w:pos="4094"/>
        </w:tabs>
        <w:rPr>
          <w:noProof/>
        </w:rPr>
      </w:pPr>
      <w:r>
        <w:rPr>
          <w:noProof/>
        </w:rPr>
        <w:t>attributes, 82</w:t>
      </w:r>
    </w:p>
    <w:p w:rsidR="004913A0" w:rsidRDefault="004913A0">
      <w:pPr>
        <w:pStyle w:val="Index2"/>
        <w:tabs>
          <w:tab w:val="right" w:leader="dot" w:pos="4094"/>
        </w:tabs>
        <w:rPr>
          <w:noProof/>
        </w:rPr>
      </w:pPr>
      <w:r>
        <w:rPr>
          <w:noProof/>
        </w:rPr>
        <w:t>biohazard, 36</w:t>
      </w:r>
    </w:p>
    <w:p w:rsidR="004913A0" w:rsidRDefault="004913A0">
      <w:pPr>
        <w:pStyle w:val="Index2"/>
        <w:tabs>
          <w:tab w:val="right" w:leader="dot" w:pos="4094"/>
        </w:tabs>
        <w:rPr>
          <w:noProof/>
        </w:rPr>
      </w:pPr>
      <w:r>
        <w:rPr>
          <w:noProof/>
        </w:rPr>
        <w:t>biospecimen, 129</w:t>
      </w:r>
    </w:p>
    <w:p w:rsidR="004913A0" w:rsidRDefault="004913A0">
      <w:pPr>
        <w:pStyle w:val="Index2"/>
        <w:tabs>
          <w:tab w:val="right" w:leader="dot" w:pos="4094"/>
        </w:tabs>
        <w:rPr>
          <w:noProof/>
        </w:rPr>
      </w:pPr>
      <w:r>
        <w:rPr>
          <w:noProof/>
        </w:rPr>
        <w:t>Cancer Research Group (CRG), 20</w:t>
      </w:r>
    </w:p>
    <w:p w:rsidR="004913A0" w:rsidRDefault="004913A0">
      <w:pPr>
        <w:pStyle w:val="Index2"/>
        <w:tabs>
          <w:tab w:val="right" w:leader="dot" w:pos="4094"/>
        </w:tabs>
        <w:rPr>
          <w:noProof/>
        </w:rPr>
      </w:pPr>
      <w:r>
        <w:rPr>
          <w:noProof/>
        </w:rPr>
        <w:t>Collection Protocol, 57</w:t>
      </w:r>
    </w:p>
    <w:p w:rsidR="004913A0" w:rsidRDefault="004913A0">
      <w:pPr>
        <w:pStyle w:val="Index2"/>
        <w:tabs>
          <w:tab w:val="right" w:leader="dot" w:pos="4094"/>
        </w:tabs>
        <w:rPr>
          <w:noProof/>
        </w:rPr>
      </w:pPr>
      <w:r>
        <w:rPr>
          <w:noProof/>
        </w:rPr>
        <w:t>conditions in Collection Protocol, 79</w:t>
      </w:r>
    </w:p>
    <w:p w:rsidR="004913A0" w:rsidRDefault="004913A0">
      <w:pPr>
        <w:pStyle w:val="Index2"/>
        <w:tabs>
          <w:tab w:val="right" w:leader="dot" w:pos="4094"/>
        </w:tabs>
        <w:rPr>
          <w:noProof/>
        </w:rPr>
      </w:pPr>
      <w:r>
        <w:rPr>
          <w:noProof/>
        </w:rPr>
        <w:t>department, 19</w:t>
      </w:r>
    </w:p>
    <w:p w:rsidR="004913A0" w:rsidRDefault="004913A0">
      <w:pPr>
        <w:pStyle w:val="Index2"/>
        <w:tabs>
          <w:tab w:val="right" w:leader="dot" w:pos="4094"/>
        </w:tabs>
        <w:rPr>
          <w:noProof/>
        </w:rPr>
      </w:pPr>
      <w:r>
        <w:rPr>
          <w:noProof/>
        </w:rPr>
        <w:t>form, 80</w:t>
      </w:r>
    </w:p>
    <w:p w:rsidR="004913A0" w:rsidRDefault="004913A0">
      <w:pPr>
        <w:pStyle w:val="Index2"/>
        <w:tabs>
          <w:tab w:val="right" w:leader="dot" w:pos="4094"/>
        </w:tabs>
        <w:rPr>
          <w:noProof/>
        </w:rPr>
      </w:pPr>
      <w:r>
        <w:rPr>
          <w:noProof/>
        </w:rPr>
        <w:t>institute, 18</w:t>
      </w:r>
    </w:p>
    <w:p w:rsidR="004913A0" w:rsidRDefault="004913A0">
      <w:pPr>
        <w:pStyle w:val="Index2"/>
        <w:tabs>
          <w:tab w:val="right" w:leader="dot" w:pos="4094"/>
        </w:tabs>
        <w:rPr>
          <w:noProof/>
        </w:rPr>
      </w:pPr>
      <w:r>
        <w:rPr>
          <w:noProof/>
        </w:rPr>
        <w:t>multiple specimens, 124</w:t>
      </w:r>
    </w:p>
    <w:p w:rsidR="004913A0" w:rsidRDefault="004913A0">
      <w:pPr>
        <w:pStyle w:val="Index2"/>
        <w:tabs>
          <w:tab w:val="right" w:leader="dot" w:pos="4094"/>
        </w:tabs>
        <w:rPr>
          <w:noProof/>
        </w:rPr>
      </w:pPr>
      <w:r>
        <w:rPr>
          <w:noProof/>
        </w:rPr>
        <w:t>shipment, 181</w:t>
      </w:r>
    </w:p>
    <w:p w:rsidR="004913A0" w:rsidRDefault="004913A0">
      <w:pPr>
        <w:pStyle w:val="Index2"/>
        <w:tabs>
          <w:tab w:val="right" w:leader="dot" w:pos="4094"/>
        </w:tabs>
        <w:rPr>
          <w:noProof/>
        </w:rPr>
      </w:pPr>
      <w:r>
        <w:rPr>
          <w:noProof/>
        </w:rPr>
        <w:t>shipment request, 181</w:t>
      </w:r>
    </w:p>
    <w:p w:rsidR="004913A0" w:rsidRDefault="004913A0">
      <w:pPr>
        <w:pStyle w:val="Index2"/>
        <w:tabs>
          <w:tab w:val="right" w:leader="dot" w:pos="4094"/>
        </w:tabs>
        <w:rPr>
          <w:noProof/>
        </w:rPr>
      </w:pPr>
      <w:r>
        <w:rPr>
          <w:noProof/>
        </w:rPr>
        <w:t>site, 28</w:t>
      </w:r>
    </w:p>
    <w:p w:rsidR="004913A0" w:rsidRDefault="004913A0">
      <w:pPr>
        <w:pStyle w:val="Index2"/>
        <w:tabs>
          <w:tab w:val="right" w:leader="dot" w:pos="4094"/>
        </w:tabs>
        <w:rPr>
          <w:noProof/>
        </w:rPr>
      </w:pPr>
      <w:r>
        <w:rPr>
          <w:noProof/>
        </w:rPr>
        <w:t>specimen array, 39</w:t>
      </w:r>
    </w:p>
    <w:p w:rsidR="004913A0" w:rsidRDefault="004913A0">
      <w:pPr>
        <w:pStyle w:val="Index2"/>
        <w:tabs>
          <w:tab w:val="right" w:leader="dot" w:pos="4094"/>
        </w:tabs>
        <w:rPr>
          <w:noProof/>
        </w:rPr>
      </w:pPr>
      <w:r>
        <w:rPr>
          <w:noProof/>
        </w:rPr>
        <w:t>storage container, 35</w:t>
      </w:r>
    </w:p>
    <w:p w:rsidR="004913A0" w:rsidRDefault="004913A0">
      <w:pPr>
        <w:pStyle w:val="Index2"/>
        <w:tabs>
          <w:tab w:val="right" w:leader="dot" w:pos="4094"/>
        </w:tabs>
        <w:rPr>
          <w:noProof/>
        </w:rPr>
      </w:pPr>
      <w:r>
        <w:rPr>
          <w:noProof/>
        </w:rPr>
        <w:t>storage type, 32</w:t>
      </w:r>
    </w:p>
    <w:p w:rsidR="004913A0" w:rsidRDefault="004913A0">
      <w:pPr>
        <w:pStyle w:val="Index2"/>
        <w:tabs>
          <w:tab w:val="right" w:leader="dot" w:pos="4094"/>
        </w:tabs>
        <w:rPr>
          <w:noProof/>
        </w:rPr>
      </w:pPr>
      <w:r>
        <w:rPr>
          <w:noProof/>
        </w:rPr>
        <w:t>user details, 26</w:t>
      </w:r>
    </w:p>
    <w:p w:rsidR="004913A0" w:rsidRDefault="004913A0">
      <w:pPr>
        <w:pStyle w:val="Index1"/>
        <w:tabs>
          <w:tab w:val="right" w:leader="dot" w:pos="4094"/>
        </w:tabs>
        <w:rPr>
          <w:noProof/>
        </w:rPr>
      </w:pPr>
      <w:r>
        <w:rPr>
          <w:noProof/>
        </w:rPr>
        <w:t>Environmental Exposure Health Annotation, 219</w:t>
      </w:r>
    </w:p>
    <w:p w:rsidR="004913A0" w:rsidRDefault="004913A0">
      <w:pPr>
        <w:pStyle w:val="Index1"/>
        <w:tabs>
          <w:tab w:val="right" w:leader="dot" w:pos="4094"/>
        </w:tabs>
        <w:rPr>
          <w:noProof/>
        </w:rPr>
      </w:pPr>
      <w:r>
        <w:rPr>
          <w:noProof/>
        </w:rPr>
        <w:t>error messages, 310</w:t>
      </w:r>
    </w:p>
    <w:p w:rsidR="004913A0" w:rsidRDefault="004913A0">
      <w:pPr>
        <w:pStyle w:val="Index1"/>
        <w:tabs>
          <w:tab w:val="right" w:leader="dot" w:pos="4094"/>
        </w:tabs>
        <w:rPr>
          <w:noProof/>
        </w:rPr>
      </w:pPr>
      <w:r>
        <w:rPr>
          <w:noProof/>
        </w:rPr>
        <w:t>events</w:t>
      </w:r>
    </w:p>
    <w:p w:rsidR="004913A0" w:rsidRDefault="004913A0">
      <w:pPr>
        <w:pStyle w:val="Index2"/>
        <w:tabs>
          <w:tab w:val="right" w:leader="dot" w:pos="4094"/>
        </w:tabs>
        <w:rPr>
          <w:noProof/>
        </w:rPr>
      </w:pPr>
      <w:r>
        <w:rPr>
          <w:noProof/>
        </w:rPr>
        <w:t>adding, 123</w:t>
      </w:r>
    </w:p>
    <w:p w:rsidR="004913A0" w:rsidRDefault="004913A0">
      <w:pPr>
        <w:pStyle w:val="Index2"/>
        <w:tabs>
          <w:tab w:val="right" w:leader="dot" w:pos="4094"/>
        </w:tabs>
        <w:rPr>
          <w:noProof/>
        </w:rPr>
      </w:pPr>
      <w:r>
        <w:rPr>
          <w:noProof/>
        </w:rPr>
        <w:t>adding biospecimen type, 119</w:t>
      </w:r>
    </w:p>
    <w:p w:rsidR="004913A0" w:rsidRDefault="004913A0">
      <w:pPr>
        <w:pStyle w:val="Index2"/>
        <w:tabs>
          <w:tab w:val="right" w:leader="dot" w:pos="4094"/>
        </w:tabs>
        <w:rPr>
          <w:noProof/>
        </w:rPr>
      </w:pPr>
      <w:r>
        <w:rPr>
          <w:noProof/>
        </w:rPr>
        <w:t>adding to multiple specimens, 122</w:t>
      </w:r>
    </w:p>
    <w:p w:rsidR="004913A0" w:rsidRDefault="004913A0">
      <w:pPr>
        <w:pStyle w:val="Index2"/>
        <w:tabs>
          <w:tab w:val="right" w:leader="dot" w:pos="4094"/>
        </w:tabs>
        <w:rPr>
          <w:noProof/>
        </w:rPr>
      </w:pPr>
      <w:r>
        <w:rPr>
          <w:noProof/>
        </w:rPr>
        <w:t>collected and received, 110</w:t>
      </w:r>
    </w:p>
    <w:p w:rsidR="004913A0" w:rsidRDefault="004913A0">
      <w:pPr>
        <w:pStyle w:val="Index2"/>
        <w:tabs>
          <w:tab w:val="right" w:leader="dot" w:pos="4094"/>
        </w:tabs>
        <w:rPr>
          <w:noProof/>
        </w:rPr>
      </w:pPr>
      <w:r>
        <w:rPr>
          <w:noProof/>
        </w:rPr>
        <w:t>event names and descriptions, 120</w:t>
      </w:r>
    </w:p>
    <w:p w:rsidR="004913A0" w:rsidRDefault="004913A0">
      <w:pPr>
        <w:pStyle w:val="Index1"/>
        <w:tabs>
          <w:tab w:val="right" w:leader="dot" w:pos="4094"/>
        </w:tabs>
        <w:rPr>
          <w:noProof/>
        </w:rPr>
      </w:pPr>
      <w:r>
        <w:rPr>
          <w:noProof/>
        </w:rPr>
        <w:t>events tree</w:t>
      </w:r>
    </w:p>
    <w:p w:rsidR="004913A0" w:rsidRDefault="004913A0">
      <w:pPr>
        <w:pStyle w:val="Index2"/>
        <w:tabs>
          <w:tab w:val="right" w:leader="dot" w:pos="4094"/>
        </w:tabs>
        <w:rPr>
          <w:noProof/>
        </w:rPr>
      </w:pPr>
      <w:r>
        <w:rPr>
          <w:noProof/>
        </w:rPr>
        <w:t>summary, 52</w:t>
      </w:r>
    </w:p>
    <w:p w:rsidR="004913A0" w:rsidRDefault="004913A0">
      <w:pPr>
        <w:pStyle w:val="Index1"/>
        <w:tabs>
          <w:tab w:val="right" w:leader="dot" w:pos="4094"/>
        </w:tabs>
        <w:rPr>
          <w:noProof/>
        </w:rPr>
      </w:pPr>
      <w:r>
        <w:rPr>
          <w:noProof/>
        </w:rPr>
        <w:t>Excisional Biopsy Based Colorectal Pathology Annotation, 258</w:t>
      </w:r>
    </w:p>
    <w:p w:rsidR="004913A0" w:rsidRDefault="004913A0">
      <w:pPr>
        <w:pStyle w:val="IndexHeading"/>
        <w:keepNext/>
        <w:tabs>
          <w:tab w:val="right" w:leader="dot" w:pos="4094"/>
        </w:tabs>
        <w:rPr>
          <w:rFonts w:ascii="Calibri" w:hAnsi="Calibri"/>
          <w:b w:val="0"/>
          <w:bCs w:val="0"/>
          <w:noProof/>
        </w:rPr>
      </w:pPr>
      <w:r>
        <w:rPr>
          <w:noProof/>
        </w:rPr>
        <w:t>F</w:t>
      </w:r>
    </w:p>
    <w:p w:rsidR="004913A0" w:rsidRDefault="004913A0">
      <w:pPr>
        <w:pStyle w:val="Index1"/>
        <w:tabs>
          <w:tab w:val="right" w:leader="dot" w:pos="4094"/>
        </w:tabs>
        <w:rPr>
          <w:noProof/>
        </w:rPr>
      </w:pPr>
      <w:r>
        <w:rPr>
          <w:noProof/>
        </w:rPr>
        <w:t>Family History Annotation, 216</w:t>
      </w:r>
    </w:p>
    <w:p w:rsidR="004913A0" w:rsidRDefault="004913A0">
      <w:pPr>
        <w:pStyle w:val="Index1"/>
        <w:tabs>
          <w:tab w:val="right" w:leader="dot" w:pos="4094"/>
        </w:tabs>
        <w:rPr>
          <w:noProof/>
        </w:rPr>
      </w:pPr>
      <w:r>
        <w:rPr>
          <w:noProof/>
        </w:rPr>
        <w:t>File Upload attribute type</w:t>
      </w:r>
    </w:p>
    <w:p w:rsidR="004913A0" w:rsidRDefault="004913A0">
      <w:pPr>
        <w:pStyle w:val="Index2"/>
        <w:tabs>
          <w:tab w:val="right" w:leader="dot" w:pos="4094"/>
        </w:tabs>
        <w:rPr>
          <w:noProof/>
        </w:rPr>
      </w:pPr>
      <w:r>
        <w:rPr>
          <w:noProof/>
        </w:rPr>
        <w:t>attributes, 70</w:t>
      </w:r>
    </w:p>
    <w:p w:rsidR="004913A0" w:rsidRDefault="004913A0">
      <w:pPr>
        <w:pStyle w:val="Index1"/>
        <w:tabs>
          <w:tab w:val="right" w:leader="dot" w:pos="4094"/>
        </w:tabs>
        <w:rPr>
          <w:noProof/>
        </w:rPr>
      </w:pPr>
      <w:r>
        <w:rPr>
          <w:noProof/>
        </w:rPr>
        <w:t>form</w:t>
      </w:r>
    </w:p>
    <w:p w:rsidR="004913A0" w:rsidRDefault="004913A0">
      <w:pPr>
        <w:pStyle w:val="Index2"/>
        <w:tabs>
          <w:tab w:val="right" w:leader="dot" w:pos="4094"/>
        </w:tabs>
        <w:rPr>
          <w:noProof/>
        </w:rPr>
      </w:pPr>
      <w:r>
        <w:rPr>
          <w:noProof/>
        </w:rPr>
        <w:t>adding attributes, 64</w:t>
      </w:r>
    </w:p>
    <w:p w:rsidR="004913A0" w:rsidRDefault="004913A0">
      <w:pPr>
        <w:pStyle w:val="Index2"/>
        <w:tabs>
          <w:tab w:val="right" w:leader="dot" w:pos="4094"/>
        </w:tabs>
        <w:rPr>
          <w:noProof/>
        </w:rPr>
      </w:pPr>
      <w:r>
        <w:rPr>
          <w:noProof/>
        </w:rPr>
        <w:t>advanced functions, 85</w:t>
      </w:r>
    </w:p>
    <w:p w:rsidR="004913A0" w:rsidRDefault="004913A0">
      <w:pPr>
        <w:pStyle w:val="Index2"/>
        <w:tabs>
          <w:tab w:val="right" w:leader="dot" w:pos="4094"/>
        </w:tabs>
        <w:rPr>
          <w:noProof/>
        </w:rPr>
      </w:pPr>
      <w:r>
        <w:rPr>
          <w:noProof/>
        </w:rPr>
        <w:t>building, 71</w:t>
      </w:r>
    </w:p>
    <w:p w:rsidR="004913A0" w:rsidRDefault="004913A0">
      <w:pPr>
        <w:pStyle w:val="Index2"/>
        <w:tabs>
          <w:tab w:val="right" w:leader="dot" w:pos="4094"/>
        </w:tabs>
        <w:rPr>
          <w:noProof/>
        </w:rPr>
      </w:pPr>
      <w:r>
        <w:rPr>
          <w:noProof/>
        </w:rPr>
        <w:t>creating, 61</w:t>
      </w:r>
    </w:p>
    <w:p w:rsidR="004913A0" w:rsidRDefault="004913A0">
      <w:pPr>
        <w:pStyle w:val="Index2"/>
        <w:tabs>
          <w:tab w:val="right" w:leader="dot" w:pos="4094"/>
        </w:tabs>
        <w:rPr>
          <w:noProof/>
        </w:rPr>
      </w:pPr>
      <w:r>
        <w:rPr>
          <w:noProof/>
        </w:rPr>
        <w:t>editing, 80</w:t>
      </w:r>
    </w:p>
    <w:p w:rsidR="004913A0" w:rsidRDefault="004913A0">
      <w:pPr>
        <w:pStyle w:val="Index2"/>
        <w:tabs>
          <w:tab w:val="right" w:leader="dot" w:pos="4094"/>
        </w:tabs>
        <w:rPr>
          <w:noProof/>
        </w:rPr>
      </w:pPr>
      <w:r>
        <w:rPr>
          <w:noProof/>
        </w:rPr>
        <w:t>linking, 75</w:t>
      </w:r>
    </w:p>
    <w:p w:rsidR="004913A0" w:rsidRDefault="004913A0">
      <w:pPr>
        <w:pStyle w:val="Index2"/>
        <w:tabs>
          <w:tab w:val="right" w:leader="dot" w:pos="4094"/>
        </w:tabs>
        <w:rPr>
          <w:noProof/>
        </w:rPr>
      </w:pPr>
      <w:r>
        <w:rPr>
          <w:noProof/>
        </w:rPr>
        <w:t>sub-form, creating, 72</w:t>
      </w:r>
    </w:p>
    <w:p w:rsidR="004913A0" w:rsidRDefault="004913A0">
      <w:pPr>
        <w:pStyle w:val="Index2"/>
        <w:tabs>
          <w:tab w:val="right" w:leader="dot" w:pos="4094"/>
        </w:tabs>
        <w:rPr>
          <w:noProof/>
        </w:rPr>
      </w:pPr>
      <w:r>
        <w:rPr>
          <w:noProof/>
        </w:rPr>
        <w:t>viewing, 78</w:t>
      </w:r>
    </w:p>
    <w:p w:rsidR="004913A0" w:rsidRDefault="004913A0">
      <w:pPr>
        <w:pStyle w:val="Index1"/>
        <w:tabs>
          <w:tab w:val="right" w:leader="dot" w:pos="4094"/>
        </w:tabs>
        <w:rPr>
          <w:noProof/>
        </w:rPr>
      </w:pPr>
      <w:r>
        <w:rPr>
          <w:noProof/>
        </w:rPr>
        <w:t>Form Attributes List, 71</w:t>
      </w:r>
    </w:p>
    <w:p w:rsidR="004913A0" w:rsidRDefault="004913A0">
      <w:pPr>
        <w:pStyle w:val="IndexHeading"/>
        <w:keepNext/>
        <w:tabs>
          <w:tab w:val="right" w:leader="dot" w:pos="4094"/>
        </w:tabs>
        <w:rPr>
          <w:rFonts w:ascii="Calibri" w:hAnsi="Calibri"/>
          <w:b w:val="0"/>
          <w:bCs w:val="0"/>
          <w:noProof/>
        </w:rPr>
      </w:pPr>
      <w:r>
        <w:rPr>
          <w:noProof/>
        </w:rPr>
        <w:t>G</w:t>
      </w:r>
    </w:p>
    <w:p w:rsidR="004913A0" w:rsidRDefault="004913A0">
      <w:pPr>
        <w:pStyle w:val="Index1"/>
        <w:tabs>
          <w:tab w:val="right" w:leader="dot" w:pos="4094"/>
        </w:tabs>
        <w:rPr>
          <w:noProof/>
        </w:rPr>
      </w:pPr>
      <w:r>
        <w:rPr>
          <w:noProof/>
        </w:rPr>
        <w:t>glossary, 314</w:t>
      </w:r>
    </w:p>
    <w:p w:rsidR="004913A0" w:rsidRDefault="004913A0">
      <w:pPr>
        <w:pStyle w:val="IndexHeading"/>
        <w:keepNext/>
        <w:tabs>
          <w:tab w:val="right" w:leader="dot" w:pos="4094"/>
        </w:tabs>
        <w:rPr>
          <w:rFonts w:ascii="Calibri" w:hAnsi="Calibri"/>
          <w:b w:val="0"/>
          <w:bCs w:val="0"/>
          <w:noProof/>
        </w:rPr>
      </w:pPr>
      <w:r>
        <w:rPr>
          <w:noProof/>
        </w:rPr>
        <w:t>H</w:t>
      </w:r>
    </w:p>
    <w:p w:rsidR="004913A0" w:rsidRDefault="004913A0">
      <w:pPr>
        <w:pStyle w:val="Index1"/>
        <w:tabs>
          <w:tab w:val="right" w:leader="dot" w:pos="4094"/>
        </w:tabs>
        <w:rPr>
          <w:noProof/>
        </w:rPr>
      </w:pPr>
      <w:r>
        <w:rPr>
          <w:noProof/>
        </w:rPr>
        <w:t>Health Examination Annotation, 220</w:t>
      </w:r>
    </w:p>
    <w:p w:rsidR="004913A0" w:rsidRDefault="004913A0">
      <w:pPr>
        <w:pStyle w:val="Index1"/>
        <w:tabs>
          <w:tab w:val="right" w:leader="dot" w:pos="4094"/>
        </w:tabs>
        <w:rPr>
          <w:noProof/>
        </w:rPr>
      </w:pPr>
      <w:r>
        <w:rPr>
          <w:noProof/>
        </w:rPr>
        <w:t>help, getting, 15</w:t>
      </w:r>
    </w:p>
    <w:p w:rsidR="004913A0" w:rsidRDefault="004913A0">
      <w:pPr>
        <w:pStyle w:val="Index1"/>
        <w:tabs>
          <w:tab w:val="right" w:leader="dot" w:pos="4094"/>
        </w:tabs>
        <w:rPr>
          <w:noProof/>
        </w:rPr>
      </w:pPr>
      <w:r w:rsidRPr="009A14C9">
        <w:rPr>
          <w:b/>
          <w:noProof/>
        </w:rPr>
        <w:t>Hierarchical data</w:t>
      </w:r>
      <w:r>
        <w:rPr>
          <w:noProof/>
        </w:rPr>
        <w:t>, 191</w:t>
      </w:r>
    </w:p>
    <w:p w:rsidR="004913A0" w:rsidRDefault="004913A0">
      <w:pPr>
        <w:pStyle w:val="Index1"/>
        <w:tabs>
          <w:tab w:val="right" w:leader="dot" w:pos="4094"/>
        </w:tabs>
        <w:rPr>
          <w:noProof/>
        </w:rPr>
      </w:pPr>
      <w:r>
        <w:rPr>
          <w:noProof/>
        </w:rPr>
        <w:t>hierarchical data tree, 192</w:t>
      </w:r>
    </w:p>
    <w:p w:rsidR="004913A0" w:rsidRDefault="004913A0">
      <w:pPr>
        <w:pStyle w:val="Index1"/>
        <w:tabs>
          <w:tab w:val="right" w:leader="dot" w:pos="4094"/>
        </w:tabs>
        <w:rPr>
          <w:noProof/>
        </w:rPr>
      </w:pPr>
      <w:r>
        <w:rPr>
          <w:noProof/>
        </w:rPr>
        <w:t>Hook Entity</w:t>
      </w:r>
    </w:p>
    <w:p w:rsidR="004913A0" w:rsidRDefault="004913A0">
      <w:pPr>
        <w:pStyle w:val="Index2"/>
        <w:tabs>
          <w:tab w:val="right" w:leader="dot" w:pos="4094"/>
        </w:tabs>
        <w:rPr>
          <w:noProof/>
        </w:rPr>
      </w:pPr>
      <w:r>
        <w:rPr>
          <w:noProof/>
        </w:rPr>
        <w:t>annotations described, 140</w:t>
      </w:r>
    </w:p>
    <w:p w:rsidR="004913A0" w:rsidRDefault="004913A0">
      <w:pPr>
        <w:pStyle w:val="IndexHeading"/>
        <w:keepNext/>
        <w:tabs>
          <w:tab w:val="right" w:leader="dot" w:pos="4094"/>
        </w:tabs>
        <w:rPr>
          <w:rFonts w:ascii="Calibri" w:hAnsi="Calibri"/>
          <w:b w:val="0"/>
          <w:bCs w:val="0"/>
          <w:noProof/>
        </w:rPr>
      </w:pPr>
      <w:r>
        <w:rPr>
          <w:noProof/>
        </w:rPr>
        <w:t>I</w:t>
      </w:r>
    </w:p>
    <w:p w:rsidR="004913A0" w:rsidRDefault="004913A0">
      <w:pPr>
        <w:pStyle w:val="Index1"/>
        <w:tabs>
          <w:tab w:val="right" w:leader="dot" w:pos="4094"/>
        </w:tabs>
        <w:rPr>
          <w:noProof/>
        </w:rPr>
      </w:pPr>
      <w:r>
        <w:rPr>
          <w:noProof/>
        </w:rPr>
        <w:t>Importing XMI - Data Entry Form, 78</w:t>
      </w:r>
    </w:p>
    <w:p w:rsidR="004913A0" w:rsidRDefault="004913A0">
      <w:pPr>
        <w:pStyle w:val="Index1"/>
        <w:tabs>
          <w:tab w:val="right" w:leader="dot" w:pos="4094"/>
        </w:tabs>
        <w:rPr>
          <w:noProof/>
        </w:rPr>
      </w:pPr>
      <w:r>
        <w:rPr>
          <w:noProof/>
        </w:rPr>
        <w:t>information pane, 190</w:t>
      </w:r>
    </w:p>
    <w:p w:rsidR="004913A0" w:rsidRDefault="004913A0">
      <w:pPr>
        <w:pStyle w:val="Index1"/>
        <w:tabs>
          <w:tab w:val="right" w:leader="dot" w:pos="4094"/>
        </w:tabs>
        <w:rPr>
          <w:noProof/>
        </w:rPr>
      </w:pPr>
      <w:r>
        <w:rPr>
          <w:noProof/>
        </w:rPr>
        <w:t>informed consent</w:t>
      </w:r>
    </w:p>
    <w:p w:rsidR="004913A0" w:rsidRDefault="004913A0">
      <w:pPr>
        <w:pStyle w:val="Index2"/>
        <w:tabs>
          <w:tab w:val="right" w:leader="dot" w:pos="4094"/>
        </w:tabs>
        <w:rPr>
          <w:noProof/>
        </w:rPr>
      </w:pPr>
      <w:r>
        <w:rPr>
          <w:noProof/>
        </w:rPr>
        <w:t>defined, 87</w:t>
      </w:r>
    </w:p>
    <w:p w:rsidR="004913A0" w:rsidRDefault="004913A0">
      <w:pPr>
        <w:pStyle w:val="Index2"/>
        <w:tabs>
          <w:tab w:val="right" w:leader="dot" w:pos="4094"/>
        </w:tabs>
        <w:rPr>
          <w:noProof/>
        </w:rPr>
      </w:pPr>
      <w:r>
        <w:rPr>
          <w:noProof/>
        </w:rPr>
        <w:t>pre-requisite, 88</w:t>
      </w:r>
    </w:p>
    <w:p w:rsidR="004913A0" w:rsidRDefault="004913A0">
      <w:pPr>
        <w:pStyle w:val="Index1"/>
        <w:tabs>
          <w:tab w:val="right" w:leader="dot" w:pos="4094"/>
        </w:tabs>
        <w:rPr>
          <w:noProof/>
        </w:rPr>
      </w:pPr>
      <w:r>
        <w:rPr>
          <w:noProof/>
        </w:rPr>
        <w:t>installing caTissue Suite, 7</w:t>
      </w:r>
    </w:p>
    <w:p w:rsidR="004913A0" w:rsidRDefault="004913A0">
      <w:pPr>
        <w:pStyle w:val="Index1"/>
        <w:tabs>
          <w:tab w:val="right" w:leader="dot" w:pos="4094"/>
        </w:tabs>
        <w:rPr>
          <w:noProof/>
        </w:rPr>
      </w:pPr>
      <w:r>
        <w:rPr>
          <w:noProof/>
        </w:rPr>
        <w:t>institute</w:t>
      </w:r>
    </w:p>
    <w:p w:rsidR="004913A0" w:rsidRDefault="004913A0">
      <w:pPr>
        <w:pStyle w:val="Index2"/>
        <w:tabs>
          <w:tab w:val="right" w:leader="dot" w:pos="4094"/>
        </w:tabs>
        <w:rPr>
          <w:noProof/>
        </w:rPr>
      </w:pPr>
      <w:r>
        <w:rPr>
          <w:noProof/>
        </w:rPr>
        <w:t>adding, 18</w:t>
      </w:r>
    </w:p>
    <w:p w:rsidR="004913A0" w:rsidRDefault="004913A0">
      <w:pPr>
        <w:pStyle w:val="Index2"/>
        <w:tabs>
          <w:tab w:val="right" w:leader="dot" w:pos="4094"/>
        </w:tabs>
        <w:rPr>
          <w:noProof/>
        </w:rPr>
      </w:pPr>
      <w:r>
        <w:rPr>
          <w:noProof/>
        </w:rPr>
        <w:t>defined, 18</w:t>
      </w:r>
    </w:p>
    <w:p w:rsidR="004913A0" w:rsidRDefault="004913A0">
      <w:pPr>
        <w:pStyle w:val="Index2"/>
        <w:tabs>
          <w:tab w:val="right" w:leader="dot" w:pos="4094"/>
        </w:tabs>
        <w:rPr>
          <w:noProof/>
        </w:rPr>
      </w:pPr>
      <w:r>
        <w:rPr>
          <w:noProof/>
        </w:rPr>
        <w:t>editing, 18</w:t>
      </w:r>
    </w:p>
    <w:p w:rsidR="004913A0" w:rsidRDefault="004913A0">
      <w:pPr>
        <w:pStyle w:val="Index1"/>
        <w:tabs>
          <w:tab w:val="right" w:leader="dot" w:pos="4094"/>
        </w:tabs>
        <w:rPr>
          <w:noProof/>
        </w:rPr>
      </w:pPr>
      <w:r>
        <w:rPr>
          <w:noProof/>
        </w:rPr>
        <w:t>Institute, 10, 12, 14</w:t>
      </w:r>
    </w:p>
    <w:p w:rsidR="004913A0" w:rsidRDefault="004913A0">
      <w:pPr>
        <w:pStyle w:val="Index1"/>
        <w:tabs>
          <w:tab w:val="right" w:leader="dot" w:pos="4094"/>
        </w:tabs>
        <w:rPr>
          <w:noProof/>
        </w:rPr>
      </w:pPr>
      <w:r>
        <w:rPr>
          <w:noProof/>
        </w:rPr>
        <w:t>Institutional Review Board (IRB), 87</w:t>
      </w:r>
    </w:p>
    <w:p w:rsidR="004913A0" w:rsidRDefault="004913A0">
      <w:pPr>
        <w:pStyle w:val="IndexHeading"/>
        <w:keepNext/>
        <w:tabs>
          <w:tab w:val="right" w:leader="dot" w:pos="4094"/>
        </w:tabs>
        <w:rPr>
          <w:rFonts w:ascii="Calibri" w:hAnsi="Calibri"/>
          <w:b w:val="0"/>
          <w:bCs w:val="0"/>
          <w:noProof/>
        </w:rPr>
      </w:pPr>
      <w:r>
        <w:rPr>
          <w:noProof/>
        </w:rPr>
        <w:t>K</w:t>
      </w:r>
    </w:p>
    <w:p w:rsidR="004913A0" w:rsidRDefault="004913A0">
      <w:pPr>
        <w:pStyle w:val="Index1"/>
        <w:tabs>
          <w:tab w:val="right" w:leader="dot" w:pos="4094"/>
        </w:tabs>
        <w:rPr>
          <w:noProof/>
        </w:rPr>
      </w:pPr>
      <w:r>
        <w:rPr>
          <w:noProof/>
        </w:rPr>
        <w:t>Keyword Search, 11</w:t>
      </w:r>
    </w:p>
    <w:p w:rsidR="004913A0" w:rsidRDefault="004913A0">
      <w:pPr>
        <w:pStyle w:val="Index2"/>
        <w:tabs>
          <w:tab w:val="right" w:leader="dot" w:pos="4094"/>
        </w:tabs>
        <w:rPr>
          <w:noProof/>
        </w:rPr>
      </w:pPr>
      <w:r>
        <w:rPr>
          <w:noProof/>
        </w:rPr>
        <w:t>AND OR operators, 208</w:t>
      </w:r>
    </w:p>
    <w:p w:rsidR="004913A0" w:rsidRDefault="004913A0">
      <w:pPr>
        <w:pStyle w:val="Index2"/>
        <w:tabs>
          <w:tab w:val="right" w:leader="dot" w:pos="4094"/>
        </w:tabs>
        <w:rPr>
          <w:noProof/>
        </w:rPr>
      </w:pPr>
      <w:r>
        <w:rPr>
          <w:noProof/>
        </w:rPr>
        <w:t>attributes, 207</w:t>
      </w:r>
    </w:p>
    <w:p w:rsidR="004913A0" w:rsidRDefault="004913A0">
      <w:pPr>
        <w:pStyle w:val="Index2"/>
        <w:tabs>
          <w:tab w:val="right" w:leader="dot" w:pos="4094"/>
        </w:tabs>
        <w:rPr>
          <w:noProof/>
        </w:rPr>
      </w:pPr>
      <w:r>
        <w:rPr>
          <w:noProof/>
        </w:rPr>
        <w:t>labels and barcodes, 207</w:t>
      </w:r>
    </w:p>
    <w:p w:rsidR="004913A0" w:rsidRDefault="004913A0">
      <w:pPr>
        <w:pStyle w:val="Index2"/>
        <w:tabs>
          <w:tab w:val="right" w:leader="dot" w:pos="4094"/>
        </w:tabs>
        <w:rPr>
          <w:noProof/>
        </w:rPr>
      </w:pPr>
      <w:r>
        <w:rPr>
          <w:noProof/>
        </w:rPr>
        <w:t>type serum, 208</w:t>
      </w:r>
    </w:p>
    <w:p w:rsidR="004913A0" w:rsidRDefault="004913A0">
      <w:pPr>
        <w:pStyle w:val="Index2"/>
        <w:tabs>
          <w:tab w:val="right" w:leader="dot" w:pos="4094"/>
        </w:tabs>
        <w:rPr>
          <w:noProof/>
        </w:rPr>
      </w:pPr>
      <w:r>
        <w:rPr>
          <w:noProof/>
        </w:rPr>
        <w:t>wild card character, 208</w:t>
      </w:r>
    </w:p>
    <w:p w:rsidR="004913A0" w:rsidRDefault="004913A0">
      <w:pPr>
        <w:pStyle w:val="Index1"/>
        <w:tabs>
          <w:tab w:val="right" w:leader="dot" w:pos="4094"/>
        </w:tabs>
        <w:rPr>
          <w:noProof/>
        </w:rPr>
      </w:pPr>
      <w:r>
        <w:rPr>
          <w:noProof/>
        </w:rPr>
        <w:t>Kidney Biopsy Based Pathology Annotation, 243</w:t>
      </w:r>
    </w:p>
    <w:p w:rsidR="004913A0" w:rsidRDefault="004913A0">
      <w:pPr>
        <w:pStyle w:val="Index1"/>
        <w:tabs>
          <w:tab w:val="right" w:leader="dot" w:pos="4094"/>
        </w:tabs>
        <w:rPr>
          <w:noProof/>
        </w:rPr>
      </w:pPr>
      <w:r>
        <w:rPr>
          <w:noProof/>
        </w:rPr>
        <w:t>Kidney Nephrectomy Pathology Annotation, 245</w:t>
      </w:r>
    </w:p>
    <w:p w:rsidR="004913A0" w:rsidRDefault="004913A0">
      <w:pPr>
        <w:pStyle w:val="Index1"/>
        <w:tabs>
          <w:tab w:val="right" w:leader="dot" w:pos="4094"/>
        </w:tabs>
        <w:rPr>
          <w:noProof/>
        </w:rPr>
      </w:pPr>
      <w:r>
        <w:rPr>
          <w:noProof/>
        </w:rPr>
        <w:t>Kidney Specimen Pathology Annotation, 271</w:t>
      </w:r>
    </w:p>
    <w:p w:rsidR="004913A0" w:rsidRDefault="004913A0">
      <w:pPr>
        <w:pStyle w:val="IndexHeading"/>
        <w:keepNext/>
        <w:tabs>
          <w:tab w:val="right" w:leader="dot" w:pos="4094"/>
        </w:tabs>
        <w:rPr>
          <w:rFonts w:ascii="Calibri" w:hAnsi="Calibri"/>
          <w:b w:val="0"/>
          <w:bCs w:val="0"/>
          <w:noProof/>
        </w:rPr>
      </w:pPr>
      <w:r>
        <w:rPr>
          <w:noProof/>
        </w:rPr>
        <w:t>L</w:t>
      </w:r>
    </w:p>
    <w:p w:rsidR="004913A0" w:rsidRDefault="004913A0">
      <w:pPr>
        <w:pStyle w:val="Index1"/>
        <w:tabs>
          <w:tab w:val="right" w:leader="dot" w:pos="4094"/>
        </w:tabs>
        <w:rPr>
          <w:noProof/>
        </w:rPr>
      </w:pPr>
      <w:r>
        <w:rPr>
          <w:noProof/>
        </w:rPr>
        <w:t>lab annotation, 215</w:t>
      </w:r>
    </w:p>
    <w:p w:rsidR="004913A0" w:rsidRDefault="004913A0">
      <w:pPr>
        <w:pStyle w:val="Index1"/>
        <w:tabs>
          <w:tab w:val="right" w:leader="dot" w:pos="4094"/>
        </w:tabs>
        <w:rPr>
          <w:noProof/>
        </w:rPr>
      </w:pPr>
      <w:r>
        <w:rPr>
          <w:noProof/>
        </w:rPr>
        <w:t>labels</w:t>
      </w:r>
    </w:p>
    <w:p w:rsidR="004913A0" w:rsidRDefault="004913A0">
      <w:pPr>
        <w:pStyle w:val="Index2"/>
        <w:tabs>
          <w:tab w:val="right" w:leader="dot" w:pos="4094"/>
        </w:tabs>
        <w:rPr>
          <w:noProof/>
        </w:rPr>
      </w:pPr>
      <w:r>
        <w:rPr>
          <w:noProof/>
        </w:rPr>
        <w:t>searching for, 207</w:t>
      </w:r>
    </w:p>
    <w:p w:rsidR="004913A0" w:rsidRDefault="004913A0">
      <w:pPr>
        <w:pStyle w:val="Index1"/>
        <w:tabs>
          <w:tab w:val="right" w:leader="dot" w:pos="4094"/>
        </w:tabs>
        <w:rPr>
          <w:noProof/>
        </w:rPr>
      </w:pPr>
      <w:r>
        <w:rPr>
          <w:noProof/>
        </w:rPr>
        <w:t>Laboratory, 28, 30</w:t>
      </w:r>
    </w:p>
    <w:p w:rsidR="004913A0" w:rsidRDefault="004913A0">
      <w:pPr>
        <w:pStyle w:val="Index1"/>
        <w:tabs>
          <w:tab w:val="right" w:leader="dot" w:pos="4094"/>
        </w:tabs>
        <w:rPr>
          <w:noProof/>
        </w:rPr>
      </w:pPr>
      <w:r>
        <w:rPr>
          <w:noProof/>
        </w:rPr>
        <w:t>limit</w:t>
      </w:r>
    </w:p>
    <w:p w:rsidR="004913A0" w:rsidRDefault="004913A0">
      <w:pPr>
        <w:pStyle w:val="Index2"/>
        <w:tabs>
          <w:tab w:val="right" w:leader="dot" w:pos="4094"/>
        </w:tabs>
        <w:rPr>
          <w:noProof/>
        </w:rPr>
      </w:pPr>
      <w:r>
        <w:rPr>
          <w:noProof/>
        </w:rPr>
        <w:t>defined, 186</w:t>
      </w:r>
    </w:p>
    <w:p w:rsidR="004913A0" w:rsidRDefault="004913A0">
      <w:pPr>
        <w:pStyle w:val="Index1"/>
        <w:tabs>
          <w:tab w:val="right" w:leader="dot" w:pos="4094"/>
        </w:tabs>
        <w:rPr>
          <w:noProof/>
        </w:rPr>
      </w:pPr>
      <w:r>
        <w:rPr>
          <w:noProof/>
        </w:rPr>
        <w:t>limits</w:t>
      </w:r>
    </w:p>
    <w:p w:rsidR="004913A0" w:rsidRDefault="004913A0">
      <w:pPr>
        <w:pStyle w:val="Index2"/>
        <w:tabs>
          <w:tab w:val="right" w:leader="dot" w:pos="4094"/>
        </w:tabs>
        <w:rPr>
          <w:noProof/>
        </w:rPr>
      </w:pPr>
      <w:r>
        <w:rPr>
          <w:noProof/>
        </w:rPr>
        <w:t>connecting, 189</w:t>
      </w:r>
    </w:p>
    <w:p w:rsidR="004913A0" w:rsidRDefault="004913A0">
      <w:pPr>
        <w:pStyle w:val="Index2"/>
        <w:tabs>
          <w:tab w:val="right" w:leader="dot" w:pos="4094"/>
        </w:tabs>
        <w:rPr>
          <w:noProof/>
        </w:rPr>
      </w:pPr>
      <w:r>
        <w:rPr>
          <w:noProof/>
        </w:rPr>
        <w:t>defining, 187</w:t>
      </w:r>
    </w:p>
    <w:p w:rsidR="004913A0" w:rsidRDefault="004913A0">
      <w:pPr>
        <w:pStyle w:val="Index1"/>
        <w:tabs>
          <w:tab w:val="right" w:leader="dot" w:pos="4094"/>
        </w:tabs>
        <w:rPr>
          <w:noProof/>
        </w:rPr>
      </w:pPr>
      <w:r>
        <w:rPr>
          <w:noProof/>
        </w:rPr>
        <w:t>List Combo Box attribute type, 67</w:t>
      </w:r>
    </w:p>
    <w:p w:rsidR="004913A0" w:rsidRDefault="004913A0">
      <w:pPr>
        <w:pStyle w:val="Index2"/>
        <w:tabs>
          <w:tab w:val="right" w:leader="dot" w:pos="4094"/>
        </w:tabs>
        <w:rPr>
          <w:noProof/>
        </w:rPr>
      </w:pPr>
      <w:r>
        <w:rPr>
          <w:noProof/>
        </w:rPr>
        <w:t>attributes, 68</w:t>
      </w:r>
    </w:p>
    <w:p w:rsidR="004913A0" w:rsidRDefault="004913A0">
      <w:pPr>
        <w:pStyle w:val="Index1"/>
        <w:tabs>
          <w:tab w:val="right" w:leader="dot" w:pos="4094"/>
        </w:tabs>
        <w:rPr>
          <w:noProof/>
        </w:rPr>
      </w:pPr>
      <w:r>
        <w:rPr>
          <w:noProof/>
        </w:rPr>
        <w:t>Local Excision Based Colorectal Pathology Annotation, 255</w:t>
      </w:r>
    </w:p>
    <w:p w:rsidR="004913A0" w:rsidRDefault="004913A0">
      <w:pPr>
        <w:pStyle w:val="Index1"/>
        <w:tabs>
          <w:tab w:val="right" w:leader="dot" w:pos="4094"/>
        </w:tabs>
        <w:rPr>
          <w:noProof/>
        </w:rPr>
      </w:pPr>
      <w:r>
        <w:rPr>
          <w:noProof/>
        </w:rPr>
        <w:t>Local Extensions option, 14</w:t>
      </w:r>
    </w:p>
    <w:p w:rsidR="004913A0" w:rsidRDefault="004913A0">
      <w:pPr>
        <w:pStyle w:val="Index2"/>
        <w:tabs>
          <w:tab w:val="right" w:leader="dot" w:pos="4094"/>
        </w:tabs>
        <w:rPr>
          <w:noProof/>
        </w:rPr>
      </w:pPr>
      <w:r>
        <w:rPr>
          <w:noProof/>
        </w:rPr>
        <w:t>creating extensions, 61</w:t>
      </w:r>
    </w:p>
    <w:p w:rsidR="004913A0" w:rsidRDefault="004913A0">
      <w:pPr>
        <w:pStyle w:val="Index1"/>
        <w:tabs>
          <w:tab w:val="right" w:leader="dot" w:pos="4094"/>
        </w:tabs>
        <w:rPr>
          <w:noProof/>
        </w:rPr>
      </w:pPr>
      <w:r>
        <w:rPr>
          <w:noProof/>
        </w:rPr>
        <w:t>Local Recurrence Health Examination Annotation, 222</w:t>
      </w:r>
    </w:p>
    <w:p w:rsidR="004913A0" w:rsidRDefault="004913A0">
      <w:pPr>
        <w:pStyle w:val="Index1"/>
        <w:tabs>
          <w:tab w:val="right" w:leader="dot" w:pos="4094"/>
        </w:tabs>
        <w:rPr>
          <w:noProof/>
        </w:rPr>
      </w:pPr>
      <w:r>
        <w:rPr>
          <w:noProof/>
        </w:rPr>
        <w:t>Log Out, 11</w:t>
      </w:r>
    </w:p>
    <w:p w:rsidR="004913A0" w:rsidRDefault="004913A0">
      <w:pPr>
        <w:pStyle w:val="Index1"/>
        <w:tabs>
          <w:tab w:val="right" w:leader="dot" w:pos="4094"/>
        </w:tabs>
        <w:rPr>
          <w:noProof/>
        </w:rPr>
      </w:pPr>
      <w:r>
        <w:rPr>
          <w:noProof/>
        </w:rPr>
        <w:t>logging in, 11</w:t>
      </w:r>
    </w:p>
    <w:p w:rsidR="004913A0" w:rsidRDefault="004913A0">
      <w:pPr>
        <w:pStyle w:val="Index1"/>
        <w:tabs>
          <w:tab w:val="right" w:leader="dot" w:pos="4094"/>
        </w:tabs>
        <w:rPr>
          <w:noProof/>
        </w:rPr>
      </w:pPr>
      <w:r>
        <w:rPr>
          <w:noProof/>
        </w:rPr>
        <w:t>longitudinal collection protocol</w:t>
      </w:r>
    </w:p>
    <w:p w:rsidR="004913A0" w:rsidRDefault="004913A0">
      <w:pPr>
        <w:pStyle w:val="Index2"/>
        <w:tabs>
          <w:tab w:val="right" w:leader="dot" w:pos="4094"/>
        </w:tabs>
        <w:rPr>
          <w:noProof/>
        </w:rPr>
      </w:pPr>
      <w:r>
        <w:rPr>
          <w:noProof/>
        </w:rPr>
        <w:t>sub-protocols, 100</w:t>
      </w:r>
    </w:p>
    <w:p w:rsidR="004913A0" w:rsidRDefault="004913A0">
      <w:pPr>
        <w:pStyle w:val="Index1"/>
        <w:tabs>
          <w:tab w:val="right" w:leader="dot" w:pos="4094"/>
        </w:tabs>
        <w:rPr>
          <w:noProof/>
        </w:rPr>
      </w:pPr>
      <w:r>
        <w:rPr>
          <w:noProof/>
        </w:rPr>
        <w:t>longitudinal Collection Protocol, 54</w:t>
      </w:r>
    </w:p>
    <w:p w:rsidR="004913A0" w:rsidRDefault="004913A0">
      <w:pPr>
        <w:pStyle w:val="Index1"/>
        <w:tabs>
          <w:tab w:val="right" w:leader="dot" w:pos="4094"/>
        </w:tabs>
        <w:rPr>
          <w:noProof/>
        </w:rPr>
      </w:pPr>
      <w:r>
        <w:rPr>
          <w:noProof/>
        </w:rPr>
        <w:t>longitudinal colletion protocol</w:t>
      </w:r>
    </w:p>
    <w:p w:rsidR="004913A0" w:rsidRDefault="004913A0">
      <w:pPr>
        <w:pStyle w:val="Index2"/>
        <w:tabs>
          <w:tab w:val="right" w:leader="dot" w:pos="4094"/>
        </w:tabs>
        <w:rPr>
          <w:noProof/>
        </w:rPr>
      </w:pPr>
      <w:r>
        <w:rPr>
          <w:noProof/>
        </w:rPr>
        <w:t>registering a participant, 100</w:t>
      </w:r>
    </w:p>
    <w:p w:rsidR="004913A0" w:rsidRDefault="004913A0">
      <w:pPr>
        <w:pStyle w:val="Index1"/>
        <w:tabs>
          <w:tab w:val="right" w:leader="dot" w:pos="4094"/>
        </w:tabs>
        <w:rPr>
          <w:noProof/>
        </w:rPr>
      </w:pPr>
      <w:r>
        <w:rPr>
          <w:noProof/>
        </w:rPr>
        <w:t>lookup associations</w:t>
      </w:r>
    </w:p>
    <w:p w:rsidR="004913A0" w:rsidRDefault="004913A0">
      <w:pPr>
        <w:pStyle w:val="Index2"/>
        <w:tabs>
          <w:tab w:val="right" w:leader="dot" w:pos="4094"/>
        </w:tabs>
        <w:rPr>
          <w:noProof/>
        </w:rPr>
      </w:pPr>
      <w:r>
        <w:rPr>
          <w:noProof/>
        </w:rPr>
        <w:t>creating, 74</w:t>
      </w:r>
    </w:p>
    <w:p w:rsidR="004913A0" w:rsidRDefault="004913A0">
      <w:pPr>
        <w:pStyle w:val="Index1"/>
        <w:tabs>
          <w:tab w:val="right" w:leader="dot" w:pos="4094"/>
        </w:tabs>
        <w:rPr>
          <w:noProof/>
        </w:rPr>
      </w:pPr>
      <w:r>
        <w:rPr>
          <w:noProof/>
        </w:rPr>
        <w:t>Lung Biopsy Pathology Annotation, 238</w:t>
      </w:r>
    </w:p>
    <w:p w:rsidR="004913A0" w:rsidRDefault="004913A0">
      <w:pPr>
        <w:pStyle w:val="Index1"/>
        <w:tabs>
          <w:tab w:val="right" w:leader="dot" w:pos="4094"/>
        </w:tabs>
        <w:rPr>
          <w:noProof/>
        </w:rPr>
      </w:pPr>
      <w:r>
        <w:rPr>
          <w:noProof/>
        </w:rPr>
        <w:t>Lung Resection Based Pathology Annotation, 240</w:t>
      </w:r>
    </w:p>
    <w:p w:rsidR="004913A0" w:rsidRDefault="004913A0">
      <w:pPr>
        <w:pStyle w:val="Index1"/>
        <w:tabs>
          <w:tab w:val="right" w:leader="dot" w:pos="4094"/>
        </w:tabs>
        <w:rPr>
          <w:noProof/>
        </w:rPr>
      </w:pPr>
      <w:r>
        <w:rPr>
          <w:noProof/>
        </w:rPr>
        <w:t>Lung Specimen Pathology Annotation, 271</w:t>
      </w:r>
    </w:p>
    <w:p w:rsidR="004913A0" w:rsidRDefault="004913A0">
      <w:pPr>
        <w:pStyle w:val="IndexHeading"/>
        <w:keepNext/>
        <w:tabs>
          <w:tab w:val="right" w:leader="dot" w:pos="4094"/>
        </w:tabs>
        <w:rPr>
          <w:rFonts w:ascii="Calibri" w:hAnsi="Calibri"/>
          <w:b w:val="0"/>
          <w:bCs w:val="0"/>
          <w:noProof/>
        </w:rPr>
      </w:pPr>
      <w:r>
        <w:rPr>
          <w:noProof/>
        </w:rPr>
        <w:t>M</w:t>
      </w:r>
    </w:p>
    <w:p w:rsidR="004913A0" w:rsidRDefault="004913A0">
      <w:pPr>
        <w:pStyle w:val="Index1"/>
        <w:tabs>
          <w:tab w:val="right" w:leader="dot" w:pos="4094"/>
        </w:tabs>
        <w:rPr>
          <w:noProof/>
        </w:rPr>
      </w:pPr>
      <w:r>
        <w:rPr>
          <w:noProof/>
        </w:rPr>
        <w:t>Make this Attribute Mandatory, 71</w:t>
      </w:r>
    </w:p>
    <w:p w:rsidR="004913A0" w:rsidRDefault="004913A0">
      <w:pPr>
        <w:pStyle w:val="Index1"/>
        <w:tabs>
          <w:tab w:val="right" w:leader="dot" w:pos="4094"/>
        </w:tabs>
        <w:rPr>
          <w:noProof/>
        </w:rPr>
      </w:pPr>
      <w:r>
        <w:rPr>
          <w:noProof/>
        </w:rPr>
        <w:t>Melanoma Pathology Annotation, 247</w:t>
      </w:r>
    </w:p>
    <w:p w:rsidR="004913A0" w:rsidRDefault="004913A0">
      <w:pPr>
        <w:pStyle w:val="Index1"/>
        <w:tabs>
          <w:tab w:val="right" w:leader="dot" w:pos="4094"/>
        </w:tabs>
        <w:rPr>
          <w:noProof/>
        </w:rPr>
      </w:pPr>
      <w:r>
        <w:rPr>
          <w:noProof/>
        </w:rPr>
        <w:t>Melanoma Specimen Pathology Annotation, 267</w:t>
      </w:r>
    </w:p>
    <w:p w:rsidR="004913A0" w:rsidRDefault="004913A0">
      <w:pPr>
        <w:pStyle w:val="Index1"/>
        <w:tabs>
          <w:tab w:val="right" w:leader="dot" w:pos="4094"/>
        </w:tabs>
        <w:rPr>
          <w:noProof/>
        </w:rPr>
      </w:pPr>
      <w:r>
        <w:rPr>
          <w:noProof/>
        </w:rPr>
        <w:t>menu bar, 12</w:t>
      </w:r>
    </w:p>
    <w:p w:rsidR="004913A0" w:rsidRDefault="004913A0">
      <w:pPr>
        <w:pStyle w:val="Index1"/>
        <w:tabs>
          <w:tab w:val="right" w:leader="dot" w:pos="4094"/>
        </w:tabs>
        <w:rPr>
          <w:noProof/>
        </w:rPr>
      </w:pPr>
      <w:r>
        <w:rPr>
          <w:noProof/>
        </w:rPr>
        <w:t>metadata search, 187</w:t>
      </w:r>
    </w:p>
    <w:p w:rsidR="004913A0" w:rsidRDefault="004913A0">
      <w:pPr>
        <w:pStyle w:val="Index1"/>
        <w:tabs>
          <w:tab w:val="right" w:leader="dot" w:pos="4094"/>
        </w:tabs>
        <w:rPr>
          <w:noProof/>
        </w:rPr>
      </w:pPr>
      <w:r>
        <w:rPr>
          <w:noProof/>
        </w:rPr>
        <w:t>migrating</w:t>
      </w:r>
    </w:p>
    <w:p w:rsidR="004913A0" w:rsidRDefault="004913A0">
      <w:pPr>
        <w:pStyle w:val="Index2"/>
        <w:tabs>
          <w:tab w:val="right" w:leader="dot" w:pos="4094"/>
        </w:tabs>
        <w:rPr>
          <w:noProof/>
        </w:rPr>
      </w:pPr>
      <w:r>
        <w:rPr>
          <w:noProof/>
        </w:rPr>
        <w:t>from vs. 1.0 to 1.1, 9</w:t>
      </w:r>
    </w:p>
    <w:p w:rsidR="004913A0" w:rsidRDefault="004913A0">
      <w:pPr>
        <w:pStyle w:val="Index1"/>
        <w:tabs>
          <w:tab w:val="right" w:leader="dot" w:pos="4094"/>
        </w:tabs>
        <w:rPr>
          <w:noProof/>
        </w:rPr>
      </w:pPr>
      <w:r>
        <w:rPr>
          <w:noProof/>
        </w:rPr>
        <w:t>Multi-select Combo Box attribute type, 68</w:t>
      </w:r>
    </w:p>
    <w:p w:rsidR="004913A0" w:rsidRDefault="004913A0">
      <w:pPr>
        <w:pStyle w:val="Index1"/>
        <w:tabs>
          <w:tab w:val="right" w:leader="dot" w:pos="4094"/>
        </w:tabs>
        <w:rPr>
          <w:noProof/>
        </w:rPr>
      </w:pPr>
      <w:r>
        <w:rPr>
          <w:noProof/>
        </w:rPr>
        <w:t>My List</w:t>
      </w:r>
    </w:p>
    <w:p w:rsidR="004913A0" w:rsidRDefault="004913A0">
      <w:pPr>
        <w:pStyle w:val="Index2"/>
        <w:tabs>
          <w:tab w:val="right" w:leader="dot" w:pos="4094"/>
        </w:tabs>
        <w:rPr>
          <w:noProof/>
        </w:rPr>
      </w:pPr>
      <w:r>
        <w:rPr>
          <w:noProof/>
        </w:rPr>
        <w:t>adding specimens, 152</w:t>
      </w:r>
    </w:p>
    <w:p w:rsidR="004913A0" w:rsidRDefault="004913A0">
      <w:pPr>
        <w:pStyle w:val="Index2"/>
        <w:tabs>
          <w:tab w:val="right" w:leader="dot" w:pos="4094"/>
        </w:tabs>
        <w:rPr>
          <w:noProof/>
        </w:rPr>
      </w:pPr>
      <w:r>
        <w:rPr>
          <w:noProof/>
        </w:rPr>
        <w:t>ordering biospecimens, 152</w:t>
      </w:r>
    </w:p>
    <w:p w:rsidR="004913A0" w:rsidRDefault="004913A0">
      <w:pPr>
        <w:pStyle w:val="Index2"/>
        <w:tabs>
          <w:tab w:val="right" w:leader="dot" w:pos="4094"/>
        </w:tabs>
        <w:rPr>
          <w:noProof/>
        </w:rPr>
      </w:pPr>
      <w:r>
        <w:rPr>
          <w:noProof/>
        </w:rPr>
        <w:t>submitting an order, 152</w:t>
      </w:r>
    </w:p>
    <w:p w:rsidR="004913A0" w:rsidRDefault="004913A0">
      <w:pPr>
        <w:pStyle w:val="Index1"/>
        <w:tabs>
          <w:tab w:val="right" w:leader="dot" w:pos="4094"/>
        </w:tabs>
        <w:rPr>
          <w:noProof/>
        </w:rPr>
      </w:pPr>
      <w:r>
        <w:rPr>
          <w:noProof/>
        </w:rPr>
        <w:t>My List View option, 15</w:t>
      </w:r>
    </w:p>
    <w:p w:rsidR="004913A0" w:rsidRDefault="004913A0">
      <w:pPr>
        <w:pStyle w:val="IndexHeading"/>
        <w:keepNext/>
        <w:tabs>
          <w:tab w:val="right" w:leader="dot" w:pos="4094"/>
        </w:tabs>
        <w:rPr>
          <w:rFonts w:ascii="Calibri" w:hAnsi="Calibri"/>
          <w:b w:val="0"/>
          <w:bCs w:val="0"/>
          <w:noProof/>
        </w:rPr>
      </w:pPr>
      <w:r>
        <w:rPr>
          <w:noProof/>
        </w:rPr>
        <w:t>N</w:t>
      </w:r>
    </w:p>
    <w:p w:rsidR="004913A0" w:rsidRDefault="004913A0">
      <w:pPr>
        <w:pStyle w:val="Index1"/>
        <w:tabs>
          <w:tab w:val="right" w:leader="dot" w:pos="4094"/>
        </w:tabs>
        <w:rPr>
          <w:noProof/>
        </w:rPr>
      </w:pPr>
      <w:r w:rsidRPr="009A14C9">
        <w:rPr>
          <w:i/>
          <w:noProof/>
        </w:rPr>
        <w:t>n</w:t>
      </w:r>
      <w:r>
        <w:rPr>
          <w:noProof/>
        </w:rPr>
        <w:t xml:space="preserve"> level containment, 73</w:t>
      </w:r>
    </w:p>
    <w:p w:rsidR="004913A0" w:rsidRDefault="004913A0">
      <w:pPr>
        <w:pStyle w:val="Index2"/>
        <w:tabs>
          <w:tab w:val="right" w:leader="dot" w:pos="4094"/>
        </w:tabs>
        <w:rPr>
          <w:noProof/>
        </w:rPr>
      </w:pPr>
      <w:r>
        <w:rPr>
          <w:noProof/>
        </w:rPr>
        <w:t>figure, 74</w:t>
      </w:r>
    </w:p>
    <w:p w:rsidR="004913A0" w:rsidRDefault="004913A0">
      <w:pPr>
        <w:pStyle w:val="Index1"/>
        <w:tabs>
          <w:tab w:val="right" w:leader="dot" w:pos="4094"/>
        </w:tabs>
        <w:rPr>
          <w:noProof/>
        </w:rPr>
      </w:pPr>
      <w:r>
        <w:rPr>
          <w:noProof/>
        </w:rPr>
        <w:t>Needle Biopsy Prostate Pathology Annotation, 229</w:t>
      </w:r>
    </w:p>
    <w:p w:rsidR="004913A0" w:rsidRDefault="004913A0">
      <w:pPr>
        <w:pStyle w:val="Index1"/>
        <w:tabs>
          <w:tab w:val="right" w:leader="dot" w:pos="4094"/>
        </w:tabs>
        <w:rPr>
          <w:noProof/>
        </w:rPr>
      </w:pPr>
      <w:r>
        <w:rPr>
          <w:noProof/>
        </w:rPr>
        <w:t>New Diagnosis Health Annotation, 221</w:t>
      </w:r>
    </w:p>
    <w:p w:rsidR="004913A0" w:rsidRDefault="004913A0">
      <w:pPr>
        <w:pStyle w:val="Index1"/>
        <w:tabs>
          <w:tab w:val="right" w:leader="dot" w:pos="4094"/>
        </w:tabs>
        <w:rPr>
          <w:noProof/>
        </w:rPr>
      </w:pPr>
      <w:r>
        <w:rPr>
          <w:noProof/>
        </w:rPr>
        <w:t>No Evident Disease Health Annotation, 221</w:t>
      </w:r>
    </w:p>
    <w:p w:rsidR="004913A0" w:rsidRDefault="004913A0">
      <w:pPr>
        <w:pStyle w:val="IndexHeading"/>
        <w:keepNext/>
        <w:tabs>
          <w:tab w:val="right" w:leader="dot" w:pos="4094"/>
        </w:tabs>
        <w:rPr>
          <w:rFonts w:ascii="Calibri" w:hAnsi="Calibri"/>
          <w:b w:val="0"/>
          <w:bCs w:val="0"/>
          <w:noProof/>
        </w:rPr>
      </w:pPr>
      <w:r>
        <w:rPr>
          <w:noProof/>
        </w:rPr>
        <w:t>O</w:t>
      </w:r>
    </w:p>
    <w:p w:rsidR="004913A0" w:rsidRDefault="004913A0">
      <w:pPr>
        <w:pStyle w:val="Index1"/>
        <w:tabs>
          <w:tab w:val="right" w:leader="dot" w:pos="4094"/>
        </w:tabs>
        <w:rPr>
          <w:noProof/>
        </w:rPr>
      </w:pPr>
      <w:r>
        <w:rPr>
          <w:noProof/>
        </w:rPr>
        <w:t>Option Button attribute type, 66</w:t>
      </w:r>
    </w:p>
    <w:p w:rsidR="004913A0" w:rsidRDefault="004913A0">
      <w:pPr>
        <w:pStyle w:val="Index2"/>
        <w:tabs>
          <w:tab w:val="right" w:leader="dot" w:pos="4094"/>
        </w:tabs>
        <w:rPr>
          <w:noProof/>
        </w:rPr>
      </w:pPr>
      <w:r>
        <w:rPr>
          <w:noProof/>
        </w:rPr>
        <w:t>attributes, 67</w:t>
      </w:r>
    </w:p>
    <w:p w:rsidR="004913A0" w:rsidRDefault="004913A0">
      <w:pPr>
        <w:pStyle w:val="Index1"/>
        <w:tabs>
          <w:tab w:val="right" w:leader="dot" w:pos="4094"/>
        </w:tabs>
        <w:rPr>
          <w:noProof/>
        </w:rPr>
      </w:pPr>
      <w:r>
        <w:rPr>
          <w:noProof/>
        </w:rPr>
        <w:t>OR AND operators</w:t>
      </w:r>
    </w:p>
    <w:p w:rsidR="004913A0" w:rsidRDefault="004913A0">
      <w:pPr>
        <w:pStyle w:val="Index2"/>
        <w:tabs>
          <w:tab w:val="right" w:leader="dot" w:pos="4094"/>
        </w:tabs>
        <w:rPr>
          <w:noProof/>
        </w:rPr>
      </w:pPr>
      <w:r>
        <w:rPr>
          <w:noProof/>
        </w:rPr>
        <w:t>searching with, 208</w:t>
      </w:r>
    </w:p>
    <w:p w:rsidR="004913A0" w:rsidRDefault="004913A0">
      <w:pPr>
        <w:pStyle w:val="Index1"/>
        <w:tabs>
          <w:tab w:val="right" w:leader="dot" w:pos="4094"/>
        </w:tabs>
        <w:rPr>
          <w:noProof/>
        </w:rPr>
      </w:pPr>
      <w:r>
        <w:rPr>
          <w:noProof/>
        </w:rPr>
        <w:t>order, 148</w:t>
      </w:r>
    </w:p>
    <w:p w:rsidR="004913A0" w:rsidRDefault="004913A0">
      <w:pPr>
        <w:pStyle w:val="Index1"/>
        <w:tabs>
          <w:tab w:val="right" w:leader="dot" w:pos="4094"/>
        </w:tabs>
        <w:rPr>
          <w:noProof/>
        </w:rPr>
      </w:pPr>
      <w:r>
        <w:rPr>
          <w:noProof/>
        </w:rPr>
        <w:t>order list</w:t>
      </w:r>
    </w:p>
    <w:p w:rsidR="004913A0" w:rsidRDefault="004913A0">
      <w:pPr>
        <w:pStyle w:val="Index2"/>
        <w:tabs>
          <w:tab w:val="right" w:leader="dot" w:pos="4094"/>
        </w:tabs>
        <w:rPr>
          <w:noProof/>
        </w:rPr>
      </w:pPr>
      <w:r>
        <w:rPr>
          <w:noProof/>
        </w:rPr>
        <w:t>preparing, 154</w:t>
      </w:r>
    </w:p>
    <w:p w:rsidR="004913A0" w:rsidRDefault="004913A0">
      <w:pPr>
        <w:pStyle w:val="Index1"/>
        <w:tabs>
          <w:tab w:val="right" w:leader="dot" w:pos="4094"/>
        </w:tabs>
        <w:rPr>
          <w:noProof/>
        </w:rPr>
      </w:pPr>
      <w:r>
        <w:rPr>
          <w:noProof/>
        </w:rPr>
        <w:t>order queries, 288</w:t>
      </w:r>
    </w:p>
    <w:p w:rsidR="004913A0" w:rsidRDefault="004913A0">
      <w:pPr>
        <w:pStyle w:val="Index1"/>
        <w:tabs>
          <w:tab w:val="right" w:leader="dot" w:pos="4094"/>
        </w:tabs>
        <w:rPr>
          <w:noProof/>
        </w:rPr>
      </w:pPr>
      <w:r>
        <w:rPr>
          <w:noProof/>
        </w:rPr>
        <w:t>Order Review option, 15</w:t>
      </w:r>
    </w:p>
    <w:p w:rsidR="004913A0" w:rsidRDefault="004913A0">
      <w:pPr>
        <w:pStyle w:val="Index1"/>
        <w:tabs>
          <w:tab w:val="right" w:leader="dot" w:pos="4094"/>
        </w:tabs>
        <w:rPr>
          <w:noProof/>
        </w:rPr>
      </w:pPr>
      <w:r>
        <w:rPr>
          <w:noProof/>
        </w:rPr>
        <w:t>ordering</w:t>
      </w:r>
    </w:p>
    <w:p w:rsidR="004913A0" w:rsidRDefault="004913A0">
      <w:pPr>
        <w:pStyle w:val="Index2"/>
        <w:tabs>
          <w:tab w:val="right" w:leader="dot" w:pos="4094"/>
        </w:tabs>
        <w:rPr>
          <w:noProof/>
        </w:rPr>
      </w:pPr>
      <w:r>
        <w:rPr>
          <w:noProof/>
        </w:rPr>
        <w:t>existing specimen array, 159</w:t>
      </w:r>
    </w:p>
    <w:p w:rsidR="004913A0" w:rsidRDefault="004913A0">
      <w:pPr>
        <w:pStyle w:val="Index2"/>
        <w:tabs>
          <w:tab w:val="right" w:leader="dot" w:pos="4094"/>
        </w:tabs>
        <w:rPr>
          <w:noProof/>
        </w:rPr>
      </w:pPr>
      <w:r>
        <w:rPr>
          <w:noProof/>
        </w:rPr>
        <w:t>specimens from SPR, 156</w:t>
      </w:r>
    </w:p>
    <w:p w:rsidR="004913A0" w:rsidRDefault="004913A0">
      <w:pPr>
        <w:pStyle w:val="Index1"/>
        <w:tabs>
          <w:tab w:val="right" w:leader="dot" w:pos="4094"/>
        </w:tabs>
        <w:rPr>
          <w:noProof/>
        </w:rPr>
      </w:pPr>
      <w:r>
        <w:rPr>
          <w:noProof/>
        </w:rPr>
        <w:t>orders</w:t>
      </w:r>
    </w:p>
    <w:p w:rsidR="004913A0" w:rsidRDefault="004913A0">
      <w:pPr>
        <w:pStyle w:val="Index2"/>
        <w:tabs>
          <w:tab w:val="right" w:leader="dot" w:pos="4094"/>
        </w:tabs>
        <w:rPr>
          <w:noProof/>
        </w:rPr>
      </w:pPr>
      <w:r>
        <w:rPr>
          <w:noProof/>
        </w:rPr>
        <w:t>disributing, 161</w:t>
      </w:r>
    </w:p>
    <w:p w:rsidR="004913A0" w:rsidRDefault="004913A0">
      <w:pPr>
        <w:pStyle w:val="Index1"/>
        <w:tabs>
          <w:tab w:val="right" w:leader="dot" w:pos="4094"/>
        </w:tabs>
        <w:rPr>
          <w:noProof/>
        </w:rPr>
      </w:pPr>
      <w:r>
        <w:rPr>
          <w:noProof/>
        </w:rPr>
        <w:t>outer join query, 287</w:t>
      </w:r>
    </w:p>
    <w:p w:rsidR="004913A0" w:rsidRDefault="004913A0">
      <w:pPr>
        <w:pStyle w:val="IndexHeading"/>
        <w:keepNext/>
        <w:tabs>
          <w:tab w:val="right" w:leader="dot" w:pos="4094"/>
        </w:tabs>
        <w:rPr>
          <w:rFonts w:ascii="Calibri" w:hAnsi="Calibri"/>
          <w:b w:val="0"/>
          <w:bCs w:val="0"/>
          <w:noProof/>
        </w:rPr>
      </w:pPr>
      <w:r>
        <w:rPr>
          <w:noProof/>
        </w:rPr>
        <w:t>P</w:t>
      </w:r>
    </w:p>
    <w:p w:rsidR="004913A0" w:rsidRDefault="004913A0">
      <w:pPr>
        <w:pStyle w:val="Index1"/>
        <w:tabs>
          <w:tab w:val="right" w:leader="dot" w:pos="4094"/>
        </w:tabs>
        <w:rPr>
          <w:noProof/>
        </w:rPr>
      </w:pPr>
      <w:r>
        <w:rPr>
          <w:noProof/>
        </w:rPr>
        <w:t>Pancreas Pathology Annotation, 236</w:t>
      </w:r>
    </w:p>
    <w:p w:rsidR="004913A0" w:rsidRDefault="004913A0">
      <w:pPr>
        <w:pStyle w:val="Index1"/>
        <w:tabs>
          <w:tab w:val="right" w:leader="dot" w:pos="4094"/>
        </w:tabs>
        <w:rPr>
          <w:noProof/>
        </w:rPr>
      </w:pPr>
      <w:r>
        <w:rPr>
          <w:noProof/>
        </w:rPr>
        <w:t>Pancreas Specimen Pathology Annotation, 267</w:t>
      </w:r>
    </w:p>
    <w:p w:rsidR="004913A0" w:rsidRDefault="004913A0">
      <w:pPr>
        <w:pStyle w:val="Index1"/>
        <w:tabs>
          <w:tab w:val="right" w:leader="dot" w:pos="4094"/>
        </w:tabs>
        <w:rPr>
          <w:noProof/>
        </w:rPr>
      </w:pPr>
      <w:r>
        <w:rPr>
          <w:noProof/>
        </w:rPr>
        <w:t>parent specimens</w:t>
      </w:r>
    </w:p>
    <w:p w:rsidR="004913A0" w:rsidRDefault="004913A0">
      <w:pPr>
        <w:pStyle w:val="Index2"/>
        <w:tabs>
          <w:tab w:val="right" w:leader="dot" w:pos="4094"/>
        </w:tabs>
        <w:rPr>
          <w:noProof/>
        </w:rPr>
      </w:pPr>
      <w:r>
        <w:rPr>
          <w:noProof/>
        </w:rPr>
        <w:t>distributing, 162</w:t>
      </w:r>
    </w:p>
    <w:p w:rsidR="004913A0" w:rsidRDefault="004913A0">
      <w:pPr>
        <w:pStyle w:val="Index1"/>
        <w:tabs>
          <w:tab w:val="right" w:leader="dot" w:pos="4094"/>
        </w:tabs>
        <w:rPr>
          <w:noProof/>
        </w:rPr>
      </w:pPr>
      <w:r>
        <w:rPr>
          <w:noProof/>
        </w:rPr>
        <w:t>Participan optiont, 15</w:t>
      </w:r>
    </w:p>
    <w:p w:rsidR="004913A0" w:rsidRDefault="004913A0">
      <w:pPr>
        <w:pStyle w:val="Index1"/>
        <w:tabs>
          <w:tab w:val="right" w:leader="dot" w:pos="4094"/>
        </w:tabs>
        <w:rPr>
          <w:noProof/>
        </w:rPr>
      </w:pPr>
      <w:r>
        <w:rPr>
          <w:noProof/>
        </w:rPr>
        <w:t>participant</w:t>
      </w:r>
    </w:p>
    <w:p w:rsidR="004913A0" w:rsidRDefault="004913A0">
      <w:pPr>
        <w:pStyle w:val="Index2"/>
        <w:tabs>
          <w:tab w:val="right" w:leader="dot" w:pos="4094"/>
        </w:tabs>
        <w:rPr>
          <w:noProof/>
        </w:rPr>
      </w:pPr>
      <w:r>
        <w:rPr>
          <w:noProof/>
        </w:rPr>
        <w:t>defined, 95</w:t>
      </w:r>
    </w:p>
    <w:p w:rsidR="004913A0" w:rsidRDefault="004913A0">
      <w:pPr>
        <w:pStyle w:val="Index2"/>
        <w:tabs>
          <w:tab w:val="right" w:leader="dot" w:pos="4094"/>
        </w:tabs>
        <w:rPr>
          <w:noProof/>
        </w:rPr>
      </w:pPr>
      <w:r>
        <w:rPr>
          <w:noProof/>
        </w:rPr>
        <w:t>editing an arm registration, 130</w:t>
      </w:r>
    </w:p>
    <w:p w:rsidR="004913A0" w:rsidRDefault="004913A0">
      <w:pPr>
        <w:pStyle w:val="Index2"/>
        <w:tabs>
          <w:tab w:val="right" w:leader="dot" w:pos="4094"/>
        </w:tabs>
        <w:rPr>
          <w:noProof/>
        </w:rPr>
      </w:pPr>
      <w:r>
        <w:rPr>
          <w:noProof/>
        </w:rPr>
        <w:t>offsetting or shifting anticipated dates, 103</w:t>
      </w:r>
    </w:p>
    <w:p w:rsidR="004913A0" w:rsidRDefault="004913A0">
      <w:pPr>
        <w:pStyle w:val="Index2"/>
        <w:tabs>
          <w:tab w:val="right" w:leader="dot" w:pos="4094"/>
        </w:tabs>
        <w:rPr>
          <w:noProof/>
        </w:rPr>
      </w:pPr>
      <w:r>
        <w:rPr>
          <w:noProof/>
        </w:rPr>
        <w:t>registering to a CP, 97</w:t>
      </w:r>
    </w:p>
    <w:p w:rsidR="004913A0" w:rsidRDefault="004913A0">
      <w:pPr>
        <w:pStyle w:val="Index2"/>
        <w:tabs>
          <w:tab w:val="right" w:leader="dot" w:pos="4094"/>
        </w:tabs>
        <w:rPr>
          <w:noProof/>
        </w:rPr>
      </w:pPr>
      <w:r>
        <w:rPr>
          <w:noProof/>
        </w:rPr>
        <w:t>registering to a longitudinal CP, 100</w:t>
      </w:r>
    </w:p>
    <w:p w:rsidR="004913A0" w:rsidRDefault="004913A0">
      <w:pPr>
        <w:pStyle w:val="Index2"/>
        <w:tabs>
          <w:tab w:val="right" w:leader="dot" w:pos="4094"/>
        </w:tabs>
        <w:rPr>
          <w:noProof/>
        </w:rPr>
      </w:pPr>
      <w:r>
        <w:rPr>
          <w:noProof/>
        </w:rPr>
        <w:t>registering to an arm manually, 102</w:t>
      </w:r>
    </w:p>
    <w:p w:rsidR="004913A0" w:rsidRDefault="004913A0">
      <w:pPr>
        <w:pStyle w:val="Index1"/>
        <w:tabs>
          <w:tab w:val="right" w:leader="dot" w:pos="4094"/>
        </w:tabs>
        <w:rPr>
          <w:noProof/>
        </w:rPr>
      </w:pPr>
      <w:r w:rsidRPr="009A14C9">
        <w:rPr>
          <w:b/>
          <w:bCs/>
          <w:noProof/>
        </w:rPr>
        <w:t>participant duplicate check</w:t>
      </w:r>
      <w:r>
        <w:rPr>
          <w:noProof/>
        </w:rPr>
        <w:t>, 99</w:t>
      </w:r>
    </w:p>
    <w:p w:rsidR="004913A0" w:rsidRDefault="004913A0">
      <w:pPr>
        <w:pStyle w:val="Index1"/>
        <w:tabs>
          <w:tab w:val="right" w:leader="dot" w:pos="4094"/>
        </w:tabs>
        <w:rPr>
          <w:noProof/>
        </w:rPr>
      </w:pPr>
      <w:r>
        <w:rPr>
          <w:noProof/>
        </w:rPr>
        <w:t>participant queries, 275</w:t>
      </w:r>
    </w:p>
    <w:p w:rsidR="004913A0" w:rsidRDefault="004913A0">
      <w:pPr>
        <w:pStyle w:val="Index1"/>
        <w:tabs>
          <w:tab w:val="right" w:leader="dot" w:pos="4094"/>
        </w:tabs>
        <w:rPr>
          <w:noProof/>
        </w:rPr>
      </w:pPr>
      <w:r>
        <w:rPr>
          <w:noProof/>
        </w:rPr>
        <w:t>plasma</w:t>
      </w:r>
    </w:p>
    <w:p w:rsidR="004913A0" w:rsidRDefault="004913A0">
      <w:pPr>
        <w:pStyle w:val="Index2"/>
        <w:tabs>
          <w:tab w:val="right" w:leader="dot" w:pos="4094"/>
        </w:tabs>
        <w:rPr>
          <w:noProof/>
        </w:rPr>
      </w:pPr>
      <w:r>
        <w:rPr>
          <w:noProof/>
        </w:rPr>
        <w:t>deriving, 213</w:t>
      </w:r>
    </w:p>
    <w:p w:rsidR="004913A0" w:rsidRDefault="004913A0">
      <w:pPr>
        <w:pStyle w:val="Index1"/>
        <w:tabs>
          <w:tab w:val="right" w:leader="dot" w:pos="4094"/>
        </w:tabs>
        <w:rPr>
          <w:noProof/>
        </w:rPr>
      </w:pPr>
      <w:r>
        <w:rPr>
          <w:noProof/>
        </w:rPr>
        <w:t>Possible Participant Matches, 99</w:t>
      </w:r>
    </w:p>
    <w:p w:rsidR="004913A0" w:rsidRDefault="004913A0">
      <w:pPr>
        <w:pStyle w:val="Index1"/>
        <w:tabs>
          <w:tab w:val="right" w:leader="dot" w:pos="4094"/>
        </w:tabs>
        <w:rPr>
          <w:noProof/>
        </w:rPr>
      </w:pPr>
      <w:r>
        <w:rPr>
          <w:noProof/>
        </w:rPr>
        <w:t>Prostate Specimen Pathology Annotation, 270</w:t>
      </w:r>
    </w:p>
    <w:p w:rsidR="004913A0" w:rsidRDefault="004913A0">
      <w:pPr>
        <w:pStyle w:val="Index1"/>
        <w:tabs>
          <w:tab w:val="right" w:leader="dot" w:pos="4094"/>
        </w:tabs>
        <w:rPr>
          <w:noProof/>
        </w:rPr>
      </w:pPr>
      <w:r>
        <w:rPr>
          <w:noProof/>
        </w:rPr>
        <w:t>Public Demo Site, 6</w:t>
      </w:r>
    </w:p>
    <w:p w:rsidR="004913A0" w:rsidRDefault="004913A0">
      <w:pPr>
        <w:pStyle w:val="IndexHeading"/>
        <w:keepNext/>
        <w:tabs>
          <w:tab w:val="right" w:leader="dot" w:pos="4094"/>
        </w:tabs>
        <w:rPr>
          <w:rFonts w:ascii="Calibri" w:hAnsi="Calibri"/>
          <w:b w:val="0"/>
          <w:bCs w:val="0"/>
          <w:noProof/>
        </w:rPr>
      </w:pPr>
      <w:r>
        <w:rPr>
          <w:noProof/>
        </w:rPr>
        <w:t>Q</w:t>
      </w:r>
    </w:p>
    <w:p w:rsidR="004913A0" w:rsidRDefault="004913A0">
      <w:pPr>
        <w:pStyle w:val="Index1"/>
        <w:tabs>
          <w:tab w:val="right" w:leader="dot" w:pos="4094"/>
        </w:tabs>
        <w:rPr>
          <w:noProof/>
        </w:rPr>
      </w:pPr>
      <w:r>
        <w:rPr>
          <w:noProof/>
        </w:rPr>
        <w:t>Quarantine Request, 135</w:t>
      </w:r>
    </w:p>
    <w:p w:rsidR="004913A0" w:rsidRDefault="004913A0">
      <w:pPr>
        <w:pStyle w:val="Index1"/>
        <w:tabs>
          <w:tab w:val="right" w:leader="dot" w:pos="4094"/>
        </w:tabs>
        <w:rPr>
          <w:noProof/>
        </w:rPr>
      </w:pPr>
      <w:r>
        <w:rPr>
          <w:noProof/>
        </w:rPr>
        <w:t>queries</w:t>
      </w:r>
    </w:p>
    <w:p w:rsidR="004913A0" w:rsidRDefault="004913A0">
      <w:pPr>
        <w:pStyle w:val="Index2"/>
        <w:tabs>
          <w:tab w:val="right" w:leader="dot" w:pos="4094"/>
        </w:tabs>
        <w:rPr>
          <w:noProof/>
        </w:rPr>
      </w:pPr>
      <w:r>
        <w:rPr>
          <w:noProof/>
        </w:rPr>
        <w:t>creating canned, 193</w:t>
      </w:r>
    </w:p>
    <w:p w:rsidR="004913A0" w:rsidRDefault="004913A0">
      <w:pPr>
        <w:pStyle w:val="Index2"/>
        <w:tabs>
          <w:tab w:val="right" w:leader="dot" w:pos="4094"/>
        </w:tabs>
        <w:rPr>
          <w:noProof/>
        </w:rPr>
      </w:pPr>
      <w:r>
        <w:rPr>
          <w:noProof/>
        </w:rPr>
        <w:t>creating regularly-scheduled, 193</w:t>
      </w:r>
    </w:p>
    <w:p w:rsidR="004913A0" w:rsidRDefault="004913A0">
      <w:pPr>
        <w:pStyle w:val="Index2"/>
        <w:tabs>
          <w:tab w:val="right" w:leader="dot" w:pos="4094"/>
        </w:tabs>
        <w:rPr>
          <w:noProof/>
        </w:rPr>
      </w:pPr>
      <w:r>
        <w:rPr>
          <w:noProof/>
        </w:rPr>
        <w:t>creating temporal query, 200</w:t>
      </w:r>
    </w:p>
    <w:p w:rsidR="004913A0" w:rsidRDefault="004913A0">
      <w:pPr>
        <w:pStyle w:val="Index2"/>
        <w:tabs>
          <w:tab w:val="right" w:leader="dot" w:pos="4094"/>
        </w:tabs>
        <w:rPr>
          <w:noProof/>
        </w:rPr>
      </w:pPr>
      <w:r>
        <w:rPr>
          <w:noProof/>
        </w:rPr>
        <w:t>editing and deleting temporal query, 202</w:t>
      </w:r>
    </w:p>
    <w:p w:rsidR="004913A0" w:rsidRDefault="004913A0">
      <w:pPr>
        <w:pStyle w:val="Index2"/>
        <w:tabs>
          <w:tab w:val="right" w:leader="dot" w:pos="4094"/>
        </w:tabs>
        <w:rPr>
          <w:noProof/>
        </w:rPr>
      </w:pPr>
      <w:r>
        <w:rPr>
          <w:noProof/>
        </w:rPr>
        <w:t>executing saved queries, 198</w:t>
      </w:r>
    </w:p>
    <w:p w:rsidR="004913A0" w:rsidRDefault="004913A0">
      <w:pPr>
        <w:pStyle w:val="Index2"/>
        <w:tabs>
          <w:tab w:val="right" w:leader="dot" w:pos="4094"/>
        </w:tabs>
        <w:rPr>
          <w:noProof/>
        </w:rPr>
      </w:pPr>
      <w:r>
        <w:rPr>
          <w:noProof/>
        </w:rPr>
        <w:t>managing saved queries, 195</w:t>
      </w:r>
    </w:p>
    <w:p w:rsidR="004913A0" w:rsidRDefault="004913A0">
      <w:pPr>
        <w:pStyle w:val="Index2"/>
        <w:tabs>
          <w:tab w:val="right" w:leader="dot" w:pos="4094"/>
        </w:tabs>
        <w:rPr>
          <w:noProof/>
        </w:rPr>
      </w:pPr>
      <w:r>
        <w:rPr>
          <w:noProof/>
        </w:rPr>
        <w:t>saving and executing temporal query, 204</w:t>
      </w:r>
    </w:p>
    <w:p w:rsidR="004913A0" w:rsidRDefault="004913A0">
      <w:pPr>
        <w:pStyle w:val="Index2"/>
        <w:tabs>
          <w:tab w:val="right" w:leader="dot" w:pos="4094"/>
        </w:tabs>
        <w:rPr>
          <w:noProof/>
        </w:rPr>
      </w:pPr>
      <w:r>
        <w:rPr>
          <w:noProof/>
        </w:rPr>
        <w:t>sharing saved queries, 197</w:t>
      </w:r>
    </w:p>
    <w:p w:rsidR="004913A0" w:rsidRDefault="004913A0">
      <w:pPr>
        <w:pStyle w:val="Index2"/>
        <w:tabs>
          <w:tab w:val="right" w:leader="dot" w:pos="4094"/>
        </w:tabs>
        <w:rPr>
          <w:noProof/>
        </w:rPr>
      </w:pPr>
      <w:r>
        <w:rPr>
          <w:noProof/>
        </w:rPr>
        <w:t>temporal query, 199</w:t>
      </w:r>
    </w:p>
    <w:p w:rsidR="004913A0" w:rsidRDefault="004913A0">
      <w:pPr>
        <w:pStyle w:val="Index1"/>
        <w:tabs>
          <w:tab w:val="right" w:leader="dot" w:pos="4094"/>
        </w:tabs>
        <w:rPr>
          <w:noProof/>
        </w:rPr>
      </w:pPr>
      <w:r>
        <w:rPr>
          <w:noProof/>
        </w:rPr>
        <w:t>query</w:t>
      </w:r>
    </w:p>
    <w:p w:rsidR="004913A0" w:rsidRDefault="004913A0">
      <w:pPr>
        <w:pStyle w:val="Index2"/>
        <w:tabs>
          <w:tab w:val="right" w:leader="dot" w:pos="4094"/>
        </w:tabs>
        <w:rPr>
          <w:noProof/>
        </w:rPr>
      </w:pPr>
      <w:r>
        <w:rPr>
          <w:noProof/>
        </w:rPr>
        <w:t>saving, 193</w:t>
      </w:r>
    </w:p>
    <w:p w:rsidR="004913A0" w:rsidRDefault="004913A0">
      <w:pPr>
        <w:pStyle w:val="Index1"/>
        <w:tabs>
          <w:tab w:val="right" w:leader="dot" w:pos="4094"/>
        </w:tabs>
        <w:rPr>
          <w:noProof/>
        </w:rPr>
      </w:pPr>
      <w:r>
        <w:rPr>
          <w:noProof/>
        </w:rPr>
        <w:t>QuickLinks, 12</w:t>
      </w:r>
    </w:p>
    <w:p w:rsidR="004913A0" w:rsidRDefault="004913A0">
      <w:pPr>
        <w:pStyle w:val="IndexHeading"/>
        <w:keepNext/>
        <w:tabs>
          <w:tab w:val="right" w:leader="dot" w:pos="4094"/>
        </w:tabs>
        <w:rPr>
          <w:rFonts w:ascii="Calibri" w:hAnsi="Calibri"/>
          <w:b w:val="0"/>
          <w:bCs w:val="0"/>
          <w:noProof/>
        </w:rPr>
      </w:pPr>
      <w:r>
        <w:rPr>
          <w:noProof/>
        </w:rPr>
        <w:t>R</w:t>
      </w:r>
    </w:p>
    <w:p w:rsidR="004913A0" w:rsidRDefault="004913A0">
      <w:pPr>
        <w:pStyle w:val="Index1"/>
        <w:tabs>
          <w:tab w:val="right" w:leader="dot" w:pos="4094"/>
        </w:tabs>
        <w:rPr>
          <w:noProof/>
        </w:rPr>
      </w:pPr>
      <w:r>
        <w:rPr>
          <w:noProof/>
        </w:rPr>
        <w:t>Rad RX Annotation, 217</w:t>
      </w:r>
    </w:p>
    <w:p w:rsidR="004913A0" w:rsidRDefault="004913A0">
      <w:pPr>
        <w:pStyle w:val="Index1"/>
        <w:tabs>
          <w:tab w:val="right" w:leader="dot" w:pos="4094"/>
        </w:tabs>
        <w:rPr>
          <w:noProof/>
        </w:rPr>
      </w:pPr>
      <w:r>
        <w:rPr>
          <w:noProof/>
        </w:rPr>
        <w:t>Radical Prostatectomy Pathology Annotation, 226</w:t>
      </w:r>
    </w:p>
    <w:p w:rsidR="004913A0" w:rsidRDefault="004913A0">
      <w:pPr>
        <w:pStyle w:val="Index1"/>
        <w:tabs>
          <w:tab w:val="right" w:leader="dot" w:pos="4094"/>
        </w:tabs>
        <w:rPr>
          <w:noProof/>
        </w:rPr>
      </w:pPr>
      <w:r>
        <w:rPr>
          <w:noProof/>
        </w:rPr>
        <w:t>received events, 110</w:t>
      </w:r>
    </w:p>
    <w:p w:rsidR="004913A0" w:rsidRDefault="004913A0">
      <w:pPr>
        <w:pStyle w:val="Index1"/>
        <w:tabs>
          <w:tab w:val="right" w:leader="dot" w:pos="4094"/>
        </w:tabs>
        <w:rPr>
          <w:noProof/>
        </w:rPr>
      </w:pPr>
      <w:r>
        <w:rPr>
          <w:noProof/>
        </w:rPr>
        <w:t>Recurrence Health Examination Annotation, 221</w:t>
      </w:r>
    </w:p>
    <w:p w:rsidR="004913A0" w:rsidRDefault="004913A0">
      <w:pPr>
        <w:pStyle w:val="Index1"/>
        <w:tabs>
          <w:tab w:val="right" w:leader="dot" w:pos="4094"/>
        </w:tabs>
        <w:rPr>
          <w:noProof/>
        </w:rPr>
      </w:pPr>
      <w:r>
        <w:rPr>
          <w:noProof/>
        </w:rPr>
        <w:t>registering a participant</w:t>
      </w:r>
    </w:p>
    <w:p w:rsidR="004913A0" w:rsidRDefault="004913A0">
      <w:pPr>
        <w:pStyle w:val="Index2"/>
        <w:tabs>
          <w:tab w:val="right" w:leader="dot" w:pos="4094"/>
        </w:tabs>
        <w:rPr>
          <w:noProof/>
        </w:rPr>
      </w:pPr>
      <w:r>
        <w:rPr>
          <w:noProof/>
        </w:rPr>
        <w:t>at specimen level, 91</w:t>
      </w:r>
    </w:p>
    <w:p w:rsidR="004913A0" w:rsidRDefault="004913A0">
      <w:pPr>
        <w:pStyle w:val="Index2"/>
        <w:tabs>
          <w:tab w:val="right" w:leader="dot" w:pos="4094"/>
        </w:tabs>
        <w:rPr>
          <w:noProof/>
        </w:rPr>
      </w:pPr>
      <w:r>
        <w:rPr>
          <w:noProof/>
        </w:rPr>
        <w:t>at the Specimen Collection Group (SCG) level, 90</w:t>
      </w:r>
    </w:p>
    <w:p w:rsidR="004913A0" w:rsidRDefault="004913A0">
      <w:pPr>
        <w:pStyle w:val="Index2"/>
        <w:tabs>
          <w:tab w:val="right" w:leader="dot" w:pos="4094"/>
        </w:tabs>
        <w:rPr>
          <w:noProof/>
        </w:rPr>
      </w:pPr>
      <w:r>
        <w:rPr>
          <w:noProof/>
        </w:rPr>
        <w:t>of an arm, 130</w:t>
      </w:r>
    </w:p>
    <w:p w:rsidR="004913A0" w:rsidRDefault="004913A0">
      <w:pPr>
        <w:pStyle w:val="Index2"/>
        <w:tabs>
          <w:tab w:val="right" w:leader="dot" w:pos="4094"/>
        </w:tabs>
        <w:rPr>
          <w:noProof/>
        </w:rPr>
      </w:pPr>
      <w:r>
        <w:rPr>
          <w:noProof/>
        </w:rPr>
        <w:t>offsetting and shifting XE "participant:offsetting or shifting anticipated dates"  XE "anticipated dates:offsetting or shifting of"  anticipated dates, 103</w:t>
      </w:r>
    </w:p>
    <w:p w:rsidR="004913A0" w:rsidRDefault="004913A0">
      <w:pPr>
        <w:pStyle w:val="Index2"/>
        <w:tabs>
          <w:tab w:val="right" w:leader="dot" w:pos="4094"/>
        </w:tabs>
        <w:rPr>
          <w:noProof/>
        </w:rPr>
      </w:pPr>
      <w:r>
        <w:rPr>
          <w:noProof/>
        </w:rPr>
        <w:t>registration level, 89</w:t>
      </w:r>
    </w:p>
    <w:p w:rsidR="004913A0" w:rsidRDefault="004913A0">
      <w:pPr>
        <w:pStyle w:val="Index2"/>
        <w:tabs>
          <w:tab w:val="right" w:leader="dot" w:pos="4094"/>
        </w:tabs>
        <w:rPr>
          <w:noProof/>
        </w:rPr>
      </w:pPr>
      <w:r>
        <w:rPr>
          <w:noProof/>
        </w:rPr>
        <w:t>to a CP, 97</w:t>
      </w:r>
    </w:p>
    <w:p w:rsidR="004913A0" w:rsidRDefault="004913A0">
      <w:pPr>
        <w:pStyle w:val="Index2"/>
        <w:tabs>
          <w:tab w:val="right" w:leader="dot" w:pos="4094"/>
        </w:tabs>
        <w:rPr>
          <w:noProof/>
        </w:rPr>
      </w:pPr>
      <w:r>
        <w:rPr>
          <w:noProof/>
        </w:rPr>
        <w:t>to a longitudinal CP, 100</w:t>
      </w:r>
    </w:p>
    <w:p w:rsidR="004913A0" w:rsidRDefault="004913A0">
      <w:pPr>
        <w:pStyle w:val="Index2"/>
        <w:tabs>
          <w:tab w:val="right" w:leader="dot" w:pos="4094"/>
        </w:tabs>
        <w:rPr>
          <w:noProof/>
        </w:rPr>
      </w:pPr>
      <w:r>
        <w:rPr>
          <w:noProof/>
        </w:rPr>
        <w:t>to an arm manually, 102</w:t>
      </w:r>
    </w:p>
    <w:p w:rsidR="004913A0" w:rsidRDefault="004913A0">
      <w:pPr>
        <w:pStyle w:val="Index1"/>
        <w:tabs>
          <w:tab w:val="right" w:leader="dot" w:pos="4094"/>
        </w:tabs>
        <w:rPr>
          <w:noProof/>
        </w:rPr>
      </w:pPr>
      <w:r>
        <w:rPr>
          <w:noProof/>
        </w:rPr>
        <w:t>Reject and Destroy, 177</w:t>
      </w:r>
    </w:p>
    <w:p w:rsidR="004913A0" w:rsidRDefault="004913A0">
      <w:pPr>
        <w:pStyle w:val="Index1"/>
        <w:tabs>
          <w:tab w:val="right" w:leader="dot" w:pos="4094"/>
        </w:tabs>
        <w:rPr>
          <w:noProof/>
        </w:rPr>
      </w:pPr>
      <w:r>
        <w:rPr>
          <w:noProof/>
        </w:rPr>
        <w:t>Reject and Resend, 177</w:t>
      </w:r>
    </w:p>
    <w:p w:rsidR="004913A0" w:rsidRDefault="004913A0">
      <w:pPr>
        <w:pStyle w:val="Index1"/>
        <w:tabs>
          <w:tab w:val="right" w:leader="dot" w:pos="4094"/>
        </w:tabs>
        <w:rPr>
          <w:noProof/>
        </w:rPr>
      </w:pPr>
      <w:r>
        <w:rPr>
          <w:noProof/>
        </w:rPr>
        <w:t>rejecting</w:t>
      </w:r>
    </w:p>
    <w:p w:rsidR="004913A0" w:rsidRDefault="004913A0">
      <w:pPr>
        <w:pStyle w:val="Index2"/>
        <w:tabs>
          <w:tab w:val="right" w:leader="dot" w:pos="4094"/>
        </w:tabs>
        <w:rPr>
          <w:noProof/>
        </w:rPr>
      </w:pPr>
      <w:r>
        <w:rPr>
          <w:noProof/>
        </w:rPr>
        <w:t>a user, 23</w:t>
      </w:r>
    </w:p>
    <w:p w:rsidR="004913A0" w:rsidRDefault="004913A0">
      <w:pPr>
        <w:pStyle w:val="Index1"/>
        <w:tabs>
          <w:tab w:val="right" w:leader="dot" w:pos="4094"/>
        </w:tabs>
        <w:rPr>
          <w:noProof/>
        </w:rPr>
      </w:pPr>
      <w:r>
        <w:rPr>
          <w:noProof/>
        </w:rPr>
        <w:t>Report Problems, 11</w:t>
      </w:r>
    </w:p>
    <w:p w:rsidR="004913A0" w:rsidRDefault="004913A0">
      <w:pPr>
        <w:pStyle w:val="Index1"/>
        <w:tabs>
          <w:tab w:val="right" w:leader="dot" w:pos="4094"/>
        </w:tabs>
        <w:rPr>
          <w:noProof/>
        </w:rPr>
      </w:pPr>
      <w:r>
        <w:rPr>
          <w:noProof/>
        </w:rPr>
        <w:t>Reporting Problems option, 14</w:t>
      </w:r>
    </w:p>
    <w:p w:rsidR="004913A0" w:rsidRDefault="004913A0">
      <w:pPr>
        <w:pStyle w:val="Index1"/>
        <w:tabs>
          <w:tab w:val="right" w:leader="dot" w:pos="4094"/>
        </w:tabs>
        <w:rPr>
          <w:noProof/>
        </w:rPr>
      </w:pPr>
      <w:r>
        <w:rPr>
          <w:noProof/>
        </w:rPr>
        <w:t>Repository, 28, 30</w:t>
      </w:r>
    </w:p>
    <w:p w:rsidR="004913A0" w:rsidRDefault="004913A0">
      <w:pPr>
        <w:pStyle w:val="Index1"/>
        <w:tabs>
          <w:tab w:val="right" w:leader="dot" w:pos="4094"/>
        </w:tabs>
        <w:rPr>
          <w:noProof/>
        </w:rPr>
      </w:pPr>
      <w:r>
        <w:rPr>
          <w:noProof/>
        </w:rPr>
        <w:t>Resection Based Colorectal Pathology Annotation, 261</w:t>
      </w:r>
    </w:p>
    <w:p w:rsidR="004913A0" w:rsidRDefault="004913A0">
      <w:pPr>
        <w:pStyle w:val="Index1"/>
        <w:tabs>
          <w:tab w:val="right" w:leader="dot" w:pos="4094"/>
        </w:tabs>
        <w:rPr>
          <w:noProof/>
        </w:rPr>
      </w:pPr>
      <w:r>
        <w:rPr>
          <w:noProof/>
        </w:rPr>
        <w:t>Retropubic Enucleation Pathology Annotation, 231</w:t>
      </w:r>
    </w:p>
    <w:p w:rsidR="004913A0" w:rsidRDefault="004913A0">
      <w:pPr>
        <w:pStyle w:val="Index1"/>
        <w:tabs>
          <w:tab w:val="right" w:leader="dot" w:pos="4094"/>
        </w:tabs>
        <w:rPr>
          <w:noProof/>
        </w:rPr>
      </w:pPr>
      <w:r>
        <w:rPr>
          <w:noProof/>
        </w:rPr>
        <w:t>review request</w:t>
      </w:r>
    </w:p>
    <w:p w:rsidR="004913A0" w:rsidRDefault="004913A0">
      <w:pPr>
        <w:pStyle w:val="Index2"/>
        <w:tabs>
          <w:tab w:val="right" w:leader="dot" w:pos="4094"/>
        </w:tabs>
        <w:rPr>
          <w:noProof/>
        </w:rPr>
      </w:pPr>
      <w:r>
        <w:rPr>
          <w:noProof/>
        </w:rPr>
        <w:t>Surgical Pathology Report (SPR), 136</w:t>
      </w:r>
    </w:p>
    <w:p w:rsidR="004913A0" w:rsidRDefault="004913A0">
      <w:pPr>
        <w:pStyle w:val="Index1"/>
        <w:tabs>
          <w:tab w:val="right" w:leader="dot" w:pos="4094"/>
        </w:tabs>
        <w:rPr>
          <w:noProof/>
        </w:rPr>
      </w:pPr>
      <w:r>
        <w:rPr>
          <w:noProof/>
        </w:rPr>
        <w:t>RNA</w:t>
      </w:r>
    </w:p>
    <w:p w:rsidR="004913A0" w:rsidRDefault="004913A0">
      <w:pPr>
        <w:pStyle w:val="Index2"/>
        <w:tabs>
          <w:tab w:val="right" w:leader="dot" w:pos="4094"/>
        </w:tabs>
        <w:rPr>
          <w:noProof/>
        </w:rPr>
      </w:pPr>
      <w:r>
        <w:rPr>
          <w:noProof/>
        </w:rPr>
        <w:t>deriving, 214</w:t>
      </w:r>
    </w:p>
    <w:p w:rsidR="004913A0" w:rsidRDefault="004913A0">
      <w:pPr>
        <w:pStyle w:val="IndexHeading"/>
        <w:keepNext/>
        <w:tabs>
          <w:tab w:val="right" w:leader="dot" w:pos="4094"/>
        </w:tabs>
        <w:rPr>
          <w:rFonts w:ascii="Calibri" w:hAnsi="Calibri"/>
          <w:b w:val="0"/>
          <w:bCs w:val="0"/>
          <w:noProof/>
        </w:rPr>
      </w:pPr>
      <w:r>
        <w:rPr>
          <w:noProof/>
        </w:rPr>
        <w:t>S</w:t>
      </w:r>
    </w:p>
    <w:p w:rsidR="004913A0" w:rsidRDefault="004913A0">
      <w:pPr>
        <w:pStyle w:val="Index1"/>
        <w:tabs>
          <w:tab w:val="right" w:leader="dot" w:pos="4094"/>
        </w:tabs>
        <w:rPr>
          <w:noProof/>
        </w:rPr>
      </w:pPr>
      <w:r>
        <w:rPr>
          <w:noProof/>
        </w:rPr>
        <w:t>Saved Queries option, 15</w:t>
      </w:r>
    </w:p>
    <w:p w:rsidR="004913A0" w:rsidRDefault="004913A0">
      <w:pPr>
        <w:pStyle w:val="Index1"/>
        <w:tabs>
          <w:tab w:val="right" w:leader="dot" w:pos="4094"/>
        </w:tabs>
        <w:rPr>
          <w:noProof/>
        </w:rPr>
      </w:pPr>
      <w:r>
        <w:rPr>
          <w:noProof/>
        </w:rPr>
        <w:t>saving</w:t>
      </w:r>
    </w:p>
    <w:p w:rsidR="004913A0" w:rsidRDefault="004913A0">
      <w:pPr>
        <w:pStyle w:val="Index2"/>
        <w:tabs>
          <w:tab w:val="right" w:leader="dot" w:pos="4094"/>
        </w:tabs>
        <w:rPr>
          <w:noProof/>
        </w:rPr>
      </w:pPr>
      <w:r>
        <w:rPr>
          <w:noProof/>
        </w:rPr>
        <w:t>query, 193</w:t>
      </w:r>
    </w:p>
    <w:p w:rsidR="004913A0" w:rsidRDefault="004913A0">
      <w:pPr>
        <w:pStyle w:val="Index1"/>
        <w:tabs>
          <w:tab w:val="right" w:leader="dot" w:pos="4094"/>
        </w:tabs>
        <w:rPr>
          <w:noProof/>
        </w:rPr>
      </w:pPr>
      <w:r>
        <w:rPr>
          <w:noProof/>
        </w:rPr>
        <w:t>Scientist, 10</w:t>
      </w:r>
    </w:p>
    <w:p w:rsidR="004913A0" w:rsidRDefault="004913A0">
      <w:pPr>
        <w:pStyle w:val="Index1"/>
        <w:tabs>
          <w:tab w:val="right" w:leader="dot" w:pos="4094"/>
        </w:tabs>
        <w:rPr>
          <w:noProof/>
        </w:rPr>
      </w:pPr>
      <w:r>
        <w:rPr>
          <w:noProof/>
        </w:rPr>
        <w:t>Search option</w:t>
      </w:r>
    </w:p>
    <w:p w:rsidR="004913A0" w:rsidRDefault="004913A0">
      <w:pPr>
        <w:pStyle w:val="Index2"/>
        <w:tabs>
          <w:tab w:val="right" w:leader="dot" w:pos="4094"/>
        </w:tabs>
        <w:rPr>
          <w:noProof/>
        </w:rPr>
      </w:pPr>
      <w:r>
        <w:rPr>
          <w:noProof/>
        </w:rPr>
        <w:t>simple search, 183</w:t>
      </w:r>
    </w:p>
    <w:p w:rsidR="004913A0" w:rsidRDefault="004913A0">
      <w:pPr>
        <w:pStyle w:val="Index1"/>
        <w:tabs>
          <w:tab w:val="right" w:leader="dot" w:pos="4094"/>
        </w:tabs>
        <w:rPr>
          <w:noProof/>
        </w:rPr>
      </w:pPr>
      <w:r>
        <w:rPr>
          <w:noProof/>
        </w:rPr>
        <w:t>serum</w:t>
      </w:r>
    </w:p>
    <w:p w:rsidR="004913A0" w:rsidRDefault="004913A0">
      <w:pPr>
        <w:pStyle w:val="Index2"/>
        <w:tabs>
          <w:tab w:val="right" w:leader="dot" w:pos="4094"/>
        </w:tabs>
        <w:rPr>
          <w:noProof/>
        </w:rPr>
      </w:pPr>
      <w:r>
        <w:rPr>
          <w:noProof/>
        </w:rPr>
        <w:t>deriving, 213</w:t>
      </w:r>
    </w:p>
    <w:p w:rsidR="004913A0" w:rsidRDefault="004913A0">
      <w:pPr>
        <w:pStyle w:val="Index1"/>
        <w:tabs>
          <w:tab w:val="right" w:leader="dot" w:pos="4094"/>
        </w:tabs>
        <w:rPr>
          <w:noProof/>
        </w:rPr>
      </w:pPr>
      <w:r>
        <w:rPr>
          <w:noProof/>
        </w:rPr>
        <w:t>shipment</w:t>
      </w:r>
    </w:p>
    <w:p w:rsidR="004913A0" w:rsidRDefault="004913A0">
      <w:pPr>
        <w:pStyle w:val="Index2"/>
        <w:tabs>
          <w:tab w:val="right" w:leader="dot" w:pos="4094"/>
        </w:tabs>
        <w:rPr>
          <w:noProof/>
        </w:rPr>
      </w:pPr>
      <w:r>
        <w:rPr>
          <w:noProof/>
        </w:rPr>
        <w:t>adding, 180</w:t>
      </w:r>
    </w:p>
    <w:p w:rsidR="004913A0" w:rsidRDefault="004913A0">
      <w:pPr>
        <w:pStyle w:val="Index2"/>
        <w:tabs>
          <w:tab w:val="right" w:leader="dot" w:pos="4094"/>
        </w:tabs>
        <w:rPr>
          <w:noProof/>
        </w:rPr>
      </w:pPr>
      <w:r>
        <w:rPr>
          <w:noProof/>
        </w:rPr>
        <w:t>creating, 172</w:t>
      </w:r>
    </w:p>
    <w:p w:rsidR="004913A0" w:rsidRDefault="004913A0">
      <w:pPr>
        <w:pStyle w:val="Index2"/>
        <w:tabs>
          <w:tab w:val="right" w:leader="dot" w:pos="4094"/>
        </w:tabs>
        <w:rPr>
          <w:noProof/>
        </w:rPr>
      </w:pPr>
      <w:r>
        <w:rPr>
          <w:noProof/>
        </w:rPr>
        <w:t>editing, 181</w:t>
      </w:r>
    </w:p>
    <w:p w:rsidR="004913A0" w:rsidRDefault="004913A0">
      <w:pPr>
        <w:pStyle w:val="Index2"/>
        <w:tabs>
          <w:tab w:val="right" w:leader="dot" w:pos="4094"/>
        </w:tabs>
        <w:rPr>
          <w:noProof/>
        </w:rPr>
      </w:pPr>
      <w:r>
        <w:rPr>
          <w:noProof/>
        </w:rPr>
        <w:t>processing, 177</w:t>
      </w:r>
    </w:p>
    <w:p w:rsidR="004913A0" w:rsidRDefault="004913A0">
      <w:pPr>
        <w:pStyle w:val="Index2"/>
        <w:tabs>
          <w:tab w:val="right" w:leader="dot" w:pos="4094"/>
        </w:tabs>
        <w:rPr>
          <w:noProof/>
        </w:rPr>
      </w:pPr>
      <w:r>
        <w:rPr>
          <w:noProof/>
        </w:rPr>
        <w:t>processing a received, 178</w:t>
      </w:r>
    </w:p>
    <w:p w:rsidR="004913A0" w:rsidRDefault="004913A0">
      <w:pPr>
        <w:pStyle w:val="Index2"/>
        <w:tabs>
          <w:tab w:val="right" w:leader="dot" w:pos="4094"/>
        </w:tabs>
        <w:rPr>
          <w:noProof/>
        </w:rPr>
      </w:pPr>
      <w:r>
        <w:rPr>
          <w:noProof/>
        </w:rPr>
        <w:t>requesting, 174</w:t>
      </w:r>
    </w:p>
    <w:p w:rsidR="004913A0" w:rsidRDefault="004913A0">
      <w:pPr>
        <w:pStyle w:val="Index1"/>
        <w:tabs>
          <w:tab w:val="right" w:leader="dot" w:pos="4094"/>
        </w:tabs>
        <w:rPr>
          <w:noProof/>
        </w:rPr>
      </w:pPr>
      <w:r>
        <w:rPr>
          <w:noProof/>
        </w:rPr>
        <w:t>shipment request</w:t>
      </w:r>
    </w:p>
    <w:p w:rsidR="004913A0" w:rsidRDefault="004913A0">
      <w:pPr>
        <w:pStyle w:val="Index2"/>
        <w:tabs>
          <w:tab w:val="right" w:leader="dot" w:pos="4094"/>
        </w:tabs>
        <w:rPr>
          <w:noProof/>
        </w:rPr>
      </w:pPr>
      <w:r>
        <w:rPr>
          <w:noProof/>
        </w:rPr>
        <w:t>adding, 180</w:t>
      </w:r>
    </w:p>
    <w:p w:rsidR="004913A0" w:rsidRDefault="004913A0">
      <w:pPr>
        <w:pStyle w:val="Index2"/>
        <w:tabs>
          <w:tab w:val="right" w:leader="dot" w:pos="4094"/>
        </w:tabs>
        <w:rPr>
          <w:noProof/>
        </w:rPr>
      </w:pPr>
      <w:r>
        <w:rPr>
          <w:noProof/>
        </w:rPr>
        <w:t>editing, 181</w:t>
      </w:r>
    </w:p>
    <w:p w:rsidR="004913A0" w:rsidRDefault="004913A0">
      <w:pPr>
        <w:pStyle w:val="Index2"/>
        <w:tabs>
          <w:tab w:val="right" w:leader="dot" w:pos="4094"/>
        </w:tabs>
        <w:rPr>
          <w:noProof/>
        </w:rPr>
      </w:pPr>
      <w:r>
        <w:rPr>
          <w:noProof/>
        </w:rPr>
        <w:t>processing, 177</w:t>
      </w:r>
    </w:p>
    <w:p w:rsidR="004913A0" w:rsidRDefault="004913A0">
      <w:pPr>
        <w:pStyle w:val="Index2"/>
        <w:tabs>
          <w:tab w:val="right" w:leader="dot" w:pos="4094"/>
        </w:tabs>
        <w:rPr>
          <w:noProof/>
        </w:rPr>
      </w:pPr>
      <w:r>
        <w:rPr>
          <w:noProof/>
        </w:rPr>
        <w:t>processing pre-requisite, 177</w:t>
      </w:r>
    </w:p>
    <w:p w:rsidR="004913A0" w:rsidRDefault="004913A0">
      <w:pPr>
        <w:pStyle w:val="Index1"/>
        <w:tabs>
          <w:tab w:val="right" w:leader="dot" w:pos="4094"/>
        </w:tabs>
        <w:rPr>
          <w:noProof/>
        </w:rPr>
      </w:pPr>
      <w:r>
        <w:rPr>
          <w:noProof/>
        </w:rPr>
        <w:t>Shipping and Tracking</w:t>
      </w:r>
    </w:p>
    <w:p w:rsidR="004913A0" w:rsidRDefault="004913A0">
      <w:pPr>
        <w:pStyle w:val="Index2"/>
        <w:tabs>
          <w:tab w:val="right" w:leader="dot" w:pos="4094"/>
        </w:tabs>
        <w:rPr>
          <w:noProof/>
        </w:rPr>
      </w:pPr>
      <w:r>
        <w:rPr>
          <w:noProof/>
        </w:rPr>
        <w:t>Dashboard, 170</w:t>
      </w:r>
    </w:p>
    <w:p w:rsidR="004913A0" w:rsidRDefault="004913A0">
      <w:pPr>
        <w:pStyle w:val="Index2"/>
        <w:tabs>
          <w:tab w:val="right" w:leader="dot" w:pos="4094"/>
        </w:tabs>
        <w:rPr>
          <w:noProof/>
        </w:rPr>
      </w:pPr>
      <w:r>
        <w:rPr>
          <w:noProof/>
        </w:rPr>
        <w:t>Dashboard fields, 171</w:t>
      </w:r>
    </w:p>
    <w:p w:rsidR="004913A0" w:rsidRDefault="004913A0">
      <w:pPr>
        <w:pStyle w:val="Index1"/>
        <w:tabs>
          <w:tab w:val="right" w:leader="dot" w:pos="4094"/>
        </w:tabs>
        <w:rPr>
          <w:noProof/>
        </w:rPr>
      </w:pPr>
      <w:r>
        <w:rPr>
          <w:noProof/>
        </w:rPr>
        <w:t>Shipping and Tracking option, 15</w:t>
      </w:r>
    </w:p>
    <w:p w:rsidR="004913A0" w:rsidRDefault="004913A0">
      <w:pPr>
        <w:pStyle w:val="Index1"/>
        <w:tabs>
          <w:tab w:val="right" w:leader="dot" w:pos="4094"/>
        </w:tabs>
        <w:rPr>
          <w:noProof/>
        </w:rPr>
      </w:pPr>
      <w:r>
        <w:rPr>
          <w:noProof/>
        </w:rPr>
        <w:t>Simple option, 15, 183</w:t>
      </w:r>
    </w:p>
    <w:p w:rsidR="004913A0" w:rsidRDefault="004913A0">
      <w:pPr>
        <w:pStyle w:val="Index1"/>
        <w:tabs>
          <w:tab w:val="right" w:leader="dot" w:pos="4094"/>
        </w:tabs>
        <w:rPr>
          <w:noProof/>
        </w:rPr>
      </w:pPr>
      <w:r>
        <w:rPr>
          <w:noProof/>
        </w:rPr>
        <w:t>simple search, 183</w:t>
      </w:r>
    </w:p>
    <w:p w:rsidR="004913A0" w:rsidRDefault="004913A0">
      <w:pPr>
        <w:pStyle w:val="Index1"/>
        <w:tabs>
          <w:tab w:val="right" w:leader="dot" w:pos="4094"/>
        </w:tabs>
        <w:rPr>
          <w:noProof/>
        </w:rPr>
      </w:pPr>
      <w:r>
        <w:rPr>
          <w:noProof/>
        </w:rPr>
        <w:t>site</w:t>
      </w:r>
    </w:p>
    <w:p w:rsidR="004913A0" w:rsidRDefault="004913A0">
      <w:pPr>
        <w:pStyle w:val="Index2"/>
        <w:tabs>
          <w:tab w:val="right" w:leader="dot" w:pos="4094"/>
        </w:tabs>
        <w:rPr>
          <w:noProof/>
        </w:rPr>
      </w:pPr>
      <w:r>
        <w:rPr>
          <w:noProof/>
        </w:rPr>
        <w:t>adding, 27</w:t>
      </w:r>
    </w:p>
    <w:p w:rsidR="004913A0" w:rsidRDefault="004913A0">
      <w:pPr>
        <w:pStyle w:val="Index2"/>
        <w:tabs>
          <w:tab w:val="right" w:leader="dot" w:pos="4094"/>
        </w:tabs>
        <w:rPr>
          <w:noProof/>
        </w:rPr>
      </w:pPr>
      <w:r>
        <w:rPr>
          <w:noProof/>
        </w:rPr>
        <w:t>defined, 27</w:t>
      </w:r>
    </w:p>
    <w:p w:rsidR="004913A0" w:rsidRDefault="004913A0">
      <w:pPr>
        <w:pStyle w:val="Index2"/>
        <w:tabs>
          <w:tab w:val="right" w:leader="dot" w:pos="4094"/>
        </w:tabs>
        <w:rPr>
          <w:noProof/>
        </w:rPr>
      </w:pPr>
      <w:r>
        <w:rPr>
          <w:noProof/>
        </w:rPr>
        <w:t>editing, 28</w:t>
      </w:r>
    </w:p>
    <w:p w:rsidR="004913A0" w:rsidRDefault="004913A0">
      <w:pPr>
        <w:pStyle w:val="Index1"/>
        <w:tabs>
          <w:tab w:val="right" w:leader="dot" w:pos="4094"/>
        </w:tabs>
        <w:rPr>
          <w:noProof/>
        </w:rPr>
      </w:pPr>
      <w:r>
        <w:rPr>
          <w:noProof/>
        </w:rPr>
        <w:t>Site, 10</w:t>
      </w:r>
    </w:p>
    <w:p w:rsidR="004913A0" w:rsidRDefault="004913A0">
      <w:pPr>
        <w:pStyle w:val="Index1"/>
        <w:tabs>
          <w:tab w:val="right" w:leader="dot" w:pos="4094"/>
        </w:tabs>
        <w:rPr>
          <w:noProof/>
        </w:rPr>
      </w:pPr>
      <w:r>
        <w:rPr>
          <w:noProof/>
        </w:rPr>
        <w:t>Site option, 14</w:t>
      </w:r>
    </w:p>
    <w:p w:rsidR="004913A0" w:rsidRDefault="004913A0">
      <w:pPr>
        <w:pStyle w:val="Index1"/>
        <w:tabs>
          <w:tab w:val="right" w:leader="dot" w:pos="4094"/>
        </w:tabs>
        <w:rPr>
          <w:noProof/>
        </w:rPr>
      </w:pPr>
      <w:r>
        <w:rPr>
          <w:noProof/>
        </w:rPr>
        <w:t>Smoking Health Annotation, 220</w:t>
      </w:r>
    </w:p>
    <w:p w:rsidR="004913A0" w:rsidRDefault="004913A0">
      <w:pPr>
        <w:pStyle w:val="Index1"/>
        <w:tabs>
          <w:tab w:val="right" w:leader="dot" w:pos="4094"/>
        </w:tabs>
        <w:rPr>
          <w:noProof/>
        </w:rPr>
      </w:pPr>
      <w:r>
        <w:rPr>
          <w:noProof/>
        </w:rPr>
        <w:t>specimen XE "adding:specimen array"  array</w:t>
      </w:r>
    </w:p>
    <w:p w:rsidR="004913A0" w:rsidRDefault="004913A0">
      <w:pPr>
        <w:pStyle w:val="Index2"/>
        <w:tabs>
          <w:tab w:val="right" w:leader="dot" w:pos="4094"/>
        </w:tabs>
        <w:rPr>
          <w:noProof/>
        </w:rPr>
      </w:pPr>
      <w:r>
        <w:rPr>
          <w:noProof/>
        </w:rPr>
        <w:t>adding, 125</w:t>
      </w:r>
    </w:p>
    <w:p w:rsidR="004913A0" w:rsidRDefault="004913A0">
      <w:pPr>
        <w:pStyle w:val="Index1"/>
        <w:tabs>
          <w:tab w:val="right" w:leader="dot" w:pos="4094"/>
        </w:tabs>
        <w:rPr>
          <w:noProof/>
        </w:rPr>
      </w:pPr>
      <w:r>
        <w:rPr>
          <w:noProof/>
        </w:rPr>
        <w:t>specimen array</w:t>
      </w:r>
    </w:p>
    <w:p w:rsidR="004913A0" w:rsidRDefault="004913A0">
      <w:pPr>
        <w:pStyle w:val="Index2"/>
        <w:tabs>
          <w:tab w:val="right" w:leader="dot" w:pos="4094"/>
        </w:tabs>
        <w:rPr>
          <w:noProof/>
        </w:rPr>
      </w:pPr>
      <w:r>
        <w:rPr>
          <w:noProof/>
        </w:rPr>
        <w:t>defined, 37</w:t>
      </w:r>
    </w:p>
    <w:p w:rsidR="004913A0" w:rsidRDefault="004913A0">
      <w:pPr>
        <w:pStyle w:val="Index2"/>
        <w:tabs>
          <w:tab w:val="right" w:leader="dot" w:pos="4094"/>
        </w:tabs>
        <w:rPr>
          <w:noProof/>
        </w:rPr>
      </w:pPr>
      <w:r>
        <w:rPr>
          <w:noProof/>
        </w:rPr>
        <w:t>editing, 39</w:t>
      </w:r>
    </w:p>
    <w:p w:rsidR="004913A0" w:rsidRDefault="004913A0">
      <w:pPr>
        <w:pStyle w:val="Index1"/>
        <w:tabs>
          <w:tab w:val="right" w:leader="dot" w:pos="4094"/>
        </w:tabs>
        <w:rPr>
          <w:noProof/>
        </w:rPr>
      </w:pPr>
      <w:r>
        <w:rPr>
          <w:noProof/>
        </w:rPr>
        <w:t>specimen array aliquot</w:t>
      </w:r>
    </w:p>
    <w:p w:rsidR="004913A0" w:rsidRDefault="004913A0">
      <w:pPr>
        <w:pStyle w:val="Index2"/>
        <w:tabs>
          <w:tab w:val="right" w:leader="dot" w:pos="4094"/>
        </w:tabs>
        <w:rPr>
          <w:noProof/>
        </w:rPr>
      </w:pPr>
      <w:r>
        <w:rPr>
          <w:noProof/>
        </w:rPr>
        <w:t>adding, 126</w:t>
      </w:r>
    </w:p>
    <w:p w:rsidR="004913A0" w:rsidRDefault="004913A0">
      <w:pPr>
        <w:pStyle w:val="Index1"/>
        <w:tabs>
          <w:tab w:val="right" w:leader="dot" w:pos="4094"/>
        </w:tabs>
        <w:rPr>
          <w:noProof/>
        </w:rPr>
      </w:pPr>
      <w:r>
        <w:rPr>
          <w:noProof/>
        </w:rPr>
        <w:t>Specimen Array Aliquot page, 127</w:t>
      </w:r>
    </w:p>
    <w:p w:rsidR="004913A0" w:rsidRDefault="004913A0">
      <w:pPr>
        <w:pStyle w:val="Index1"/>
        <w:tabs>
          <w:tab w:val="right" w:leader="dot" w:pos="4094"/>
        </w:tabs>
        <w:rPr>
          <w:noProof/>
        </w:rPr>
      </w:pPr>
      <w:r>
        <w:rPr>
          <w:noProof/>
        </w:rPr>
        <w:t>Specimen Array option, 15</w:t>
      </w:r>
    </w:p>
    <w:p w:rsidR="004913A0" w:rsidRDefault="004913A0">
      <w:pPr>
        <w:pStyle w:val="Index1"/>
        <w:tabs>
          <w:tab w:val="right" w:leader="dot" w:pos="4094"/>
        </w:tabs>
        <w:rPr>
          <w:noProof/>
        </w:rPr>
      </w:pPr>
      <w:r>
        <w:rPr>
          <w:noProof/>
        </w:rPr>
        <w:t>Specimen Array Type</w:t>
      </w:r>
    </w:p>
    <w:p w:rsidR="004913A0" w:rsidRDefault="004913A0">
      <w:pPr>
        <w:pStyle w:val="Index2"/>
        <w:tabs>
          <w:tab w:val="right" w:leader="dot" w:pos="4094"/>
        </w:tabs>
        <w:rPr>
          <w:noProof/>
        </w:rPr>
      </w:pPr>
      <w:r>
        <w:rPr>
          <w:noProof/>
        </w:rPr>
        <w:t>adding, 37</w:t>
      </w:r>
    </w:p>
    <w:p w:rsidR="004913A0" w:rsidRDefault="004913A0">
      <w:pPr>
        <w:pStyle w:val="Index1"/>
        <w:tabs>
          <w:tab w:val="right" w:leader="dot" w:pos="4094"/>
        </w:tabs>
        <w:rPr>
          <w:noProof/>
        </w:rPr>
      </w:pPr>
      <w:r>
        <w:rPr>
          <w:noProof/>
        </w:rPr>
        <w:t>Specimen Array Type option, 14</w:t>
      </w:r>
    </w:p>
    <w:p w:rsidR="004913A0" w:rsidRDefault="004913A0">
      <w:pPr>
        <w:pStyle w:val="Index1"/>
        <w:tabs>
          <w:tab w:val="right" w:leader="dot" w:pos="4094"/>
        </w:tabs>
        <w:rPr>
          <w:noProof/>
        </w:rPr>
      </w:pPr>
      <w:r>
        <w:rPr>
          <w:noProof/>
        </w:rPr>
        <w:t>specimen arrays</w:t>
      </w:r>
    </w:p>
    <w:p w:rsidR="004913A0" w:rsidRDefault="004913A0">
      <w:pPr>
        <w:pStyle w:val="Index2"/>
        <w:tabs>
          <w:tab w:val="right" w:leader="dot" w:pos="4094"/>
        </w:tabs>
        <w:rPr>
          <w:noProof/>
        </w:rPr>
      </w:pPr>
      <w:r>
        <w:rPr>
          <w:noProof/>
        </w:rPr>
        <w:t>distributing, 164</w:t>
      </w:r>
    </w:p>
    <w:p w:rsidR="004913A0" w:rsidRDefault="004913A0">
      <w:pPr>
        <w:pStyle w:val="Index2"/>
        <w:tabs>
          <w:tab w:val="right" w:leader="dot" w:pos="4094"/>
        </w:tabs>
        <w:rPr>
          <w:noProof/>
        </w:rPr>
      </w:pPr>
      <w:r>
        <w:rPr>
          <w:noProof/>
        </w:rPr>
        <w:t>ordering existing, 159</w:t>
      </w:r>
    </w:p>
    <w:p w:rsidR="004913A0" w:rsidRDefault="004913A0">
      <w:pPr>
        <w:pStyle w:val="Index2"/>
        <w:tabs>
          <w:tab w:val="right" w:leader="dot" w:pos="4094"/>
        </w:tabs>
        <w:rPr>
          <w:noProof/>
        </w:rPr>
      </w:pPr>
      <w:r>
        <w:rPr>
          <w:noProof/>
        </w:rPr>
        <w:t>ordering user-defined, 160</w:t>
      </w:r>
    </w:p>
    <w:p w:rsidR="004913A0" w:rsidRDefault="004913A0">
      <w:pPr>
        <w:pStyle w:val="Index1"/>
        <w:tabs>
          <w:tab w:val="right" w:leader="dot" w:pos="4094"/>
        </w:tabs>
        <w:rPr>
          <w:noProof/>
        </w:rPr>
      </w:pPr>
      <w:r>
        <w:rPr>
          <w:noProof/>
        </w:rPr>
        <w:t>Specimen Based Solid Tissue Pathology Annotation, 265</w:t>
      </w:r>
    </w:p>
    <w:p w:rsidR="004913A0" w:rsidRDefault="004913A0">
      <w:pPr>
        <w:pStyle w:val="Index1"/>
        <w:tabs>
          <w:tab w:val="right" w:leader="dot" w:pos="4094"/>
        </w:tabs>
        <w:rPr>
          <w:noProof/>
        </w:rPr>
      </w:pPr>
      <w:r>
        <w:rPr>
          <w:noProof/>
        </w:rPr>
        <w:t>Specimen Collection Groups (SCG)</w:t>
      </w:r>
    </w:p>
    <w:p w:rsidR="004913A0" w:rsidRDefault="004913A0">
      <w:pPr>
        <w:pStyle w:val="Index2"/>
        <w:tabs>
          <w:tab w:val="right" w:leader="dot" w:pos="4094"/>
        </w:tabs>
        <w:rPr>
          <w:noProof/>
        </w:rPr>
      </w:pPr>
      <w:r>
        <w:rPr>
          <w:noProof/>
        </w:rPr>
        <w:t>queries, 282</w:t>
      </w:r>
    </w:p>
    <w:p w:rsidR="004913A0" w:rsidRDefault="004913A0">
      <w:pPr>
        <w:pStyle w:val="Index2"/>
        <w:tabs>
          <w:tab w:val="right" w:leader="dot" w:pos="4094"/>
        </w:tabs>
        <w:rPr>
          <w:noProof/>
        </w:rPr>
      </w:pPr>
      <w:r>
        <w:rPr>
          <w:noProof/>
        </w:rPr>
        <w:t>registering a participant, 90</w:t>
      </w:r>
    </w:p>
    <w:p w:rsidR="004913A0" w:rsidRDefault="004913A0">
      <w:pPr>
        <w:pStyle w:val="Index1"/>
        <w:tabs>
          <w:tab w:val="right" w:leader="dot" w:pos="4094"/>
        </w:tabs>
        <w:rPr>
          <w:noProof/>
        </w:rPr>
      </w:pPr>
      <w:r>
        <w:rPr>
          <w:noProof/>
        </w:rPr>
        <w:t>Specimen Details page, 108, 113</w:t>
      </w:r>
    </w:p>
    <w:p w:rsidR="004913A0" w:rsidRDefault="004913A0">
      <w:pPr>
        <w:pStyle w:val="Index2"/>
        <w:tabs>
          <w:tab w:val="right" w:leader="dot" w:pos="4094"/>
        </w:tabs>
        <w:rPr>
          <w:noProof/>
        </w:rPr>
      </w:pPr>
      <w:r>
        <w:rPr>
          <w:noProof/>
        </w:rPr>
        <w:t>adding events, 106</w:t>
      </w:r>
    </w:p>
    <w:p w:rsidR="004913A0" w:rsidRDefault="004913A0">
      <w:pPr>
        <w:pStyle w:val="Index2"/>
        <w:tabs>
          <w:tab w:val="right" w:leader="dot" w:pos="4094"/>
        </w:tabs>
        <w:rPr>
          <w:noProof/>
        </w:rPr>
      </w:pPr>
      <w:r>
        <w:rPr>
          <w:noProof/>
        </w:rPr>
        <w:t>fields and descriptions, 114</w:t>
      </w:r>
    </w:p>
    <w:p w:rsidR="004913A0" w:rsidRDefault="004913A0">
      <w:pPr>
        <w:pStyle w:val="Index2"/>
        <w:tabs>
          <w:tab w:val="right" w:leader="dot" w:pos="4094"/>
        </w:tabs>
        <w:rPr>
          <w:noProof/>
        </w:rPr>
      </w:pPr>
      <w:r>
        <w:rPr>
          <w:noProof/>
        </w:rPr>
        <w:t>varying consent status, 91</w:t>
      </w:r>
    </w:p>
    <w:p w:rsidR="004913A0" w:rsidRDefault="004913A0">
      <w:pPr>
        <w:pStyle w:val="Index1"/>
        <w:tabs>
          <w:tab w:val="right" w:leader="dot" w:pos="4094"/>
        </w:tabs>
        <w:rPr>
          <w:noProof/>
        </w:rPr>
      </w:pPr>
      <w:r>
        <w:rPr>
          <w:noProof/>
        </w:rPr>
        <w:t>specimen details tree</w:t>
      </w:r>
    </w:p>
    <w:p w:rsidR="004913A0" w:rsidRDefault="004913A0">
      <w:pPr>
        <w:pStyle w:val="Index2"/>
        <w:tabs>
          <w:tab w:val="right" w:leader="dot" w:pos="4094"/>
        </w:tabs>
        <w:rPr>
          <w:noProof/>
        </w:rPr>
      </w:pPr>
      <w:r>
        <w:rPr>
          <w:noProof/>
        </w:rPr>
        <w:t>summary, 55</w:t>
      </w:r>
    </w:p>
    <w:p w:rsidR="004913A0" w:rsidRDefault="004913A0">
      <w:pPr>
        <w:pStyle w:val="Index1"/>
        <w:tabs>
          <w:tab w:val="right" w:leader="dot" w:pos="4094"/>
        </w:tabs>
        <w:rPr>
          <w:noProof/>
        </w:rPr>
      </w:pPr>
      <w:r>
        <w:rPr>
          <w:noProof/>
        </w:rPr>
        <w:t>Specimen Distribution Reports</w:t>
      </w:r>
    </w:p>
    <w:p w:rsidR="004913A0" w:rsidRDefault="004913A0">
      <w:pPr>
        <w:pStyle w:val="Index2"/>
        <w:tabs>
          <w:tab w:val="right" w:leader="dot" w:pos="4094"/>
        </w:tabs>
        <w:rPr>
          <w:noProof/>
        </w:rPr>
      </w:pPr>
      <w:r>
        <w:rPr>
          <w:noProof/>
        </w:rPr>
        <w:t>displaying, 149</w:t>
      </w:r>
    </w:p>
    <w:p w:rsidR="004913A0" w:rsidRDefault="004913A0">
      <w:pPr>
        <w:pStyle w:val="Index1"/>
        <w:tabs>
          <w:tab w:val="right" w:leader="dot" w:pos="4094"/>
        </w:tabs>
        <w:rPr>
          <w:noProof/>
        </w:rPr>
      </w:pPr>
      <w:r>
        <w:rPr>
          <w:noProof/>
        </w:rPr>
        <w:t>specimen events tree</w:t>
      </w:r>
    </w:p>
    <w:p w:rsidR="004913A0" w:rsidRDefault="004913A0">
      <w:pPr>
        <w:pStyle w:val="Index2"/>
        <w:tabs>
          <w:tab w:val="right" w:leader="dot" w:pos="4094"/>
        </w:tabs>
        <w:rPr>
          <w:noProof/>
        </w:rPr>
      </w:pPr>
      <w:r>
        <w:rPr>
          <w:noProof/>
        </w:rPr>
        <w:t>summary, 52</w:t>
      </w:r>
    </w:p>
    <w:p w:rsidR="004913A0" w:rsidRDefault="004913A0">
      <w:pPr>
        <w:pStyle w:val="Index1"/>
        <w:tabs>
          <w:tab w:val="right" w:leader="dot" w:pos="4094"/>
        </w:tabs>
        <w:rPr>
          <w:noProof/>
        </w:rPr>
      </w:pPr>
      <w:r>
        <w:rPr>
          <w:noProof/>
        </w:rPr>
        <w:t>specimen level</w:t>
      </w:r>
    </w:p>
    <w:p w:rsidR="004913A0" w:rsidRDefault="004913A0">
      <w:pPr>
        <w:pStyle w:val="Index2"/>
        <w:tabs>
          <w:tab w:val="right" w:leader="dot" w:pos="4094"/>
        </w:tabs>
        <w:rPr>
          <w:noProof/>
        </w:rPr>
      </w:pPr>
      <w:r>
        <w:rPr>
          <w:noProof/>
        </w:rPr>
        <w:t>registering a participant, 91</w:t>
      </w:r>
    </w:p>
    <w:p w:rsidR="004913A0" w:rsidRDefault="004913A0">
      <w:pPr>
        <w:pStyle w:val="Index1"/>
        <w:tabs>
          <w:tab w:val="right" w:leader="dot" w:pos="4094"/>
        </w:tabs>
        <w:rPr>
          <w:noProof/>
        </w:rPr>
      </w:pPr>
      <w:r>
        <w:rPr>
          <w:noProof/>
        </w:rPr>
        <w:t>Specimen option, 15</w:t>
      </w:r>
    </w:p>
    <w:p w:rsidR="004913A0" w:rsidRDefault="004913A0">
      <w:pPr>
        <w:pStyle w:val="Index1"/>
        <w:tabs>
          <w:tab w:val="right" w:leader="dot" w:pos="4094"/>
        </w:tabs>
        <w:rPr>
          <w:noProof/>
        </w:rPr>
      </w:pPr>
      <w:r>
        <w:rPr>
          <w:noProof/>
        </w:rPr>
        <w:t>specimen queries, 283</w:t>
      </w:r>
    </w:p>
    <w:p w:rsidR="004913A0" w:rsidRDefault="004913A0">
      <w:pPr>
        <w:pStyle w:val="Index1"/>
        <w:tabs>
          <w:tab w:val="right" w:leader="dot" w:pos="4094"/>
        </w:tabs>
        <w:rPr>
          <w:noProof/>
        </w:rPr>
      </w:pPr>
      <w:r>
        <w:rPr>
          <w:noProof/>
        </w:rPr>
        <w:t>Specimen Report option, 149</w:t>
      </w:r>
    </w:p>
    <w:p w:rsidR="004913A0" w:rsidRDefault="004913A0">
      <w:pPr>
        <w:pStyle w:val="Index1"/>
        <w:tabs>
          <w:tab w:val="right" w:leader="dot" w:pos="4094"/>
        </w:tabs>
        <w:rPr>
          <w:noProof/>
        </w:rPr>
      </w:pPr>
      <w:r>
        <w:rPr>
          <w:noProof/>
        </w:rPr>
        <w:t>specimens</w:t>
      </w:r>
    </w:p>
    <w:p w:rsidR="004913A0" w:rsidRDefault="004913A0">
      <w:pPr>
        <w:pStyle w:val="Index2"/>
        <w:tabs>
          <w:tab w:val="right" w:leader="dot" w:pos="4094"/>
        </w:tabs>
        <w:rPr>
          <w:noProof/>
        </w:rPr>
      </w:pPr>
      <w:r>
        <w:rPr>
          <w:noProof/>
        </w:rPr>
        <w:t>adding event to mu XE "events:adding to multiple specimens"  XE "specimens:adding events to multiple"  XE "events:adding to multiple specimens" ltiple, 122</w:t>
      </w:r>
    </w:p>
    <w:p w:rsidR="004913A0" w:rsidRDefault="004913A0">
      <w:pPr>
        <w:pStyle w:val="Index2"/>
        <w:tabs>
          <w:tab w:val="right" w:leader="dot" w:pos="4094"/>
        </w:tabs>
        <w:rPr>
          <w:noProof/>
        </w:rPr>
      </w:pPr>
      <w:r>
        <w:rPr>
          <w:noProof/>
        </w:rPr>
        <w:t>adding events to multiple, 122</w:t>
      </w:r>
    </w:p>
    <w:p w:rsidR="004913A0" w:rsidRDefault="004913A0">
      <w:pPr>
        <w:pStyle w:val="Index2"/>
        <w:tabs>
          <w:tab w:val="right" w:leader="dot" w:pos="4094"/>
        </w:tabs>
        <w:rPr>
          <w:noProof/>
        </w:rPr>
      </w:pPr>
      <w:r>
        <w:rPr>
          <w:noProof/>
        </w:rPr>
        <w:t>adding multiple, 117</w:t>
      </w:r>
    </w:p>
    <w:p w:rsidR="004913A0" w:rsidRDefault="004913A0">
      <w:pPr>
        <w:pStyle w:val="Index2"/>
        <w:tabs>
          <w:tab w:val="right" w:leader="dot" w:pos="4094"/>
        </w:tabs>
        <w:rPr>
          <w:noProof/>
        </w:rPr>
      </w:pPr>
      <w:r>
        <w:rPr>
          <w:noProof/>
        </w:rPr>
        <w:t>adding to My List, 152</w:t>
      </w:r>
    </w:p>
    <w:p w:rsidR="004913A0" w:rsidRDefault="004913A0">
      <w:pPr>
        <w:pStyle w:val="Index2"/>
        <w:tabs>
          <w:tab w:val="right" w:leader="dot" w:pos="4094"/>
        </w:tabs>
        <w:rPr>
          <w:noProof/>
        </w:rPr>
      </w:pPr>
      <w:r>
        <w:rPr>
          <w:noProof/>
        </w:rPr>
        <w:t>defined, 112</w:t>
      </w:r>
    </w:p>
    <w:p w:rsidR="004913A0" w:rsidRDefault="004913A0">
      <w:pPr>
        <w:pStyle w:val="Index2"/>
        <w:tabs>
          <w:tab w:val="right" w:leader="dot" w:pos="4094"/>
        </w:tabs>
        <w:rPr>
          <w:noProof/>
        </w:rPr>
      </w:pPr>
      <w:r>
        <w:rPr>
          <w:noProof/>
        </w:rPr>
        <w:t>deleting order, 155</w:t>
      </w:r>
    </w:p>
    <w:p w:rsidR="004913A0" w:rsidRDefault="004913A0">
      <w:pPr>
        <w:pStyle w:val="Index2"/>
        <w:tabs>
          <w:tab w:val="right" w:leader="dot" w:pos="4094"/>
        </w:tabs>
        <w:rPr>
          <w:noProof/>
        </w:rPr>
      </w:pPr>
      <w:r>
        <w:rPr>
          <w:noProof/>
        </w:rPr>
        <w:t>editing multiple, 124</w:t>
      </w:r>
    </w:p>
    <w:p w:rsidR="004913A0" w:rsidRDefault="004913A0">
      <w:pPr>
        <w:pStyle w:val="Index2"/>
        <w:tabs>
          <w:tab w:val="right" w:leader="dot" w:pos="4094"/>
        </w:tabs>
        <w:rPr>
          <w:noProof/>
        </w:rPr>
      </w:pPr>
      <w:r>
        <w:rPr>
          <w:noProof/>
        </w:rPr>
        <w:t>ordering, 154</w:t>
      </w:r>
    </w:p>
    <w:p w:rsidR="004913A0" w:rsidRDefault="004913A0">
      <w:pPr>
        <w:pStyle w:val="Index2"/>
        <w:tabs>
          <w:tab w:val="right" w:leader="dot" w:pos="4094"/>
        </w:tabs>
        <w:rPr>
          <w:noProof/>
        </w:rPr>
      </w:pPr>
      <w:r>
        <w:rPr>
          <w:noProof/>
        </w:rPr>
        <w:t>ordering a derivative, 155</w:t>
      </w:r>
    </w:p>
    <w:p w:rsidR="004913A0" w:rsidRDefault="004913A0">
      <w:pPr>
        <w:pStyle w:val="Index2"/>
        <w:tabs>
          <w:tab w:val="right" w:leader="dot" w:pos="4094"/>
        </w:tabs>
        <w:rPr>
          <w:noProof/>
        </w:rPr>
      </w:pPr>
      <w:r>
        <w:rPr>
          <w:noProof/>
        </w:rPr>
        <w:t>ordering existing, 154</w:t>
      </w:r>
    </w:p>
    <w:p w:rsidR="004913A0" w:rsidRDefault="004913A0">
      <w:pPr>
        <w:pStyle w:val="Index2"/>
        <w:tabs>
          <w:tab w:val="right" w:leader="dot" w:pos="4094"/>
        </w:tabs>
        <w:rPr>
          <w:noProof/>
        </w:rPr>
      </w:pPr>
      <w:r>
        <w:rPr>
          <w:noProof/>
        </w:rPr>
        <w:t>ordering user-defined arrant, 158</w:t>
      </w:r>
    </w:p>
    <w:p w:rsidR="004913A0" w:rsidRDefault="004913A0">
      <w:pPr>
        <w:pStyle w:val="Index2"/>
        <w:tabs>
          <w:tab w:val="right" w:leader="dot" w:pos="4094"/>
        </w:tabs>
        <w:rPr>
          <w:noProof/>
        </w:rPr>
      </w:pPr>
      <w:r>
        <w:rPr>
          <w:noProof/>
        </w:rPr>
        <w:t>ordering when not with SPR, 157</w:t>
      </w:r>
    </w:p>
    <w:p w:rsidR="004913A0" w:rsidRDefault="004913A0">
      <w:pPr>
        <w:pStyle w:val="Index2"/>
        <w:tabs>
          <w:tab w:val="right" w:leader="dot" w:pos="4094"/>
        </w:tabs>
        <w:rPr>
          <w:noProof/>
        </w:rPr>
      </w:pPr>
      <w:r>
        <w:rPr>
          <w:noProof/>
        </w:rPr>
        <w:t>ordering when with SPR, 156</w:t>
      </w:r>
    </w:p>
    <w:p w:rsidR="004913A0" w:rsidRDefault="004913A0">
      <w:pPr>
        <w:pStyle w:val="Index1"/>
        <w:tabs>
          <w:tab w:val="right" w:leader="dot" w:pos="4094"/>
        </w:tabs>
        <w:rPr>
          <w:noProof/>
        </w:rPr>
      </w:pPr>
      <w:r>
        <w:rPr>
          <w:noProof/>
        </w:rPr>
        <w:t>spreadsheet data representation, 192</w:t>
      </w:r>
    </w:p>
    <w:p w:rsidR="004913A0" w:rsidRDefault="004913A0">
      <w:pPr>
        <w:pStyle w:val="Index1"/>
        <w:tabs>
          <w:tab w:val="right" w:leader="dot" w:pos="4094"/>
        </w:tabs>
        <w:rPr>
          <w:noProof/>
        </w:rPr>
      </w:pPr>
      <w:r w:rsidRPr="009A14C9">
        <w:rPr>
          <w:b/>
          <w:noProof/>
        </w:rPr>
        <w:t>Spreadsheet view of attributes</w:t>
      </w:r>
      <w:r>
        <w:rPr>
          <w:noProof/>
        </w:rPr>
        <w:t>, 191</w:t>
      </w:r>
    </w:p>
    <w:p w:rsidR="004913A0" w:rsidRDefault="004913A0">
      <w:pPr>
        <w:pStyle w:val="Index1"/>
        <w:tabs>
          <w:tab w:val="right" w:leader="dot" w:pos="4094"/>
        </w:tabs>
        <w:rPr>
          <w:noProof/>
        </w:rPr>
      </w:pPr>
      <w:r>
        <w:rPr>
          <w:noProof/>
        </w:rPr>
        <w:t>storage container</w:t>
      </w:r>
    </w:p>
    <w:p w:rsidR="004913A0" w:rsidRDefault="004913A0">
      <w:pPr>
        <w:pStyle w:val="Index2"/>
        <w:tabs>
          <w:tab w:val="right" w:leader="dot" w:pos="4094"/>
        </w:tabs>
        <w:rPr>
          <w:noProof/>
        </w:rPr>
      </w:pPr>
      <w:r>
        <w:rPr>
          <w:noProof/>
        </w:rPr>
        <w:t>adding, 32</w:t>
      </w:r>
    </w:p>
    <w:p w:rsidR="004913A0" w:rsidRDefault="004913A0">
      <w:pPr>
        <w:pStyle w:val="Index2"/>
        <w:tabs>
          <w:tab w:val="right" w:leader="dot" w:pos="4094"/>
        </w:tabs>
        <w:rPr>
          <w:noProof/>
        </w:rPr>
      </w:pPr>
      <w:r>
        <w:rPr>
          <w:noProof/>
        </w:rPr>
        <w:t>define, 29</w:t>
      </w:r>
    </w:p>
    <w:p w:rsidR="004913A0" w:rsidRDefault="004913A0">
      <w:pPr>
        <w:pStyle w:val="Index2"/>
        <w:tabs>
          <w:tab w:val="right" w:leader="dot" w:pos="4094"/>
        </w:tabs>
        <w:rPr>
          <w:noProof/>
        </w:rPr>
      </w:pPr>
      <w:r>
        <w:rPr>
          <w:noProof/>
        </w:rPr>
        <w:t>editing, 35</w:t>
      </w:r>
    </w:p>
    <w:p w:rsidR="004913A0" w:rsidRDefault="004913A0">
      <w:pPr>
        <w:pStyle w:val="Index2"/>
        <w:tabs>
          <w:tab w:val="right" w:leader="dot" w:pos="4094"/>
        </w:tabs>
        <w:rPr>
          <w:noProof/>
        </w:rPr>
      </w:pPr>
      <w:r>
        <w:rPr>
          <w:noProof/>
        </w:rPr>
        <w:t>restrictions, 29</w:t>
      </w:r>
    </w:p>
    <w:p w:rsidR="004913A0" w:rsidRDefault="004913A0">
      <w:pPr>
        <w:pStyle w:val="Index2"/>
        <w:tabs>
          <w:tab w:val="right" w:leader="dot" w:pos="4094"/>
        </w:tabs>
        <w:rPr>
          <w:noProof/>
        </w:rPr>
      </w:pPr>
      <w:r>
        <w:rPr>
          <w:noProof/>
        </w:rPr>
        <w:t>view the hierarchy, 34</w:t>
      </w:r>
    </w:p>
    <w:p w:rsidR="004913A0" w:rsidRDefault="004913A0">
      <w:pPr>
        <w:pStyle w:val="Index1"/>
        <w:tabs>
          <w:tab w:val="right" w:leader="dot" w:pos="4094"/>
        </w:tabs>
        <w:rPr>
          <w:noProof/>
        </w:rPr>
      </w:pPr>
      <w:r>
        <w:rPr>
          <w:noProof/>
        </w:rPr>
        <w:t>Storage Container option, 14</w:t>
      </w:r>
    </w:p>
    <w:p w:rsidR="004913A0" w:rsidRDefault="004913A0">
      <w:pPr>
        <w:pStyle w:val="Index1"/>
        <w:tabs>
          <w:tab w:val="right" w:leader="dot" w:pos="4094"/>
        </w:tabs>
        <w:rPr>
          <w:noProof/>
        </w:rPr>
      </w:pPr>
      <w:r>
        <w:rPr>
          <w:noProof/>
        </w:rPr>
        <w:t>Storage Container Type, 14</w:t>
      </w:r>
    </w:p>
    <w:p w:rsidR="004913A0" w:rsidRDefault="004913A0">
      <w:pPr>
        <w:pStyle w:val="Index1"/>
        <w:tabs>
          <w:tab w:val="right" w:leader="dot" w:pos="4094"/>
        </w:tabs>
        <w:rPr>
          <w:noProof/>
        </w:rPr>
      </w:pPr>
      <w:r>
        <w:rPr>
          <w:noProof/>
        </w:rPr>
        <w:t>storage type</w:t>
      </w:r>
    </w:p>
    <w:p w:rsidR="004913A0" w:rsidRDefault="004913A0">
      <w:pPr>
        <w:pStyle w:val="Index2"/>
        <w:tabs>
          <w:tab w:val="right" w:leader="dot" w:pos="4094"/>
        </w:tabs>
        <w:rPr>
          <w:noProof/>
        </w:rPr>
      </w:pPr>
      <w:r>
        <w:rPr>
          <w:noProof/>
        </w:rPr>
        <w:t>adding, 30</w:t>
      </w:r>
    </w:p>
    <w:p w:rsidR="004913A0" w:rsidRDefault="004913A0">
      <w:pPr>
        <w:pStyle w:val="Index2"/>
        <w:tabs>
          <w:tab w:val="right" w:leader="dot" w:pos="4094"/>
        </w:tabs>
        <w:rPr>
          <w:noProof/>
        </w:rPr>
      </w:pPr>
      <w:r>
        <w:rPr>
          <w:noProof/>
        </w:rPr>
        <w:t>defined, 29</w:t>
      </w:r>
    </w:p>
    <w:p w:rsidR="004913A0" w:rsidRDefault="004913A0">
      <w:pPr>
        <w:pStyle w:val="Index2"/>
        <w:tabs>
          <w:tab w:val="right" w:leader="dot" w:pos="4094"/>
        </w:tabs>
        <w:rPr>
          <w:noProof/>
        </w:rPr>
      </w:pPr>
      <w:r>
        <w:rPr>
          <w:noProof/>
        </w:rPr>
        <w:t>editing, 32</w:t>
      </w:r>
    </w:p>
    <w:p w:rsidR="004913A0" w:rsidRDefault="004913A0">
      <w:pPr>
        <w:pStyle w:val="Index1"/>
        <w:tabs>
          <w:tab w:val="right" w:leader="dot" w:pos="4094"/>
        </w:tabs>
        <w:rPr>
          <w:noProof/>
        </w:rPr>
      </w:pPr>
      <w:r>
        <w:rPr>
          <w:noProof/>
        </w:rPr>
        <w:t>study arms, 54</w:t>
      </w:r>
    </w:p>
    <w:p w:rsidR="004913A0" w:rsidRDefault="004913A0">
      <w:pPr>
        <w:pStyle w:val="Index1"/>
        <w:tabs>
          <w:tab w:val="right" w:leader="dot" w:pos="4094"/>
        </w:tabs>
        <w:rPr>
          <w:noProof/>
        </w:rPr>
      </w:pPr>
      <w:r>
        <w:rPr>
          <w:noProof/>
        </w:rPr>
        <w:t>study phases, 54</w:t>
      </w:r>
    </w:p>
    <w:p w:rsidR="004913A0" w:rsidRDefault="004913A0">
      <w:pPr>
        <w:pStyle w:val="Index1"/>
        <w:tabs>
          <w:tab w:val="right" w:leader="dot" w:pos="4094"/>
        </w:tabs>
        <w:rPr>
          <w:noProof/>
        </w:rPr>
      </w:pPr>
      <w:r>
        <w:rPr>
          <w:noProof/>
        </w:rPr>
        <w:t>sub-form</w:t>
      </w:r>
    </w:p>
    <w:p w:rsidR="004913A0" w:rsidRDefault="004913A0">
      <w:pPr>
        <w:pStyle w:val="Index2"/>
        <w:tabs>
          <w:tab w:val="right" w:leader="dot" w:pos="4094"/>
        </w:tabs>
        <w:rPr>
          <w:noProof/>
        </w:rPr>
      </w:pPr>
      <w:r>
        <w:rPr>
          <w:noProof/>
        </w:rPr>
        <w:t>creating, 72</w:t>
      </w:r>
    </w:p>
    <w:p w:rsidR="004913A0" w:rsidRDefault="004913A0">
      <w:pPr>
        <w:pStyle w:val="Index1"/>
        <w:tabs>
          <w:tab w:val="right" w:leader="dot" w:pos="4094"/>
        </w:tabs>
        <w:rPr>
          <w:noProof/>
        </w:rPr>
      </w:pPr>
      <w:r>
        <w:rPr>
          <w:noProof/>
        </w:rPr>
        <w:t>Summary, 11</w:t>
      </w:r>
    </w:p>
    <w:p w:rsidR="004913A0" w:rsidRDefault="004913A0">
      <w:pPr>
        <w:pStyle w:val="Index1"/>
        <w:tabs>
          <w:tab w:val="right" w:leader="dot" w:pos="4094"/>
        </w:tabs>
        <w:rPr>
          <w:noProof/>
        </w:rPr>
      </w:pPr>
      <w:r>
        <w:rPr>
          <w:noProof/>
        </w:rPr>
        <w:t>Summary link, 137</w:t>
      </w:r>
    </w:p>
    <w:p w:rsidR="004913A0" w:rsidRDefault="004913A0">
      <w:pPr>
        <w:pStyle w:val="Index1"/>
        <w:tabs>
          <w:tab w:val="right" w:leader="dot" w:pos="4094"/>
        </w:tabs>
        <w:rPr>
          <w:noProof/>
        </w:rPr>
      </w:pPr>
      <w:r>
        <w:rPr>
          <w:noProof/>
        </w:rPr>
        <w:t>Super Administrator, 10</w:t>
      </w:r>
    </w:p>
    <w:p w:rsidR="004913A0" w:rsidRDefault="004913A0">
      <w:pPr>
        <w:pStyle w:val="Index1"/>
        <w:tabs>
          <w:tab w:val="right" w:leader="dot" w:pos="4094"/>
        </w:tabs>
        <w:rPr>
          <w:noProof/>
        </w:rPr>
      </w:pPr>
      <w:r>
        <w:rPr>
          <w:noProof/>
        </w:rPr>
        <w:t>Supervisor, 10</w:t>
      </w:r>
    </w:p>
    <w:p w:rsidR="004913A0" w:rsidRDefault="004913A0">
      <w:pPr>
        <w:pStyle w:val="Index1"/>
        <w:tabs>
          <w:tab w:val="right" w:leader="dot" w:pos="4094"/>
        </w:tabs>
        <w:rPr>
          <w:noProof/>
        </w:rPr>
      </w:pPr>
      <w:r>
        <w:rPr>
          <w:noProof/>
        </w:rPr>
        <w:t>Surgical Pathology Report (SPR)</w:t>
      </w:r>
    </w:p>
    <w:p w:rsidR="004913A0" w:rsidRDefault="004913A0">
      <w:pPr>
        <w:pStyle w:val="Index2"/>
        <w:tabs>
          <w:tab w:val="right" w:leader="dot" w:pos="4094"/>
        </w:tabs>
        <w:rPr>
          <w:noProof/>
        </w:rPr>
      </w:pPr>
      <w:r>
        <w:rPr>
          <w:noProof/>
        </w:rPr>
        <w:t>category highlighter, 135</w:t>
      </w:r>
    </w:p>
    <w:p w:rsidR="004913A0" w:rsidRDefault="004913A0">
      <w:pPr>
        <w:pStyle w:val="Index2"/>
        <w:tabs>
          <w:tab w:val="right" w:leader="dot" w:pos="4094"/>
        </w:tabs>
        <w:rPr>
          <w:noProof/>
        </w:rPr>
      </w:pPr>
      <w:r>
        <w:rPr>
          <w:noProof/>
        </w:rPr>
        <w:t>compare identified de-identified reports, 135</w:t>
      </w:r>
    </w:p>
    <w:p w:rsidR="004913A0" w:rsidRDefault="004913A0">
      <w:pPr>
        <w:pStyle w:val="Index2"/>
        <w:tabs>
          <w:tab w:val="right" w:leader="dot" w:pos="4094"/>
        </w:tabs>
        <w:rPr>
          <w:noProof/>
        </w:rPr>
      </w:pPr>
      <w:r>
        <w:rPr>
          <w:noProof/>
        </w:rPr>
        <w:t>description, 133</w:t>
      </w:r>
    </w:p>
    <w:p w:rsidR="004913A0" w:rsidRDefault="004913A0">
      <w:pPr>
        <w:pStyle w:val="Index2"/>
        <w:tabs>
          <w:tab w:val="right" w:leader="dot" w:pos="4094"/>
        </w:tabs>
        <w:rPr>
          <w:noProof/>
        </w:rPr>
      </w:pPr>
      <w:r>
        <w:rPr>
          <w:noProof/>
        </w:rPr>
        <w:t>ordering arrant associated specimens, 158</w:t>
      </w:r>
    </w:p>
    <w:p w:rsidR="004913A0" w:rsidRDefault="004913A0">
      <w:pPr>
        <w:pStyle w:val="Index2"/>
        <w:tabs>
          <w:tab w:val="right" w:leader="dot" w:pos="4094"/>
        </w:tabs>
        <w:rPr>
          <w:noProof/>
        </w:rPr>
      </w:pPr>
      <w:r>
        <w:rPr>
          <w:noProof/>
        </w:rPr>
        <w:t>ordering associated specimens, 156</w:t>
      </w:r>
    </w:p>
    <w:p w:rsidR="004913A0" w:rsidRDefault="004913A0">
      <w:pPr>
        <w:pStyle w:val="Index2"/>
        <w:tabs>
          <w:tab w:val="right" w:leader="dot" w:pos="4094"/>
        </w:tabs>
        <w:rPr>
          <w:noProof/>
        </w:rPr>
      </w:pPr>
      <w:r>
        <w:rPr>
          <w:noProof/>
        </w:rPr>
        <w:t>ordering unassociated specimens, 157</w:t>
      </w:r>
    </w:p>
    <w:p w:rsidR="004913A0" w:rsidRDefault="004913A0">
      <w:pPr>
        <w:pStyle w:val="Index2"/>
        <w:tabs>
          <w:tab w:val="right" w:leader="dot" w:pos="4094"/>
        </w:tabs>
        <w:rPr>
          <w:noProof/>
        </w:rPr>
      </w:pPr>
      <w:r>
        <w:rPr>
          <w:noProof/>
        </w:rPr>
        <w:t>quarantine request, 135</w:t>
      </w:r>
    </w:p>
    <w:p w:rsidR="004913A0" w:rsidRDefault="004913A0">
      <w:pPr>
        <w:pStyle w:val="Index2"/>
        <w:tabs>
          <w:tab w:val="right" w:leader="dot" w:pos="4094"/>
        </w:tabs>
        <w:rPr>
          <w:noProof/>
        </w:rPr>
      </w:pPr>
      <w:r>
        <w:rPr>
          <w:noProof/>
        </w:rPr>
        <w:t>queries, 290</w:t>
      </w:r>
    </w:p>
    <w:p w:rsidR="004913A0" w:rsidRDefault="004913A0">
      <w:pPr>
        <w:pStyle w:val="Index2"/>
        <w:tabs>
          <w:tab w:val="right" w:leader="dot" w:pos="4094"/>
        </w:tabs>
        <w:rPr>
          <w:noProof/>
        </w:rPr>
      </w:pPr>
      <w:r>
        <w:rPr>
          <w:noProof/>
        </w:rPr>
        <w:t>review request, 136</w:t>
      </w:r>
    </w:p>
    <w:p w:rsidR="004913A0" w:rsidRDefault="004913A0">
      <w:pPr>
        <w:pStyle w:val="Index2"/>
        <w:tabs>
          <w:tab w:val="right" w:leader="dot" w:pos="4094"/>
        </w:tabs>
        <w:rPr>
          <w:noProof/>
        </w:rPr>
      </w:pPr>
      <w:r>
        <w:rPr>
          <w:noProof/>
        </w:rPr>
        <w:t>user role access, 134</w:t>
      </w:r>
    </w:p>
    <w:p w:rsidR="004913A0" w:rsidRDefault="004913A0">
      <w:pPr>
        <w:pStyle w:val="IndexHeading"/>
        <w:keepNext/>
        <w:tabs>
          <w:tab w:val="right" w:leader="dot" w:pos="4094"/>
        </w:tabs>
        <w:rPr>
          <w:rFonts w:ascii="Calibri" w:hAnsi="Calibri"/>
          <w:b w:val="0"/>
          <w:bCs w:val="0"/>
          <w:noProof/>
        </w:rPr>
      </w:pPr>
      <w:r>
        <w:rPr>
          <w:noProof/>
        </w:rPr>
        <w:t>T</w:t>
      </w:r>
    </w:p>
    <w:p w:rsidR="004913A0" w:rsidRDefault="004913A0">
      <w:pPr>
        <w:pStyle w:val="Index1"/>
        <w:tabs>
          <w:tab w:val="right" w:leader="dot" w:pos="4094"/>
        </w:tabs>
        <w:rPr>
          <w:noProof/>
        </w:rPr>
      </w:pPr>
      <w:r>
        <w:rPr>
          <w:noProof/>
        </w:rPr>
        <w:t>Technician, 10</w:t>
      </w:r>
    </w:p>
    <w:p w:rsidR="004913A0" w:rsidRDefault="004913A0">
      <w:pPr>
        <w:pStyle w:val="Index1"/>
        <w:tabs>
          <w:tab w:val="right" w:leader="dot" w:pos="4094"/>
        </w:tabs>
        <w:rPr>
          <w:noProof/>
        </w:rPr>
      </w:pPr>
      <w:r>
        <w:rPr>
          <w:noProof/>
        </w:rPr>
        <w:t>temporal query</w:t>
      </w:r>
    </w:p>
    <w:p w:rsidR="004913A0" w:rsidRDefault="004913A0">
      <w:pPr>
        <w:pStyle w:val="Index2"/>
        <w:tabs>
          <w:tab w:val="right" w:leader="dot" w:pos="4094"/>
        </w:tabs>
        <w:rPr>
          <w:noProof/>
        </w:rPr>
      </w:pPr>
      <w:r>
        <w:rPr>
          <w:noProof/>
        </w:rPr>
        <w:t>creating, 199, 200</w:t>
      </w:r>
    </w:p>
    <w:p w:rsidR="004913A0" w:rsidRDefault="004913A0">
      <w:pPr>
        <w:pStyle w:val="Index2"/>
        <w:tabs>
          <w:tab w:val="right" w:leader="dot" w:pos="4094"/>
        </w:tabs>
        <w:rPr>
          <w:noProof/>
        </w:rPr>
      </w:pPr>
      <w:r>
        <w:rPr>
          <w:noProof/>
        </w:rPr>
        <w:t>editing and deleting, 202</w:t>
      </w:r>
    </w:p>
    <w:p w:rsidR="004913A0" w:rsidRDefault="004913A0">
      <w:pPr>
        <w:pStyle w:val="Index2"/>
        <w:tabs>
          <w:tab w:val="right" w:leader="dot" w:pos="4094"/>
        </w:tabs>
        <w:rPr>
          <w:noProof/>
        </w:rPr>
      </w:pPr>
      <w:r>
        <w:rPr>
          <w:noProof/>
        </w:rPr>
        <w:t>queries samples, 294</w:t>
      </w:r>
    </w:p>
    <w:p w:rsidR="004913A0" w:rsidRDefault="004913A0">
      <w:pPr>
        <w:pStyle w:val="Index2"/>
        <w:tabs>
          <w:tab w:val="right" w:leader="dot" w:pos="4094"/>
        </w:tabs>
        <w:rPr>
          <w:noProof/>
        </w:rPr>
      </w:pPr>
      <w:r>
        <w:rPr>
          <w:noProof/>
        </w:rPr>
        <w:t>saving and executing, 204</w:t>
      </w:r>
    </w:p>
    <w:p w:rsidR="004913A0" w:rsidRDefault="004913A0">
      <w:pPr>
        <w:pStyle w:val="Index2"/>
        <w:tabs>
          <w:tab w:val="right" w:leader="dot" w:pos="4094"/>
        </w:tabs>
        <w:rPr>
          <w:noProof/>
        </w:rPr>
      </w:pPr>
      <w:r>
        <w:rPr>
          <w:noProof/>
        </w:rPr>
        <w:t>saving parameterized query, 204</w:t>
      </w:r>
    </w:p>
    <w:p w:rsidR="004913A0" w:rsidRDefault="004913A0">
      <w:pPr>
        <w:pStyle w:val="Index1"/>
        <w:tabs>
          <w:tab w:val="right" w:leader="dot" w:pos="4094"/>
        </w:tabs>
        <w:rPr>
          <w:noProof/>
        </w:rPr>
      </w:pPr>
      <w:r>
        <w:rPr>
          <w:noProof/>
        </w:rPr>
        <w:t>Transurethral Prostatic Resection Pathology Annotation, 233</w:t>
      </w:r>
    </w:p>
    <w:p w:rsidR="004913A0" w:rsidRDefault="004913A0">
      <w:pPr>
        <w:pStyle w:val="Index1"/>
        <w:tabs>
          <w:tab w:val="right" w:leader="dot" w:pos="4094"/>
        </w:tabs>
        <w:rPr>
          <w:noProof/>
        </w:rPr>
      </w:pPr>
      <w:r>
        <w:rPr>
          <w:noProof/>
        </w:rPr>
        <w:t>Treatment Annotation, 216</w:t>
      </w:r>
    </w:p>
    <w:p w:rsidR="004913A0" w:rsidRDefault="004913A0">
      <w:pPr>
        <w:pStyle w:val="Index1"/>
        <w:tabs>
          <w:tab w:val="right" w:leader="dot" w:pos="4094"/>
        </w:tabs>
        <w:rPr>
          <w:noProof/>
        </w:rPr>
      </w:pPr>
      <w:r>
        <w:rPr>
          <w:noProof/>
        </w:rPr>
        <w:t>Treatment Regimen Annotation, 218</w:t>
      </w:r>
    </w:p>
    <w:p w:rsidR="004913A0" w:rsidRDefault="004913A0">
      <w:pPr>
        <w:pStyle w:val="Index1"/>
        <w:tabs>
          <w:tab w:val="right" w:leader="dot" w:pos="4094"/>
        </w:tabs>
        <w:rPr>
          <w:noProof/>
        </w:rPr>
      </w:pPr>
      <w:r>
        <w:rPr>
          <w:noProof/>
        </w:rPr>
        <w:t>type serum</w:t>
      </w:r>
    </w:p>
    <w:p w:rsidR="004913A0" w:rsidRDefault="004913A0">
      <w:pPr>
        <w:pStyle w:val="Index2"/>
        <w:tabs>
          <w:tab w:val="right" w:leader="dot" w:pos="4094"/>
        </w:tabs>
        <w:rPr>
          <w:noProof/>
        </w:rPr>
      </w:pPr>
      <w:r>
        <w:rPr>
          <w:noProof/>
        </w:rPr>
        <w:t>searching for, 208</w:t>
      </w:r>
    </w:p>
    <w:p w:rsidR="004913A0" w:rsidRDefault="004913A0">
      <w:pPr>
        <w:pStyle w:val="IndexHeading"/>
        <w:keepNext/>
        <w:tabs>
          <w:tab w:val="right" w:leader="dot" w:pos="4094"/>
        </w:tabs>
        <w:rPr>
          <w:rFonts w:ascii="Calibri" w:hAnsi="Calibri"/>
          <w:b w:val="0"/>
          <w:bCs w:val="0"/>
          <w:noProof/>
        </w:rPr>
      </w:pPr>
      <w:r>
        <w:rPr>
          <w:noProof/>
        </w:rPr>
        <w:t>U</w:t>
      </w:r>
    </w:p>
    <w:p w:rsidR="004913A0" w:rsidRDefault="004913A0">
      <w:pPr>
        <w:pStyle w:val="Index1"/>
        <w:tabs>
          <w:tab w:val="right" w:leader="dot" w:pos="4094"/>
        </w:tabs>
        <w:rPr>
          <w:noProof/>
        </w:rPr>
      </w:pPr>
      <w:r>
        <w:rPr>
          <w:noProof/>
        </w:rPr>
        <w:t>unplanned collection group</w:t>
      </w:r>
    </w:p>
    <w:p w:rsidR="004913A0" w:rsidRDefault="004913A0">
      <w:pPr>
        <w:pStyle w:val="Index2"/>
        <w:tabs>
          <w:tab w:val="right" w:leader="dot" w:pos="4094"/>
        </w:tabs>
        <w:rPr>
          <w:noProof/>
        </w:rPr>
      </w:pPr>
      <w:r>
        <w:rPr>
          <w:noProof/>
        </w:rPr>
        <w:t>specimen collection, 127</w:t>
      </w:r>
    </w:p>
    <w:p w:rsidR="004913A0" w:rsidRDefault="004913A0">
      <w:pPr>
        <w:pStyle w:val="Index1"/>
        <w:tabs>
          <w:tab w:val="right" w:leader="dot" w:pos="4094"/>
        </w:tabs>
        <w:rPr>
          <w:noProof/>
        </w:rPr>
      </w:pPr>
      <w:r>
        <w:rPr>
          <w:noProof/>
        </w:rPr>
        <w:t>unplanned collection protocol, 53</w:t>
      </w:r>
    </w:p>
    <w:p w:rsidR="004913A0" w:rsidRDefault="004913A0">
      <w:pPr>
        <w:pStyle w:val="Index1"/>
        <w:tabs>
          <w:tab w:val="right" w:leader="dot" w:pos="4094"/>
        </w:tabs>
        <w:rPr>
          <w:noProof/>
        </w:rPr>
      </w:pPr>
      <w:r>
        <w:rPr>
          <w:noProof/>
        </w:rPr>
        <w:t>user</w:t>
      </w:r>
    </w:p>
    <w:p w:rsidR="004913A0" w:rsidRDefault="004913A0">
      <w:pPr>
        <w:pStyle w:val="Index2"/>
        <w:tabs>
          <w:tab w:val="right" w:leader="dot" w:pos="4094"/>
        </w:tabs>
        <w:rPr>
          <w:noProof/>
        </w:rPr>
      </w:pPr>
      <w:r>
        <w:rPr>
          <w:noProof/>
        </w:rPr>
        <w:t>added in caTissue Suite, 10</w:t>
      </w:r>
    </w:p>
    <w:p w:rsidR="004913A0" w:rsidRDefault="004913A0">
      <w:pPr>
        <w:pStyle w:val="Index2"/>
        <w:tabs>
          <w:tab w:val="right" w:leader="dot" w:pos="4094"/>
        </w:tabs>
        <w:rPr>
          <w:noProof/>
        </w:rPr>
      </w:pPr>
      <w:r>
        <w:rPr>
          <w:noProof/>
        </w:rPr>
        <w:t>editing, 26</w:t>
      </w:r>
    </w:p>
    <w:p w:rsidR="004913A0" w:rsidRDefault="004913A0">
      <w:pPr>
        <w:pStyle w:val="Index2"/>
        <w:tabs>
          <w:tab w:val="right" w:leader="dot" w:pos="4094"/>
        </w:tabs>
        <w:rPr>
          <w:noProof/>
        </w:rPr>
      </w:pPr>
      <w:r>
        <w:rPr>
          <w:noProof/>
        </w:rPr>
        <w:t>reviewing/approving, 23</w:t>
      </w:r>
    </w:p>
    <w:p w:rsidR="004913A0" w:rsidRDefault="004913A0">
      <w:pPr>
        <w:pStyle w:val="Index2"/>
        <w:tabs>
          <w:tab w:val="right" w:leader="dot" w:pos="4094"/>
        </w:tabs>
        <w:rPr>
          <w:noProof/>
        </w:rPr>
      </w:pPr>
      <w:r>
        <w:rPr>
          <w:noProof/>
        </w:rPr>
        <w:t>setting up in caTissue Suite, 21</w:t>
      </w:r>
    </w:p>
    <w:p w:rsidR="004913A0" w:rsidRDefault="004913A0">
      <w:pPr>
        <w:pStyle w:val="Index1"/>
        <w:tabs>
          <w:tab w:val="right" w:leader="dot" w:pos="4094"/>
        </w:tabs>
        <w:rPr>
          <w:noProof/>
        </w:rPr>
      </w:pPr>
      <w:r>
        <w:rPr>
          <w:noProof/>
        </w:rPr>
        <w:t>User, 10</w:t>
      </w:r>
    </w:p>
    <w:p w:rsidR="004913A0" w:rsidRDefault="004913A0">
      <w:pPr>
        <w:pStyle w:val="Index1"/>
        <w:tabs>
          <w:tab w:val="right" w:leader="dot" w:pos="4094"/>
        </w:tabs>
        <w:rPr>
          <w:noProof/>
        </w:rPr>
      </w:pPr>
      <w:r>
        <w:rPr>
          <w:noProof/>
        </w:rPr>
        <w:t>User option, 14</w:t>
      </w:r>
    </w:p>
    <w:p w:rsidR="004913A0" w:rsidRDefault="004913A0">
      <w:pPr>
        <w:pStyle w:val="Index1"/>
        <w:tabs>
          <w:tab w:val="right" w:leader="dot" w:pos="4094"/>
        </w:tabs>
        <w:rPr>
          <w:noProof/>
        </w:rPr>
      </w:pPr>
      <w:r>
        <w:rPr>
          <w:noProof/>
        </w:rPr>
        <w:t>user roles, 10</w:t>
      </w:r>
    </w:p>
    <w:p w:rsidR="004913A0" w:rsidRDefault="004913A0">
      <w:pPr>
        <w:pStyle w:val="Index1"/>
        <w:tabs>
          <w:tab w:val="right" w:leader="dot" w:pos="4094"/>
        </w:tabs>
        <w:rPr>
          <w:noProof/>
        </w:rPr>
      </w:pPr>
      <w:r>
        <w:rPr>
          <w:noProof/>
        </w:rPr>
        <w:t>user-defined arrays</w:t>
      </w:r>
    </w:p>
    <w:p w:rsidR="004913A0" w:rsidRDefault="004913A0">
      <w:pPr>
        <w:pStyle w:val="Index2"/>
        <w:tabs>
          <w:tab w:val="right" w:leader="dot" w:pos="4094"/>
        </w:tabs>
        <w:rPr>
          <w:noProof/>
        </w:rPr>
      </w:pPr>
      <w:r>
        <w:rPr>
          <w:noProof/>
        </w:rPr>
        <w:t>distributing, 164</w:t>
      </w:r>
    </w:p>
    <w:p w:rsidR="004913A0" w:rsidRDefault="004913A0">
      <w:pPr>
        <w:pStyle w:val="Index2"/>
        <w:tabs>
          <w:tab w:val="right" w:leader="dot" w:pos="4094"/>
        </w:tabs>
        <w:rPr>
          <w:noProof/>
        </w:rPr>
      </w:pPr>
      <w:r>
        <w:rPr>
          <w:noProof/>
        </w:rPr>
        <w:t>ordering, 160</w:t>
      </w:r>
    </w:p>
    <w:p w:rsidR="004913A0" w:rsidRDefault="004913A0">
      <w:pPr>
        <w:pStyle w:val="Index1"/>
        <w:tabs>
          <w:tab w:val="right" w:leader="dot" w:pos="4094"/>
        </w:tabs>
        <w:rPr>
          <w:noProof/>
        </w:rPr>
      </w:pPr>
      <w:r>
        <w:rPr>
          <w:noProof/>
        </w:rPr>
        <w:t>User's Guide</w:t>
      </w:r>
    </w:p>
    <w:p w:rsidR="004913A0" w:rsidRDefault="004913A0">
      <w:pPr>
        <w:pStyle w:val="Index2"/>
        <w:tabs>
          <w:tab w:val="right" w:leader="dot" w:pos="4094"/>
        </w:tabs>
        <w:rPr>
          <w:noProof/>
        </w:rPr>
      </w:pPr>
      <w:r>
        <w:rPr>
          <w:noProof/>
        </w:rPr>
        <w:t>chapter descriptions, 1</w:t>
      </w:r>
    </w:p>
    <w:p w:rsidR="004913A0" w:rsidRDefault="004913A0">
      <w:pPr>
        <w:pStyle w:val="Index2"/>
        <w:tabs>
          <w:tab w:val="right" w:leader="dot" w:pos="4094"/>
        </w:tabs>
        <w:rPr>
          <w:noProof/>
        </w:rPr>
      </w:pPr>
      <w:r>
        <w:rPr>
          <w:noProof/>
        </w:rPr>
        <w:t>purpose, 1</w:t>
      </w:r>
    </w:p>
    <w:p w:rsidR="004913A0" w:rsidRDefault="004913A0">
      <w:pPr>
        <w:pStyle w:val="Index2"/>
        <w:tabs>
          <w:tab w:val="right" w:leader="dot" w:pos="4094"/>
        </w:tabs>
        <w:rPr>
          <w:noProof/>
        </w:rPr>
      </w:pPr>
      <w:r>
        <w:rPr>
          <w:noProof/>
        </w:rPr>
        <w:t>related documentation, 2</w:t>
      </w:r>
    </w:p>
    <w:p w:rsidR="004913A0" w:rsidRDefault="004913A0">
      <w:pPr>
        <w:pStyle w:val="Index2"/>
        <w:tabs>
          <w:tab w:val="right" w:leader="dot" w:pos="4094"/>
        </w:tabs>
        <w:rPr>
          <w:noProof/>
        </w:rPr>
      </w:pPr>
      <w:r>
        <w:rPr>
          <w:noProof/>
        </w:rPr>
        <w:t>text conventions, 2</w:t>
      </w:r>
    </w:p>
    <w:p w:rsidR="004913A0" w:rsidRDefault="004913A0">
      <w:pPr>
        <w:pStyle w:val="Index2"/>
        <w:tabs>
          <w:tab w:val="right" w:leader="dot" w:pos="4094"/>
        </w:tabs>
        <w:rPr>
          <w:noProof/>
        </w:rPr>
      </w:pPr>
      <w:r>
        <w:rPr>
          <w:noProof/>
        </w:rPr>
        <w:t>users, 1</w:t>
      </w:r>
    </w:p>
    <w:p w:rsidR="004913A0" w:rsidRDefault="004913A0">
      <w:pPr>
        <w:pStyle w:val="IndexHeading"/>
        <w:keepNext/>
        <w:tabs>
          <w:tab w:val="right" w:leader="dot" w:pos="4094"/>
        </w:tabs>
        <w:rPr>
          <w:rFonts w:ascii="Calibri" w:hAnsi="Calibri"/>
          <w:b w:val="0"/>
          <w:bCs w:val="0"/>
          <w:noProof/>
        </w:rPr>
      </w:pPr>
      <w:r>
        <w:rPr>
          <w:noProof/>
        </w:rPr>
        <w:t>V</w:t>
      </w:r>
    </w:p>
    <w:p w:rsidR="004913A0" w:rsidRDefault="004913A0">
      <w:pPr>
        <w:pStyle w:val="Index1"/>
        <w:tabs>
          <w:tab w:val="right" w:leader="dot" w:pos="4094"/>
        </w:tabs>
        <w:rPr>
          <w:noProof/>
        </w:rPr>
      </w:pPr>
      <w:r>
        <w:rPr>
          <w:noProof/>
        </w:rPr>
        <w:t>Validation, 69</w:t>
      </w:r>
    </w:p>
    <w:p w:rsidR="004913A0" w:rsidRDefault="004913A0">
      <w:pPr>
        <w:pStyle w:val="Index1"/>
        <w:tabs>
          <w:tab w:val="right" w:leader="dot" w:pos="4094"/>
        </w:tabs>
        <w:rPr>
          <w:noProof/>
        </w:rPr>
      </w:pPr>
      <w:r>
        <w:rPr>
          <w:noProof/>
        </w:rPr>
        <w:t>View Map</w:t>
      </w:r>
    </w:p>
    <w:p w:rsidR="004913A0" w:rsidRDefault="004913A0">
      <w:pPr>
        <w:pStyle w:val="Index2"/>
        <w:tabs>
          <w:tab w:val="right" w:leader="dot" w:pos="4094"/>
        </w:tabs>
        <w:rPr>
          <w:noProof/>
        </w:rPr>
      </w:pPr>
      <w:r>
        <w:rPr>
          <w:noProof/>
        </w:rPr>
        <w:t>storage container, 34</w:t>
      </w:r>
    </w:p>
    <w:p w:rsidR="004913A0" w:rsidRDefault="004913A0">
      <w:pPr>
        <w:pStyle w:val="Index1"/>
        <w:tabs>
          <w:tab w:val="right" w:leader="dot" w:pos="4094"/>
        </w:tabs>
        <w:rPr>
          <w:noProof/>
        </w:rPr>
      </w:pPr>
      <w:r>
        <w:rPr>
          <w:noProof/>
        </w:rPr>
        <w:t>View Results page, 203</w:t>
      </w:r>
    </w:p>
    <w:p w:rsidR="004913A0" w:rsidRDefault="004913A0">
      <w:pPr>
        <w:pStyle w:val="IndexHeading"/>
        <w:keepNext/>
        <w:tabs>
          <w:tab w:val="right" w:leader="dot" w:pos="4094"/>
        </w:tabs>
        <w:rPr>
          <w:rFonts w:ascii="Calibri" w:hAnsi="Calibri"/>
          <w:b w:val="0"/>
          <w:bCs w:val="0"/>
          <w:noProof/>
        </w:rPr>
      </w:pPr>
      <w:r>
        <w:rPr>
          <w:noProof/>
        </w:rPr>
        <w:t>W</w:t>
      </w:r>
    </w:p>
    <w:p w:rsidR="004913A0" w:rsidRDefault="004913A0">
      <w:pPr>
        <w:pStyle w:val="Index1"/>
        <w:tabs>
          <w:tab w:val="right" w:leader="dot" w:pos="4094"/>
        </w:tabs>
        <w:rPr>
          <w:noProof/>
        </w:rPr>
      </w:pPr>
      <w:r>
        <w:rPr>
          <w:noProof/>
        </w:rPr>
        <w:t>wildcard character operators</w:t>
      </w:r>
    </w:p>
    <w:p w:rsidR="004913A0" w:rsidRDefault="004913A0">
      <w:pPr>
        <w:pStyle w:val="Index2"/>
        <w:tabs>
          <w:tab w:val="right" w:leader="dot" w:pos="4094"/>
        </w:tabs>
        <w:rPr>
          <w:noProof/>
        </w:rPr>
      </w:pPr>
      <w:r>
        <w:rPr>
          <w:noProof/>
        </w:rPr>
        <w:t>searching with, 208</w:t>
      </w:r>
    </w:p>
    <w:p w:rsidR="004913A0" w:rsidRDefault="004913A0" w:rsidP="00066951">
      <w:pPr>
        <w:pStyle w:val="BodyText"/>
        <w:rPr>
          <w:noProof/>
        </w:rPr>
        <w:sectPr w:rsidR="004913A0" w:rsidSect="004913A0">
          <w:type w:val="continuous"/>
          <w:pgSz w:w="12240" w:h="15840" w:code="1"/>
          <w:pgMar w:top="1440" w:right="1440" w:bottom="1440" w:left="1440" w:header="720" w:footer="720" w:gutter="432"/>
          <w:cols w:num="2" w:space="720"/>
          <w:titlePg/>
          <w:docGrid w:linePitch="360"/>
        </w:sectPr>
      </w:pPr>
    </w:p>
    <w:p w:rsidR="00066951" w:rsidRPr="009129C2" w:rsidRDefault="00066951" w:rsidP="00066951">
      <w:pPr>
        <w:pStyle w:val="BodyText"/>
      </w:pPr>
      <w:r w:rsidRPr="009129C2">
        <w:fldChar w:fldCharType="end"/>
      </w:r>
    </w:p>
    <w:p w:rsidR="00066951" w:rsidRPr="009129C2" w:rsidRDefault="00066951" w:rsidP="00066951">
      <w:pPr>
        <w:spacing w:beforeLines="20" w:afterLines="20"/>
        <w:jc w:val="center"/>
        <w:rPr>
          <w:rFonts w:cs="Arial"/>
          <w:b/>
          <w:i/>
        </w:rPr>
      </w:pPr>
    </w:p>
    <w:p w:rsidR="00066951" w:rsidRPr="009129C2" w:rsidRDefault="00066951" w:rsidP="00066951"/>
    <w:p w:rsidR="00066951" w:rsidRPr="009129C2" w:rsidRDefault="00066951" w:rsidP="00066951"/>
    <w:p w:rsidR="00066951" w:rsidRPr="009129C2" w:rsidRDefault="00066951" w:rsidP="00066951"/>
    <w:p w:rsidR="00066951" w:rsidRPr="009129C2" w:rsidRDefault="00066951" w:rsidP="00066951"/>
    <w:sectPr w:rsidR="00066951" w:rsidRPr="009129C2" w:rsidSect="004913A0">
      <w:type w:val="continuous"/>
      <w:pgSz w:w="12240" w:h="15840" w:code="1"/>
      <w:pgMar w:top="1440" w:right="1440" w:bottom="1440" w:left="1440" w:header="720" w:footer="720" w:gutter="432"/>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05D0" w:rsidRDefault="003C05D0">
      <w:r>
        <w:separator/>
      </w:r>
    </w:p>
  </w:endnote>
  <w:endnote w:type="continuationSeparator" w:id="1">
    <w:p w:rsidR="003C05D0" w:rsidRDefault="003C05D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Palatino Linotype">
    <w:panose1 w:val="02040502050505030304"/>
    <w:charset w:val="00"/>
    <w:family w:val="roman"/>
    <w:pitch w:val="variable"/>
    <w:sig w:usb0="E0000387" w:usb1="40000013" w:usb2="00000000" w:usb3="00000000" w:csb0="0000019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pPr>
      <w:pStyle w:val="Footer"/>
    </w:pPr>
    <w:r>
      <w:rPr>
        <w:rStyle w:val="PageNumber"/>
      </w:rPr>
      <w:fldChar w:fldCharType="begin"/>
    </w:r>
    <w:r>
      <w:rPr>
        <w:rStyle w:val="PageNumber"/>
      </w:rPr>
      <w:instrText xml:space="preserve"> PAGE </w:instrText>
    </w:r>
    <w:r>
      <w:rPr>
        <w:rStyle w:val="PageNumber"/>
      </w:rPr>
      <w:fldChar w:fldCharType="separate"/>
    </w:r>
    <w:r w:rsidR="007A0E2C">
      <w:rPr>
        <w:rStyle w:val="PageNumber"/>
        <w:noProof/>
      </w:rPr>
      <w:t>36</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7A0E2C">
      <w:rPr>
        <w:rStyle w:val="PageNumber"/>
        <w:noProof/>
      </w:rPr>
      <w:t>35</w:t>
    </w:r>
    <w:r>
      <w:rPr>
        <w:rStyle w:val="PageNumber"/>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rsidP="00066951">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7A0E2C">
      <w:rPr>
        <w:rStyle w:val="PageNumber"/>
        <w:noProof/>
      </w:rPr>
      <w:t>i</w:t>
    </w:r>
    <w:r>
      <w:rPr>
        <w:rStyle w:val="PageNumber"/>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rsidP="00066951">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7A0E2C">
      <w:rPr>
        <w:rStyle w:val="PageNumber"/>
        <w:noProof/>
      </w:rPr>
      <w:t>1</w:t>
    </w:r>
    <w:r>
      <w:rPr>
        <w:rStyle w:val="PageNumber"/>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pPr>
      <w:pStyle w:val="Footer"/>
    </w:pPr>
    <w:r>
      <w:tab/>
    </w:r>
    <w:r>
      <w:tab/>
    </w:r>
    <w:r>
      <w:rPr>
        <w:rStyle w:val="PageNumber"/>
      </w:rPr>
      <w:fldChar w:fldCharType="begin"/>
    </w:r>
    <w:r>
      <w:rPr>
        <w:rStyle w:val="PageNumber"/>
      </w:rPr>
      <w:instrText xml:space="preserve"> PAGE </w:instrText>
    </w:r>
    <w:r>
      <w:rPr>
        <w:rStyle w:val="PageNumber"/>
      </w:rPr>
      <w:fldChar w:fldCharType="separate"/>
    </w:r>
    <w:r w:rsidR="007A0E2C">
      <w:rPr>
        <w:rStyle w:val="PageNumber"/>
        <w:noProof/>
      </w:rPr>
      <w:t>17</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05D0" w:rsidRDefault="003C05D0">
      <w:r>
        <w:separator/>
      </w:r>
    </w:p>
  </w:footnote>
  <w:footnote w:type="continuationSeparator" w:id="1">
    <w:p w:rsidR="003C05D0" w:rsidRDefault="003C05D0">
      <w:r>
        <w:continuationSeparator/>
      </w:r>
    </w:p>
  </w:footnote>
  <w:footnote w:id="2">
    <w:p w:rsidR="004913A0" w:rsidRDefault="004913A0"/>
    <w:p w:rsidR="004913A0" w:rsidRDefault="004913A0" w:rsidP="00066951">
      <w:pPr>
        <w:pStyle w:val="FootnoteText"/>
        <w:ind w:left="0"/>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pPr>
      <w:pStyle w:val="Header"/>
    </w:pPr>
    <w:fldSimple w:instr=" TITLE  ">
      <w:r>
        <w:t>caTissue Suite User's Guide</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rsidP="00066951">
    <w:pPr>
      <w:pStyle w:val="Header"/>
      <w:pBdr>
        <w:bottom w:val="none" w:sz="0" w:space="0" w:color="auto"/>
      </w:pBd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Pr="00A10A73" w:rsidRDefault="004913A0" w:rsidP="00066951">
    <w:pPr>
      <w:pStyle w:val="Header"/>
    </w:pPr>
    <w:r>
      <w:tab/>
    </w:r>
    <w:fldSimple w:instr=" STYLEREF  &quot;Heading 1,Chapter&quot; \n ">
      <w:r w:rsidR="00795CD8">
        <w:rPr>
          <w:noProof/>
        </w:rPr>
        <w:t>Chapter 13</w:t>
      </w:r>
    </w:fldSimple>
    <w:r>
      <w:t>–</w:t>
    </w:r>
    <w:fldSimple w:instr=" STYLEREF  &quot;Heading 1,Chapter&quot; ">
      <w:r w:rsidR="00795CD8">
        <w:rPr>
          <w:noProof/>
        </w:rPr>
        <w:t>Performing Searches</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Pr="00A10A73" w:rsidRDefault="004913A0" w:rsidP="00066951">
    <w:pPr>
      <w:pStyle w:val="Header"/>
    </w:pPr>
    <w:r>
      <w:tab/>
    </w:r>
    <w:fldSimple w:instr=" STYLEREF  &quot;Heading 9,Appendix&quot; \n ">
      <w:r w:rsidR="00795CD8">
        <w:rPr>
          <w:noProof/>
        </w:rPr>
        <w:t>Appendix A</w:t>
      </w:r>
    </w:fldSimple>
    <w:r>
      <w:t>–</w:t>
    </w:r>
    <w:fldSimple w:instr=" STYLEREF  &quot;Heading 9,Appendix&quot; ">
      <w:r w:rsidR="00795CD8">
        <w:rPr>
          <w:noProof/>
        </w:rPr>
        <w:t>Clinical Annotations</w:t>
      </w:r>
    </w:fldSimple>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pPr>
      <w:pStyle w:val="Header"/>
    </w:pPr>
    <w:fldSimple w:instr=" TITLE  ">
      <w:r>
        <w:t>caTissue Suite User's Guide</w:t>
      </w:r>
    </w:fldSimple>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pPr>
      <w:pStyle w:val="Header"/>
    </w:pPr>
    <w:r>
      <w:tab/>
    </w:r>
    <w:fldSimple w:instr=" STYLEREF  &quot;Title&quot; ">
      <w:r>
        <w:rPr>
          <w:noProof/>
        </w:rPr>
        <w:t>Index</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Pr="00B075F6" w:rsidRDefault="004913A0" w:rsidP="00066951">
    <w:pPr>
      <w:pStyle w:val="Header"/>
    </w:pPr>
    <w:r>
      <w:tab/>
      <w:t>Contents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rsidP="00066951"/>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Pr="00B075F6" w:rsidRDefault="004913A0" w:rsidP="00066951">
    <w:pPr>
      <w:pStyle w:val="Header"/>
    </w:pPr>
    <w:r>
      <w:tab/>
    </w:r>
    <w:fldSimple w:instr=" STYLEREF  Title  \* MERGEFORMAT ">
      <w:r w:rsidR="007A0E2C">
        <w:rPr>
          <w:noProof/>
        </w:rPr>
        <w:t>About This Guide</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rsidP="00066951"/>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Pr="00B075F6" w:rsidRDefault="004913A0" w:rsidP="00066951">
    <w:pPr>
      <w:pStyle w:val="Header"/>
    </w:pPr>
    <w:r>
      <w:tab/>
    </w:r>
    <w:fldSimple w:instr=" STYLEREF  &quot;Heading 1,Chapter&quot; \n ">
      <w:r w:rsidR="007A0E2C">
        <w:rPr>
          <w:noProof/>
        </w:rPr>
        <w:t>Chapter 3</w:t>
      </w:r>
    </w:fldSimple>
    <w:r>
      <w:t>–</w:t>
    </w:r>
    <w:fldSimple w:instr=" STYLEREF  &quot;Heading 1,Chapter&quot; ">
      <w:r w:rsidR="007A0E2C">
        <w:rPr>
          <w:noProof/>
        </w:rPr>
        <w:t>Setting Up caTissue Suite (Administrative Data)</w:t>
      </w:r>
    </w:fldSimple>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rsidP="00066951"/>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Default="004913A0">
    <w:pPr>
      <w:pStyle w:val="Header"/>
    </w:pPr>
    <w:fldSimple w:instr=" TITLE  ">
      <w:r>
        <w:t>caTissue Suite User's Guide</w:t>
      </w:r>
    </w:fldSimple>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13A0" w:rsidRPr="00A10A73" w:rsidRDefault="004913A0" w:rsidP="00066951">
    <w:pPr>
      <w:pStyle w:val="Header"/>
    </w:pPr>
    <w:r>
      <w:tab/>
    </w:r>
    <w:fldSimple w:instr=" STYLEREF  &quot;Heading 1,Chapter&quot; \n ">
      <w:r>
        <w:rPr>
          <w:noProof/>
        </w:rPr>
        <w:t>Chapter 10</w:t>
      </w:r>
    </w:fldSimple>
    <w:r>
      <w:t>–</w:t>
    </w:r>
    <w:fldSimple w:instr=" STYLEREF  &quot;Heading 1,Chapter&quot; ">
      <w:r>
        <w:rPr>
          <w:noProof/>
        </w:rPr>
        <w:t>Introduction to Clinical Annotations</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EE0975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988E1D0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AA4C47A"/>
    <w:lvl w:ilvl="0">
      <w:start w:val="1"/>
      <w:numFmt w:val="lowerRoman"/>
      <w:pStyle w:val="ListNumber3"/>
      <w:lvlText w:val="%1."/>
      <w:lvlJc w:val="left"/>
      <w:pPr>
        <w:tabs>
          <w:tab w:val="num" w:pos="1080"/>
        </w:tabs>
        <w:ind w:left="1080" w:hanging="360"/>
      </w:pPr>
      <w:rPr>
        <w:rFonts w:hint="default"/>
      </w:rPr>
    </w:lvl>
  </w:abstractNum>
  <w:abstractNum w:abstractNumId="3">
    <w:nsid w:val="FFFFFF7F"/>
    <w:multiLevelType w:val="singleLevel"/>
    <w:tmpl w:val="FDBC9E88"/>
    <w:lvl w:ilvl="0">
      <w:start w:val="1"/>
      <w:numFmt w:val="lowerLetter"/>
      <w:pStyle w:val="ListNumber2"/>
      <w:lvlText w:val="%1."/>
      <w:lvlJc w:val="left"/>
      <w:pPr>
        <w:tabs>
          <w:tab w:val="num" w:pos="1800"/>
        </w:tabs>
        <w:ind w:left="1800" w:hanging="360"/>
      </w:pPr>
      <w:rPr>
        <w:rFonts w:hint="default"/>
      </w:rPr>
    </w:lvl>
  </w:abstractNum>
  <w:abstractNum w:abstractNumId="4">
    <w:nsid w:val="FFFFFF80"/>
    <w:multiLevelType w:val="singleLevel"/>
    <w:tmpl w:val="67FA432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63ECBC60"/>
    <w:lvl w:ilvl="0">
      <w:start w:val="1"/>
      <w:numFmt w:val="bullet"/>
      <w:pStyle w:val="ListBullet4"/>
      <w:lvlText w:val=""/>
      <w:lvlJc w:val="left"/>
      <w:pPr>
        <w:tabs>
          <w:tab w:val="num" w:pos="1440"/>
        </w:tabs>
        <w:ind w:left="1440" w:hanging="360"/>
      </w:pPr>
      <w:rPr>
        <w:rFonts w:ascii="Wingdings 2" w:hAnsi="Wingdings 2" w:hint="default"/>
      </w:rPr>
    </w:lvl>
  </w:abstractNum>
  <w:abstractNum w:abstractNumId="6">
    <w:nsid w:val="FFFFFF82"/>
    <w:multiLevelType w:val="singleLevel"/>
    <w:tmpl w:val="77BA7EC8"/>
    <w:lvl w:ilvl="0">
      <w:start w:val="1"/>
      <w:numFmt w:val="bullet"/>
      <w:pStyle w:val="ListBullet3"/>
      <w:lvlText w:val=""/>
      <w:lvlJc w:val="left"/>
      <w:pPr>
        <w:tabs>
          <w:tab w:val="num" w:pos="2160"/>
        </w:tabs>
        <w:ind w:left="2160" w:hanging="360"/>
      </w:pPr>
      <w:rPr>
        <w:rFonts w:ascii="Symbol" w:hAnsi="Symbol" w:hint="default"/>
      </w:rPr>
    </w:lvl>
  </w:abstractNum>
  <w:abstractNum w:abstractNumId="7">
    <w:nsid w:val="FFFFFF83"/>
    <w:multiLevelType w:val="singleLevel"/>
    <w:tmpl w:val="8C10D3CA"/>
    <w:lvl w:ilvl="0">
      <w:start w:val="1"/>
      <w:numFmt w:val="bullet"/>
      <w:pStyle w:val="ListBullet2"/>
      <w:lvlText w:val=""/>
      <w:lvlJc w:val="left"/>
      <w:pPr>
        <w:tabs>
          <w:tab w:val="num" w:pos="1800"/>
        </w:tabs>
        <w:ind w:left="1800" w:hanging="360"/>
      </w:pPr>
      <w:rPr>
        <w:rFonts w:ascii="Symbol" w:hAnsi="Symbol" w:hint="default"/>
      </w:rPr>
    </w:lvl>
  </w:abstractNum>
  <w:abstractNum w:abstractNumId="8">
    <w:nsid w:val="FFFFFF88"/>
    <w:multiLevelType w:val="singleLevel"/>
    <w:tmpl w:val="83C463A0"/>
    <w:lvl w:ilvl="0">
      <w:start w:val="3"/>
      <w:numFmt w:val="decimal"/>
      <w:pStyle w:val="ListNumber"/>
      <w:lvlText w:val="%1."/>
      <w:lvlJc w:val="left"/>
      <w:pPr>
        <w:tabs>
          <w:tab w:val="num" w:pos="1440"/>
        </w:tabs>
        <w:ind w:left="1440" w:hanging="360"/>
      </w:pPr>
      <w:rPr>
        <w:rFonts w:hint="default"/>
        <w:b w:val="0"/>
        <w:i w:val="0"/>
      </w:rPr>
    </w:lvl>
  </w:abstractNum>
  <w:abstractNum w:abstractNumId="9">
    <w:nsid w:val="FFFFFF89"/>
    <w:multiLevelType w:val="singleLevel"/>
    <w:tmpl w:val="150E2E1E"/>
    <w:lvl w:ilvl="0">
      <w:start w:val="1"/>
      <w:numFmt w:val="bullet"/>
      <w:pStyle w:val="ListBullet"/>
      <w:lvlText w:val=""/>
      <w:lvlJc w:val="left"/>
      <w:pPr>
        <w:tabs>
          <w:tab w:val="num" w:pos="1440"/>
        </w:tabs>
        <w:ind w:left="1440" w:hanging="360"/>
      </w:pPr>
      <w:rPr>
        <w:rFonts w:ascii="Symbol" w:hAnsi="Symbol" w:hint="default"/>
      </w:rPr>
    </w:lvl>
  </w:abstractNum>
  <w:abstractNum w:abstractNumId="10">
    <w:nsid w:val="02E0086D"/>
    <w:multiLevelType w:val="hybridMultilevel"/>
    <w:tmpl w:val="FE6E5880"/>
    <w:lvl w:ilvl="0" w:tplc="188AC02C">
      <w:start w:val="1"/>
      <w:numFmt w:val="decimal"/>
      <w:pStyle w:val="CompanyNamePara"/>
      <w:lvlText w:val="%1."/>
      <w:lvlJc w:val="left"/>
      <w:pPr>
        <w:tabs>
          <w:tab w:val="num" w:pos="216"/>
        </w:tabs>
        <w:ind w:left="216" w:hanging="216"/>
      </w:pPr>
      <w:rPr>
        <w:rFonts w:hint="default"/>
        <w:vertAlign w:val="superscrip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0DB463BE"/>
    <w:multiLevelType w:val="hybridMultilevel"/>
    <w:tmpl w:val="5E30E686"/>
    <w:lvl w:ilvl="0" w:tplc="4BBAAF4A">
      <w:start w:val="4"/>
      <w:numFmt w:val="decimal"/>
      <w:lvlText w:val="%1."/>
      <w:lvlJc w:val="left"/>
      <w:pPr>
        <w:tabs>
          <w:tab w:val="num" w:pos="1440"/>
        </w:tabs>
        <w:ind w:left="144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341606"/>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12C67411"/>
    <w:multiLevelType w:val="hybridMultilevel"/>
    <w:tmpl w:val="FD58E17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2634513B"/>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nsid w:val="33063396"/>
    <w:multiLevelType w:val="hybridMultilevel"/>
    <w:tmpl w:val="97A65BDE"/>
    <w:lvl w:ilvl="0" w:tplc="BEFC3DA0">
      <w:start w:val="1"/>
      <w:numFmt w:val="decimal"/>
      <w:pStyle w:val="TableListNumber"/>
      <w:lvlText w:val="%1."/>
      <w:lvlJc w:val="left"/>
      <w:pPr>
        <w:tabs>
          <w:tab w:val="num" w:pos="216"/>
        </w:tabs>
        <w:ind w:left="216" w:hanging="21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63C60AD"/>
    <w:multiLevelType w:val="hybridMultilevel"/>
    <w:tmpl w:val="175A45C4"/>
    <w:lvl w:ilvl="0" w:tplc="5C1CF922">
      <w:start w:val="1"/>
      <w:numFmt w:val="decimal"/>
      <w:lvlText w:val="%1."/>
      <w:lvlJc w:val="left"/>
      <w:pPr>
        <w:tabs>
          <w:tab w:val="num" w:pos="1440"/>
        </w:tabs>
        <w:ind w:left="144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5C307B"/>
    <w:multiLevelType w:val="hybridMultilevel"/>
    <w:tmpl w:val="5D946D68"/>
    <w:lvl w:ilvl="0" w:tplc="1668DF78">
      <w:start w:val="1"/>
      <w:numFmt w:val="decimal"/>
      <w:lvlText w:val="%1."/>
      <w:lvlJc w:val="left"/>
      <w:pPr>
        <w:tabs>
          <w:tab w:val="num" w:pos="1440"/>
        </w:tabs>
        <w:ind w:left="14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AE2041"/>
    <w:multiLevelType w:val="hybridMultilevel"/>
    <w:tmpl w:val="0862164E"/>
    <w:lvl w:ilvl="0" w:tplc="31DC0F90">
      <w:start w:val="1"/>
      <w:numFmt w:val="decimal"/>
      <w:pStyle w:val="CodeLineNumber"/>
      <w:lvlText w:val="%1."/>
      <w:lvlJc w:val="left"/>
      <w:pPr>
        <w:tabs>
          <w:tab w:val="num" w:pos="0"/>
        </w:tabs>
        <w:ind w:left="0" w:firstLine="0"/>
      </w:pPr>
      <w:rPr>
        <w:rFonts w:ascii="Courier New" w:hAnsi="Courier New" w:hint="default"/>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B8803F4"/>
    <w:multiLevelType w:val="hybridMultilevel"/>
    <w:tmpl w:val="CB724D6A"/>
    <w:lvl w:ilvl="0" w:tplc="B4744A04">
      <w:start w:val="1"/>
      <w:numFmt w:val="decimal"/>
      <w:lvlText w:val="%1."/>
      <w:lvlJc w:val="left"/>
      <w:pPr>
        <w:tabs>
          <w:tab w:val="num" w:pos="1440"/>
        </w:tabs>
        <w:ind w:left="144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C87637"/>
    <w:multiLevelType w:val="hybridMultilevel"/>
    <w:tmpl w:val="855ECB5C"/>
    <w:lvl w:ilvl="0" w:tplc="3838473E">
      <w:start w:val="1"/>
      <w:numFmt w:val="upperLetter"/>
      <w:pStyle w:val="Heading9"/>
      <w:lvlText w:val="Appendix %1"/>
      <w:lvlJc w:val="left"/>
      <w:pPr>
        <w:tabs>
          <w:tab w:val="num" w:pos="2880"/>
        </w:tabs>
        <w:ind w:left="2880" w:hanging="28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F397D30"/>
    <w:multiLevelType w:val="hybridMultilevel"/>
    <w:tmpl w:val="F452A5CC"/>
    <w:lvl w:ilvl="0" w:tplc="D5E40670">
      <w:start w:val="1"/>
      <w:numFmt w:val="bullet"/>
      <w:pStyle w:val="TableBullet"/>
      <w:lvlText w:val=""/>
      <w:lvlJc w:val="left"/>
      <w:pPr>
        <w:tabs>
          <w:tab w:val="num" w:pos="216"/>
        </w:tabs>
        <w:ind w:left="216" w:hanging="216"/>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2">
    <w:nsid w:val="51E63063"/>
    <w:multiLevelType w:val="hybridMultilevel"/>
    <w:tmpl w:val="6A14E5C0"/>
    <w:lvl w:ilvl="0" w:tplc="D5E40670">
      <w:start w:val="1"/>
      <w:numFmt w:val="decimal"/>
      <w:pStyle w:val="Heading1"/>
      <w:lvlText w:val="Chapter %1"/>
      <w:lvlJc w:val="left"/>
      <w:pPr>
        <w:tabs>
          <w:tab w:val="num" w:pos="2520"/>
        </w:tabs>
        <w:ind w:left="2520" w:hanging="25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5203040C"/>
    <w:multiLevelType w:val="hybridMultilevel"/>
    <w:tmpl w:val="DCE4BBB4"/>
    <w:lvl w:ilvl="0" w:tplc="FDBC9E88">
      <w:start w:val="1"/>
      <w:numFmt w:val="lowerLetter"/>
      <w:lvlText w:val="%1."/>
      <w:lvlJc w:val="left"/>
      <w:pPr>
        <w:tabs>
          <w:tab w:val="num" w:pos="1440"/>
        </w:tabs>
        <w:ind w:left="144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26F2FB9"/>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nsid w:val="6A440560"/>
    <w:multiLevelType w:val="hybridMultilevel"/>
    <w:tmpl w:val="A5F08D48"/>
    <w:lvl w:ilvl="0" w:tplc="2340D9D0">
      <w:start w:val="1"/>
      <w:numFmt w:val="decimal"/>
      <w:lvlText w:val="%1."/>
      <w:lvlJc w:val="left"/>
      <w:pPr>
        <w:tabs>
          <w:tab w:val="num" w:pos="1440"/>
        </w:tabs>
        <w:ind w:left="144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2"/>
  </w:num>
  <w:num w:numId="3">
    <w:abstractNumId w:val="14"/>
  </w:num>
  <w:num w:numId="4">
    <w:abstractNumId w:val="10"/>
  </w:num>
  <w:num w:numId="5">
    <w:abstractNumId w:val="22"/>
  </w:num>
  <w:num w:numId="6">
    <w:abstractNumId w:val="20"/>
  </w:num>
  <w:num w:numId="7">
    <w:abstractNumId w:val="9"/>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15"/>
  </w:num>
  <w:num w:numId="18">
    <w:abstractNumId w:val="22"/>
  </w:num>
  <w:num w:numId="19">
    <w:abstractNumId w:val="18"/>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8"/>
    <w:lvlOverride w:ilvl="0">
      <w:startOverride w:val="1"/>
    </w:lvlOverride>
  </w:num>
  <w:num w:numId="40">
    <w:abstractNumId w:val="8"/>
    <w:lvlOverride w:ilvl="0">
      <w:startOverride w:val="1"/>
    </w:lvlOverride>
  </w:num>
  <w:num w:numId="41">
    <w:abstractNumId w:val="8"/>
    <w:lvlOverride w:ilvl="0">
      <w:startOverride w:val="1"/>
    </w:lvlOverride>
  </w:num>
  <w:num w:numId="42">
    <w:abstractNumId w:val="3"/>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8"/>
    <w:lvlOverride w:ilvl="0">
      <w:startOverride w:val="1"/>
    </w:lvlOverride>
  </w:num>
  <w:num w:numId="46">
    <w:abstractNumId w:val="8"/>
    <w:lvlOverride w:ilvl="0">
      <w:startOverride w:val="1"/>
    </w:lvlOverride>
  </w:num>
  <w:num w:numId="47">
    <w:abstractNumId w:val="8"/>
    <w:lvlOverride w:ilvl="0">
      <w:startOverride w:val="1"/>
    </w:lvlOverride>
  </w:num>
  <w:num w:numId="48">
    <w:abstractNumId w:val="8"/>
  </w:num>
  <w:num w:numId="49">
    <w:abstractNumId w:val="8"/>
    <w:lvlOverride w:ilvl="0">
      <w:startOverride w:val="1"/>
    </w:lvlOverride>
  </w:num>
  <w:num w:numId="50">
    <w:abstractNumId w:val="8"/>
    <w:lvlOverride w:ilvl="0">
      <w:startOverride w:val="1"/>
    </w:lvlOverride>
  </w:num>
  <w:num w:numId="51">
    <w:abstractNumId w:val="8"/>
    <w:lvlOverride w:ilvl="0">
      <w:startOverride w:val="1"/>
    </w:lvlOverride>
  </w:num>
  <w:num w:numId="52">
    <w:abstractNumId w:val="8"/>
    <w:lvlOverride w:ilvl="0">
      <w:startOverride w:val="1"/>
    </w:lvlOverride>
  </w:num>
  <w:num w:numId="53">
    <w:abstractNumId w:val="8"/>
    <w:lvlOverride w:ilvl="0">
      <w:startOverride w:val="1"/>
    </w:lvlOverride>
  </w:num>
  <w:num w:numId="54">
    <w:abstractNumId w:val="8"/>
    <w:lvlOverride w:ilvl="0">
      <w:startOverride w:val="1"/>
    </w:lvlOverride>
  </w:num>
  <w:num w:numId="55">
    <w:abstractNumId w:val="8"/>
    <w:lvlOverride w:ilvl="0">
      <w:startOverride w:val="1"/>
    </w:lvlOverride>
  </w:num>
  <w:num w:numId="56">
    <w:abstractNumId w:val="8"/>
    <w:lvlOverride w:ilvl="0">
      <w:startOverride w:val="1"/>
    </w:lvlOverride>
  </w:num>
  <w:num w:numId="57">
    <w:abstractNumId w:val="8"/>
    <w:lvlOverride w:ilvl="0">
      <w:startOverride w:val="1"/>
    </w:lvlOverride>
  </w:num>
  <w:num w:numId="58">
    <w:abstractNumId w:val="8"/>
    <w:lvlOverride w:ilvl="0">
      <w:startOverride w:val="1"/>
    </w:lvlOverride>
  </w:num>
  <w:num w:numId="59">
    <w:abstractNumId w:val="8"/>
    <w:lvlOverride w:ilvl="0">
      <w:startOverride w:val="1"/>
    </w:lvlOverride>
  </w:num>
  <w:num w:numId="60">
    <w:abstractNumId w:val="8"/>
    <w:lvlOverride w:ilvl="0">
      <w:startOverride w:val="1"/>
    </w:lvlOverride>
  </w:num>
  <w:num w:numId="61">
    <w:abstractNumId w:val="3"/>
    <w:lvlOverride w:ilvl="0">
      <w:startOverride w:val="1"/>
    </w:lvlOverride>
  </w:num>
  <w:num w:numId="62">
    <w:abstractNumId w:val="3"/>
    <w:lvlOverride w:ilvl="0">
      <w:startOverride w:val="1"/>
    </w:lvlOverride>
  </w:num>
  <w:num w:numId="63">
    <w:abstractNumId w:val="3"/>
    <w:lvlOverride w:ilvl="0">
      <w:startOverride w:val="1"/>
    </w:lvlOverride>
  </w:num>
  <w:num w:numId="64">
    <w:abstractNumId w:val="3"/>
    <w:lvlOverride w:ilvl="0">
      <w:startOverride w:val="1"/>
    </w:lvlOverride>
  </w:num>
  <w:num w:numId="65">
    <w:abstractNumId w:val="8"/>
    <w:lvlOverride w:ilvl="0">
      <w:startOverride w:val="1"/>
    </w:lvlOverride>
  </w:num>
  <w:num w:numId="66">
    <w:abstractNumId w:val="8"/>
    <w:lvlOverride w:ilvl="0">
      <w:startOverride w:val="1"/>
    </w:lvlOverride>
  </w:num>
  <w:num w:numId="67">
    <w:abstractNumId w:val="8"/>
    <w:lvlOverride w:ilvl="0">
      <w:startOverride w:val="1"/>
    </w:lvlOverride>
  </w:num>
  <w:num w:numId="68">
    <w:abstractNumId w:val="8"/>
    <w:lvlOverride w:ilvl="0">
      <w:startOverride w:val="1"/>
    </w:lvlOverride>
  </w:num>
  <w:num w:numId="69">
    <w:abstractNumId w:val="3"/>
    <w:lvlOverride w:ilvl="0">
      <w:startOverride w:val="1"/>
    </w:lvlOverride>
  </w:num>
  <w:num w:numId="70">
    <w:abstractNumId w:val="3"/>
    <w:lvlOverride w:ilvl="0">
      <w:startOverride w:val="1"/>
    </w:lvlOverride>
  </w:num>
  <w:num w:numId="71">
    <w:abstractNumId w:val="3"/>
    <w:lvlOverride w:ilvl="0">
      <w:startOverride w:val="1"/>
    </w:lvlOverride>
  </w:num>
  <w:num w:numId="72">
    <w:abstractNumId w:val="8"/>
    <w:lvlOverride w:ilvl="0">
      <w:startOverride w:val="1"/>
    </w:lvlOverride>
  </w:num>
  <w:num w:numId="73">
    <w:abstractNumId w:val="8"/>
    <w:lvlOverride w:ilvl="0">
      <w:startOverride w:val="1"/>
    </w:lvlOverride>
  </w:num>
  <w:num w:numId="74">
    <w:abstractNumId w:val="8"/>
    <w:lvlOverride w:ilvl="0">
      <w:startOverride w:val="1"/>
    </w:lvlOverride>
  </w:num>
  <w:num w:numId="75">
    <w:abstractNumId w:val="8"/>
    <w:lvlOverride w:ilvl="0">
      <w:startOverride w:val="1"/>
    </w:lvlOverride>
  </w:num>
  <w:num w:numId="76">
    <w:abstractNumId w:val="8"/>
    <w:lvlOverride w:ilvl="0">
      <w:startOverride w:val="1"/>
    </w:lvlOverride>
  </w:num>
  <w:num w:numId="77">
    <w:abstractNumId w:val="8"/>
    <w:lvlOverride w:ilvl="0">
      <w:startOverride w:val="1"/>
    </w:lvlOverride>
  </w:num>
  <w:num w:numId="78">
    <w:abstractNumId w:val="8"/>
    <w:lvlOverride w:ilvl="0">
      <w:startOverride w:val="1"/>
    </w:lvlOverride>
  </w:num>
  <w:num w:numId="79">
    <w:abstractNumId w:val="8"/>
    <w:lvlOverride w:ilvl="0">
      <w:startOverride w:val="1"/>
    </w:lvlOverride>
  </w:num>
  <w:num w:numId="80">
    <w:abstractNumId w:val="17"/>
    <w:lvlOverride w:ilvl="0">
      <w:startOverride w:val="1"/>
    </w:lvlOverride>
  </w:num>
  <w:num w:numId="81">
    <w:abstractNumId w:val="17"/>
    <w:lvlOverride w:ilvl="0">
      <w:startOverride w:val="1"/>
    </w:lvlOverride>
  </w:num>
  <w:num w:numId="82">
    <w:abstractNumId w:val="17"/>
    <w:lvlOverride w:ilvl="0">
      <w:startOverride w:val="1"/>
    </w:lvlOverride>
  </w:num>
  <w:num w:numId="83">
    <w:abstractNumId w:val="17"/>
    <w:lvlOverride w:ilvl="0">
      <w:startOverride w:val="1"/>
    </w:lvlOverride>
  </w:num>
  <w:num w:numId="84">
    <w:abstractNumId w:val="17"/>
    <w:lvlOverride w:ilvl="0">
      <w:startOverride w:val="1"/>
    </w:lvlOverride>
  </w:num>
  <w:num w:numId="85">
    <w:abstractNumId w:val="17"/>
    <w:lvlOverride w:ilvl="0">
      <w:startOverride w:val="1"/>
    </w:lvlOverride>
  </w:num>
  <w:num w:numId="86">
    <w:abstractNumId w:val="3"/>
    <w:lvlOverride w:ilvl="0">
      <w:startOverride w:val="1"/>
    </w:lvlOverride>
  </w:num>
  <w:num w:numId="87">
    <w:abstractNumId w:val="17"/>
    <w:lvlOverride w:ilvl="0">
      <w:startOverride w:val="1"/>
    </w:lvlOverride>
  </w:num>
  <w:num w:numId="88">
    <w:abstractNumId w:val="17"/>
    <w:lvlOverride w:ilvl="0">
      <w:startOverride w:val="1"/>
    </w:lvlOverride>
  </w:num>
  <w:num w:numId="89">
    <w:abstractNumId w:val="17"/>
    <w:lvlOverride w:ilvl="0">
      <w:startOverride w:val="1"/>
    </w:lvlOverride>
  </w:num>
  <w:num w:numId="90">
    <w:abstractNumId w:val="17"/>
    <w:lvlOverride w:ilvl="0">
      <w:startOverride w:val="1"/>
    </w:lvlOverride>
  </w:num>
  <w:num w:numId="91">
    <w:abstractNumId w:val="17"/>
    <w:lvlOverride w:ilvl="0">
      <w:startOverride w:val="1"/>
    </w:lvlOverride>
  </w:num>
  <w:num w:numId="92">
    <w:abstractNumId w:val="17"/>
    <w:lvlOverride w:ilvl="0">
      <w:startOverride w:val="1"/>
    </w:lvlOverride>
  </w:num>
  <w:num w:numId="93">
    <w:abstractNumId w:val="17"/>
    <w:lvlOverride w:ilvl="0">
      <w:startOverride w:val="1"/>
    </w:lvlOverride>
  </w:num>
  <w:num w:numId="94">
    <w:abstractNumId w:val="17"/>
    <w:lvlOverride w:ilvl="0">
      <w:startOverride w:val="1"/>
    </w:lvlOverride>
  </w:num>
  <w:num w:numId="95">
    <w:abstractNumId w:val="17"/>
    <w:lvlOverride w:ilvl="0">
      <w:startOverride w:val="1"/>
    </w:lvlOverride>
  </w:num>
  <w:num w:numId="96">
    <w:abstractNumId w:val="3"/>
    <w:lvlOverride w:ilvl="0">
      <w:startOverride w:val="1"/>
    </w:lvlOverride>
  </w:num>
  <w:num w:numId="97">
    <w:abstractNumId w:val="17"/>
    <w:lvlOverride w:ilvl="0">
      <w:startOverride w:val="1"/>
    </w:lvlOverride>
  </w:num>
  <w:num w:numId="98">
    <w:abstractNumId w:val="17"/>
    <w:lvlOverride w:ilvl="0">
      <w:startOverride w:val="1"/>
    </w:lvlOverride>
  </w:num>
  <w:num w:numId="99">
    <w:abstractNumId w:val="17"/>
    <w:lvlOverride w:ilvl="0">
      <w:startOverride w:val="1"/>
    </w:lvlOverride>
  </w:num>
  <w:num w:numId="100">
    <w:abstractNumId w:val="17"/>
    <w:lvlOverride w:ilvl="0">
      <w:startOverride w:val="1"/>
    </w:lvlOverride>
  </w:num>
  <w:num w:numId="101">
    <w:abstractNumId w:val="17"/>
    <w:lvlOverride w:ilvl="0">
      <w:startOverride w:val="1"/>
    </w:lvlOverride>
  </w:num>
  <w:num w:numId="102">
    <w:abstractNumId w:val="17"/>
    <w:lvlOverride w:ilvl="0">
      <w:startOverride w:val="1"/>
    </w:lvlOverride>
  </w:num>
  <w:num w:numId="103">
    <w:abstractNumId w:val="17"/>
    <w:lvlOverride w:ilvl="0">
      <w:startOverride w:val="1"/>
    </w:lvlOverride>
  </w:num>
  <w:num w:numId="104">
    <w:abstractNumId w:val="17"/>
    <w:lvlOverride w:ilvl="0">
      <w:startOverride w:val="1"/>
    </w:lvlOverride>
  </w:num>
  <w:num w:numId="105">
    <w:abstractNumId w:val="17"/>
    <w:lvlOverride w:ilvl="0">
      <w:startOverride w:val="1"/>
    </w:lvlOverride>
  </w:num>
  <w:num w:numId="106">
    <w:abstractNumId w:val="17"/>
    <w:lvlOverride w:ilvl="0">
      <w:startOverride w:val="1"/>
    </w:lvlOverride>
  </w:num>
  <w:num w:numId="107">
    <w:abstractNumId w:val="17"/>
    <w:lvlOverride w:ilvl="0">
      <w:startOverride w:val="1"/>
    </w:lvlOverride>
  </w:num>
  <w:num w:numId="108">
    <w:abstractNumId w:val="17"/>
    <w:lvlOverride w:ilvl="0">
      <w:startOverride w:val="1"/>
    </w:lvlOverride>
  </w:num>
  <w:num w:numId="109">
    <w:abstractNumId w:val="17"/>
    <w:lvlOverride w:ilvl="0">
      <w:startOverride w:val="1"/>
    </w:lvlOverride>
  </w:num>
  <w:num w:numId="110">
    <w:abstractNumId w:val="19"/>
    <w:lvlOverride w:ilvl="0">
      <w:startOverride w:val="2"/>
    </w:lvlOverride>
  </w:num>
  <w:num w:numId="111">
    <w:abstractNumId w:val="19"/>
    <w:lvlOverride w:ilvl="0">
      <w:startOverride w:val="2"/>
    </w:lvlOverride>
  </w:num>
  <w:num w:numId="112">
    <w:abstractNumId w:val="19"/>
    <w:lvlOverride w:ilvl="0">
      <w:startOverride w:val="2"/>
    </w:lvlOverride>
  </w:num>
  <w:num w:numId="113">
    <w:abstractNumId w:val="19"/>
    <w:lvlOverride w:ilvl="0">
      <w:startOverride w:val="1"/>
    </w:lvlOverride>
  </w:num>
  <w:num w:numId="114">
    <w:abstractNumId w:val="19"/>
    <w:lvlOverride w:ilvl="0">
      <w:startOverride w:val="1"/>
    </w:lvlOverride>
  </w:num>
  <w:num w:numId="115">
    <w:abstractNumId w:val="19"/>
    <w:lvlOverride w:ilvl="0">
      <w:startOverride w:val="1"/>
    </w:lvlOverride>
  </w:num>
  <w:num w:numId="116">
    <w:abstractNumId w:val="19"/>
    <w:lvlOverride w:ilvl="0">
      <w:startOverride w:val="1"/>
    </w:lvlOverride>
  </w:num>
  <w:num w:numId="117">
    <w:abstractNumId w:val="19"/>
    <w:lvlOverride w:ilvl="0">
      <w:startOverride w:val="1"/>
    </w:lvlOverride>
  </w:num>
  <w:num w:numId="118">
    <w:abstractNumId w:val="19"/>
    <w:lvlOverride w:ilvl="0">
      <w:startOverride w:val="1"/>
    </w:lvlOverride>
  </w:num>
  <w:num w:numId="119">
    <w:abstractNumId w:val="19"/>
    <w:lvlOverride w:ilvl="0">
      <w:startOverride w:val="1"/>
    </w:lvlOverride>
  </w:num>
  <w:num w:numId="120">
    <w:abstractNumId w:val="19"/>
    <w:lvlOverride w:ilvl="0">
      <w:startOverride w:val="1"/>
    </w:lvlOverride>
  </w:num>
  <w:num w:numId="121">
    <w:abstractNumId w:val="19"/>
    <w:lvlOverride w:ilvl="0">
      <w:startOverride w:val="1"/>
    </w:lvlOverride>
  </w:num>
  <w:num w:numId="122">
    <w:abstractNumId w:val="19"/>
    <w:lvlOverride w:ilvl="0">
      <w:startOverride w:val="2"/>
    </w:lvlOverride>
  </w:num>
  <w:num w:numId="123">
    <w:abstractNumId w:val="19"/>
    <w:lvlOverride w:ilvl="0">
      <w:startOverride w:val="2"/>
    </w:lvlOverride>
  </w:num>
  <w:num w:numId="124">
    <w:abstractNumId w:val="19"/>
    <w:lvlOverride w:ilvl="0">
      <w:startOverride w:val="2"/>
    </w:lvlOverride>
  </w:num>
  <w:num w:numId="125">
    <w:abstractNumId w:val="19"/>
    <w:lvlOverride w:ilvl="0">
      <w:startOverride w:val="2"/>
    </w:lvlOverride>
  </w:num>
  <w:num w:numId="126">
    <w:abstractNumId w:val="19"/>
  </w:num>
  <w:num w:numId="127">
    <w:abstractNumId w:val="19"/>
    <w:lvlOverride w:ilvl="0">
      <w:startOverride w:val="2"/>
    </w:lvlOverride>
  </w:num>
  <w:num w:numId="128">
    <w:abstractNumId w:val="19"/>
    <w:lvlOverride w:ilvl="0">
      <w:startOverride w:val="2"/>
    </w:lvlOverride>
  </w:num>
  <w:num w:numId="129">
    <w:abstractNumId w:val="19"/>
    <w:lvlOverride w:ilvl="0">
      <w:startOverride w:val="2"/>
    </w:lvlOverride>
  </w:num>
  <w:num w:numId="130">
    <w:abstractNumId w:val="19"/>
    <w:lvlOverride w:ilvl="0">
      <w:startOverride w:val="2"/>
    </w:lvlOverride>
  </w:num>
  <w:num w:numId="131">
    <w:abstractNumId w:val="19"/>
    <w:lvlOverride w:ilvl="0">
      <w:startOverride w:val="2"/>
    </w:lvlOverride>
  </w:num>
  <w:num w:numId="132">
    <w:abstractNumId w:val="19"/>
    <w:lvlOverride w:ilvl="0">
      <w:startOverride w:val="2"/>
    </w:lvlOverride>
  </w:num>
  <w:num w:numId="133">
    <w:abstractNumId w:val="19"/>
    <w:lvlOverride w:ilvl="0">
      <w:startOverride w:val="2"/>
    </w:lvlOverride>
  </w:num>
  <w:num w:numId="134">
    <w:abstractNumId w:val="19"/>
    <w:lvlOverride w:ilvl="0">
      <w:startOverride w:val="2"/>
    </w:lvlOverride>
  </w:num>
  <w:num w:numId="135">
    <w:abstractNumId w:val="19"/>
    <w:lvlOverride w:ilvl="0">
      <w:startOverride w:val="2"/>
    </w:lvlOverride>
  </w:num>
  <w:num w:numId="136">
    <w:abstractNumId w:val="19"/>
    <w:lvlOverride w:ilvl="0">
      <w:startOverride w:val="1"/>
    </w:lvlOverride>
  </w:num>
  <w:num w:numId="137">
    <w:abstractNumId w:val="19"/>
    <w:lvlOverride w:ilvl="0">
      <w:startOverride w:val="2"/>
    </w:lvlOverride>
  </w:num>
  <w:num w:numId="138">
    <w:abstractNumId w:val="19"/>
    <w:lvlOverride w:ilvl="0">
      <w:startOverride w:val="2"/>
    </w:lvlOverride>
  </w:num>
  <w:num w:numId="139">
    <w:abstractNumId w:val="19"/>
    <w:lvlOverride w:ilvl="0">
      <w:startOverride w:val="2"/>
    </w:lvlOverride>
  </w:num>
  <w:num w:numId="140">
    <w:abstractNumId w:val="19"/>
    <w:lvlOverride w:ilvl="0">
      <w:startOverride w:val="2"/>
    </w:lvlOverride>
  </w:num>
  <w:num w:numId="141">
    <w:abstractNumId w:val="19"/>
    <w:lvlOverride w:ilvl="0">
      <w:startOverride w:val="2"/>
    </w:lvlOverride>
  </w:num>
  <w:num w:numId="142">
    <w:abstractNumId w:val="19"/>
    <w:lvlOverride w:ilvl="0">
      <w:startOverride w:val="2"/>
    </w:lvlOverride>
  </w:num>
  <w:num w:numId="143">
    <w:abstractNumId w:val="19"/>
    <w:lvlOverride w:ilvl="0">
      <w:startOverride w:val="2"/>
    </w:lvlOverride>
  </w:num>
  <w:num w:numId="144">
    <w:abstractNumId w:val="19"/>
    <w:lvlOverride w:ilvl="0">
      <w:startOverride w:val="2"/>
    </w:lvlOverride>
  </w:num>
  <w:num w:numId="145">
    <w:abstractNumId w:val="19"/>
    <w:lvlOverride w:ilvl="0">
      <w:startOverride w:val="2"/>
    </w:lvlOverride>
  </w:num>
  <w:num w:numId="146">
    <w:abstractNumId w:val="19"/>
    <w:lvlOverride w:ilvl="0">
      <w:startOverride w:val="2"/>
    </w:lvlOverride>
  </w:num>
  <w:num w:numId="147">
    <w:abstractNumId w:val="19"/>
    <w:lvlOverride w:ilvl="0">
      <w:startOverride w:val="2"/>
    </w:lvlOverride>
  </w:num>
  <w:num w:numId="148">
    <w:abstractNumId w:val="19"/>
    <w:lvlOverride w:ilvl="0">
      <w:startOverride w:val="2"/>
    </w:lvlOverride>
  </w:num>
  <w:num w:numId="149">
    <w:abstractNumId w:val="19"/>
    <w:lvlOverride w:ilvl="0">
      <w:startOverride w:val="2"/>
    </w:lvlOverride>
  </w:num>
  <w:num w:numId="150">
    <w:abstractNumId w:val="19"/>
    <w:lvlOverride w:ilvl="0">
      <w:startOverride w:val="2"/>
    </w:lvlOverride>
  </w:num>
  <w:num w:numId="151">
    <w:abstractNumId w:val="19"/>
  </w:num>
  <w:num w:numId="152">
    <w:abstractNumId w:val="19"/>
    <w:lvlOverride w:ilvl="0">
      <w:startOverride w:val="2"/>
    </w:lvlOverride>
  </w:num>
  <w:num w:numId="153">
    <w:abstractNumId w:val="19"/>
    <w:lvlOverride w:ilvl="0">
      <w:startOverride w:val="2"/>
    </w:lvlOverride>
  </w:num>
  <w:num w:numId="154">
    <w:abstractNumId w:val="19"/>
    <w:lvlOverride w:ilvl="0">
      <w:startOverride w:val="2"/>
    </w:lvlOverride>
  </w:num>
  <w:num w:numId="155">
    <w:abstractNumId w:val="19"/>
    <w:lvlOverride w:ilvl="0">
      <w:startOverride w:val="2"/>
    </w:lvlOverride>
  </w:num>
  <w:num w:numId="156">
    <w:abstractNumId w:val="19"/>
    <w:lvlOverride w:ilvl="0">
      <w:startOverride w:val="2"/>
    </w:lvlOverride>
  </w:num>
  <w:num w:numId="157">
    <w:abstractNumId w:val="19"/>
    <w:lvlOverride w:ilvl="0">
      <w:startOverride w:val="2"/>
    </w:lvlOverride>
  </w:num>
  <w:num w:numId="158">
    <w:abstractNumId w:val="19"/>
    <w:lvlOverride w:ilvl="0">
      <w:startOverride w:val="2"/>
    </w:lvlOverride>
  </w:num>
  <w:num w:numId="159">
    <w:abstractNumId w:val="19"/>
    <w:lvlOverride w:ilvl="0">
      <w:startOverride w:val="2"/>
    </w:lvlOverride>
  </w:num>
  <w:num w:numId="160">
    <w:abstractNumId w:val="19"/>
    <w:lvlOverride w:ilvl="0">
      <w:startOverride w:val="2"/>
    </w:lvlOverride>
  </w:num>
  <w:num w:numId="161">
    <w:abstractNumId w:val="19"/>
    <w:lvlOverride w:ilvl="0">
      <w:startOverride w:val="2"/>
    </w:lvlOverride>
  </w:num>
  <w:num w:numId="162">
    <w:abstractNumId w:val="19"/>
    <w:lvlOverride w:ilvl="0">
      <w:startOverride w:val="2"/>
    </w:lvlOverride>
  </w:num>
  <w:num w:numId="163">
    <w:abstractNumId w:val="19"/>
    <w:lvlOverride w:ilvl="0">
      <w:startOverride w:val="2"/>
    </w:lvlOverride>
  </w:num>
  <w:num w:numId="164">
    <w:abstractNumId w:val="19"/>
    <w:lvlOverride w:ilvl="0">
      <w:startOverride w:val="2"/>
    </w:lvlOverride>
  </w:num>
  <w:num w:numId="165">
    <w:abstractNumId w:val="19"/>
    <w:lvlOverride w:ilvl="0">
      <w:startOverride w:val="2"/>
    </w:lvlOverride>
  </w:num>
  <w:num w:numId="166">
    <w:abstractNumId w:val="19"/>
    <w:lvlOverride w:ilvl="0">
      <w:startOverride w:val="1"/>
    </w:lvlOverride>
  </w:num>
  <w:num w:numId="167">
    <w:abstractNumId w:val="19"/>
    <w:lvlOverride w:ilvl="0">
      <w:startOverride w:val="1"/>
    </w:lvlOverride>
  </w:num>
  <w:num w:numId="168">
    <w:abstractNumId w:val="19"/>
    <w:lvlOverride w:ilvl="0">
      <w:startOverride w:val="2"/>
    </w:lvlOverride>
  </w:num>
  <w:num w:numId="169">
    <w:abstractNumId w:val="19"/>
    <w:lvlOverride w:ilvl="0">
      <w:startOverride w:val="2"/>
    </w:lvlOverride>
  </w:num>
  <w:num w:numId="170">
    <w:abstractNumId w:val="19"/>
    <w:lvlOverride w:ilvl="0">
      <w:startOverride w:val="2"/>
    </w:lvlOverride>
  </w:num>
  <w:num w:numId="171">
    <w:abstractNumId w:val="19"/>
    <w:lvlOverride w:ilvl="0">
      <w:startOverride w:val="2"/>
    </w:lvlOverride>
  </w:num>
  <w:num w:numId="172">
    <w:abstractNumId w:val="19"/>
    <w:lvlOverride w:ilvl="0">
      <w:startOverride w:val="2"/>
    </w:lvlOverride>
  </w:num>
  <w:num w:numId="173">
    <w:abstractNumId w:val="19"/>
    <w:lvlOverride w:ilvl="0">
      <w:startOverride w:val="2"/>
    </w:lvlOverride>
  </w:num>
  <w:num w:numId="174">
    <w:abstractNumId w:val="19"/>
    <w:lvlOverride w:ilvl="0">
      <w:startOverride w:val="2"/>
    </w:lvlOverride>
  </w:num>
  <w:num w:numId="175">
    <w:abstractNumId w:val="19"/>
    <w:lvlOverride w:ilvl="0">
      <w:startOverride w:val="2"/>
    </w:lvlOverride>
  </w:num>
  <w:num w:numId="176">
    <w:abstractNumId w:val="19"/>
    <w:lvlOverride w:ilvl="0">
      <w:startOverride w:val="2"/>
    </w:lvlOverride>
  </w:num>
  <w:num w:numId="177">
    <w:abstractNumId w:val="19"/>
    <w:lvlOverride w:ilvl="0">
      <w:startOverride w:val="2"/>
    </w:lvlOverride>
  </w:num>
  <w:num w:numId="178">
    <w:abstractNumId w:val="19"/>
    <w:lvlOverride w:ilvl="0">
      <w:startOverride w:val="2"/>
    </w:lvlOverride>
  </w:num>
  <w:num w:numId="179">
    <w:abstractNumId w:val="19"/>
    <w:lvlOverride w:ilvl="0">
      <w:startOverride w:val="2"/>
    </w:lvlOverride>
  </w:num>
  <w:num w:numId="180">
    <w:abstractNumId w:val="19"/>
    <w:lvlOverride w:ilvl="0">
      <w:startOverride w:val="2"/>
    </w:lvlOverride>
  </w:num>
  <w:num w:numId="181">
    <w:abstractNumId w:val="19"/>
    <w:lvlOverride w:ilvl="0">
      <w:startOverride w:val="2"/>
    </w:lvlOverride>
  </w:num>
  <w:num w:numId="182">
    <w:abstractNumId w:val="19"/>
    <w:lvlOverride w:ilvl="0">
      <w:startOverride w:val="2"/>
    </w:lvlOverride>
  </w:num>
  <w:num w:numId="183">
    <w:abstractNumId w:val="19"/>
    <w:lvlOverride w:ilvl="0">
      <w:startOverride w:val="2"/>
    </w:lvlOverride>
  </w:num>
  <w:num w:numId="184">
    <w:abstractNumId w:val="19"/>
    <w:lvlOverride w:ilvl="0">
      <w:startOverride w:val="2"/>
    </w:lvlOverride>
  </w:num>
  <w:num w:numId="185">
    <w:abstractNumId w:val="19"/>
    <w:lvlOverride w:ilvl="0">
      <w:startOverride w:val="2"/>
    </w:lvlOverride>
  </w:num>
  <w:num w:numId="186">
    <w:abstractNumId w:val="19"/>
    <w:lvlOverride w:ilvl="0">
      <w:startOverride w:val="2"/>
    </w:lvlOverride>
  </w:num>
  <w:num w:numId="187">
    <w:abstractNumId w:val="19"/>
    <w:lvlOverride w:ilvl="0">
      <w:startOverride w:val="2"/>
    </w:lvlOverride>
  </w:num>
  <w:num w:numId="188">
    <w:abstractNumId w:val="19"/>
    <w:lvlOverride w:ilvl="0">
      <w:startOverride w:val="2"/>
    </w:lvlOverride>
  </w:num>
  <w:num w:numId="189">
    <w:abstractNumId w:val="19"/>
    <w:lvlOverride w:ilvl="0">
      <w:startOverride w:val="2"/>
    </w:lvlOverride>
  </w:num>
  <w:num w:numId="190">
    <w:abstractNumId w:val="19"/>
    <w:lvlOverride w:ilvl="0">
      <w:startOverride w:val="2"/>
    </w:lvlOverride>
  </w:num>
  <w:num w:numId="191">
    <w:abstractNumId w:val="19"/>
    <w:lvlOverride w:ilvl="0">
      <w:startOverride w:val="2"/>
    </w:lvlOverride>
  </w:num>
  <w:num w:numId="192">
    <w:abstractNumId w:val="19"/>
    <w:lvlOverride w:ilvl="0">
      <w:startOverride w:val="2"/>
    </w:lvlOverride>
  </w:num>
  <w:num w:numId="193">
    <w:abstractNumId w:val="19"/>
    <w:lvlOverride w:ilvl="0">
      <w:startOverride w:val="2"/>
    </w:lvlOverride>
  </w:num>
  <w:num w:numId="194">
    <w:abstractNumId w:val="19"/>
    <w:lvlOverride w:ilvl="0">
      <w:startOverride w:val="2"/>
    </w:lvlOverride>
  </w:num>
  <w:num w:numId="195">
    <w:abstractNumId w:val="19"/>
    <w:lvlOverride w:ilvl="0">
      <w:startOverride w:val="2"/>
    </w:lvlOverride>
  </w:num>
  <w:num w:numId="196">
    <w:abstractNumId w:val="19"/>
    <w:lvlOverride w:ilvl="0">
      <w:startOverride w:val="1"/>
    </w:lvlOverride>
  </w:num>
  <w:num w:numId="197">
    <w:abstractNumId w:val="19"/>
    <w:lvlOverride w:ilvl="0">
      <w:startOverride w:val="1"/>
    </w:lvlOverride>
  </w:num>
  <w:num w:numId="198">
    <w:abstractNumId w:val="19"/>
    <w:lvlOverride w:ilvl="0">
      <w:startOverride w:val="1"/>
    </w:lvlOverride>
  </w:num>
  <w:num w:numId="199">
    <w:abstractNumId w:val="19"/>
    <w:lvlOverride w:ilvl="0">
      <w:startOverride w:val="1"/>
    </w:lvlOverride>
  </w:num>
  <w:num w:numId="200">
    <w:abstractNumId w:val="19"/>
    <w:lvlOverride w:ilvl="0">
      <w:startOverride w:val="1"/>
    </w:lvlOverride>
  </w:num>
  <w:num w:numId="201">
    <w:abstractNumId w:val="19"/>
    <w:lvlOverride w:ilvl="0">
      <w:startOverride w:val="1"/>
    </w:lvlOverride>
  </w:num>
  <w:num w:numId="202">
    <w:abstractNumId w:val="19"/>
    <w:lvlOverride w:ilvl="0">
      <w:startOverride w:val="1"/>
    </w:lvlOverride>
  </w:num>
  <w:num w:numId="203">
    <w:abstractNumId w:val="19"/>
    <w:lvlOverride w:ilvl="0">
      <w:startOverride w:val="1"/>
    </w:lvlOverride>
  </w:num>
  <w:num w:numId="204">
    <w:abstractNumId w:val="19"/>
    <w:lvlOverride w:ilvl="0">
      <w:startOverride w:val="1"/>
    </w:lvlOverride>
  </w:num>
  <w:num w:numId="205">
    <w:abstractNumId w:val="19"/>
    <w:lvlOverride w:ilvl="0">
      <w:startOverride w:val="1"/>
    </w:lvlOverride>
  </w:num>
  <w:num w:numId="206">
    <w:abstractNumId w:val="19"/>
    <w:lvlOverride w:ilvl="0">
      <w:startOverride w:val="1"/>
    </w:lvlOverride>
  </w:num>
  <w:num w:numId="207">
    <w:abstractNumId w:val="19"/>
    <w:lvlOverride w:ilvl="0">
      <w:startOverride w:val="1"/>
    </w:lvlOverride>
  </w:num>
  <w:num w:numId="208">
    <w:abstractNumId w:val="19"/>
    <w:lvlOverride w:ilvl="0">
      <w:startOverride w:val="1"/>
    </w:lvlOverride>
  </w:num>
  <w:num w:numId="209">
    <w:abstractNumId w:val="19"/>
    <w:lvlOverride w:ilvl="0">
      <w:startOverride w:val="1"/>
    </w:lvlOverride>
  </w:num>
  <w:num w:numId="210">
    <w:abstractNumId w:val="19"/>
    <w:lvlOverride w:ilvl="0">
      <w:startOverride w:val="1"/>
    </w:lvlOverride>
  </w:num>
  <w:num w:numId="211">
    <w:abstractNumId w:val="19"/>
    <w:lvlOverride w:ilvl="0">
      <w:startOverride w:val="1"/>
    </w:lvlOverride>
  </w:num>
  <w:num w:numId="212">
    <w:abstractNumId w:val="19"/>
    <w:lvlOverride w:ilvl="0">
      <w:startOverride w:val="1"/>
    </w:lvlOverride>
  </w:num>
  <w:num w:numId="213">
    <w:abstractNumId w:val="19"/>
    <w:lvlOverride w:ilvl="0">
      <w:startOverride w:val="1"/>
    </w:lvlOverride>
  </w:num>
  <w:num w:numId="214">
    <w:abstractNumId w:val="19"/>
    <w:lvlOverride w:ilvl="0">
      <w:startOverride w:val="1"/>
    </w:lvlOverride>
  </w:num>
  <w:num w:numId="215">
    <w:abstractNumId w:val="19"/>
    <w:lvlOverride w:ilvl="0">
      <w:startOverride w:val="1"/>
    </w:lvlOverride>
  </w:num>
  <w:num w:numId="216">
    <w:abstractNumId w:val="19"/>
    <w:lvlOverride w:ilvl="0">
      <w:startOverride w:val="1"/>
    </w:lvlOverride>
  </w:num>
  <w:num w:numId="217">
    <w:abstractNumId w:val="19"/>
    <w:lvlOverride w:ilvl="0">
      <w:startOverride w:val="1"/>
    </w:lvlOverride>
  </w:num>
  <w:num w:numId="218">
    <w:abstractNumId w:val="19"/>
    <w:lvlOverride w:ilvl="0">
      <w:startOverride w:val="1"/>
    </w:lvlOverride>
  </w:num>
  <w:num w:numId="219">
    <w:abstractNumId w:val="19"/>
    <w:lvlOverride w:ilvl="0">
      <w:startOverride w:val="1"/>
    </w:lvlOverride>
  </w:num>
  <w:num w:numId="220">
    <w:abstractNumId w:val="19"/>
    <w:lvlOverride w:ilvl="0">
      <w:startOverride w:val="1"/>
    </w:lvlOverride>
  </w:num>
  <w:num w:numId="221">
    <w:abstractNumId w:val="19"/>
    <w:lvlOverride w:ilvl="0">
      <w:startOverride w:val="1"/>
    </w:lvlOverride>
  </w:num>
  <w:num w:numId="222">
    <w:abstractNumId w:val="19"/>
    <w:lvlOverride w:ilvl="0">
      <w:startOverride w:val="1"/>
    </w:lvlOverride>
  </w:num>
  <w:num w:numId="223">
    <w:abstractNumId w:val="19"/>
    <w:lvlOverride w:ilvl="0">
      <w:startOverride w:val="1"/>
    </w:lvlOverride>
  </w:num>
  <w:num w:numId="224">
    <w:abstractNumId w:val="19"/>
    <w:lvlOverride w:ilvl="0">
      <w:startOverride w:val="2"/>
    </w:lvlOverride>
  </w:num>
  <w:num w:numId="225">
    <w:abstractNumId w:val="19"/>
    <w:lvlOverride w:ilvl="0">
      <w:startOverride w:val="1"/>
    </w:lvlOverride>
  </w:num>
  <w:num w:numId="226">
    <w:abstractNumId w:val="19"/>
    <w:lvlOverride w:ilvl="0">
      <w:startOverride w:val="1"/>
    </w:lvlOverride>
  </w:num>
  <w:num w:numId="227">
    <w:abstractNumId w:val="19"/>
    <w:lvlOverride w:ilvl="0">
      <w:startOverride w:val="1"/>
    </w:lvlOverride>
  </w:num>
  <w:num w:numId="228">
    <w:abstractNumId w:val="19"/>
    <w:lvlOverride w:ilvl="0">
      <w:startOverride w:val="1"/>
    </w:lvlOverride>
  </w:num>
  <w:num w:numId="229">
    <w:abstractNumId w:val="19"/>
    <w:lvlOverride w:ilvl="0">
      <w:startOverride w:val="2"/>
    </w:lvlOverride>
  </w:num>
  <w:num w:numId="230">
    <w:abstractNumId w:val="19"/>
    <w:lvlOverride w:ilvl="0">
      <w:startOverride w:val="1"/>
    </w:lvlOverride>
  </w:num>
  <w:num w:numId="231">
    <w:abstractNumId w:val="19"/>
    <w:lvlOverride w:ilvl="0">
      <w:startOverride w:val="1"/>
    </w:lvlOverride>
  </w:num>
  <w:num w:numId="232">
    <w:abstractNumId w:val="8"/>
    <w:lvlOverride w:ilvl="0">
      <w:startOverride w:val="1"/>
    </w:lvlOverride>
  </w:num>
  <w:num w:numId="233">
    <w:abstractNumId w:val="19"/>
    <w:lvlOverride w:ilvl="0">
      <w:startOverride w:val="2"/>
    </w:lvlOverride>
  </w:num>
  <w:num w:numId="234">
    <w:abstractNumId w:val="3"/>
    <w:lvlOverride w:ilvl="0">
      <w:startOverride w:val="1"/>
    </w:lvlOverride>
  </w:num>
  <w:num w:numId="235">
    <w:abstractNumId w:val="3"/>
    <w:lvlOverride w:ilvl="0">
      <w:startOverride w:val="1"/>
    </w:lvlOverride>
  </w:num>
  <w:num w:numId="236">
    <w:abstractNumId w:val="19"/>
    <w:lvlOverride w:ilvl="0">
      <w:startOverride w:val="1"/>
    </w:lvlOverride>
  </w:num>
  <w:num w:numId="237">
    <w:abstractNumId w:val="3"/>
    <w:lvlOverride w:ilvl="0">
      <w:startOverride w:val="1"/>
    </w:lvlOverride>
  </w:num>
  <w:num w:numId="238">
    <w:abstractNumId w:val="8"/>
    <w:lvlOverride w:ilvl="0">
      <w:startOverride w:val="1"/>
    </w:lvlOverride>
  </w:num>
  <w:num w:numId="239">
    <w:abstractNumId w:val="19"/>
    <w:lvlOverride w:ilvl="0">
      <w:startOverride w:val="2"/>
    </w:lvlOverride>
  </w:num>
  <w:num w:numId="240">
    <w:abstractNumId w:val="19"/>
    <w:lvlOverride w:ilvl="0">
      <w:startOverride w:val="1"/>
    </w:lvlOverride>
  </w:num>
  <w:num w:numId="241">
    <w:abstractNumId w:val="19"/>
    <w:lvlOverride w:ilvl="0">
      <w:startOverride w:val="2"/>
    </w:lvlOverride>
  </w:num>
  <w:num w:numId="242">
    <w:abstractNumId w:val="19"/>
    <w:lvlOverride w:ilvl="0">
      <w:startOverride w:val="1"/>
    </w:lvlOverride>
  </w:num>
  <w:num w:numId="243">
    <w:abstractNumId w:val="19"/>
    <w:lvlOverride w:ilvl="0">
      <w:startOverride w:val="1"/>
    </w:lvlOverride>
  </w:num>
  <w:num w:numId="244">
    <w:abstractNumId w:val="19"/>
    <w:lvlOverride w:ilvl="0">
      <w:startOverride w:val="3"/>
    </w:lvlOverride>
  </w:num>
  <w:num w:numId="245">
    <w:abstractNumId w:val="3"/>
    <w:lvlOverride w:ilvl="0">
      <w:startOverride w:val="1"/>
    </w:lvlOverride>
  </w:num>
  <w:num w:numId="246">
    <w:abstractNumId w:val="19"/>
    <w:lvlOverride w:ilvl="0">
      <w:startOverride w:val="1"/>
    </w:lvlOverride>
  </w:num>
  <w:num w:numId="247">
    <w:abstractNumId w:val="19"/>
    <w:lvlOverride w:ilvl="0">
      <w:startOverride w:val="1"/>
    </w:lvlOverride>
  </w:num>
  <w:num w:numId="248">
    <w:abstractNumId w:val="19"/>
    <w:lvlOverride w:ilvl="0">
      <w:startOverride w:val="1"/>
    </w:lvlOverride>
  </w:num>
  <w:num w:numId="249">
    <w:abstractNumId w:val="19"/>
    <w:lvlOverride w:ilvl="0">
      <w:startOverride w:val="1"/>
    </w:lvlOverride>
  </w:num>
  <w:num w:numId="250">
    <w:abstractNumId w:val="19"/>
    <w:lvlOverride w:ilvl="0">
      <w:startOverride w:val="1"/>
    </w:lvlOverride>
  </w:num>
  <w:num w:numId="251">
    <w:abstractNumId w:val="3"/>
    <w:lvlOverride w:ilvl="0">
      <w:startOverride w:val="1"/>
    </w:lvlOverride>
  </w:num>
  <w:num w:numId="252">
    <w:abstractNumId w:val="8"/>
    <w:lvlOverride w:ilvl="0">
      <w:startOverride w:val="3"/>
    </w:lvlOverride>
  </w:num>
  <w:num w:numId="253">
    <w:abstractNumId w:val="16"/>
  </w:num>
  <w:num w:numId="254">
    <w:abstractNumId w:val="8"/>
    <w:lvlOverride w:ilvl="0">
      <w:startOverride w:val="3"/>
    </w:lvlOverride>
  </w:num>
  <w:num w:numId="255">
    <w:abstractNumId w:val="8"/>
    <w:lvlOverride w:ilvl="0">
      <w:startOverride w:val="1"/>
    </w:lvlOverride>
  </w:num>
  <w:num w:numId="256">
    <w:abstractNumId w:val="8"/>
    <w:lvlOverride w:ilvl="0">
      <w:startOverride w:val="2"/>
    </w:lvlOverride>
  </w:num>
  <w:num w:numId="257">
    <w:abstractNumId w:val="8"/>
    <w:lvlOverride w:ilvl="0">
      <w:startOverride w:val="2"/>
    </w:lvlOverride>
  </w:num>
  <w:num w:numId="258">
    <w:abstractNumId w:val="8"/>
    <w:lvlOverride w:ilvl="0">
      <w:startOverride w:val="2"/>
    </w:lvlOverride>
  </w:num>
  <w:num w:numId="259">
    <w:abstractNumId w:val="8"/>
    <w:lvlOverride w:ilvl="0">
      <w:startOverride w:val="2"/>
    </w:lvlOverride>
  </w:num>
  <w:num w:numId="260">
    <w:abstractNumId w:val="8"/>
    <w:lvlOverride w:ilvl="0">
      <w:startOverride w:val="2"/>
    </w:lvlOverride>
  </w:num>
  <w:num w:numId="261">
    <w:abstractNumId w:val="8"/>
    <w:lvlOverride w:ilvl="0">
      <w:startOverride w:val="2"/>
    </w:lvlOverride>
  </w:num>
  <w:num w:numId="262">
    <w:abstractNumId w:val="8"/>
    <w:lvlOverride w:ilvl="0">
      <w:startOverride w:val="2"/>
    </w:lvlOverride>
  </w:num>
  <w:num w:numId="263">
    <w:abstractNumId w:val="8"/>
    <w:lvlOverride w:ilvl="0">
      <w:startOverride w:val="2"/>
    </w:lvlOverride>
  </w:num>
  <w:num w:numId="264">
    <w:abstractNumId w:val="8"/>
    <w:lvlOverride w:ilvl="0">
      <w:startOverride w:val="2"/>
    </w:lvlOverride>
  </w:num>
  <w:num w:numId="265">
    <w:abstractNumId w:val="8"/>
    <w:lvlOverride w:ilvl="0">
      <w:startOverride w:val="2"/>
    </w:lvlOverride>
  </w:num>
  <w:num w:numId="266">
    <w:abstractNumId w:val="11"/>
  </w:num>
  <w:num w:numId="267">
    <w:abstractNumId w:val="8"/>
    <w:lvlOverride w:ilvl="0">
      <w:startOverride w:val="2"/>
    </w:lvlOverride>
  </w:num>
  <w:num w:numId="268">
    <w:abstractNumId w:val="8"/>
    <w:lvlOverride w:ilvl="0">
      <w:startOverride w:val="3"/>
    </w:lvlOverride>
  </w:num>
  <w:num w:numId="269">
    <w:abstractNumId w:val="8"/>
    <w:lvlOverride w:ilvl="0">
      <w:startOverride w:val="1"/>
    </w:lvlOverride>
  </w:num>
  <w:num w:numId="270">
    <w:abstractNumId w:val="8"/>
    <w:lvlOverride w:ilvl="0">
      <w:startOverride w:val="3"/>
    </w:lvlOverride>
  </w:num>
  <w:num w:numId="271">
    <w:abstractNumId w:val="8"/>
    <w:lvlOverride w:ilvl="0">
      <w:startOverride w:val="3"/>
    </w:lvlOverride>
  </w:num>
  <w:num w:numId="272">
    <w:abstractNumId w:val="8"/>
    <w:lvlOverride w:ilvl="0">
      <w:startOverride w:val="3"/>
    </w:lvlOverride>
  </w:num>
  <w:num w:numId="273">
    <w:abstractNumId w:val="8"/>
    <w:lvlOverride w:ilvl="0">
      <w:startOverride w:val="3"/>
    </w:lvlOverride>
  </w:num>
  <w:num w:numId="274">
    <w:abstractNumId w:val="8"/>
    <w:lvlOverride w:ilvl="0">
      <w:startOverride w:val="3"/>
    </w:lvlOverride>
  </w:num>
  <w:num w:numId="275">
    <w:abstractNumId w:val="8"/>
    <w:lvlOverride w:ilvl="0">
      <w:startOverride w:val="3"/>
    </w:lvlOverride>
  </w:num>
  <w:num w:numId="276">
    <w:abstractNumId w:val="8"/>
    <w:lvlOverride w:ilvl="0">
      <w:startOverride w:val="3"/>
    </w:lvlOverride>
  </w:num>
  <w:num w:numId="277">
    <w:abstractNumId w:val="8"/>
    <w:lvlOverride w:ilvl="0">
      <w:startOverride w:val="3"/>
    </w:lvlOverride>
  </w:num>
  <w:num w:numId="278">
    <w:abstractNumId w:val="8"/>
    <w:lvlOverride w:ilvl="0">
      <w:startOverride w:val="3"/>
    </w:lvlOverride>
  </w:num>
  <w:num w:numId="279">
    <w:abstractNumId w:val="8"/>
    <w:lvlOverride w:ilvl="0">
      <w:startOverride w:val="3"/>
    </w:lvlOverride>
  </w:num>
  <w:num w:numId="280">
    <w:abstractNumId w:val="8"/>
    <w:lvlOverride w:ilvl="0">
      <w:startOverride w:val="2"/>
    </w:lvlOverride>
  </w:num>
  <w:num w:numId="281">
    <w:abstractNumId w:val="8"/>
    <w:lvlOverride w:ilvl="0">
      <w:startOverride w:val="3"/>
    </w:lvlOverride>
  </w:num>
  <w:num w:numId="282">
    <w:abstractNumId w:val="3"/>
    <w:lvlOverride w:ilvl="0">
      <w:startOverride w:val="1"/>
    </w:lvlOverride>
  </w:num>
  <w:num w:numId="283">
    <w:abstractNumId w:val="8"/>
    <w:lvlOverride w:ilvl="0">
      <w:startOverride w:val="3"/>
    </w:lvlOverride>
  </w:num>
  <w:num w:numId="284">
    <w:abstractNumId w:val="8"/>
    <w:lvlOverride w:ilvl="0">
      <w:startOverride w:val="3"/>
    </w:lvlOverride>
  </w:num>
  <w:num w:numId="285">
    <w:abstractNumId w:val="8"/>
    <w:lvlOverride w:ilvl="0">
      <w:startOverride w:val="1"/>
    </w:lvlOverride>
  </w:num>
  <w:num w:numId="286">
    <w:abstractNumId w:val="8"/>
    <w:lvlOverride w:ilvl="0">
      <w:startOverride w:val="3"/>
    </w:lvlOverride>
  </w:num>
  <w:num w:numId="287">
    <w:abstractNumId w:val="8"/>
    <w:lvlOverride w:ilvl="0">
      <w:startOverride w:val="2"/>
    </w:lvlOverride>
  </w:num>
  <w:num w:numId="288">
    <w:abstractNumId w:val="3"/>
    <w:lvlOverride w:ilvl="0">
      <w:startOverride w:val="1"/>
    </w:lvlOverride>
  </w:num>
  <w:num w:numId="289">
    <w:abstractNumId w:val="8"/>
    <w:lvlOverride w:ilvl="0">
      <w:startOverride w:val="3"/>
    </w:lvlOverride>
  </w:num>
  <w:num w:numId="290">
    <w:abstractNumId w:val="8"/>
    <w:lvlOverride w:ilvl="0">
      <w:startOverride w:val="3"/>
    </w:lvlOverride>
  </w:num>
  <w:num w:numId="291">
    <w:abstractNumId w:val="8"/>
    <w:lvlOverride w:ilvl="0">
      <w:startOverride w:val="3"/>
    </w:lvlOverride>
  </w:num>
  <w:num w:numId="292">
    <w:abstractNumId w:val="8"/>
    <w:lvlOverride w:ilvl="0">
      <w:startOverride w:val="3"/>
    </w:lvlOverride>
  </w:num>
  <w:num w:numId="293">
    <w:abstractNumId w:val="8"/>
    <w:lvlOverride w:ilvl="0">
      <w:startOverride w:val="3"/>
    </w:lvlOverride>
  </w:num>
  <w:num w:numId="294">
    <w:abstractNumId w:val="3"/>
    <w:lvlOverride w:ilvl="0">
      <w:startOverride w:val="1"/>
    </w:lvlOverride>
  </w:num>
  <w:num w:numId="295">
    <w:abstractNumId w:val="8"/>
    <w:lvlOverride w:ilvl="0">
      <w:startOverride w:val="2"/>
    </w:lvlOverride>
  </w:num>
  <w:num w:numId="296">
    <w:abstractNumId w:val="8"/>
    <w:lvlOverride w:ilvl="0">
      <w:startOverride w:val="3"/>
    </w:lvlOverride>
  </w:num>
  <w:num w:numId="297">
    <w:abstractNumId w:val="8"/>
    <w:lvlOverride w:ilvl="0">
      <w:startOverride w:val="3"/>
    </w:lvlOverride>
  </w:num>
  <w:num w:numId="298">
    <w:abstractNumId w:val="8"/>
    <w:lvlOverride w:ilvl="0">
      <w:startOverride w:val="3"/>
    </w:lvlOverride>
  </w:num>
  <w:num w:numId="299">
    <w:abstractNumId w:val="8"/>
    <w:lvlOverride w:ilvl="0">
      <w:startOverride w:val="3"/>
    </w:lvlOverride>
  </w:num>
  <w:num w:numId="300">
    <w:abstractNumId w:val="8"/>
    <w:lvlOverride w:ilvl="0">
      <w:startOverride w:val="3"/>
    </w:lvlOverride>
  </w:num>
  <w:num w:numId="301">
    <w:abstractNumId w:val="8"/>
    <w:lvlOverride w:ilvl="0">
      <w:startOverride w:val="3"/>
    </w:lvlOverride>
  </w:num>
  <w:num w:numId="302">
    <w:abstractNumId w:val="8"/>
    <w:lvlOverride w:ilvl="0">
      <w:startOverride w:val="3"/>
    </w:lvlOverride>
  </w:num>
  <w:num w:numId="303">
    <w:abstractNumId w:val="8"/>
    <w:lvlOverride w:ilvl="0">
      <w:startOverride w:val="1"/>
    </w:lvlOverride>
  </w:num>
  <w:num w:numId="304">
    <w:abstractNumId w:val="8"/>
    <w:lvlOverride w:ilvl="0">
      <w:startOverride w:val="1"/>
    </w:lvlOverride>
  </w:num>
  <w:num w:numId="305">
    <w:abstractNumId w:val="8"/>
    <w:lvlOverride w:ilvl="0">
      <w:startOverride w:val="1"/>
    </w:lvlOverride>
  </w:num>
  <w:num w:numId="306">
    <w:abstractNumId w:val="3"/>
    <w:lvlOverride w:ilvl="0">
      <w:startOverride w:val="1"/>
    </w:lvlOverride>
  </w:num>
  <w:num w:numId="307">
    <w:abstractNumId w:val="8"/>
    <w:lvlOverride w:ilvl="0">
      <w:startOverride w:val="3"/>
    </w:lvlOverride>
  </w:num>
  <w:num w:numId="308">
    <w:abstractNumId w:val="8"/>
    <w:lvlOverride w:ilvl="0">
      <w:startOverride w:val="3"/>
    </w:lvlOverride>
  </w:num>
  <w:num w:numId="309">
    <w:abstractNumId w:val="8"/>
    <w:lvlOverride w:ilvl="0">
      <w:startOverride w:val="1"/>
    </w:lvlOverride>
  </w:num>
  <w:num w:numId="310">
    <w:abstractNumId w:val="8"/>
    <w:lvlOverride w:ilvl="0">
      <w:startOverride w:val="3"/>
    </w:lvlOverride>
  </w:num>
  <w:num w:numId="311">
    <w:abstractNumId w:val="13"/>
  </w:num>
  <w:num w:numId="312">
    <w:abstractNumId w:val="8"/>
    <w:lvlOverride w:ilvl="0">
      <w:startOverride w:val="3"/>
    </w:lvlOverride>
  </w:num>
  <w:num w:numId="313">
    <w:abstractNumId w:val="3"/>
    <w:lvlOverride w:ilvl="0">
      <w:startOverride w:val="1"/>
    </w:lvlOverride>
  </w:num>
  <w:num w:numId="314">
    <w:abstractNumId w:val="8"/>
    <w:lvlOverride w:ilvl="0">
      <w:startOverride w:val="2"/>
    </w:lvlOverride>
  </w:num>
  <w:num w:numId="315">
    <w:abstractNumId w:val="8"/>
    <w:lvlOverride w:ilvl="0">
      <w:startOverride w:val="2"/>
    </w:lvlOverride>
  </w:num>
  <w:num w:numId="316">
    <w:abstractNumId w:val="8"/>
    <w:lvlOverride w:ilvl="0">
      <w:startOverride w:val="3"/>
    </w:lvlOverride>
  </w:num>
  <w:num w:numId="317">
    <w:abstractNumId w:val="8"/>
    <w:lvlOverride w:ilvl="0">
      <w:startOverride w:val="3"/>
    </w:lvlOverride>
  </w:num>
  <w:num w:numId="318">
    <w:abstractNumId w:val="8"/>
    <w:lvlOverride w:ilvl="0">
      <w:startOverride w:val="3"/>
    </w:lvlOverride>
  </w:num>
  <w:num w:numId="319">
    <w:abstractNumId w:val="8"/>
    <w:lvlOverride w:ilvl="0">
      <w:startOverride w:val="3"/>
    </w:lvlOverride>
  </w:num>
  <w:num w:numId="320">
    <w:abstractNumId w:val="8"/>
    <w:lvlOverride w:ilvl="0">
      <w:startOverride w:val="3"/>
    </w:lvlOverride>
  </w:num>
  <w:num w:numId="321">
    <w:abstractNumId w:val="8"/>
    <w:lvlOverride w:ilvl="0">
      <w:startOverride w:val="3"/>
    </w:lvlOverride>
  </w:num>
  <w:num w:numId="322">
    <w:abstractNumId w:val="8"/>
    <w:lvlOverride w:ilvl="0">
      <w:startOverride w:val="3"/>
    </w:lvlOverride>
  </w:num>
  <w:num w:numId="323">
    <w:abstractNumId w:val="8"/>
    <w:lvlOverride w:ilvl="0">
      <w:startOverride w:val="3"/>
    </w:lvlOverride>
  </w:num>
  <w:num w:numId="324">
    <w:abstractNumId w:val="8"/>
    <w:lvlOverride w:ilvl="0">
      <w:startOverride w:val="1"/>
    </w:lvlOverride>
  </w:num>
  <w:num w:numId="325">
    <w:abstractNumId w:val="8"/>
    <w:lvlOverride w:ilvl="0">
      <w:startOverride w:val="2"/>
    </w:lvlOverride>
  </w:num>
  <w:num w:numId="326">
    <w:abstractNumId w:val="8"/>
    <w:lvlOverride w:ilvl="0">
      <w:startOverride w:val="2"/>
    </w:lvlOverride>
  </w:num>
  <w:num w:numId="327">
    <w:abstractNumId w:val="8"/>
    <w:lvlOverride w:ilvl="0">
      <w:startOverride w:val="3"/>
    </w:lvlOverride>
  </w:num>
  <w:num w:numId="328">
    <w:abstractNumId w:val="8"/>
    <w:lvlOverride w:ilvl="0">
      <w:startOverride w:val="3"/>
    </w:lvlOverride>
  </w:num>
  <w:num w:numId="329">
    <w:abstractNumId w:val="8"/>
    <w:lvlOverride w:ilvl="0">
      <w:startOverride w:val="3"/>
    </w:lvlOverride>
  </w:num>
  <w:num w:numId="330">
    <w:abstractNumId w:val="8"/>
    <w:lvlOverride w:ilvl="0">
      <w:startOverride w:val="2"/>
    </w:lvlOverride>
  </w:num>
  <w:num w:numId="331">
    <w:abstractNumId w:val="3"/>
    <w:lvlOverride w:ilvl="0">
      <w:startOverride w:val="1"/>
    </w:lvlOverride>
  </w:num>
  <w:num w:numId="332">
    <w:abstractNumId w:val="8"/>
    <w:lvlOverride w:ilvl="0">
      <w:startOverride w:val="2"/>
    </w:lvlOverride>
  </w:num>
  <w:num w:numId="333">
    <w:abstractNumId w:val="8"/>
    <w:lvlOverride w:ilvl="0">
      <w:startOverride w:val="1"/>
    </w:lvlOverride>
  </w:num>
  <w:num w:numId="334">
    <w:abstractNumId w:val="8"/>
    <w:lvlOverride w:ilvl="0">
      <w:startOverride w:val="1"/>
    </w:lvlOverride>
  </w:num>
  <w:num w:numId="335">
    <w:abstractNumId w:val="8"/>
    <w:lvlOverride w:ilvl="0">
      <w:startOverride w:val="1"/>
    </w:lvlOverride>
  </w:num>
  <w:num w:numId="336">
    <w:abstractNumId w:val="8"/>
    <w:lvlOverride w:ilvl="0">
      <w:startOverride w:val="1"/>
    </w:lvlOverride>
  </w:num>
  <w:num w:numId="337">
    <w:abstractNumId w:val="8"/>
    <w:lvlOverride w:ilvl="0">
      <w:startOverride w:val="3"/>
    </w:lvlOverride>
  </w:num>
  <w:num w:numId="338">
    <w:abstractNumId w:val="8"/>
    <w:lvlOverride w:ilvl="0">
      <w:startOverride w:val="3"/>
    </w:lvlOverride>
  </w:num>
  <w:num w:numId="339">
    <w:abstractNumId w:val="8"/>
    <w:lvlOverride w:ilvl="0">
      <w:startOverride w:val="3"/>
    </w:lvlOverride>
  </w:num>
  <w:num w:numId="340">
    <w:abstractNumId w:val="8"/>
    <w:lvlOverride w:ilvl="0">
      <w:startOverride w:val="3"/>
    </w:lvlOverride>
  </w:num>
  <w:num w:numId="341">
    <w:abstractNumId w:val="8"/>
    <w:lvlOverride w:ilvl="0">
      <w:startOverride w:val="3"/>
    </w:lvlOverride>
  </w:num>
  <w:num w:numId="342">
    <w:abstractNumId w:val="8"/>
    <w:lvlOverride w:ilvl="0">
      <w:startOverride w:val="3"/>
    </w:lvlOverride>
  </w:num>
  <w:num w:numId="343">
    <w:abstractNumId w:val="8"/>
    <w:lvlOverride w:ilvl="0">
      <w:startOverride w:val="3"/>
    </w:lvlOverride>
  </w:num>
  <w:num w:numId="344">
    <w:abstractNumId w:val="8"/>
    <w:lvlOverride w:ilvl="0">
      <w:startOverride w:val="3"/>
    </w:lvlOverride>
  </w:num>
  <w:num w:numId="345">
    <w:abstractNumId w:val="8"/>
    <w:lvlOverride w:ilvl="0">
      <w:startOverride w:val="3"/>
    </w:lvlOverride>
  </w:num>
  <w:num w:numId="346">
    <w:abstractNumId w:val="8"/>
    <w:lvlOverride w:ilvl="0">
      <w:startOverride w:val="3"/>
    </w:lvlOverride>
  </w:num>
  <w:num w:numId="347">
    <w:abstractNumId w:val="8"/>
    <w:lvlOverride w:ilvl="0">
      <w:startOverride w:val="3"/>
    </w:lvlOverride>
  </w:num>
  <w:num w:numId="348">
    <w:abstractNumId w:val="8"/>
    <w:lvlOverride w:ilvl="0">
      <w:startOverride w:val="3"/>
    </w:lvlOverride>
  </w:num>
  <w:num w:numId="349">
    <w:abstractNumId w:val="8"/>
    <w:lvlOverride w:ilvl="0">
      <w:startOverride w:val="3"/>
    </w:lvlOverride>
  </w:num>
  <w:num w:numId="350">
    <w:abstractNumId w:val="8"/>
    <w:lvlOverride w:ilvl="0">
      <w:startOverride w:val="3"/>
    </w:lvlOverride>
  </w:num>
  <w:num w:numId="351">
    <w:abstractNumId w:val="8"/>
    <w:lvlOverride w:ilvl="0">
      <w:startOverride w:val="1"/>
    </w:lvlOverride>
  </w:num>
  <w:num w:numId="352">
    <w:abstractNumId w:val="8"/>
    <w:lvlOverride w:ilvl="0">
      <w:startOverride w:val="3"/>
    </w:lvlOverride>
  </w:num>
  <w:num w:numId="353">
    <w:abstractNumId w:val="8"/>
    <w:lvlOverride w:ilvl="0">
      <w:startOverride w:val="2"/>
    </w:lvlOverride>
  </w:num>
  <w:num w:numId="354">
    <w:abstractNumId w:val="8"/>
    <w:lvlOverride w:ilvl="0">
      <w:startOverride w:val="3"/>
    </w:lvlOverride>
  </w:num>
  <w:num w:numId="355">
    <w:abstractNumId w:val="8"/>
    <w:lvlOverride w:ilvl="0">
      <w:startOverride w:val="3"/>
    </w:lvlOverride>
  </w:num>
  <w:num w:numId="356">
    <w:abstractNumId w:val="8"/>
    <w:lvlOverride w:ilvl="0">
      <w:startOverride w:val="3"/>
    </w:lvlOverride>
  </w:num>
  <w:num w:numId="357">
    <w:abstractNumId w:val="8"/>
    <w:lvlOverride w:ilvl="0">
      <w:startOverride w:val="3"/>
    </w:lvlOverride>
  </w:num>
  <w:num w:numId="358">
    <w:abstractNumId w:val="8"/>
    <w:lvlOverride w:ilvl="0">
      <w:startOverride w:val="3"/>
    </w:lvlOverride>
  </w:num>
  <w:num w:numId="359">
    <w:abstractNumId w:val="8"/>
    <w:lvlOverride w:ilvl="0">
      <w:startOverride w:val="1"/>
    </w:lvlOverride>
  </w:num>
  <w:num w:numId="360">
    <w:abstractNumId w:val="8"/>
    <w:lvlOverride w:ilvl="0">
      <w:startOverride w:val="3"/>
    </w:lvlOverride>
  </w:num>
  <w:num w:numId="361">
    <w:abstractNumId w:val="8"/>
    <w:lvlOverride w:ilvl="0">
      <w:startOverride w:val="3"/>
    </w:lvlOverride>
  </w:num>
  <w:num w:numId="362">
    <w:abstractNumId w:val="8"/>
    <w:lvlOverride w:ilvl="0">
      <w:startOverride w:val="3"/>
    </w:lvlOverride>
  </w:num>
  <w:num w:numId="363">
    <w:abstractNumId w:val="8"/>
    <w:lvlOverride w:ilvl="0">
      <w:startOverride w:val="2"/>
    </w:lvlOverride>
  </w:num>
  <w:num w:numId="364">
    <w:abstractNumId w:val="8"/>
    <w:lvlOverride w:ilvl="0">
      <w:startOverride w:val="2"/>
    </w:lvlOverride>
  </w:num>
  <w:num w:numId="365">
    <w:abstractNumId w:val="8"/>
    <w:lvlOverride w:ilvl="0">
      <w:startOverride w:val="2"/>
    </w:lvlOverride>
  </w:num>
  <w:num w:numId="366">
    <w:abstractNumId w:val="8"/>
    <w:lvlOverride w:ilvl="0">
      <w:startOverride w:val="2"/>
    </w:lvlOverride>
  </w:num>
  <w:num w:numId="367">
    <w:abstractNumId w:val="8"/>
    <w:lvlOverride w:ilvl="0">
      <w:startOverride w:val="2"/>
    </w:lvlOverride>
  </w:num>
  <w:num w:numId="368">
    <w:abstractNumId w:val="8"/>
    <w:lvlOverride w:ilvl="0">
      <w:startOverride w:val="2"/>
    </w:lvlOverride>
  </w:num>
  <w:num w:numId="369">
    <w:abstractNumId w:val="8"/>
    <w:lvlOverride w:ilvl="0">
      <w:startOverride w:val="2"/>
    </w:lvlOverride>
  </w:num>
  <w:num w:numId="370">
    <w:abstractNumId w:val="8"/>
    <w:lvlOverride w:ilvl="0">
      <w:startOverride w:val="3"/>
    </w:lvlOverride>
  </w:num>
  <w:num w:numId="371">
    <w:abstractNumId w:val="8"/>
  </w:num>
  <w:num w:numId="372">
    <w:abstractNumId w:val="8"/>
    <w:lvlOverride w:ilvl="0">
      <w:startOverride w:val="2"/>
    </w:lvlOverride>
  </w:num>
  <w:num w:numId="373">
    <w:abstractNumId w:val="8"/>
    <w:lvlOverride w:ilvl="0">
      <w:startOverride w:val="2"/>
    </w:lvlOverride>
  </w:num>
  <w:num w:numId="374">
    <w:abstractNumId w:val="8"/>
    <w:lvlOverride w:ilvl="0">
      <w:startOverride w:val="2"/>
    </w:lvlOverride>
  </w:num>
  <w:num w:numId="375">
    <w:abstractNumId w:val="8"/>
    <w:lvlOverride w:ilvl="0">
      <w:startOverride w:val="2"/>
    </w:lvlOverride>
  </w:num>
  <w:num w:numId="376">
    <w:abstractNumId w:val="8"/>
    <w:lvlOverride w:ilvl="0">
      <w:startOverride w:val="2"/>
    </w:lvlOverride>
  </w:num>
  <w:num w:numId="377">
    <w:abstractNumId w:val="8"/>
    <w:lvlOverride w:ilvl="0">
      <w:startOverride w:val="2"/>
    </w:lvlOverride>
  </w:num>
  <w:num w:numId="378">
    <w:abstractNumId w:val="8"/>
    <w:lvlOverride w:ilvl="0">
      <w:startOverride w:val="2"/>
    </w:lvlOverride>
  </w:num>
  <w:num w:numId="379">
    <w:abstractNumId w:val="8"/>
    <w:lvlOverride w:ilvl="0">
      <w:startOverride w:val="2"/>
    </w:lvlOverride>
  </w:num>
  <w:num w:numId="380">
    <w:abstractNumId w:val="8"/>
    <w:lvlOverride w:ilvl="0">
      <w:startOverride w:val="2"/>
    </w:lvlOverride>
  </w:num>
  <w:num w:numId="381">
    <w:abstractNumId w:val="8"/>
    <w:lvlOverride w:ilvl="0">
      <w:startOverride w:val="2"/>
    </w:lvlOverride>
  </w:num>
  <w:num w:numId="382">
    <w:abstractNumId w:val="8"/>
    <w:lvlOverride w:ilvl="0">
      <w:startOverride w:val="2"/>
    </w:lvlOverride>
  </w:num>
  <w:num w:numId="383">
    <w:abstractNumId w:val="8"/>
    <w:lvlOverride w:ilvl="0">
      <w:startOverride w:val="2"/>
    </w:lvlOverride>
  </w:num>
  <w:num w:numId="384">
    <w:abstractNumId w:val="8"/>
    <w:lvlOverride w:ilvl="0">
      <w:startOverride w:val="2"/>
    </w:lvlOverride>
  </w:num>
  <w:num w:numId="385">
    <w:abstractNumId w:val="8"/>
    <w:lvlOverride w:ilvl="0">
      <w:startOverride w:val="2"/>
    </w:lvlOverride>
  </w:num>
  <w:num w:numId="386">
    <w:abstractNumId w:val="8"/>
    <w:lvlOverride w:ilvl="0">
      <w:startOverride w:val="2"/>
    </w:lvlOverride>
  </w:num>
  <w:num w:numId="387">
    <w:abstractNumId w:val="8"/>
    <w:lvlOverride w:ilvl="0">
      <w:startOverride w:val="2"/>
    </w:lvlOverride>
  </w:num>
  <w:num w:numId="388">
    <w:abstractNumId w:val="8"/>
    <w:lvlOverride w:ilvl="0">
      <w:startOverride w:val="2"/>
    </w:lvlOverride>
  </w:num>
  <w:num w:numId="389">
    <w:abstractNumId w:val="8"/>
    <w:lvlOverride w:ilvl="0">
      <w:startOverride w:val="2"/>
    </w:lvlOverride>
  </w:num>
  <w:num w:numId="390">
    <w:abstractNumId w:val="8"/>
    <w:lvlOverride w:ilvl="0">
      <w:startOverride w:val="2"/>
    </w:lvlOverride>
  </w:num>
  <w:num w:numId="391">
    <w:abstractNumId w:val="8"/>
    <w:lvlOverride w:ilvl="0">
      <w:startOverride w:val="2"/>
    </w:lvlOverride>
  </w:num>
  <w:num w:numId="392">
    <w:abstractNumId w:val="8"/>
    <w:lvlOverride w:ilvl="0">
      <w:startOverride w:val="3"/>
    </w:lvlOverride>
  </w:num>
  <w:num w:numId="393">
    <w:abstractNumId w:val="8"/>
    <w:lvlOverride w:ilvl="0">
      <w:startOverride w:val="2"/>
    </w:lvlOverride>
  </w:num>
  <w:num w:numId="394">
    <w:abstractNumId w:val="8"/>
    <w:lvlOverride w:ilvl="0">
      <w:startOverride w:val="2"/>
    </w:lvlOverride>
  </w:num>
  <w:num w:numId="395">
    <w:abstractNumId w:val="8"/>
    <w:lvlOverride w:ilvl="0">
      <w:startOverride w:val="2"/>
    </w:lvlOverride>
  </w:num>
  <w:num w:numId="396">
    <w:abstractNumId w:val="25"/>
  </w:num>
  <w:num w:numId="397">
    <w:abstractNumId w:val="8"/>
    <w:lvlOverride w:ilvl="0">
      <w:startOverride w:val="3"/>
    </w:lvlOverride>
  </w:num>
  <w:num w:numId="398">
    <w:abstractNumId w:val="8"/>
    <w:lvlOverride w:ilvl="0">
      <w:startOverride w:val="3"/>
    </w:lvlOverride>
  </w:num>
  <w:num w:numId="399">
    <w:abstractNumId w:val="8"/>
    <w:lvlOverride w:ilvl="0">
      <w:startOverride w:val="3"/>
    </w:lvlOverride>
  </w:num>
  <w:num w:numId="400">
    <w:abstractNumId w:val="8"/>
    <w:lvlOverride w:ilvl="0">
      <w:startOverride w:val="1"/>
    </w:lvlOverride>
  </w:num>
  <w:num w:numId="401">
    <w:abstractNumId w:val="8"/>
    <w:lvlOverride w:ilvl="0">
      <w:startOverride w:val="1"/>
    </w:lvlOverride>
  </w:num>
  <w:num w:numId="402">
    <w:abstractNumId w:val="8"/>
    <w:lvlOverride w:ilvl="0">
      <w:startOverride w:val="1"/>
    </w:lvlOverride>
  </w:num>
  <w:num w:numId="403">
    <w:abstractNumId w:val="8"/>
    <w:lvlOverride w:ilvl="0">
      <w:startOverride w:val="1"/>
    </w:lvlOverride>
  </w:num>
  <w:num w:numId="404">
    <w:abstractNumId w:val="3"/>
    <w:lvlOverride w:ilvl="0">
      <w:startOverride w:val="1"/>
    </w:lvlOverride>
  </w:num>
  <w:num w:numId="405">
    <w:abstractNumId w:val="3"/>
    <w:lvlOverride w:ilvl="0">
      <w:startOverride w:val="1"/>
    </w:lvlOverride>
  </w:num>
  <w:num w:numId="406">
    <w:abstractNumId w:val="3"/>
    <w:lvlOverride w:ilvl="0">
      <w:startOverride w:val="1"/>
    </w:lvlOverride>
  </w:num>
  <w:num w:numId="407">
    <w:abstractNumId w:val="23"/>
  </w:num>
  <w:numIdMacAtCleanup w:val="40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activeWritingStyle w:appName="MSWord" w:lang="en-US" w:vendorID="64" w:dllVersion="131078" w:nlCheck="1" w:checkStyle="1"/>
  <w:attachedTemplate r:id="rId1"/>
  <w:stylePaneFormatFilter w:val="3F01"/>
  <w:defaultTabStop w:val="720"/>
  <w:evenAndOddHeaders/>
  <w:characterSpacingControl w:val="doNotCompress"/>
  <w:hdrShapeDefaults>
    <o:shapedefaults v:ext="edit" spidmax="3074"/>
  </w:hdrShapeDefaults>
  <w:footnotePr>
    <w:footnote w:id="0"/>
    <w:footnote w:id="1"/>
  </w:footnotePr>
  <w:endnotePr>
    <w:endnote w:id="0"/>
    <w:endnote w:id="1"/>
  </w:endnotePr>
  <w:compat/>
  <w:rsids>
    <w:rsidRoot w:val="00711E16"/>
    <w:rsid w:val="00007D0C"/>
    <w:rsid w:val="00066951"/>
    <w:rsid w:val="00107A5E"/>
    <w:rsid w:val="00196910"/>
    <w:rsid w:val="001B3552"/>
    <w:rsid w:val="00250D0D"/>
    <w:rsid w:val="002852A9"/>
    <w:rsid w:val="00327542"/>
    <w:rsid w:val="003C05D0"/>
    <w:rsid w:val="004913A0"/>
    <w:rsid w:val="00510261"/>
    <w:rsid w:val="00545F2C"/>
    <w:rsid w:val="005E0A4B"/>
    <w:rsid w:val="00632509"/>
    <w:rsid w:val="0070589D"/>
    <w:rsid w:val="00795CD8"/>
    <w:rsid w:val="00795CF6"/>
    <w:rsid w:val="007A0E2C"/>
    <w:rsid w:val="007F2992"/>
    <w:rsid w:val="00840077"/>
    <w:rsid w:val="0085716D"/>
    <w:rsid w:val="009948F4"/>
    <w:rsid w:val="00A30970"/>
    <w:rsid w:val="00A5210B"/>
    <w:rsid w:val="00A527AE"/>
    <w:rsid w:val="00A8182A"/>
    <w:rsid w:val="00C22640"/>
    <w:rsid w:val="00C3104E"/>
    <w:rsid w:val="00CB54EE"/>
    <w:rsid w:val="00D40EA5"/>
    <w:rsid w:val="00D41DA9"/>
    <w:rsid w:val="00D86BC8"/>
    <w:rsid w:val="00DC6F03"/>
    <w:rsid w:val="00E20CD0"/>
    <w:rsid w:val="00E21C44"/>
    <w:rsid w:val="00E21F37"/>
    <w:rsid w:val="00E76280"/>
    <w:rsid w:val="00F37981"/>
    <w:rsid w:val="00F40C03"/>
    <w:rsid w:val="00F43CED"/>
    <w:rsid w:val="00F80375"/>
    <w:rsid w:val="00F80D89"/>
    <w:rsid w:val="00F972F6"/>
    <w:rsid w:val="00FF34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address"/>
  <w:smartTagType w:namespaceuri="urn:schemas-microsoft-com:office:smarttags" w:name="Street"/>
  <w:smartTagType w:namespaceuri="urn:schemas-microsoft-com:office:smarttags" w:name="country-region"/>
  <w:smartTagType w:namespaceuri="urn:schemas-microsoft-com:office:smarttags" w:name="City"/>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uiPriority="35"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31C09"/>
    <w:rPr>
      <w:rFonts w:ascii="Arial" w:hAnsi="Arial"/>
      <w:sz w:val="22"/>
      <w:szCs w:val="24"/>
    </w:rPr>
  </w:style>
  <w:style w:type="paragraph" w:styleId="Heading1">
    <w:name w:val="heading 1"/>
    <w:aliases w:val="Chapter,Part"/>
    <w:next w:val="BodyText"/>
    <w:link w:val="Heading1Char1"/>
    <w:qFormat/>
    <w:rsid w:val="00CD284E"/>
    <w:pPr>
      <w:keepNext/>
      <w:pageBreakBefore/>
      <w:numPr>
        <w:numId w:val="18"/>
      </w:numPr>
      <w:spacing w:after="120"/>
      <w:outlineLvl w:val="0"/>
    </w:pPr>
    <w:rPr>
      <w:rFonts w:ascii="Palatino Linotype" w:hAnsi="Palatino Linotype" w:cs="Arial"/>
      <w:b/>
      <w:bCs/>
      <w:color w:val="333399"/>
      <w:kern w:val="32"/>
      <w:sz w:val="48"/>
      <w:szCs w:val="32"/>
    </w:rPr>
  </w:style>
  <w:style w:type="paragraph" w:styleId="Heading2">
    <w:name w:val="heading 2"/>
    <w:next w:val="BodyText"/>
    <w:link w:val="Heading2Char1"/>
    <w:qFormat/>
    <w:rsid w:val="00A31C09"/>
    <w:pPr>
      <w:keepNext/>
      <w:pBdr>
        <w:bottom w:val="single" w:sz="4" w:space="1" w:color="auto"/>
      </w:pBdr>
      <w:spacing w:before="240" w:after="60"/>
      <w:outlineLvl w:val="1"/>
    </w:pPr>
    <w:rPr>
      <w:rFonts w:ascii="Palatino Linotype" w:hAnsi="Palatino Linotype" w:cs="Arial"/>
      <w:b/>
      <w:bCs/>
      <w:iCs/>
      <w:color w:val="333399"/>
      <w:sz w:val="32"/>
      <w:szCs w:val="28"/>
    </w:rPr>
  </w:style>
  <w:style w:type="paragraph" w:styleId="Heading3">
    <w:name w:val="heading 3"/>
    <w:next w:val="BodyText"/>
    <w:link w:val="Heading3Char1"/>
    <w:qFormat/>
    <w:rsid w:val="00A31C09"/>
    <w:pPr>
      <w:keepNext/>
      <w:spacing w:before="240" w:after="60"/>
      <w:outlineLvl w:val="2"/>
    </w:pPr>
    <w:rPr>
      <w:rFonts w:ascii="Palatino Linotype" w:hAnsi="Palatino Linotype" w:cs="Arial"/>
      <w:bCs/>
      <w:sz w:val="28"/>
      <w:szCs w:val="26"/>
    </w:rPr>
  </w:style>
  <w:style w:type="paragraph" w:styleId="Heading4">
    <w:name w:val="heading 4"/>
    <w:next w:val="BodyText"/>
    <w:link w:val="Heading4Char1"/>
    <w:qFormat/>
    <w:rsid w:val="00A31C09"/>
    <w:pPr>
      <w:keepNext/>
      <w:spacing w:before="240" w:after="60"/>
      <w:ind w:left="360"/>
      <w:outlineLvl w:val="3"/>
    </w:pPr>
    <w:rPr>
      <w:rFonts w:ascii="Palatino Linotype" w:hAnsi="Palatino Linotype"/>
      <w:b/>
      <w:bCs/>
      <w:sz w:val="24"/>
      <w:szCs w:val="28"/>
    </w:rPr>
  </w:style>
  <w:style w:type="paragraph" w:styleId="Heading5">
    <w:name w:val="heading 5"/>
    <w:next w:val="BodyText"/>
    <w:link w:val="Heading5Char1"/>
    <w:qFormat/>
    <w:rsid w:val="00A31C09"/>
    <w:pPr>
      <w:spacing w:before="240" w:after="60"/>
      <w:ind w:left="720"/>
      <w:outlineLvl w:val="4"/>
    </w:pPr>
    <w:rPr>
      <w:rFonts w:ascii="Palatino Linotype" w:hAnsi="Palatino Linotype"/>
      <w:bCs/>
      <w:iCs/>
      <w:sz w:val="24"/>
      <w:szCs w:val="26"/>
    </w:rPr>
  </w:style>
  <w:style w:type="paragraph" w:styleId="Heading6">
    <w:name w:val="heading 6"/>
    <w:basedOn w:val="Normal"/>
    <w:next w:val="Normal"/>
    <w:link w:val="Heading6Char"/>
    <w:qFormat/>
    <w:rsid w:val="00A31C09"/>
    <w:pPr>
      <w:spacing w:before="240" w:after="60"/>
      <w:outlineLvl w:val="5"/>
    </w:pPr>
    <w:rPr>
      <w:b/>
      <w:bCs/>
      <w:szCs w:val="22"/>
    </w:rPr>
  </w:style>
  <w:style w:type="paragraph" w:styleId="Heading7">
    <w:name w:val="heading 7"/>
    <w:basedOn w:val="Normal"/>
    <w:next w:val="Normal"/>
    <w:link w:val="Heading7Char"/>
    <w:qFormat/>
    <w:rsid w:val="00A31C09"/>
    <w:pPr>
      <w:spacing w:before="240" w:after="60"/>
      <w:outlineLvl w:val="6"/>
    </w:pPr>
  </w:style>
  <w:style w:type="paragraph" w:styleId="Heading8">
    <w:name w:val="heading 8"/>
    <w:basedOn w:val="Normal"/>
    <w:next w:val="Normal"/>
    <w:link w:val="Heading8Char"/>
    <w:qFormat/>
    <w:rsid w:val="00A31C09"/>
    <w:pPr>
      <w:spacing w:before="240" w:after="60"/>
      <w:outlineLvl w:val="7"/>
    </w:pPr>
    <w:rPr>
      <w:i/>
      <w:iCs/>
    </w:rPr>
  </w:style>
  <w:style w:type="paragraph" w:styleId="Heading9">
    <w:name w:val="heading 9"/>
    <w:aliases w:val="Appendix"/>
    <w:next w:val="BodyText"/>
    <w:link w:val="Heading9Char"/>
    <w:qFormat/>
    <w:rsid w:val="00960CE9"/>
    <w:pPr>
      <w:keepNext/>
      <w:pageBreakBefore/>
      <w:numPr>
        <w:numId w:val="6"/>
      </w:numPr>
      <w:spacing w:after="120"/>
      <w:outlineLvl w:val="8"/>
    </w:pPr>
    <w:rPr>
      <w:rFonts w:ascii="Palatino Linotype" w:hAnsi="Palatino Linotype" w:cs="Arial"/>
      <w:b/>
      <w:color w:val="333399"/>
      <w:sz w:val="48"/>
      <w:szCs w:val="22"/>
    </w:rPr>
  </w:style>
  <w:style w:type="character" w:default="1" w:styleId="DefaultParagraphFont">
    <w:name w:val="Default Paragraph Font"/>
    <w:semiHidden/>
    <w:rsid w:val="00A31C09"/>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rsid w:val="00A31C09"/>
  </w:style>
  <w:style w:type="paragraph" w:styleId="BodyText">
    <w:name w:val="Body Text"/>
    <w:basedOn w:val="Normal"/>
    <w:link w:val="BodyTextChar"/>
    <w:rsid w:val="00A31C09"/>
    <w:pPr>
      <w:spacing w:after="120"/>
      <w:ind w:left="720"/>
    </w:pPr>
  </w:style>
  <w:style w:type="numbering" w:styleId="111111">
    <w:name w:val="Outline List 2"/>
    <w:basedOn w:val="NoList"/>
    <w:semiHidden/>
    <w:rsid w:val="00A31C09"/>
    <w:pPr>
      <w:numPr>
        <w:numId w:val="1"/>
      </w:numPr>
    </w:pPr>
  </w:style>
  <w:style w:type="numbering" w:styleId="1ai">
    <w:name w:val="Outline List 1"/>
    <w:basedOn w:val="NoList"/>
    <w:semiHidden/>
    <w:rsid w:val="00A31C09"/>
    <w:pPr>
      <w:numPr>
        <w:numId w:val="2"/>
      </w:numPr>
    </w:pPr>
  </w:style>
  <w:style w:type="numbering" w:styleId="ArticleSection">
    <w:name w:val="Outline List 3"/>
    <w:basedOn w:val="NoList"/>
    <w:semiHidden/>
    <w:rsid w:val="00A31C09"/>
    <w:pPr>
      <w:numPr>
        <w:numId w:val="3"/>
      </w:numPr>
    </w:pPr>
  </w:style>
  <w:style w:type="paragraph" w:styleId="BodyText2">
    <w:name w:val="Body Text 2"/>
    <w:basedOn w:val="Normal"/>
    <w:link w:val="BodyText2Char"/>
    <w:rsid w:val="00A31C09"/>
    <w:pPr>
      <w:spacing w:after="120" w:line="480" w:lineRule="auto"/>
    </w:pPr>
  </w:style>
  <w:style w:type="paragraph" w:styleId="BodyText3">
    <w:name w:val="Body Text 3"/>
    <w:basedOn w:val="Normal"/>
    <w:link w:val="BodyText3Char"/>
    <w:rsid w:val="00A31C09"/>
    <w:pPr>
      <w:spacing w:after="120"/>
    </w:pPr>
    <w:rPr>
      <w:sz w:val="16"/>
      <w:szCs w:val="16"/>
    </w:rPr>
  </w:style>
  <w:style w:type="paragraph" w:styleId="BodyTextFirstIndent">
    <w:name w:val="Body Text First Indent"/>
    <w:basedOn w:val="BodyText"/>
    <w:link w:val="BodyTextFirstIndentChar"/>
    <w:rsid w:val="00A31C09"/>
    <w:pPr>
      <w:ind w:firstLine="210"/>
    </w:pPr>
  </w:style>
  <w:style w:type="paragraph" w:styleId="BodyTextIndent">
    <w:name w:val="Body Text Indent"/>
    <w:link w:val="BodyTextIndentChar"/>
    <w:rsid w:val="00A31C09"/>
    <w:pPr>
      <w:spacing w:after="120"/>
      <w:ind w:left="1440"/>
    </w:pPr>
    <w:rPr>
      <w:rFonts w:ascii="Arial" w:hAnsi="Arial"/>
      <w:sz w:val="22"/>
      <w:szCs w:val="24"/>
    </w:rPr>
  </w:style>
  <w:style w:type="paragraph" w:styleId="BodyTextFirstIndent2">
    <w:name w:val="Body Text First Indent 2"/>
    <w:basedOn w:val="BodyTextIndent"/>
    <w:link w:val="BodyTextFirstIndent2Char"/>
    <w:rsid w:val="00A31C09"/>
    <w:pPr>
      <w:ind w:firstLine="210"/>
    </w:pPr>
  </w:style>
  <w:style w:type="paragraph" w:styleId="Caption">
    <w:name w:val="caption"/>
    <w:next w:val="BodyText"/>
    <w:link w:val="CaptionChar1"/>
    <w:uiPriority w:val="35"/>
    <w:qFormat/>
    <w:rsid w:val="00A31C09"/>
    <w:pPr>
      <w:spacing w:before="60" w:after="240"/>
      <w:ind w:left="720"/>
    </w:pPr>
    <w:rPr>
      <w:rFonts w:ascii="Palatino Linotype" w:hAnsi="Palatino Linotype"/>
      <w:bCs/>
      <w:i/>
      <w:sz w:val="22"/>
    </w:rPr>
  </w:style>
  <w:style w:type="paragraph" w:styleId="E-mailSignature">
    <w:name w:val="E-mail Signature"/>
    <w:basedOn w:val="Normal"/>
    <w:rsid w:val="00A31C09"/>
  </w:style>
  <w:style w:type="character" w:styleId="HTMLAcronym">
    <w:name w:val="HTML Acronym"/>
    <w:basedOn w:val="DefaultParagraphFont"/>
    <w:semiHidden/>
    <w:rsid w:val="00A31C09"/>
  </w:style>
  <w:style w:type="paragraph" w:styleId="HTMLAddress">
    <w:name w:val="HTML Address"/>
    <w:basedOn w:val="Normal"/>
    <w:rsid w:val="00A31C09"/>
    <w:rPr>
      <w:i/>
      <w:iCs/>
    </w:rPr>
  </w:style>
  <w:style w:type="character" w:styleId="HTMLCite">
    <w:name w:val="HTML Cite"/>
    <w:semiHidden/>
    <w:rsid w:val="00A31C09"/>
    <w:rPr>
      <w:i/>
      <w:iCs/>
    </w:rPr>
  </w:style>
  <w:style w:type="character" w:styleId="HTMLCode">
    <w:name w:val="HTML Code"/>
    <w:semiHidden/>
    <w:rsid w:val="00A31C09"/>
    <w:rPr>
      <w:rFonts w:ascii="Courier New" w:hAnsi="Courier New" w:cs="Courier New"/>
      <w:sz w:val="20"/>
      <w:szCs w:val="20"/>
    </w:rPr>
  </w:style>
  <w:style w:type="character" w:styleId="HTMLDefinition">
    <w:name w:val="HTML Definition"/>
    <w:semiHidden/>
    <w:rsid w:val="00A31C09"/>
    <w:rPr>
      <w:i/>
      <w:iCs/>
    </w:rPr>
  </w:style>
  <w:style w:type="character" w:styleId="HTMLKeyboard">
    <w:name w:val="HTML Keyboard"/>
    <w:semiHidden/>
    <w:rsid w:val="00A31C09"/>
    <w:rPr>
      <w:rFonts w:ascii="Courier New" w:hAnsi="Courier New" w:cs="Courier New"/>
      <w:sz w:val="20"/>
      <w:szCs w:val="20"/>
    </w:rPr>
  </w:style>
  <w:style w:type="paragraph" w:styleId="HTMLPreformatted">
    <w:name w:val="HTML Preformatted"/>
    <w:basedOn w:val="Normal"/>
    <w:link w:val="HTMLPreformattedChar"/>
    <w:uiPriority w:val="99"/>
    <w:rsid w:val="00A31C09"/>
    <w:rPr>
      <w:rFonts w:ascii="Courier New" w:hAnsi="Courier New" w:cs="Courier New"/>
      <w:sz w:val="20"/>
      <w:szCs w:val="20"/>
    </w:rPr>
  </w:style>
  <w:style w:type="character" w:styleId="HTMLSample">
    <w:name w:val="HTML Sample"/>
    <w:semiHidden/>
    <w:rsid w:val="00A31C09"/>
    <w:rPr>
      <w:rFonts w:ascii="Courier New" w:hAnsi="Courier New" w:cs="Courier New"/>
    </w:rPr>
  </w:style>
  <w:style w:type="character" w:styleId="HTMLTypewriter">
    <w:name w:val="HTML Typewriter"/>
    <w:semiHidden/>
    <w:rsid w:val="00A31C09"/>
    <w:rPr>
      <w:rFonts w:ascii="Courier New" w:hAnsi="Courier New" w:cs="Courier New"/>
      <w:sz w:val="20"/>
      <w:szCs w:val="20"/>
    </w:rPr>
  </w:style>
  <w:style w:type="character" w:styleId="HTMLVariable">
    <w:name w:val="HTML Variable"/>
    <w:semiHidden/>
    <w:rsid w:val="00A31C09"/>
    <w:rPr>
      <w:i/>
      <w:iCs/>
    </w:rPr>
  </w:style>
  <w:style w:type="paragraph" w:styleId="Index1">
    <w:name w:val="index 1"/>
    <w:next w:val="Normal"/>
    <w:uiPriority w:val="99"/>
    <w:rsid w:val="00827861"/>
    <w:pPr>
      <w:ind w:left="220" w:hanging="220"/>
    </w:pPr>
    <w:rPr>
      <w:rFonts w:ascii="Arial" w:hAnsi="Arial"/>
      <w:szCs w:val="18"/>
    </w:rPr>
  </w:style>
  <w:style w:type="paragraph" w:styleId="Index2">
    <w:name w:val="index 2"/>
    <w:next w:val="Normal"/>
    <w:uiPriority w:val="99"/>
    <w:rsid w:val="00EB74F2"/>
    <w:pPr>
      <w:ind w:left="440" w:hanging="220"/>
    </w:pPr>
    <w:rPr>
      <w:rFonts w:ascii="Arial" w:hAnsi="Arial"/>
      <w:sz w:val="18"/>
      <w:szCs w:val="18"/>
    </w:rPr>
  </w:style>
  <w:style w:type="paragraph" w:styleId="Index3">
    <w:name w:val="index 3"/>
    <w:next w:val="Normal"/>
    <w:rsid w:val="00EB74F2"/>
    <w:pPr>
      <w:ind w:left="660" w:hanging="220"/>
    </w:pPr>
    <w:rPr>
      <w:rFonts w:ascii="Arial" w:hAnsi="Arial"/>
      <w:sz w:val="18"/>
      <w:szCs w:val="18"/>
    </w:rPr>
  </w:style>
  <w:style w:type="paragraph" w:styleId="TOC4">
    <w:name w:val="toc 4"/>
    <w:basedOn w:val="Normal"/>
    <w:next w:val="Normal"/>
    <w:uiPriority w:val="39"/>
    <w:rsid w:val="00EF4FBE"/>
    <w:pPr>
      <w:ind w:left="720"/>
    </w:pPr>
    <w:rPr>
      <w:sz w:val="20"/>
    </w:rPr>
  </w:style>
  <w:style w:type="paragraph" w:styleId="List">
    <w:name w:val="List"/>
    <w:basedOn w:val="Normal"/>
    <w:rsid w:val="00A31C09"/>
    <w:pPr>
      <w:ind w:left="360" w:hanging="360"/>
    </w:pPr>
  </w:style>
  <w:style w:type="paragraph" w:styleId="List2">
    <w:name w:val="List 2"/>
    <w:basedOn w:val="Normal"/>
    <w:rsid w:val="00A31C09"/>
    <w:pPr>
      <w:ind w:left="720" w:hanging="360"/>
    </w:pPr>
  </w:style>
  <w:style w:type="paragraph" w:styleId="List3">
    <w:name w:val="List 3"/>
    <w:basedOn w:val="Normal"/>
    <w:rsid w:val="00A31C09"/>
    <w:pPr>
      <w:ind w:left="1080" w:hanging="360"/>
    </w:pPr>
  </w:style>
  <w:style w:type="paragraph" w:styleId="List4">
    <w:name w:val="List 4"/>
    <w:basedOn w:val="Normal"/>
    <w:rsid w:val="00A31C09"/>
    <w:pPr>
      <w:ind w:left="1440" w:hanging="360"/>
    </w:pPr>
  </w:style>
  <w:style w:type="paragraph" w:styleId="List5">
    <w:name w:val="List 5"/>
    <w:basedOn w:val="Normal"/>
    <w:rsid w:val="00A31C09"/>
    <w:pPr>
      <w:ind w:left="1800" w:hanging="360"/>
    </w:pPr>
  </w:style>
  <w:style w:type="paragraph" w:styleId="NormalWeb">
    <w:name w:val="Normal (Web)"/>
    <w:basedOn w:val="Normal"/>
    <w:uiPriority w:val="99"/>
    <w:rsid w:val="00A31C09"/>
  </w:style>
  <w:style w:type="paragraph" w:styleId="NoteHeading">
    <w:name w:val="Note Heading"/>
    <w:basedOn w:val="Normal"/>
    <w:next w:val="Normal"/>
    <w:rsid w:val="00A31C09"/>
  </w:style>
  <w:style w:type="table" w:styleId="Table3Deffects1">
    <w:name w:val="Table 3D effects 1"/>
    <w:basedOn w:val="TableNormal"/>
    <w:semiHidden/>
    <w:rsid w:val="00A31C0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31C0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31C0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31C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31C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31C0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31C0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A31C0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A31C0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A31C0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A31C0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31C0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31C0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31C0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31C0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31C0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31C0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A31C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A31C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A31C0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31C0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31C0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31C0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31C0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31C0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A31C0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A31C0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31C0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31C0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31C0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31C0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31C0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31C0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31C0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A31C09"/>
    <w:pPr>
      <w:ind w:left="240" w:hanging="240"/>
    </w:pPr>
  </w:style>
  <w:style w:type="paragraph" w:styleId="TableofFigures">
    <w:name w:val="table of figures"/>
    <w:basedOn w:val="Normal"/>
    <w:next w:val="Normal"/>
    <w:uiPriority w:val="99"/>
    <w:rsid w:val="00A31C09"/>
  </w:style>
  <w:style w:type="table" w:styleId="TableProfessional">
    <w:name w:val="Table Professional"/>
    <w:basedOn w:val="TableNormal"/>
    <w:semiHidden/>
    <w:rsid w:val="00A31C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31C0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31C0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31C0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31C0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31C0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31C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A31C0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31C0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31C0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next w:val="Normal"/>
    <w:uiPriority w:val="39"/>
    <w:rsid w:val="00FA792D"/>
    <w:pPr>
      <w:spacing w:before="120"/>
    </w:pPr>
    <w:rPr>
      <w:rFonts w:ascii="Palatino Linotype" w:hAnsi="Palatino Linotype"/>
      <w:b/>
      <w:sz w:val="24"/>
      <w:szCs w:val="24"/>
    </w:rPr>
  </w:style>
  <w:style w:type="paragraph" w:styleId="TOC2">
    <w:name w:val="toc 2"/>
    <w:basedOn w:val="Normal"/>
    <w:next w:val="Normal"/>
    <w:uiPriority w:val="39"/>
    <w:rsid w:val="00FA792D"/>
    <w:pPr>
      <w:ind w:left="360"/>
    </w:pPr>
    <w:rPr>
      <w:sz w:val="20"/>
    </w:rPr>
  </w:style>
  <w:style w:type="paragraph" w:styleId="TOC3">
    <w:name w:val="toc 3"/>
    <w:basedOn w:val="Normal"/>
    <w:next w:val="Normal"/>
    <w:uiPriority w:val="39"/>
    <w:rsid w:val="00FA792D"/>
    <w:pPr>
      <w:ind w:left="720"/>
    </w:pPr>
    <w:rPr>
      <w:sz w:val="20"/>
    </w:rPr>
  </w:style>
  <w:style w:type="paragraph" w:styleId="Title">
    <w:name w:val="Title"/>
    <w:next w:val="Normal"/>
    <w:link w:val="TitleChar1"/>
    <w:qFormat/>
    <w:rsid w:val="00E303B5"/>
    <w:pPr>
      <w:pageBreakBefore/>
      <w:spacing w:after="120"/>
      <w:outlineLvl w:val="0"/>
    </w:pPr>
    <w:rPr>
      <w:rFonts w:ascii="Palatino Linotype" w:hAnsi="Palatino Linotype" w:cs="Arial"/>
      <w:b/>
      <w:bCs/>
      <w:color w:val="333399"/>
      <w:kern w:val="28"/>
      <w:sz w:val="48"/>
      <w:szCs w:val="32"/>
    </w:rPr>
  </w:style>
  <w:style w:type="paragraph" w:styleId="BlockText">
    <w:name w:val="Block Text"/>
    <w:basedOn w:val="Normal"/>
    <w:rsid w:val="00A31C09"/>
    <w:pPr>
      <w:spacing w:after="120"/>
      <w:ind w:left="1080" w:right="1080"/>
    </w:pPr>
    <w:rPr>
      <w:rFonts w:ascii="Palatino Linotype" w:hAnsi="Palatino Linotype"/>
      <w:i/>
    </w:rPr>
  </w:style>
  <w:style w:type="paragraph" w:styleId="BodyTextIndent2">
    <w:name w:val="Body Text Indent 2"/>
    <w:basedOn w:val="Normal"/>
    <w:link w:val="BodyTextIndent2Char"/>
    <w:rsid w:val="00A31C09"/>
    <w:pPr>
      <w:spacing w:after="120"/>
      <w:ind w:left="1800"/>
    </w:pPr>
  </w:style>
  <w:style w:type="paragraph" w:styleId="BodyTextIndent3">
    <w:name w:val="Body Text Indent 3"/>
    <w:basedOn w:val="Normal"/>
    <w:link w:val="BodyTextIndent3Char"/>
    <w:rsid w:val="00A31C09"/>
    <w:pPr>
      <w:spacing w:after="120"/>
      <w:ind w:left="1080"/>
    </w:pPr>
    <w:rPr>
      <w:szCs w:val="16"/>
    </w:rPr>
  </w:style>
  <w:style w:type="paragraph" w:customStyle="1" w:styleId="CoverGraphicRight">
    <w:name w:val="CoverGraphicRight"/>
    <w:basedOn w:val="Normal"/>
    <w:rsid w:val="005C71C7"/>
    <w:pPr>
      <w:jc w:val="right"/>
    </w:pPr>
    <w:rPr>
      <w:b/>
      <w:sz w:val="20"/>
    </w:rPr>
  </w:style>
  <w:style w:type="character" w:customStyle="1" w:styleId="AuthorNoteBlueBold">
    <w:name w:val="AuthorNoteBlueBold"/>
    <w:rsid w:val="008D6A76"/>
    <w:rPr>
      <w:b/>
      <w:color w:val="0000FF"/>
    </w:rPr>
  </w:style>
  <w:style w:type="character" w:customStyle="1" w:styleId="AuthorNoteRedBold">
    <w:name w:val="AuthorNoteRedBold"/>
    <w:rsid w:val="008D6A76"/>
    <w:rPr>
      <w:b/>
      <w:color w:val="FF0000"/>
    </w:rPr>
  </w:style>
  <w:style w:type="paragraph" w:styleId="Footer">
    <w:name w:val="footer"/>
    <w:basedOn w:val="Normal"/>
    <w:link w:val="FooterChar"/>
    <w:uiPriority w:val="99"/>
    <w:rsid w:val="00A31C09"/>
    <w:pPr>
      <w:tabs>
        <w:tab w:val="center" w:pos="4320"/>
        <w:tab w:val="right" w:pos="8856"/>
      </w:tabs>
    </w:pPr>
    <w:rPr>
      <w:sz w:val="20"/>
    </w:rPr>
  </w:style>
  <w:style w:type="paragraph" w:styleId="Header">
    <w:name w:val="header"/>
    <w:link w:val="HeaderChar"/>
    <w:rsid w:val="005F4039"/>
    <w:pPr>
      <w:pBdr>
        <w:bottom w:val="single" w:sz="4" w:space="1" w:color="999999"/>
      </w:pBdr>
      <w:tabs>
        <w:tab w:val="right" w:pos="8856"/>
      </w:tabs>
    </w:pPr>
    <w:rPr>
      <w:rFonts w:ascii="Arial" w:hAnsi="Arial"/>
      <w:i/>
      <w:szCs w:val="24"/>
    </w:rPr>
  </w:style>
  <w:style w:type="paragraph" w:customStyle="1" w:styleId="CopyrightText">
    <w:name w:val="CopyrightText"/>
    <w:rsid w:val="008D6A76"/>
    <w:pPr>
      <w:spacing w:after="120"/>
    </w:pPr>
    <w:rPr>
      <w:rFonts w:ascii="Arial" w:hAnsi="Arial"/>
      <w:sz w:val="22"/>
      <w:szCs w:val="24"/>
    </w:rPr>
  </w:style>
  <w:style w:type="paragraph" w:customStyle="1" w:styleId="CodePara2">
    <w:name w:val="CodePara2"/>
    <w:basedOn w:val="CodePara1"/>
    <w:rsid w:val="00A54F40"/>
    <w:pPr>
      <w:ind w:left="360"/>
    </w:pPr>
  </w:style>
  <w:style w:type="paragraph" w:styleId="ListBullet">
    <w:name w:val="List Bullet"/>
    <w:basedOn w:val="Normal"/>
    <w:rsid w:val="00E21799"/>
    <w:pPr>
      <w:numPr>
        <w:numId w:val="7"/>
      </w:numPr>
      <w:spacing w:after="120"/>
    </w:pPr>
  </w:style>
  <w:style w:type="paragraph" w:styleId="ListBullet2">
    <w:name w:val="List Bullet 2"/>
    <w:basedOn w:val="Normal"/>
    <w:rsid w:val="00A31C09"/>
    <w:pPr>
      <w:numPr>
        <w:numId w:val="8"/>
      </w:numPr>
      <w:spacing w:after="120"/>
    </w:pPr>
  </w:style>
  <w:style w:type="paragraph" w:styleId="ListBullet3">
    <w:name w:val="List Bullet 3"/>
    <w:basedOn w:val="Normal"/>
    <w:rsid w:val="00A31C09"/>
    <w:pPr>
      <w:numPr>
        <w:numId w:val="9"/>
      </w:numPr>
      <w:spacing w:after="120"/>
    </w:pPr>
  </w:style>
  <w:style w:type="paragraph" w:styleId="ListBullet4">
    <w:name w:val="List Bullet 4"/>
    <w:basedOn w:val="Normal"/>
    <w:rsid w:val="00A31C09"/>
    <w:pPr>
      <w:numPr>
        <w:numId w:val="10"/>
      </w:numPr>
      <w:spacing w:after="120"/>
    </w:pPr>
  </w:style>
  <w:style w:type="paragraph" w:styleId="ListBullet5">
    <w:name w:val="List Bullet 5"/>
    <w:basedOn w:val="Normal"/>
    <w:rsid w:val="00A31C09"/>
    <w:pPr>
      <w:numPr>
        <w:numId w:val="11"/>
      </w:numPr>
      <w:spacing w:after="120"/>
    </w:pPr>
  </w:style>
  <w:style w:type="paragraph" w:styleId="ListContinue">
    <w:name w:val="List Continue"/>
    <w:basedOn w:val="Normal"/>
    <w:rsid w:val="00A31C09"/>
    <w:pPr>
      <w:spacing w:after="120"/>
      <w:ind w:left="360"/>
    </w:pPr>
  </w:style>
  <w:style w:type="paragraph" w:styleId="ListContinue2">
    <w:name w:val="List Continue 2"/>
    <w:basedOn w:val="Normal"/>
    <w:rsid w:val="00A31C09"/>
    <w:pPr>
      <w:spacing w:after="120"/>
      <w:ind w:left="720"/>
    </w:pPr>
  </w:style>
  <w:style w:type="paragraph" w:styleId="ListContinue3">
    <w:name w:val="List Continue 3"/>
    <w:basedOn w:val="Normal"/>
    <w:rsid w:val="00A31C09"/>
    <w:pPr>
      <w:spacing w:after="120"/>
      <w:ind w:left="1080"/>
    </w:pPr>
  </w:style>
  <w:style w:type="paragraph" w:styleId="ListContinue4">
    <w:name w:val="List Continue 4"/>
    <w:basedOn w:val="Normal"/>
    <w:rsid w:val="00A31C09"/>
    <w:pPr>
      <w:spacing w:after="120"/>
      <w:ind w:left="1440"/>
    </w:pPr>
  </w:style>
  <w:style w:type="paragraph" w:styleId="ListContinue5">
    <w:name w:val="List Continue 5"/>
    <w:basedOn w:val="Normal"/>
    <w:rsid w:val="00A31C09"/>
    <w:pPr>
      <w:spacing w:after="120"/>
      <w:ind w:left="1800"/>
    </w:pPr>
  </w:style>
  <w:style w:type="paragraph" w:styleId="ListNumber">
    <w:name w:val="List Number"/>
    <w:basedOn w:val="Normal"/>
    <w:rsid w:val="00A31C09"/>
    <w:pPr>
      <w:numPr>
        <w:numId w:val="371"/>
      </w:numPr>
      <w:spacing w:after="120"/>
    </w:pPr>
  </w:style>
  <w:style w:type="paragraph" w:styleId="ListNumber2">
    <w:name w:val="List Number 2"/>
    <w:basedOn w:val="Normal"/>
    <w:rsid w:val="00A31C09"/>
    <w:pPr>
      <w:numPr>
        <w:numId w:val="12"/>
      </w:numPr>
      <w:spacing w:after="120"/>
    </w:pPr>
  </w:style>
  <w:style w:type="paragraph" w:styleId="ListNumber3">
    <w:name w:val="List Number 3"/>
    <w:basedOn w:val="Normal"/>
    <w:rsid w:val="00A31C09"/>
    <w:pPr>
      <w:numPr>
        <w:numId w:val="13"/>
      </w:numPr>
    </w:pPr>
  </w:style>
  <w:style w:type="paragraph" w:styleId="ListNumber4">
    <w:name w:val="List Number 4"/>
    <w:basedOn w:val="Normal"/>
    <w:rsid w:val="00A31C09"/>
    <w:pPr>
      <w:numPr>
        <w:numId w:val="14"/>
      </w:numPr>
    </w:pPr>
  </w:style>
  <w:style w:type="paragraph" w:styleId="ListNumber5">
    <w:name w:val="List Number 5"/>
    <w:basedOn w:val="Normal"/>
    <w:rsid w:val="00A31C09"/>
    <w:pPr>
      <w:numPr>
        <w:numId w:val="15"/>
      </w:numPr>
    </w:pPr>
  </w:style>
  <w:style w:type="paragraph" w:customStyle="1" w:styleId="TableText">
    <w:name w:val="TableText"/>
    <w:rsid w:val="00A31C09"/>
    <w:pPr>
      <w:spacing w:after="120"/>
    </w:pPr>
    <w:rPr>
      <w:rFonts w:ascii="Arial" w:hAnsi="Arial"/>
      <w:szCs w:val="24"/>
    </w:rPr>
  </w:style>
  <w:style w:type="paragraph" w:customStyle="1" w:styleId="TableHeader">
    <w:name w:val="TableHeader"/>
    <w:basedOn w:val="TableText"/>
    <w:rsid w:val="00A31C09"/>
    <w:pPr>
      <w:keepNext/>
      <w:spacing w:after="0"/>
    </w:pPr>
    <w:rPr>
      <w:b/>
      <w:i/>
      <w:sz w:val="22"/>
    </w:rPr>
  </w:style>
  <w:style w:type="paragraph" w:customStyle="1" w:styleId="CoverTitle">
    <w:name w:val="CoverTitle"/>
    <w:rsid w:val="00A31C09"/>
    <w:pPr>
      <w:spacing w:before="360"/>
      <w:jc w:val="right"/>
    </w:pPr>
    <w:rPr>
      <w:rFonts w:ascii="Palatino Linotype" w:hAnsi="Palatino Linotype" w:cs="Arial"/>
      <w:b/>
      <w:smallCaps/>
      <w:color w:val="333399"/>
      <w:spacing w:val="20"/>
      <w:kern w:val="64"/>
      <w:sz w:val="64"/>
      <w:szCs w:val="64"/>
    </w:rPr>
  </w:style>
  <w:style w:type="paragraph" w:customStyle="1" w:styleId="NCICBName">
    <w:name w:val="NCICB_Name"/>
    <w:semiHidden/>
    <w:rsid w:val="00A31C09"/>
    <w:pPr>
      <w:ind w:right="360"/>
      <w:jc w:val="right"/>
    </w:pPr>
    <w:rPr>
      <w:rFonts w:ascii="Arial" w:hAnsi="Arial"/>
      <w:sz w:val="24"/>
      <w:szCs w:val="24"/>
    </w:rPr>
  </w:style>
  <w:style w:type="paragraph" w:customStyle="1" w:styleId="CoverDateSaved">
    <w:name w:val="CoverDateSaved"/>
    <w:next w:val="Normal"/>
    <w:rsid w:val="00A31C09"/>
    <w:pPr>
      <w:tabs>
        <w:tab w:val="right" w:pos="8928"/>
      </w:tabs>
    </w:pPr>
    <w:rPr>
      <w:rFonts w:ascii="Arial" w:hAnsi="Arial"/>
      <w:szCs w:val="24"/>
    </w:rPr>
  </w:style>
  <w:style w:type="paragraph" w:customStyle="1" w:styleId="TitleCopyright">
    <w:name w:val="TitleCopyright"/>
    <w:next w:val="BodyText"/>
    <w:rsid w:val="00A31C09"/>
    <w:pPr>
      <w:keepNext/>
      <w:pageBreakBefore/>
      <w:spacing w:after="240"/>
    </w:pPr>
    <w:rPr>
      <w:rFonts w:ascii="Palatino Linotype" w:hAnsi="Palatino Linotype"/>
      <w:b/>
      <w:color w:val="333399"/>
      <w:sz w:val="48"/>
      <w:szCs w:val="24"/>
    </w:rPr>
  </w:style>
  <w:style w:type="character" w:customStyle="1" w:styleId="Subscript">
    <w:name w:val="Subscript"/>
    <w:rsid w:val="00905C28"/>
    <w:rPr>
      <w:rFonts w:ascii="Times New Roman" w:hAnsi="Times New Roman" w:cs="Arial"/>
      <w:dstrike w:val="0"/>
      <w:vertAlign w:val="subscript"/>
    </w:rPr>
  </w:style>
  <w:style w:type="character" w:styleId="Strong">
    <w:name w:val="Strong"/>
    <w:qFormat/>
    <w:rsid w:val="00A31C09"/>
    <w:rPr>
      <w:b/>
      <w:bCs/>
    </w:rPr>
  </w:style>
  <w:style w:type="character" w:customStyle="1" w:styleId="BodyTextChar">
    <w:name w:val="Body Text Char"/>
    <w:link w:val="BodyText"/>
    <w:rsid w:val="008F2ED3"/>
    <w:rPr>
      <w:rFonts w:ascii="Arial" w:hAnsi="Arial"/>
      <w:sz w:val="22"/>
      <w:szCs w:val="24"/>
    </w:rPr>
  </w:style>
  <w:style w:type="paragraph" w:customStyle="1" w:styleId="TitleTOC">
    <w:name w:val="TitleTOC"/>
    <w:next w:val="Normal"/>
    <w:rsid w:val="00E303B5"/>
    <w:pPr>
      <w:pageBreakBefore/>
      <w:spacing w:after="60"/>
    </w:pPr>
    <w:rPr>
      <w:rFonts w:ascii="Palatino Linotype" w:hAnsi="Palatino Linotype"/>
      <w:b/>
      <w:color w:val="333399"/>
      <w:sz w:val="48"/>
      <w:szCs w:val="24"/>
    </w:rPr>
  </w:style>
  <w:style w:type="character" w:styleId="Hyperlink">
    <w:name w:val="Hyperlink"/>
    <w:uiPriority w:val="99"/>
    <w:rsid w:val="00A31C09"/>
    <w:rPr>
      <w:color w:val="0000FF"/>
      <w:u w:val="single"/>
    </w:rPr>
  </w:style>
  <w:style w:type="character" w:styleId="Emphasis">
    <w:name w:val="Emphasis"/>
    <w:qFormat/>
    <w:rsid w:val="00A31C09"/>
    <w:rPr>
      <w:i/>
      <w:iCs/>
    </w:rPr>
  </w:style>
  <w:style w:type="character" w:styleId="PageNumber">
    <w:name w:val="page number"/>
    <w:basedOn w:val="DefaultParagraphFont"/>
    <w:rsid w:val="00A31C09"/>
  </w:style>
  <w:style w:type="paragraph" w:customStyle="1" w:styleId="TableTextIndent">
    <w:name w:val="TableTextIndent"/>
    <w:basedOn w:val="TableText"/>
    <w:rsid w:val="00A31C09"/>
    <w:pPr>
      <w:ind w:left="216"/>
    </w:pPr>
  </w:style>
  <w:style w:type="character" w:customStyle="1" w:styleId="Bold">
    <w:name w:val="Bold"/>
    <w:rsid w:val="00A31C09"/>
    <w:rPr>
      <w:b/>
    </w:rPr>
  </w:style>
  <w:style w:type="character" w:customStyle="1" w:styleId="CodeChar">
    <w:name w:val="CodeChar"/>
    <w:rsid w:val="00A31C09"/>
    <w:rPr>
      <w:rFonts w:ascii="Courier New" w:hAnsi="Courier New"/>
    </w:rPr>
  </w:style>
  <w:style w:type="character" w:customStyle="1" w:styleId="CodeTextEntryChar">
    <w:name w:val="CodeTextEntryChar"/>
    <w:rsid w:val="00A31C09"/>
    <w:rPr>
      <w:rFonts w:ascii="Courier New" w:hAnsi="Courier New"/>
      <w:b/>
      <w:i/>
    </w:rPr>
  </w:style>
  <w:style w:type="character" w:customStyle="1" w:styleId="Keypress">
    <w:name w:val="Keypress"/>
    <w:rsid w:val="00A31C09"/>
    <w:rPr>
      <w:smallCaps/>
    </w:rPr>
  </w:style>
  <w:style w:type="paragraph" w:customStyle="1" w:styleId="CompanyNamePara">
    <w:name w:val="CompanyNamePara"/>
    <w:rsid w:val="00A31C09"/>
    <w:pPr>
      <w:numPr>
        <w:numId w:val="4"/>
      </w:numPr>
      <w:spacing w:after="60"/>
    </w:pPr>
    <w:rPr>
      <w:rFonts w:ascii="Arial" w:hAnsi="Arial"/>
      <w:szCs w:val="24"/>
    </w:rPr>
  </w:style>
  <w:style w:type="paragraph" w:customStyle="1" w:styleId="NoteInList">
    <w:name w:val="NoteInList"/>
    <w:next w:val="Normal"/>
    <w:rsid w:val="00A31C09"/>
    <w:pPr>
      <w:spacing w:after="120"/>
      <w:ind w:left="2160" w:hanging="720"/>
    </w:pPr>
    <w:rPr>
      <w:rFonts w:ascii="Palatino Linotype" w:hAnsi="Palatino Linotype"/>
      <w:sz w:val="22"/>
      <w:szCs w:val="24"/>
    </w:rPr>
  </w:style>
  <w:style w:type="paragraph" w:customStyle="1" w:styleId="TopicHeading">
    <w:name w:val="TopicHeading"/>
    <w:next w:val="ListBullet"/>
    <w:rsid w:val="00A31C09"/>
    <w:pPr>
      <w:ind w:left="720"/>
    </w:pPr>
    <w:rPr>
      <w:rFonts w:ascii="Arial" w:hAnsi="Arial"/>
      <w:b/>
      <w:color w:val="333399"/>
      <w:sz w:val="24"/>
      <w:szCs w:val="24"/>
    </w:rPr>
  </w:style>
  <w:style w:type="paragraph" w:customStyle="1" w:styleId="NoteMainbody">
    <w:name w:val="NoteMainbody"/>
    <w:next w:val="BodyText"/>
    <w:rsid w:val="005914E2"/>
    <w:pPr>
      <w:spacing w:after="120"/>
      <w:ind w:left="1440" w:hanging="720"/>
    </w:pPr>
    <w:rPr>
      <w:rFonts w:ascii="Palatino Linotype" w:hAnsi="Palatino Linotype"/>
      <w:sz w:val="22"/>
      <w:szCs w:val="24"/>
    </w:rPr>
  </w:style>
  <w:style w:type="paragraph" w:customStyle="1" w:styleId="SpacerPara">
    <w:name w:val="SpacerPara"/>
    <w:rsid w:val="00A31C09"/>
    <w:rPr>
      <w:rFonts w:ascii="Arial" w:hAnsi="Arial"/>
      <w:sz w:val="12"/>
      <w:szCs w:val="24"/>
    </w:rPr>
  </w:style>
  <w:style w:type="paragraph" w:customStyle="1" w:styleId="Callout">
    <w:name w:val="Callout"/>
    <w:rsid w:val="00A31C09"/>
    <w:rPr>
      <w:rFonts w:ascii="Arial" w:hAnsi="Arial"/>
      <w:sz w:val="18"/>
      <w:szCs w:val="24"/>
    </w:rPr>
  </w:style>
  <w:style w:type="paragraph" w:customStyle="1" w:styleId="CaptionIndent">
    <w:name w:val="CaptionIndent"/>
    <w:basedOn w:val="Caption"/>
    <w:next w:val="BodyText"/>
    <w:rsid w:val="00A31C09"/>
    <w:pPr>
      <w:ind w:left="1440"/>
    </w:pPr>
  </w:style>
  <w:style w:type="paragraph" w:customStyle="1" w:styleId="CodePara1">
    <w:name w:val="CodePara1"/>
    <w:rsid w:val="00A54F40"/>
    <w:rPr>
      <w:rFonts w:ascii="Courier New" w:hAnsi="Courier New"/>
      <w:szCs w:val="24"/>
    </w:rPr>
  </w:style>
  <w:style w:type="paragraph" w:customStyle="1" w:styleId="CodePara7">
    <w:name w:val="CodePara7"/>
    <w:basedOn w:val="CodePara1"/>
    <w:rsid w:val="00086444"/>
    <w:pPr>
      <w:ind w:left="2160"/>
    </w:pPr>
  </w:style>
  <w:style w:type="paragraph" w:customStyle="1" w:styleId="TableBullet">
    <w:name w:val="TableBullet"/>
    <w:rsid w:val="00A31C09"/>
    <w:pPr>
      <w:numPr>
        <w:numId w:val="16"/>
      </w:numPr>
      <w:spacing w:after="60"/>
    </w:pPr>
    <w:rPr>
      <w:rFonts w:ascii="Arial" w:hAnsi="Arial"/>
      <w:szCs w:val="24"/>
    </w:rPr>
  </w:style>
  <w:style w:type="paragraph" w:customStyle="1" w:styleId="TableListNumber">
    <w:name w:val="TableListNumber"/>
    <w:rsid w:val="00A31C09"/>
    <w:pPr>
      <w:numPr>
        <w:numId w:val="17"/>
      </w:numPr>
      <w:spacing w:after="60"/>
    </w:pPr>
    <w:rPr>
      <w:rFonts w:ascii="Arial" w:hAnsi="Arial"/>
      <w:szCs w:val="24"/>
    </w:rPr>
  </w:style>
  <w:style w:type="character" w:customStyle="1" w:styleId="Heading1Char1">
    <w:name w:val="Heading 1 Char1"/>
    <w:aliases w:val="Chapter Char,Part Char"/>
    <w:link w:val="Heading1"/>
    <w:rsid w:val="008F2ED3"/>
    <w:rPr>
      <w:rFonts w:ascii="Palatino Linotype" w:hAnsi="Palatino Linotype" w:cs="Arial"/>
      <w:b/>
      <w:bCs/>
      <w:color w:val="333399"/>
      <w:kern w:val="32"/>
      <w:sz w:val="48"/>
      <w:szCs w:val="32"/>
      <w:lang w:val="en-US" w:eastAsia="en-US" w:bidi="ar-SA"/>
    </w:rPr>
  </w:style>
  <w:style w:type="paragraph" w:customStyle="1" w:styleId="BodyTextKWN">
    <w:name w:val="BodyTextKWN"/>
    <w:basedOn w:val="BodyText"/>
    <w:rsid w:val="00A31C09"/>
    <w:pPr>
      <w:keepNext/>
    </w:pPr>
  </w:style>
  <w:style w:type="paragraph" w:customStyle="1" w:styleId="GraphicAnchorMain">
    <w:name w:val="GraphicAnchorMain"/>
    <w:next w:val="Caption"/>
    <w:rsid w:val="00A31C09"/>
    <w:pPr>
      <w:keepNext/>
      <w:spacing w:before="240"/>
    </w:pPr>
    <w:rPr>
      <w:rFonts w:ascii="Arial" w:hAnsi="Arial"/>
      <w:sz w:val="22"/>
      <w:szCs w:val="24"/>
    </w:rPr>
  </w:style>
  <w:style w:type="paragraph" w:customStyle="1" w:styleId="GraphicAnchorStep">
    <w:name w:val="GraphicAnchorStep"/>
    <w:basedOn w:val="GraphicAnchorMain"/>
    <w:next w:val="CaptionIndent"/>
    <w:rsid w:val="00A31C09"/>
    <w:pPr>
      <w:ind w:left="1440"/>
    </w:pPr>
  </w:style>
  <w:style w:type="paragraph" w:customStyle="1" w:styleId="GraphicAnchorMainIndent">
    <w:name w:val="GraphicAnchorMainIndent"/>
    <w:basedOn w:val="GraphicAnchorMain"/>
    <w:next w:val="Caption"/>
    <w:rsid w:val="00A31C09"/>
    <w:pPr>
      <w:ind w:left="720"/>
    </w:pPr>
  </w:style>
  <w:style w:type="paragraph" w:customStyle="1" w:styleId="BodyTextIndentKWN">
    <w:name w:val="BodyTextIndentKWN"/>
    <w:basedOn w:val="BodyTextIndent"/>
    <w:rsid w:val="00A31C09"/>
    <w:pPr>
      <w:keepNext/>
    </w:pPr>
  </w:style>
  <w:style w:type="paragraph" w:customStyle="1" w:styleId="WarningIndent">
    <w:name w:val="Warning Indent"/>
    <w:basedOn w:val="NoteInList"/>
    <w:rsid w:val="00A31C09"/>
    <w:pPr>
      <w:ind w:left="2592" w:hanging="1152"/>
    </w:pPr>
  </w:style>
  <w:style w:type="paragraph" w:styleId="BalloonText">
    <w:name w:val="Balloon Text"/>
    <w:basedOn w:val="Normal"/>
    <w:link w:val="BalloonTextChar"/>
    <w:semiHidden/>
    <w:rsid w:val="00A31C09"/>
    <w:rPr>
      <w:rFonts w:ascii="Tahoma" w:hAnsi="Tahoma" w:cs="Tahoma"/>
      <w:sz w:val="16"/>
      <w:szCs w:val="16"/>
    </w:rPr>
  </w:style>
  <w:style w:type="paragraph" w:customStyle="1" w:styleId="BodyTextNoSpace">
    <w:name w:val="BodyText NoSpace"/>
    <w:basedOn w:val="BodyText"/>
    <w:next w:val="BodyText"/>
    <w:rsid w:val="00A31C09"/>
    <w:pPr>
      <w:spacing w:after="60"/>
    </w:pPr>
  </w:style>
  <w:style w:type="character" w:styleId="CommentReference">
    <w:name w:val="annotation reference"/>
    <w:rsid w:val="00A31C09"/>
    <w:rPr>
      <w:sz w:val="16"/>
      <w:szCs w:val="16"/>
    </w:rPr>
  </w:style>
  <w:style w:type="paragraph" w:styleId="CommentText">
    <w:name w:val="annotation text"/>
    <w:basedOn w:val="Normal"/>
    <w:link w:val="CommentTextChar1"/>
    <w:semiHidden/>
    <w:rsid w:val="00A31C09"/>
    <w:rPr>
      <w:sz w:val="20"/>
      <w:szCs w:val="20"/>
    </w:rPr>
  </w:style>
  <w:style w:type="paragraph" w:styleId="CommentSubject">
    <w:name w:val="annotation subject"/>
    <w:basedOn w:val="CommentText"/>
    <w:next w:val="CommentText"/>
    <w:link w:val="CommentSubjectChar"/>
    <w:semiHidden/>
    <w:rsid w:val="00A31C09"/>
    <w:rPr>
      <w:b/>
      <w:bCs/>
    </w:rPr>
  </w:style>
  <w:style w:type="character" w:styleId="FollowedHyperlink">
    <w:name w:val="FollowedHyperlink"/>
    <w:rsid w:val="00A31C09"/>
    <w:rPr>
      <w:color w:val="800080"/>
      <w:u w:val="single"/>
    </w:rPr>
  </w:style>
  <w:style w:type="character" w:customStyle="1" w:styleId="IconPosition">
    <w:name w:val="IconPosition"/>
    <w:rsid w:val="00A31C09"/>
    <w:rPr>
      <w:position w:val="-10"/>
    </w:rPr>
  </w:style>
  <w:style w:type="paragraph" w:styleId="Index4">
    <w:name w:val="index 4"/>
    <w:basedOn w:val="Normal"/>
    <w:next w:val="Normal"/>
    <w:autoRedefine/>
    <w:rsid w:val="00A31C09"/>
    <w:pPr>
      <w:ind w:left="880" w:hanging="220"/>
    </w:pPr>
    <w:rPr>
      <w:rFonts w:ascii="Times New Roman" w:hAnsi="Times New Roman"/>
      <w:sz w:val="18"/>
      <w:szCs w:val="18"/>
    </w:rPr>
  </w:style>
  <w:style w:type="paragraph" w:styleId="Index5">
    <w:name w:val="index 5"/>
    <w:basedOn w:val="Normal"/>
    <w:next w:val="Normal"/>
    <w:autoRedefine/>
    <w:rsid w:val="00A31C09"/>
    <w:pPr>
      <w:ind w:left="1100" w:hanging="220"/>
    </w:pPr>
    <w:rPr>
      <w:rFonts w:ascii="Times New Roman" w:hAnsi="Times New Roman"/>
      <w:sz w:val="18"/>
      <w:szCs w:val="18"/>
    </w:rPr>
  </w:style>
  <w:style w:type="paragraph" w:styleId="Index6">
    <w:name w:val="index 6"/>
    <w:basedOn w:val="Normal"/>
    <w:next w:val="Normal"/>
    <w:autoRedefine/>
    <w:rsid w:val="00A31C09"/>
    <w:pPr>
      <w:ind w:left="1320" w:hanging="220"/>
    </w:pPr>
    <w:rPr>
      <w:rFonts w:ascii="Times New Roman" w:hAnsi="Times New Roman"/>
      <w:sz w:val="18"/>
      <w:szCs w:val="18"/>
    </w:rPr>
  </w:style>
  <w:style w:type="paragraph" w:styleId="Index7">
    <w:name w:val="index 7"/>
    <w:basedOn w:val="Normal"/>
    <w:next w:val="Normal"/>
    <w:autoRedefine/>
    <w:rsid w:val="00A31C09"/>
    <w:pPr>
      <w:ind w:left="1540" w:hanging="220"/>
    </w:pPr>
    <w:rPr>
      <w:rFonts w:ascii="Times New Roman" w:hAnsi="Times New Roman"/>
      <w:sz w:val="18"/>
      <w:szCs w:val="18"/>
    </w:rPr>
  </w:style>
  <w:style w:type="paragraph" w:styleId="Index8">
    <w:name w:val="index 8"/>
    <w:basedOn w:val="Normal"/>
    <w:next w:val="Normal"/>
    <w:autoRedefine/>
    <w:rsid w:val="00A31C09"/>
    <w:pPr>
      <w:ind w:left="1760" w:hanging="220"/>
    </w:pPr>
    <w:rPr>
      <w:rFonts w:ascii="Times New Roman" w:hAnsi="Times New Roman"/>
      <w:sz w:val="18"/>
      <w:szCs w:val="18"/>
    </w:rPr>
  </w:style>
  <w:style w:type="paragraph" w:styleId="Index9">
    <w:name w:val="index 9"/>
    <w:basedOn w:val="Normal"/>
    <w:next w:val="Normal"/>
    <w:autoRedefine/>
    <w:rsid w:val="00A31C09"/>
    <w:pPr>
      <w:ind w:left="1980" w:hanging="220"/>
    </w:pPr>
    <w:rPr>
      <w:rFonts w:ascii="Times New Roman" w:hAnsi="Times New Roman"/>
      <w:sz w:val="18"/>
      <w:szCs w:val="18"/>
    </w:rPr>
  </w:style>
  <w:style w:type="paragraph" w:styleId="IndexHeading">
    <w:name w:val="index heading"/>
    <w:basedOn w:val="Normal"/>
    <w:next w:val="Index1"/>
    <w:uiPriority w:val="99"/>
    <w:rsid w:val="0000395B"/>
    <w:pPr>
      <w:spacing w:before="240" w:after="120"/>
    </w:pPr>
    <w:rPr>
      <w:b/>
      <w:bCs/>
      <w:sz w:val="24"/>
      <w:szCs w:val="26"/>
    </w:rPr>
  </w:style>
  <w:style w:type="character" w:customStyle="1" w:styleId="Superscript">
    <w:name w:val="Superscript"/>
    <w:rsid w:val="00A31C09"/>
    <w:rPr>
      <w:vertAlign w:val="superscript"/>
    </w:rPr>
  </w:style>
  <w:style w:type="paragraph" w:customStyle="1" w:styleId="Style1">
    <w:name w:val="Style1"/>
    <w:rsid w:val="00570669"/>
    <w:pPr>
      <w:ind w:left="720"/>
    </w:pPr>
    <w:rPr>
      <w:rFonts w:ascii="Courier New" w:hAnsi="Courier New"/>
      <w:szCs w:val="24"/>
    </w:rPr>
  </w:style>
  <w:style w:type="paragraph" w:styleId="TOC5">
    <w:name w:val="toc 5"/>
    <w:basedOn w:val="Normal"/>
    <w:next w:val="Normal"/>
    <w:autoRedefine/>
    <w:uiPriority w:val="39"/>
    <w:rsid w:val="0019658F"/>
    <w:pPr>
      <w:ind w:left="880"/>
    </w:pPr>
  </w:style>
  <w:style w:type="paragraph" w:styleId="TOC9">
    <w:name w:val="toc 9"/>
    <w:basedOn w:val="Normal"/>
    <w:next w:val="Normal"/>
    <w:autoRedefine/>
    <w:uiPriority w:val="39"/>
    <w:rsid w:val="0019658F"/>
    <w:pPr>
      <w:ind w:left="1760"/>
    </w:pPr>
  </w:style>
  <w:style w:type="paragraph" w:styleId="TOC6">
    <w:name w:val="toc 6"/>
    <w:basedOn w:val="Normal"/>
    <w:next w:val="Normal"/>
    <w:autoRedefine/>
    <w:uiPriority w:val="39"/>
    <w:rsid w:val="00C6376D"/>
    <w:pPr>
      <w:ind w:left="1100"/>
    </w:pPr>
  </w:style>
  <w:style w:type="paragraph" w:styleId="TOC7">
    <w:name w:val="toc 7"/>
    <w:basedOn w:val="Normal"/>
    <w:next w:val="Normal"/>
    <w:autoRedefine/>
    <w:uiPriority w:val="39"/>
    <w:rsid w:val="00C6376D"/>
    <w:pPr>
      <w:ind w:left="1320"/>
    </w:pPr>
  </w:style>
  <w:style w:type="paragraph" w:styleId="TOC8">
    <w:name w:val="toc 8"/>
    <w:basedOn w:val="Normal"/>
    <w:next w:val="Normal"/>
    <w:autoRedefine/>
    <w:uiPriority w:val="39"/>
    <w:rsid w:val="00C6376D"/>
    <w:pPr>
      <w:ind w:left="1540"/>
    </w:pPr>
  </w:style>
  <w:style w:type="paragraph" w:customStyle="1" w:styleId="CoverSubtitle">
    <w:name w:val="CoverSubtitle"/>
    <w:next w:val="Normal"/>
    <w:rsid w:val="00537441"/>
    <w:pPr>
      <w:spacing w:before="120"/>
      <w:ind w:right="576"/>
      <w:jc w:val="right"/>
    </w:pPr>
    <w:rPr>
      <w:rFonts w:ascii="Palatino Linotype" w:hAnsi="Palatino Linotype" w:cs="Arial"/>
      <w:b/>
      <w:i/>
      <w:color w:val="333399"/>
      <w:sz w:val="48"/>
      <w:szCs w:val="24"/>
    </w:rPr>
  </w:style>
  <w:style w:type="paragraph" w:customStyle="1" w:styleId="CodePara3">
    <w:name w:val="CodePara3"/>
    <w:basedOn w:val="CodePara2"/>
    <w:rsid w:val="00570669"/>
    <w:pPr>
      <w:ind w:left="720"/>
    </w:pPr>
  </w:style>
  <w:style w:type="paragraph" w:customStyle="1" w:styleId="CodePara4">
    <w:name w:val="CodePara4"/>
    <w:basedOn w:val="CodePara1"/>
    <w:rsid w:val="00570669"/>
    <w:pPr>
      <w:ind w:left="1080"/>
    </w:pPr>
  </w:style>
  <w:style w:type="paragraph" w:customStyle="1" w:styleId="CodePara5">
    <w:name w:val="CodePara5"/>
    <w:basedOn w:val="CodePara1"/>
    <w:rsid w:val="000627E2"/>
    <w:pPr>
      <w:ind w:left="1440"/>
    </w:pPr>
  </w:style>
  <w:style w:type="paragraph" w:customStyle="1" w:styleId="CodePara6">
    <w:name w:val="CodePara6"/>
    <w:basedOn w:val="CodePara1"/>
    <w:rsid w:val="000627E2"/>
    <w:pPr>
      <w:ind w:left="1800"/>
    </w:pPr>
  </w:style>
  <w:style w:type="paragraph" w:customStyle="1" w:styleId="CodePara8">
    <w:name w:val="CodePara8"/>
    <w:basedOn w:val="CodePara1"/>
    <w:rsid w:val="00086444"/>
    <w:pPr>
      <w:ind w:left="2520"/>
    </w:pPr>
  </w:style>
  <w:style w:type="paragraph" w:customStyle="1" w:styleId="CodePara9">
    <w:name w:val="CodePara9"/>
    <w:basedOn w:val="CodePara1"/>
    <w:rsid w:val="00086444"/>
    <w:pPr>
      <w:ind w:left="2880"/>
    </w:pPr>
  </w:style>
  <w:style w:type="paragraph" w:customStyle="1" w:styleId="CodeLineNumber">
    <w:name w:val="CodeLineNumber"/>
    <w:rsid w:val="00E13EF4"/>
    <w:pPr>
      <w:numPr>
        <w:numId w:val="19"/>
      </w:numPr>
    </w:pPr>
    <w:rPr>
      <w:rFonts w:ascii="Courier New" w:hAnsi="Courier New"/>
      <w:szCs w:val="24"/>
    </w:rPr>
  </w:style>
  <w:style w:type="character" w:customStyle="1" w:styleId="Heading2Char1">
    <w:name w:val="Heading 2 Char1"/>
    <w:link w:val="Heading2"/>
    <w:rsid w:val="008F2ED3"/>
    <w:rPr>
      <w:rFonts w:ascii="Palatino Linotype" w:hAnsi="Palatino Linotype" w:cs="Arial"/>
      <w:b/>
      <w:bCs/>
      <w:iCs/>
      <w:color w:val="333399"/>
      <w:sz w:val="32"/>
      <w:szCs w:val="28"/>
      <w:lang w:val="en-US" w:eastAsia="en-US" w:bidi="ar-SA"/>
    </w:rPr>
  </w:style>
  <w:style w:type="paragraph" w:customStyle="1" w:styleId="TableHeaderRight">
    <w:name w:val="TableHeaderRight"/>
    <w:basedOn w:val="TableHeader"/>
    <w:rsid w:val="00455785"/>
    <w:pPr>
      <w:jc w:val="right"/>
    </w:pPr>
  </w:style>
  <w:style w:type="character" w:customStyle="1" w:styleId="Heading3Char1">
    <w:name w:val="Heading 3 Char1"/>
    <w:link w:val="Heading3"/>
    <w:rsid w:val="008F2ED3"/>
    <w:rPr>
      <w:rFonts w:ascii="Palatino Linotype" w:hAnsi="Palatino Linotype" w:cs="Arial"/>
      <w:bCs/>
      <w:sz w:val="28"/>
      <w:szCs w:val="26"/>
      <w:lang w:val="en-US" w:eastAsia="en-US" w:bidi="ar-SA"/>
    </w:rPr>
  </w:style>
  <w:style w:type="character" w:customStyle="1" w:styleId="Heading4Char1">
    <w:name w:val="Heading 4 Char1"/>
    <w:link w:val="Heading4"/>
    <w:rsid w:val="008F2ED3"/>
    <w:rPr>
      <w:rFonts w:ascii="Palatino Linotype" w:hAnsi="Palatino Linotype"/>
      <w:b/>
      <w:bCs/>
      <w:sz w:val="24"/>
      <w:szCs w:val="28"/>
      <w:lang w:val="en-US" w:eastAsia="en-US" w:bidi="ar-SA"/>
    </w:rPr>
  </w:style>
  <w:style w:type="character" w:customStyle="1" w:styleId="Heading5Char1">
    <w:name w:val="Heading 5 Char1"/>
    <w:link w:val="Heading5"/>
    <w:rsid w:val="008F2ED3"/>
    <w:rPr>
      <w:rFonts w:ascii="Palatino Linotype" w:hAnsi="Palatino Linotype"/>
      <w:bCs/>
      <w:iCs/>
      <w:sz w:val="24"/>
      <w:szCs w:val="26"/>
      <w:lang w:val="en-US" w:eastAsia="en-US" w:bidi="ar-SA"/>
    </w:rPr>
  </w:style>
  <w:style w:type="character" w:customStyle="1" w:styleId="Heading6Char">
    <w:name w:val="Heading 6 Char"/>
    <w:link w:val="Heading6"/>
    <w:rsid w:val="008F2ED3"/>
    <w:rPr>
      <w:rFonts w:ascii="Arial" w:hAnsi="Arial"/>
      <w:b/>
      <w:bCs/>
      <w:sz w:val="22"/>
      <w:szCs w:val="22"/>
    </w:rPr>
  </w:style>
  <w:style w:type="character" w:customStyle="1" w:styleId="Heading7Char">
    <w:name w:val="Heading 7 Char"/>
    <w:link w:val="Heading7"/>
    <w:rsid w:val="008F2ED3"/>
    <w:rPr>
      <w:rFonts w:ascii="Arial" w:hAnsi="Arial"/>
      <w:sz w:val="22"/>
      <w:szCs w:val="24"/>
    </w:rPr>
  </w:style>
  <w:style w:type="character" w:customStyle="1" w:styleId="Heading8Char">
    <w:name w:val="Heading 8 Char"/>
    <w:link w:val="Heading8"/>
    <w:rsid w:val="008F2ED3"/>
    <w:rPr>
      <w:rFonts w:ascii="Arial" w:hAnsi="Arial"/>
      <w:i/>
      <w:iCs/>
      <w:sz w:val="22"/>
      <w:szCs w:val="24"/>
    </w:rPr>
  </w:style>
  <w:style w:type="character" w:customStyle="1" w:styleId="Heading9Char">
    <w:name w:val="Heading 9 Char"/>
    <w:aliases w:val="Appendix Char"/>
    <w:link w:val="Heading9"/>
    <w:rsid w:val="008F2ED3"/>
    <w:rPr>
      <w:rFonts w:ascii="Palatino Linotype" w:hAnsi="Palatino Linotype" w:cs="Arial"/>
      <w:b/>
      <w:color w:val="333399"/>
      <w:sz w:val="48"/>
      <w:szCs w:val="22"/>
      <w:lang w:val="en-US" w:eastAsia="en-US" w:bidi="ar-SA"/>
    </w:rPr>
  </w:style>
  <w:style w:type="paragraph" w:customStyle="1" w:styleId="CoverDocChangeHistory">
    <w:name w:val="CoverDocChangeHistory"/>
    <w:basedOn w:val="Normal"/>
    <w:rsid w:val="00291F1F"/>
    <w:pPr>
      <w:spacing w:after="60"/>
      <w:jc w:val="center"/>
    </w:pPr>
    <w:rPr>
      <w:rFonts w:cs="Arial"/>
      <w:b/>
      <w:sz w:val="24"/>
      <w:szCs w:val="28"/>
    </w:rPr>
  </w:style>
  <w:style w:type="character" w:customStyle="1" w:styleId="TitleChar1">
    <w:name w:val="Title Char1"/>
    <w:link w:val="Title"/>
    <w:rsid w:val="008F2ED3"/>
    <w:rPr>
      <w:rFonts w:ascii="Palatino Linotype" w:hAnsi="Palatino Linotype" w:cs="Arial"/>
      <w:b/>
      <w:bCs/>
      <w:color w:val="333399"/>
      <w:kern w:val="28"/>
      <w:sz w:val="48"/>
      <w:szCs w:val="32"/>
      <w:lang w:val="en-US" w:eastAsia="en-US" w:bidi="ar-SA"/>
    </w:rPr>
  </w:style>
  <w:style w:type="paragraph" w:customStyle="1" w:styleId="TableHeaderCenter">
    <w:name w:val="TableHeaderCenter"/>
    <w:basedOn w:val="TableHeader"/>
    <w:rsid w:val="00CB29BE"/>
    <w:pPr>
      <w:jc w:val="center"/>
    </w:pPr>
  </w:style>
  <w:style w:type="character" w:customStyle="1" w:styleId="BodyTextChar2">
    <w:name w:val="Body Text Char2"/>
    <w:rsid w:val="008F2ED3"/>
    <w:rPr>
      <w:rFonts w:ascii="Calibri" w:hAnsi="Calibri"/>
      <w:sz w:val="22"/>
      <w:szCs w:val="22"/>
      <w:lang w:val="en-US" w:eastAsia="en-US" w:bidi="en-US"/>
    </w:rPr>
  </w:style>
  <w:style w:type="character" w:customStyle="1" w:styleId="AuthorNoteRed">
    <w:name w:val="AuthorNoteRed"/>
    <w:rsid w:val="00A85357"/>
    <w:rPr>
      <w:color w:val="FF0000"/>
    </w:rPr>
  </w:style>
  <w:style w:type="character" w:customStyle="1" w:styleId="AuthorNoteBlue">
    <w:name w:val="AuthorNoteBlue"/>
    <w:rsid w:val="003C462A"/>
    <w:rPr>
      <w:color w:val="0000FF"/>
    </w:rPr>
  </w:style>
  <w:style w:type="character" w:customStyle="1" w:styleId="HeaderChar">
    <w:name w:val="Header Char"/>
    <w:link w:val="Header"/>
    <w:rsid w:val="008F2ED3"/>
    <w:rPr>
      <w:rFonts w:ascii="Arial" w:hAnsi="Arial"/>
      <w:i/>
      <w:szCs w:val="24"/>
      <w:lang w:val="en-US" w:eastAsia="en-US" w:bidi="ar-SA"/>
    </w:rPr>
  </w:style>
  <w:style w:type="character" w:customStyle="1" w:styleId="FooterChar">
    <w:name w:val="Footer Char"/>
    <w:link w:val="Footer"/>
    <w:uiPriority w:val="99"/>
    <w:rsid w:val="008F2ED3"/>
    <w:rPr>
      <w:rFonts w:ascii="Arial" w:hAnsi="Arial"/>
      <w:szCs w:val="24"/>
    </w:rPr>
  </w:style>
  <w:style w:type="character" w:customStyle="1" w:styleId="CommentTextChar1">
    <w:name w:val="Comment Text Char1"/>
    <w:link w:val="CommentText"/>
    <w:semiHidden/>
    <w:locked/>
    <w:rsid w:val="008F2ED3"/>
    <w:rPr>
      <w:rFonts w:ascii="Arial" w:hAnsi="Arial"/>
    </w:rPr>
  </w:style>
  <w:style w:type="character" w:customStyle="1" w:styleId="Heading1Char">
    <w:name w:val="Heading 1 Char"/>
    <w:aliases w:val="Part Char1"/>
    <w:rsid w:val="008F2ED3"/>
    <w:rPr>
      <w:rFonts w:ascii="Cambria" w:eastAsia="Times New Roman" w:hAnsi="Cambria" w:cs="Times New Roman"/>
      <w:b/>
      <w:bCs/>
      <w:color w:val="365F91"/>
      <w:sz w:val="24"/>
      <w:szCs w:val="24"/>
    </w:rPr>
  </w:style>
  <w:style w:type="character" w:customStyle="1" w:styleId="CaptionChar1">
    <w:name w:val="Caption Char1"/>
    <w:link w:val="Caption"/>
    <w:uiPriority w:val="35"/>
    <w:rsid w:val="008F2ED3"/>
    <w:rPr>
      <w:rFonts w:ascii="Palatino Linotype" w:hAnsi="Palatino Linotype"/>
      <w:bCs/>
      <w:i/>
      <w:sz w:val="22"/>
      <w:lang w:val="en-US" w:eastAsia="en-US" w:bidi="ar-SA"/>
    </w:rPr>
  </w:style>
  <w:style w:type="paragraph" w:customStyle="1" w:styleId="H2">
    <w:name w:val="H2"/>
    <w:basedOn w:val="Heading2"/>
    <w:rsid w:val="008F2ED3"/>
    <w:pPr>
      <w:keepNext w:val="0"/>
      <w:pBdr>
        <w:bottom w:val="single" w:sz="8" w:space="1" w:color="4F81BD"/>
      </w:pBdr>
      <w:spacing w:before="200" w:after="80"/>
      <w:jc w:val="both"/>
    </w:pPr>
    <w:rPr>
      <w:rFonts w:ascii="Cambria" w:hAnsi="Cambria" w:cs="Times New Roman"/>
      <w:iCs w:val="0"/>
      <w:color w:val="365F91"/>
      <w:sz w:val="24"/>
      <w:szCs w:val="24"/>
      <w:lang w:bidi="en-US"/>
    </w:rPr>
  </w:style>
  <w:style w:type="character" w:customStyle="1" w:styleId="Heading2Char">
    <w:name w:val="Heading 2 Char"/>
    <w:rsid w:val="008F2ED3"/>
    <w:rPr>
      <w:rFonts w:ascii="Cambria" w:eastAsia="Times New Roman" w:hAnsi="Cambria" w:cs="Times New Roman"/>
      <w:color w:val="365F91"/>
      <w:sz w:val="24"/>
      <w:szCs w:val="24"/>
    </w:rPr>
  </w:style>
  <w:style w:type="character" w:customStyle="1" w:styleId="Heading3Char">
    <w:name w:val="Heading 3 Char"/>
    <w:rsid w:val="008F2ED3"/>
    <w:rPr>
      <w:rFonts w:ascii="Cambria" w:eastAsia="Times New Roman" w:hAnsi="Cambria" w:cs="Times New Roman"/>
      <w:color w:val="4F81BD"/>
      <w:sz w:val="24"/>
      <w:szCs w:val="24"/>
    </w:rPr>
  </w:style>
  <w:style w:type="character" w:customStyle="1" w:styleId="Heading4Char">
    <w:name w:val="Heading 4 Char"/>
    <w:rsid w:val="008F2ED3"/>
    <w:rPr>
      <w:rFonts w:ascii="Cambria" w:eastAsia="Times New Roman" w:hAnsi="Cambria" w:cs="Times New Roman"/>
      <w:i/>
      <w:iCs/>
      <w:color w:val="4F81BD"/>
      <w:sz w:val="24"/>
      <w:szCs w:val="24"/>
    </w:rPr>
  </w:style>
  <w:style w:type="character" w:customStyle="1" w:styleId="Heading5Char">
    <w:name w:val="Heading 5 Char"/>
    <w:rsid w:val="008F2ED3"/>
    <w:rPr>
      <w:rFonts w:ascii="Cambria" w:eastAsia="Times New Roman" w:hAnsi="Cambria" w:cs="Times New Roman"/>
      <w:color w:val="4F81BD"/>
    </w:rPr>
  </w:style>
  <w:style w:type="character" w:customStyle="1" w:styleId="TitleChar">
    <w:name w:val="Title Char"/>
    <w:rsid w:val="008F2ED3"/>
    <w:rPr>
      <w:rFonts w:ascii="Cambria" w:eastAsia="Times New Roman" w:hAnsi="Cambria" w:cs="Times New Roman"/>
      <w:i/>
      <w:iCs/>
      <w:color w:val="243F60"/>
      <w:sz w:val="60"/>
      <w:szCs w:val="60"/>
    </w:rPr>
  </w:style>
  <w:style w:type="paragraph" w:styleId="Subtitle">
    <w:name w:val="Subtitle"/>
    <w:basedOn w:val="Normal"/>
    <w:next w:val="Normal"/>
    <w:link w:val="SubtitleChar1"/>
    <w:qFormat/>
    <w:rsid w:val="008F2ED3"/>
    <w:pPr>
      <w:spacing w:before="200" w:after="900"/>
      <w:jc w:val="right"/>
    </w:pPr>
    <w:rPr>
      <w:rFonts w:ascii="Calibri" w:hAnsi="Calibri"/>
      <w:i/>
      <w:iCs/>
      <w:sz w:val="24"/>
      <w:lang w:bidi="en-US"/>
    </w:rPr>
  </w:style>
  <w:style w:type="character" w:customStyle="1" w:styleId="SubtitleChar">
    <w:name w:val="Subtitle Char"/>
    <w:link w:val="Subtitle"/>
    <w:rsid w:val="008F2ED3"/>
    <w:rPr>
      <w:rFonts w:ascii="Calibri" w:eastAsia="Times New Roman" w:hAnsi="Calibri" w:cs="Times New Roman"/>
      <w:sz w:val="24"/>
      <w:szCs w:val="24"/>
    </w:rPr>
  </w:style>
  <w:style w:type="character" w:customStyle="1" w:styleId="SubtitleChar1">
    <w:name w:val="Subtitle Char1"/>
    <w:link w:val="Subtitle"/>
    <w:rsid w:val="008F2ED3"/>
    <w:rPr>
      <w:rFonts w:ascii="Calibri" w:hAnsi="Calibri"/>
      <w:i/>
      <w:iCs/>
      <w:sz w:val="24"/>
      <w:szCs w:val="24"/>
      <w:lang w:bidi="en-US"/>
    </w:rPr>
  </w:style>
  <w:style w:type="paragraph" w:customStyle="1" w:styleId="NoSpacing1">
    <w:name w:val="No Spacing1"/>
    <w:basedOn w:val="Normal"/>
    <w:uiPriority w:val="1"/>
    <w:qFormat/>
    <w:rsid w:val="008F2ED3"/>
    <w:pPr>
      <w:jc w:val="both"/>
    </w:pPr>
    <w:rPr>
      <w:rFonts w:ascii="Calibri" w:hAnsi="Calibri"/>
      <w:szCs w:val="22"/>
      <w:lang w:bidi="en-US"/>
    </w:rPr>
  </w:style>
  <w:style w:type="character" w:customStyle="1" w:styleId="NoSpacingChar">
    <w:name w:val="No Spacing Char"/>
    <w:basedOn w:val="DefaultParagraphFont"/>
    <w:rsid w:val="008F2ED3"/>
  </w:style>
  <w:style w:type="paragraph" w:customStyle="1" w:styleId="ColorfulList-Accent11">
    <w:name w:val="Colorful List - Accent 11"/>
    <w:basedOn w:val="Normal"/>
    <w:uiPriority w:val="34"/>
    <w:qFormat/>
    <w:rsid w:val="008F2ED3"/>
    <w:pPr>
      <w:ind w:left="720"/>
      <w:contextualSpacing/>
      <w:jc w:val="both"/>
    </w:pPr>
    <w:rPr>
      <w:rFonts w:ascii="Calibri" w:hAnsi="Calibri"/>
      <w:szCs w:val="22"/>
      <w:lang w:bidi="en-US"/>
    </w:rPr>
  </w:style>
  <w:style w:type="paragraph" w:customStyle="1" w:styleId="ColorfulGrid-Accent11">
    <w:name w:val="Colorful Grid - Accent 11"/>
    <w:basedOn w:val="Normal"/>
    <w:next w:val="Normal"/>
    <w:link w:val="ColorfulGrid-Accent1Char"/>
    <w:qFormat/>
    <w:rsid w:val="008F2ED3"/>
    <w:pPr>
      <w:jc w:val="both"/>
    </w:pPr>
    <w:rPr>
      <w:rFonts w:ascii="Cambria" w:hAnsi="Cambria"/>
      <w:i/>
      <w:iCs/>
      <w:color w:val="5A5A5A"/>
      <w:szCs w:val="22"/>
      <w:lang w:bidi="en-US"/>
    </w:rPr>
  </w:style>
  <w:style w:type="character" w:customStyle="1" w:styleId="ColorfulGrid-Accent1Char">
    <w:name w:val="Colorful Grid - Accent 1 Char"/>
    <w:link w:val="ColorfulGrid-Accent11"/>
    <w:rsid w:val="008F2ED3"/>
    <w:rPr>
      <w:rFonts w:ascii="Cambria" w:hAnsi="Cambria"/>
      <w:i/>
      <w:iCs/>
      <w:color w:val="5A5A5A"/>
      <w:sz w:val="22"/>
      <w:szCs w:val="22"/>
      <w:lang w:bidi="en-US"/>
    </w:rPr>
  </w:style>
  <w:style w:type="paragraph" w:customStyle="1" w:styleId="LightShading-Accent21">
    <w:name w:val="Light Shading - Accent 21"/>
    <w:basedOn w:val="Normal"/>
    <w:next w:val="Normal"/>
    <w:link w:val="LightShading-Accent2Char"/>
    <w:qFormat/>
    <w:rsid w:val="008F2ED3"/>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jc w:val="both"/>
    </w:pPr>
    <w:rPr>
      <w:rFonts w:ascii="Cambria" w:hAnsi="Cambria"/>
      <w:i/>
      <w:iCs/>
      <w:color w:val="FFFFFF"/>
      <w:sz w:val="24"/>
      <w:lang w:bidi="en-US"/>
    </w:rPr>
  </w:style>
  <w:style w:type="character" w:customStyle="1" w:styleId="LightShading-Accent2Char">
    <w:name w:val="Light Shading - Accent 2 Char"/>
    <w:link w:val="LightShading-Accent21"/>
    <w:rsid w:val="008F2ED3"/>
    <w:rPr>
      <w:rFonts w:ascii="Cambria" w:hAnsi="Cambria"/>
      <w:i/>
      <w:iCs/>
      <w:color w:val="FFFFFF"/>
      <w:sz w:val="24"/>
      <w:szCs w:val="24"/>
      <w:shd w:val="clear" w:color="auto" w:fill="4F81BD"/>
      <w:lang w:bidi="en-US"/>
    </w:rPr>
  </w:style>
  <w:style w:type="character" w:customStyle="1" w:styleId="SubtleEmphasis1">
    <w:name w:val="Subtle Emphasis1"/>
    <w:qFormat/>
    <w:rsid w:val="008F2ED3"/>
    <w:rPr>
      <w:i/>
      <w:iCs/>
      <w:color w:val="5A5A5A"/>
    </w:rPr>
  </w:style>
  <w:style w:type="character" w:customStyle="1" w:styleId="IntenseEmphasis1">
    <w:name w:val="Intense Emphasis1"/>
    <w:qFormat/>
    <w:rsid w:val="008F2ED3"/>
    <w:rPr>
      <w:b/>
      <w:bCs/>
      <w:i/>
      <w:iCs/>
      <w:color w:val="4F81BD"/>
      <w:sz w:val="22"/>
      <w:szCs w:val="22"/>
    </w:rPr>
  </w:style>
  <w:style w:type="character" w:customStyle="1" w:styleId="SubtleReference1">
    <w:name w:val="Subtle Reference1"/>
    <w:qFormat/>
    <w:rsid w:val="008F2ED3"/>
    <w:rPr>
      <w:color w:val="auto"/>
      <w:u w:val="single" w:color="9BBB59"/>
    </w:rPr>
  </w:style>
  <w:style w:type="character" w:customStyle="1" w:styleId="IntenseReference1">
    <w:name w:val="Intense Reference1"/>
    <w:qFormat/>
    <w:rsid w:val="008F2ED3"/>
    <w:rPr>
      <w:b/>
      <w:bCs/>
      <w:color w:val="76923C"/>
      <w:u w:val="single" w:color="9BBB59"/>
    </w:rPr>
  </w:style>
  <w:style w:type="character" w:customStyle="1" w:styleId="BookTitle1">
    <w:name w:val="Book Title1"/>
    <w:qFormat/>
    <w:rsid w:val="008F2ED3"/>
    <w:rPr>
      <w:rFonts w:ascii="Cambria" w:eastAsia="Times New Roman" w:hAnsi="Cambria" w:cs="Times New Roman"/>
      <w:b/>
      <w:bCs/>
      <w:i/>
      <w:iCs/>
      <w:color w:val="auto"/>
    </w:rPr>
  </w:style>
  <w:style w:type="paragraph" w:customStyle="1" w:styleId="TOCHeading1">
    <w:name w:val="TOC Heading1"/>
    <w:basedOn w:val="Heading1"/>
    <w:next w:val="Normal"/>
    <w:qFormat/>
    <w:rsid w:val="008F2ED3"/>
    <w:pPr>
      <w:keepNext w:val="0"/>
      <w:numPr>
        <w:numId w:val="0"/>
      </w:numPr>
      <w:pBdr>
        <w:bottom w:val="single" w:sz="12" w:space="1" w:color="365F91"/>
      </w:pBdr>
      <w:spacing w:before="600" w:after="80"/>
      <w:jc w:val="both"/>
      <w:outlineLvl w:val="9"/>
    </w:pPr>
    <w:rPr>
      <w:rFonts w:ascii="Cambria" w:hAnsi="Cambria" w:cs="Times New Roman"/>
      <w:color w:val="365F91"/>
      <w:kern w:val="0"/>
      <w:sz w:val="24"/>
      <w:szCs w:val="24"/>
      <w:lang w:bidi="en-US"/>
    </w:rPr>
  </w:style>
  <w:style w:type="paragraph" w:styleId="PlainText">
    <w:name w:val="Plain Text"/>
    <w:basedOn w:val="Normal"/>
    <w:link w:val="PlainTextChar"/>
    <w:rsid w:val="008F2ED3"/>
    <w:pPr>
      <w:jc w:val="both"/>
    </w:pPr>
    <w:rPr>
      <w:rFonts w:ascii="Courier New" w:hAnsi="Courier New" w:cs="Courier New"/>
      <w:sz w:val="20"/>
      <w:szCs w:val="20"/>
      <w:lang w:bidi="en-US"/>
    </w:rPr>
  </w:style>
  <w:style w:type="character" w:customStyle="1" w:styleId="PlainTextChar">
    <w:name w:val="Plain Text Char"/>
    <w:link w:val="PlainText"/>
    <w:rsid w:val="008F2ED3"/>
    <w:rPr>
      <w:rFonts w:ascii="Courier New" w:hAnsi="Courier New" w:cs="Courier New"/>
      <w:lang w:bidi="en-US"/>
    </w:rPr>
  </w:style>
  <w:style w:type="paragraph" w:customStyle="1" w:styleId="Style2">
    <w:name w:val="Style2"/>
    <w:next w:val="PlainText"/>
    <w:rsid w:val="008F2ED3"/>
    <w:pPr>
      <w:pBdr>
        <w:bottom w:val="single" w:sz="12" w:space="31" w:color="365F91"/>
      </w:pBdr>
      <w:jc w:val="both"/>
    </w:pPr>
    <w:rPr>
      <w:rFonts w:ascii="Arial" w:hAnsi="Arial" w:cs="Arial"/>
      <w:lang w:bidi="en-US"/>
    </w:rPr>
  </w:style>
  <w:style w:type="paragraph" w:styleId="FootnoteText">
    <w:name w:val="footnote text"/>
    <w:basedOn w:val="Normal"/>
    <w:link w:val="FootnoteTextChar"/>
    <w:unhideWhenUsed/>
    <w:rsid w:val="008F2ED3"/>
    <w:pPr>
      <w:widowControl w:val="0"/>
      <w:adjustRightInd w:val="0"/>
      <w:ind w:left="90"/>
      <w:jc w:val="both"/>
      <w:textAlignment w:val="baseline"/>
    </w:pPr>
    <w:rPr>
      <w:sz w:val="20"/>
      <w:szCs w:val="20"/>
    </w:rPr>
  </w:style>
  <w:style w:type="character" w:customStyle="1" w:styleId="FootnoteTextChar">
    <w:name w:val="Footnote Text Char"/>
    <w:link w:val="FootnoteText"/>
    <w:rsid w:val="008F2ED3"/>
    <w:rPr>
      <w:rFonts w:ascii="Arial" w:hAnsi="Arial"/>
    </w:rPr>
  </w:style>
  <w:style w:type="character" w:styleId="FootnoteReference">
    <w:name w:val="footnote reference"/>
    <w:unhideWhenUsed/>
    <w:rsid w:val="008F2ED3"/>
    <w:rPr>
      <w:vertAlign w:val="superscript"/>
    </w:rPr>
  </w:style>
  <w:style w:type="paragraph" w:customStyle="1" w:styleId="Keyword">
    <w:name w:val="Keyword"/>
    <w:next w:val="Normal"/>
    <w:link w:val="KeywordChar"/>
    <w:qFormat/>
    <w:rsid w:val="008F2ED3"/>
    <w:pPr>
      <w:spacing w:before="60" w:after="60"/>
      <w:jc w:val="both"/>
    </w:pPr>
    <w:rPr>
      <w:rFonts w:ascii="Courier" w:hAnsi="Courier" w:cs="Arial"/>
      <w:sz w:val="18"/>
      <w:szCs w:val="22"/>
      <w:lang w:bidi="en-US"/>
    </w:rPr>
  </w:style>
  <w:style w:type="character" w:customStyle="1" w:styleId="KeywordChar">
    <w:name w:val="Keyword Char"/>
    <w:link w:val="Keyword"/>
    <w:rsid w:val="008F2ED3"/>
    <w:rPr>
      <w:rFonts w:ascii="Courier" w:hAnsi="Courier" w:cs="Arial"/>
      <w:sz w:val="18"/>
      <w:szCs w:val="22"/>
      <w:lang w:val="en-US" w:eastAsia="en-US" w:bidi="en-US"/>
    </w:rPr>
  </w:style>
  <w:style w:type="character" w:customStyle="1" w:styleId="CourCharChar1">
    <w:name w:val="Cour Char Char1"/>
    <w:link w:val="CourChar"/>
    <w:rsid w:val="008F2ED3"/>
    <w:rPr>
      <w:rFonts w:ascii="Courier" w:hAnsi="Courier" w:cs="Arial"/>
      <w:sz w:val="18"/>
    </w:rPr>
  </w:style>
  <w:style w:type="paragraph" w:customStyle="1" w:styleId="CourChar">
    <w:name w:val="Cour Char"/>
    <w:basedOn w:val="Normal"/>
    <w:link w:val="CourCharChar1"/>
    <w:rsid w:val="008F2ED3"/>
    <w:pPr>
      <w:jc w:val="both"/>
    </w:pPr>
    <w:rPr>
      <w:rFonts w:ascii="Courier" w:hAnsi="Courier" w:cs="Arial"/>
      <w:sz w:val="18"/>
      <w:szCs w:val="20"/>
    </w:rPr>
  </w:style>
  <w:style w:type="character" w:customStyle="1" w:styleId="NormalBefore6ptChar">
    <w:name w:val="Normal + Before:  6 pt Char"/>
    <w:aliases w:val="After:  6 pt Char"/>
    <w:rsid w:val="008F2ED3"/>
    <w:rPr>
      <w:rFonts w:ascii="Arial" w:hAnsi="Arial"/>
      <w:lang w:val="en-US" w:eastAsia="en-US" w:bidi="ar-SA"/>
    </w:rPr>
  </w:style>
  <w:style w:type="character" w:customStyle="1" w:styleId="BodyText2Char">
    <w:name w:val="Body Text 2 Char"/>
    <w:link w:val="BodyText2"/>
    <w:rsid w:val="008F2ED3"/>
    <w:rPr>
      <w:rFonts w:ascii="Arial" w:hAnsi="Arial"/>
      <w:sz w:val="22"/>
      <w:szCs w:val="24"/>
    </w:rPr>
  </w:style>
  <w:style w:type="paragraph" w:customStyle="1" w:styleId="Justified">
    <w:name w:val="Justified"/>
    <w:basedOn w:val="Normal"/>
    <w:rsid w:val="008F2ED3"/>
    <w:pPr>
      <w:widowControl w:val="0"/>
      <w:adjustRightInd w:val="0"/>
      <w:spacing w:after="120"/>
      <w:textAlignment w:val="baseline"/>
    </w:pPr>
    <w:rPr>
      <w:rFonts w:ascii="Times New Roman" w:hAnsi="Times New Roman"/>
      <w:sz w:val="24"/>
      <w:szCs w:val="20"/>
    </w:rPr>
  </w:style>
  <w:style w:type="paragraph" w:customStyle="1" w:styleId="StyleArial10ptBefore6ptAfter6pt">
    <w:name w:val="Style Arial 10 pt Before:  6 pt After:  6 pt"/>
    <w:basedOn w:val="Normal"/>
    <w:rsid w:val="008F2ED3"/>
    <w:pPr>
      <w:spacing w:before="120" w:after="120"/>
      <w:jc w:val="both"/>
    </w:pPr>
    <w:rPr>
      <w:rFonts w:ascii="Calibri" w:hAnsi="Calibri"/>
      <w:szCs w:val="20"/>
      <w:lang w:bidi="en-US"/>
    </w:rPr>
  </w:style>
  <w:style w:type="paragraph" w:customStyle="1" w:styleId="StyleCommentTextArial10pt">
    <w:name w:val="Style Comment Text + Arial 10 pt"/>
    <w:basedOn w:val="CommentText"/>
    <w:rsid w:val="008F2ED3"/>
    <w:pPr>
      <w:jc w:val="both"/>
    </w:pPr>
    <w:rPr>
      <w:rFonts w:ascii="Calibri" w:hAnsi="Calibri"/>
      <w:sz w:val="22"/>
      <w:szCs w:val="22"/>
      <w:lang w:bidi="en-US"/>
    </w:rPr>
  </w:style>
  <w:style w:type="character" w:customStyle="1" w:styleId="BalloonTextChar">
    <w:name w:val="Balloon Text Char"/>
    <w:link w:val="BalloonText"/>
    <w:semiHidden/>
    <w:locked/>
    <w:rsid w:val="008F2ED3"/>
    <w:rPr>
      <w:rFonts w:ascii="Tahoma" w:hAnsi="Tahoma" w:cs="Tahoma"/>
      <w:sz w:val="16"/>
      <w:szCs w:val="16"/>
    </w:rPr>
  </w:style>
  <w:style w:type="character" w:customStyle="1" w:styleId="CommentSubjectChar">
    <w:name w:val="Comment Subject Char"/>
    <w:link w:val="CommentSubject"/>
    <w:semiHidden/>
    <w:rsid w:val="008F2ED3"/>
    <w:rPr>
      <w:rFonts w:ascii="Arial" w:eastAsia="Times New Roman" w:hAnsi="Arial" w:cs="Times New Roman"/>
      <w:b/>
      <w:bCs/>
      <w:lang w:bidi="en-US"/>
    </w:rPr>
  </w:style>
  <w:style w:type="character" w:customStyle="1" w:styleId="CharChar29">
    <w:name w:val="Char Char29"/>
    <w:semiHidden/>
    <w:rsid w:val="008F2ED3"/>
    <w:rPr>
      <w:rFonts w:ascii="Calibri" w:eastAsia="Times New Roman" w:hAnsi="Calibri" w:cs="Times New Roman"/>
      <w:lang w:bidi="en-US"/>
    </w:rPr>
  </w:style>
  <w:style w:type="character" w:customStyle="1" w:styleId="UseCaseNormal">
    <w:name w:val="UseCase_Normal"/>
    <w:rsid w:val="008F2ED3"/>
    <w:rPr>
      <w:rFonts w:cs="Arial"/>
    </w:rPr>
  </w:style>
  <w:style w:type="paragraph" w:customStyle="1" w:styleId="Contentsstyle">
    <w:name w:val="Contentsstyle"/>
    <w:basedOn w:val="Normal"/>
    <w:next w:val="BodyText"/>
    <w:autoRedefine/>
    <w:rsid w:val="008F2ED3"/>
    <w:pPr>
      <w:keepNext/>
      <w:spacing w:before="240" w:after="60"/>
      <w:jc w:val="center"/>
      <w:outlineLvl w:val="0"/>
    </w:pPr>
    <w:rPr>
      <w:rFonts w:cs="Arial"/>
      <w:b/>
      <w:bCs/>
      <w:kern w:val="32"/>
      <w:sz w:val="44"/>
      <w:szCs w:val="32"/>
    </w:rPr>
  </w:style>
  <w:style w:type="paragraph" w:customStyle="1" w:styleId="BodyText0">
    <w:name w:val="BodyText"/>
    <w:basedOn w:val="Normal"/>
    <w:rsid w:val="008F2ED3"/>
    <w:pPr>
      <w:spacing w:before="40" w:after="60"/>
      <w:ind w:left="432"/>
    </w:pPr>
    <w:rPr>
      <w:rFonts w:cs="Arial"/>
      <w:szCs w:val="22"/>
    </w:rPr>
  </w:style>
  <w:style w:type="paragraph" w:customStyle="1" w:styleId="ProcedureName">
    <w:name w:val="Procedure Name"/>
    <w:basedOn w:val="Normal"/>
    <w:next w:val="Normal"/>
    <w:rsid w:val="008F2ED3"/>
    <w:pPr>
      <w:spacing w:before="60" w:after="60"/>
      <w:ind w:left="720" w:right="720"/>
    </w:pPr>
    <w:rPr>
      <w:rFonts w:cs="Arial"/>
      <w:b/>
      <w:bCs/>
      <w:sz w:val="20"/>
      <w:szCs w:val="20"/>
    </w:rPr>
  </w:style>
  <w:style w:type="paragraph" w:customStyle="1" w:styleId="NumberedList">
    <w:name w:val="Numbered List"/>
    <w:basedOn w:val="Normal"/>
    <w:next w:val="Normal"/>
    <w:rsid w:val="008F2ED3"/>
    <w:pPr>
      <w:spacing w:before="100" w:after="100"/>
    </w:pPr>
    <w:rPr>
      <w:rFonts w:cs="Arial"/>
      <w:szCs w:val="22"/>
    </w:rPr>
  </w:style>
  <w:style w:type="paragraph" w:customStyle="1" w:styleId="NumberedListnonumber">
    <w:name w:val="Numbered List_no number"/>
    <w:basedOn w:val="NumberedList"/>
    <w:next w:val="NumberedList"/>
    <w:rsid w:val="008F2ED3"/>
    <w:pPr>
      <w:tabs>
        <w:tab w:val="left" w:pos="1080"/>
      </w:tabs>
      <w:ind w:left="1080"/>
    </w:pPr>
  </w:style>
  <w:style w:type="paragraph" w:customStyle="1" w:styleId="NoteNumberedList">
    <w:name w:val="Note_Numbered List"/>
    <w:basedOn w:val="Normal"/>
    <w:next w:val="NumberedList"/>
    <w:rsid w:val="008F2ED3"/>
    <w:pPr>
      <w:tabs>
        <w:tab w:val="left" w:pos="29"/>
      </w:tabs>
      <w:spacing w:before="100" w:after="100"/>
      <w:ind w:right="432"/>
    </w:pPr>
  </w:style>
  <w:style w:type="paragraph" w:customStyle="1" w:styleId="Important">
    <w:name w:val="Important"/>
    <w:basedOn w:val="Normal"/>
    <w:next w:val="Normal"/>
    <w:rsid w:val="008F2ED3"/>
    <w:pPr>
      <w:tabs>
        <w:tab w:val="num" w:pos="2160"/>
      </w:tabs>
      <w:spacing w:before="60" w:after="60"/>
      <w:ind w:left="2160" w:right="821" w:hanging="360"/>
    </w:pPr>
    <w:rPr>
      <w:rFonts w:cs="Arial"/>
      <w:szCs w:val="22"/>
    </w:rPr>
  </w:style>
  <w:style w:type="paragraph" w:customStyle="1" w:styleId="H3">
    <w:name w:val="H3"/>
    <w:basedOn w:val="Normal"/>
    <w:rsid w:val="008F2ED3"/>
    <w:pPr>
      <w:spacing w:before="100" w:after="100"/>
      <w:ind w:left="432"/>
    </w:pPr>
    <w:rPr>
      <w:b/>
      <w:szCs w:val="22"/>
    </w:rPr>
  </w:style>
  <w:style w:type="paragraph" w:customStyle="1" w:styleId="ParaNote">
    <w:name w:val="Para_Note"/>
    <w:basedOn w:val="Normal"/>
    <w:next w:val="BodyText"/>
    <w:rsid w:val="008F2ED3"/>
    <w:pPr>
      <w:tabs>
        <w:tab w:val="num" w:pos="1584"/>
      </w:tabs>
      <w:spacing w:before="60" w:after="60"/>
      <w:ind w:left="1584" w:hanging="360"/>
    </w:pPr>
    <w:rPr>
      <w:rFonts w:cs="Arial"/>
      <w:szCs w:val="22"/>
    </w:rPr>
  </w:style>
  <w:style w:type="paragraph" w:customStyle="1" w:styleId="BodyTextBoldnumber">
    <w:name w:val="BodyText_Bold_number"/>
    <w:basedOn w:val="BodyText0"/>
    <w:next w:val="BodyText"/>
    <w:rsid w:val="008F2ED3"/>
    <w:pPr>
      <w:tabs>
        <w:tab w:val="num" w:pos="1512"/>
      </w:tabs>
      <w:spacing w:before="120" w:after="80"/>
      <w:ind w:left="1512" w:hanging="360"/>
    </w:pPr>
    <w:rPr>
      <w:b/>
    </w:rPr>
  </w:style>
  <w:style w:type="paragraph" w:customStyle="1" w:styleId="Figure">
    <w:name w:val="Figure"/>
    <w:basedOn w:val="BodyText0"/>
    <w:rsid w:val="008F2ED3"/>
    <w:pPr>
      <w:tabs>
        <w:tab w:val="num" w:pos="2520"/>
      </w:tabs>
      <w:spacing w:after="120"/>
      <w:ind w:left="2520" w:hanging="1080"/>
    </w:pPr>
    <w:rPr>
      <w:sz w:val="20"/>
    </w:rPr>
  </w:style>
  <w:style w:type="paragraph" w:customStyle="1" w:styleId="ProcedureNote">
    <w:name w:val="Procedure_Note"/>
    <w:basedOn w:val="NoteNumberedList"/>
    <w:next w:val="Normal"/>
    <w:rsid w:val="008F2ED3"/>
    <w:rPr>
      <w:b/>
      <w:sz w:val="20"/>
    </w:rPr>
  </w:style>
  <w:style w:type="paragraph" w:customStyle="1" w:styleId="notetest">
    <w:name w:val="note test"/>
    <w:basedOn w:val="NoteNumberedList"/>
    <w:rsid w:val="008F2ED3"/>
    <w:pPr>
      <w:tabs>
        <w:tab w:val="clear" w:pos="29"/>
        <w:tab w:val="left" w:pos="1620"/>
        <w:tab w:val="left" w:pos="1800"/>
      </w:tabs>
    </w:pPr>
  </w:style>
  <w:style w:type="paragraph" w:customStyle="1" w:styleId="NotePara">
    <w:name w:val="Note_Para"/>
    <w:basedOn w:val="ParaNote"/>
    <w:rsid w:val="008F2ED3"/>
    <w:pPr>
      <w:tabs>
        <w:tab w:val="clear" w:pos="1584"/>
      </w:tabs>
      <w:ind w:left="1440" w:hanging="720"/>
    </w:pPr>
  </w:style>
  <w:style w:type="paragraph" w:customStyle="1" w:styleId="notenumberedlist0">
    <w:name w:val="note_numbered_list"/>
    <w:basedOn w:val="Normal"/>
    <w:rsid w:val="008F2ED3"/>
    <w:pPr>
      <w:tabs>
        <w:tab w:val="left" w:pos="1620"/>
        <w:tab w:val="left" w:pos="1800"/>
      </w:tabs>
      <w:spacing w:before="100" w:after="100"/>
      <w:ind w:right="432"/>
    </w:pPr>
  </w:style>
  <w:style w:type="paragraph" w:customStyle="1" w:styleId="Importantnumberedlist">
    <w:name w:val="Important_numbered_list"/>
    <w:basedOn w:val="Important"/>
    <w:next w:val="NumberedList"/>
    <w:rsid w:val="008F2ED3"/>
    <w:pPr>
      <w:tabs>
        <w:tab w:val="clear" w:pos="2160"/>
      </w:tabs>
      <w:ind w:left="0" w:firstLine="0"/>
    </w:pPr>
  </w:style>
  <w:style w:type="character" w:customStyle="1" w:styleId="StyleHeading1Char15pt">
    <w:name w:val="Style Heading 1 Char + 15 pt"/>
    <w:rsid w:val="008F2ED3"/>
    <w:rPr>
      <w:rFonts w:ascii="Times New Roman" w:hAnsi="Times New Roman"/>
      <w:bCs/>
      <w:spacing w:val="0"/>
      <w:kern w:val="28"/>
      <w:sz w:val="48"/>
      <w:szCs w:val="48"/>
      <w:lang w:val="en-US" w:eastAsia="en-US" w:bidi="ar-SA"/>
    </w:rPr>
  </w:style>
  <w:style w:type="paragraph" w:customStyle="1" w:styleId="StyleHeading1CharArial16ptBoldleftjustified">
    <w:name w:val="Style Heading 1 Char + Arial 16 pt Bold + left justified"/>
    <w:basedOn w:val="Heading1"/>
    <w:rsid w:val="008F2ED3"/>
    <w:pPr>
      <w:pageBreakBefore w:val="0"/>
      <w:widowControl w:val="0"/>
      <w:numPr>
        <w:numId w:val="0"/>
      </w:numPr>
      <w:tabs>
        <w:tab w:val="num" w:pos="2880"/>
      </w:tabs>
      <w:adjustRightInd w:val="0"/>
      <w:spacing w:before="120" w:line="360" w:lineRule="auto"/>
      <w:ind w:left="1080"/>
      <w:textAlignment w:val="baseline"/>
    </w:pPr>
    <w:rPr>
      <w:rFonts w:ascii="Times New Roman" w:hAnsi="Times New Roman" w:cs="Times New Roman"/>
      <w:bCs w:val="0"/>
      <w:snapToGrid w:val="0"/>
      <w:color w:val="auto"/>
      <w:kern w:val="28"/>
      <w:szCs w:val="48"/>
    </w:rPr>
  </w:style>
  <w:style w:type="paragraph" w:customStyle="1" w:styleId="B1-Bullet1">
    <w:name w:val="B1-Bullet1"/>
    <w:basedOn w:val="Normal"/>
    <w:rsid w:val="008F2ED3"/>
    <w:pPr>
      <w:tabs>
        <w:tab w:val="num" w:pos="763"/>
      </w:tabs>
      <w:ind w:left="763" w:hanging="360"/>
      <w:jc w:val="both"/>
    </w:pPr>
    <w:rPr>
      <w:rFonts w:ascii="Calibri" w:hAnsi="Calibri"/>
      <w:szCs w:val="22"/>
      <w:lang w:bidi="en-US"/>
    </w:rPr>
  </w:style>
  <w:style w:type="paragraph" w:customStyle="1" w:styleId="FigureCaption">
    <w:name w:val="Figure Caption"/>
    <w:basedOn w:val="BodyText"/>
    <w:rsid w:val="008F2ED3"/>
  </w:style>
  <w:style w:type="paragraph" w:customStyle="1" w:styleId="TableCaption">
    <w:name w:val="Table Caption"/>
    <w:basedOn w:val="BodyText"/>
    <w:rsid w:val="008F2ED3"/>
  </w:style>
  <w:style w:type="paragraph" w:customStyle="1" w:styleId="o">
    <w:name w:val="o"/>
    <w:basedOn w:val="Normal"/>
    <w:link w:val="oChar"/>
    <w:rsid w:val="008F2ED3"/>
    <w:pPr>
      <w:jc w:val="both"/>
    </w:pPr>
    <w:rPr>
      <w:rFonts w:ascii="Calibri" w:hAnsi="Calibri"/>
      <w:szCs w:val="22"/>
      <w:lang w:bidi="en-US"/>
    </w:rPr>
  </w:style>
  <w:style w:type="character" w:customStyle="1" w:styleId="oChar">
    <w:name w:val="o Char"/>
    <w:link w:val="o"/>
    <w:rsid w:val="008F2ED3"/>
    <w:rPr>
      <w:rFonts w:ascii="Calibri" w:hAnsi="Calibri"/>
      <w:sz w:val="22"/>
      <w:szCs w:val="22"/>
      <w:lang w:bidi="en-US"/>
    </w:rPr>
  </w:style>
  <w:style w:type="paragraph" w:customStyle="1" w:styleId="B0">
    <w:name w:val="B0"/>
    <w:basedOn w:val="Normal"/>
    <w:link w:val="B0Char"/>
    <w:rsid w:val="008F2ED3"/>
    <w:pPr>
      <w:tabs>
        <w:tab w:val="num" w:pos="1080"/>
      </w:tabs>
      <w:ind w:left="1080" w:hanging="360"/>
      <w:jc w:val="both"/>
    </w:pPr>
    <w:rPr>
      <w:rFonts w:ascii="Courier" w:hAnsi="Courier"/>
      <w:sz w:val="18"/>
      <w:szCs w:val="18"/>
      <w:lang w:bidi="en-US"/>
    </w:rPr>
  </w:style>
  <w:style w:type="character" w:customStyle="1" w:styleId="B0Char">
    <w:name w:val="B0 Char"/>
    <w:link w:val="B0"/>
    <w:rsid w:val="008F2ED3"/>
    <w:rPr>
      <w:rFonts w:ascii="Courier" w:hAnsi="Courier"/>
      <w:sz w:val="18"/>
      <w:szCs w:val="18"/>
      <w:lang w:bidi="en-US"/>
    </w:rPr>
  </w:style>
  <w:style w:type="character" w:customStyle="1" w:styleId="HTMLPreformattedChar">
    <w:name w:val="HTML Preformatted Char"/>
    <w:link w:val="HTMLPreformatted"/>
    <w:uiPriority w:val="99"/>
    <w:rsid w:val="008F2ED3"/>
    <w:rPr>
      <w:rFonts w:ascii="Courier New" w:hAnsi="Courier New" w:cs="Courier New"/>
    </w:rPr>
  </w:style>
  <w:style w:type="paragraph" w:customStyle="1" w:styleId="NormalBefore3pt">
    <w:name w:val="Normal + Before:  3 pt"/>
    <w:aliases w:val="After:  3 pkeyt"/>
    <w:basedOn w:val="Normal"/>
    <w:link w:val="NormalBefore3ptChar"/>
    <w:rsid w:val="008F2ED3"/>
    <w:pPr>
      <w:spacing w:before="60" w:after="60"/>
      <w:jc w:val="both"/>
    </w:pPr>
    <w:rPr>
      <w:rFonts w:ascii="Calibri" w:hAnsi="Calibri"/>
      <w:lang w:bidi="en-US"/>
    </w:rPr>
  </w:style>
  <w:style w:type="character" w:customStyle="1" w:styleId="NormalBefore3ptChar">
    <w:name w:val="Normal + Before:  3 pt Char"/>
    <w:aliases w:val="After:  3 pkeyt Char"/>
    <w:link w:val="NormalBefore3pt"/>
    <w:rsid w:val="008F2ED3"/>
    <w:rPr>
      <w:rFonts w:ascii="Calibri" w:hAnsi="Calibri"/>
      <w:sz w:val="22"/>
      <w:szCs w:val="24"/>
      <w:lang w:bidi="en-US"/>
    </w:rPr>
  </w:style>
  <w:style w:type="character" w:customStyle="1" w:styleId="CharChar6">
    <w:name w:val="Char Char6"/>
    <w:rsid w:val="008F2ED3"/>
    <w:rPr>
      <w:rFonts w:ascii="Cambria" w:hAnsi="Cambria"/>
      <w:color w:val="4F81BD"/>
      <w:sz w:val="24"/>
      <w:szCs w:val="24"/>
      <w:lang w:val="en-US" w:eastAsia="en-US" w:bidi="en-US"/>
    </w:rPr>
  </w:style>
  <w:style w:type="character" w:customStyle="1" w:styleId="CharChar5">
    <w:name w:val="Char Char5"/>
    <w:rsid w:val="008F2ED3"/>
    <w:rPr>
      <w:sz w:val="24"/>
      <w:szCs w:val="24"/>
      <w:lang w:val="en-US" w:eastAsia="en-US" w:bidi="ar-SA"/>
    </w:rPr>
  </w:style>
  <w:style w:type="paragraph" w:customStyle="1" w:styleId="Tablecaption0">
    <w:name w:val="Table caption"/>
    <w:basedOn w:val="Normal"/>
    <w:next w:val="Normal"/>
    <w:rsid w:val="008F2ED3"/>
    <w:pPr>
      <w:spacing w:before="60" w:after="60"/>
      <w:jc w:val="both"/>
    </w:pPr>
    <w:rPr>
      <w:rFonts w:ascii="Calibri" w:hAnsi="Calibri"/>
      <w:b/>
      <w:bCs/>
      <w:szCs w:val="22"/>
      <w:lang w:bidi="en-US"/>
    </w:rPr>
  </w:style>
  <w:style w:type="paragraph" w:customStyle="1" w:styleId="TableCaption1">
    <w:name w:val="Table Caption1"/>
    <w:basedOn w:val="Normal"/>
    <w:next w:val="Normal"/>
    <w:rsid w:val="008F2ED3"/>
    <w:pPr>
      <w:tabs>
        <w:tab w:val="num" w:pos="0"/>
      </w:tabs>
      <w:spacing w:before="60" w:after="60"/>
      <w:jc w:val="both"/>
    </w:pPr>
    <w:rPr>
      <w:rFonts w:ascii="Calibri" w:hAnsi="Calibri"/>
      <w:szCs w:val="22"/>
      <w:lang w:bidi="en-US"/>
    </w:rPr>
  </w:style>
  <w:style w:type="paragraph" w:customStyle="1" w:styleId="StyleTableCaptionNotBold">
    <w:name w:val="Style Table Caption + Not Bold"/>
    <w:basedOn w:val="TableCaption"/>
    <w:rsid w:val="008F2ED3"/>
    <w:pPr>
      <w:spacing w:before="120"/>
      <w:ind w:left="360" w:hanging="360"/>
      <w:jc w:val="both"/>
    </w:pPr>
    <w:rPr>
      <w:rFonts w:ascii="Calibri" w:hAnsi="Calibri"/>
      <w:b/>
      <w:sz w:val="20"/>
      <w:szCs w:val="22"/>
      <w:lang w:bidi="en-US"/>
    </w:rPr>
  </w:style>
  <w:style w:type="character" w:customStyle="1" w:styleId="CharChar4">
    <w:name w:val="Char Char4"/>
    <w:semiHidden/>
    <w:locked/>
    <w:rsid w:val="008F2ED3"/>
    <w:rPr>
      <w:rFonts w:ascii="Calibri" w:hAnsi="Calibri"/>
      <w:sz w:val="22"/>
      <w:szCs w:val="22"/>
      <w:lang w:val="en-US" w:eastAsia="en-US" w:bidi="en-US"/>
    </w:rPr>
  </w:style>
  <w:style w:type="character" w:customStyle="1" w:styleId="CharChar3">
    <w:name w:val="Char Char3"/>
    <w:rsid w:val="008F2ED3"/>
    <w:rPr>
      <w:rFonts w:ascii="Calibri" w:hAnsi="Calibri"/>
      <w:b/>
      <w:bCs/>
      <w:sz w:val="18"/>
      <w:szCs w:val="18"/>
      <w:lang w:val="en-US" w:eastAsia="en-US" w:bidi="en-US"/>
    </w:rPr>
  </w:style>
  <w:style w:type="character" w:customStyle="1" w:styleId="CharChar2">
    <w:name w:val="Char Char2"/>
    <w:rsid w:val="008F2ED3"/>
    <w:rPr>
      <w:rFonts w:ascii="Arial" w:hAnsi="Arial"/>
      <w:lang w:val="en-US" w:eastAsia="en-US" w:bidi="ar-SA"/>
    </w:rPr>
  </w:style>
  <w:style w:type="character" w:customStyle="1" w:styleId="BodyTextChar1">
    <w:name w:val="Body Text Char1"/>
    <w:rsid w:val="008F2ED3"/>
    <w:rPr>
      <w:rFonts w:ascii="Calibri" w:hAnsi="Calibri"/>
      <w:sz w:val="22"/>
      <w:szCs w:val="22"/>
      <w:lang w:val="en-US" w:eastAsia="en-US" w:bidi="en-US"/>
    </w:rPr>
  </w:style>
  <w:style w:type="character" w:customStyle="1" w:styleId="KeywordChar1">
    <w:name w:val="Keyword Char1"/>
    <w:rsid w:val="008F2ED3"/>
    <w:rPr>
      <w:rFonts w:ascii="Courier" w:hAnsi="Courier" w:cs="Arial"/>
      <w:sz w:val="18"/>
      <w:szCs w:val="22"/>
      <w:lang w:val="en-US" w:eastAsia="en-US" w:bidi="en-US"/>
    </w:rPr>
  </w:style>
  <w:style w:type="character" w:customStyle="1" w:styleId="BodyText3Char">
    <w:name w:val="Body Text 3 Char"/>
    <w:link w:val="BodyText3"/>
    <w:rsid w:val="008F2ED3"/>
    <w:rPr>
      <w:rFonts w:ascii="Arial" w:hAnsi="Arial"/>
      <w:sz w:val="16"/>
      <w:szCs w:val="16"/>
    </w:rPr>
  </w:style>
  <w:style w:type="character" w:customStyle="1" w:styleId="BodyTextFirstIndentChar">
    <w:name w:val="Body Text First Indent Char"/>
    <w:link w:val="BodyTextFirstIndent"/>
    <w:rsid w:val="008F2ED3"/>
    <w:rPr>
      <w:rFonts w:ascii="Arial" w:eastAsia="Times New Roman" w:hAnsi="Arial" w:cs="Times New Roman"/>
      <w:sz w:val="22"/>
      <w:szCs w:val="24"/>
      <w:lang w:bidi="en-US"/>
    </w:rPr>
  </w:style>
  <w:style w:type="character" w:customStyle="1" w:styleId="CharChar32">
    <w:name w:val="Char Char32"/>
    <w:rsid w:val="008F2ED3"/>
    <w:rPr>
      <w:rFonts w:ascii="Calibri" w:eastAsia="Times New Roman" w:hAnsi="Calibri" w:cs="Times New Roman"/>
      <w:lang w:bidi="en-US"/>
    </w:rPr>
  </w:style>
  <w:style w:type="character" w:customStyle="1" w:styleId="BodyTextIndentChar">
    <w:name w:val="Body Text Indent Char"/>
    <w:link w:val="BodyTextIndent"/>
    <w:rsid w:val="008F2ED3"/>
    <w:rPr>
      <w:rFonts w:ascii="Arial" w:hAnsi="Arial"/>
      <w:sz w:val="22"/>
      <w:szCs w:val="24"/>
      <w:lang w:val="en-US" w:eastAsia="en-US" w:bidi="ar-SA"/>
    </w:rPr>
  </w:style>
  <w:style w:type="character" w:customStyle="1" w:styleId="BodyTextFirstIndent2Char">
    <w:name w:val="Body Text First Indent 2 Char"/>
    <w:basedOn w:val="BodyTextIndentChar"/>
    <w:link w:val="BodyTextFirstIndent2"/>
    <w:rsid w:val="008F2ED3"/>
  </w:style>
  <w:style w:type="character" w:customStyle="1" w:styleId="BodyTextIndent2Char">
    <w:name w:val="Body Text Indent 2 Char"/>
    <w:link w:val="BodyTextIndent2"/>
    <w:rsid w:val="008F2ED3"/>
    <w:rPr>
      <w:rFonts w:ascii="Arial" w:hAnsi="Arial"/>
      <w:sz w:val="22"/>
      <w:szCs w:val="24"/>
    </w:rPr>
  </w:style>
  <w:style w:type="character" w:customStyle="1" w:styleId="BodyTextIndent3Char">
    <w:name w:val="Body Text Indent 3 Char"/>
    <w:link w:val="BodyTextIndent3"/>
    <w:rsid w:val="008F2ED3"/>
    <w:rPr>
      <w:rFonts w:ascii="Arial" w:hAnsi="Arial"/>
      <w:sz w:val="22"/>
      <w:szCs w:val="16"/>
    </w:rPr>
  </w:style>
  <w:style w:type="paragraph" w:styleId="Closing">
    <w:name w:val="Closing"/>
    <w:basedOn w:val="Normal"/>
    <w:link w:val="ClosingChar"/>
    <w:rsid w:val="008F2ED3"/>
    <w:pPr>
      <w:tabs>
        <w:tab w:val="num" w:pos="360"/>
      </w:tabs>
      <w:ind w:left="360" w:hanging="360"/>
      <w:jc w:val="both"/>
    </w:pPr>
    <w:rPr>
      <w:rFonts w:ascii="Calibri" w:hAnsi="Calibri"/>
      <w:szCs w:val="22"/>
      <w:lang w:bidi="en-US"/>
    </w:rPr>
  </w:style>
  <w:style w:type="character" w:customStyle="1" w:styleId="ClosingChar">
    <w:name w:val="Closing Char"/>
    <w:link w:val="Closing"/>
    <w:rsid w:val="008F2ED3"/>
    <w:rPr>
      <w:rFonts w:ascii="Calibri" w:hAnsi="Calibri"/>
      <w:sz w:val="22"/>
      <w:szCs w:val="22"/>
      <w:lang w:bidi="en-US"/>
    </w:rPr>
  </w:style>
  <w:style w:type="paragraph" w:styleId="Date">
    <w:name w:val="Date"/>
    <w:basedOn w:val="Normal"/>
    <w:next w:val="Normal"/>
    <w:link w:val="DateChar"/>
    <w:rsid w:val="008F2ED3"/>
    <w:pPr>
      <w:jc w:val="both"/>
    </w:pPr>
    <w:rPr>
      <w:rFonts w:ascii="Calibri" w:hAnsi="Calibri"/>
      <w:szCs w:val="22"/>
      <w:lang w:bidi="en-US"/>
    </w:rPr>
  </w:style>
  <w:style w:type="character" w:customStyle="1" w:styleId="DateChar">
    <w:name w:val="Date Char"/>
    <w:link w:val="Date"/>
    <w:rsid w:val="008F2ED3"/>
    <w:rPr>
      <w:rFonts w:ascii="Calibri" w:hAnsi="Calibri"/>
      <w:sz w:val="22"/>
      <w:szCs w:val="22"/>
      <w:lang w:bidi="en-US"/>
    </w:rPr>
  </w:style>
  <w:style w:type="paragraph" w:styleId="DocumentMap">
    <w:name w:val="Document Map"/>
    <w:basedOn w:val="Normal"/>
    <w:link w:val="DocumentMapChar"/>
    <w:rsid w:val="008F2ED3"/>
    <w:pPr>
      <w:shd w:val="clear" w:color="auto" w:fill="000080"/>
      <w:jc w:val="both"/>
    </w:pPr>
    <w:rPr>
      <w:rFonts w:ascii="Tahoma" w:hAnsi="Tahoma" w:cs="Tahoma"/>
      <w:sz w:val="20"/>
      <w:szCs w:val="20"/>
      <w:lang w:bidi="en-US"/>
    </w:rPr>
  </w:style>
  <w:style w:type="character" w:customStyle="1" w:styleId="DocumentMapChar">
    <w:name w:val="Document Map Char"/>
    <w:link w:val="DocumentMap"/>
    <w:rsid w:val="008F2ED3"/>
    <w:rPr>
      <w:rFonts w:ascii="Tahoma" w:hAnsi="Tahoma" w:cs="Tahoma"/>
      <w:shd w:val="clear" w:color="auto" w:fill="000080"/>
      <w:lang w:bidi="en-US"/>
    </w:rPr>
  </w:style>
  <w:style w:type="paragraph" w:styleId="EndnoteText">
    <w:name w:val="endnote text"/>
    <w:basedOn w:val="Normal"/>
    <w:link w:val="EndnoteTextChar"/>
    <w:rsid w:val="008F2ED3"/>
    <w:pPr>
      <w:jc w:val="both"/>
    </w:pPr>
    <w:rPr>
      <w:rFonts w:ascii="Calibri" w:hAnsi="Calibri"/>
      <w:sz w:val="20"/>
      <w:szCs w:val="20"/>
      <w:lang w:bidi="en-US"/>
    </w:rPr>
  </w:style>
  <w:style w:type="character" w:customStyle="1" w:styleId="EndnoteTextChar">
    <w:name w:val="Endnote Text Char"/>
    <w:link w:val="EndnoteText"/>
    <w:rsid w:val="008F2ED3"/>
    <w:rPr>
      <w:rFonts w:ascii="Calibri" w:hAnsi="Calibri"/>
      <w:lang w:bidi="en-US"/>
    </w:rPr>
  </w:style>
  <w:style w:type="paragraph" w:styleId="EnvelopeAddress">
    <w:name w:val="envelope address"/>
    <w:basedOn w:val="Normal"/>
    <w:rsid w:val="008F2ED3"/>
    <w:pPr>
      <w:framePr w:w="7920" w:h="1980" w:hRule="exact" w:hSpace="180" w:wrap="auto" w:hAnchor="page" w:xAlign="center" w:yAlign="bottom"/>
      <w:ind w:left="2880"/>
      <w:jc w:val="both"/>
    </w:pPr>
    <w:rPr>
      <w:rFonts w:cs="Arial"/>
      <w:sz w:val="24"/>
      <w:lang w:bidi="en-US"/>
    </w:rPr>
  </w:style>
  <w:style w:type="paragraph" w:styleId="EnvelopeReturn">
    <w:name w:val="envelope return"/>
    <w:basedOn w:val="Normal"/>
    <w:rsid w:val="008F2ED3"/>
    <w:pPr>
      <w:jc w:val="both"/>
    </w:pPr>
    <w:rPr>
      <w:rFonts w:cs="Arial"/>
      <w:sz w:val="20"/>
      <w:szCs w:val="20"/>
      <w:lang w:bidi="en-US"/>
    </w:rPr>
  </w:style>
  <w:style w:type="paragraph" w:styleId="MacroText">
    <w:name w:val="macro"/>
    <w:link w:val="MacroTextChar"/>
    <w:rsid w:val="008F2ED3"/>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lang w:bidi="en-US"/>
    </w:rPr>
  </w:style>
  <w:style w:type="character" w:customStyle="1" w:styleId="MacroTextChar">
    <w:name w:val="Macro Text Char"/>
    <w:link w:val="MacroText"/>
    <w:rsid w:val="008F2ED3"/>
    <w:rPr>
      <w:rFonts w:ascii="Courier New" w:hAnsi="Courier New" w:cs="Courier New"/>
      <w:lang w:val="en-US" w:eastAsia="en-US" w:bidi="en-US"/>
    </w:rPr>
  </w:style>
  <w:style w:type="paragraph" w:styleId="MessageHeader">
    <w:name w:val="Message Header"/>
    <w:basedOn w:val="Normal"/>
    <w:link w:val="MessageHeaderChar"/>
    <w:rsid w:val="008F2ED3"/>
    <w:pPr>
      <w:pBdr>
        <w:top w:val="single" w:sz="6" w:space="1" w:color="auto"/>
        <w:left w:val="single" w:sz="6" w:space="1" w:color="auto"/>
        <w:bottom w:val="single" w:sz="6" w:space="1" w:color="auto"/>
        <w:right w:val="single" w:sz="6" w:space="1" w:color="auto"/>
      </w:pBdr>
      <w:shd w:val="pct20" w:color="auto" w:fill="auto"/>
      <w:ind w:left="1080" w:hanging="1080"/>
      <w:jc w:val="both"/>
    </w:pPr>
    <w:rPr>
      <w:rFonts w:cs="Arial"/>
      <w:sz w:val="24"/>
      <w:lang w:bidi="en-US"/>
    </w:rPr>
  </w:style>
  <w:style w:type="character" w:customStyle="1" w:styleId="MessageHeaderChar">
    <w:name w:val="Message Header Char"/>
    <w:link w:val="MessageHeader"/>
    <w:rsid w:val="008F2ED3"/>
    <w:rPr>
      <w:rFonts w:ascii="Arial" w:hAnsi="Arial" w:cs="Arial"/>
      <w:sz w:val="24"/>
      <w:szCs w:val="24"/>
      <w:shd w:val="pct20" w:color="auto" w:fill="auto"/>
      <w:lang w:bidi="en-US"/>
    </w:rPr>
  </w:style>
  <w:style w:type="paragraph" w:styleId="NormalIndent">
    <w:name w:val="Normal Indent"/>
    <w:basedOn w:val="Normal"/>
    <w:rsid w:val="008F2ED3"/>
    <w:pPr>
      <w:ind w:left="720"/>
      <w:jc w:val="both"/>
    </w:pPr>
    <w:rPr>
      <w:rFonts w:ascii="Calibri" w:hAnsi="Calibri"/>
      <w:szCs w:val="22"/>
      <w:lang w:bidi="en-US"/>
    </w:rPr>
  </w:style>
  <w:style w:type="paragraph" w:styleId="Salutation">
    <w:name w:val="Salutation"/>
    <w:basedOn w:val="Normal"/>
    <w:next w:val="Normal"/>
    <w:link w:val="SalutationChar"/>
    <w:rsid w:val="008F2ED3"/>
    <w:pPr>
      <w:jc w:val="both"/>
    </w:pPr>
    <w:rPr>
      <w:rFonts w:ascii="Calibri" w:hAnsi="Calibri"/>
      <w:szCs w:val="22"/>
      <w:lang w:bidi="en-US"/>
    </w:rPr>
  </w:style>
  <w:style w:type="character" w:customStyle="1" w:styleId="SalutationChar">
    <w:name w:val="Salutation Char"/>
    <w:link w:val="Salutation"/>
    <w:rsid w:val="008F2ED3"/>
    <w:rPr>
      <w:rFonts w:ascii="Calibri" w:hAnsi="Calibri"/>
      <w:sz w:val="22"/>
      <w:szCs w:val="22"/>
      <w:lang w:bidi="en-US"/>
    </w:rPr>
  </w:style>
  <w:style w:type="paragraph" w:styleId="Signature">
    <w:name w:val="Signature"/>
    <w:basedOn w:val="Normal"/>
    <w:link w:val="SignatureChar"/>
    <w:rsid w:val="008F2ED3"/>
    <w:pPr>
      <w:ind w:left="4320"/>
      <w:jc w:val="both"/>
    </w:pPr>
    <w:rPr>
      <w:rFonts w:ascii="Calibri" w:hAnsi="Calibri"/>
      <w:szCs w:val="22"/>
      <w:lang w:bidi="en-US"/>
    </w:rPr>
  </w:style>
  <w:style w:type="character" w:customStyle="1" w:styleId="SignatureChar">
    <w:name w:val="Signature Char"/>
    <w:link w:val="Signature"/>
    <w:rsid w:val="008F2ED3"/>
    <w:rPr>
      <w:rFonts w:ascii="Calibri" w:hAnsi="Calibri"/>
      <w:sz w:val="22"/>
      <w:szCs w:val="22"/>
      <w:lang w:bidi="en-US"/>
    </w:rPr>
  </w:style>
  <w:style w:type="paragraph" w:styleId="TOAHeading">
    <w:name w:val="toa heading"/>
    <w:basedOn w:val="Normal"/>
    <w:next w:val="Normal"/>
    <w:rsid w:val="008F2ED3"/>
    <w:pPr>
      <w:spacing w:before="120"/>
      <w:jc w:val="both"/>
    </w:pPr>
    <w:rPr>
      <w:rFonts w:cs="Arial"/>
      <w:b/>
      <w:bCs/>
      <w:sz w:val="24"/>
      <w:lang w:bidi="en-US"/>
    </w:rPr>
  </w:style>
  <w:style w:type="character" w:customStyle="1" w:styleId="CharChar28">
    <w:name w:val="Char Char28"/>
    <w:rsid w:val="008F2ED3"/>
    <w:rPr>
      <w:rFonts w:ascii="Calibri" w:eastAsia="Times New Roman" w:hAnsi="Calibri" w:cs="Times New Roman"/>
      <w:b/>
      <w:bCs/>
      <w:sz w:val="18"/>
      <w:szCs w:val="18"/>
      <w:lang w:bidi="en-US"/>
    </w:rPr>
  </w:style>
  <w:style w:type="character" w:customStyle="1" w:styleId="CharChar40">
    <w:name w:val="Char Char40"/>
    <w:rsid w:val="008F2ED3"/>
    <w:rPr>
      <w:rFonts w:ascii="Cambria" w:eastAsia="Times New Roman" w:hAnsi="Cambria" w:cs="Times New Roman"/>
      <w:color w:val="4F81BD"/>
      <w:sz w:val="24"/>
      <w:szCs w:val="24"/>
      <w:lang w:bidi="en-US"/>
    </w:rPr>
  </w:style>
  <w:style w:type="character" w:customStyle="1" w:styleId="CharChar25">
    <w:name w:val="Char Char25"/>
    <w:rsid w:val="008F2ED3"/>
    <w:rPr>
      <w:rFonts w:ascii="Arial" w:eastAsia="Times New Roman" w:hAnsi="Arial" w:cs="Times New Roman"/>
      <w:sz w:val="20"/>
      <w:szCs w:val="20"/>
    </w:rPr>
  </w:style>
  <w:style w:type="character" w:customStyle="1" w:styleId="CharChar24">
    <w:name w:val="Char Char24"/>
    <w:rsid w:val="008F2ED3"/>
    <w:rPr>
      <w:rFonts w:ascii="Times New Roman" w:eastAsia="Times New Roman" w:hAnsi="Times New Roman" w:cs="Times New Roman"/>
      <w:sz w:val="24"/>
      <w:szCs w:val="20"/>
    </w:rPr>
  </w:style>
  <w:style w:type="paragraph" w:customStyle="1" w:styleId="Heading41">
    <w:name w:val="Heading 41"/>
    <w:basedOn w:val="Normal"/>
    <w:link w:val="heading4Char0"/>
    <w:qFormat/>
    <w:rsid w:val="008F2ED3"/>
    <w:rPr>
      <w:rFonts w:ascii="Calibri" w:hAnsi="Calibri"/>
      <w:b/>
      <w:sz w:val="24"/>
      <w:szCs w:val="22"/>
      <w:lang w:bidi="en-US"/>
    </w:rPr>
  </w:style>
  <w:style w:type="character" w:customStyle="1" w:styleId="heading4Char0">
    <w:name w:val="heading 4 Char"/>
    <w:link w:val="Heading41"/>
    <w:rsid w:val="008F2ED3"/>
    <w:rPr>
      <w:rFonts w:ascii="Calibri" w:hAnsi="Calibri"/>
      <w:b/>
      <w:sz w:val="24"/>
      <w:szCs w:val="22"/>
      <w:lang w:bidi="en-US"/>
    </w:rPr>
  </w:style>
  <w:style w:type="paragraph" w:customStyle="1" w:styleId="ColorfulShading-Accent11">
    <w:name w:val="Colorful Shading - Accent 11"/>
    <w:hidden/>
    <w:rsid w:val="008F2ED3"/>
    <w:rPr>
      <w:rFonts w:ascii="Calibri" w:hAnsi="Calibri"/>
      <w:sz w:val="22"/>
      <w:szCs w:val="22"/>
      <w:lang w:bidi="en-US"/>
    </w:rPr>
  </w:style>
  <w:style w:type="character" w:customStyle="1" w:styleId="CaptionChar">
    <w:name w:val="Caption Char"/>
    <w:uiPriority w:val="35"/>
    <w:rsid w:val="008F2ED3"/>
    <w:rPr>
      <w:rFonts w:ascii="Calibri" w:hAnsi="Calibri"/>
      <w:b/>
      <w:bCs/>
      <w:sz w:val="18"/>
      <w:szCs w:val="18"/>
      <w:lang w:val="en-US" w:eastAsia="en-US" w:bidi="en-US"/>
    </w:rPr>
  </w:style>
  <w:style w:type="paragraph" w:customStyle="1" w:styleId="TableText0">
    <w:name w:val="Table Text"/>
    <w:basedOn w:val="Normal"/>
    <w:rsid w:val="008F2ED3"/>
    <w:pPr>
      <w:spacing w:before="20" w:after="20"/>
    </w:pPr>
    <w:rPr>
      <w:sz w:val="18"/>
      <w:szCs w:val="20"/>
    </w:rPr>
  </w:style>
  <w:style w:type="character" w:customStyle="1" w:styleId="CommentTextChar">
    <w:name w:val="Comment Text Char"/>
    <w:semiHidden/>
    <w:locked/>
    <w:rsid w:val="008F2ED3"/>
    <w:rPr>
      <w:rFonts w:ascii="Calibri" w:hAnsi="Calibri"/>
      <w:sz w:val="22"/>
      <w:szCs w:val="22"/>
      <w:lang w:val="en-US" w:eastAsia="en-US" w:bidi="en-US"/>
    </w:rPr>
  </w:style>
  <w:style w:type="character" w:customStyle="1" w:styleId="fontblnor">
    <w:name w:val="font_bl_nor"/>
    <w:basedOn w:val="DefaultParagraphFont"/>
    <w:rsid w:val="008F2ED3"/>
  </w:style>
  <w:style w:type="character" w:customStyle="1" w:styleId="CharChar41">
    <w:name w:val="Char Char41"/>
    <w:rsid w:val="008F2ED3"/>
    <w:rPr>
      <w:rFonts w:ascii="Cambria" w:eastAsia="Times New Roman" w:hAnsi="Cambria" w:cs="Times New Roman"/>
      <w:color w:val="365F91"/>
      <w:sz w:val="24"/>
      <w:szCs w:val="24"/>
      <w:lang w:bidi="en-US"/>
    </w:rPr>
  </w:style>
  <w:style w:type="character" w:customStyle="1" w:styleId="messagetexterror">
    <w:name w:val="messagetexterror"/>
    <w:basedOn w:val="DefaultParagraphFont"/>
    <w:rsid w:val="008F2ED3"/>
  </w:style>
  <w:style w:type="character" w:customStyle="1" w:styleId="normalcon1">
    <w:name w:val="normal_con1"/>
    <w:rsid w:val="008F2ED3"/>
    <w:rPr>
      <w:rFonts w:ascii="Arial" w:hAnsi="Arial" w:cs="Arial" w:hint="default"/>
      <w:strike w:val="0"/>
      <w:dstrike w:val="0"/>
      <w:color w:val="454545"/>
      <w:sz w:val="14"/>
      <w:szCs w:val="14"/>
      <w:u w:val="none"/>
      <w:effect w:val="none"/>
    </w:rPr>
  </w:style>
  <w:style w:type="character" w:customStyle="1" w:styleId="Courier">
    <w:name w:val="Courier"/>
    <w:rsid w:val="008F2ED3"/>
    <w:rPr>
      <w:rFonts w:ascii="Courier" w:hAnsi="Courier"/>
      <w:color w:val="auto"/>
      <w:sz w:val="20"/>
      <w:szCs w:val="20"/>
    </w:rPr>
  </w:style>
  <w:style w:type="character" w:customStyle="1" w:styleId="CharChar290">
    <w:name w:val=" Char Char29"/>
    <w:semiHidden/>
    <w:rsid w:val="008F2ED3"/>
    <w:rPr>
      <w:rFonts w:ascii="Calibri" w:eastAsia="Times New Roman" w:hAnsi="Calibri" w:cs="Times New Roman"/>
      <w:lang w:bidi="en-US"/>
    </w:rPr>
  </w:style>
  <w:style w:type="character" w:customStyle="1" w:styleId="CharChar60">
    <w:name w:val=" Char Char6"/>
    <w:rsid w:val="008F2ED3"/>
    <w:rPr>
      <w:rFonts w:ascii="Cambria" w:hAnsi="Cambria"/>
      <w:color w:val="4F81BD"/>
      <w:sz w:val="24"/>
      <w:szCs w:val="24"/>
      <w:lang w:val="en-US" w:eastAsia="en-US" w:bidi="en-US"/>
    </w:rPr>
  </w:style>
  <w:style w:type="character" w:customStyle="1" w:styleId="CharChar50">
    <w:name w:val=" Char Char5"/>
    <w:rsid w:val="008F2ED3"/>
    <w:rPr>
      <w:sz w:val="24"/>
      <w:szCs w:val="24"/>
      <w:lang w:val="en-US" w:eastAsia="en-US" w:bidi="ar-SA"/>
    </w:rPr>
  </w:style>
  <w:style w:type="character" w:customStyle="1" w:styleId="CharChar42">
    <w:name w:val=" Char Char4"/>
    <w:semiHidden/>
    <w:locked/>
    <w:rsid w:val="008F2ED3"/>
    <w:rPr>
      <w:rFonts w:ascii="Calibri" w:hAnsi="Calibri"/>
      <w:sz w:val="22"/>
      <w:szCs w:val="22"/>
      <w:lang w:val="en-US" w:eastAsia="en-US" w:bidi="en-US"/>
    </w:rPr>
  </w:style>
  <w:style w:type="character" w:customStyle="1" w:styleId="CharChar30">
    <w:name w:val=" Char Char3"/>
    <w:rsid w:val="008F2ED3"/>
    <w:rPr>
      <w:rFonts w:ascii="Calibri" w:hAnsi="Calibri"/>
      <w:b/>
      <w:bCs/>
      <w:sz w:val="18"/>
      <w:szCs w:val="18"/>
      <w:lang w:val="en-US" w:eastAsia="en-US" w:bidi="en-US"/>
    </w:rPr>
  </w:style>
  <w:style w:type="character" w:customStyle="1" w:styleId="CharChar20">
    <w:name w:val=" Char Char2"/>
    <w:rsid w:val="008F2ED3"/>
    <w:rPr>
      <w:rFonts w:ascii="Arial" w:hAnsi="Arial"/>
      <w:lang w:val="en-US" w:eastAsia="en-US" w:bidi="ar-SA"/>
    </w:rPr>
  </w:style>
  <w:style w:type="character" w:customStyle="1" w:styleId="CharChar320">
    <w:name w:val=" Char Char32"/>
    <w:rsid w:val="008F2ED3"/>
    <w:rPr>
      <w:rFonts w:ascii="Calibri" w:eastAsia="Times New Roman" w:hAnsi="Calibri" w:cs="Times New Roman"/>
      <w:lang w:bidi="en-US"/>
    </w:rPr>
  </w:style>
  <w:style w:type="character" w:customStyle="1" w:styleId="CharChar280">
    <w:name w:val=" Char Char28"/>
    <w:rsid w:val="008F2ED3"/>
    <w:rPr>
      <w:rFonts w:ascii="Calibri" w:eastAsia="Times New Roman" w:hAnsi="Calibri" w:cs="Times New Roman"/>
      <w:b/>
      <w:bCs/>
      <w:sz w:val="18"/>
      <w:szCs w:val="18"/>
      <w:lang w:bidi="en-US"/>
    </w:rPr>
  </w:style>
  <w:style w:type="character" w:customStyle="1" w:styleId="CharChar400">
    <w:name w:val=" Char Char40"/>
    <w:rsid w:val="008F2ED3"/>
    <w:rPr>
      <w:rFonts w:ascii="Cambria" w:eastAsia="Times New Roman" w:hAnsi="Cambria" w:cs="Times New Roman"/>
      <w:color w:val="4F81BD"/>
      <w:sz w:val="24"/>
      <w:szCs w:val="24"/>
      <w:lang w:bidi="en-US"/>
    </w:rPr>
  </w:style>
  <w:style w:type="character" w:customStyle="1" w:styleId="CharChar250">
    <w:name w:val=" Char Char25"/>
    <w:rsid w:val="008F2ED3"/>
    <w:rPr>
      <w:rFonts w:ascii="Arial" w:eastAsia="Times New Roman" w:hAnsi="Arial" w:cs="Times New Roman"/>
      <w:sz w:val="20"/>
      <w:szCs w:val="20"/>
    </w:rPr>
  </w:style>
  <w:style w:type="character" w:customStyle="1" w:styleId="CharChar240">
    <w:name w:val=" Char Char24"/>
    <w:rsid w:val="008F2ED3"/>
    <w:rPr>
      <w:rFonts w:ascii="Times New Roman" w:eastAsia="Times New Roman" w:hAnsi="Times New Roman" w:cs="Times New Roman"/>
      <w:sz w:val="24"/>
      <w:szCs w:val="20"/>
    </w:rPr>
  </w:style>
  <w:style w:type="paragraph" w:customStyle="1" w:styleId="heading40">
    <w:name w:val="heading 4"/>
    <w:basedOn w:val="Normal"/>
    <w:qFormat/>
    <w:rsid w:val="008F2ED3"/>
    <w:rPr>
      <w:rFonts w:ascii="Calibri" w:hAnsi="Calibri"/>
      <w:b/>
      <w:sz w:val="24"/>
      <w:szCs w:val="22"/>
      <w:lang w:bidi="en-US"/>
    </w:rPr>
  </w:style>
  <w:style w:type="character" w:customStyle="1" w:styleId="CharChar410">
    <w:name w:val=" Char Char41"/>
    <w:rsid w:val="008F2ED3"/>
    <w:rPr>
      <w:rFonts w:ascii="Cambria" w:eastAsia="Times New Roman" w:hAnsi="Cambria" w:cs="Times New Roman"/>
      <w:color w:val="365F91"/>
      <w:sz w:val="24"/>
      <w:szCs w:val="24"/>
      <w:lang w:bidi="en-US"/>
    </w:rPr>
  </w:style>
  <w:style w:type="paragraph" w:customStyle="1" w:styleId="Heading42">
    <w:name w:val="Heading 42"/>
    <w:basedOn w:val="Normal"/>
    <w:qFormat/>
    <w:rsid w:val="00231C1E"/>
    <w:rPr>
      <w:rFonts w:ascii="Calibri" w:hAnsi="Calibri"/>
      <w:b/>
      <w:sz w:val="24"/>
      <w:szCs w:val="22"/>
      <w:lang w:bidi="en-US"/>
    </w:rPr>
  </w:style>
  <w:style w:type="paragraph" w:customStyle="1" w:styleId="listn">
    <w:name w:val="list n"/>
    <w:basedOn w:val="BodyText"/>
    <w:rsid w:val="00C04949"/>
  </w:style>
  <w:style w:type="paragraph" w:customStyle="1" w:styleId="Heading43">
    <w:name w:val="Heading 43"/>
    <w:basedOn w:val="Normal"/>
    <w:qFormat/>
    <w:rsid w:val="00AB63E1"/>
    <w:rPr>
      <w:rFonts w:ascii="Calibri" w:hAnsi="Calibri"/>
      <w:b/>
      <w:sz w:val="24"/>
      <w:szCs w:val="22"/>
      <w:lang w:bidi="en-US"/>
    </w:rPr>
  </w:style>
  <w:style w:type="paragraph" w:customStyle="1" w:styleId="listbu">
    <w:name w:val="list bu"/>
    <w:basedOn w:val="BodyText"/>
    <w:rsid w:val="007A05B7"/>
  </w:style>
  <w:style w:type="paragraph" w:styleId="ListParagraph">
    <w:name w:val="List Paragraph"/>
    <w:basedOn w:val="Normal"/>
    <w:uiPriority w:val="34"/>
    <w:qFormat/>
    <w:rsid w:val="009B7D11"/>
    <w:pPr>
      <w:ind w:left="720"/>
      <w:contextualSpacing/>
      <w:jc w:val="both"/>
    </w:pPr>
    <w:rPr>
      <w:rFonts w:ascii="Calibri" w:hAnsi="Calibri"/>
      <w:szCs w:val="22"/>
      <w:lang w:bidi="en-US"/>
    </w:rPr>
  </w:style>
</w:styles>
</file>

<file path=word/webSettings.xml><?xml version="1.0" encoding="utf-8"?>
<w:webSettings xmlns:r="http://schemas.openxmlformats.org/officeDocument/2006/relationships" xmlns:w="http://schemas.openxmlformats.org/wordprocessingml/2006/main">
  <w:divs>
    <w:div w:id="420418591">
      <w:bodyDiv w:val="1"/>
      <w:marLeft w:val="0"/>
      <w:marRight w:val="0"/>
      <w:marTop w:val="0"/>
      <w:marBottom w:val="0"/>
      <w:divBdr>
        <w:top w:val="none" w:sz="0" w:space="0" w:color="auto"/>
        <w:left w:val="none" w:sz="0" w:space="0" w:color="auto"/>
        <w:bottom w:val="none" w:sz="0" w:space="0" w:color="auto"/>
        <w:right w:val="none" w:sz="0" w:space="0" w:color="auto"/>
      </w:divBdr>
    </w:div>
    <w:div w:id="569774008">
      <w:bodyDiv w:val="1"/>
      <w:marLeft w:val="0"/>
      <w:marRight w:val="0"/>
      <w:marTop w:val="0"/>
      <w:marBottom w:val="0"/>
      <w:divBdr>
        <w:top w:val="none" w:sz="0" w:space="0" w:color="auto"/>
        <w:left w:val="none" w:sz="0" w:space="0" w:color="auto"/>
        <w:bottom w:val="none" w:sz="0" w:space="0" w:color="auto"/>
        <w:right w:val="none" w:sz="0" w:space="0" w:color="auto"/>
      </w:divBdr>
    </w:div>
    <w:div w:id="72857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cabig-kc.nci.nih.gov/Biospecimen/KC/index.php/Main_Page"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jpeg"/><Relationship Id="rId138" Type="http://schemas.openxmlformats.org/officeDocument/2006/relationships/image" Target="media/image114.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59.png"/><Relationship Id="rId205" Type="http://schemas.openxmlformats.org/officeDocument/2006/relationships/image" Target="media/image171.png"/><Relationship Id="rId226" Type="http://schemas.openxmlformats.org/officeDocument/2006/relationships/image" Target="media/image192.jpeg"/><Relationship Id="rId247" Type="http://schemas.openxmlformats.org/officeDocument/2006/relationships/image" Target="media/image212.png"/><Relationship Id="rId107" Type="http://schemas.openxmlformats.org/officeDocument/2006/relationships/image" Target="media/image83.png"/><Relationship Id="rId268" Type="http://schemas.openxmlformats.org/officeDocument/2006/relationships/image" Target="media/image233.jpeg"/><Relationship Id="rId11" Type="http://schemas.openxmlformats.org/officeDocument/2006/relationships/header" Target="header1.xml"/><Relationship Id="rId32" Type="http://schemas.openxmlformats.org/officeDocument/2006/relationships/image" Target="media/image8.jpeg"/><Relationship Id="rId53" Type="http://schemas.openxmlformats.org/officeDocument/2006/relationships/image" Target="media/image29.png"/><Relationship Id="rId74" Type="http://schemas.openxmlformats.org/officeDocument/2006/relationships/image" Target="media/image50.jpe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3.png"/><Relationship Id="rId181" Type="http://schemas.openxmlformats.org/officeDocument/2006/relationships/image" Target="media/image150.png"/><Relationship Id="rId216" Type="http://schemas.openxmlformats.org/officeDocument/2006/relationships/image" Target="media/image182.png"/><Relationship Id="rId237" Type="http://schemas.openxmlformats.org/officeDocument/2006/relationships/image" Target="media/image202.png"/><Relationship Id="rId258" Type="http://schemas.openxmlformats.org/officeDocument/2006/relationships/image" Target="media/image223.png"/><Relationship Id="rId22" Type="http://schemas.openxmlformats.org/officeDocument/2006/relationships/header" Target="header6.xml"/><Relationship Id="rId43" Type="http://schemas.openxmlformats.org/officeDocument/2006/relationships/image" Target="media/image19.jpe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4.png"/><Relationship Id="rId192" Type="http://schemas.openxmlformats.org/officeDocument/2006/relationships/image" Target="media/image160.png"/><Relationship Id="rId206" Type="http://schemas.openxmlformats.org/officeDocument/2006/relationships/image" Target="media/image172.png"/><Relationship Id="rId227" Type="http://schemas.openxmlformats.org/officeDocument/2006/relationships/image" Target="media/image193.jpeg"/><Relationship Id="rId248" Type="http://schemas.openxmlformats.org/officeDocument/2006/relationships/image" Target="media/image213.png"/><Relationship Id="rId269" Type="http://schemas.openxmlformats.org/officeDocument/2006/relationships/image" Target="media/image234.png"/><Relationship Id="rId12" Type="http://schemas.openxmlformats.org/officeDocument/2006/relationships/header" Target="header2.xml"/><Relationship Id="rId33" Type="http://schemas.openxmlformats.org/officeDocument/2006/relationships/image" Target="media/image9.jpeg"/><Relationship Id="rId108" Type="http://schemas.openxmlformats.org/officeDocument/2006/relationships/image" Target="media/image84.jpe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4.png"/><Relationship Id="rId182" Type="http://schemas.openxmlformats.org/officeDocument/2006/relationships/image" Target="media/image151.png"/><Relationship Id="rId217" Type="http://schemas.openxmlformats.org/officeDocument/2006/relationships/image" Target="media/image183.jpe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24.jpeg"/><Relationship Id="rId23" Type="http://schemas.openxmlformats.org/officeDocument/2006/relationships/header" Target="header7.xml"/><Relationship Id="rId119" Type="http://schemas.openxmlformats.org/officeDocument/2006/relationships/image" Target="media/image95.png"/><Relationship Id="rId270" Type="http://schemas.openxmlformats.org/officeDocument/2006/relationships/image" Target="media/image235.jpeg"/><Relationship Id="rId44" Type="http://schemas.openxmlformats.org/officeDocument/2006/relationships/image" Target="media/image20.jpe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oleObject" Target="embeddings/oleObject1.bin"/><Relationship Id="rId193" Type="http://schemas.openxmlformats.org/officeDocument/2006/relationships/image" Target="media/image161.png"/><Relationship Id="rId202" Type="http://schemas.openxmlformats.org/officeDocument/2006/relationships/oleObject" Target="embeddings/oleObject5.bin"/><Relationship Id="rId207" Type="http://schemas.openxmlformats.org/officeDocument/2006/relationships/image" Target="media/image173.png"/><Relationship Id="rId223" Type="http://schemas.openxmlformats.org/officeDocument/2006/relationships/image" Target="media/image189.png"/><Relationship Id="rId228" Type="http://schemas.openxmlformats.org/officeDocument/2006/relationships/image" Target="media/image194.png"/><Relationship Id="rId244" Type="http://schemas.openxmlformats.org/officeDocument/2006/relationships/image" Target="media/image209.png"/><Relationship Id="rId249" Type="http://schemas.openxmlformats.org/officeDocument/2006/relationships/image" Target="media/image214.pn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image" Target="media/image85.png"/><Relationship Id="rId260" Type="http://schemas.openxmlformats.org/officeDocument/2006/relationships/image" Target="media/image225.jpeg"/><Relationship Id="rId265" Type="http://schemas.openxmlformats.org/officeDocument/2006/relationships/image" Target="media/image230.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jpeg"/><Relationship Id="rId167" Type="http://schemas.openxmlformats.org/officeDocument/2006/relationships/image" Target="media/image140.png"/><Relationship Id="rId188"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5.png"/><Relationship Id="rId183" Type="http://schemas.openxmlformats.org/officeDocument/2006/relationships/image" Target="media/image152.png"/><Relationship Id="rId213" Type="http://schemas.openxmlformats.org/officeDocument/2006/relationships/image" Target="media/image179.jpeg"/><Relationship Id="rId218" Type="http://schemas.openxmlformats.org/officeDocument/2006/relationships/image" Target="media/image184.png"/><Relationship Id="rId234" Type="http://schemas.openxmlformats.org/officeDocument/2006/relationships/image" Target="media/image199.png"/><Relationship Id="rId239"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5.png"/><Relationship Id="rId250" Type="http://schemas.openxmlformats.org/officeDocument/2006/relationships/image" Target="media/image215.png"/><Relationship Id="rId255" Type="http://schemas.openxmlformats.org/officeDocument/2006/relationships/image" Target="media/image220.jpeg"/><Relationship Id="rId271" Type="http://schemas.openxmlformats.org/officeDocument/2006/relationships/image" Target="media/image236.jpeg"/><Relationship Id="rId276" Type="http://schemas.openxmlformats.org/officeDocument/2006/relationships/header" Target="header14.xml"/><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0.png"/><Relationship Id="rId178" Type="http://schemas.openxmlformats.org/officeDocument/2006/relationships/oleObject" Target="embeddings/oleObject4.bin"/><Relationship Id="rId61" Type="http://schemas.openxmlformats.org/officeDocument/2006/relationships/image" Target="media/image37.emf"/><Relationship Id="rId82" Type="http://schemas.openxmlformats.org/officeDocument/2006/relationships/image" Target="media/image58.jpeg"/><Relationship Id="rId152" Type="http://schemas.openxmlformats.org/officeDocument/2006/relationships/header" Target="header8.xml"/><Relationship Id="rId173" Type="http://schemas.openxmlformats.org/officeDocument/2006/relationships/image" Target="media/image145.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0.png"/><Relationship Id="rId208" Type="http://schemas.openxmlformats.org/officeDocument/2006/relationships/image" Target="media/image174.png"/><Relationship Id="rId229" Type="http://schemas.openxmlformats.org/officeDocument/2006/relationships/image" Target="media/image195.png"/><Relationship Id="rId19" Type="http://schemas.openxmlformats.org/officeDocument/2006/relationships/footer" Target="footer4.xml"/><Relationship Id="rId224" Type="http://schemas.openxmlformats.org/officeDocument/2006/relationships/image" Target="media/image190.jpeg"/><Relationship Id="rId240" Type="http://schemas.openxmlformats.org/officeDocument/2006/relationships/image" Target="media/image205.png"/><Relationship Id="rId245" Type="http://schemas.openxmlformats.org/officeDocument/2006/relationships/image" Target="media/image210.png"/><Relationship Id="rId261" Type="http://schemas.openxmlformats.org/officeDocument/2006/relationships/image" Target="media/image226.jpeg"/><Relationship Id="rId266" Type="http://schemas.openxmlformats.org/officeDocument/2006/relationships/image" Target="media/image231.jpeg"/><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image" Target="media/image32.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1.png"/><Relationship Id="rId8" Type="http://schemas.openxmlformats.org/officeDocument/2006/relationships/hyperlink" Target="https://cabig-kc.nci.nih.gov/Biospecimen/KC/index.php/Main_Page" TargetMode="External"/><Relationship Id="rId51" Type="http://schemas.openxmlformats.org/officeDocument/2006/relationships/image" Target="media/image27.png"/><Relationship Id="rId72" Type="http://schemas.openxmlformats.org/officeDocument/2006/relationships/image" Target="media/image48.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6.png"/><Relationship Id="rId184" Type="http://schemas.openxmlformats.org/officeDocument/2006/relationships/header" Target="header11.xml"/><Relationship Id="rId189" Type="http://schemas.openxmlformats.org/officeDocument/2006/relationships/image" Target="media/image157.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jpeg"/><Relationship Id="rId230" Type="http://schemas.openxmlformats.org/officeDocument/2006/relationships/header" Target="header12.xml"/><Relationship Id="rId235" Type="http://schemas.openxmlformats.org/officeDocument/2006/relationships/image" Target="media/image200.png"/><Relationship Id="rId251" Type="http://schemas.openxmlformats.org/officeDocument/2006/relationships/image" Target="media/image216.png"/><Relationship Id="rId256" Type="http://schemas.openxmlformats.org/officeDocument/2006/relationships/image" Target="media/image221.jpeg"/><Relationship Id="rId277" Type="http://schemas.openxmlformats.org/officeDocument/2006/relationships/fontTable" Target="fontTable.xml"/><Relationship Id="rId25" Type="http://schemas.openxmlformats.org/officeDocument/2006/relationships/image" Target="media/image1.png"/><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1.png"/><Relationship Id="rId272" Type="http://schemas.openxmlformats.org/officeDocument/2006/relationships/image" Target="media/image237.jpeg"/><Relationship Id="rId20" Type="http://schemas.openxmlformats.org/officeDocument/2006/relationships/hyperlink" Target="https://cabig-kc.nci.nih.gov/Biospecimen/KC/index.php/Main_Page" TargetMode="External"/><Relationship Id="rId41" Type="http://schemas.openxmlformats.org/officeDocument/2006/relationships/image" Target="media/image17.jpeg"/><Relationship Id="rId62" Type="http://schemas.openxmlformats.org/officeDocument/2006/relationships/image" Target="media/image38.emf"/><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7.jpeg"/><Relationship Id="rId132" Type="http://schemas.openxmlformats.org/officeDocument/2006/relationships/image" Target="media/image108.png"/><Relationship Id="rId153" Type="http://schemas.openxmlformats.org/officeDocument/2006/relationships/header" Target="header9.xml"/><Relationship Id="rId174" Type="http://schemas.openxmlformats.org/officeDocument/2006/relationships/oleObject" Target="embeddings/oleObject2.bin"/><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5.png"/><Relationship Id="rId190" Type="http://schemas.openxmlformats.org/officeDocument/2006/relationships/image" Target="media/image158.png"/><Relationship Id="rId204" Type="http://schemas.openxmlformats.org/officeDocument/2006/relationships/oleObject" Target="embeddings/oleObject6.bin"/><Relationship Id="rId220" Type="http://schemas.openxmlformats.org/officeDocument/2006/relationships/image" Target="media/image186.png"/><Relationship Id="rId225" Type="http://schemas.openxmlformats.org/officeDocument/2006/relationships/image" Target="media/image191.jpeg"/><Relationship Id="rId241" Type="http://schemas.openxmlformats.org/officeDocument/2006/relationships/image" Target="media/image206.png"/><Relationship Id="rId246" Type="http://schemas.openxmlformats.org/officeDocument/2006/relationships/image" Target="media/image211.png"/><Relationship Id="rId267" Type="http://schemas.openxmlformats.org/officeDocument/2006/relationships/image" Target="media/image232.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82.jpeg"/><Relationship Id="rId127" Type="http://schemas.openxmlformats.org/officeDocument/2006/relationships/image" Target="media/image103.png"/><Relationship Id="rId262" Type="http://schemas.openxmlformats.org/officeDocument/2006/relationships/image" Target="media/image227.jpeg"/><Relationship Id="rId10" Type="http://schemas.openxmlformats.org/officeDocument/2006/relationships/hyperlink" Target="mailto:tbpt_kc_support@mga.wustl.edu" TargetMode="Externa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jpeg"/><Relationship Id="rId148" Type="http://schemas.openxmlformats.org/officeDocument/2006/relationships/image" Target="media/image124.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yperlink" Target="https://cabig-kc.nci.nih.gov/Biospecimen/forums/" TargetMode="External"/><Relationship Id="rId180" Type="http://schemas.openxmlformats.org/officeDocument/2006/relationships/image" Target="media/image149.png"/><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201.png"/><Relationship Id="rId257" Type="http://schemas.openxmlformats.org/officeDocument/2006/relationships/image" Target="media/image222.jpeg"/><Relationship Id="rId278" Type="http://schemas.openxmlformats.org/officeDocument/2006/relationships/theme" Target="theme/theme1.xml"/><Relationship Id="rId26" Type="http://schemas.openxmlformats.org/officeDocument/2006/relationships/image" Target="media/image2.png"/><Relationship Id="rId231" Type="http://schemas.openxmlformats.org/officeDocument/2006/relationships/image" Target="media/image196.png"/><Relationship Id="rId252" Type="http://schemas.openxmlformats.org/officeDocument/2006/relationships/image" Target="media/image217.png"/><Relationship Id="rId273" Type="http://schemas.openxmlformats.org/officeDocument/2006/relationships/image" Target="media/image238.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9.png"/><Relationship Id="rId154" Type="http://schemas.openxmlformats.org/officeDocument/2006/relationships/header" Target="header10.xml"/><Relationship Id="rId175" Type="http://schemas.openxmlformats.org/officeDocument/2006/relationships/image" Target="media/image146.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footer" Target="footer3.xml"/><Relationship Id="rId221" Type="http://schemas.openxmlformats.org/officeDocument/2006/relationships/image" Target="media/image187.jpeg"/><Relationship Id="rId242" Type="http://schemas.openxmlformats.org/officeDocument/2006/relationships/image" Target="media/image207.png"/><Relationship Id="rId263" Type="http://schemas.openxmlformats.org/officeDocument/2006/relationships/image" Target="media/image228.jpeg"/><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jpeg"/><Relationship Id="rId102" Type="http://schemas.openxmlformats.org/officeDocument/2006/relationships/image" Target="media/image78.jpeg"/><Relationship Id="rId123" Type="http://schemas.openxmlformats.org/officeDocument/2006/relationships/image" Target="media/image99.png"/><Relationship Id="rId144" Type="http://schemas.openxmlformats.org/officeDocument/2006/relationships/image" Target="media/image120.jpeg"/><Relationship Id="rId90" Type="http://schemas.openxmlformats.org/officeDocument/2006/relationships/image" Target="media/image66.png"/><Relationship Id="rId165" Type="http://schemas.openxmlformats.org/officeDocument/2006/relationships/image" Target="media/image138.png"/><Relationship Id="rId186" Type="http://schemas.openxmlformats.org/officeDocument/2006/relationships/image" Target="media/image154.png"/><Relationship Id="rId211" Type="http://schemas.openxmlformats.org/officeDocument/2006/relationships/image" Target="media/image177.png"/><Relationship Id="rId232" Type="http://schemas.openxmlformats.org/officeDocument/2006/relationships/image" Target="media/image197.png"/><Relationship Id="rId253" Type="http://schemas.openxmlformats.org/officeDocument/2006/relationships/image" Target="media/image218.png"/><Relationship Id="rId274" Type="http://schemas.openxmlformats.org/officeDocument/2006/relationships/image" Target="media/image239.jpeg"/><Relationship Id="rId27" Type="http://schemas.openxmlformats.org/officeDocument/2006/relationships/image" Target="media/image3.png"/><Relationship Id="rId48" Type="http://schemas.openxmlformats.org/officeDocument/2006/relationships/image" Target="media/image24.jpe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jpeg"/><Relationship Id="rId155" Type="http://schemas.openxmlformats.org/officeDocument/2006/relationships/image" Target="media/image128.png"/><Relationship Id="rId176" Type="http://schemas.openxmlformats.org/officeDocument/2006/relationships/oleObject" Target="embeddings/oleObject3.bin"/><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8.jpeg"/><Relationship Id="rId243" Type="http://schemas.openxmlformats.org/officeDocument/2006/relationships/image" Target="media/image208.png"/><Relationship Id="rId264" Type="http://schemas.openxmlformats.org/officeDocument/2006/relationships/image" Target="media/image229.jpeg"/><Relationship Id="rId17" Type="http://schemas.openxmlformats.org/officeDocument/2006/relationships/header" Target="header4.xm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jpeg"/><Relationship Id="rId166" Type="http://schemas.openxmlformats.org/officeDocument/2006/relationships/image" Target="media/image139.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8.png"/><Relationship Id="rId254" Type="http://schemas.openxmlformats.org/officeDocument/2006/relationships/image" Target="media/image219.jpeg"/><Relationship Id="rId28" Type="http://schemas.openxmlformats.org/officeDocument/2006/relationships/image" Target="media/image4.png"/><Relationship Id="rId49" Type="http://schemas.openxmlformats.org/officeDocument/2006/relationships/image" Target="media/image25.jpeg"/><Relationship Id="rId114" Type="http://schemas.openxmlformats.org/officeDocument/2006/relationships/image" Target="media/image90.png"/><Relationship Id="rId275" Type="http://schemas.openxmlformats.org/officeDocument/2006/relationships/header" Target="header13.xml"/><Relationship Id="rId60" Type="http://schemas.openxmlformats.org/officeDocument/2006/relationships/image" Target="media/image36.png"/><Relationship Id="rId81" Type="http://schemas.openxmlformats.org/officeDocument/2006/relationships/image" Target="media/image57.jpeg"/><Relationship Id="rId135" Type="http://schemas.openxmlformats.org/officeDocument/2006/relationships/image" Target="media/image111.png"/><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image" Target="media/image166.png"/></Relationships>
</file>

<file path=word/_rels/settings.xml.rels><?xml version="1.0" encoding="UTF-8" standalone="yes"?>
<Relationships xmlns="http://schemas.openxmlformats.org/package/2006/relationships"><Relationship Id="rId1" Type="http://schemas.openxmlformats.org/officeDocument/2006/relationships/attachedTemplate" Target="file:///L:\Technical%20Writing\Templates\Word%20Templates\caBIG-UserGuide_2008-10-27.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A452BE-6A91-4B72-A501-C84FD7E52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caBIG-UserGuide_2008-10-27</Template>
  <TotalTime>1</TotalTime>
  <Pages>49</Pages>
  <Words>83623</Words>
  <Characters>476652</Characters>
  <Application>Microsoft Office Word</Application>
  <DocSecurity>0</DocSecurity>
  <Lines>3972</Lines>
  <Paragraphs>1118</Paragraphs>
  <ScaleCrop>false</ScaleCrop>
  <HeadingPairs>
    <vt:vector size="2" baseType="variant">
      <vt:variant>
        <vt:lpstr>Title</vt:lpstr>
      </vt:variant>
      <vt:variant>
        <vt:i4>1</vt:i4>
      </vt:variant>
    </vt:vector>
  </HeadingPairs>
  <TitlesOfParts>
    <vt:vector size="1" baseType="lpstr">
      <vt:lpstr>caTissue Suite User's Guide</vt:lpstr>
    </vt:vector>
  </TitlesOfParts>
  <Company>NCI</Company>
  <LinksUpToDate>false</LinksUpToDate>
  <CharactersWithSpaces>559157</CharactersWithSpaces>
  <SharedDoc>false</SharedDoc>
  <HyperlinkBase/>
  <HLinks>
    <vt:vector size="1710" baseType="variant">
      <vt:variant>
        <vt:i4>1310760</vt:i4>
      </vt:variant>
      <vt:variant>
        <vt:i4>3269</vt:i4>
      </vt:variant>
      <vt:variant>
        <vt:i4>0</vt:i4>
      </vt:variant>
      <vt:variant>
        <vt:i4>5</vt:i4>
      </vt:variant>
      <vt:variant>
        <vt:lpwstr/>
      </vt:variant>
      <vt:variant>
        <vt:lpwstr>To_view_and_distribute_ordered_items</vt:lpwstr>
      </vt:variant>
      <vt:variant>
        <vt:i4>262193</vt:i4>
      </vt:variant>
      <vt:variant>
        <vt:i4>3113</vt:i4>
      </vt:variant>
      <vt:variant>
        <vt:i4>0</vt:i4>
      </vt:variant>
      <vt:variant>
        <vt:i4>5</vt:i4>
      </vt:variant>
      <vt:variant>
        <vt:lpwstr/>
      </vt:variant>
      <vt:variant>
        <vt:lpwstr>_Ordering_Biospecimen_Arrays</vt:lpwstr>
      </vt:variant>
      <vt:variant>
        <vt:i4>6553689</vt:i4>
      </vt:variant>
      <vt:variant>
        <vt:i4>1863</vt:i4>
      </vt:variant>
      <vt:variant>
        <vt:i4>0</vt:i4>
      </vt:variant>
      <vt:variant>
        <vt:i4>5</vt:i4>
      </vt:variant>
      <vt:variant>
        <vt:lpwstr>https://cabig-kc.nci.nih.gov/Biospecimen/KC/index.php/Main_Page</vt:lpwstr>
      </vt:variant>
      <vt:variant>
        <vt:lpwstr/>
      </vt:variant>
      <vt:variant>
        <vt:i4>6553689</vt:i4>
      </vt:variant>
      <vt:variant>
        <vt:i4>1857</vt:i4>
      </vt:variant>
      <vt:variant>
        <vt:i4>0</vt:i4>
      </vt:variant>
      <vt:variant>
        <vt:i4>5</vt:i4>
      </vt:variant>
      <vt:variant>
        <vt:lpwstr>https://cabig-kc.nci.nih.gov/Biospecimen/KC/index.php/Main_Page</vt:lpwstr>
      </vt:variant>
      <vt:variant>
        <vt:lpwstr/>
      </vt:variant>
      <vt:variant>
        <vt:i4>1835068</vt:i4>
      </vt:variant>
      <vt:variant>
        <vt:i4>1676</vt:i4>
      </vt:variant>
      <vt:variant>
        <vt:i4>0</vt:i4>
      </vt:variant>
      <vt:variant>
        <vt:i4>5</vt:i4>
      </vt:variant>
      <vt:variant>
        <vt:lpwstr/>
      </vt:variant>
      <vt:variant>
        <vt:lpwstr>_Toc288121437</vt:lpwstr>
      </vt:variant>
      <vt:variant>
        <vt:i4>1835068</vt:i4>
      </vt:variant>
      <vt:variant>
        <vt:i4>1670</vt:i4>
      </vt:variant>
      <vt:variant>
        <vt:i4>0</vt:i4>
      </vt:variant>
      <vt:variant>
        <vt:i4>5</vt:i4>
      </vt:variant>
      <vt:variant>
        <vt:lpwstr/>
      </vt:variant>
      <vt:variant>
        <vt:lpwstr>_Toc288121436</vt:lpwstr>
      </vt:variant>
      <vt:variant>
        <vt:i4>1835068</vt:i4>
      </vt:variant>
      <vt:variant>
        <vt:i4>1664</vt:i4>
      </vt:variant>
      <vt:variant>
        <vt:i4>0</vt:i4>
      </vt:variant>
      <vt:variant>
        <vt:i4>5</vt:i4>
      </vt:variant>
      <vt:variant>
        <vt:lpwstr/>
      </vt:variant>
      <vt:variant>
        <vt:lpwstr>_Toc288121435</vt:lpwstr>
      </vt:variant>
      <vt:variant>
        <vt:i4>1835068</vt:i4>
      </vt:variant>
      <vt:variant>
        <vt:i4>1658</vt:i4>
      </vt:variant>
      <vt:variant>
        <vt:i4>0</vt:i4>
      </vt:variant>
      <vt:variant>
        <vt:i4>5</vt:i4>
      </vt:variant>
      <vt:variant>
        <vt:lpwstr/>
      </vt:variant>
      <vt:variant>
        <vt:lpwstr>_Toc288121434</vt:lpwstr>
      </vt:variant>
      <vt:variant>
        <vt:i4>1835068</vt:i4>
      </vt:variant>
      <vt:variant>
        <vt:i4>1652</vt:i4>
      </vt:variant>
      <vt:variant>
        <vt:i4>0</vt:i4>
      </vt:variant>
      <vt:variant>
        <vt:i4>5</vt:i4>
      </vt:variant>
      <vt:variant>
        <vt:lpwstr/>
      </vt:variant>
      <vt:variant>
        <vt:lpwstr>_Toc288121433</vt:lpwstr>
      </vt:variant>
      <vt:variant>
        <vt:i4>1835068</vt:i4>
      </vt:variant>
      <vt:variant>
        <vt:i4>1646</vt:i4>
      </vt:variant>
      <vt:variant>
        <vt:i4>0</vt:i4>
      </vt:variant>
      <vt:variant>
        <vt:i4>5</vt:i4>
      </vt:variant>
      <vt:variant>
        <vt:lpwstr/>
      </vt:variant>
      <vt:variant>
        <vt:lpwstr>_Toc288121432</vt:lpwstr>
      </vt:variant>
      <vt:variant>
        <vt:i4>1835068</vt:i4>
      </vt:variant>
      <vt:variant>
        <vt:i4>1640</vt:i4>
      </vt:variant>
      <vt:variant>
        <vt:i4>0</vt:i4>
      </vt:variant>
      <vt:variant>
        <vt:i4>5</vt:i4>
      </vt:variant>
      <vt:variant>
        <vt:lpwstr/>
      </vt:variant>
      <vt:variant>
        <vt:lpwstr>_Toc288121431</vt:lpwstr>
      </vt:variant>
      <vt:variant>
        <vt:i4>1835068</vt:i4>
      </vt:variant>
      <vt:variant>
        <vt:i4>1634</vt:i4>
      </vt:variant>
      <vt:variant>
        <vt:i4>0</vt:i4>
      </vt:variant>
      <vt:variant>
        <vt:i4>5</vt:i4>
      </vt:variant>
      <vt:variant>
        <vt:lpwstr/>
      </vt:variant>
      <vt:variant>
        <vt:lpwstr>_Toc288121430</vt:lpwstr>
      </vt:variant>
      <vt:variant>
        <vt:i4>1900604</vt:i4>
      </vt:variant>
      <vt:variant>
        <vt:i4>1628</vt:i4>
      </vt:variant>
      <vt:variant>
        <vt:i4>0</vt:i4>
      </vt:variant>
      <vt:variant>
        <vt:i4>5</vt:i4>
      </vt:variant>
      <vt:variant>
        <vt:lpwstr/>
      </vt:variant>
      <vt:variant>
        <vt:lpwstr>_Toc288121429</vt:lpwstr>
      </vt:variant>
      <vt:variant>
        <vt:i4>1900604</vt:i4>
      </vt:variant>
      <vt:variant>
        <vt:i4>1622</vt:i4>
      </vt:variant>
      <vt:variant>
        <vt:i4>0</vt:i4>
      </vt:variant>
      <vt:variant>
        <vt:i4>5</vt:i4>
      </vt:variant>
      <vt:variant>
        <vt:lpwstr/>
      </vt:variant>
      <vt:variant>
        <vt:lpwstr>_Toc288121428</vt:lpwstr>
      </vt:variant>
      <vt:variant>
        <vt:i4>1900604</vt:i4>
      </vt:variant>
      <vt:variant>
        <vt:i4>1616</vt:i4>
      </vt:variant>
      <vt:variant>
        <vt:i4>0</vt:i4>
      </vt:variant>
      <vt:variant>
        <vt:i4>5</vt:i4>
      </vt:variant>
      <vt:variant>
        <vt:lpwstr/>
      </vt:variant>
      <vt:variant>
        <vt:lpwstr>_Toc288121427</vt:lpwstr>
      </vt:variant>
      <vt:variant>
        <vt:i4>1900604</vt:i4>
      </vt:variant>
      <vt:variant>
        <vt:i4>1610</vt:i4>
      </vt:variant>
      <vt:variant>
        <vt:i4>0</vt:i4>
      </vt:variant>
      <vt:variant>
        <vt:i4>5</vt:i4>
      </vt:variant>
      <vt:variant>
        <vt:lpwstr/>
      </vt:variant>
      <vt:variant>
        <vt:lpwstr>_Toc288121426</vt:lpwstr>
      </vt:variant>
      <vt:variant>
        <vt:i4>1900604</vt:i4>
      </vt:variant>
      <vt:variant>
        <vt:i4>1604</vt:i4>
      </vt:variant>
      <vt:variant>
        <vt:i4>0</vt:i4>
      </vt:variant>
      <vt:variant>
        <vt:i4>5</vt:i4>
      </vt:variant>
      <vt:variant>
        <vt:lpwstr/>
      </vt:variant>
      <vt:variant>
        <vt:lpwstr>_Toc288121425</vt:lpwstr>
      </vt:variant>
      <vt:variant>
        <vt:i4>1900604</vt:i4>
      </vt:variant>
      <vt:variant>
        <vt:i4>1598</vt:i4>
      </vt:variant>
      <vt:variant>
        <vt:i4>0</vt:i4>
      </vt:variant>
      <vt:variant>
        <vt:i4>5</vt:i4>
      </vt:variant>
      <vt:variant>
        <vt:lpwstr/>
      </vt:variant>
      <vt:variant>
        <vt:lpwstr>_Toc288121424</vt:lpwstr>
      </vt:variant>
      <vt:variant>
        <vt:i4>1900604</vt:i4>
      </vt:variant>
      <vt:variant>
        <vt:i4>1592</vt:i4>
      </vt:variant>
      <vt:variant>
        <vt:i4>0</vt:i4>
      </vt:variant>
      <vt:variant>
        <vt:i4>5</vt:i4>
      </vt:variant>
      <vt:variant>
        <vt:lpwstr/>
      </vt:variant>
      <vt:variant>
        <vt:lpwstr>_Toc288121423</vt:lpwstr>
      </vt:variant>
      <vt:variant>
        <vt:i4>1900604</vt:i4>
      </vt:variant>
      <vt:variant>
        <vt:i4>1586</vt:i4>
      </vt:variant>
      <vt:variant>
        <vt:i4>0</vt:i4>
      </vt:variant>
      <vt:variant>
        <vt:i4>5</vt:i4>
      </vt:variant>
      <vt:variant>
        <vt:lpwstr/>
      </vt:variant>
      <vt:variant>
        <vt:lpwstr>_Toc288121422</vt:lpwstr>
      </vt:variant>
      <vt:variant>
        <vt:i4>1900604</vt:i4>
      </vt:variant>
      <vt:variant>
        <vt:i4>1580</vt:i4>
      </vt:variant>
      <vt:variant>
        <vt:i4>0</vt:i4>
      </vt:variant>
      <vt:variant>
        <vt:i4>5</vt:i4>
      </vt:variant>
      <vt:variant>
        <vt:lpwstr/>
      </vt:variant>
      <vt:variant>
        <vt:lpwstr>_Toc288121421</vt:lpwstr>
      </vt:variant>
      <vt:variant>
        <vt:i4>1900604</vt:i4>
      </vt:variant>
      <vt:variant>
        <vt:i4>1574</vt:i4>
      </vt:variant>
      <vt:variant>
        <vt:i4>0</vt:i4>
      </vt:variant>
      <vt:variant>
        <vt:i4>5</vt:i4>
      </vt:variant>
      <vt:variant>
        <vt:lpwstr/>
      </vt:variant>
      <vt:variant>
        <vt:lpwstr>_Toc288121420</vt:lpwstr>
      </vt:variant>
      <vt:variant>
        <vt:i4>1966140</vt:i4>
      </vt:variant>
      <vt:variant>
        <vt:i4>1568</vt:i4>
      </vt:variant>
      <vt:variant>
        <vt:i4>0</vt:i4>
      </vt:variant>
      <vt:variant>
        <vt:i4>5</vt:i4>
      </vt:variant>
      <vt:variant>
        <vt:lpwstr/>
      </vt:variant>
      <vt:variant>
        <vt:lpwstr>_Toc288121419</vt:lpwstr>
      </vt:variant>
      <vt:variant>
        <vt:i4>1966140</vt:i4>
      </vt:variant>
      <vt:variant>
        <vt:i4>1562</vt:i4>
      </vt:variant>
      <vt:variant>
        <vt:i4>0</vt:i4>
      </vt:variant>
      <vt:variant>
        <vt:i4>5</vt:i4>
      </vt:variant>
      <vt:variant>
        <vt:lpwstr/>
      </vt:variant>
      <vt:variant>
        <vt:lpwstr>_Toc288121418</vt:lpwstr>
      </vt:variant>
      <vt:variant>
        <vt:i4>1966140</vt:i4>
      </vt:variant>
      <vt:variant>
        <vt:i4>1556</vt:i4>
      </vt:variant>
      <vt:variant>
        <vt:i4>0</vt:i4>
      </vt:variant>
      <vt:variant>
        <vt:i4>5</vt:i4>
      </vt:variant>
      <vt:variant>
        <vt:lpwstr/>
      </vt:variant>
      <vt:variant>
        <vt:lpwstr>_Toc288121417</vt:lpwstr>
      </vt:variant>
      <vt:variant>
        <vt:i4>1966140</vt:i4>
      </vt:variant>
      <vt:variant>
        <vt:i4>1550</vt:i4>
      </vt:variant>
      <vt:variant>
        <vt:i4>0</vt:i4>
      </vt:variant>
      <vt:variant>
        <vt:i4>5</vt:i4>
      </vt:variant>
      <vt:variant>
        <vt:lpwstr/>
      </vt:variant>
      <vt:variant>
        <vt:lpwstr>_Toc288121416</vt:lpwstr>
      </vt:variant>
      <vt:variant>
        <vt:i4>1966140</vt:i4>
      </vt:variant>
      <vt:variant>
        <vt:i4>1544</vt:i4>
      </vt:variant>
      <vt:variant>
        <vt:i4>0</vt:i4>
      </vt:variant>
      <vt:variant>
        <vt:i4>5</vt:i4>
      </vt:variant>
      <vt:variant>
        <vt:lpwstr/>
      </vt:variant>
      <vt:variant>
        <vt:lpwstr>_Toc288121415</vt:lpwstr>
      </vt:variant>
      <vt:variant>
        <vt:i4>1966140</vt:i4>
      </vt:variant>
      <vt:variant>
        <vt:i4>1538</vt:i4>
      </vt:variant>
      <vt:variant>
        <vt:i4>0</vt:i4>
      </vt:variant>
      <vt:variant>
        <vt:i4>5</vt:i4>
      </vt:variant>
      <vt:variant>
        <vt:lpwstr/>
      </vt:variant>
      <vt:variant>
        <vt:lpwstr>_Toc288121414</vt:lpwstr>
      </vt:variant>
      <vt:variant>
        <vt:i4>1966140</vt:i4>
      </vt:variant>
      <vt:variant>
        <vt:i4>1532</vt:i4>
      </vt:variant>
      <vt:variant>
        <vt:i4>0</vt:i4>
      </vt:variant>
      <vt:variant>
        <vt:i4>5</vt:i4>
      </vt:variant>
      <vt:variant>
        <vt:lpwstr/>
      </vt:variant>
      <vt:variant>
        <vt:lpwstr>_Toc288121413</vt:lpwstr>
      </vt:variant>
      <vt:variant>
        <vt:i4>1966140</vt:i4>
      </vt:variant>
      <vt:variant>
        <vt:i4>1526</vt:i4>
      </vt:variant>
      <vt:variant>
        <vt:i4>0</vt:i4>
      </vt:variant>
      <vt:variant>
        <vt:i4>5</vt:i4>
      </vt:variant>
      <vt:variant>
        <vt:lpwstr/>
      </vt:variant>
      <vt:variant>
        <vt:lpwstr>_Toc288121412</vt:lpwstr>
      </vt:variant>
      <vt:variant>
        <vt:i4>1966140</vt:i4>
      </vt:variant>
      <vt:variant>
        <vt:i4>1520</vt:i4>
      </vt:variant>
      <vt:variant>
        <vt:i4>0</vt:i4>
      </vt:variant>
      <vt:variant>
        <vt:i4>5</vt:i4>
      </vt:variant>
      <vt:variant>
        <vt:lpwstr/>
      </vt:variant>
      <vt:variant>
        <vt:lpwstr>_Toc288121411</vt:lpwstr>
      </vt:variant>
      <vt:variant>
        <vt:i4>1966140</vt:i4>
      </vt:variant>
      <vt:variant>
        <vt:i4>1514</vt:i4>
      </vt:variant>
      <vt:variant>
        <vt:i4>0</vt:i4>
      </vt:variant>
      <vt:variant>
        <vt:i4>5</vt:i4>
      </vt:variant>
      <vt:variant>
        <vt:lpwstr/>
      </vt:variant>
      <vt:variant>
        <vt:lpwstr>_Toc288121410</vt:lpwstr>
      </vt:variant>
      <vt:variant>
        <vt:i4>2031676</vt:i4>
      </vt:variant>
      <vt:variant>
        <vt:i4>1508</vt:i4>
      </vt:variant>
      <vt:variant>
        <vt:i4>0</vt:i4>
      </vt:variant>
      <vt:variant>
        <vt:i4>5</vt:i4>
      </vt:variant>
      <vt:variant>
        <vt:lpwstr/>
      </vt:variant>
      <vt:variant>
        <vt:lpwstr>_Toc288121409</vt:lpwstr>
      </vt:variant>
      <vt:variant>
        <vt:i4>2031676</vt:i4>
      </vt:variant>
      <vt:variant>
        <vt:i4>1502</vt:i4>
      </vt:variant>
      <vt:variant>
        <vt:i4>0</vt:i4>
      </vt:variant>
      <vt:variant>
        <vt:i4>5</vt:i4>
      </vt:variant>
      <vt:variant>
        <vt:lpwstr/>
      </vt:variant>
      <vt:variant>
        <vt:lpwstr>_Toc288121408</vt:lpwstr>
      </vt:variant>
      <vt:variant>
        <vt:i4>2031676</vt:i4>
      </vt:variant>
      <vt:variant>
        <vt:i4>1496</vt:i4>
      </vt:variant>
      <vt:variant>
        <vt:i4>0</vt:i4>
      </vt:variant>
      <vt:variant>
        <vt:i4>5</vt:i4>
      </vt:variant>
      <vt:variant>
        <vt:lpwstr/>
      </vt:variant>
      <vt:variant>
        <vt:lpwstr>_Toc288121407</vt:lpwstr>
      </vt:variant>
      <vt:variant>
        <vt:i4>2031676</vt:i4>
      </vt:variant>
      <vt:variant>
        <vt:i4>1490</vt:i4>
      </vt:variant>
      <vt:variant>
        <vt:i4>0</vt:i4>
      </vt:variant>
      <vt:variant>
        <vt:i4>5</vt:i4>
      </vt:variant>
      <vt:variant>
        <vt:lpwstr/>
      </vt:variant>
      <vt:variant>
        <vt:lpwstr>_Toc288121406</vt:lpwstr>
      </vt:variant>
      <vt:variant>
        <vt:i4>2031676</vt:i4>
      </vt:variant>
      <vt:variant>
        <vt:i4>1484</vt:i4>
      </vt:variant>
      <vt:variant>
        <vt:i4>0</vt:i4>
      </vt:variant>
      <vt:variant>
        <vt:i4>5</vt:i4>
      </vt:variant>
      <vt:variant>
        <vt:lpwstr/>
      </vt:variant>
      <vt:variant>
        <vt:lpwstr>_Toc288121405</vt:lpwstr>
      </vt:variant>
      <vt:variant>
        <vt:i4>2031676</vt:i4>
      </vt:variant>
      <vt:variant>
        <vt:i4>1478</vt:i4>
      </vt:variant>
      <vt:variant>
        <vt:i4>0</vt:i4>
      </vt:variant>
      <vt:variant>
        <vt:i4>5</vt:i4>
      </vt:variant>
      <vt:variant>
        <vt:lpwstr/>
      </vt:variant>
      <vt:variant>
        <vt:lpwstr>_Toc288121404</vt:lpwstr>
      </vt:variant>
      <vt:variant>
        <vt:i4>2031676</vt:i4>
      </vt:variant>
      <vt:variant>
        <vt:i4>1472</vt:i4>
      </vt:variant>
      <vt:variant>
        <vt:i4>0</vt:i4>
      </vt:variant>
      <vt:variant>
        <vt:i4>5</vt:i4>
      </vt:variant>
      <vt:variant>
        <vt:lpwstr/>
      </vt:variant>
      <vt:variant>
        <vt:lpwstr>_Toc288121403</vt:lpwstr>
      </vt:variant>
      <vt:variant>
        <vt:i4>2031676</vt:i4>
      </vt:variant>
      <vt:variant>
        <vt:i4>1466</vt:i4>
      </vt:variant>
      <vt:variant>
        <vt:i4>0</vt:i4>
      </vt:variant>
      <vt:variant>
        <vt:i4>5</vt:i4>
      </vt:variant>
      <vt:variant>
        <vt:lpwstr/>
      </vt:variant>
      <vt:variant>
        <vt:lpwstr>_Toc288121402</vt:lpwstr>
      </vt:variant>
      <vt:variant>
        <vt:i4>2031676</vt:i4>
      </vt:variant>
      <vt:variant>
        <vt:i4>1460</vt:i4>
      </vt:variant>
      <vt:variant>
        <vt:i4>0</vt:i4>
      </vt:variant>
      <vt:variant>
        <vt:i4>5</vt:i4>
      </vt:variant>
      <vt:variant>
        <vt:lpwstr/>
      </vt:variant>
      <vt:variant>
        <vt:lpwstr>_Toc288121401</vt:lpwstr>
      </vt:variant>
      <vt:variant>
        <vt:i4>2031676</vt:i4>
      </vt:variant>
      <vt:variant>
        <vt:i4>1454</vt:i4>
      </vt:variant>
      <vt:variant>
        <vt:i4>0</vt:i4>
      </vt:variant>
      <vt:variant>
        <vt:i4>5</vt:i4>
      </vt:variant>
      <vt:variant>
        <vt:lpwstr/>
      </vt:variant>
      <vt:variant>
        <vt:lpwstr>_Toc288121400</vt:lpwstr>
      </vt:variant>
      <vt:variant>
        <vt:i4>1441851</vt:i4>
      </vt:variant>
      <vt:variant>
        <vt:i4>1448</vt:i4>
      </vt:variant>
      <vt:variant>
        <vt:i4>0</vt:i4>
      </vt:variant>
      <vt:variant>
        <vt:i4>5</vt:i4>
      </vt:variant>
      <vt:variant>
        <vt:lpwstr/>
      </vt:variant>
      <vt:variant>
        <vt:lpwstr>_Toc288121399</vt:lpwstr>
      </vt:variant>
      <vt:variant>
        <vt:i4>1441851</vt:i4>
      </vt:variant>
      <vt:variant>
        <vt:i4>1442</vt:i4>
      </vt:variant>
      <vt:variant>
        <vt:i4>0</vt:i4>
      </vt:variant>
      <vt:variant>
        <vt:i4>5</vt:i4>
      </vt:variant>
      <vt:variant>
        <vt:lpwstr/>
      </vt:variant>
      <vt:variant>
        <vt:lpwstr>_Toc288121398</vt:lpwstr>
      </vt:variant>
      <vt:variant>
        <vt:i4>1441851</vt:i4>
      </vt:variant>
      <vt:variant>
        <vt:i4>1436</vt:i4>
      </vt:variant>
      <vt:variant>
        <vt:i4>0</vt:i4>
      </vt:variant>
      <vt:variant>
        <vt:i4>5</vt:i4>
      </vt:variant>
      <vt:variant>
        <vt:lpwstr/>
      </vt:variant>
      <vt:variant>
        <vt:lpwstr>_Toc288121397</vt:lpwstr>
      </vt:variant>
      <vt:variant>
        <vt:i4>1441851</vt:i4>
      </vt:variant>
      <vt:variant>
        <vt:i4>1430</vt:i4>
      </vt:variant>
      <vt:variant>
        <vt:i4>0</vt:i4>
      </vt:variant>
      <vt:variant>
        <vt:i4>5</vt:i4>
      </vt:variant>
      <vt:variant>
        <vt:lpwstr/>
      </vt:variant>
      <vt:variant>
        <vt:lpwstr>_Toc288121396</vt:lpwstr>
      </vt:variant>
      <vt:variant>
        <vt:i4>1441851</vt:i4>
      </vt:variant>
      <vt:variant>
        <vt:i4>1424</vt:i4>
      </vt:variant>
      <vt:variant>
        <vt:i4>0</vt:i4>
      </vt:variant>
      <vt:variant>
        <vt:i4>5</vt:i4>
      </vt:variant>
      <vt:variant>
        <vt:lpwstr/>
      </vt:variant>
      <vt:variant>
        <vt:lpwstr>_Toc288121395</vt:lpwstr>
      </vt:variant>
      <vt:variant>
        <vt:i4>1441851</vt:i4>
      </vt:variant>
      <vt:variant>
        <vt:i4>1418</vt:i4>
      </vt:variant>
      <vt:variant>
        <vt:i4>0</vt:i4>
      </vt:variant>
      <vt:variant>
        <vt:i4>5</vt:i4>
      </vt:variant>
      <vt:variant>
        <vt:lpwstr/>
      </vt:variant>
      <vt:variant>
        <vt:lpwstr>_Toc288121394</vt:lpwstr>
      </vt:variant>
      <vt:variant>
        <vt:i4>1441851</vt:i4>
      </vt:variant>
      <vt:variant>
        <vt:i4>1412</vt:i4>
      </vt:variant>
      <vt:variant>
        <vt:i4>0</vt:i4>
      </vt:variant>
      <vt:variant>
        <vt:i4>5</vt:i4>
      </vt:variant>
      <vt:variant>
        <vt:lpwstr/>
      </vt:variant>
      <vt:variant>
        <vt:lpwstr>_Toc288121393</vt:lpwstr>
      </vt:variant>
      <vt:variant>
        <vt:i4>1441851</vt:i4>
      </vt:variant>
      <vt:variant>
        <vt:i4>1406</vt:i4>
      </vt:variant>
      <vt:variant>
        <vt:i4>0</vt:i4>
      </vt:variant>
      <vt:variant>
        <vt:i4>5</vt:i4>
      </vt:variant>
      <vt:variant>
        <vt:lpwstr/>
      </vt:variant>
      <vt:variant>
        <vt:lpwstr>_Toc288121392</vt:lpwstr>
      </vt:variant>
      <vt:variant>
        <vt:i4>1441851</vt:i4>
      </vt:variant>
      <vt:variant>
        <vt:i4>1400</vt:i4>
      </vt:variant>
      <vt:variant>
        <vt:i4>0</vt:i4>
      </vt:variant>
      <vt:variant>
        <vt:i4>5</vt:i4>
      </vt:variant>
      <vt:variant>
        <vt:lpwstr/>
      </vt:variant>
      <vt:variant>
        <vt:lpwstr>_Toc288121391</vt:lpwstr>
      </vt:variant>
      <vt:variant>
        <vt:i4>1441851</vt:i4>
      </vt:variant>
      <vt:variant>
        <vt:i4>1394</vt:i4>
      </vt:variant>
      <vt:variant>
        <vt:i4>0</vt:i4>
      </vt:variant>
      <vt:variant>
        <vt:i4>5</vt:i4>
      </vt:variant>
      <vt:variant>
        <vt:lpwstr/>
      </vt:variant>
      <vt:variant>
        <vt:lpwstr>_Toc288121390</vt:lpwstr>
      </vt:variant>
      <vt:variant>
        <vt:i4>1507387</vt:i4>
      </vt:variant>
      <vt:variant>
        <vt:i4>1388</vt:i4>
      </vt:variant>
      <vt:variant>
        <vt:i4>0</vt:i4>
      </vt:variant>
      <vt:variant>
        <vt:i4>5</vt:i4>
      </vt:variant>
      <vt:variant>
        <vt:lpwstr/>
      </vt:variant>
      <vt:variant>
        <vt:lpwstr>_Toc288121389</vt:lpwstr>
      </vt:variant>
      <vt:variant>
        <vt:i4>1507387</vt:i4>
      </vt:variant>
      <vt:variant>
        <vt:i4>1382</vt:i4>
      </vt:variant>
      <vt:variant>
        <vt:i4>0</vt:i4>
      </vt:variant>
      <vt:variant>
        <vt:i4>5</vt:i4>
      </vt:variant>
      <vt:variant>
        <vt:lpwstr/>
      </vt:variant>
      <vt:variant>
        <vt:lpwstr>_Toc288121388</vt:lpwstr>
      </vt:variant>
      <vt:variant>
        <vt:i4>1507387</vt:i4>
      </vt:variant>
      <vt:variant>
        <vt:i4>1376</vt:i4>
      </vt:variant>
      <vt:variant>
        <vt:i4>0</vt:i4>
      </vt:variant>
      <vt:variant>
        <vt:i4>5</vt:i4>
      </vt:variant>
      <vt:variant>
        <vt:lpwstr/>
      </vt:variant>
      <vt:variant>
        <vt:lpwstr>_Toc288121387</vt:lpwstr>
      </vt:variant>
      <vt:variant>
        <vt:i4>1507387</vt:i4>
      </vt:variant>
      <vt:variant>
        <vt:i4>1370</vt:i4>
      </vt:variant>
      <vt:variant>
        <vt:i4>0</vt:i4>
      </vt:variant>
      <vt:variant>
        <vt:i4>5</vt:i4>
      </vt:variant>
      <vt:variant>
        <vt:lpwstr/>
      </vt:variant>
      <vt:variant>
        <vt:lpwstr>_Toc288121386</vt:lpwstr>
      </vt:variant>
      <vt:variant>
        <vt:i4>1507387</vt:i4>
      </vt:variant>
      <vt:variant>
        <vt:i4>1364</vt:i4>
      </vt:variant>
      <vt:variant>
        <vt:i4>0</vt:i4>
      </vt:variant>
      <vt:variant>
        <vt:i4>5</vt:i4>
      </vt:variant>
      <vt:variant>
        <vt:lpwstr/>
      </vt:variant>
      <vt:variant>
        <vt:lpwstr>_Toc288121385</vt:lpwstr>
      </vt:variant>
      <vt:variant>
        <vt:i4>1507387</vt:i4>
      </vt:variant>
      <vt:variant>
        <vt:i4>1358</vt:i4>
      </vt:variant>
      <vt:variant>
        <vt:i4>0</vt:i4>
      </vt:variant>
      <vt:variant>
        <vt:i4>5</vt:i4>
      </vt:variant>
      <vt:variant>
        <vt:lpwstr/>
      </vt:variant>
      <vt:variant>
        <vt:lpwstr>_Toc288121384</vt:lpwstr>
      </vt:variant>
      <vt:variant>
        <vt:i4>1507387</vt:i4>
      </vt:variant>
      <vt:variant>
        <vt:i4>1352</vt:i4>
      </vt:variant>
      <vt:variant>
        <vt:i4>0</vt:i4>
      </vt:variant>
      <vt:variant>
        <vt:i4>5</vt:i4>
      </vt:variant>
      <vt:variant>
        <vt:lpwstr/>
      </vt:variant>
      <vt:variant>
        <vt:lpwstr>_Toc288121383</vt:lpwstr>
      </vt:variant>
      <vt:variant>
        <vt:i4>1507387</vt:i4>
      </vt:variant>
      <vt:variant>
        <vt:i4>1346</vt:i4>
      </vt:variant>
      <vt:variant>
        <vt:i4>0</vt:i4>
      </vt:variant>
      <vt:variant>
        <vt:i4>5</vt:i4>
      </vt:variant>
      <vt:variant>
        <vt:lpwstr/>
      </vt:variant>
      <vt:variant>
        <vt:lpwstr>_Toc288121382</vt:lpwstr>
      </vt:variant>
      <vt:variant>
        <vt:i4>1507387</vt:i4>
      </vt:variant>
      <vt:variant>
        <vt:i4>1340</vt:i4>
      </vt:variant>
      <vt:variant>
        <vt:i4>0</vt:i4>
      </vt:variant>
      <vt:variant>
        <vt:i4>5</vt:i4>
      </vt:variant>
      <vt:variant>
        <vt:lpwstr/>
      </vt:variant>
      <vt:variant>
        <vt:lpwstr>_Toc288121381</vt:lpwstr>
      </vt:variant>
      <vt:variant>
        <vt:i4>1507387</vt:i4>
      </vt:variant>
      <vt:variant>
        <vt:i4>1334</vt:i4>
      </vt:variant>
      <vt:variant>
        <vt:i4>0</vt:i4>
      </vt:variant>
      <vt:variant>
        <vt:i4>5</vt:i4>
      </vt:variant>
      <vt:variant>
        <vt:lpwstr/>
      </vt:variant>
      <vt:variant>
        <vt:lpwstr>_Toc288121380</vt:lpwstr>
      </vt:variant>
      <vt:variant>
        <vt:i4>1572923</vt:i4>
      </vt:variant>
      <vt:variant>
        <vt:i4>1328</vt:i4>
      </vt:variant>
      <vt:variant>
        <vt:i4>0</vt:i4>
      </vt:variant>
      <vt:variant>
        <vt:i4>5</vt:i4>
      </vt:variant>
      <vt:variant>
        <vt:lpwstr/>
      </vt:variant>
      <vt:variant>
        <vt:lpwstr>_Toc288121379</vt:lpwstr>
      </vt:variant>
      <vt:variant>
        <vt:i4>1572923</vt:i4>
      </vt:variant>
      <vt:variant>
        <vt:i4>1322</vt:i4>
      </vt:variant>
      <vt:variant>
        <vt:i4>0</vt:i4>
      </vt:variant>
      <vt:variant>
        <vt:i4>5</vt:i4>
      </vt:variant>
      <vt:variant>
        <vt:lpwstr/>
      </vt:variant>
      <vt:variant>
        <vt:lpwstr>_Toc288121378</vt:lpwstr>
      </vt:variant>
      <vt:variant>
        <vt:i4>1572923</vt:i4>
      </vt:variant>
      <vt:variant>
        <vt:i4>1316</vt:i4>
      </vt:variant>
      <vt:variant>
        <vt:i4>0</vt:i4>
      </vt:variant>
      <vt:variant>
        <vt:i4>5</vt:i4>
      </vt:variant>
      <vt:variant>
        <vt:lpwstr/>
      </vt:variant>
      <vt:variant>
        <vt:lpwstr>_Toc288121377</vt:lpwstr>
      </vt:variant>
      <vt:variant>
        <vt:i4>1572923</vt:i4>
      </vt:variant>
      <vt:variant>
        <vt:i4>1310</vt:i4>
      </vt:variant>
      <vt:variant>
        <vt:i4>0</vt:i4>
      </vt:variant>
      <vt:variant>
        <vt:i4>5</vt:i4>
      </vt:variant>
      <vt:variant>
        <vt:lpwstr/>
      </vt:variant>
      <vt:variant>
        <vt:lpwstr>_Toc288121376</vt:lpwstr>
      </vt:variant>
      <vt:variant>
        <vt:i4>1572923</vt:i4>
      </vt:variant>
      <vt:variant>
        <vt:i4>1304</vt:i4>
      </vt:variant>
      <vt:variant>
        <vt:i4>0</vt:i4>
      </vt:variant>
      <vt:variant>
        <vt:i4>5</vt:i4>
      </vt:variant>
      <vt:variant>
        <vt:lpwstr/>
      </vt:variant>
      <vt:variant>
        <vt:lpwstr>_Toc288121375</vt:lpwstr>
      </vt:variant>
      <vt:variant>
        <vt:i4>1572923</vt:i4>
      </vt:variant>
      <vt:variant>
        <vt:i4>1298</vt:i4>
      </vt:variant>
      <vt:variant>
        <vt:i4>0</vt:i4>
      </vt:variant>
      <vt:variant>
        <vt:i4>5</vt:i4>
      </vt:variant>
      <vt:variant>
        <vt:lpwstr/>
      </vt:variant>
      <vt:variant>
        <vt:lpwstr>_Toc288121374</vt:lpwstr>
      </vt:variant>
      <vt:variant>
        <vt:i4>1572923</vt:i4>
      </vt:variant>
      <vt:variant>
        <vt:i4>1292</vt:i4>
      </vt:variant>
      <vt:variant>
        <vt:i4>0</vt:i4>
      </vt:variant>
      <vt:variant>
        <vt:i4>5</vt:i4>
      </vt:variant>
      <vt:variant>
        <vt:lpwstr/>
      </vt:variant>
      <vt:variant>
        <vt:lpwstr>_Toc288121373</vt:lpwstr>
      </vt:variant>
      <vt:variant>
        <vt:i4>1572923</vt:i4>
      </vt:variant>
      <vt:variant>
        <vt:i4>1286</vt:i4>
      </vt:variant>
      <vt:variant>
        <vt:i4>0</vt:i4>
      </vt:variant>
      <vt:variant>
        <vt:i4>5</vt:i4>
      </vt:variant>
      <vt:variant>
        <vt:lpwstr/>
      </vt:variant>
      <vt:variant>
        <vt:lpwstr>_Toc288121372</vt:lpwstr>
      </vt:variant>
      <vt:variant>
        <vt:i4>1572923</vt:i4>
      </vt:variant>
      <vt:variant>
        <vt:i4>1280</vt:i4>
      </vt:variant>
      <vt:variant>
        <vt:i4>0</vt:i4>
      </vt:variant>
      <vt:variant>
        <vt:i4>5</vt:i4>
      </vt:variant>
      <vt:variant>
        <vt:lpwstr/>
      </vt:variant>
      <vt:variant>
        <vt:lpwstr>_Toc288121371</vt:lpwstr>
      </vt:variant>
      <vt:variant>
        <vt:i4>1572923</vt:i4>
      </vt:variant>
      <vt:variant>
        <vt:i4>1274</vt:i4>
      </vt:variant>
      <vt:variant>
        <vt:i4>0</vt:i4>
      </vt:variant>
      <vt:variant>
        <vt:i4>5</vt:i4>
      </vt:variant>
      <vt:variant>
        <vt:lpwstr/>
      </vt:variant>
      <vt:variant>
        <vt:lpwstr>_Toc288121370</vt:lpwstr>
      </vt:variant>
      <vt:variant>
        <vt:i4>1638459</vt:i4>
      </vt:variant>
      <vt:variant>
        <vt:i4>1268</vt:i4>
      </vt:variant>
      <vt:variant>
        <vt:i4>0</vt:i4>
      </vt:variant>
      <vt:variant>
        <vt:i4>5</vt:i4>
      </vt:variant>
      <vt:variant>
        <vt:lpwstr/>
      </vt:variant>
      <vt:variant>
        <vt:lpwstr>_Toc288121369</vt:lpwstr>
      </vt:variant>
      <vt:variant>
        <vt:i4>1638459</vt:i4>
      </vt:variant>
      <vt:variant>
        <vt:i4>1262</vt:i4>
      </vt:variant>
      <vt:variant>
        <vt:i4>0</vt:i4>
      </vt:variant>
      <vt:variant>
        <vt:i4>5</vt:i4>
      </vt:variant>
      <vt:variant>
        <vt:lpwstr/>
      </vt:variant>
      <vt:variant>
        <vt:lpwstr>_Toc288121368</vt:lpwstr>
      </vt:variant>
      <vt:variant>
        <vt:i4>1638459</vt:i4>
      </vt:variant>
      <vt:variant>
        <vt:i4>1256</vt:i4>
      </vt:variant>
      <vt:variant>
        <vt:i4>0</vt:i4>
      </vt:variant>
      <vt:variant>
        <vt:i4>5</vt:i4>
      </vt:variant>
      <vt:variant>
        <vt:lpwstr/>
      </vt:variant>
      <vt:variant>
        <vt:lpwstr>_Toc288121367</vt:lpwstr>
      </vt:variant>
      <vt:variant>
        <vt:i4>1638459</vt:i4>
      </vt:variant>
      <vt:variant>
        <vt:i4>1250</vt:i4>
      </vt:variant>
      <vt:variant>
        <vt:i4>0</vt:i4>
      </vt:variant>
      <vt:variant>
        <vt:i4>5</vt:i4>
      </vt:variant>
      <vt:variant>
        <vt:lpwstr/>
      </vt:variant>
      <vt:variant>
        <vt:lpwstr>_Toc288121366</vt:lpwstr>
      </vt:variant>
      <vt:variant>
        <vt:i4>1638459</vt:i4>
      </vt:variant>
      <vt:variant>
        <vt:i4>1244</vt:i4>
      </vt:variant>
      <vt:variant>
        <vt:i4>0</vt:i4>
      </vt:variant>
      <vt:variant>
        <vt:i4>5</vt:i4>
      </vt:variant>
      <vt:variant>
        <vt:lpwstr/>
      </vt:variant>
      <vt:variant>
        <vt:lpwstr>_Toc288121365</vt:lpwstr>
      </vt:variant>
      <vt:variant>
        <vt:i4>1638459</vt:i4>
      </vt:variant>
      <vt:variant>
        <vt:i4>1238</vt:i4>
      </vt:variant>
      <vt:variant>
        <vt:i4>0</vt:i4>
      </vt:variant>
      <vt:variant>
        <vt:i4>5</vt:i4>
      </vt:variant>
      <vt:variant>
        <vt:lpwstr/>
      </vt:variant>
      <vt:variant>
        <vt:lpwstr>_Toc288121364</vt:lpwstr>
      </vt:variant>
      <vt:variant>
        <vt:i4>1638459</vt:i4>
      </vt:variant>
      <vt:variant>
        <vt:i4>1232</vt:i4>
      </vt:variant>
      <vt:variant>
        <vt:i4>0</vt:i4>
      </vt:variant>
      <vt:variant>
        <vt:i4>5</vt:i4>
      </vt:variant>
      <vt:variant>
        <vt:lpwstr/>
      </vt:variant>
      <vt:variant>
        <vt:lpwstr>_Toc288121363</vt:lpwstr>
      </vt:variant>
      <vt:variant>
        <vt:i4>1638459</vt:i4>
      </vt:variant>
      <vt:variant>
        <vt:i4>1226</vt:i4>
      </vt:variant>
      <vt:variant>
        <vt:i4>0</vt:i4>
      </vt:variant>
      <vt:variant>
        <vt:i4>5</vt:i4>
      </vt:variant>
      <vt:variant>
        <vt:lpwstr/>
      </vt:variant>
      <vt:variant>
        <vt:lpwstr>_Toc288121362</vt:lpwstr>
      </vt:variant>
      <vt:variant>
        <vt:i4>1638459</vt:i4>
      </vt:variant>
      <vt:variant>
        <vt:i4>1220</vt:i4>
      </vt:variant>
      <vt:variant>
        <vt:i4>0</vt:i4>
      </vt:variant>
      <vt:variant>
        <vt:i4>5</vt:i4>
      </vt:variant>
      <vt:variant>
        <vt:lpwstr/>
      </vt:variant>
      <vt:variant>
        <vt:lpwstr>_Toc288121361</vt:lpwstr>
      </vt:variant>
      <vt:variant>
        <vt:i4>1638459</vt:i4>
      </vt:variant>
      <vt:variant>
        <vt:i4>1214</vt:i4>
      </vt:variant>
      <vt:variant>
        <vt:i4>0</vt:i4>
      </vt:variant>
      <vt:variant>
        <vt:i4>5</vt:i4>
      </vt:variant>
      <vt:variant>
        <vt:lpwstr/>
      </vt:variant>
      <vt:variant>
        <vt:lpwstr>_Toc288121360</vt:lpwstr>
      </vt:variant>
      <vt:variant>
        <vt:i4>1703995</vt:i4>
      </vt:variant>
      <vt:variant>
        <vt:i4>1208</vt:i4>
      </vt:variant>
      <vt:variant>
        <vt:i4>0</vt:i4>
      </vt:variant>
      <vt:variant>
        <vt:i4>5</vt:i4>
      </vt:variant>
      <vt:variant>
        <vt:lpwstr/>
      </vt:variant>
      <vt:variant>
        <vt:lpwstr>_Toc288121359</vt:lpwstr>
      </vt:variant>
      <vt:variant>
        <vt:i4>1703995</vt:i4>
      </vt:variant>
      <vt:variant>
        <vt:i4>1202</vt:i4>
      </vt:variant>
      <vt:variant>
        <vt:i4>0</vt:i4>
      </vt:variant>
      <vt:variant>
        <vt:i4>5</vt:i4>
      </vt:variant>
      <vt:variant>
        <vt:lpwstr/>
      </vt:variant>
      <vt:variant>
        <vt:lpwstr>_Toc288121358</vt:lpwstr>
      </vt:variant>
      <vt:variant>
        <vt:i4>1703995</vt:i4>
      </vt:variant>
      <vt:variant>
        <vt:i4>1196</vt:i4>
      </vt:variant>
      <vt:variant>
        <vt:i4>0</vt:i4>
      </vt:variant>
      <vt:variant>
        <vt:i4>5</vt:i4>
      </vt:variant>
      <vt:variant>
        <vt:lpwstr/>
      </vt:variant>
      <vt:variant>
        <vt:lpwstr>_Toc288121357</vt:lpwstr>
      </vt:variant>
      <vt:variant>
        <vt:i4>1703995</vt:i4>
      </vt:variant>
      <vt:variant>
        <vt:i4>1190</vt:i4>
      </vt:variant>
      <vt:variant>
        <vt:i4>0</vt:i4>
      </vt:variant>
      <vt:variant>
        <vt:i4>5</vt:i4>
      </vt:variant>
      <vt:variant>
        <vt:lpwstr/>
      </vt:variant>
      <vt:variant>
        <vt:lpwstr>_Toc288121356</vt:lpwstr>
      </vt:variant>
      <vt:variant>
        <vt:i4>1703995</vt:i4>
      </vt:variant>
      <vt:variant>
        <vt:i4>1184</vt:i4>
      </vt:variant>
      <vt:variant>
        <vt:i4>0</vt:i4>
      </vt:variant>
      <vt:variant>
        <vt:i4>5</vt:i4>
      </vt:variant>
      <vt:variant>
        <vt:lpwstr/>
      </vt:variant>
      <vt:variant>
        <vt:lpwstr>_Toc288121355</vt:lpwstr>
      </vt:variant>
      <vt:variant>
        <vt:i4>1703995</vt:i4>
      </vt:variant>
      <vt:variant>
        <vt:i4>1178</vt:i4>
      </vt:variant>
      <vt:variant>
        <vt:i4>0</vt:i4>
      </vt:variant>
      <vt:variant>
        <vt:i4>5</vt:i4>
      </vt:variant>
      <vt:variant>
        <vt:lpwstr/>
      </vt:variant>
      <vt:variant>
        <vt:lpwstr>_Toc288121354</vt:lpwstr>
      </vt:variant>
      <vt:variant>
        <vt:i4>1703995</vt:i4>
      </vt:variant>
      <vt:variant>
        <vt:i4>1172</vt:i4>
      </vt:variant>
      <vt:variant>
        <vt:i4>0</vt:i4>
      </vt:variant>
      <vt:variant>
        <vt:i4>5</vt:i4>
      </vt:variant>
      <vt:variant>
        <vt:lpwstr/>
      </vt:variant>
      <vt:variant>
        <vt:lpwstr>_Toc288121353</vt:lpwstr>
      </vt:variant>
      <vt:variant>
        <vt:i4>1703995</vt:i4>
      </vt:variant>
      <vt:variant>
        <vt:i4>1166</vt:i4>
      </vt:variant>
      <vt:variant>
        <vt:i4>0</vt:i4>
      </vt:variant>
      <vt:variant>
        <vt:i4>5</vt:i4>
      </vt:variant>
      <vt:variant>
        <vt:lpwstr/>
      </vt:variant>
      <vt:variant>
        <vt:lpwstr>_Toc288121352</vt:lpwstr>
      </vt:variant>
      <vt:variant>
        <vt:i4>1703995</vt:i4>
      </vt:variant>
      <vt:variant>
        <vt:i4>1160</vt:i4>
      </vt:variant>
      <vt:variant>
        <vt:i4>0</vt:i4>
      </vt:variant>
      <vt:variant>
        <vt:i4>5</vt:i4>
      </vt:variant>
      <vt:variant>
        <vt:lpwstr/>
      </vt:variant>
      <vt:variant>
        <vt:lpwstr>_Toc288121351</vt:lpwstr>
      </vt:variant>
      <vt:variant>
        <vt:i4>1703995</vt:i4>
      </vt:variant>
      <vt:variant>
        <vt:i4>1154</vt:i4>
      </vt:variant>
      <vt:variant>
        <vt:i4>0</vt:i4>
      </vt:variant>
      <vt:variant>
        <vt:i4>5</vt:i4>
      </vt:variant>
      <vt:variant>
        <vt:lpwstr/>
      </vt:variant>
      <vt:variant>
        <vt:lpwstr>_Toc288121350</vt:lpwstr>
      </vt:variant>
      <vt:variant>
        <vt:i4>1769531</vt:i4>
      </vt:variant>
      <vt:variant>
        <vt:i4>1148</vt:i4>
      </vt:variant>
      <vt:variant>
        <vt:i4>0</vt:i4>
      </vt:variant>
      <vt:variant>
        <vt:i4>5</vt:i4>
      </vt:variant>
      <vt:variant>
        <vt:lpwstr/>
      </vt:variant>
      <vt:variant>
        <vt:lpwstr>_Toc288121349</vt:lpwstr>
      </vt:variant>
      <vt:variant>
        <vt:i4>1769531</vt:i4>
      </vt:variant>
      <vt:variant>
        <vt:i4>1142</vt:i4>
      </vt:variant>
      <vt:variant>
        <vt:i4>0</vt:i4>
      </vt:variant>
      <vt:variant>
        <vt:i4>5</vt:i4>
      </vt:variant>
      <vt:variant>
        <vt:lpwstr/>
      </vt:variant>
      <vt:variant>
        <vt:lpwstr>_Toc288121348</vt:lpwstr>
      </vt:variant>
      <vt:variant>
        <vt:i4>1769531</vt:i4>
      </vt:variant>
      <vt:variant>
        <vt:i4>1136</vt:i4>
      </vt:variant>
      <vt:variant>
        <vt:i4>0</vt:i4>
      </vt:variant>
      <vt:variant>
        <vt:i4>5</vt:i4>
      </vt:variant>
      <vt:variant>
        <vt:lpwstr/>
      </vt:variant>
      <vt:variant>
        <vt:lpwstr>_Toc288121347</vt:lpwstr>
      </vt:variant>
      <vt:variant>
        <vt:i4>1769531</vt:i4>
      </vt:variant>
      <vt:variant>
        <vt:i4>1130</vt:i4>
      </vt:variant>
      <vt:variant>
        <vt:i4>0</vt:i4>
      </vt:variant>
      <vt:variant>
        <vt:i4>5</vt:i4>
      </vt:variant>
      <vt:variant>
        <vt:lpwstr/>
      </vt:variant>
      <vt:variant>
        <vt:lpwstr>_Toc288121346</vt:lpwstr>
      </vt:variant>
      <vt:variant>
        <vt:i4>1769531</vt:i4>
      </vt:variant>
      <vt:variant>
        <vt:i4>1124</vt:i4>
      </vt:variant>
      <vt:variant>
        <vt:i4>0</vt:i4>
      </vt:variant>
      <vt:variant>
        <vt:i4>5</vt:i4>
      </vt:variant>
      <vt:variant>
        <vt:lpwstr/>
      </vt:variant>
      <vt:variant>
        <vt:lpwstr>_Toc288121345</vt:lpwstr>
      </vt:variant>
      <vt:variant>
        <vt:i4>1769531</vt:i4>
      </vt:variant>
      <vt:variant>
        <vt:i4>1118</vt:i4>
      </vt:variant>
      <vt:variant>
        <vt:i4>0</vt:i4>
      </vt:variant>
      <vt:variant>
        <vt:i4>5</vt:i4>
      </vt:variant>
      <vt:variant>
        <vt:lpwstr/>
      </vt:variant>
      <vt:variant>
        <vt:lpwstr>_Toc288121344</vt:lpwstr>
      </vt:variant>
      <vt:variant>
        <vt:i4>1769531</vt:i4>
      </vt:variant>
      <vt:variant>
        <vt:i4>1112</vt:i4>
      </vt:variant>
      <vt:variant>
        <vt:i4>0</vt:i4>
      </vt:variant>
      <vt:variant>
        <vt:i4>5</vt:i4>
      </vt:variant>
      <vt:variant>
        <vt:lpwstr/>
      </vt:variant>
      <vt:variant>
        <vt:lpwstr>_Toc288121343</vt:lpwstr>
      </vt:variant>
      <vt:variant>
        <vt:i4>1769531</vt:i4>
      </vt:variant>
      <vt:variant>
        <vt:i4>1106</vt:i4>
      </vt:variant>
      <vt:variant>
        <vt:i4>0</vt:i4>
      </vt:variant>
      <vt:variant>
        <vt:i4>5</vt:i4>
      </vt:variant>
      <vt:variant>
        <vt:lpwstr/>
      </vt:variant>
      <vt:variant>
        <vt:lpwstr>_Toc288121342</vt:lpwstr>
      </vt:variant>
      <vt:variant>
        <vt:i4>1769531</vt:i4>
      </vt:variant>
      <vt:variant>
        <vt:i4>1100</vt:i4>
      </vt:variant>
      <vt:variant>
        <vt:i4>0</vt:i4>
      </vt:variant>
      <vt:variant>
        <vt:i4>5</vt:i4>
      </vt:variant>
      <vt:variant>
        <vt:lpwstr/>
      </vt:variant>
      <vt:variant>
        <vt:lpwstr>_Toc288121341</vt:lpwstr>
      </vt:variant>
      <vt:variant>
        <vt:i4>1769531</vt:i4>
      </vt:variant>
      <vt:variant>
        <vt:i4>1094</vt:i4>
      </vt:variant>
      <vt:variant>
        <vt:i4>0</vt:i4>
      </vt:variant>
      <vt:variant>
        <vt:i4>5</vt:i4>
      </vt:variant>
      <vt:variant>
        <vt:lpwstr/>
      </vt:variant>
      <vt:variant>
        <vt:lpwstr>_Toc288121340</vt:lpwstr>
      </vt:variant>
      <vt:variant>
        <vt:i4>1835067</vt:i4>
      </vt:variant>
      <vt:variant>
        <vt:i4>1088</vt:i4>
      </vt:variant>
      <vt:variant>
        <vt:i4>0</vt:i4>
      </vt:variant>
      <vt:variant>
        <vt:i4>5</vt:i4>
      </vt:variant>
      <vt:variant>
        <vt:lpwstr/>
      </vt:variant>
      <vt:variant>
        <vt:lpwstr>_Toc288121339</vt:lpwstr>
      </vt:variant>
      <vt:variant>
        <vt:i4>1835067</vt:i4>
      </vt:variant>
      <vt:variant>
        <vt:i4>1082</vt:i4>
      </vt:variant>
      <vt:variant>
        <vt:i4>0</vt:i4>
      </vt:variant>
      <vt:variant>
        <vt:i4>5</vt:i4>
      </vt:variant>
      <vt:variant>
        <vt:lpwstr/>
      </vt:variant>
      <vt:variant>
        <vt:lpwstr>_Toc288121338</vt:lpwstr>
      </vt:variant>
      <vt:variant>
        <vt:i4>1835067</vt:i4>
      </vt:variant>
      <vt:variant>
        <vt:i4>1076</vt:i4>
      </vt:variant>
      <vt:variant>
        <vt:i4>0</vt:i4>
      </vt:variant>
      <vt:variant>
        <vt:i4>5</vt:i4>
      </vt:variant>
      <vt:variant>
        <vt:lpwstr/>
      </vt:variant>
      <vt:variant>
        <vt:lpwstr>_Toc288121337</vt:lpwstr>
      </vt:variant>
      <vt:variant>
        <vt:i4>1835067</vt:i4>
      </vt:variant>
      <vt:variant>
        <vt:i4>1070</vt:i4>
      </vt:variant>
      <vt:variant>
        <vt:i4>0</vt:i4>
      </vt:variant>
      <vt:variant>
        <vt:i4>5</vt:i4>
      </vt:variant>
      <vt:variant>
        <vt:lpwstr/>
      </vt:variant>
      <vt:variant>
        <vt:lpwstr>_Toc288121336</vt:lpwstr>
      </vt:variant>
      <vt:variant>
        <vt:i4>1835067</vt:i4>
      </vt:variant>
      <vt:variant>
        <vt:i4>1064</vt:i4>
      </vt:variant>
      <vt:variant>
        <vt:i4>0</vt:i4>
      </vt:variant>
      <vt:variant>
        <vt:i4>5</vt:i4>
      </vt:variant>
      <vt:variant>
        <vt:lpwstr/>
      </vt:variant>
      <vt:variant>
        <vt:lpwstr>_Toc288121335</vt:lpwstr>
      </vt:variant>
      <vt:variant>
        <vt:i4>1835067</vt:i4>
      </vt:variant>
      <vt:variant>
        <vt:i4>1058</vt:i4>
      </vt:variant>
      <vt:variant>
        <vt:i4>0</vt:i4>
      </vt:variant>
      <vt:variant>
        <vt:i4>5</vt:i4>
      </vt:variant>
      <vt:variant>
        <vt:lpwstr/>
      </vt:variant>
      <vt:variant>
        <vt:lpwstr>_Toc288121334</vt:lpwstr>
      </vt:variant>
      <vt:variant>
        <vt:i4>1835067</vt:i4>
      </vt:variant>
      <vt:variant>
        <vt:i4>1052</vt:i4>
      </vt:variant>
      <vt:variant>
        <vt:i4>0</vt:i4>
      </vt:variant>
      <vt:variant>
        <vt:i4>5</vt:i4>
      </vt:variant>
      <vt:variant>
        <vt:lpwstr/>
      </vt:variant>
      <vt:variant>
        <vt:lpwstr>_Toc288121333</vt:lpwstr>
      </vt:variant>
      <vt:variant>
        <vt:i4>1835067</vt:i4>
      </vt:variant>
      <vt:variant>
        <vt:i4>1046</vt:i4>
      </vt:variant>
      <vt:variant>
        <vt:i4>0</vt:i4>
      </vt:variant>
      <vt:variant>
        <vt:i4>5</vt:i4>
      </vt:variant>
      <vt:variant>
        <vt:lpwstr/>
      </vt:variant>
      <vt:variant>
        <vt:lpwstr>_Toc288121332</vt:lpwstr>
      </vt:variant>
      <vt:variant>
        <vt:i4>1835067</vt:i4>
      </vt:variant>
      <vt:variant>
        <vt:i4>1040</vt:i4>
      </vt:variant>
      <vt:variant>
        <vt:i4>0</vt:i4>
      </vt:variant>
      <vt:variant>
        <vt:i4>5</vt:i4>
      </vt:variant>
      <vt:variant>
        <vt:lpwstr/>
      </vt:variant>
      <vt:variant>
        <vt:lpwstr>_Toc288121331</vt:lpwstr>
      </vt:variant>
      <vt:variant>
        <vt:i4>1835067</vt:i4>
      </vt:variant>
      <vt:variant>
        <vt:i4>1034</vt:i4>
      </vt:variant>
      <vt:variant>
        <vt:i4>0</vt:i4>
      </vt:variant>
      <vt:variant>
        <vt:i4>5</vt:i4>
      </vt:variant>
      <vt:variant>
        <vt:lpwstr/>
      </vt:variant>
      <vt:variant>
        <vt:lpwstr>_Toc288121330</vt:lpwstr>
      </vt:variant>
      <vt:variant>
        <vt:i4>1900603</vt:i4>
      </vt:variant>
      <vt:variant>
        <vt:i4>1028</vt:i4>
      </vt:variant>
      <vt:variant>
        <vt:i4>0</vt:i4>
      </vt:variant>
      <vt:variant>
        <vt:i4>5</vt:i4>
      </vt:variant>
      <vt:variant>
        <vt:lpwstr/>
      </vt:variant>
      <vt:variant>
        <vt:lpwstr>_Toc288121329</vt:lpwstr>
      </vt:variant>
      <vt:variant>
        <vt:i4>1900603</vt:i4>
      </vt:variant>
      <vt:variant>
        <vt:i4>1022</vt:i4>
      </vt:variant>
      <vt:variant>
        <vt:i4>0</vt:i4>
      </vt:variant>
      <vt:variant>
        <vt:i4>5</vt:i4>
      </vt:variant>
      <vt:variant>
        <vt:lpwstr/>
      </vt:variant>
      <vt:variant>
        <vt:lpwstr>_Toc288121328</vt:lpwstr>
      </vt:variant>
      <vt:variant>
        <vt:i4>1900603</vt:i4>
      </vt:variant>
      <vt:variant>
        <vt:i4>1016</vt:i4>
      </vt:variant>
      <vt:variant>
        <vt:i4>0</vt:i4>
      </vt:variant>
      <vt:variant>
        <vt:i4>5</vt:i4>
      </vt:variant>
      <vt:variant>
        <vt:lpwstr/>
      </vt:variant>
      <vt:variant>
        <vt:lpwstr>_Toc288121327</vt:lpwstr>
      </vt:variant>
      <vt:variant>
        <vt:i4>1900603</vt:i4>
      </vt:variant>
      <vt:variant>
        <vt:i4>1010</vt:i4>
      </vt:variant>
      <vt:variant>
        <vt:i4>0</vt:i4>
      </vt:variant>
      <vt:variant>
        <vt:i4>5</vt:i4>
      </vt:variant>
      <vt:variant>
        <vt:lpwstr/>
      </vt:variant>
      <vt:variant>
        <vt:lpwstr>_Toc288121326</vt:lpwstr>
      </vt:variant>
      <vt:variant>
        <vt:i4>1900603</vt:i4>
      </vt:variant>
      <vt:variant>
        <vt:i4>1004</vt:i4>
      </vt:variant>
      <vt:variant>
        <vt:i4>0</vt:i4>
      </vt:variant>
      <vt:variant>
        <vt:i4>5</vt:i4>
      </vt:variant>
      <vt:variant>
        <vt:lpwstr/>
      </vt:variant>
      <vt:variant>
        <vt:lpwstr>_Toc288121325</vt:lpwstr>
      </vt:variant>
      <vt:variant>
        <vt:i4>1900603</vt:i4>
      </vt:variant>
      <vt:variant>
        <vt:i4>998</vt:i4>
      </vt:variant>
      <vt:variant>
        <vt:i4>0</vt:i4>
      </vt:variant>
      <vt:variant>
        <vt:i4>5</vt:i4>
      </vt:variant>
      <vt:variant>
        <vt:lpwstr/>
      </vt:variant>
      <vt:variant>
        <vt:lpwstr>_Toc288121324</vt:lpwstr>
      </vt:variant>
      <vt:variant>
        <vt:i4>1900603</vt:i4>
      </vt:variant>
      <vt:variant>
        <vt:i4>992</vt:i4>
      </vt:variant>
      <vt:variant>
        <vt:i4>0</vt:i4>
      </vt:variant>
      <vt:variant>
        <vt:i4>5</vt:i4>
      </vt:variant>
      <vt:variant>
        <vt:lpwstr/>
      </vt:variant>
      <vt:variant>
        <vt:lpwstr>_Toc288121323</vt:lpwstr>
      </vt:variant>
      <vt:variant>
        <vt:i4>1900603</vt:i4>
      </vt:variant>
      <vt:variant>
        <vt:i4>986</vt:i4>
      </vt:variant>
      <vt:variant>
        <vt:i4>0</vt:i4>
      </vt:variant>
      <vt:variant>
        <vt:i4>5</vt:i4>
      </vt:variant>
      <vt:variant>
        <vt:lpwstr/>
      </vt:variant>
      <vt:variant>
        <vt:lpwstr>_Toc288121322</vt:lpwstr>
      </vt:variant>
      <vt:variant>
        <vt:i4>1900603</vt:i4>
      </vt:variant>
      <vt:variant>
        <vt:i4>980</vt:i4>
      </vt:variant>
      <vt:variant>
        <vt:i4>0</vt:i4>
      </vt:variant>
      <vt:variant>
        <vt:i4>5</vt:i4>
      </vt:variant>
      <vt:variant>
        <vt:lpwstr/>
      </vt:variant>
      <vt:variant>
        <vt:lpwstr>_Toc288121321</vt:lpwstr>
      </vt:variant>
      <vt:variant>
        <vt:i4>1900603</vt:i4>
      </vt:variant>
      <vt:variant>
        <vt:i4>974</vt:i4>
      </vt:variant>
      <vt:variant>
        <vt:i4>0</vt:i4>
      </vt:variant>
      <vt:variant>
        <vt:i4>5</vt:i4>
      </vt:variant>
      <vt:variant>
        <vt:lpwstr/>
      </vt:variant>
      <vt:variant>
        <vt:lpwstr>_Toc288121320</vt:lpwstr>
      </vt:variant>
      <vt:variant>
        <vt:i4>1966139</vt:i4>
      </vt:variant>
      <vt:variant>
        <vt:i4>968</vt:i4>
      </vt:variant>
      <vt:variant>
        <vt:i4>0</vt:i4>
      </vt:variant>
      <vt:variant>
        <vt:i4>5</vt:i4>
      </vt:variant>
      <vt:variant>
        <vt:lpwstr/>
      </vt:variant>
      <vt:variant>
        <vt:lpwstr>_Toc288121319</vt:lpwstr>
      </vt:variant>
      <vt:variant>
        <vt:i4>1966139</vt:i4>
      </vt:variant>
      <vt:variant>
        <vt:i4>962</vt:i4>
      </vt:variant>
      <vt:variant>
        <vt:i4>0</vt:i4>
      </vt:variant>
      <vt:variant>
        <vt:i4>5</vt:i4>
      </vt:variant>
      <vt:variant>
        <vt:lpwstr/>
      </vt:variant>
      <vt:variant>
        <vt:lpwstr>_Toc288121318</vt:lpwstr>
      </vt:variant>
      <vt:variant>
        <vt:i4>1966139</vt:i4>
      </vt:variant>
      <vt:variant>
        <vt:i4>956</vt:i4>
      </vt:variant>
      <vt:variant>
        <vt:i4>0</vt:i4>
      </vt:variant>
      <vt:variant>
        <vt:i4>5</vt:i4>
      </vt:variant>
      <vt:variant>
        <vt:lpwstr/>
      </vt:variant>
      <vt:variant>
        <vt:lpwstr>_Toc288121317</vt:lpwstr>
      </vt:variant>
      <vt:variant>
        <vt:i4>1966139</vt:i4>
      </vt:variant>
      <vt:variant>
        <vt:i4>950</vt:i4>
      </vt:variant>
      <vt:variant>
        <vt:i4>0</vt:i4>
      </vt:variant>
      <vt:variant>
        <vt:i4>5</vt:i4>
      </vt:variant>
      <vt:variant>
        <vt:lpwstr/>
      </vt:variant>
      <vt:variant>
        <vt:lpwstr>_Toc288121316</vt:lpwstr>
      </vt:variant>
      <vt:variant>
        <vt:i4>1966139</vt:i4>
      </vt:variant>
      <vt:variant>
        <vt:i4>944</vt:i4>
      </vt:variant>
      <vt:variant>
        <vt:i4>0</vt:i4>
      </vt:variant>
      <vt:variant>
        <vt:i4>5</vt:i4>
      </vt:variant>
      <vt:variant>
        <vt:lpwstr/>
      </vt:variant>
      <vt:variant>
        <vt:lpwstr>_Toc288121315</vt:lpwstr>
      </vt:variant>
      <vt:variant>
        <vt:i4>1966139</vt:i4>
      </vt:variant>
      <vt:variant>
        <vt:i4>938</vt:i4>
      </vt:variant>
      <vt:variant>
        <vt:i4>0</vt:i4>
      </vt:variant>
      <vt:variant>
        <vt:i4>5</vt:i4>
      </vt:variant>
      <vt:variant>
        <vt:lpwstr/>
      </vt:variant>
      <vt:variant>
        <vt:lpwstr>_Toc288121314</vt:lpwstr>
      </vt:variant>
      <vt:variant>
        <vt:i4>1966139</vt:i4>
      </vt:variant>
      <vt:variant>
        <vt:i4>932</vt:i4>
      </vt:variant>
      <vt:variant>
        <vt:i4>0</vt:i4>
      </vt:variant>
      <vt:variant>
        <vt:i4>5</vt:i4>
      </vt:variant>
      <vt:variant>
        <vt:lpwstr/>
      </vt:variant>
      <vt:variant>
        <vt:lpwstr>_Toc288121313</vt:lpwstr>
      </vt:variant>
      <vt:variant>
        <vt:i4>1966139</vt:i4>
      </vt:variant>
      <vt:variant>
        <vt:i4>926</vt:i4>
      </vt:variant>
      <vt:variant>
        <vt:i4>0</vt:i4>
      </vt:variant>
      <vt:variant>
        <vt:i4>5</vt:i4>
      </vt:variant>
      <vt:variant>
        <vt:lpwstr/>
      </vt:variant>
      <vt:variant>
        <vt:lpwstr>_Toc288121312</vt:lpwstr>
      </vt:variant>
      <vt:variant>
        <vt:i4>1966139</vt:i4>
      </vt:variant>
      <vt:variant>
        <vt:i4>920</vt:i4>
      </vt:variant>
      <vt:variant>
        <vt:i4>0</vt:i4>
      </vt:variant>
      <vt:variant>
        <vt:i4>5</vt:i4>
      </vt:variant>
      <vt:variant>
        <vt:lpwstr/>
      </vt:variant>
      <vt:variant>
        <vt:lpwstr>_Toc288121311</vt:lpwstr>
      </vt:variant>
      <vt:variant>
        <vt:i4>1966139</vt:i4>
      </vt:variant>
      <vt:variant>
        <vt:i4>914</vt:i4>
      </vt:variant>
      <vt:variant>
        <vt:i4>0</vt:i4>
      </vt:variant>
      <vt:variant>
        <vt:i4>5</vt:i4>
      </vt:variant>
      <vt:variant>
        <vt:lpwstr/>
      </vt:variant>
      <vt:variant>
        <vt:lpwstr>_Toc288121310</vt:lpwstr>
      </vt:variant>
      <vt:variant>
        <vt:i4>2031675</vt:i4>
      </vt:variant>
      <vt:variant>
        <vt:i4>908</vt:i4>
      </vt:variant>
      <vt:variant>
        <vt:i4>0</vt:i4>
      </vt:variant>
      <vt:variant>
        <vt:i4>5</vt:i4>
      </vt:variant>
      <vt:variant>
        <vt:lpwstr/>
      </vt:variant>
      <vt:variant>
        <vt:lpwstr>_Toc288121309</vt:lpwstr>
      </vt:variant>
      <vt:variant>
        <vt:i4>2031675</vt:i4>
      </vt:variant>
      <vt:variant>
        <vt:i4>902</vt:i4>
      </vt:variant>
      <vt:variant>
        <vt:i4>0</vt:i4>
      </vt:variant>
      <vt:variant>
        <vt:i4>5</vt:i4>
      </vt:variant>
      <vt:variant>
        <vt:lpwstr/>
      </vt:variant>
      <vt:variant>
        <vt:lpwstr>_Toc288121308</vt:lpwstr>
      </vt:variant>
      <vt:variant>
        <vt:i4>2031675</vt:i4>
      </vt:variant>
      <vt:variant>
        <vt:i4>896</vt:i4>
      </vt:variant>
      <vt:variant>
        <vt:i4>0</vt:i4>
      </vt:variant>
      <vt:variant>
        <vt:i4>5</vt:i4>
      </vt:variant>
      <vt:variant>
        <vt:lpwstr/>
      </vt:variant>
      <vt:variant>
        <vt:lpwstr>_Toc288121307</vt:lpwstr>
      </vt:variant>
      <vt:variant>
        <vt:i4>2031675</vt:i4>
      </vt:variant>
      <vt:variant>
        <vt:i4>890</vt:i4>
      </vt:variant>
      <vt:variant>
        <vt:i4>0</vt:i4>
      </vt:variant>
      <vt:variant>
        <vt:i4>5</vt:i4>
      </vt:variant>
      <vt:variant>
        <vt:lpwstr/>
      </vt:variant>
      <vt:variant>
        <vt:lpwstr>_Toc288121306</vt:lpwstr>
      </vt:variant>
      <vt:variant>
        <vt:i4>2031675</vt:i4>
      </vt:variant>
      <vt:variant>
        <vt:i4>884</vt:i4>
      </vt:variant>
      <vt:variant>
        <vt:i4>0</vt:i4>
      </vt:variant>
      <vt:variant>
        <vt:i4>5</vt:i4>
      </vt:variant>
      <vt:variant>
        <vt:lpwstr/>
      </vt:variant>
      <vt:variant>
        <vt:lpwstr>_Toc288121305</vt:lpwstr>
      </vt:variant>
      <vt:variant>
        <vt:i4>2031675</vt:i4>
      </vt:variant>
      <vt:variant>
        <vt:i4>878</vt:i4>
      </vt:variant>
      <vt:variant>
        <vt:i4>0</vt:i4>
      </vt:variant>
      <vt:variant>
        <vt:i4>5</vt:i4>
      </vt:variant>
      <vt:variant>
        <vt:lpwstr/>
      </vt:variant>
      <vt:variant>
        <vt:lpwstr>_Toc288121304</vt:lpwstr>
      </vt:variant>
      <vt:variant>
        <vt:i4>2031675</vt:i4>
      </vt:variant>
      <vt:variant>
        <vt:i4>872</vt:i4>
      </vt:variant>
      <vt:variant>
        <vt:i4>0</vt:i4>
      </vt:variant>
      <vt:variant>
        <vt:i4>5</vt:i4>
      </vt:variant>
      <vt:variant>
        <vt:lpwstr/>
      </vt:variant>
      <vt:variant>
        <vt:lpwstr>_Toc288121303</vt:lpwstr>
      </vt:variant>
      <vt:variant>
        <vt:i4>2031675</vt:i4>
      </vt:variant>
      <vt:variant>
        <vt:i4>866</vt:i4>
      </vt:variant>
      <vt:variant>
        <vt:i4>0</vt:i4>
      </vt:variant>
      <vt:variant>
        <vt:i4>5</vt:i4>
      </vt:variant>
      <vt:variant>
        <vt:lpwstr/>
      </vt:variant>
      <vt:variant>
        <vt:lpwstr>_Toc288121302</vt:lpwstr>
      </vt:variant>
      <vt:variant>
        <vt:i4>2031675</vt:i4>
      </vt:variant>
      <vt:variant>
        <vt:i4>860</vt:i4>
      </vt:variant>
      <vt:variant>
        <vt:i4>0</vt:i4>
      </vt:variant>
      <vt:variant>
        <vt:i4>5</vt:i4>
      </vt:variant>
      <vt:variant>
        <vt:lpwstr/>
      </vt:variant>
      <vt:variant>
        <vt:lpwstr>_Toc288121301</vt:lpwstr>
      </vt:variant>
      <vt:variant>
        <vt:i4>2031675</vt:i4>
      </vt:variant>
      <vt:variant>
        <vt:i4>854</vt:i4>
      </vt:variant>
      <vt:variant>
        <vt:i4>0</vt:i4>
      </vt:variant>
      <vt:variant>
        <vt:i4>5</vt:i4>
      </vt:variant>
      <vt:variant>
        <vt:lpwstr/>
      </vt:variant>
      <vt:variant>
        <vt:lpwstr>_Toc288121300</vt:lpwstr>
      </vt:variant>
      <vt:variant>
        <vt:i4>1441850</vt:i4>
      </vt:variant>
      <vt:variant>
        <vt:i4>848</vt:i4>
      </vt:variant>
      <vt:variant>
        <vt:i4>0</vt:i4>
      </vt:variant>
      <vt:variant>
        <vt:i4>5</vt:i4>
      </vt:variant>
      <vt:variant>
        <vt:lpwstr/>
      </vt:variant>
      <vt:variant>
        <vt:lpwstr>_Toc288121299</vt:lpwstr>
      </vt:variant>
      <vt:variant>
        <vt:i4>1441850</vt:i4>
      </vt:variant>
      <vt:variant>
        <vt:i4>842</vt:i4>
      </vt:variant>
      <vt:variant>
        <vt:i4>0</vt:i4>
      </vt:variant>
      <vt:variant>
        <vt:i4>5</vt:i4>
      </vt:variant>
      <vt:variant>
        <vt:lpwstr/>
      </vt:variant>
      <vt:variant>
        <vt:lpwstr>_Toc288121298</vt:lpwstr>
      </vt:variant>
      <vt:variant>
        <vt:i4>1441850</vt:i4>
      </vt:variant>
      <vt:variant>
        <vt:i4>836</vt:i4>
      </vt:variant>
      <vt:variant>
        <vt:i4>0</vt:i4>
      </vt:variant>
      <vt:variant>
        <vt:i4>5</vt:i4>
      </vt:variant>
      <vt:variant>
        <vt:lpwstr/>
      </vt:variant>
      <vt:variant>
        <vt:lpwstr>_Toc288121297</vt:lpwstr>
      </vt:variant>
      <vt:variant>
        <vt:i4>1441850</vt:i4>
      </vt:variant>
      <vt:variant>
        <vt:i4>830</vt:i4>
      </vt:variant>
      <vt:variant>
        <vt:i4>0</vt:i4>
      </vt:variant>
      <vt:variant>
        <vt:i4>5</vt:i4>
      </vt:variant>
      <vt:variant>
        <vt:lpwstr/>
      </vt:variant>
      <vt:variant>
        <vt:lpwstr>_Toc288121296</vt:lpwstr>
      </vt:variant>
      <vt:variant>
        <vt:i4>1441850</vt:i4>
      </vt:variant>
      <vt:variant>
        <vt:i4>824</vt:i4>
      </vt:variant>
      <vt:variant>
        <vt:i4>0</vt:i4>
      </vt:variant>
      <vt:variant>
        <vt:i4>5</vt:i4>
      </vt:variant>
      <vt:variant>
        <vt:lpwstr/>
      </vt:variant>
      <vt:variant>
        <vt:lpwstr>_Toc288121295</vt:lpwstr>
      </vt:variant>
      <vt:variant>
        <vt:i4>1441850</vt:i4>
      </vt:variant>
      <vt:variant>
        <vt:i4>818</vt:i4>
      </vt:variant>
      <vt:variant>
        <vt:i4>0</vt:i4>
      </vt:variant>
      <vt:variant>
        <vt:i4>5</vt:i4>
      </vt:variant>
      <vt:variant>
        <vt:lpwstr/>
      </vt:variant>
      <vt:variant>
        <vt:lpwstr>_Toc288121294</vt:lpwstr>
      </vt:variant>
      <vt:variant>
        <vt:i4>1441850</vt:i4>
      </vt:variant>
      <vt:variant>
        <vt:i4>812</vt:i4>
      </vt:variant>
      <vt:variant>
        <vt:i4>0</vt:i4>
      </vt:variant>
      <vt:variant>
        <vt:i4>5</vt:i4>
      </vt:variant>
      <vt:variant>
        <vt:lpwstr/>
      </vt:variant>
      <vt:variant>
        <vt:lpwstr>_Toc288121293</vt:lpwstr>
      </vt:variant>
      <vt:variant>
        <vt:i4>1441850</vt:i4>
      </vt:variant>
      <vt:variant>
        <vt:i4>806</vt:i4>
      </vt:variant>
      <vt:variant>
        <vt:i4>0</vt:i4>
      </vt:variant>
      <vt:variant>
        <vt:i4>5</vt:i4>
      </vt:variant>
      <vt:variant>
        <vt:lpwstr/>
      </vt:variant>
      <vt:variant>
        <vt:lpwstr>_Toc288121292</vt:lpwstr>
      </vt:variant>
      <vt:variant>
        <vt:i4>1441850</vt:i4>
      </vt:variant>
      <vt:variant>
        <vt:i4>800</vt:i4>
      </vt:variant>
      <vt:variant>
        <vt:i4>0</vt:i4>
      </vt:variant>
      <vt:variant>
        <vt:i4>5</vt:i4>
      </vt:variant>
      <vt:variant>
        <vt:lpwstr/>
      </vt:variant>
      <vt:variant>
        <vt:lpwstr>_Toc288121291</vt:lpwstr>
      </vt:variant>
      <vt:variant>
        <vt:i4>1441850</vt:i4>
      </vt:variant>
      <vt:variant>
        <vt:i4>794</vt:i4>
      </vt:variant>
      <vt:variant>
        <vt:i4>0</vt:i4>
      </vt:variant>
      <vt:variant>
        <vt:i4>5</vt:i4>
      </vt:variant>
      <vt:variant>
        <vt:lpwstr/>
      </vt:variant>
      <vt:variant>
        <vt:lpwstr>_Toc288121290</vt:lpwstr>
      </vt:variant>
      <vt:variant>
        <vt:i4>1507386</vt:i4>
      </vt:variant>
      <vt:variant>
        <vt:i4>788</vt:i4>
      </vt:variant>
      <vt:variant>
        <vt:i4>0</vt:i4>
      </vt:variant>
      <vt:variant>
        <vt:i4>5</vt:i4>
      </vt:variant>
      <vt:variant>
        <vt:lpwstr/>
      </vt:variant>
      <vt:variant>
        <vt:lpwstr>_Toc288121289</vt:lpwstr>
      </vt:variant>
      <vt:variant>
        <vt:i4>1507386</vt:i4>
      </vt:variant>
      <vt:variant>
        <vt:i4>782</vt:i4>
      </vt:variant>
      <vt:variant>
        <vt:i4>0</vt:i4>
      </vt:variant>
      <vt:variant>
        <vt:i4>5</vt:i4>
      </vt:variant>
      <vt:variant>
        <vt:lpwstr/>
      </vt:variant>
      <vt:variant>
        <vt:lpwstr>_Toc288121288</vt:lpwstr>
      </vt:variant>
      <vt:variant>
        <vt:i4>1507386</vt:i4>
      </vt:variant>
      <vt:variant>
        <vt:i4>776</vt:i4>
      </vt:variant>
      <vt:variant>
        <vt:i4>0</vt:i4>
      </vt:variant>
      <vt:variant>
        <vt:i4>5</vt:i4>
      </vt:variant>
      <vt:variant>
        <vt:lpwstr/>
      </vt:variant>
      <vt:variant>
        <vt:lpwstr>_Toc288121287</vt:lpwstr>
      </vt:variant>
      <vt:variant>
        <vt:i4>1507386</vt:i4>
      </vt:variant>
      <vt:variant>
        <vt:i4>770</vt:i4>
      </vt:variant>
      <vt:variant>
        <vt:i4>0</vt:i4>
      </vt:variant>
      <vt:variant>
        <vt:i4>5</vt:i4>
      </vt:variant>
      <vt:variant>
        <vt:lpwstr/>
      </vt:variant>
      <vt:variant>
        <vt:lpwstr>_Toc288121286</vt:lpwstr>
      </vt:variant>
      <vt:variant>
        <vt:i4>1507386</vt:i4>
      </vt:variant>
      <vt:variant>
        <vt:i4>764</vt:i4>
      </vt:variant>
      <vt:variant>
        <vt:i4>0</vt:i4>
      </vt:variant>
      <vt:variant>
        <vt:i4>5</vt:i4>
      </vt:variant>
      <vt:variant>
        <vt:lpwstr/>
      </vt:variant>
      <vt:variant>
        <vt:lpwstr>_Toc288121285</vt:lpwstr>
      </vt:variant>
      <vt:variant>
        <vt:i4>1507386</vt:i4>
      </vt:variant>
      <vt:variant>
        <vt:i4>758</vt:i4>
      </vt:variant>
      <vt:variant>
        <vt:i4>0</vt:i4>
      </vt:variant>
      <vt:variant>
        <vt:i4>5</vt:i4>
      </vt:variant>
      <vt:variant>
        <vt:lpwstr/>
      </vt:variant>
      <vt:variant>
        <vt:lpwstr>_Toc288121284</vt:lpwstr>
      </vt:variant>
      <vt:variant>
        <vt:i4>1507386</vt:i4>
      </vt:variant>
      <vt:variant>
        <vt:i4>752</vt:i4>
      </vt:variant>
      <vt:variant>
        <vt:i4>0</vt:i4>
      </vt:variant>
      <vt:variant>
        <vt:i4>5</vt:i4>
      </vt:variant>
      <vt:variant>
        <vt:lpwstr/>
      </vt:variant>
      <vt:variant>
        <vt:lpwstr>_Toc288121283</vt:lpwstr>
      </vt:variant>
      <vt:variant>
        <vt:i4>1507386</vt:i4>
      </vt:variant>
      <vt:variant>
        <vt:i4>746</vt:i4>
      </vt:variant>
      <vt:variant>
        <vt:i4>0</vt:i4>
      </vt:variant>
      <vt:variant>
        <vt:i4>5</vt:i4>
      </vt:variant>
      <vt:variant>
        <vt:lpwstr/>
      </vt:variant>
      <vt:variant>
        <vt:lpwstr>_Toc288121282</vt:lpwstr>
      </vt:variant>
      <vt:variant>
        <vt:i4>1507386</vt:i4>
      </vt:variant>
      <vt:variant>
        <vt:i4>740</vt:i4>
      </vt:variant>
      <vt:variant>
        <vt:i4>0</vt:i4>
      </vt:variant>
      <vt:variant>
        <vt:i4>5</vt:i4>
      </vt:variant>
      <vt:variant>
        <vt:lpwstr/>
      </vt:variant>
      <vt:variant>
        <vt:lpwstr>_Toc288121281</vt:lpwstr>
      </vt:variant>
      <vt:variant>
        <vt:i4>1507386</vt:i4>
      </vt:variant>
      <vt:variant>
        <vt:i4>734</vt:i4>
      </vt:variant>
      <vt:variant>
        <vt:i4>0</vt:i4>
      </vt:variant>
      <vt:variant>
        <vt:i4>5</vt:i4>
      </vt:variant>
      <vt:variant>
        <vt:lpwstr/>
      </vt:variant>
      <vt:variant>
        <vt:lpwstr>_Toc288121280</vt:lpwstr>
      </vt:variant>
      <vt:variant>
        <vt:i4>1572922</vt:i4>
      </vt:variant>
      <vt:variant>
        <vt:i4>728</vt:i4>
      </vt:variant>
      <vt:variant>
        <vt:i4>0</vt:i4>
      </vt:variant>
      <vt:variant>
        <vt:i4>5</vt:i4>
      </vt:variant>
      <vt:variant>
        <vt:lpwstr/>
      </vt:variant>
      <vt:variant>
        <vt:lpwstr>_Toc288121279</vt:lpwstr>
      </vt:variant>
      <vt:variant>
        <vt:i4>1572922</vt:i4>
      </vt:variant>
      <vt:variant>
        <vt:i4>722</vt:i4>
      </vt:variant>
      <vt:variant>
        <vt:i4>0</vt:i4>
      </vt:variant>
      <vt:variant>
        <vt:i4>5</vt:i4>
      </vt:variant>
      <vt:variant>
        <vt:lpwstr/>
      </vt:variant>
      <vt:variant>
        <vt:lpwstr>_Toc288121278</vt:lpwstr>
      </vt:variant>
      <vt:variant>
        <vt:i4>1572922</vt:i4>
      </vt:variant>
      <vt:variant>
        <vt:i4>716</vt:i4>
      </vt:variant>
      <vt:variant>
        <vt:i4>0</vt:i4>
      </vt:variant>
      <vt:variant>
        <vt:i4>5</vt:i4>
      </vt:variant>
      <vt:variant>
        <vt:lpwstr/>
      </vt:variant>
      <vt:variant>
        <vt:lpwstr>_Toc288121277</vt:lpwstr>
      </vt:variant>
      <vt:variant>
        <vt:i4>1572922</vt:i4>
      </vt:variant>
      <vt:variant>
        <vt:i4>710</vt:i4>
      </vt:variant>
      <vt:variant>
        <vt:i4>0</vt:i4>
      </vt:variant>
      <vt:variant>
        <vt:i4>5</vt:i4>
      </vt:variant>
      <vt:variant>
        <vt:lpwstr/>
      </vt:variant>
      <vt:variant>
        <vt:lpwstr>_Toc288121276</vt:lpwstr>
      </vt:variant>
      <vt:variant>
        <vt:i4>1572922</vt:i4>
      </vt:variant>
      <vt:variant>
        <vt:i4>704</vt:i4>
      </vt:variant>
      <vt:variant>
        <vt:i4>0</vt:i4>
      </vt:variant>
      <vt:variant>
        <vt:i4>5</vt:i4>
      </vt:variant>
      <vt:variant>
        <vt:lpwstr/>
      </vt:variant>
      <vt:variant>
        <vt:lpwstr>_Toc288121275</vt:lpwstr>
      </vt:variant>
      <vt:variant>
        <vt:i4>1572922</vt:i4>
      </vt:variant>
      <vt:variant>
        <vt:i4>698</vt:i4>
      </vt:variant>
      <vt:variant>
        <vt:i4>0</vt:i4>
      </vt:variant>
      <vt:variant>
        <vt:i4>5</vt:i4>
      </vt:variant>
      <vt:variant>
        <vt:lpwstr/>
      </vt:variant>
      <vt:variant>
        <vt:lpwstr>_Toc288121274</vt:lpwstr>
      </vt:variant>
      <vt:variant>
        <vt:i4>1572922</vt:i4>
      </vt:variant>
      <vt:variant>
        <vt:i4>692</vt:i4>
      </vt:variant>
      <vt:variant>
        <vt:i4>0</vt:i4>
      </vt:variant>
      <vt:variant>
        <vt:i4>5</vt:i4>
      </vt:variant>
      <vt:variant>
        <vt:lpwstr/>
      </vt:variant>
      <vt:variant>
        <vt:lpwstr>_Toc288121273</vt:lpwstr>
      </vt:variant>
      <vt:variant>
        <vt:i4>1572922</vt:i4>
      </vt:variant>
      <vt:variant>
        <vt:i4>686</vt:i4>
      </vt:variant>
      <vt:variant>
        <vt:i4>0</vt:i4>
      </vt:variant>
      <vt:variant>
        <vt:i4>5</vt:i4>
      </vt:variant>
      <vt:variant>
        <vt:lpwstr/>
      </vt:variant>
      <vt:variant>
        <vt:lpwstr>_Toc288121272</vt:lpwstr>
      </vt:variant>
      <vt:variant>
        <vt:i4>1572922</vt:i4>
      </vt:variant>
      <vt:variant>
        <vt:i4>680</vt:i4>
      </vt:variant>
      <vt:variant>
        <vt:i4>0</vt:i4>
      </vt:variant>
      <vt:variant>
        <vt:i4>5</vt:i4>
      </vt:variant>
      <vt:variant>
        <vt:lpwstr/>
      </vt:variant>
      <vt:variant>
        <vt:lpwstr>_Toc288121271</vt:lpwstr>
      </vt:variant>
      <vt:variant>
        <vt:i4>1572922</vt:i4>
      </vt:variant>
      <vt:variant>
        <vt:i4>674</vt:i4>
      </vt:variant>
      <vt:variant>
        <vt:i4>0</vt:i4>
      </vt:variant>
      <vt:variant>
        <vt:i4>5</vt:i4>
      </vt:variant>
      <vt:variant>
        <vt:lpwstr/>
      </vt:variant>
      <vt:variant>
        <vt:lpwstr>_Toc288121270</vt:lpwstr>
      </vt:variant>
      <vt:variant>
        <vt:i4>1638458</vt:i4>
      </vt:variant>
      <vt:variant>
        <vt:i4>668</vt:i4>
      </vt:variant>
      <vt:variant>
        <vt:i4>0</vt:i4>
      </vt:variant>
      <vt:variant>
        <vt:i4>5</vt:i4>
      </vt:variant>
      <vt:variant>
        <vt:lpwstr/>
      </vt:variant>
      <vt:variant>
        <vt:lpwstr>_Toc288121269</vt:lpwstr>
      </vt:variant>
      <vt:variant>
        <vt:i4>1638458</vt:i4>
      </vt:variant>
      <vt:variant>
        <vt:i4>662</vt:i4>
      </vt:variant>
      <vt:variant>
        <vt:i4>0</vt:i4>
      </vt:variant>
      <vt:variant>
        <vt:i4>5</vt:i4>
      </vt:variant>
      <vt:variant>
        <vt:lpwstr/>
      </vt:variant>
      <vt:variant>
        <vt:lpwstr>_Toc288121268</vt:lpwstr>
      </vt:variant>
      <vt:variant>
        <vt:i4>1638458</vt:i4>
      </vt:variant>
      <vt:variant>
        <vt:i4>656</vt:i4>
      </vt:variant>
      <vt:variant>
        <vt:i4>0</vt:i4>
      </vt:variant>
      <vt:variant>
        <vt:i4>5</vt:i4>
      </vt:variant>
      <vt:variant>
        <vt:lpwstr/>
      </vt:variant>
      <vt:variant>
        <vt:lpwstr>_Toc288121267</vt:lpwstr>
      </vt:variant>
      <vt:variant>
        <vt:i4>1638458</vt:i4>
      </vt:variant>
      <vt:variant>
        <vt:i4>650</vt:i4>
      </vt:variant>
      <vt:variant>
        <vt:i4>0</vt:i4>
      </vt:variant>
      <vt:variant>
        <vt:i4>5</vt:i4>
      </vt:variant>
      <vt:variant>
        <vt:lpwstr/>
      </vt:variant>
      <vt:variant>
        <vt:lpwstr>_Toc288121266</vt:lpwstr>
      </vt:variant>
      <vt:variant>
        <vt:i4>1638458</vt:i4>
      </vt:variant>
      <vt:variant>
        <vt:i4>644</vt:i4>
      </vt:variant>
      <vt:variant>
        <vt:i4>0</vt:i4>
      </vt:variant>
      <vt:variant>
        <vt:i4>5</vt:i4>
      </vt:variant>
      <vt:variant>
        <vt:lpwstr/>
      </vt:variant>
      <vt:variant>
        <vt:lpwstr>_Toc288121265</vt:lpwstr>
      </vt:variant>
      <vt:variant>
        <vt:i4>1638458</vt:i4>
      </vt:variant>
      <vt:variant>
        <vt:i4>638</vt:i4>
      </vt:variant>
      <vt:variant>
        <vt:i4>0</vt:i4>
      </vt:variant>
      <vt:variant>
        <vt:i4>5</vt:i4>
      </vt:variant>
      <vt:variant>
        <vt:lpwstr/>
      </vt:variant>
      <vt:variant>
        <vt:lpwstr>_Toc288121264</vt:lpwstr>
      </vt:variant>
      <vt:variant>
        <vt:i4>1638458</vt:i4>
      </vt:variant>
      <vt:variant>
        <vt:i4>632</vt:i4>
      </vt:variant>
      <vt:variant>
        <vt:i4>0</vt:i4>
      </vt:variant>
      <vt:variant>
        <vt:i4>5</vt:i4>
      </vt:variant>
      <vt:variant>
        <vt:lpwstr/>
      </vt:variant>
      <vt:variant>
        <vt:lpwstr>_Toc288121263</vt:lpwstr>
      </vt:variant>
      <vt:variant>
        <vt:i4>1638458</vt:i4>
      </vt:variant>
      <vt:variant>
        <vt:i4>626</vt:i4>
      </vt:variant>
      <vt:variant>
        <vt:i4>0</vt:i4>
      </vt:variant>
      <vt:variant>
        <vt:i4>5</vt:i4>
      </vt:variant>
      <vt:variant>
        <vt:lpwstr/>
      </vt:variant>
      <vt:variant>
        <vt:lpwstr>_Toc288121262</vt:lpwstr>
      </vt:variant>
      <vt:variant>
        <vt:i4>1638458</vt:i4>
      </vt:variant>
      <vt:variant>
        <vt:i4>620</vt:i4>
      </vt:variant>
      <vt:variant>
        <vt:i4>0</vt:i4>
      </vt:variant>
      <vt:variant>
        <vt:i4>5</vt:i4>
      </vt:variant>
      <vt:variant>
        <vt:lpwstr/>
      </vt:variant>
      <vt:variant>
        <vt:lpwstr>_Toc288121261</vt:lpwstr>
      </vt:variant>
      <vt:variant>
        <vt:i4>1638458</vt:i4>
      </vt:variant>
      <vt:variant>
        <vt:i4>614</vt:i4>
      </vt:variant>
      <vt:variant>
        <vt:i4>0</vt:i4>
      </vt:variant>
      <vt:variant>
        <vt:i4>5</vt:i4>
      </vt:variant>
      <vt:variant>
        <vt:lpwstr/>
      </vt:variant>
      <vt:variant>
        <vt:lpwstr>_Toc288121260</vt:lpwstr>
      </vt:variant>
      <vt:variant>
        <vt:i4>1703994</vt:i4>
      </vt:variant>
      <vt:variant>
        <vt:i4>608</vt:i4>
      </vt:variant>
      <vt:variant>
        <vt:i4>0</vt:i4>
      </vt:variant>
      <vt:variant>
        <vt:i4>5</vt:i4>
      </vt:variant>
      <vt:variant>
        <vt:lpwstr/>
      </vt:variant>
      <vt:variant>
        <vt:lpwstr>_Toc288121259</vt:lpwstr>
      </vt:variant>
      <vt:variant>
        <vt:i4>1703994</vt:i4>
      </vt:variant>
      <vt:variant>
        <vt:i4>602</vt:i4>
      </vt:variant>
      <vt:variant>
        <vt:i4>0</vt:i4>
      </vt:variant>
      <vt:variant>
        <vt:i4>5</vt:i4>
      </vt:variant>
      <vt:variant>
        <vt:lpwstr/>
      </vt:variant>
      <vt:variant>
        <vt:lpwstr>_Toc288121258</vt:lpwstr>
      </vt:variant>
      <vt:variant>
        <vt:i4>1703994</vt:i4>
      </vt:variant>
      <vt:variant>
        <vt:i4>596</vt:i4>
      </vt:variant>
      <vt:variant>
        <vt:i4>0</vt:i4>
      </vt:variant>
      <vt:variant>
        <vt:i4>5</vt:i4>
      </vt:variant>
      <vt:variant>
        <vt:lpwstr/>
      </vt:variant>
      <vt:variant>
        <vt:lpwstr>_Toc288121257</vt:lpwstr>
      </vt:variant>
      <vt:variant>
        <vt:i4>1703994</vt:i4>
      </vt:variant>
      <vt:variant>
        <vt:i4>590</vt:i4>
      </vt:variant>
      <vt:variant>
        <vt:i4>0</vt:i4>
      </vt:variant>
      <vt:variant>
        <vt:i4>5</vt:i4>
      </vt:variant>
      <vt:variant>
        <vt:lpwstr/>
      </vt:variant>
      <vt:variant>
        <vt:lpwstr>_Toc288121256</vt:lpwstr>
      </vt:variant>
      <vt:variant>
        <vt:i4>1703994</vt:i4>
      </vt:variant>
      <vt:variant>
        <vt:i4>584</vt:i4>
      </vt:variant>
      <vt:variant>
        <vt:i4>0</vt:i4>
      </vt:variant>
      <vt:variant>
        <vt:i4>5</vt:i4>
      </vt:variant>
      <vt:variant>
        <vt:lpwstr/>
      </vt:variant>
      <vt:variant>
        <vt:lpwstr>_Toc288121255</vt:lpwstr>
      </vt:variant>
      <vt:variant>
        <vt:i4>1703994</vt:i4>
      </vt:variant>
      <vt:variant>
        <vt:i4>578</vt:i4>
      </vt:variant>
      <vt:variant>
        <vt:i4>0</vt:i4>
      </vt:variant>
      <vt:variant>
        <vt:i4>5</vt:i4>
      </vt:variant>
      <vt:variant>
        <vt:lpwstr/>
      </vt:variant>
      <vt:variant>
        <vt:lpwstr>_Toc288121254</vt:lpwstr>
      </vt:variant>
      <vt:variant>
        <vt:i4>1703994</vt:i4>
      </vt:variant>
      <vt:variant>
        <vt:i4>572</vt:i4>
      </vt:variant>
      <vt:variant>
        <vt:i4>0</vt:i4>
      </vt:variant>
      <vt:variant>
        <vt:i4>5</vt:i4>
      </vt:variant>
      <vt:variant>
        <vt:lpwstr/>
      </vt:variant>
      <vt:variant>
        <vt:lpwstr>_Toc288121253</vt:lpwstr>
      </vt:variant>
      <vt:variant>
        <vt:i4>1703994</vt:i4>
      </vt:variant>
      <vt:variant>
        <vt:i4>566</vt:i4>
      </vt:variant>
      <vt:variant>
        <vt:i4>0</vt:i4>
      </vt:variant>
      <vt:variant>
        <vt:i4>5</vt:i4>
      </vt:variant>
      <vt:variant>
        <vt:lpwstr/>
      </vt:variant>
      <vt:variant>
        <vt:lpwstr>_Toc288121252</vt:lpwstr>
      </vt:variant>
      <vt:variant>
        <vt:i4>1703994</vt:i4>
      </vt:variant>
      <vt:variant>
        <vt:i4>560</vt:i4>
      </vt:variant>
      <vt:variant>
        <vt:i4>0</vt:i4>
      </vt:variant>
      <vt:variant>
        <vt:i4>5</vt:i4>
      </vt:variant>
      <vt:variant>
        <vt:lpwstr/>
      </vt:variant>
      <vt:variant>
        <vt:lpwstr>_Toc288121251</vt:lpwstr>
      </vt:variant>
      <vt:variant>
        <vt:i4>1703994</vt:i4>
      </vt:variant>
      <vt:variant>
        <vt:i4>554</vt:i4>
      </vt:variant>
      <vt:variant>
        <vt:i4>0</vt:i4>
      </vt:variant>
      <vt:variant>
        <vt:i4>5</vt:i4>
      </vt:variant>
      <vt:variant>
        <vt:lpwstr/>
      </vt:variant>
      <vt:variant>
        <vt:lpwstr>_Toc288121250</vt:lpwstr>
      </vt:variant>
      <vt:variant>
        <vt:i4>1769530</vt:i4>
      </vt:variant>
      <vt:variant>
        <vt:i4>548</vt:i4>
      </vt:variant>
      <vt:variant>
        <vt:i4>0</vt:i4>
      </vt:variant>
      <vt:variant>
        <vt:i4>5</vt:i4>
      </vt:variant>
      <vt:variant>
        <vt:lpwstr/>
      </vt:variant>
      <vt:variant>
        <vt:lpwstr>_Toc288121249</vt:lpwstr>
      </vt:variant>
      <vt:variant>
        <vt:i4>1769530</vt:i4>
      </vt:variant>
      <vt:variant>
        <vt:i4>542</vt:i4>
      </vt:variant>
      <vt:variant>
        <vt:i4>0</vt:i4>
      </vt:variant>
      <vt:variant>
        <vt:i4>5</vt:i4>
      </vt:variant>
      <vt:variant>
        <vt:lpwstr/>
      </vt:variant>
      <vt:variant>
        <vt:lpwstr>_Toc288121248</vt:lpwstr>
      </vt:variant>
      <vt:variant>
        <vt:i4>1769530</vt:i4>
      </vt:variant>
      <vt:variant>
        <vt:i4>536</vt:i4>
      </vt:variant>
      <vt:variant>
        <vt:i4>0</vt:i4>
      </vt:variant>
      <vt:variant>
        <vt:i4>5</vt:i4>
      </vt:variant>
      <vt:variant>
        <vt:lpwstr/>
      </vt:variant>
      <vt:variant>
        <vt:lpwstr>_Toc288121247</vt:lpwstr>
      </vt:variant>
      <vt:variant>
        <vt:i4>1769530</vt:i4>
      </vt:variant>
      <vt:variant>
        <vt:i4>530</vt:i4>
      </vt:variant>
      <vt:variant>
        <vt:i4>0</vt:i4>
      </vt:variant>
      <vt:variant>
        <vt:i4>5</vt:i4>
      </vt:variant>
      <vt:variant>
        <vt:lpwstr/>
      </vt:variant>
      <vt:variant>
        <vt:lpwstr>_Toc288121246</vt:lpwstr>
      </vt:variant>
      <vt:variant>
        <vt:i4>1769530</vt:i4>
      </vt:variant>
      <vt:variant>
        <vt:i4>524</vt:i4>
      </vt:variant>
      <vt:variant>
        <vt:i4>0</vt:i4>
      </vt:variant>
      <vt:variant>
        <vt:i4>5</vt:i4>
      </vt:variant>
      <vt:variant>
        <vt:lpwstr/>
      </vt:variant>
      <vt:variant>
        <vt:lpwstr>_Toc288121245</vt:lpwstr>
      </vt:variant>
      <vt:variant>
        <vt:i4>1769530</vt:i4>
      </vt:variant>
      <vt:variant>
        <vt:i4>518</vt:i4>
      </vt:variant>
      <vt:variant>
        <vt:i4>0</vt:i4>
      </vt:variant>
      <vt:variant>
        <vt:i4>5</vt:i4>
      </vt:variant>
      <vt:variant>
        <vt:lpwstr/>
      </vt:variant>
      <vt:variant>
        <vt:lpwstr>_Toc288121244</vt:lpwstr>
      </vt:variant>
      <vt:variant>
        <vt:i4>1769530</vt:i4>
      </vt:variant>
      <vt:variant>
        <vt:i4>512</vt:i4>
      </vt:variant>
      <vt:variant>
        <vt:i4>0</vt:i4>
      </vt:variant>
      <vt:variant>
        <vt:i4>5</vt:i4>
      </vt:variant>
      <vt:variant>
        <vt:lpwstr/>
      </vt:variant>
      <vt:variant>
        <vt:lpwstr>_Toc288121243</vt:lpwstr>
      </vt:variant>
      <vt:variant>
        <vt:i4>1769530</vt:i4>
      </vt:variant>
      <vt:variant>
        <vt:i4>506</vt:i4>
      </vt:variant>
      <vt:variant>
        <vt:i4>0</vt:i4>
      </vt:variant>
      <vt:variant>
        <vt:i4>5</vt:i4>
      </vt:variant>
      <vt:variant>
        <vt:lpwstr/>
      </vt:variant>
      <vt:variant>
        <vt:lpwstr>_Toc288121242</vt:lpwstr>
      </vt:variant>
      <vt:variant>
        <vt:i4>1769530</vt:i4>
      </vt:variant>
      <vt:variant>
        <vt:i4>500</vt:i4>
      </vt:variant>
      <vt:variant>
        <vt:i4>0</vt:i4>
      </vt:variant>
      <vt:variant>
        <vt:i4>5</vt:i4>
      </vt:variant>
      <vt:variant>
        <vt:lpwstr/>
      </vt:variant>
      <vt:variant>
        <vt:lpwstr>_Toc288121241</vt:lpwstr>
      </vt:variant>
      <vt:variant>
        <vt:i4>1769530</vt:i4>
      </vt:variant>
      <vt:variant>
        <vt:i4>494</vt:i4>
      </vt:variant>
      <vt:variant>
        <vt:i4>0</vt:i4>
      </vt:variant>
      <vt:variant>
        <vt:i4>5</vt:i4>
      </vt:variant>
      <vt:variant>
        <vt:lpwstr/>
      </vt:variant>
      <vt:variant>
        <vt:lpwstr>_Toc288121240</vt:lpwstr>
      </vt:variant>
      <vt:variant>
        <vt:i4>1835066</vt:i4>
      </vt:variant>
      <vt:variant>
        <vt:i4>488</vt:i4>
      </vt:variant>
      <vt:variant>
        <vt:i4>0</vt:i4>
      </vt:variant>
      <vt:variant>
        <vt:i4>5</vt:i4>
      </vt:variant>
      <vt:variant>
        <vt:lpwstr/>
      </vt:variant>
      <vt:variant>
        <vt:lpwstr>_Toc288121239</vt:lpwstr>
      </vt:variant>
      <vt:variant>
        <vt:i4>1835066</vt:i4>
      </vt:variant>
      <vt:variant>
        <vt:i4>482</vt:i4>
      </vt:variant>
      <vt:variant>
        <vt:i4>0</vt:i4>
      </vt:variant>
      <vt:variant>
        <vt:i4>5</vt:i4>
      </vt:variant>
      <vt:variant>
        <vt:lpwstr/>
      </vt:variant>
      <vt:variant>
        <vt:lpwstr>_Toc288121238</vt:lpwstr>
      </vt:variant>
      <vt:variant>
        <vt:i4>1835066</vt:i4>
      </vt:variant>
      <vt:variant>
        <vt:i4>476</vt:i4>
      </vt:variant>
      <vt:variant>
        <vt:i4>0</vt:i4>
      </vt:variant>
      <vt:variant>
        <vt:i4>5</vt:i4>
      </vt:variant>
      <vt:variant>
        <vt:lpwstr/>
      </vt:variant>
      <vt:variant>
        <vt:lpwstr>_Toc288121237</vt:lpwstr>
      </vt:variant>
      <vt:variant>
        <vt:i4>1835066</vt:i4>
      </vt:variant>
      <vt:variant>
        <vt:i4>470</vt:i4>
      </vt:variant>
      <vt:variant>
        <vt:i4>0</vt:i4>
      </vt:variant>
      <vt:variant>
        <vt:i4>5</vt:i4>
      </vt:variant>
      <vt:variant>
        <vt:lpwstr/>
      </vt:variant>
      <vt:variant>
        <vt:lpwstr>_Toc288121236</vt:lpwstr>
      </vt:variant>
      <vt:variant>
        <vt:i4>1835066</vt:i4>
      </vt:variant>
      <vt:variant>
        <vt:i4>464</vt:i4>
      </vt:variant>
      <vt:variant>
        <vt:i4>0</vt:i4>
      </vt:variant>
      <vt:variant>
        <vt:i4>5</vt:i4>
      </vt:variant>
      <vt:variant>
        <vt:lpwstr/>
      </vt:variant>
      <vt:variant>
        <vt:lpwstr>_Toc288121235</vt:lpwstr>
      </vt:variant>
      <vt:variant>
        <vt:i4>1835066</vt:i4>
      </vt:variant>
      <vt:variant>
        <vt:i4>458</vt:i4>
      </vt:variant>
      <vt:variant>
        <vt:i4>0</vt:i4>
      </vt:variant>
      <vt:variant>
        <vt:i4>5</vt:i4>
      </vt:variant>
      <vt:variant>
        <vt:lpwstr/>
      </vt:variant>
      <vt:variant>
        <vt:lpwstr>_Toc288121234</vt:lpwstr>
      </vt:variant>
      <vt:variant>
        <vt:i4>1835066</vt:i4>
      </vt:variant>
      <vt:variant>
        <vt:i4>452</vt:i4>
      </vt:variant>
      <vt:variant>
        <vt:i4>0</vt:i4>
      </vt:variant>
      <vt:variant>
        <vt:i4>5</vt:i4>
      </vt:variant>
      <vt:variant>
        <vt:lpwstr/>
      </vt:variant>
      <vt:variant>
        <vt:lpwstr>_Toc288121233</vt:lpwstr>
      </vt:variant>
      <vt:variant>
        <vt:i4>1835066</vt:i4>
      </vt:variant>
      <vt:variant>
        <vt:i4>446</vt:i4>
      </vt:variant>
      <vt:variant>
        <vt:i4>0</vt:i4>
      </vt:variant>
      <vt:variant>
        <vt:i4>5</vt:i4>
      </vt:variant>
      <vt:variant>
        <vt:lpwstr/>
      </vt:variant>
      <vt:variant>
        <vt:lpwstr>_Toc288121232</vt:lpwstr>
      </vt:variant>
      <vt:variant>
        <vt:i4>1835066</vt:i4>
      </vt:variant>
      <vt:variant>
        <vt:i4>440</vt:i4>
      </vt:variant>
      <vt:variant>
        <vt:i4>0</vt:i4>
      </vt:variant>
      <vt:variant>
        <vt:i4>5</vt:i4>
      </vt:variant>
      <vt:variant>
        <vt:lpwstr/>
      </vt:variant>
      <vt:variant>
        <vt:lpwstr>_Toc288121231</vt:lpwstr>
      </vt:variant>
      <vt:variant>
        <vt:i4>1835066</vt:i4>
      </vt:variant>
      <vt:variant>
        <vt:i4>434</vt:i4>
      </vt:variant>
      <vt:variant>
        <vt:i4>0</vt:i4>
      </vt:variant>
      <vt:variant>
        <vt:i4>5</vt:i4>
      </vt:variant>
      <vt:variant>
        <vt:lpwstr/>
      </vt:variant>
      <vt:variant>
        <vt:lpwstr>_Toc288121230</vt:lpwstr>
      </vt:variant>
      <vt:variant>
        <vt:i4>1900602</vt:i4>
      </vt:variant>
      <vt:variant>
        <vt:i4>428</vt:i4>
      </vt:variant>
      <vt:variant>
        <vt:i4>0</vt:i4>
      </vt:variant>
      <vt:variant>
        <vt:i4>5</vt:i4>
      </vt:variant>
      <vt:variant>
        <vt:lpwstr/>
      </vt:variant>
      <vt:variant>
        <vt:lpwstr>_Toc288121229</vt:lpwstr>
      </vt:variant>
      <vt:variant>
        <vt:i4>1900602</vt:i4>
      </vt:variant>
      <vt:variant>
        <vt:i4>422</vt:i4>
      </vt:variant>
      <vt:variant>
        <vt:i4>0</vt:i4>
      </vt:variant>
      <vt:variant>
        <vt:i4>5</vt:i4>
      </vt:variant>
      <vt:variant>
        <vt:lpwstr/>
      </vt:variant>
      <vt:variant>
        <vt:lpwstr>_Toc288121228</vt:lpwstr>
      </vt:variant>
      <vt:variant>
        <vt:i4>1900602</vt:i4>
      </vt:variant>
      <vt:variant>
        <vt:i4>416</vt:i4>
      </vt:variant>
      <vt:variant>
        <vt:i4>0</vt:i4>
      </vt:variant>
      <vt:variant>
        <vt:i4>5</vt:i4>
      </vt:variant>
      <vt:variant>
        <vt:lpwstr/>
      </vt:variant>
      <vt:variant>
        <vt:lpwstr>_Toc288121227</vt:lpwstr>
      </vt:variant>
      <vt:variant>
        <vt:i4>1900602</vt:i4>
      </vt:variant>
      <vt:variant>
        <vt:i4>410</vt:i4>
      </vt:variant>
      <vt:variant>
        <vt:i4>0</vt:i4>
      </vt:variant>
      <vt:variant>
        <vt:i4>5</vt:i4>
      </vt:variant>
      <vt:variant>
        <vt:lpwstr/>
      </vt:variant>
      <vt:variant>
        <vt:lpwstr>_Toc288121226</vt:lpwstr>
      </vt:variant>
      <vt:variant>
        <vt:i4>1900602</vt:i4>
      </vt:variant>
      <vt:variant>
        <vt:i4>404</vt:i4>
      </vt:variant>
      <vt:variant>
        <vt:i4>0</vt:i4>
      </vt:variant>
      <vt:variant>
        <vt:i4>5</vt:i4>
      </vt:variant>
      <vt:variant>
        <vt:lpwstr/>
      </vt:variant>
      <vt:variant>
        <vt:lpwstr>_Toc288121225</vt:lpwstr>
      </vt:variant>
      <vt:variant>
        <vt:i4>1900602</vt:i4>
      </vt:variant>
      <vt:variant>
        <vt:i4>398</vt:i4>
      </vt:variant>
      <vt:variant>
        <vt:i4>0</vt:i4>
      </vt:variant>
      <vt:variant>
        <vt:i4>5</vt:i4>
      </vt:variant>
      <vt:variant>
        <vt:lpwstr/>
      </vt:variant>
      <vt:variant>
        <vt:lpwstr>_Toc288121224</vt:lpwstr>
      </vt:variant>
      <vt:variant>
        <vt:i4>1900602</vt:i4>
      </vt:variant>
      <vt:variant>
        <vt:i4>392</vt:i4>
      </vt:variant>
      <vt:variant>
        <vt:i4>0</vt:i4>
      </vt:variant>
      <vt:variant>
        <vt:i4>5</vt:i4>
      </vt:variant>
      <vt:variant>
        <vt:lpwstr/>
      </vt:variant>
      <vt:variant>
        <vt:lpwstr>_Toc288121223</vt:lpwstr>
      </vt:variant>
      <vt:variant>
        <vt:i4>1900602</vt:i4>
      </vt:variant>
      <vt:variant>
        <vt:i4>386</vt:i4>
      </vt:variant>
      <vt:variant>
        <vt:i4>0</vt:i4>
      </vt:variant>
      <vt:variant>
        <vt:i4>5</vt:i4>
      </vt:variant>
      <vt:variant>
        <vt:lpwstr/>
      </vt:variant>
      <vt:variant>
        <vt:lpwstr>_Toc288121222</vt:lpwstr>
      </vt:variant>
      <vt:variant>
        <vt:i4>1900602</vt:i4>
      </vt:variant>
      <vt:variant>
        <vt:i4>380</vt:i4>
      </vt:variant>
      <vt:variant>
        <vt:i4>0</vt:i4>
      </vt:variant>
      <vt:variant>
        <vt:i4>5</vt:i4>
      </vt:variant>
      <vt:variant>
        <vt:lpwstr/>
      </vt:variant>
      <vt:variant>
        <vt:lpwstr>_Toc288121221</vt:lpwstr>
      </vt:variant>
      <vt:variant>
        <vt:i4>1900602</vt:i4>
      </vt:variant>
      <vt:variant>
        <vt:i4>374</vt:i4>
      </vt:variant>
      <vt:variant>
        <vt:i4>0</vt:i4>
      </vt:variant>
      <vt:variant>
        <vt:i4>5</vt:i4>
      </vt:variant>
      <vt:variant>
        <vt:lpwstr/>
      </vt:variant>
      <vt:variant>
        <vt:lpwstr>_Toc288121220</vt:lpwstr>
      </vt:variant>
      <vt:variant>
        <vt:i4>1966138</vt:i4>
      </vt:variant>
      <vt:variant>
        <vt:i4>368</vt:i4>
      </vt:variant>
      <vt:variant>
        <vt:i4>0</vt:i4>
      </vt:variant>
      <vt:variant>
        <vt:i4>5</vt:i4>
      </vt:variant>
      <vt:variant>
        <vt:lpwstr/>
      </vt:variant>
      <vt:variant>
        <vt:lpwstr>_Toc288121219</vt:lpwstr>
      </vt:variant>
      <vt:variant>
        <vt:i4>1966138</vt:i4>
      </vt:variant>
      <vt:variant>
        <vt:i4>362</vt:i4>
      </vt:variant>
      <vt:variant>
        <vt:i4>0</vt:i4>
      </vt:variant>
      <vt:variant>
        <vt:i4>5</vt:i4>
      </vt:variant>
      <vt:variant>
        <vt:lpwstr/>
      </vt:variant>
      <vt:variant>
        <vt:lpwstr>_Toc288121218</vt:lpwstr>
      </vt:variant>
      <vt:variant>
        <vt:i4>1966138</vt:i4>
      </vt:variant>
      <vt:variant>
        <vt:i4>356</vt:i4>
      </vt:variant>
      <vt:variant>
        <vt:i4>0</vt:i4>
      </vt:variant>
      <vt:variant>
        <vt:i4>5</vt:i4>
      </vt:variant>
      <vt:variant>
        <vt:lpwstr/>
      </vt:variant>
      <vt:variant>
        <vt:lpwstr>_Toc288121217</vt:lpwstr>
      </vt:variant>
      <vt:variant>
        <vt:i4>1966138</vt:i4>
      </vt:variant>
      <vt:variant>
        <vt:i4>350</vt:i4>
      </vt:variant>
      <vt:variant>
        <vt:i4>0</vt:i4>
      </vt:variant>
      <vt:variant>
        <vt:i4>5</vt:i4>
      </vt:variant>
      <vt:variant>
        <vt:lpwstr/>
      </vt:variant>
      <vt:variant>
        <vt:lpwstr>_Toc288121216</vt:lpwstr>
      </vt:variant>
      <vt:variant>
        <vt:i4>1966138</vt:i4>
      </vt:variant>
      <vt:variant>
        <vt:i4>344</vt:i4>
      </vt:variant>
      <vt:variant>
        <vt:i4>0</vt:i4>
      </vt:variant>
      <vt:variant>
        <vt:i4>5</vt:i4>
      </vt:variant>
      <vt:variant>
        <vt:lpwstr/>
      </vt:variant>
      <vt:variant>
        <vt:lpwstr>_Toc288121215</vt:lpwstr>
      </vt:variant>
      <vt:variant>
        <vt:i4>1966138</vt:i4>
      </vt:variant>
      <vt:variant>
        <vt:i4>338</vt:i4>
      </vt:variant>
      <vt:variant>
        <vt:i4>0</vt:i4>
      </vt:variant>
      <vt:variant>
        <vt:i4>5</vt:i4>
      </vt:variant>
      <vt:variant>
        <vt:lpwstr/>
      </vt:variant>
      <vt:variant>
        <vt:lpwstr>_Toc288121214</vt:lpwstr>
      </vt:variant>
      <vt:variant>
        <vt:i4>1966138</vt:i4>
      </vt:variant>
      <vt:variant>
        <vt:i4>332</vt:i4>
      </vt:variant>
      <vt:variant>
        <vt:i4>0</vt:i4>
      </vt:variant>
      <vt:variant>
        <vt:i4>5</vt:i4>
      </vt:variant>
      <vt:variant>
        <vt:lpwstr/>
      </vt:variant>
      <vt:variant>
        <vt:lpwstr>_Toc288121213</vt:lpwstr>
      </vt:variant>
      <vt:variant>
        <vt:i4>1966138</vt:i4>
      </vt:variant>
      <vt:variant>
        <vt:i4>326</vt:i4>
      </vt:variant>
      <vt:variant>
        <vt:i4>0</vt:i4>
      </vt:variant>
      <vt:variant>
        <vt:i4>5</vt:i4>
      </vt:variant>
      <vt:variant>
        <vt:lpwstr/>
      </vt:variant>
      <vt:variant>
        <vt:lpwstr>_Toc288121212</vt:lpwstr>
      </vt:variant>
      <vt:variant>
        <vt:i4>1966138</vt:i4>
      </vt:variant>
      <vt:variant>
        <vt:i4>320</vt:i4>
      </vt:variant>
      <vt:variant>
        <vt:i4>0</vt:i4>
      </vt:variant>
      <vt:variant>
        <vt:i4>5</vt:i4>
      </vt:variant>
      <vt:variant>
        <vt:lpwstr/>
      </vt:variant>
      <vt:variant>
        <vt:lpwstr>_Toc288121211</vt:lpwstr>
      </vt:variant>
      <vt:variant>
        <vt:i4>1966138</vt:i4>
      </vt:variant>
      <vt:variant>
        <vt:i4>314</vt:i4>
      </vt:variant>
      <vt:variant>
        <vt:i4>0</vt:i4>
      </vt:variant>
      <vt:variant>
        <vt:i4>5</vt:i4>
      </vt:variant>
      <vt:variant>
        <vt:lpwstr/>
      </vt:variant>
      <vt:variant>
        <vt:lpwstr>_Toc288121210</vt:lpwstr>
      </vt:variant>
      <vt:variant>
        <vt:i4>2031674</vt:i4>
      </vt:variant>
      <vt:variant>
        <vt:i4>308</vt:i4>
      </vt:variant>
      <vt:variant>
        <vt:i4>0</vt:i4>
      </vt:variant>
      <vt:variant>
        <vt:i4>5</vt:i4>
      </vt:variant>
      <vt:variant>
        <vt:lpwstr/>
      </vt:variant>
      <vt:variant>
        <vt:lpwstr>_Toc288121209</vt:lpwstr>
      </vt:variant>
      <vt:variant>
        <vt:i4>2031674</vt:i4>
      </vt:variant>
      <vt:variant>
        <vt:i4>302</vt:i4>
      </vt:variant>
      <vt:variant>
        <vt:i4>0</vt:i4>
      </vt:variant>
      <vt:variant>
        <vt:i4>5</vt:i4>
      </vt:variant>
      <vt:variant>
        <vt:lpwstr/>
      </vt:variant>
      <vt:variant>
        <vt:lpwstr>_Toc288121208</vt:lpwstr>
      </vt:variant>
      <vt:variant>
        <vt:i4>2031674</vt:i4>
      </vt:variant>
      <vt:variant>
        <vt:i4>296</vt:i4>
      </vt:variant>
      <vt:variant>
        <vt:i4>0</vt:i4>
      </vt:variant>
      <vt:variant>
        <vt:i4>5</vt:i4>
      </vt:variant>
      <vt:variant>
        <vt:lpwstr/>
      </vt:variant>
      <vt:variant>
        <vt:lpwstr>_Toc288121207</vt:lpwstr>
      </vt:variant>
      <vt:variant>
        <vt:i4>2031674</vt:i4>
      </vt:variant>
      <vt:variant>
        <vt:i4>290</vt:i4>
      </vt:variant>
      <vt:variant>
        <vt:i4>0</vt:i4>
      </vt:variant>
      <vt:variant>
        <vt:i4>5</vt:i4>
      </vt:variant>
      <vt:variant>
        <vt:lpwstr/>
      </vt:variant>
      <vt:variant>
        <vt:lpwstr>_Toc288121206</vt:lpwstr>
      </vt:variant>
      <vt:variant>
        <vt:i4>2031674</vt:i4>
      </vt:variant>
      <vt:variant>
        <vt:i4>284</vt:i4>
      </vt:variant>
      <vt:variant>
        <vt:i4>0</vt:i4>
      </vt:variant>
      <vt:variant>
        <vt:i4>5</vt:i4>
      </vt:variant>
      <vt:variant>
        <vt:lpwstr/>
      </vt:variant>
      <vt:variant>
        <vt:lpwstr>_Toc288121205</vt:lpwstr>
      </vt:variant>
      <vt:variant>
        <vt:i4>2031674</vt:i4>
      </vt:variant>
      <vt:variant>
        <vt:i4>278</vt:i4>
      </vt:variant>
      <vt:variant>
        <vt:i4>0</vt:i4>
      </vt:variant>
      <vt:variant>
        <vt:i4>5</vt:i4>
      </vt:variant>
      <vt:variant>
        <vt:lpwstr/>
      </vt:variant>
      <vt:variant>
        <vt:lpwstr>_Toc288121204</vt:lpwstr>
      </vt:variant>
      <vt:variant>
        <vt:i4>2031674</vt:i4>
      </vt:variant>
      <vt:variant>
        <vt:i4>272</vt:i4>
      </vt:variant>
      <vt:variant>
        <vt:i4>0</vt:i4>
      </vt:variant>
      <vt:variant>
        <vt:i4>5</vt:i4>
      </vt:variant>
      <vt:variant>
        <vt:lpwstr/>
      </vt:variant>
      <vt:variant>
        <vt:lpwstr>_Toc288121203</vt:lpwstr>
      </vt:variant>
      <vt:variant>
        <vt:i4>2031674</vt:i4>
      </vt:variant>
      <vt:variant>
        <vt:i4>266</vt:i4>
      </vt:variant>
      <vt:variant>
        <vt:i4>0</vt:i4>
      </vt:variant>
      <vt:variant>
        <vt:i4>5</vt:i4>
      </vt:variant>
      <vt:variant>
        <vt:lpwstr/>
      </vt:variant>
      <vt:variant>
        <vt:lpwstr>_Toc288121202</vt:lpwstr>
      </vt:variant>
      <vt:variant>
        <vt:i4>2031674</vt:i4>
      </vt:variant>
      <vt:variant>
        <vt:i4>260</vt:i4>
      </vt:variant>
      <vt:variant>
        <vt:i4>0</vt:i4>
      </vt:variant>
      <vt:variant>
        <vt:i4>5</vt:i4>
      </vt:variant>
      <vt:variant>
        <vt:lpwstr/>
      </vt:variant>
      <vt:variant>
        <vt:lpwstr>_Toc288121201</vt:lpwstr>
      </vt:variant>
      <vt:variant>
        <vt:i4>2031674</vt:i4>
      </vt:variant>
      <vt:variant>
        <vt:i4>254</vt:i4>
      </vt:variant>
      <vt:variant>
        <vt:i4>0</vt:i4>
      </vt:variant>
      <vt:variant>
        <vt:i4>5</vt:i4>
      </vt:variant>
      <vt:variant>
        <vt:lpwstr/>
      </vt:variant>
      <vt:variant>
        <vt:lpwstr>_Toc288121200</vt:lpwstr>
      </vt:variant>
      <vt:variant>
        <vt:i4>1441849</vt:i4>
      </vt:variant>
      <vt:variant>
        <vt:i4>248</vt:i4>
      </vt:variant>
      <vt:variant>
        <vt:i4>0</vt:i4>
      </vt:variant>
      <vt:variant>
        <vt:i4>5</vt:i4>
      </vt:variant>
      <vt:variant>
        <vt:lpwstr/>
      </vt:variant>
      <vt:variant>
        <vt:lpwstr>_Toc288121199</vt:lpwstr>
      </vt:variant>
      <vt:variant>
        <vt:i4>1441849</vt:i4>
      </vt:variant>
      <vt:variant>
        <vt:i4>242</vt:i4>
      </vt:variant>
      <vt:variant>
        <vt:i4>0</vt:i4>
      </vt:variant>
      <vt:variant>
        <vt:i4>5</vt:i4>
      </vt:variant>
      <vt:variant>
        <vt:lpwstr/>
      </vt:variant>
      <vt:variant>
        <vt:lpwstr>_Toc288121198</vt:lpwstr>
      </vt:variant>
      <vt:variant>
        <vt:i4>1441849</vt:i4>
      </vt:variant>
      <vt:variant>
        <vt:i4>236</vt:i4>
      </vt:variant>
      <vt:variant>
        <vt:i4>0</vt:i4>
      </vt:variant>
      <vt:variant>
        <vt:i4>5</vt:i4>
      </vt:variant>
      <vt:variant>
        <vt:lpwstr/>
      </vt:variant>
      <vt:variant>
        <vt:lpwstr>_Toc288121197</vt:lpwstr>
      </vt:variant>
      <vt:variant>
        <vt:i4>1441849</vt:i4>
      </vt:variant>
      <vt:variant>
        <vt:i4>230</vt:i4>
      </vt:variant>
      <vt:variant>
        <vt:i4>0</vt:i4>
      </vt:variant>
      <vt:variant>
        <vt:i4>5</vt:i4>
      </vt:variant>
      <vt:variant>
        <vt:lpwstr/>
      </vt:variant>
      <vt:variant>
        <vt:lpwstr>_Toc288121196</vt:lpwstr>
      </vt:variant>
      <vt:variant>
        <vt:i4>1441849</vt:i4>
      </vt:variant>
      <vt:variant>
        <vt:i4>224</vt:i4>
      </vt:variant>
      <vt:variant>
        <vt:i4>0</vt:i4>
      </vt:variant>
      <vt:variant>
        <vt:i4>5</vt:i4>
      </vt:variant>
      <vt:variant>
        <vt:lpwstr/>
      </vt:variant>
      <vt:variant>
        <vt:lpwstr>_Toc288121195</vt:lpwstr>
      </vt:variant>
      <vt:variant>
        <vt:i4>1441849</vt:i4>
      </vt:variant>
      <vt:variant>
        <vt:i4>218</vt:i4>
      </vt:variant>
      <vt:variant>
        <vt:i4>0</vt:i4>
      </vt:variant>
      <vt:variant>
        <vt:i4>5</vt:i4>
      </vt:variant>
      <vt:variant>
        <vt:lpwstr/>
      </vt:variant>
      <vt:variant>
        <vt:lpwstr>_Toc288121194</vt:lpwstr>
      </vt:variant>
      <vt:variant>
        <vt:i4>1441849</vt:i4>
      </vt:variant>
      <vt:variant>
        <vt:i4>212</vt:i4>
      </vt:variant>
      <vt:variant>
        <vt:i4>0</vt:i4>
      </vt:variant>
      <vt:variant>
        <vt:i4>5</vt:i4>
      </vt:variant>
      <vt:variant>
        <vt:lpwstr/>
      </vt:variant>
      <vt:variant>
        <vt:lpwstr>_Toc288121193</vt:lpwstr>
      </vt:variant>
      <vt:variant>
        <vt:i4>1441849</vt:i4>
      </vt:variant>
      <vt:variant>
        <vt:i4>206</vt:i4>
      </vt:variant>
      <vt:variant>
        <vt:i4>0</vt:i4>
      </vt:variant>
      <vt:variant>
        <vt:i4>5</vt:i4>
      </vt:variant>
      <vt:variant>
        <vt:lpwstr/>
      </vt:variant>
      <vt:variant>
        <vt:lpwstr>_Toc288121192</vt:lpwstr>
      </vt:variant>
      <vt:variant>
        <vt:i4>1441849</vt:i4>
      </vt:variant>
      <vt:variant>
        <vt:i4>200</vt:i4>
      </vt:variant>
      <vt:variant>
        <vt:i4>0</vt:i4>
      </vt:variant>
      <vt:variant>
        <vt:i4>5</vt:i4>
      </vt:variant>
      <vt:variant>
        <vt:lpwstr/>
      </vt:variant>
      <vt:variant>
        <vt:lpwstr>_Toc288121191</vt:lpwstr>
      </vt:variant>
      <vt:variant>
        <vt:i4>1441849</vt:i4>
      </vt:variant>
      <vt:variant>
        <vt:i4>194</vt:i4>
      </vt:variant>
      <vt:variant>
        <vt:i4>0</vt:i4>
      </vt:variant>
      <vt:variant>
        <vt:i4>5</vt:i4>
      </vt:variant>
      <vt:variant>
        <vt:lpwstr/>
      </vt:variant>
      <vt:variant>
        <vt:lpwstr>_Toc288121190</vt:lpwstr>
      </vt:variant>
      <vt:variant>
        <vt:i4>1507385</vt:i4>
      </vt:variant>
      <vt:variant>
        <vt:i4>188</vt:i4>
      </vt:variant>
      <vt:variant>
        <vt:i4>0</vt:i4>
      </vt:variant>
      <vt:variant>
        <vt:i4>5</vt:i4>
      </vt:variant>
      <vt:variant>
        <vt:lpwstr/>
      </vt:variant>
      <vt:variant>
        <vt:lpwstr>_Toc288121189</vt:lpwstr>
      </vt:variant>
      <vt:variant>
        <vt:i4>1507385</vt:i4>
      </vt:variant>
      <vt:variant>
        <vt:i4>182</vt:i4>
      </vt:variant>
      <vt:variant>
        <vt:i4>0</vt:i4>
      </vt:variant>
      <vt:variant>
        <vt:i4>5</vt:i4>
      </vt:variant>
      <vt:variant>
        <vt:lpwstr/>
      </vt:variant>
      <vt:variant>
        <vt:lpwstr>_Toc288121188</vt:lpwstr>
      </vt:variant>
      <vt:variant>
        <vt:i4>1507385</vt:i4>
      </vt:variant>
      <vt:variant>
        <vt:i4>176</vt:i4>
      </vt:variant>
      <vt:variant>
        <vt:i4>0</vt:i4>
      </vt:variant>
      <vt:variant>
        <vt:i4>5</vt:i4>
      </vt:variant>
      <vt:variant>
        <vt:lpwstr/>
      </vt:variant>
      <vt:variant>
        <vt:lpwstr>_Toc288121187</vt:lpwstr>
      </vt:variant>
      <vt:variant>
        <vt:i4>1507385</vt:i4>
      </vt:variant>
      <vt:variant>
        <vt:i4>170</vt:i4>
      </vt:variant>
      <vt:variant>
        <vt:i4>0</vt:i4>
      </vt:variant>
      <vt:variant>
        <vt:i4>5</vt:i4>
      </vt:variant>
      <vt:variant>
        <vt:lpwstr/>
      </vt:variant>
      <vt:variant>
        <vt:lpwstr>_Toc288121186</vt:lpwstr>
      </vt:variant>
      <vt:variant>
        <vt:i4>1507385</vt:i4>
      </vt:variant>
      <vt:variant>
        <vt:i4>164</vt:i4>
      </vt:variant>
      <vt:variant>
        <vt:i4>0</vt:i4>
      </vt:variant>
      <vt:variant>
        <vt:i4>5</vt:i4>
      </vt:variant>
      <vt:variant>
        <vt:lpwstr/>
      </vt:variant>
      <vt:variant>
        <vt:lpwstr>_Toc288121185</vt:lpwstr>
      </vt:variant>
      <vt:variant>
        <vt:i4>1507385</vt:i4>
      </vt:variant>
      <vt:variant>
        <vt:i4>158</vt:i4>
      </vt:variant>
      <vt:variant>
        <vt:i4>0</vt:i4>
      </vt:variant>
      <vt:variant>
        <vt:i4>5</vt:i4>
      </vt:variant>
      <vt:variant>
        <vt:lpwstr/>
      </vt:variant>
      <vt:variant>
        <vt:lpwstr>_Toc288121184</vt:lpwstr>
      </vt:variant>
      <vt:variant>
        <vt:i4>1507385</vt:i4>
      </vt:variant>
      <vt:variant>
        <vt:i4>152</vt:i4>
      </vt:variant>
      <vt:variant>
        <vt:i4>0</vt:i4>
      </vt:variant>
      <vt:variant>
        <vt:i4>5</vt:i4>
      </vt:variant>
      <vt:variant>
        <vt:lpwstr/>
      </vt:variant>
      <vt:variant>
        <vt:lpwstr>_Toc288121183</vt:lpwstr>
      </vt:variant>
      <vt:variant>
        <vt:i4>1507385</vt:i4>
      </vt:variant>
      <vt:variant>
        <vt:i4>146</vt:i4>
      </vt:variant>
      <vt:variant>
        <vt:i4>0</vt:i4>
      </vt:variant>
      <vt:variant>
        <vt:i4>5</vt:i4>
      </vt:variant>
      <vt:variant>
        <vt:lpwstr/>
      </vt:variant>
      <vt:variant>
        <vt:lpwstr>_Toc288121182</vt:lpwstr>
      </vt:variant>
      <vt:variant>
        <vt:i4>1507385</vt:i4>
      </vt:variant>
      <vt:variant>
        <vt:i4>140</vt:i4>
      </vt:variant>
      <vt:variant>
        <vt:i4>0</vt:i4>
      </vt:variant>
      <vt:variant>
        <vt:i4>5</vt:i4>
      </vt:variant>
      <vt:variant>
        <vt:lpwstr/>
      </vt:variant>
      <vt:variant>
        <vt:lpwstr>_Toc288121181</vt:lpwstr>
      </vt:variant>
      <vt:variant>
        <vt:i4>1507385</vt:i4>
      </vt:variant>
      <vt:variant>
        <vt:i4>134</vt:i4>
      </vt:variant>
      <vt:variant>
        <vt:i4>0</vt:i4>
      </vt:variant>
      <vt:variant>
        <vt:i4>5</vt:i4>
      </vt:variant>
      <vt:variant>
        <vt:lpwstr/>
      </vt:variant>
      <vt:variant>
        <vt:lpwstr>_Toc288121180</vt:lpwstr>
      </vt:variant>
      <vt:variant>
        <vt:i4>1572921</vt:i4>
      </vt:variant>
      <vt:variant>
        <vt:i4>128</vt:i4>
      </vt:variant>
      <vt:variant>
        <vt:i4>0</vt:i4>
      </vt:variant>
      <vt:variant>
        <vt:i4>5</vt:i4>
      </vt:variant>
      <vt:variant>
        <vt:lpwstr/>
      </vt:variant>
      <vt:variant>
        <vt:lpwstr>_Toc288121179</vt:lpwstr>
      </vt:variant>
      <vt:variant>
        <vt:i4>1572921</vt:i4>
      </vt:variant>
      <vt:variant>
        <vt:i4>122</vt:i4>
      </vt:variant>
      <vt:variant>
        <vt:i4>0</vt:i4>
      </vt:variant>
      <vt:variant>
        <vt:i4>5</vt:i4>
      </vt:variant>
      <vt:variant>
        <vt:lpwstr/>
      </vt:variant>
      <vt:variant>
        <vt:lpwstr>_Toc288121178</vt:lpwstr>
      </vt:variant>
      <vt:variant>
        <vt:i4>1572921</vt:i4>
      </vt:variant>
      <vt:variant>
        <vt:i4>116</vt:i4>
      </vt:variant>
      <vt:variant>
        <vt:i4>0</vt:i4>
      </vt:variant>
      <vt:variant>
        <vt:i4>5</vt:i4>
      </vt:variant>
      <vt:variant>
        <vt:lpwstr/>
      </vt:variant>
      <vt:variant>
        <vt:lpwstr>_Toc288121177</vt:lpwstr>
      </vt:variant>
      <vt:variant>
        <vt:i4>1572921</vt:i4>
      </vt:variant>
      <vt:variant>
        <vt:i4>110</vt:i4>
      </vt:variant>
      <vt:variant>
        <vt:i4>0</vt:i4>
      </vt:variant>
      <vt:variant>
        <vt:i4>5</vt:i4>
      </vt:variant>
      <vt:variant>
        <vt:lpwstr/>
      </vt:variant>
      <vt:variant>
        <vt:lpwstr>_Toc288121176</vt:lpwstr>
      </vt:variant>
      <vt:variant>
        <vt:i4>1572921</vt:i4>
      </vt:variant>
      <vt:variant>
        <vt:i4>104</vt:i4>
      </vt:variant>
      <vt:variant>
        <vt:i4>0</vt:i4>
      </vt:variant>
      <vt:variant>
        <vt:i4>5</vt:i4>
      </vt:variant>
      <vt:variant>
        <vt:lpwstr/>
      </vt:variant>
      <vt:variant>
        <vt:lpwstr>_Toc288121175</vt:lpwstr>
      </vt:variant>
      <vt:variant>
        <vt:i4>1572921</vt:i4>
      </vt:variant>
      <vt:variant>
        <vt:i4>98</vt:i4>
      </vt:variant>
      <vt:variant>
        <vt:i4>0</vt:i4>
      </vt:variant>
      <vt:variant>
        <vt:i4>5</vt:i4>
      </vt:variant>
      <vt:variant>
        <vt:lpwstr/>
      </vt:variant>
      <vt:variant>
        <vt:lpwstr>_Toc288121174</vt:lpwstr>
      </vt:variant>
      <vt:variant>
        <vt:i4>1572921</vt:i4>
      </vt:variant>
      <vt:variant>
        <vt:i4>92</vt:i4>
      </vt:variant>
      <vt:variant>
        <vt:i4>0</vt:i4>
      </vt:variant>
      <vt:variant>
        <vt:i4>5</vt:i4>
      </vt:variant>
      <vt:variant>
        <vt:lpwstr/>
      </vt:variant>
      <vt:variant>
        <vt:lpwstr>_Toc288121173</vt:lpwstr>
      </vt:variant>
      <vt:variant>
        <vt:i4>1572921</vt:i4>
      </vt:variant>
      <vt:variant>
        <vt:i4>86</vt:i4>
      </vt:variant>
      <vt:variant>
        <vt:i4>0</vt:i4>
      </vt:variant>
      <vt:variant>
        <vt:i4>5</vt:i4>
      </vt:variant>
      <vt:variant>
        <vt:lpwstr/>
      </vt:variant>
      <vt:variant>
        <vt:lpwstr>_Toc288121172</vt:lpwstr>
      </vt:variant>
      <vt:variant>
        <vt:i4>1572921</vt:i4>
      </vt:variant>
      <vt:variant>
        <vt:i4>80</vt:i4>
      </vt:variant>
      <vt:variant>
        <vt:i4>0</vt:i4>
      </vt:variant>
      <vt:variant>
        <vt:i4>5</vt:i4>
      </vt:variant>
      <vt:variant>
        <vt:lpwstr/>
      </vt:variant>
      <vt:variant>
        <vt:lpwstr>_Toc288121171</vt:lpwstr>
      </vt:variant>
      <vt:variant>
        <vt:i4>1572921</vt:i4>
      </vt:variant>
      <vt:variant>
        <vt:i4>74</vt:i4>
      </vt:variant>
      <vt:variant>
        <vt:i4>0</vt:i4>
      </vt:variant>
      <vt:variant>
        <vt:i4>5</vt:i4>
      </vt:variant>
      <vt:variant>
        <vt:lpwstr/>
      </vt:variant>
      <vt:variant>
        <vt:lpwstr>_Toc288121170</vt:lpwstr>
      </vt:variant>
      <vt:variant>
        <vt:i4>1638457</vt:i4>
      </vt:variant>
      <vt:variant>
        <vt:i4>68</vt:i4>
      </vt:variant>
      <vt:variant>
        <vt:i4>0</vt:i4>
      </vt:variant>
      <vt:variant>
        <vt:i4>5</vt:i4>
      </vt:variant>
      <vt:variant>
        <vt:lpwstr/>
      </vt:variant>
      <vt:variant>
        <vt:lpwstr>_Toc288121169</vt:lpwstr>
      </vt:variant>
      <vt:variant>
        <vt:i4>1638457</vt:i4>
      </vt:variant>
      <vt:variant>
        <vt:i4>62</vt:i4>
      </vt:variant>
      <vt:variant>
        <vt:i4>0</vt:i4>
      </vt:variant>
      <vt:variant>
        <vt:i4>5</vt:i4>
      </vt:variant>
      <vt:variant>
        <vt:lpwstr/>
      </vt:variant>
      <vt:variant>
        <vt:lpwstr>_Toc288121168</vt:lpwstr>
      </vt:variant>
      <vt:variant>
        <vt:i4>1638457</vt:i4>
      </vt:variant>
      <vt:variant>
        <vt:i4>56</vt:i4>
      </vt:variant>
      <vt:variant>
        <vt:i4>0</vt:i4>
      </vt:variant>
      <vt:variant>
        <vt:i4>5</vt:i4>
      </vt:variant>
      <vt:variant>
        <vt:lpwstr/>
      </vt:variant>
      <vt:variant>
        <vt:lpwstr>_Toc288121167</vt:lpwstr>
      </vt:variant>
      <vt:variant>
        <vt:i4>1638457</vt:i4>
      </vt:variant>
      <vt:variant>
        <vt:i4>50</vt:i4>
      </vt:variant>
      <vt:variant>
        <vt:i4>0</vt:i4>
      </vt:variant>
      <vt:variant>
        <vt:i4>5</vt:i4>
      </vt:variant>
      <vt:variant>
        <vt:lpwstr/>
      </vt:variant>
      <vt:variant>
        <vt:lpwstr>_Toc288121166</vt:lpwstr>
      </vt:variant>
      <vt:variant>
        <vt:i4>1638457</vt:i4>
      </vt:variant>
      <vt:variant>
        <vt:i4>44</vt:i4>
      </vt:variant>
      <vt:variant>
        <vt:i4>0</vt:i4>
      </vt:variant>
      <vt:variant>
        <vt:i4>5</vt:i4>
      </vt:variant>
      <vt:variant>
        <vt:lpwstr/>
      </vt:variant>
      <vt:variant>
        <vt:lpwstr>_Toc288121165</vt:lpwstr>
      </vt:variant>
      <vt:variant>
        <vt:i4>1638457</vt:i4>
      </vt:variant>
      <vt:variant>
        <vt:i4>38</vt:i4>
      </vt:variant>
      <vt:variant>
        <vt:i4>0</vt:i4>
      </vt:variant>
      <vt:variant>
        <vt:i4>5</vt:i4>
      </vt:variant>
      <vt:variant>
        <vt:lpwstr/>
      </vt:variant>
      <vt:variant>
        <vt:lpwstr>_Toc288121164</vt:lpwstr>
      </vt:variant>
      <vt:variant>
        <vt:i4>1638457</vt:i4>
      </vt:variant>
      <vt:variant>
        <vt:i4>32</vt:i4>
      </vt:variant>
      <vt:variant>
        <vt:i4>0</vt:i4>
      </vt:variant>
      <vt:variant>
        <vt:i4>5</vt:i4>
      </vt:variant>
      <vt:variant>
        <vt:lpwstr/>
      </vt:variant>
      <vt:variant>
        <vt:lpwstr>_Toc288121163</vt:lpwstr>
      </vt:variant>
      <vt:variant>
        <vt:i4>1638457</vt:i4>
      </vt:variant>
      <vt:variant>
        <vt:i4>26</vt:i4>
      </vt:variant>
      <vt:variant>
        <vt:i4>0</vt:i4>
      </vt:variant>
      <vt:variant>
        <vt:i4>5</vt:i4>
      </vt:variant>
      <vt:variant>
        <vt:lpwstr/>
      </vt:variant>
      <vt:variant>
        <vt:lpwstr>_Toc288121162</vt:lpwstr>
      </vt:variant>
      <vt:variant>
        <vt:i4>1638457</vt:i4>
      </vt:variant>
      <vt:variant>
        <vt:i4>20</vt:i4>
      </vt:variant>
      <vt:variant>
        <vt:i4>0</vt:i4>
      </vt:variant>
      <vt:variant>
        <vt:i4>5</vt:i4>
      </vt:variant>
      <vt:variant>
        <vt:lpwstr/>
      </vt:variant>
      <vt:variant>
        <vt:lpwstr>_Toc288121161</vt:lpwstr>
      </vt:variant>
      <vt:variant>
        <vt:i4>1638457</vt:i4>
      </vt:variant>
      <vt:variant>
        <vt:i4>14</vt:i4>
      </vt:variant>
      <vt:variant>
        <vt:i4>0</vt:i4>
      </vt:variant>
      <vt:variant>
        <vt:i4>5</vt:i4>
      </vt:variant>
      <vt:variant>
        <vt:lpwstr/>
      </vt:variant>
      <vt:variant>
        <vt:lpwstr>_Toc288121160</vt:lpwstr>
      </vt:variant>
      <vt:variant>
        <vt:i4>3539037</vt:i4>
      </vt:variant>
      <vt:variant>
        <vt:i4>9</vt:i4>
      </vt:variant>
      <vt:variant>
        <vt:i4>0</vt:i4>
      </vt:variant>
      <vt:variant>
        <vt:i4>5</vt:i4>
      </vt:variant>
      <vt:variant>
        <vt:lpwstr>mailto:tbpt_kc_support@mga.wustl.edu</vt:lpwstr>
      </vt:variant>
      <vt:variant>
        <vt:lpwstr/>
      </vt:variant>
      <vt:variant>
        <vt:i4>786460</vt:i4>
      </vt:variant>
      <vt:variant>
        <vt:i4>6</vt:i4>
      </vt:variant>
      <vt:variant>
        <vt:i4>0</vt:i4>
      </vt:variant>
      <vt:variant>
        <vt:i4>5</vt:i4>
      </vt:variant>
      <vt:variant>
        <vt:lpwstr>https://cabig-kc.nci.nih.gov/Biospecimen/forums/</vt:lpwstr>
      </vt:variant>
      <vt:variant>
        <vt:lpwstr/>
      </vt:variant>
      <vt:variant>
        <vt:i4>6553689</vt:i4>
      </vt:variant>
      <vt:variant>
        <vt:i4>3</vt:i4>
      </vt:variant>
      <vt:variant>
        <vt:i4>0</vt:i4>
      </vt:variant>
      <vt:variant>
        <vt:i4>5</vt:i4>
      </vt:variant>
      <vt:variant>
        <vt:lpwstr>https://cabig-kc.nci.nih.gov/Biospecimen/KC/index.php/Main_Page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caTissue Suite User's Guide</dc:title>
  <dc:subject/>
  <dc:creator>NCI User</dc:creator>
  <cp:keywords/>
  <cp:lastModifiedBy>srikanth_adiga</cp:lastModifiedBy>
  <cp:revision>2</cp:revision>
  <cp:lastPrinted>2010-12-09T01:29:00Z</cp:lastPrinted>
  <dcterms:created xsi:type="dcterms:W3CDTF">2011-03-30T23:54:00Z</dcterms:created>
  <dcterms:modified xsi:type="dcterms:W3CDTF">2011-03-30T23:54:00Z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licationName">
    <vt:lpwstr>caTissue Suite</vt:lpwstr>
  </property>
  <property fmtid="{D5CDD505-2E9C-101B-9397-08002B2CF9AE}" pid="3" name="Language">
    <vt:lpwstr>English</vt:lpwstr>
  </property>
  <property fmtid="{D5CDD505-2E9C-101B-9397-08002B2CF9AE}" pid="4" name="ContentType">
    <vt:lpwstr>Document</vt:lpwstr>
  </property>
</Properties>
</file>